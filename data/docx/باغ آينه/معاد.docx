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8F8F20" w14:textId="77777777" w:rsidR="006706F2" w:rsidRDefault="006706F2" w:rsidP="006706F2">
      <w:pPr>
        <w:pStyle w:val="poem"/>
        <w:rPr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>معاد</w:t>
      </w:r>
    </w:p>
    <w:p w14:paraId="0872C400" w14:textId="77777777" w:rsidR="006706F2" w:rsidRDefault="006706F2" w:rsidP="006706F2">
      <w:pPr>
        <w:pStyle w:val="who"/>
        <w:bidi/>
        <w:rPr>
          <w:rtl/>
          <w:lang w:bidi="fa-IR"/>
        </w:rPr>
      </w:pPr>
    </w:p>
    <w:p w14:paraId="35D5F3C4" w14:textId="739D08A3" w:rsidR="006706F2" w:rsidRDefault="006706F2" w:rsidP="006706F2">
      <w:pPr>
        <w:pStyle w:val="why"/>
        <w:rPr>
          <w:rtl/>
          <w:lang w:bidi="fa-IR"/>
        </w:rPr>
      </w:pPr>
    </w:p>
    <w:p w14:paraId="6A61424F" w14:textId="3039BC86" w:rsidR="003C13DD" w:rsidRDefault="003C13DD" w:rsidP="003C13DD">
      <w:pPr>
        <w:pStyle w:val="num"/>
        <w:rPr>
          <w:rtl/>
          <w:lang w:bidi="fa-IR"/>
        </w:rPr>
      </w:pPr>
    </w:p>
    <w:p w14:paraId="320222C5" w14:textId="77777777" w:rsidR="003C13DD" w:rsidRPr="003C13DD" w:rsidRDefault="003C13DD" w:rsidP="003C13DD">
      <w:pPr>
        <w:pStyle w:val="subname"/>
        <w:rPr>
          <w:lang w:bidi="fa-IR"/>
        </w:rPr>
      </w:pPr>
    </w:p>
    <w:p w14:paraId="6BF56FC8" w14:textId="77777777" w:rsidR="006706F2" w:rsidRDefault="006706F2" w:rsidP="006706F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</w:t>
      </w:r>
    </w:p>
    <w:p w14:paraId="41CE33BB" w14:textId="77777777" w:rsidR="006706F2" w:rsidRDefault="006706F2" w:rsidP="006706F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باد و</w:t>
      </w:r>
    </w:p>
    <w:p w14:paraId="1EA37250" w14:textId="77777777" w:rsidR="006706F2" w:rsidRDefault="006706F2" w:rsidP="006706F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مادرِ هوا خواهم شد</w:t>
      </w:r>
    </w:p>
    <w:p w14:paraId="7F6537AF" w14:textId="77777777" w:rsidR="006706F2" w:rsidRDefault="006706F2" w:rsidP="006706F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گردشِ زمين را</w:t>
      </w:r>
    </w:p>
    <w:p w14:paraId="69161F7F" w14:textId="77777777" w:rsidR="006706F2" w:rsidRDefault="006706F2" w:rsidP="006706F2">
      <w:pPr>
        <w:pStyle w:val="body"/>
        <w:bidi/>
        <w:rPr>
          <w:rtl/>
        </w:rPr>
      </w:pPr>
      <w:r>
        <w:rPr>
          <w:rFonts w:hint="cs"/>
        </w:rPr>
        <w:t>                   </w:t>
      </w:r>
      <w:r>
        <w:rPr>
          <w:rFonts w:hint="cs"/>
          <w:rtl/>
          <w:lang w:bidi="fa-IR"/>
        </w:rPr>
        <w:t xml:space="preserve"> به‌سانِ جنبشِ مولي</w:t>
      </w:r>
    </w:p>
    <w:p w14:paraId="10C32CC6" w14:textId="77777777" w:rsidR="006706F2" w:rsidRDefault="006706F2" w:rsidP="006706F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گندابِ تنم احساس</w:t>
      </w:r>
    </w:p>
    <w:p w14:paraId="2A994F0B" w14:textId="77777777" w:rsidR="006706F2" w:rsidRDefault="006706F2" w:rsidP="006706F2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</w:t>
      </w:r>
      <w:r>
        <w:rPr>
          <w:rFonts w:hint="cs"/>
          <w:rtl/>
          <w:lang w:bidi="fa-IR"/>
        </w:rPr>
        <w:t xml:space="preserve"> خواهم کرد</w:t>
      </w:r>
      <w:r>
        <w:rPr>
          <w:rFonts w:hint="cs"/>
        </w:rPr>
        <w:t>.</w:t>
      </w:r>
    </w:p>
    <w:p w14:paraId="567A2BCA" w14:textId="77777777" w:rsidR="006706F2" w:rsidRDefault="006706F2" w:rsidP="006706F2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7EED993" w14:textId="77777777" w:rsidR="006706F2" w:rsidRDefault="006706F2" w:rsidP="006706F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</w:t>
      </w:r>
    </w:p>
    <w:p w14:paraId="111D932E" w14:textId="77777777" w:rsidR="006706F2" w:rsidRDefault="006706F2" w:rsidP="006706F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خاک و</w:t>
      </w:r>
    </w:p>
    <w:p w14:paraId="36A3F6B8" w14:textId="77777777" w:rsidR="006706F2" w:rsidRDefault="006706F2" w:rsidP="006706F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مولِ زمين خواهم شد</w:t>
      </w:r>
    </w:p>
    <w:p w14:paraId="4B3CD4B9" w14:textId="77777777" w:rsidR="006706F2" w:rsidRDefault="006706F2" w:rsidP="006706F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هوا</w:t>
      </w:r>
    </w:p>
    <w:p w14:paraId="77B99BEA" w14:textId="77777777" w:rsidR="006706F2" w:rsidRDefault="006706F2" w:rsidP="006706F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به‌سانِ زهدانِ زني در برم خواهد گرفت.</w:t>
      </w:r>
    </w:p>
    <w:p w14:paraId="269F50A0" w14:textId="77777777" w:rsidR="006706F2" w:rsidRDefault="006706F2" w:rsidP="006706F2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8E4E443" w14:textId="77777777" w:rsidR="006706F2" w:rsidRDefault="006706F2" w:rsidP="006706F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سردي مرده‌وارِ پيکرِ خاکي خويش</w:t>
      </w:r>
    </w:p>
    <w:p w14:paraId="1015CBE3" w14:textId="77777777" w:rsidR="006706F2" w:rsidRDefault="006706F2" w:rsidP="006706F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رنجه خواهم شد.</w:t>
      </w:r>
    </w:p>
    <w:p w14:paraId="2F3B8C5F" w14:textId="77777777" w:rsidR="006706F2" w:rsidRDefault="006706F2" w:rsidP="006706F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فشارِ شهوتناکِ بازوانِ نسيمي خويش</w:t>
      </w:r>
    </w:p>
    <w:p w14:paraId="1A84E83D" w14:textId="77777777" w:rsidR="006706F2" w:rsidRDefault="006706F2" w:rsidP="006706F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شکنجه خواهم شد.</w:t>
      </w:r>
    </w:p>
    <w:p w14:paraId="77CE29D3" w14:textId="77777777" w:rsidR="006706F2" w:rsidRDefault="006706F2" w:rsidP="006706F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ديدارِ خويش عذابِ فراوان خواهم کشيد</w:t>
      </w:r>
    </w:p>
    <w:p w14:paraId="3B27704D" w14:textId="77777777" w:rsidR="006706F2" w:rsidRDefault="006706F2" w:rsidP="006706F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سخنانِ هميشه را</w:t>
      </w:r>
    </w:p>
    <w:p w14:paraId="730BFBFB" w14:textId="77777777" w:rsidR="006706F2" w:rsidRDefault="006706F2" w:rsidP="006706F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دو گوشِ بي‌رغبتِ خويش</w:t>
      </w:r>
    </w:p>
    <w:p w14:paraId="2DCECD5D" w14:textId="77777777" w:rsidR="006706F2" w:rsidRDefault="006706F2" w:rsidP="006706F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مکرر خواهم کرد.</w:t>
      </w:r>
    </w:p>
    <w:p w14:paraId="71A921F4" w14:textId="77777777" w:rsidR="006706F2" w:rsidRDefault="006706F2" w:rsidP="006706F2">
      <w:pPr>
        <w:pStyle w:val="when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۱۳۳۸</w:t>
      </w:r>
    </w:p>
    <w:bookmarkEnd w:id="0"/>
    <w:p w14:paraId="0F5DA42C" w14:textId="77777777" w:rsidR="006706F2" w:rsidRDefault="006706F2"/>
    <w:sectPr w:rsidR="006706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6F2"/>
    <w:rsid w:val="003C13DD"/>
    <w:rsid w:val="0067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5F6351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3DD"/>
  </w:style>
  <w:style w:type="paragraph" w:styleId="Heading1">
    <w:name w:val="heading 1"/>
    <w:basedOn w:val="Normal"/>
    <w:next w:val="Normal"/>
    <w:link w:val="Heading1Char"/>
    <w:uiPriority w:val="9"/>
    <w:qFormat/>
    <w:rsid w:val="003C13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3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3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3D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3D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3D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3D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3D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3D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3C13DD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3C13DD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3C13DD"/>
    <w:pPr>
      <w:bidi/>
    </w:pPr>
  </w:style>
  <w:style w:type="paragraph" w:customStyle="1" w:styleId="body">
    <w:name w:val="body"/>
    <w:basedOn w:val="Normal"/>
    <w:qFormat/>
    <w:rsid w:val="003C13DD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3C13DD"/>
    <w:pPr>
      <w:spacing w:before="360"/>
    </w:pPr>
  </w:style>
  <w:style w:type="paragraph" w:customStyle="1" w:styleId="where">
    <w:name w:val="where"/>
    <w:basedOn w:val="when"/>
    <w:next w:val="NoSpacing"/>
    <w:qFormat/>
    <w:rsid w:val="003C13DD"/>
    <w:pPr>
      <w:spacing w:before="0"/>
    </w:pPr>
  </w:style>
  <w:style w:type="paragraph" w:styleId="NoSpacing">
    <w:name w:val="No Spacing"/>
    <w:uiPriority w:val="1"/>
    <w:qFormat/>
    <w:rsid w:val="003C13DD"/>
    <w:rPr>
      <w:rFonts w:eastAsiaTheme="minorEastAsia"/>
    </w:rPr>
  </w:style>
  <w:style w:type="paragraph" w:customStyle="1" w:styleId="num">
    <w:name w:val="num"/>
    <w:basedOn w:val="poem"/>
    <w:qFormat/>
    <w:rsid w:val="003C13DD"/>
    <w:pPr>
      <w:spacing w:before="240"/>
    </w:pPr>
  </w:style>
  <w:style w:type="paragraph" w:customStyle="1" w:styleId="subname">
    <w:name w:val="subname"/>
    <w:basedOn w:val="num"/>
    <w:next w:val="body"/>
    <w:qFormat/>
    <w:rsid w:val="003C13D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3C13D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3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3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3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3D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3D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3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3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3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3D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C13D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13D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3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13D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3C13DD"/>
    <w:rPr>
      <w:b/>
      <w:bCs/>
    </w:rPr>
  </w:style>
  <w:style w:type="character" w:styleId="Emphasis">
    <w:name w:val="Emphasis"/>
    <w:uiPriority w:val="20"/>
    <w:qFormat/>
    <w:rsid w:val="003C13DD"/>
    <w:rPr>
      <w:i/>
      <w:iCs/>
    </w:rPr>
  </w:style>
  <w:style w:type="paragraph" w:styleId="ListParagraph">
    <w:name w:val="List Paragraph"/>
    <w:basedOn w:val="Normal"/>
    <w:uiPriority w:val="34"/>
    <w:qFormat/>
    <w:rsid w:val="003C13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13D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C13D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3D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3D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C13D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C13D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C13D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C13D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C13D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3D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3DD"/>
  </w:style>
  <w:style w:type="paragraph" w:styleId="Heading1">
    <w:name w:val="heading 1"/>
    <w:basedOn w:val="Normal"/>
    <w:next w:val="Normal"/>
    <w:link w:val="Heading1Char"/>
    <w:uiPriority w:val="9"/>
    <w:qFormat/>
    <w:rsid w:val="003C13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3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3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3D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3D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3D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3D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3D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3D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3C13DD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3C13DD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3C13DD"/>
    <w:pPr>
      <w:bidi/>
    </w:pPr>
  </w:style>
  <w:style w:type="paragraph" w:customStyle="1" w:styleId="body">
    <w:name w:val="body"/>
    <w:basedOn w:val="Normal"/>
    <w:qFormat/>
    <w:rsid w:val="003C13DD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3C13DD"/>
    <w:pPr>
      <w:spacing w:before="360"/>
    </w:pPr>
  </w:style>
  <w:style w:type="paragraph" w:customStyle="1" w:styleId="where">
    <w:name w:val="where"/>
    <w:basedOn w:val="when"/>
    <w:next w:val="NoSpacing"/>
    <w:qFormat/>
    <w:rsid w:val="003C13DD"/>
    <w:pPr>
      <w:spacing w:before="0"/>
    </w:pPr>
  </w:style>
  <w:style w:type="paragraph" w:styleId="NoSpacing">
    <w:name w:val="No Spacing"/>
    <w:uiPriority w:val="1"/>
    <w:qFormat/>
    <w:rsid w:val="003C13DD"/>
    <w:rPr>
      <w:rFonts w:eastAsiaTheme="minorEastAsia"/>
    </w:rPr>
  </w:style>
  <w:style w:type="paragraph" w:customStyle="1" w:styleId="num">
    <w:name w:val="num"/>
    <w:basedOn w:val="poem"/>
    <w:qFormat/>
    <w:rsid w:val="003C13DD"/>
    <w:pPr>
      <w:spacing w:before="240"/>
    </w:pPr>
  </w:style>
  <w:style w:type="paragraph" w:customStyle="1" w:styleId="subname">
    <w:name w:val="subname"/>
    <w:basedOn w:val="num"/>
    <w:next w:val="body"/>
    <w:qFormat/>
    <w:rsid w:val="003C13D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3C13D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3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3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3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3D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3D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3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3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3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3D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C13D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13D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3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13D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3C13DD"/>
    <w:rPr>
      <w:b/>
      <w:bCs/>
    </w:rPr>
  </w:style>
  <w:style w:type="character" w:styleId="Emphasis">
    <w:name w:val="Emphasis"/>
    <w:uiPriority w:val="20"/>
    <w:qFormat/>
    <w:rsid w:val="003C13DD"/>
    <w:rPr>
      <w:i/>
      <w:iCs/>
    </w:rPr>
  </w:style>
  <w:style w:type="paragraph" w:styleId="ListParagraph">
    <w:name w:val="List Paragraph"/>
    <w:basedOn w:val="Normal"/>
    <w:uiPriority w:val="34"/>
    <w:qFormat/>
    <w:rsid w:val="003C13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13D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C13D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3D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3D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C13D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C13D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C13D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C13D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C13D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3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2</cp:revision>
  <dcterms:created xsi:type="dcterms:W3CDTF">2010-04-05T23:34:00Z</dcterms:created>
  <dcterms:modified xsi:type="dcterms:W3CDTF">2010-04-06T10:05:00Z</dcterms:modified>
</cp:coreProperties>
</file>