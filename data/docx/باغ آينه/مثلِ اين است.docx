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F662B" w14:textId="77777777" w:rsidR="00B038EF" w:rsidRDefault="00B038EF" w:rsidP="00B038EF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...</w:t>
      </w:r>
    </w:p>
    <w:p w14:paraId="5A683A8A" w14:textId="77777777" w:rsidR="00B038EF" w:rsidRDefault="00B038EF" w:rsidP="00B038EF">
      <w:pPr>
        <w:pStyle w:val="who"/>
        <w:bidi/>
        <w:rPr>
          <w:rFonts w:hint="cs"/>
          <w:rtl/>
          <w:lang w:bidi="fa-IR"/>
        </w:rPr>
      </w:pPr>
    </w:p>
    <w:p w14:paraId="31B280E4" w14:textId="77777777" w:rsidR="00B038EF" w:rsidRDefault="00B038EF" w:rsidP="00B038EF">
      <w:pPr>
        <w:pStyle w:val="why"/>
        <w:rPr>
          <w:rFonts w:hint="cs"/>
          <w:rtl/>
          <w:lang w:bidi="fa-IR"/>
        </w:rPr>
      </w:pPr>
    </w:p>
    <w:p w14:paraId="4C89EBA7" w14:textId="77777777" w:rsidR="00B038EF" w:rsidRDefault="00B038EF" w:rsidP="00B038EF">
      <w:pPr>
        <w:pStyle w:val="num"/>
        <w:rPr>
          <w:rFonts w:hint="cs"/>
          <w:rtl/>
          <w:lang w:bidi="fa-IR"/>
        </w:rPr>
      </w:pPr>
    </w:p>
    <w:p w14:paraId="4FB1EE68" w14:textId="10E5670F" w:rsidR="00B038EF" w:rsidRDefault="00B038EF" w:rsidP="00B038EF">
      <w:pPr>
        <w:pStyle w:val="subname"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7813DAC1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است، در اين خانه‌ي تار،</w:t>
      </w:r>
    </w:p>
    <w:p w14:paraId="2CBC0930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هرچه، با من سرِ کين است و عناد:</w:t>
      </w:r>
    </w:p>
    <w:p w14:paraId="44B93FA4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کلاغي که بخواند بر بام</w:t>
      </w:r>
    </w:p>
    <w:p w14:paraId="11CB622E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 چراغي که بلرزاند باد.</w:t>
      </w:r>
    </w:p>
    <w:p w14:paraId="42822BE5" w14:textId="77777777" w:rsidR="00B038EF" w:rsidRDefault="00B038EF" w:rsidP="00B038EF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16DAB7FA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 که مي‌جنبد يأس</w:t>
      </w:r>
    </w:p>
    <w:p w14:paraId="5FD0A5BE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 سکوني که در اين ويران‌جاست</w:t>
      </w:r>
    </w:p>
    <w:p w14:paraId="62736581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 که مي‌خواند مرگ</w:t>
      </w:r>
    </w:p>
    <w:p w14:paraId="0009ECE5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سکوتي که به غم‌خانه مراست.</w:t>
      </w:r>
    </w:p>
    <w:p w14:paraId="17D1B74E" w14:textId="77777777" w:rsidR="00B038EF" w:rsidRDefault="00B038EF" w:rsidP="00B038EF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6371E1F5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است، در او با هر دَم</w:t>
      </w:r>
    </w:p>
    <w:p w14:paraId="22F66B76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به‌گريز است نشاطي از من.</w:t>
      </w:r>
    </w:p>
    <w:p w14:paraId="62854E01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 که پوشيده، در اوست</w:t>
      </w:r>
    </w:p>
    <w:p w14:paraId="2F0E68C9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 چه از بود، ز غم پيراهن.</w:t>
      </w:r>
    </w:p>
    <w:p w14:paraId="56D6BA7D" w14:textId="77777777" w:rsidR="00B038EF" w:rsidRDefault="00B038EF" w:rsidP="00B038EF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06BD3497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 که هر خشت در آن</w:t>
      </w:r>
    </w:p>
    <w:p w14:paraId="23973CE7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سر نهاده‌ست به زانوي غمي.</w:t>
      </w:r>
    </w:p>
    <w:p w14:paraId="7C083EA9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 ستون کرده از او پاي، دراز</w:t>
      </w:r>
    </w:p>
    <w:p w14:paraId="6358C3F1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اجاقِ غمِ بيشي و کمي.</w:t>
      </w:r>
    </w:p>
    <w:p w14:paraId="5F61D9C7" w14:textId="77777777" w:rsidR="00B038EF" w:rsidRDefault="00B038EF" w:rsidP="00B038EF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47EC9058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 همه چيز در او</w:t>
      </w:r>
    </w:p>
    <w:p w14:paraId="596A4CC5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سايه در سايه‌ي غم بنهفته‌ست.</w:t>
      </w:r>
    </w:p>
    <w:p w14:paraId="5E10025F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همه شب مادرِ غم بر بالين</w:t>
      </w:r>
    </w:p>
    <w:p w14:paraId="2737EA6D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قصه‌ي مرگ به گوش‌اش گفته‌ست.</w:t>
      </w:r>
    </w:p>
    <w:p w14:paraId="2729315D" w14:textId="77777777" w:rsidR="00B038EF" w:rsidRDefault="00B038EF" w:rsidP="00B038EF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7257877C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 که در ايوانش</w:t>
      </w:r>
    </w:p>
    <w:p w14:paraId="22F5A3EC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 شب اشباح عزا مي‌گيرند</w:t>
      </w:r>
    </w:p>
    <w:p w14:paraId="449E6296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بيوگان لاجرم، از تنگِ غروب</w:t>
      </w:r>
    </w:p>
    <w:p w14:paraId="0B38E3C5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زيرِ هر سرتاق جا مي‌گيرند.</w:t>
      </w:r>
    </w:p>
    <w:p w14:paraId="2086B6CA" w14:textId="77777777" w:rsidR="00B038EF" w:rsidRDefault="00B038EF" w:rsidP="00B038EF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6B1F1C07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 که در آتشِ روز</w:t>
      </w:r>
    </w:p>
    <w:p w14:paraId="23831EAC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ظلمتِ سردِ شبش مستتر است</w:t>
      </w:r>
    </w:p>
    <w:p w14:paraId="783C7623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مثلِ اين است که از اولِ شب</w:t>
      </w:r>
    </w:p>
    <w:p w14:paraId="428D0BC2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غمِ فردا پسِ دَر منتظر است.</w:t>
      </w:r>
    </w:p>
    <w:p w14:paraId="3808F2CF" w14:textId="77777777" w:rsidR="00B038EF" w:rsidRDefault="00B038EF" w:rsidP="00B038EF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4A57C72A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خانه ويران! که در او، حسرتِ مرگ</w:t>
      </w:r>
    </w:p>
    <w:p w14:paraId="2480798A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اشک مي‌ريزد بر هيکلِ زيست!</w:t>
      </w:r>
    </w:p>
    <w:p w14:paraId="6FC37075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خانه ويران! که در او، هرچه که هست</w:t>
      </w:r>
    </w:p>
    <w:p w14:paraId="37BE23BA" w14:textId="77777777" w:rsidR="00B038EF" w:rsidRDefault="00B038EF" w:rsidP="00B038E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رنجِ ديروز و غمِ فردايي‌ست!</w:t>
      </w:r>
    </w:p>
    <w:p w14:paraId="4516C279" w14:textId="1F814713" w:rsidR="00B038EF" w:rsidRDefault="00B038EF" w:rsidP="00B038EF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27 آذر 1328</w:t>
      </w:r>
    </w:p>
    <w:p w14:paraId="18B4B4EA" w14:textId="77777777" w:rsidR="00F7588F" w:rsidRDefault="00F7588F">
      <w:bookmarkStart w:id="0" w:name="_GoBack"/>
      <w:bookmarkEnd w:id="0"/>
    </w:p>
    <w:sectPr w:rsidR="00F75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8F"/>
    <w:rsid w:val="00B038EF"/>
    <w:rsid w:val="00F7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2CCFD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EF"/>
  </w:style>
  <w:style w:type="paragraph" w:styleId="Heading1">
    <w:name w:val="heading 1"/>
    <w:basedOn w:val="Normal"/>
    <w:next w:val="Normal"/>
    <w:link w:val="Heading1Char"/>
    <w:uiPriority w:val="9"/>
    <w:qFormat/>
    <w:rsid w:val="00B038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8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8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8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8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8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8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8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8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038E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38E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038EF"/>
    <w:pPr>
      <w:bidi/>
    </w:pPr>
  </w:style>
  <w:style w:type="paragraph" w:customStyle="1" w:styleId="body">
    <w:name w:val="body"/>
    <w:basedOn w:val="Normal"/>
    <w:qFormat/>
    <w:rsid w:val="00B038E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038EF"/>
    <w:pPr>
      <w:spacing w:before="360"/>
    </w:pPr>
  </w:style>
  <w:style w:type="paragraph" w:customStyle="1" w:styleId="where">
    <w:name w:val="where"/>
    <w:basedOn w:val="when"/>
    <w:next w:val="NoSpacing"/>
    <w:qFormat/>
    <w:rsid w:val="00B038EF"/>
    <w:pPr>
      <w:spacing w:before="0"/>
    </w:pPr>
  </w:style>
  <w:style w:type="paragraph" w:styleId="NoSpacing">
    <w:name w:val="No Spacing"/>
    <w:uiPriority w:val="1"/>
    <w:qFormat/>
    <w:rsid w:val="00B038E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B038E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num">
    <w:name w:val="num"/>
    <w:basedOn w:val="poem"/>
    <w:qFormat/>
    <w:rsid w:val="00B038EF"/>
    <w:pPr>
      <w:spacing w:before="240"/>
    </w:pPr>
  </w:style>
  <w:style w:type="paragraph" w:customStyle="1" w:styleId="subname">
    <w:name w:val="subname"/>
    <w:basedOn w:val="num"/>
    <w:next w:val="body"/>
    <w:qFormat/>
    <w:rsid w:val="00B038E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38E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8E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8E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8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8E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38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8E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38E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38EF"/>
    <w:rPr>
      <w:b/>
      <w:bCs/>
    </w:rPr>
  </w:style>
  <w:style w:type="character" w:styleId="Emphasis">
    <w:name w:val="Emphasis"/>
    <w:uiPriority w:val="20"/>
    <w:qFormat/>
    <w:rsid w:val="00B038EF"/>
    <w:rPr>
      <w:i/>
      <w:iCs/>
    </w:rPr>
  </w:style>
  <w:style w:type="paragraph" w:styleId="ListParagraph">
    <w:name w:val="List Paragraph"/>
    <w:basedOn w:val="Normal"/>
    <w:uiPriority w:val="34"/>
    <w:qFormat/>
    <w:rsid w:val="00B038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8E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38E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38E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38E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38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8E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EF"/>
  </w:style>
  <w:style w:type="paragraph" w:styleId="Heading1">
    <w:name w:val="heading 1"/>
    <w:basedOn w:val="Normal"/>
    <w:next w:val="Normal"/>
    <w:link w:val="Heading1Char"/>
    <w:uiPriority w:val="9"/>
    <w:qFormat/>
    <w:rsid w:val="00B038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8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8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8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8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8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8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8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8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038EF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38EF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038EF"/>
    <w:pPr>
      <w:bidi/>
    </w:pPr>
  </w:style>
  <w:style w:type="paragraph" w:customStyle="1" w:styleId="body">
    <w:name w:val="body"/>
    <w:basedOn w:val="Normal"/>
    <w:qFormat/>
    <w:rsid w:val="00B038EF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038EF"/>
    <w:pPr>
      <w:spacing w:before="360"/>
    </w:pPr>
  </w:style>
  <w:style w:type="paragraph" w:customStyle="1" w:styleId="where">
    <w:name w:val="where"/>
    <w:basedOn w:val="when"/>
    <w:next w:val="NoSpacing"/>
    <w:qFormat/>
    <w:rsid w:val="00B038EF"/>
    <w:pPr>
      <w:spacing w:before="0"/>
    </w:pPr>
  </w:style>
  <w:style w:type="paragraph" w:styleId="NoSpacing">
    <w:name w:val="No Spacing"/>
    <w:uiPriority w:val="1"/>
    <w:qFormat/>
    <w:rsid w:val="00B038E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B038E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num">
    <w:name w:val="num"/>
    <w:basedOn w:val="poem"/>
    <w:qFormat/>
    <w:rsid w:val="00B038EF"/>
    <w:pPr>
      <w:spacing w:before="240"/>
    </w:pPr>
  </w:style>
  <w:style w:type="paragraph" w:customStyle="1" w:styleId="subname">
    <w:name w:val="subname"/>
    <w:basedOn w:val="num"/>
    <w:next w:val="body"/>
    <w:qFormat/>
    <w:rsid w:val="00B038E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38E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8E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8E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8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8E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38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8E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38E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38EF"/>
    <w:rPr>
      <w:b/>
      <w:bCs/>
    </w:rPr>
  </w:style>
  <w:style w:type="character" w:styleId="Emphasis">
    <w:name w:val="Emphasis"/>
    <w:uiPriority w:val="20"/>
    <w:qFormat/>
    <w:rsid w:val="00B038EF"/>
    <w:rPr>
      <w:i/>
      <w:iCs/>
    </w:rPr>
  </w:style>
  <w:style w:type="paragraph" w:styleId="ListParagraph">
    <w:name w:val="List Paragraph"/>
    <w:basedOn w:val="Normal"/>
    <w:uiPriority w:val="34"/>
    <w:qFormat/>
    <w:rsid w:val="00B038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8E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38E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38E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38E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38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8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2010-04-05T23:08:00Z</dcterms:created>
  <dcterms:modified xsi:type="dcterms:W3CDTF">2010-04-06T09:34:00Z</dcterms:modified>
</cp:coreProperties>
</file>