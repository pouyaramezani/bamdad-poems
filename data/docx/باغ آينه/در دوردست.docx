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1D8438" w14:textId="77777777" w:rsidR="00DB1BA7" w:rsidRDefault="00DB1BA7" w:rsidP="00DB1BA7">
      <w:pPr>
        <w:pStyle w:val="poem"/>
        <w:rPr>
          <w:rtl/>
          <w:lang w:bidi="fa-IR"/>
        </w:rPr>
      </w:pPr>
      <w:bookmarkStart w:id="0" w:name="_GoBack"/>
      <w:r>
        <w:rPr>
          <w:rFonts w:hint="cs"/>
          <w:rtl/>
          <w:lang w:bidi="fa-IR"/>
        </w:rPr>
        <w:t>در دوردست...</w:t>
      </w:r>
    </w:p>
    <w:p w14:paraId="64661855" w14:textId="77777777" w:rsidR="00DB1BA7" w:rsidRDefault="00DB1BA7" w:rsidP="00DB1BA7">
      <w:pPr>
        <w:pStyle w:val="who"/>
        <w:bidi/>
        <w:rPr>
          <w:rtl/>
          <w:lang w:bidi="fa-IR"/>
        </w:rPr>
      </w:pPr>
    </w:p>
    <w:p w14:paraId="3BC0535D" w14:textId="5F45FC84" w:rsidR="00DB1BA7" w:rsidRDefault="00DB1BA7" w:rsidP="00DB1BA7">
      <w:pPr>
        <w:pStyle w:val="why"/>
        <w:rPr>
          <w:rtl/>
          <w:lang w:bidi="fa-IR"/>
        </w:rPr>
      </w:pPr>
    </w:p>
    <w:p w14:paraId="1AF52FE5" w14:textId="4B3B212F" w:rsidR="006C00D5" w:rsidRDefault="006C00D5" w:rsidP="006C00D5">
      <w:pPr>
        <w:pStyle w:val="num"/>
        <w:rPr>
          <w:rtl/>
          <w:lang w:bidi="fa-IR"/>
        </w:rPr>
      </w:pPr>
    </w:p>
    <w:p w14:paraId="3674DC5F" w14:textId="77777777" w:rsidR="006C00D5" w:rsidRPr="006C00D5" w:rsidRDefault="006C00D5" w:rsidP="006C00D5">
      <w:pPr>
        <w:pStyle w:val="subname"/>
        <w:rPr>
          <w:lang w:bidi="fa-IR"/>
        </w:rPr>
      </w:pPr>
    </w:p>
    <w:p w14:paraId="5C4AFDF6" w14:textId="77777777" w:rsidR="00DB1BA7" w:rsidRDefault="00DB1BA7" w:rsidP="00DB1BA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دوردست، آتشي اما نه دودناک</w:t>
      </w:r>
    </w:p>
    <w:p w14:paraId="43FDA4C7" w14:textId="77777777" w:rsidR="00DB1BA7" w:rsidRDefault="00DB1BA7" w:rsidP="00DB1BA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ساحلِ شکفته‌ي درياي سردِ شب</w:t>
      </w:r>
    </w:p>
    <w:p w14:paraId="74A73B09" w14:textId="77777777" w:rsidR="00DB1BA7" w:rsidRDefault="00DB1BA7" w:rsidP="00DB1BA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پُرشعله مي‌فروزد.</w:t>
      </w:r>
    </w:p>
    <w:p w14:paraId="4E90B2D1" w14:textId="77777777" w:rsidR="00DB1BA7" w:rsidRDefault="00DB1BA7" w:rsidP="00DB1BA7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028E102" w14:textId="77777777" w:rsidR="00DB1BA7" w:rsidRDefault="00DB1BA7" w:rsidP="00DB1BA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آيا چه اتفاق؟</w:t>
      </w:r>
    </w:p>
    <w:p w14:paraId="5B4CBE7A" w14:textId="77777777" w:rsidR="00DB1BA7" w:rsidRDefault="00DB1BA7" w:rsidP="00DB1BA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کاخي‌ست سربلند که مي‌سوزد؟</w:t>
      </w:r>
    </w:p>
    <w:p w14:paraId="2A34235E" w14:textId="77777777" w:rsidR="00DB1BA7" w:rsidRDefault="00DB1BA7" w:rsidP="00DB1BA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يا خرمني ــ که مانده ز کينه</w:t>
      </w:r>
    </w:p>
    <w:p w14:paraId="2D3D86D8" w14:textId="77777777" w:rsidR="00DB1BA7" w:rsidRDefault="00DB1BA7" w:rsidP="00DB1BA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آتشِ نفاق ــ؟</w:t>
      </w:r>
    </w:p>
    <w:p w14:paraId="2C6AE110" w14:textId="77777777" w:rsidR="00DB1BA7" w:rsidRDefault="00DB1BA7" w:rsidP="00DB1BA7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B48FF6D" w14:textId="77777777" w:rsidR="00DB1BA7" w:rsidRDefault="00DB1BA7" w:rsidP="00DB1BA7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5A7BBF8E" w14:textId="77777777" w:rsidR="00DB1BA7" w:rsidRDefault="00DB1BA7" w:rsidP="00DB1BA7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87084F3" w14:textId="77777777" w:rsidR="00DB1BA7" w:rsidRDefault="00DB1BA7" w:rsidP="00DB1BA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هيچ اتفاق نيست!</w:t>
      </w:r>
    </w:p>
    <w:p w14:paraId="6FA93A5D" w14:textId="77777777" w:rsidR="00DB1BA7" w:rsidRDefault="00DB1BA7" w:rsidP="00DB1BA7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A30E4B1" w14:textId="77777777" w:rsidR="00DB1BA7" w:rsidRDefault="00DB1BA7" w:rsidP="00DB1BA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دوردست، آتشي اما نه دودناک</w:t>
      </w:r>
    </w:p>
    <w:p w14:paraId="50C22B26" w14:textId="77777777" w:rsidR="00DB1BA7" w:rsidRDefault="00DB1BA7" w:rsidP="00DB1BA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ساحلِ شکفته‌ي شب شعله مي‌زند؛</w:t>
      </w:r>
    </w:p>
    <w:p w14:paraId="43FE2A45" w14:textId="77777777" w:rsidR="00DB1BA7" w:rsidRDefault="00DB1BA7" w:rsidP="00DB1BA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وين‌جا، کنارِ ما، شبِ هول است</w:t>
      </w:r>
    </w:p>
    <w:p w14:paraId="08A86E43" w14:textId="77777777" w:rsidR="00DB1BA7" w:rsidRDefault="00DB1BA7" w:rsidP="00DB1BA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کامِ خويش گرم</w:t>
      </w:r>
    </w:p>
    <w:p w14:paraId="409AC7F9" w14:textId="77777777" w:rsidR="00DB1BA7" w:rsidRDefault="00DB1BA7" w:rsidP="00DB1BA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وز قصه باخبر.</w:t>
      </w:r>
    </w:p>
    <w:p w14:paraId="0CF667D0" w14:textId="77777777" w:rsidR="00DB1BA7" w:rsidRDefault="00DB1BA7" w:rsidP="00DB1BA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او را لجاجتي‌ست که، با هرچه پيشِ دست،</w:t>
      </w:r>
    </w:p>
    <w:p w14:paraId="63F94D8F" w14:textId="77777777" w:rsidR="00DB1BA7" w:rsidRDefault="00DB1BA7" w:rsidP="00DB1BA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روي سياه را</w:t>
      </w:r>
    </w:p>
    <w:p w14:paraId="6E214D39" w14:textId="77777777" w:rsidR="00DB1BA7" w:rsidRDefault="00DB1BA7" w:rsidP="00DB1BA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سازد سياه‌تر.</w:t>
      </w:r>
    </w:p>
    <w:p w14:paraId="0E9C8197" w14:textId="77777777" w:rsidR="00DB1BA7" w:rsidRDefault="00DB1BA7" w:rsidP="00DB1BA7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5243754" w14:textId="77777777" w:rsidR="00DB1BA7" w:rsidRDefault="00DB1BA7" w:rsidP="00DB1BA7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796B5134" w14:textId="77777777" w:rsidR="00DB1BA7" w:rsidRDefault="00DB1BA7" w:rsidP="00DB1BA7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51720DE" w14:textId="77777777" w:rsidR="00DB1BA7" w:rsidRDefault="00DB1BA7" w:rsidP="00DB1BA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آري! در اين کنار</w:t>
      </w:r>
    </w:p>
    <w:p w14:paraId="0354AA90" w14:textId="77777777" w:rsidR="00DB1BA7" w:rsidRDefault="00DB1BA7" w:rsidP="00DB1BA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هيچ اتفاق نيست:</w:t>
      </w:r>
    </w:p>
    <w:p w14:paraId="621FF57B" w14:textId="77777777" w:rsidR="00DB1BA7" w:rsidRDefault="00DB1BA7" w:rsidP="00DB1BA7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F195F1A" w14:textId="77777777" w:rsidR="00DB1BA7" w:rsidRDefault="00DB1BA7" w:rsidP="00DB1BA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دوردست آتشي اما نه دودناک،</w:t>
      </w:r>
    </w:p>
    <w:p w14:paraId="0B625D1D" w14:textId="77777777" w:rsidR="00DB1BA7" w:rsidRDefault="00DB1BA7" w:rsidP="00DB1BA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وين‌جاي دودي از اثرِ يک چراغ نيست!</w:t>
      </w:r>
    </w:p>
    <w:p w14:paraId="579ACDF7" w14:textId="77777777" w:rsidR="00DB1BA7" w:rsidRDefault="00DB1BA7" w:rsidP="00DB1BA7">
      <w:pPr>
        <w:pStyle w:val="when"/>
        <w:bidi/>
        <w:rPr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۱۳۳۸</w:t>
      </w:r>
    </w:p>
    <w:p w14:paraId="68DC71EB" w14:textId="77777777" w:rsidR="00DB1BA7" w:rsidRDefault="00DB1BA7" w:rsidP="00DB1BA7">
      <w:pPr>
        <w:pStyle w:val="where"/>
        <w:rPr>
          <w:rtl/>
        </w:rPr>
      </w:pPr>
      <w:r>
        <w:t> </w:t>
      </w:r>
    </w:p>
    <w:p w14:paraId="6C0B2181" w14:textId="77777777" w:rsidR="00DB1BA7" w:rsidRDefault="00DB1BA7" w:rsidP="00DB1BA7">
      <w:pPr>
        <w:pStyle w:val="poem"/>
      </w:pPr>
      <w:r>
        <w:rPr>
          <w:rFonts w:hint="cs"/>
          <w:rtl/>
          <w:lang w:bidi="fa-IR"/>
        </w:rPr>
        <w:t>غروبِ «سيارود</w:t>
      </w:r>
      <w:r>
        <w:rPr>
          <w:rFonts w:hint="cs"/>
        </w:rPr>
        <w:t>»</w:t>
      </w:r>
    </w:p>
    <w:p w14:paraId="0211499A" w14:textId="77777777" w:rsidR="00DB1BA7" w:rsidRDefault="00DB1BA7" w:rsidP="00DB1BA7">
      <w:pPr>
        <w:pStyle w:val="who"/>
        <w:bidi/>
        <w:rPr>
          <w:rtl/>
        </w:rPr>
      </w:pPr>
    </w:p>
    <w:p w14:paraId="6C415676" w14:textId="77777777" w:rsidR="00DB1BA7" w:rsidRPr="00EA209E" w:rsidRDefault="00DB1BA7" w:rsidP="00DB1BA7">
      <w:pPr>
        <w:pStyle w:val="why"/>
        <w:rPr>
          <w:rtl/>
        </w:rPr>
      </w:pPr>
    </w:p>
    <w:p w14:paraId="219ECB95" w14:textId="77777777" w:rsidR="00DB1BA7" w:rsidRDefault="00DB1BA7" w:rsidP="00DB1BA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مي‌چکد سمفوني شب</w:t>
      </w:r>
    </w:p>
    <w:p w14:paraId="63F4CDF2" w14:textId="77777777" w:rsidR="00DB1BA7" w:rsidRDefault="00DB1BA7" w:rsidP="00DB1BA7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</w:t>
      </w:r>
      <w:r>
        <w:rPr>
          <w:rFonts w:hint="cs"/>
          <w:rtl/>
          <w:lang w:bidi="fa-IR"/>
        </w:rPr>
        <w:t xml:space="preserve"> آرام</w:t>
      </w:r>
    </w:p>
    <w:p w14:paraId="418DAD4F" w14:textId="77777777" w:rsidR="00DB1BA7" w:rsidRDefault="00DB1BA7" w:rsidP="00DB1BA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روي دلتنگي خاموشِ غروب.</w:t>
      </w:r>
    </w:p>
    <w:p w14:paraId="733E74DB" w14:textId="77777777" w:rsidR="00DB1BA7" w:rsidRDefault="00DB1BA7" w:rsidP="00DB1BA7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E15E880" w14:textId="77777777" w:rsidR="00DB1BA7" w:rsidRDefault="00DB1BA7" w:rsidP="00DB1BA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مغرب</w:t>
      </w:r>
    </w:p>
    <w:p w14:paraId="69854266" w14:textId="77777777" w:rsidR="00DB1BA7" w:rsidRDefault="00DB1BA7" w:rsidP="00DB1BA7">
      <w:pPr>
        <w:pStyle w:val="body"/>
        <w:bidi/>
        <w:rPr>
          <w:rtl/>
        </w:rPr>
      </w:pPr>
      <w:r>
        <w:rPr>
          <w:rFonts w:hint="cs"/>
        </w:rPr>
        <w:t>     </w:t>
      </w:r>
      <w:r>
        <w:rPr>
          <w:rFonts w:hint="cs"/>
          <w:rtl/>
          <w:lang w:bidi="fa-IR"/>
        </w:rPr>
        <w:t xml:space="preserve"> از آتشِ افسرده‌ي روز</w:t>
      </w:r>
    </w:p>
    <w:p w14:paraId="38514355" w14:textId="77777777" w:rsidR="00DB1BA7" w:rsidRDefault="00DB1BA7" w:rsidP="00DB1BA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بي‌صدا مي‌سوزد.</w:t>
      </w:r>
    </w:p>
    <w:p w14:paraId="2090EC85" w14:textId="77777777" w:rsidR="00DB1BA7" w:rsidRDefault="00DB1BA7" w:rsidP="00DB1BA7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2CE7F95" w14:textId="77777777" w:rsidR="00DB1BA7" w:rsidRDefault="00DB1BA7" w:rsidP="00DB1BA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مي‌برد نغمه‌ي دلتنگي را</w:t>
      </w:r>
    </w:p>
    <w:p w14:paraId="77016C17" w14:textId="77777777" w:rsidR="00DB1BA7" w:rsidRDefault="00DB1BA7" w:rsidP="00DB1BA7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</w:t>
      </w:r>
      <w:r>
        <w:rPr>
          <w:rFonts w:hint="cs"/>
          <w:rtl/>
          <w:lang w:bidi="fa-IR"/>
        </w:rPr>
        <w:t xml:space="preserve"> بادِ جنوب</w:t>
      </w:r>
    </w:p>
    <w:p w14:paraId="0C9C9D07" w14:textId="77777777" w:rsidR="00DB1BA7" w:rsidRDefault="00DB1BA7" w:rsidP="00DB1BA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تا کند زمزمه بر بامِ هوا.</w:t>
      </w:r>
    </w:p>
    <w:p w14:paraId="6F40D3F5" w14:textId="77777777" w:rsidR="00DB1BA7" w:rsidRDefault="00DB1BA7" w:rsidP="00DB1BA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نيست حرفي به لبانش</w:t>
      </w:r>
    </w:p>
    <w:p w14:paraId="2510439C" w14:textId="77777777" w:rsidR="00DB1BA7" w:rsidRDefault="00DB1BA7" w:rsidP="00DB1BA7">
      <w:pPr>
        <w:pStyle w:val="body"/>
        <w:bidi/>
        <w:rPr>
          <w:rtl/>
        </w:rPr>
      </w:pPr>
      <w:r>
        <w:rPr>
          <w:rFonts w:hint="cs"/>
        </w:rPr>
        <w:t>                          </w:t>
      </w:r>
      <w:r>
        <w:rPr>
          <w:rFonts w:hint="cs"/>
          <w:rtl/>
          <w:lang w:bidi="fa-IR"/>
        </w:rPr>
        <w:t xml:space="preserve"> ليکن</w:t>
      </w:r>
    </w:p>
    <w:p w14:paraId="7BFE76D5" w14:textId="77777777" w:rsidR="00DB1BA7" w:rsidRDefault="00DB1BA7" w:rsidP="00DB1BA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مانده با خامُشي‌اش مطلب‌ها.</w:t>
      </w:r>
    </w:p>
    <w:p w14:paraId="6C21CE4D" w14:textId="77777777" w:rsidR="00DB1BA7" w:rsidRDefault="00DB1BA7" w:rsidP="00DB1BA7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7F442A7" w14:textId="77777777" w:rsidR="00DB1BA7" w:rsidRDefault="00DB1BA7" w:rsidP="00DB1BA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مي‌پرد موج‌زنان بازمي‌آيد به فرود</w:t>
      </w:r>
    </w:p>
    <w:p w14:paraId="20ADE30D" w14:textId="77777777" w:rsidR="00DB1BA7" w:rsidRDefault="00DB1BA7" w:rsidP="00DB1BA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همچون آن سايه‌ي لغزانِ شب‌کور،</w:t>
      </w:r>
    </w:p>
    <w:p w14:paraId="49EC3028" w14:textId="77777777" w:rsidR="00DB1BA7" w:rsidRDefault="00DB1BA7" w:rsidP="00DB1BA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هي‌هي چوپان</w:t>
      </w:r>
    </w:p>
    <w:p w14:paraId="05003E7C" w14:textId="77777777" w:rsidR="00DB1BA7" w:rsidRDefault="00DB1BA7" w:rsidP="00DB1BA7">
      <w:pPr>
        <w:pStyle w:val="body"/>
        <w:bidi/>
        <w:rPr>
          <w:rtl/>
        </w:rPr>
      </w:pPr>
      <w:r>
        <w:rPr>
          <w:rFonts w:hint="cs"/>
        </w:rPr>
        <w:t>                </w:t>
      </w:r>
      <w:r>
        <w:rPr>
          <w:rFonts w:hint="cs"/>
          <w:rtl/>
          <w:lang w:bidi="fa-IR"/>
        </w:rPr>
        <w:t xml:space="preserve"> از دور.</w:t>
      </w:r>
    </w:p>
    <w:p w14:paraId="7569C740" w14:textId="77777777" w:rsidR="00DB1BA7" w:rsidRDefault="00DB1BA7" w:rsidP="00DB1BA7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60DE8E5" w14:textId="77777777" w:rsidR="00DB1BA7" w:rsidRDefault="00DB1BA7" w:rsidP="00DB1BA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مي‌خزد مار</w:t>
      </w:r>
    </w:p>
    <w:p w14:paraId="0EAC82C5" w14:textId="77777777" w:rsidR="00DB1BA7" w:rsidRDefault="00DB1BA7" w:rsidP="00DB1BA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چون آن جاده‌ي پيچانِ چون مار.</w:t>
      </w:r>
    </w:p>
    <w:p w14:paraId="0B217080" w14:textId="77777777" w:rsidR="00DB1BA7" w:rsidRDefault="00DB1BA7" w:rsidP="00DB1BA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سراشيبي غوغاگرِ رود.</w:t>
      </w:r>
    </w:p>
    <w:p w14:paraId="1CE58311" w14:textId="77777777" w:rsidR="00DB1BA7" w:rsidRDefault="00DB1BA7" w:rsidP="00DB1BA7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BE1EF3B" w14:textId="77777777" w:rsidR="00DB1BA7" w:rsidRDefault="00DB1BA7" w:rsidP="00DB1BA7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15A36BED" w14:textId="77777777" w:rsidR="00DB1BA7" w:rsidRDefault="00DB1BA7" w:rsidP="00DB1BA7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9700D22" w14:textId="77777777" w:rsidR="00DB1BA7" w:rsidRDefault="00DB1BA7" w:rsidP="00DB1BA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بي‌که از خيمه‌ي رازش به‌درآيد</w:t>
      </w:r>
    </w:p>
    <w:p w14:paraId="1AB4A75F" w14:textId="77777777" w:rsidR="00DB1BA7" w:rsidRDefault="00DB1BA7" w:rsidP="00DB1BA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وه که مي‌خواند</w:t>
      </w:r>
    </w:p>
    <w:p w14:paraId="1F85AF12" w14:textId="77777777" w:rsidR="00DB1BA7" w:rsidRDefault="00DB1BA7" w:rsidP="00DB1BA7">
      <w:pPr>
        <w:pStyle w:val="body"/>
        <w:bidi/>
        <w:rPr>
          <w:rtl/>
        </w:rPr>
      </w:pPr>
      <w:r>
        <w:rPr>
          <w:rFonts w:hint="cs"/>
        </w:rPr>
        <w:t>                 </w:t>
      </w:r>
      <w:r>
        <w:rPr>
          <w:rFonts w:hint="cs"/>
          <w:rtl/>
          <w:lang w:bidi="fa-IR"/>
        </w:rPr>
        <w:t xml:space="preserve"> جنگل</w:t>
      </w:r>
    </w:p>
    <w:p w14:paraId="669A0AEC" w14:textId="77777777" w:rsidR="00DB1BA7" w:rsidRDefault="00DB1BA7" w:rsidP="00DB1BA7">
      <w:pPr>
        <w:pStyle w:val="body"/>
        <w:bidi/>
        <w:rPr>
          <w:rtl/>
        </w:rPr>
      </w:pPr>
      <w:r>
        <w:rPr>
          <w:rFonts w:hint="cs"/>
        </w:rPr>
        <w:t>                       </w:t>
      </w:r>
      <w:r>
        <w:rPr>
          <w:rFonts w:hint="cs"/>
          <w:rtl/>
          <w:lang w:bidi="fa-IR"/>
        </w:rPr>
        <w:t xml:space="preserve"> چه به‌شور</w:t>
      </w:r>
      <w:r>
        <w:rPr>
          <w:rFonts w:hint="cs"/>
        </w:rPr>
        <w:t>!</w:t>
      </w:r>
    </w:p>
    <w:p w14:paraId="3EA1E137" w14:textId="77777777" w:rsidR="00DB1BA7" w:rsidRDefault="00DB1BA7" w:rsidP="00DB1BA7">
      <w:pPr>
        <w:pStyle w:val="when"/>
        <w:bidi/>
        <w:rPr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۱۳۳۸</w:t>
      </w:r>
    </w:p>
    <w:p w14:paraId="24451924" w14:textId="3C36E940" w:rsidR="00DB1BA7" w:rsidRDefault="00DB1BA7" w:rsidP="006C00D5">
      <w:pPr>
        <w:pStyle w:val="where"/>
      </w:pPr>
      <w:r>
        <w:t> </w:t>
      </w:r>
      <w:bookmarkEnd w:id="0"/>
    </w:p>
    <w:sectPr w:rsidR="00DB1B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BA7"/>
    <w:rsid w:val="006C00D5"/>
    <w:rsid w:val="00DB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48F6E4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0D5"/>
  </w:style>
  <w:style w:type="paragraph" w:styleId="Heading1">
    <w:name w:val="heading 1"/>
    <w:basedOn w:val="Normal"/>
    <w:next w:val="Normal"/>
    <w:link w:val="Heading1Char"/>
    <w:uiPriority w:val="9"/>
    <w:qFormat/>
    <w:rsid w:val="006C00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0D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0D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0D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0D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0D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0D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0D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0D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6C00D5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6C00D5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6C00D5"/>
    <w:pPr>
      <w:bidi/>
    </w:pPr>
  </w:style>
  <w:style w:type="paragraph" w:customStyle="1" w:styleId="body">
    <w:name w:val="body"/>
    <w:basedOn w:val="Normal"/>
    <w:qFormat/>
    <w:rsid w:val="006C00D5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6C00D5"/>
    <w:pPr>
      <w:spacing w:before="360"/>
    </w:pPr>
  </w:style>
  <w:style w:type="paragraph" w:customStyle="1" w:styleId="where">
    <w:name w:val="where"/>
    <w:basedOn w:val="when"/>
    <w:next w:val="NoSpacing"/>
    <w:qFormat/>
    <w:rsid w:val="006C00D5"/>
    <w:pPr>
      <w:spacing w:before="0"/>
    </w:pPr>
  </w:style>
  <w:style w:type="paragraph" w:styleId="NoSpacing">
    <w:name w:val="No Spacing"/>
    <w:uiPriority w:val="1"/>
    <w:qFormat/>
    <w:rsid w:val="006C00D5"/>
    <w:rPr>
      <w:rFonts w:eastAsiaTheme="minorEastAsia"/>
    </w:rPr>
  </w:style>
  <w:style w:type="paragraph" w:customStyle="1" w:styleId="num">
    <w:name w:val="num"/>
    <w:basedOn w:val="poem"/>
    <w:qFormat/>
    <w:rsid w:val="006C00D5"/>
    <w:pPr>
      <w:spacing w:before="240"/>
    </w:pPr>
  </w:style>
  <w:style w:type="paragraph" w:customStyle="1" w:styleId="subname">
    <w:name w:val="subname"/>
    <w:basedOn w:val="num"/>
    <w:next w:val="body"/>
    <w:qFormat/>
    <w:rsid w:val="006C00D5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6C00D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0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0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0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0D5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0D5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0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0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0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00D5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C00D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00D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0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00D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6C00D5"/>
    <w:rPr>
      <w:b/>
      <w:bCs/>
    </w:rPr>
  </w:style>
  <w:style w:type="character" w:styleId="Emphasis">
    <w:name w:val="Emphasis"/>
    <w:uiPriority w:val="20"/>
    <w:qFormat/>
    <w:rsid w:val="006C00D5"/>
    <w:rPr>
      <w:i/>
      <w:iCs/>
    </w:rPr>
  </w:style>
  <w:style w:type="paragraph" w:styleId="ListParagraph">
    <w:name w:val="List Paragraph"/>
    <w:basedOn w:val="Normal"/>
    <w:uiPriority w:val="34"/>
    <w:qFormat/>
    <w:rsid w:val="006C00D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C00D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C00D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0D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0D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6C00D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C00D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6C00D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6C00D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6C00D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00D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0D5"/>
  </w:style>
  <w:style w:type="paragraph" w:styleId="Heading1">
    <w:name w:val="heading 1"/>
    <w:basedOn w:val="Normal"/>
    <w:next w:val="Normal"/>
    <w:link w:val="Heading1Char"/>
    <w:uiPriority w:val="9"/>
    <w:qFormat/>
    <w:rsid w:val="006C00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0D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0D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0D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0D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0D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0D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0D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0D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6C00D5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6C00D5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6C00D5"/>
    <w:pPr>
      <w:bidi/>
    </w:pPr>
  </w:style>
  <w:style w:type="paragraph" w:customStyle="1" w:styleId="body">
    <w:name w:val="body"/>
    <w:basedOn w:val="Normal"/>
    <w:qFormat/>
    <w:rsid w:val="006C00D5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6C00D5"/>
    <w:pPr>
      <w:spacing w:before="360"/>
    </w:pPr>
  </w:style>
  <w:style w:type="paragraph" w:customStyle="1" w:styleId="where">
    <w:name w:val="where"/>
    <w:basedOn w:val="when"/>
    <w:next w:val="NoSpacing"/>
    <w:qFormat/>
    <w:rsid w:val="006C00D5"/>
    <w:pPr>
      <w:spacing w:before="0"/>
    </w:pPr>
  </w:style>
  <w:style w:type="paragraph" w:styleId="NoSpacing">
    <w:name w:val="No Spacing"/>
    <w:uiPriority w:val="1"/>
    <w:qFormat/>
    <w:rsid w:val="006C00D5"/>
    <w:rPr>
      <w:rFonts w:eastAsiaTheme="minorEastAsia"/>
    </w:rPr>
  </w:style>
  <w:style w:type="paragraph" w:customStyle="1" w:styleId="num">
    <w:name w:val="num"/>
    <w:basedOn w:val="poem"/>
    <w:qFormat/>
    <w:rsid w:val="006C00D5"/>
    <w:pPr>
      <w:spacing w:before="240"/>
    </w:pPr>
  </w:style>
  <w:style w:type="paragraph" w:customStyle="1" w:styleId="subname">
    <w:name w:val="subname"/>
    <w:basedOn w:val="num"/>
    <w:next w:val="body"/>
    <w:qFormat/>
    <w:rsid w:val="006C00D5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6C00D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0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0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0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0D5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0D5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0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0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0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00D5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C00D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00D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0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00D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6C00D5"/>
    <w:rPr>
      <w:b/>
      <w:bCs/>
    </w:rPr>
  </w:style>
  <w:style w:type="character" w:styleId="Emphasis">
    <w:name w:val="Emphasis"/>
    <w:uiPriority w:val="20"/>
    <w:qFormat/>
    <w:rsid w:val="006C00D5"/>
    <w:rPr>
      <w:i/>
      <w:iCs/>
    </w:rPr>
  </w:style>
  <w:style w:type="paragraph" w:styleId="ListParagraph">
    <w:name w:val="List Paragraph"/>
    <w:basedOn w:val="Normal"/>
    <w:uiPriority w:val="34"/>
    <w:qFormat/>
    <w:rsid w:val="006C00D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C00D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C00D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0D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0D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6C00D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C00D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6C00D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6C00D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6C00D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00D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2</cp:revision>
  <dcterms:created xsi:type="dcterms:W3CDTF">2010-04-05T23:29:00Z</dcterms:created>
  <dcterms:modified xsi:type="dcterms:W3CDTF">2010-04-06T09:46:00Z</dcterms:modified>
</cp:coreProperties>
</file>