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F5BAF" w14:textId="77777777" w:rsidR="007662C0" w:rsidRDefault="00344DB5" w:rsidP="008F4C4E">
      <w:pPr>
        <w:pStyle w:val="poem"/>
        <w:rPr>
          <w:rtl/>
          <w:lang w:bidi="fa-IR"/>
        </w:rPr>
      </w:pPr>
      <w:r w:rsidRPr="00C76600">
        <w:rPr>
          <w:rFonts w:hint="cs"/>
          <w:rtl/>
          <w:lang w:bidi="fa-IR"/>
        </w:rPr>
        <w:t>شبانه</w:t>
      </w:r>
    </w:p>
    <w:p w14:paraId="70AF720D" w14:textId="2A2CBB04" w:rsidR="005A740C" w:rsidRDefault="005A740C" w:rsidP="008F4C4E">
      <w:pPr>
        <w:pStyle w:val="who"/>
        <w:bidi/>
        <w:rPr>
          <w:rtl/>
          <w:lang w:bidi="fa-IR"/>
        </w:rPr>
      </w:pPr>
    </w:p>
    <w:p w14:paraId="110F6418" w14:textId="167FA5D1" w:rsidR="008F4C4E" w:rsidRDefault="008F4C4E" w:rsidP="008F4C4E">
      <w:pPr>
        <w:pStyle w:val="why"/>
        <w:rPr>
          <w:rtl/>
          <w:lang w:bidi="fa-IR"/>
        </w:rPr>
      </w:pPr>
    </w:p>
    <w:p w14:paraId="3A090623" w14:textId="073D43EF" w:rsidR="008F4C4E" w:rsidRDefault="008F4C4E" w:rsidP="008F4C4E">
      <w:pPr>
        <w:pStyle w:val="num"/>
        <w:rPr>
          <w:rtl/>
          <w:lang w:bidi="fa-IR"/>
        </w:rPr>
      </w:pPr>
    </w:p>
    <w:p w14:paraId="5463EBC9" w14:textId="77777777" w:rsidR="008F4C4E" w:rsidRPr="008F4C4E" w:rsidRDefault="008F4C4E" w:rsidP="008F4C4E">
      <w:pPr>
        <w:pStyle w:val="subname"/>
        <w:rPr>
          <w:lang w:bidi="fa-IR"/>
        </w:rPr>
      </w:pPr>
    </w:p>
    <w:p w14:paraId="109CFC34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با هزاران سوزنِ الماس</w:t>
      </w:r>
    </w:p>
    <w:p w14:paraId="71841022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نقره‌دوزي مي‌کند مهتاب</w:t>
      </w:r>
    </w:p>
    <w:p w14:paraId="726BDFDC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               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روي ترمه‌ي مُرداب</w:t>
      </w:r>
      <w:r w:rsidRPr="00C76600">
        <w:rPr>
          <w:rtl/>
          <w:lang w:bidi="fa-IR"/>
        </w:rPr>
        <w:t>...</w:t>
      </w:r>
    </w:p>
    <w:p w14:paraId="2F77F056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274BDEFF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من نگاهم مي‌دود ــ جوشيده از عمقِ عبوسِ فکر</w:t>
      </w:r>
    </w:p>
    <w:p w14:paraId="24B6A89E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                                              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سوي پنجره،</w:t>
      </w:r>
    </w:p>
    <w:p w14:paraId="0E6F6FEC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                                                             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اما</w:t>
      </w:r>
    </w:p>
    <w:p w14:paraId="64255EE3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08B6267A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پنجره!</w:t>
      </w:r>
    </w:p>
    <w:p w14:paraId="4EEEBB09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بيگانه با شوقِ نگاهِ من</w:t>
      </w:r>
    </w:p>
    <w:p w14:paraId="378A2242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                     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به من چيزي نمي‌گويد</w:t>
      </w:r>
      <w:r w:rsidRPr="00C76600">
        <w:t>...</w:t>
      </w:r>
    </w:p>
    <w:p w14:paraId="49511D96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47E8D4A4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rFonts w:ascii="Times New Roman" w:hAnsi="Times New Roman" w:cs="Times New Roman"/>
        </w:rPr>
        <w:t>□</w:t>
      </w:r>
    </w:p>
    <w:p w14:paraId="4A32668D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0A951A4C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b/>
          <w:bCs/>
          <w:rtl/>
          <w:lang w:bidi="fa-IR"/>
        </w:rPr>
        <w:t>ــ پنجره</w:t>
      </w:r>
    </w:p>
    <w:p w14:paraId="151E9EBE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b/>
          <w:bCs/>
        </w:rPr>
        <w:t>       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rFonts w:hint="cs"/>
          <w:b/>
          <w:bCs/>
          <w:rtl/>
          <w:lang w:bidi="fa-IR"/>
        </w:rPr>
        <w:t>چون تلخي لبخنده‌ي حُزني</w:t>
      </w:r>
    </w:p>
    <w:p w14:paraId="52BC9D4A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b/>
          <w:bCs/>
          <w:rtl/>
          <w:lang w:bidi="fa-IR"/>
        </w:rPr>
        <w:t>باز شو</w:t>
      </w:r>
    </w:p>
    <w:p w14:paraId="28EAF78D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b/>
          <w:bCs/>
        </w:rPr>
        <w:t>       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rFonts w:hint="cs"/>
          <w:b/>
          <w:bCs/>
          <w:rtl/>
          <w:lang w:bidi="fa-IR"/>
        </w:rPr>
        <w:t>تا شاخه‌ي نوري برويد</w:t>
      </w:r>
    </w:p>
    <w:p w14:paraId="5927A3A1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b/>
          <w:bCs/>
        </w:rPr>
        <w:t>                                    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rFonts w:hint="cs"/>
          <w:b/>
          <w:bCs/>
          <w:rtl/>
          <w:lang w:bidi="fa-IR"/>
        </w:rPr>
        <w:t>در شکافِ خاکِ خشکِ رنجم</w:t>
      </w:r>
    </w:p>
    <w:p w14:paraId="60BD354C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b/>
          <w:bCs/>
        </w:rPr>
        <w:t>                                                                          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rFonts w:hint="cs"/>
          <w:b/>
          <w:bCs/>
          <w:rtl/>
          <w:lang w:bidi="fa-IR"/>
        </w:rPr>
        <w:t>از بذرِ تلاشِ من</w:t>
      </w:r>
      <w:r w:rsidRPr="00C76600">
        <w:rPr>
          <w:b/>
          <w:bCs/>
          <w:rtl/>
          <w:lang w:bidi="fa-IR"/>
        </w:rPr>
        <w:t>!</w:t>
      </w:r>
    </w:p>
    <w:p w14:paraId="55B28E55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3E0B3808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پنجره</w:t>
      </w:r>
    </w:p>
    <w:p w14:paraId="4F716CFD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بيدارِ شب</w:t>
      </w:r>
    </w:p>
    <w:p w14:paraId="4D6EF6D5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    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هشيارِ شب</w:t>
      </w:r>
    </w:p>
    <w:p w14:paraId="350029D0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                  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در انتظارِ صبحدم چيزي</w:t>
      </w:r>
    </w:p>
    <w:p w14:paraId="6250E1A2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                                             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نمي‌گويد</w:t>
      </w:r>
      <w:r w:rsidRPr="00C76600">
        <w:t>...</w:t>
      </w:r>
    </w:p>
    <w:p w14:paraId="53ECF238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44153D8A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b/>
          <w:bCs/>
          <w:rtl/>
          <w:lang w:bidi="fa-IR"/>
        </w:rPr>
        <w:t>ــ پنجره!</w:t>
      </w:r>
    </w:p>
    <w:p w14:paraId="7DE69FE2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b/>
          <w:bCs/>
        </w:rPr>
        <w:t>         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rFonts w:hint="cs"/>
          <w:b/>
          <w:bCs/>
          <w:rtl/>
          <w:lang w:bidi="fa-IR"/>
        </w:rPr>
        <w:t>دانم که آخر، چون يکي لبخند</w:t>
      </w:r>
    </w:p>
    <w:p w14:paraId="1390AF9E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b/>
          <w:bCs/>
        </w:rPr>
        <w:t>                                                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rFonts w:hint="cs"/>
          <w:b/>
          <w:bCs/>
          <w:rtl/>
          <w:lang w:bidi="fa-IR"/>
        </w:rPr>
        <w:t>خواهي‌کُشت اين روحِ مصيبت را که ماسيده است</w:t>
      </w:r>
    </w:p>
    <w:p w14:paraId="30AE064F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b/>
          <w:bCs/>
          <w:rtl/>
          <w:lang w:bidi="fa-IR"/>
        </w:rPr>
        <w:t>در هزاران گوشه‌ي تاريک و کورِ اين شبستانِ سياهِ وهم...</w:t>
      </w:r>
    </w:p>
    <w:p w14:paraId="1F34CA3C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473F28DA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پنجره</w:t>
      </w:r>
    </w:p>
    <w:p w14:paraId="5D0F10DB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در دَردِ شام‌انجامِ خويش</w:t>
      </w:r>
    </w:p>
    <w:p w14:paraId="26067D59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                     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از ظلمتِ پادرعدم چيزي نمي‌گويد</w:t>
      </w:r>
      <w:r w:rsidRPr="00C76600">
        <w:t>...</w:t>
      </w:r>
    </w:p>
    <w:p w14:paraId="6203865D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3C467F1E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rFonts w:ascii="Times New Roman" w:hAnsi="Times New Roman" w:cs="Times New Roman"/>
        </w:rPr>
        <w:t>□</w:t>
      </w:r>
    </w:p>
    <w:p w14:paraId="778779DC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235AF691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b/>
          <w:bCs/>
          <w:rtl/>
          <w:lang w:bidi="fa-IR"/>
        </w:rPr>
        <w:t>ــ پنجره!</w:t>
      </w:r>
    </w:p>
    <w:p w14:paraId="73B1E613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b/>
          <w:bCs/>
        </w:rPr>
        <w:t>         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rFonts w:hint="cs"/>
          <w:b/>
          <w:bCs/>
          <w:rtl/>
          <w:lang w:bidi="fa-IR"/>
        </w:rPr>
        <w:t>بگشاي از هم</w:t>
      </w:r>
    </w:p>
    <w:p w14:paraId="0AD45919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b/>
          <w:bCs/>
        </w:rPr>
        <w:t>                           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rFonts w:hint="cs"/>
          <w:b/>
          <w:bCs/>
          <w:rtl/>
          <w:lang w:bidi="fa-IR"/>
        </w:rPr>
        <w:t>چون کتابِ قصه‌ي خورشيد</w:t>
      </w:r>
    </w:p>
    <w:p w14:paraId="0F6AC0AB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b/>
          <w:bCs/>
          <w:rtl/>
          <w:lang w:bidi="fa-IR"/>
        </w:rPr>
        <w:t>تا اميدم بازجويد</w:t>
      </w:r>
    </w:p>
    <w:p w14:paraId="0D6E1686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b/>
          <w:bCs/>
        </w:rPr>
        <w:t>                   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rFonts w:hint="cs"/>
          <w:b/>
          <w:bCs/>
          <w:rtl/>
          <w:lang w:bidi="fa-IR"/>
        </w:rPr>
        <w:t>در صدف‌هاي دهانِ رنج</w:t>
      </w:r>
    </w:p>
    <w:p w14:paraId="5362C136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b/>
          <w:bCs/>
          <w:rtl/>
          <w:lang w:bidi="fa-IR"/>
        </w:rPr>
        <w:t>صبحِ مرواريدتابش را</w:t>
      </w:r>
    </w:p>
    <w:p w14:paraId="0E9B06BE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b/>
          <w:bCs/>
        </w:rPr>
        <w:t>                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b/>
          <w:bCs/>
        </w:rPr>
        <w:t>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b/>
          <w:bCs/>
        </w:rPr>
        <w:t>      </w:t>
      </w:r>
      <w:r w:rsidRPr="00C76600">
        <w:rPr>
          <w:b/>
          <w:bCs/>
          <w:rtl/>
          <w:lang w:bidi="fa-IR"/>
        </w:rPr>
        <w:t xml:space="preserve"> </w:t>
      </w:r>
      <w:r w:rsidRPr="00C76600">
        <w:rPr>
          <w:rFonts w:hint="cs"/>
          <w:b/>
          <w:bCs/>
          <w:rtl/>
          <w:lang w:bidi="fa-IR"/>
        </w:rPr>
        <w:t>به ژرفاژرفِ اين درياي دورافتاده‌ي نوميد</w:t>
      </w:r>
      <w:r w:rsidRPr="00C76600">
        <w:rPr>
          <w:b/>
          <w:bCs/>
        </w:rPr>
        <w:t>!</w:t>
      </w:r>
    </w:p>
    <w:p w14:paraId="6C5E5D7E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7B35ACFF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rFonts w:ascii="Times New Roman" w:hAnsi="Times New Roman" w:cs="Times New Roman"/>
        </w:rPr>
        <w:t>□</w:t>
      </w:r>
    </w:p>
    <w:p w14:paraId="553AA700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46258849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پنجره اما</w:t>
      </w:r>
    </w:p>
    <w:p w14:paraId="28EA37D4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</w:t>
      </w:r>
      <w:r w:rsidRPr="00C76600">
        <w:rPr>
          <w:rtl/>
          <w:lang w:bidi="fa-IR"/>
        </w:rPr>
        <w:t xml:space="preserve"> </w:t>
      </w:r>
      <w:r w:rsidRPr="00C76600">
        <w:t>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هم ازآنگونه ــ سر در کارِ خود ــ</w:t>
      </w:r>
    </w:p>
    <w:p w14:paraId="3C6C9BA7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                                 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بربسته دارد لب</w:t>
      </w:r>
    </w:p>
    <w:p w14:paraId="2D9C3521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چون گُلِ نشکفته‌ي لبخند</w:t>
      </w:r>
    </w:p>
    <w:p w14:paraId="5CAEF633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رشته‌رشته بذرِ مرواريدش اندر کام.</w:t>
      </w:r>
    </w:p>
    <w:p w14:paraId="3F27D9BF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ليک اميدِ من</w:t>
      </w:r>
    </w:p>
    <w:p w14:paraId="76D93858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از هزاران روزنِ او</w:t>
      </w:r>
    </w:p>
    <w:p w14:paraId="06537E82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      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صبحِ پاکِ تازه‌رو را مي‌دهد پيغام</w:t>
      </w:r>
      <w:r w:rsidRPr="00C76600">
        <w:t>.</w:t>
      </w:r>
    </w:p>
    <w:p w14:paraId="4C290257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5C4B9786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rPr>
          <w:rFonts w:ascii="Times New Roman" w:hAnsi="Times New Roman" w:cs="Times New Roman"/>
        </w:rPr>
        <w:t>□</w:t>
      </w:r>
    </w:p>
    <w:p w14:paraId="5B00DA4D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</w:t>
      </w:r>
    </w:p>
    <w:p w14:paraId="4AC3A805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با هزاران سوزنِ الماس</w:t>
      </w:r>
    </w:p>
    <w:p w14:paraId="4F119ECF" w14:textId="77777777" w:rsidR="007662C0" w:rsidRPr="00C76600" w:rsidRDefault="00344DB5" w:rsidP="008F4C4E">
      <w:pPr>
        <w:pStyle w:val="body"/>
        <w:bidi/>
        <w:rPr>
          <w:rtl/>
        </w:rPr>
      </w:pPr>
      <w:r w:rsidRPr="00C76600">
        <w:t>                          </w:t>
      </w:r>
      <w:r w:rsidRPr="00C76600">
        <w:rPr>
          <w:rtl/>
          <w:lang w:bidi="fa-IR"/>
        </w:rPr>
        <w:t xml:space="preserve"> </w:t>
      </w:r>
      <w:r w:rsidRPr="00C76600">
        <w:rPr>
          <w:rFonts w:hint="cs"/>
          <w:rtl/>
          <w:lang w:bidi="fa-IR"/>
        </w:rPr>
        <w:t>روي تاقه‌شالِ کهنه‌ي مُرداب</w:t>
      </w:r>
    </w:p>
    <w:p w14:paraId="7206409D" w14:textId="77777777" w:rsidR="007662C0" w:rsidRPr="00C76600" w:rsidRDefault="00344DB5" w:rsidP="008F4C4E">
      <w:pPr>
        <w:pStyle w:val="body"/>
        <w:bidi/>
        <w:rPr>
          <w:rtl/>
          <w:lang w:bidi="fa-IR"/>
        </w:rPr>
      </w:pPr>
      <w:r w:rsidRPr="00C76600">
        <w:rPr>
          <w:rFonts w:hint="cs"/>
          <w:rtl/>
          <w:lang w:bidi="fa-IR"/>
        </w:rPr>
        <w:t>نقشه‌هاي بته‌جقه نقره‌دوزي مي‌کند مهتاب.</w:t>
      </w:r>
    </w:p>
    <w:p w14:paraId="12E6C8C8" w14:textId="35199547" w:rsidR="007662C0" w:rsidRDefault="00344DB5" w:rsidP="008F4C4E">
      <w:pPr>
        <w:pStyle w:val="when"/>
        <w:bidi/>
        <w:rPr>
          <w:rFonts w:hint="cs"/>
          <w:rtl/>
          <w:lang w:bidi="fa-IR"/>
        </w:rPr>
      </w:pPr>
      <w:r w:rsidRPr="00C76600">
        <w:t> </w:t>
      </w:r>
      <w:r w:rsidRPr="00C76600">
        <w:rPr>
          <w:rFonts w:hint="cs"/>
          <w:rtl/>
          <w:lang w:bidi="fa-IR"/>
        </w:rPr>
        <w:t>۱۳۳۳</w:t>
      </w:r>
    </w:p>
    <w:p w14:paraId="318098B7" w14:textId="21465B58" w:rsidR="008F4C4E" w:rsidRPr="008F4C4E" w:rsidRDefault="009713C6" w:rsidP="008F4C4E">
      <w:pPr>
        <w:pStyle w:val="where"/>
        <w:bidi/>
        <w:rPr>
          <w:lang w:bidi="fa-IR"/>
        </w:rPr>
      </w:pPr>
      <w:r w:rsidRPr="009713C6">
        <w:rPr>
          <w:rtl/>
          <w:lang w:bidi="fa-IR"/>
        </w:rPr>
        <w:t>زندانِ قصر</w:t>
      </w:r>
      <w:bookmarkStart w:id="0" w:name="_GoBack"/>
      <w:bookmarkEnd w:id="0"/>
    </w:p>
    <w:sectPr w:rsidR="008F4C4E" w:rsidRPr="008F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93AF5"/>
    <w:multiLevelType w:val="multilevel"/>
    <w:tmpl w:val="1E8E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44DB5"/>
    <w:rsid w:val="00344DB5"/>
    <w:rsid w:val="005A740C"/>
    <w:rsid w:val="007662C0"/>
    <w:rsid w:val="008F4C4E"/>
    <w:rsid w:val="009713C6"/>
    <w:rsid w:val="00C7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0AA85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4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C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C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C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C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C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C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C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C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F4C4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F4C4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F4C4E"/>
    <w:pPr>
      <w:bidi/>
    </w:pPr>
  </w:style>
  <w:style w:type="paragraph" w:customStyle="1" w:styleId="num">
    <w:name w:val="num"/>
    <w:basedOn w:val="poem"/>
    <w:qFormat/>
    <w:rsid w:val="008F4C4E"/>
    <w:pPr>
      <w:spacing w:before="240"/>
    </w:pPr>
  </w:style>
  <w:style w:type="paragraph" w:customStyle="1" w:styleId="body">
    <w:name w:val="body"/>
    <w:basedOn w:val="Normal"/>
    <w:qFormat/>
    <w:rsid w:val="008F4C4E"/>
    <w:rPr>
      <w:color w:val="000000"/>
    </w:rPr>
  </w:style>
  <w:style w:type="paragraph" w:customStyle="1" w:styleId="when">
    <w:name w:val="when"/>
    <w:basedOn w:val="who"/>
    <w:next w:val="where"/>
    <w:qFormat/>
    <w:rsid w:val="008F4C4E"/>
    <w:pPr>
      <w:spacing w:before="360"/>
    </w:pPr>
  </w:style>
  <w:style w:type="paragraph" w:customStyle="1" w:styleId="where">
    <w:name w:val="where"/>
    <w:basedOn w:val="when"/>
    <w:next w:val="NoSpacing"/>
    <w:qFormat/>
    <w:rsid w:val="008F4C4E"/>
    <w:pPr>
      <w:spacing w:before="0"/>
    </w:pPr>
  </w:style>
  <w:style w:type="paragraph" w:styleId="NoSpacing">
    <w:name w:val="No Spacing"/>
    <w:uiPriority w:val="1"/>
    <w:qFormat/>
    <w:rsid w:val="008F4C4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F4C4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F4C4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C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C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C4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C4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C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C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C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4C4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4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C4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C4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F4C4E"/>
    <w:rPr>
      <w:b/>
      <w:bCs/>
    </w:rPr>
  </w:style>
  <w:style w:type="character" w:styleId="Emphasis">
    <w:name w:val="Emphasis"/>
    <w:uiPriority w:val="20"/>
    <w:qFormat/>
    <w:rsid w:val="008F4C4E"/>
    <w:rPr>
      <w:i/>
      <w:iCs/>
    </w:rPr>
  </w:style>
  <w:style w:type="paragraph" w:styleId="ListParagraph">
    <w:name w:val="List Paragraph"/>
    <w:basedOn w:val="Normal"/>
    <w:uiPriority w:val="34"/>
    <w:qFormat/>
    <w:rsid w:val="008F4C4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F4C4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4C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C4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C4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F4C4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F4C4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F4C4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F4C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F4C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C4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4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C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C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C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C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C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C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C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C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F4C4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F4C4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F4C4E"/>
    <w:pPr>
      <w:bidi/>
    </w:pPr>
  </w:style>
  <w:style w:type="paragraph" w:customStyle="1" w:styleId="num">
    <w:name w:val="num"/>
    <w:basedOn w:val="poem"/>
    <w:qFormat/>
    <w:rsid w:val="008F4C4E"/>
    <w:pPr>
      <w:spacing w:before="240"/>
    </w:pPr>
  </w:style>
  <w:style w:type="paragraph" w:customStyle="1" w:styleId="body">
    <w:name w:val="body"/>
    <w:basedOn w:val="Normal"/>
    <w:qFormat/>
    <w:rsid w:val="008F4C4E"/>
    <w:rPr>
      <w:color w:val="000000"/>
    </w:rPr>
  </w:style>
  <w:style w:type="paragraph" w:customStyle="1" w:styleId="when">
    <w:name w:val="when"/>
    <w:basedOn w:val="who"/>
    <w:next w:val="where"/>
    <w:qFormat/>
    <w:rsid w:val="008F4C4E"/>
    <w:pPr>
      <w:spacing w:before="360"/>
    </w:pPr>
  </w:style>
  <w:style w:type="paragraph" w:customStyle="1" w:styleId="where">
    <w:name w:val="where"/>
    <w:basedOn w:val="when"/>
    <w:next w:val="NoSpacing"/>
    <w:qFormat/>
    <w:rsid w:val="008F4C4E"/>
    <w:pPr>
      <w:spacing w:before="0"/>
    </w:pPr>
  </w:style>
  <w:style w:type="paragraph" w:styleId="NoSpacing">
    <w:name w:val="No Spacing"/>
    <w:uiPriority w:val="1"/>
    <w:qFormat/>
    <w:rsid w:val="008F4C4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F4C4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F4C4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C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C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C4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C4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C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C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C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4C4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4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C4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C4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F4C4E"/>
    <w:rPr>
      <w:b/>
      <w:bCs/>
    </w:rPr>
  </w:style>
  <w:style w:type="character" w:styleId="Emphasis">
    <w:name w:val="Emphasis"/>
    <w:uiPriority w:val="20"/>
    <w:qFormat/>
    <w:rsid w:val="008F4C4E"/>
    <w:rPr>
      <w:i/>
      <w:iCs/>
    </w:rPr>
  </w:style>
  <w:style w:type="paragraph" w:styleId="ListParagraph">
    <w:name w:val="List Paragraph"/>
    <w:basedOn w:val="Normal"/>
    <w:uiPriority w:val="34"/>
    <w:qFormat/>
    <w:rsid w:val="008F4C4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F4C4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4C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C4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C4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F4C4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F4C4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F4C4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F4C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F4C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C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2010-04-01T21:09:00Z</dcterms:created>
  <dcterms:modified xsi:type="dcterms:W3CDTF">2010-04-05T18:53:00Z</dcterms:modified>
</cp:coreProperties>
</file>