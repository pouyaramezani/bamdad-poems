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EC376" w14:textId="3B70BA87" w:rsidR="00F44B9C" w:rsidRPr="00E907B5" w:rsidRDefault="00C83B83" w:rsidP="00306E96">
      <w:pPr>
        <w:pStyle w:val="poem"/>
        <w:rPr>
          <w:lang w:bidi="fa-IR"/>
        </w:rPr>
      </w:pPr>
      <w:r w:rsidRPr="00E907B5">
        <w:rPr>
          <w:rFonts w:hint="cs"/>
          <w:rtl/>
          <w:lang w:bidi="fa-IR"/>
        </w:rPr>
        <w:t>طرح ِ باران</w:t>
      </w:r>
      <w:r w:rsidR="00E907B5">
        <w:rPr>
          <w:rFonts w:hint="cs"/>
          <w:rtl/>
          <w:lang w:bidi="fa-IR"/>
        </w:rPr>
        <w:t>ي</w:t>
      </w:r>
    </w:p>
    <w:p w14:paraId="0A9D5D63" w14:textId="77777777" w:rsidR="00F44B9C" w:rsidRPr="006857BD" w:rsidRDefault="00C83B83" w:rsidP="00306E96">
      <w:pPr>
        <w:pStyle w:val="who"/>
        <w:bidi/>
        <w:rPr>
          <w:b/>
          <w:bCs/>
          <w:rtl/>
          <w:lang w:bidi="fa-IR"/>
        </w:rPr>
      </w:pPr>
      <w:r w:rsidRPr="00E907B5">
        <w:rPr>
          <w:rFonts w:hint="cs"/>
          <w:rtl/>
          <w:lang w:bidi="fa-IR"/>
        </w:rPr>
        <w:t xml:space="preserve">به </w:t>
      </w:r>
      <w:r w:rsidRPr="006857BD">
        <w:rPr>
          <w:rFonts w:hint="cs"/>
          <w:b/>
          <w:bCs/>
          <w:rtl/>
          <w:lang w:bidi="fa-IR"/>
        </w:rPr>
        <w:t>جمشيد لطفي</w:t>
      </w:r>
    </w:p>
    <w:p w14:paraId="75F6CBD9" w14:textId="6E8608D8" w:rsidR="00F44B9C" w:rsidRDefault="00C83B83" w:rsidP="00306E96">
      <w:pPr>
        <w:pStyle w:val="why"/>
        <w:rPr>
          <w:rFonts w:asciiTheme="minorHAnsi" w:hAnsiTheme="minorHAnsi"/>
          <w:lang w:bidi="fa-IR"/>
        </w:rPr>
      </w:pPr>
      <w:r w:rsidRPr="00E907B5">
        <w:rPr>
          <w:rFonts w:hint="cs"/>
          <w:rtl/>
          <w:lang w:bidi="fa-IR"/>
        </w:rPr>
        <w:t>منطق ِ لطيف ِ شاد</w:t>
      </w:r>
      <w:r w:rsidR="00E907B5">
        <w:rPr>
          <w:rFonts w:hint="cs"/>
          <w:rtl/>
          <w:lang w:bidi="fa-IR"/>
        </w:rPr>
        <w:t>ي</w:t>
      </w:r>
    </w:p>
    <w:p w14:paraId="270E4639" w14:textId="2EA15C9C" w:rsidR="00306E96" w:rsidRDefault="00306E96" w:rsidP="00306E96">
      <w:pPr>
        <w:pStyle w:val="num"/>
        <w:rPr>
          <w:rtl/>
          <w:lang w:bidi="fa-IR"/>
        </w:rPr>
      </w:pPr>
    </w:p>
    <w:p w14:paraId="7F6A99B2" w14:textId="77777777" w:rsidR="00306E96" w:rsidRPr="00306E96" w:rsidRDefault="00306E96" w:rsidP="00306E96">
      <w:pPr>
        <w:pStyle w:val="subname"/>
        <w:rPr>
          <w:lang w:bidi="fa-IR"/>
        </w:rPr>
      </w:pPr>
    </w:p>
    <w:p w14:paraId="17F7301B" w14:textId="1EE5DCE9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چيز</w:t>
      </w:r>
      <w:r w:rsidR="00E907B5">
        <w:rPr>
          <w:rFonts w:hint="cs"/>
          <w:rtl/>
          <w:lang w:bidi="fa-IR"/>
        </w:rPr>
        <w:t>ي</w:t>
      </w:r>
      <w:r w:rsidRPr="00E907B5">
        <w:rPr>
          <w:rFonts w:hint="cs"/>
          <w:rtl/>
          <w:lang w:bidi="fa-IR"/>
        </w:rPr>
        <w:t xml:space="preserve"> به دُمب ِ سکوت ِ سياسنگين ِ فضا آويخت</w:t>
      </w:r>
    </w:p>
    <w:p w14:paraId="0EC375E6" w14:textId="53CFC861" w:rsidR="00F44B9C" w:rsidRPr="00E907B5" w:rsidRDefault="00C83B83" w:rsidP="006857BD">
      <w:pPr>
        <w:pStyle w:val="body"/>
        <w:tabs>
          <w:tab w:val="left" w:pos="720"/>
        </w:tabs>
        <w:bidi/>
        <w:rPr>
          <w:rtl/>
          <w:lang w:bidi="fa-IR"/>
        </w:rPr>
      </w:pPr>
      <w:r w:rsidRPr="00E907B5">
        <w:t> </w:t>
      </w:r>
    </w:p>
    <w:p w14:paraId="58BF335A" w14:textId="77777777" w:rsidR="00306E96" w:rsidRPr="00306E96" w:rsidRDefault="00306E96" w:rsidP="00306E96">
      <w:pPr>
        <w:pStyle w:val="body"/>
        <w:bidi/>
        <w:divId w:val="1065106322"/>
      </w:pPr>
      <w:r w:rsidRPr="00306E96">
        <w:rPr>
          <w:rFonts w:hint="cs"/>
          <w:rtl/>
          <w:lang w:bidi="fa-IR"/>
        </w:rPr>
        <w:t>تا لحظه‌ي انفجار ِ کبريت ِ خفه در صندوق ِ افق</w:t>
      </w:r>
      <w:r w:rsidRPr="00306E96">
        <w:t> </w:t>
      </w:r>
      <w:r w:rsidRPr="00306E96">
        <w:tab/>
        <w:t> </w:t>
      </w:r>
    </w:p>
    <w:p w14:paraId="3A21F8CF" w14:textId="77777777" w:rsidR="00306E96" w:rsidRPr="00306E96" w:rsidRDefault="00306E96" w:rsidP="00306E96">
      <w:pPr>
        <w:pStyle w:val="body"/>
        <w:bidi/>
        <w:divId w:val="1065106322"/>
      </w:pPr>
      <w:r w:rsidRPr="00306E96">
        <w:t> </w:t>
      </w:r>
      <w:r w:rsidRPr="00306E96">
        <w:tab/>
      </w:r>
      <w:r w:rsidRPr="00306E96">
        <w:rPr>
          <w:rFonts w:hint="cs"/>
          <w:rtl/>
          <w:lang w:bidi="fa-IR"/>
        </w:rPr>
        <w:t>خاموشي شود</w:t>
      </w:r>
      <w:r w:rsidRPr="00306E96">
        <w:t> </w:t>
      </w:r>
    </w:p>
    <w:p w14:paraId="6F6F7689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و عبور ِ فصيح ِ موکب ِ رگ‌بار</w:t>
      </w:r>
    </w:p>
    <w:p w14:paraId="222356EA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بياغازد.</w:t>
      </w:r>
    </w:p>
    <w:p w14:paraId="1A035B41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برق و</w:t>
      </w:r>
    </w:p>
    <w:p w14:paraId="0DD082DD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ناوک ِ پُرانکسار ِ پولاد ِ سپيد و</w:t>
      </w:r>
    </w:p>
    <w:p w14:paraId="117067E4" w14:textId="65471018" w:rsidR="00F44B9C" w:rsidRPr="00E907B5" w:rsidRDefault="00C83B83" w:rsidP="006857BD">
      <w:pPr>
        <w:pStyle w:val="body"/>
        <w:bidi/>
        <w:rPr>
          <w:rtl/>
          <w:lang w:bidi="fa-IR"/>
        </w:rPr>
      </w:pPr>
      <w:r w:rsidRPr="00E907B5">
        <w:t> </w:t>
      </w:r>
    </w:p>
    <w:p w14:paraId="4DEFD885" w14:textId="77777777" w:rsidR="00306E96" w:rsidRPr="00306E96" w:rsidRDefault="00306E96" w:rsidP="00306E96">
      <w:pPr>
        <w:pStyle w:val="body"/>
        <w:bidi/>
        <w:divId w:val="1034379276"/>
        <w:rPr>
          <w:lang w:bidi="fa-IR"/>
        </w:rPr>
      </w:pPr>
      <w:r w:rsidRPr="00306E96">
        <w:rPr>
          <w:rFonts w:hint="cs"/>
          <w:rtl/>
          <w:lang w:bidi="fa-IR"/>
        </w:rPr>
        <w:t>طبله‌طبله</w:t>
      </w:r>
      <w:r w:rsidRPr="00306E96">
        <w:t> </w:t>
      </w:r>
      <w:r w:rsidRPr="00306E96">
        <w:tab/>
        <w:t> </w:t>
      </w:r>
      <w:r w:rsidRPr="00306E96">
        <w:tab/>
      </w:r>
      <w:r w:rsidRPr="00306E96">
        <w:rPr>
          <w:rFonts w:hint="cs"/>
          <w:rtl/>
          <w:lang w:bidi="fa-IR"/>
        </w:rPr>
        <w:t> </w:t>
      </w:r>
    </w:p>
    <w:p w14:paraId="055257C3" w14:textId="77777777" w:rsidR="00306E96" w:rsidRPr="00306E96" w:rsidRDefault="00306E96" w:rsidP="00306E96">
      <w:pPr>
        <w:pStyle w:val="body"/>
        <w:bidi/>
        <w:divId w:val="1034379276"/>
      </w:pPr>
      <w:r w:rsidRPr="00306E96">
        <w:t> </w:t>
      </w:r>
      <w:r w:rsidRPr="00306E96">
        <w:tab/>
      </w:r>
      <w:r w:rsidRPr="00306E96">
        <w:rPr>
          <w:rFonts w:hint="cs"/>
          <w:rtl/>
          <w:lang w:bidi="fa-IR"/>
        </w:rPr>
        <w:t>غَلت ِ بي‌کوک ِ طبل ِ رعد</w:t>
      </w:r>
      <w:r w:rsidRPr="00306E96">
        <w:t> </w:t>
      </w:r>
      <w:r w:rsidRPr="00306E96">
        <w:tab/>
        <w:t> </w:t>
      </w:r>
    </w:p>
    <w:p w14:paraId="42FD8777" w14:textId="77777777" w:rsidR="00306E96" w:rsidRPr="00306E96" w:rsidRDefault="00306E96" w:rsidP="00306E96">
      <w:pPr>
        <w:pStyle w:val="body"/>
        <w:bidi/>
        <w:divId w:val="1034379276"/>
      </w:pPr>
      <w:r w:rsidRPr="00306E96">
        <w:t> </w:t>
      </w:r>
      <w:r w:rsidRPr="00306E96">
        <w:tab/>
      </w:r>
      <w:r w:rsidRPr="00306E96">
        <w:rPr>
          <w:rFonts w:hint="cs"/>
          <w:rtl/>
          <w:lang w:bidi="fa-IR"/>
        </w:rPr>
        <w:t> </w:t>
      </w:r>
      <w:r w:rsidRPr="00306E96">
        <w:rPr>
          <w:lang w:bidi="fa-IR"/>
        </w:rPr>
        <w:tab/>
      </w:r>
      <w:r w:rsidRPr="00306E96">
        <w:rPr>
          <w:rFonts w:hint="cs"/>
          <w:rtl/>
          <w:lang w:bidi="fa-IR"/>
        </w:rPr>
        <w:t>بر بستر ِ تشنه‌ي خاک.</w:t>
      </w:r>
      <w:r w:rsidRPr="00306E96">
        <w:t> </w:t>
      </w:r>
    </w:p>
    <w:p w14:paraId="59591D0A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خاک و</w:t>
      </w:r>
    </w:p>
    <w:p w14:paraId="4ABBFA13" w14:textId="7E18E2AF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پا</w:t>
      </w:r>
      <w:r w:rsidR="00E907B5">
        <w:rPr>
          <w:rFonts w:hint="cs"/>
          <w:rtl/>
          <w:lang w:bidi="fa-IR"/>
        </w:rPr>
        <w:t>ي</w:t>
      </w:r>
      <w:r w:rsidRPr="00E907B5">
        <w:rPr>
          <w:rFonts w:hint="cs"/>
          <w:rtl/>
          <w:lang w:bidi="fa-IR"/>
        </w:rPr>
        <w:t>‌کوبان ِ فصيح ِ نوباوه‌گان ِ شاد ِ باران</w:t>
      </w:r>
    </w:p>
    <w:p w14:paraId="287584E5" w14:textId="4A633E1B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در باراني‌ها</w:t>
      </w:r>
      <w:r w:rsidR="00E907B5">
        <w:rPr>
          <w:rFonts w:hint="cs"/>
          <w:rtl/>
          <w:lang w:bidi="fa-IR"/>
        </w:rPr>
        <w:t>ي</w:t>
      </w:r>
      <w:r w:rsidRPr="00E907B5">
        <w:rPr>
          <w:rFonts w:hint="cs"/>
          <w:rtl/>
          <w:lang w:bidi="fa-IR"/>
        </w:rPr>
        <w:t xml:space="preserve"> خيس ِ خويش.</w:t>
      </w:r>
    </w:p>
    <w:p w14:paraId="3F77FE70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آن‌گاه</w:t>
      </w:r>
    </w:p>
    <w:p w14:paraId="7968DFD5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جهان به‌تمامي:</w:t>
      </w:r>
    </w:p>
    <w:p w14:paraId="44AFCE8E" w14:textId="72416745" w:rsidR="00F44B9C" w:rsidRPr="00E907B5" w:rsidRDefault="00C83B83" w:rsidP="006857BD">
      <w:pPr>
        <w:pStyle w:val="body"/>
        <w:bidi/>
        <w:rPr>
          <w:rtl/>
          <w:lang w:bidi="fa-IR"/>
        </w:rPr>
      </w:pPr>
      <w:r w:rsidRPr="00E907B5">
        <w:t> </w:t>
      </w:r>
    </w:p>
    <w:p w14:paraId="1B6C1912" w14:textId="77777777" w:rsidR="00306E96" w:rsidRPr="00306E96" w:rsidRDefault="00306E96" w:rsidP="00306E96">
      <w:pPr>
        <w:pStyle w:val="body"/>
        <w:bidi/>
        <w:divId w:val="327447204"/>
      </w:pPr>
      <w:r w:rsidRPr="00306E96">
        <w:rPr>
          <w:rFonts w:hint="cs"/>
          <w:rtl/>
          <w:lang w:bidi="fa-IR"/>
        </w:rPr>
        <w:t>زمين و زمان به‌تمامي و</w:t>
      </w:r>
      <w:r w:rsidRPr="00306E96">
        <w:t> </w:t>
      </w:r>
      <w:r w:rsidRPr="00306E96">
        <w:tab/>
        <w:t> </w:t>
      </w:r>
    </w:p>
    <w:p w14:paraId="1D0A83B5" w14:textId="77777777" w:rsidR="00306E96" w:rsidRPr="00306E96" w:rsidRDefault="00306E96" w:rsidP="00306E96">
      <w:pPr>
        <w:pStyle w:val="body"/>
        <w:bidi/>
        <w:divId w:val="327447204"/>
      </w:pPr>
      <w:r w:rsidRPr="00306E96">
        <w:t> </w:t>
      </w:r>
      <w:r w:rsidRPr="00306E96">
        <w:tab/>
      </w:r>
      <w:r w:rsidRPr="00306E96">
        <w:rPr>
          <w:rFonts w:hint="cs"/>
          <w:rtl/>
          <w:lang w:bidi="fa-IR"/>
        </w:rPr>
        <w:t>آسمان به‌تمامي.</w:t>
      </w:r>
      <w:r w:rsidRPr="00306E96">
        <w:t> </w:t>
      </w:r>
    </w:p>
    <w:p w14:paraId="18419EC1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bookmarkStart w:id="0" w:name="_GoBack"/>
      <w:bookmarkEnd w:id="0"/>
      <w:r w:rsidRPr="00E907B5">
        <w:rPr>
          <w:rFonts w:hint="cs"/>
          <w:rtl/>
          <w:lang w:bidi="fa-IR"/>
        </w:rPr>
        <w:t>و آن‌گاه</w:t>
      </w:r>
    </w:p>
    <w:p w14:paraId="28741F11" w14:textId="636E14A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سکوت ِ مقدس ِ خورشيد ِ بشسته‌رو</w:t>
      </w:r>
      <w:r w:rsidR="00E907B5">
        <w:rPr>
          <w:rFonts w:hint="cs"/>
          <w:rtl/>
          <w:lang w:bidi="fa-IR"/>
        </w:rPr>
        <w:t>ي</w:t>
      </w:r>
    </w:p>
    <w:p w14:paraId="09D8978F" w14:textId="5BFDA23F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بر سجاده‌</w:t>
      </w:r>
      <w:r w:rsidR="00E907B5">
        <w:rPr>
          <w:rFonts w:hint="cs"/>
          <w:rtl/>
          <w:lang w:bidi="fa-IR"/>
        </w:rPr>
        <w:t>ي</w:t>
      </w:r>
      <w:r w:rsidRPr="00E907B5">
        <w:rPr>
          <w:rFonts w:hint="cs"/>
          <w:rtl/>
          <w:lang w:bidi="fa-IR"/>
        </w:rPr>
        <w:t xml:space="preserve"> خاک،</w:t>
      </w:r>
    </w:p>
    <w:p w14:paraId="553B0E42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و درنگ ِ سنگين ِ ساتور ِ خونين</w:t>
      </w:r>
    </w:p>
    <w:p w14:paraId="559ED47D" w14:textId="1D06C233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در قربان‌گاه ِ بي‌داعيه‌</w:t>
      </w:r>
      <w:r w:rsidR="00E907B5">
        <w:rPr>
          <w:rFonts w:hint="cs"/>
          <w:rtl/>
          <w:lang w:bidi="fa-IR"/>
        </w:rPr>
        <w:t>ي</w:t>
      </w:r>
      <w:r w:rsidRPr="00E907B5">
        <w:rPr>
          <w:rFonts w:hint="cs"/>
          <w:rtl/>
          <w:lang w:bidi="fa-IR"/>
        </w:rPr>
        <w:t xml:space="preserve"> فلق.</w:t>
      </w:r>
    </w:p>
    <w:p w14:paraId="494AA96F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درنگ ِ سنگين ِ ساتور ِ خونين و</w:t>
      </w:r>
    </w:p>
    <w:p w14:paraId="5052E1FD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نزول ِ لَختالَخت ِ تاريکي</w:t>
      </w:r>
    </w:p>
    <w:p w14:paraId="16B47883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چون خواب،</w:t>
      </w:r>
    </w:p>
    <w:p w14:paraId="247FE5A6" w14:textId="7B542A2E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چونان لغزش ِ خاکستر</w:t>
      </w:r>
      <w:r w:rsidR="00E907B5">
        <w:rPr>
          <w:rFonts w:hint="cs"/>
          <w:rtl/>
          <w:lang w:bidi="fa-IR"/>
        </w:rPr>
        <w:t>ي</w:t>
      </w:r>
      <w:r w:rsidRPr="00E907B5">
        <w:rPr>
          <w:rFonts w:hint="cs"/>
          <w:rtl/>
          <w:lang w:bidi="fa-IR"/>
        </w:rPr>
        <w:t>‌ خوابي بي‌گاه</w:t>
      </w:r>
    </w:p>
    <w:p w14:paraId="5999E3A6" w14:textId="77777777" w:rsidR="00F44B9C" w:rsidRPr="00E907B5" w:rsidRDefault="00C83B83" w:rsidP="00306E96">
      <w:pPr>
        <w:pStyle w:val="body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بر خاک.</w:t>
      </w:r>
    </w:p>
    <w:p w14:paraId="17936720" w14:textId="37973761" w:rsidR="00F44B9C" w:rsidRDefault="00C83B83" w:rsidP="00306E96">
      <w:pPr>
        <w:pStyle w:val="when"/>
        <w:bidi/>
        <w:rPr>
          <w:rtl/>
          <w:lang w:bidi="fa-IR"/>
        </w:rPr>
      </w:pPr>
      <w:r w:rsidRPr="00E907B5">
        <w:rPr>
          <w:rFonts w:hint="cs"/>
          <w:rtl/>
          <w:lang w:bidi="fa-IR"/>
        </w:rPr>
        <w:t>۲۸ فروردين ِ ۱۳۷۶</w:t>
      </w:r>
    </w:p>
    <w:p w14:paraId="3F344580" w14:textId="77777777" w:rsidR="00306E96" w:rsidRPr="00E907B5" w:rsidRDefault="00306E96" w:rsidP="00306E96">
      <w:pPr>
        <w:pStyle w:val="where"/>
        <w:bidi/>
        <w:rPr>
          <w:rtl/>
          <w:lang w:bidi="fa-IR"/>
        </w:rPr>
      </w:pPr>
    </w:p>
    <w:sectPr w:rsidR="00306E96" w:rsidRPr="00E90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83B83"/>
    <w:rsid w:val="00306E96"/>
    <w:rsid w:val="006857BD"/>
    <w:rsid w:val="00C83B83"/>
    <w:rsid w:val="00E907B5"/>
    <w:rsid w:val="00F4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8041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9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E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E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E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E9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E9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E9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E9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E9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06E9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06E9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06E96"/>
    <w:pPr>
      <w:bidi/>
    </w:pPr>
  </w:style>
  <w:style w:type="paragraph" w:customStyle="1" w:styleId="num">
    <w:name w:val="num"/>
    <w:basedOn w:val="poem"/>
    <w:qFormat/>
    <w:rsid w:val="00306E96"/>
    <w:pPr>
      <w:spacing w:before="240"/>
    </w:pPr>
  </w:style>
  <w:style w:type="paragraph" w:customStyle="1" w:styleId="body">
    <w:name w:val="body"/>
    <w:basedOn w:val="Normal"/>
    <w:qFormat/>
    <w:rsid w:val="00306E96"/>
    <w:rPr>
      <w:color w:val="000000"/>
    </w:rPr>
  </w:style>
  <w:style w:type="paragraph" w:customStyle="1" w:styleId="when">
    <w:name w:val="when"/>
    <w:basedOn w:val="who"/>
    <w:next w:val="where"/>
    <w:qFormat/>
    <w:rsid w:val="00306E96"/>
    <w:pPr>
      <w:spacing w:before="360"/>
    </w:pPr>
  </w:style>
  <w:style w:type="paragraph" w:customStyle="1" w:styleId="where">
    <w:name w:val="where"/>
    <w:basedOn w:val="when"/>
    <w:next w:val="NoSpacing"/>
    <w:qFormat/>
    <w:rsid w:val="00306E96"/>
    <w:pPr>
      <w:spacing w:before="0"/>
    </w:pPr>
  </w:style>
  <w:style w:type="paragraph" w:styleId="NoSpacing">
    <w:name w:val="No Spacing"/>
    <w:uiPriority w:val="1"/>
    <w:qFormat/>
    <w:rsid w:val="00306E9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06E9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06E9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E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E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E9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E9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E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E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E9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6E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E9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E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06E96"/>
    <w:rPr>
      <w:b/>
      <w:bCs/>
    </w:rPr>
  </w:style>
  <w:style w:type="character" w:styleId="Emphasis">
    <w:name w:val="Emphasis"/>
    <w:uiPriority w:val="20"/>
    <w:qFormat/>
    <w:rsid w:val="00306E96"/>
    <w:rPr>
      <w:i/>
      <w:iCs/>
    </w:rPr>
  </w:style>
  <w:style w:type="paragraph" w:styleId="ListParagraph">
    <w:name w:val="List Paragraph"/>
    <w:basedOn w:val="Normal"/>
    <w:uiPriority w:val="34"/>
    <w:qFormat/>
    <w:rsid w:val="00306E9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06E9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6E9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E9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E9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06E9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06E9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06E9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06E9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06E9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E9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9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E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E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E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E9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E9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E9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E9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E9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06E9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06E9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06E96"/>
    <w:pPr>
      <w:bidi/>
    </w:pPr>
  </w:style>
  <w:style w:type="paragraph" w:customStyle="1" w:styleId="num">
    <w:name w:val="num"/>
    <w:basedOn w:val="poem"/>
    <w:qFormat/>
    <w:rsid w:val="00306E96"/>
    <w:pPr>
      <w:spacing w:before="240"/>
    </w:pPr>
  </w:style>
  <w:style w:type="paragraph" w:customStyle="1" w:styleId="body">
    <w:name w:val="body"/>
    <w:basedOn w:val="Normal"/>
    <w:qFormat/>
    <w:rsid w:val="00306E96"/>
    <w:rPr>
      <w:color w:val="000000"/>
    </w:rPr>
  </w:style>
  <w:style w:type="paragraph" w:customStyle="1" w:styleId="when">
    <w:name w:val="when"/>
    <w:basedOn w:val="who"/>
    <w:next w:val="where"/>
    <w:qFormat/>
    <w:rsid w:val="00306E96"/>
    <w:pPr>
      <w:spacing w:before="360"/>
    </w:pPr>
  </w:style>
  <w:style w:type="paragraph" w:customStyle="1" w:styleId="where">
    <w:name w:val="where"/>
    <w:basedOn w:val="when"/>
    <w:next w:val="NoSpacing"/>
    <w:qFormat/>
    <w:rsid w:val="00306E96"/>
    <w:pPr>
      <w:spacing w:before="0"/>
    </w:pPr>
  </w:style>
  <w:style w:type="paragraph" w:styleId="NoSpacing">
    <w:name w:val="No Spacing"/>
    <w:uiPriority w:val="1"/>
    <w:qFormat/>
    <w:rsid w:val="00306E9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06E9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06E9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E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E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E9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E9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E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E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E9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6E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E9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E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06E96"/>
    <w:rPr>
      <w:b/>
      <w:bCs/>
    </w:rPr>
  </w:style>
  <w:style w:type="character" w:styleId="Emphasis">
    <w:name w:val="Emphasis"/>
    <w:uiPriority w:val="20"/>
    <w:qFormat/>
    <w:rsid w:val="00306E96"/>
    <w:rPr>
      <w:i/>
      <w:iCs/>
    </w:rPr>
  </w:style>
  <w:style w:type="paragraph" w:styleId="ListParagraph">
    <w:name w:val="List Paragraph"/>
    <w:basedOn w:val="Normal"/>
    <w:uiPriority w:val="34"/>
    <w:qFormat/>
    <w:rsid w:val="00306E9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06E9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6E9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E9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E9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06E9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06E9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06E9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06E9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06E9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E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2010-03-28T01:23:00Z</dcterms:created>
  <dcterms:modified xsi:type="dcterms:W3CDTF">2010-04-12T11:13:00Z</dcterms:modified>
</cp:coreProperties>
</file>