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CF457" w14:textId="792DC573" w:rsidR="006D6803" w:rsidRDefault="008F7C86" w:rsidP="00A429A1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فصلِ ديگر</w:t>
      </w:r>
    </w:p>
    <w:p w14:paraId="6BFCCE2D" w14:textId="5C7E88DC" w:rsidR="00A429A1" w:rsidRDefault="00A429A1" w:rsidP="00A429A1">
      <w:pPr>
        <w:pStyle w:val="who"/>
        <w:bidi/>
        <w:rPr>
          <w:rtl/>
          <w:lang w:bidi="fa-IR"/>
        </w:rPr>
      </w:pPr>
    </w:p>
    <w:p w14:paraId="7D554B24" w14:textId="4C30A182" w:rsidR="00A429A1" w:rsidRDefault="00A429A1" w:rsidP="00A429A1">
      <w:pPr>
        <w:pStyle w:val="why"/>
        <w:rPr>
          <w:rtl/>
          <w:lang w:bidi="fa-IR"/>
        </w:rPr>
      </w:pPr>
    </w:p>
    <w:p w14:paraId="00B0D49E" w14:textId="1AD96374" w:rsidR="00A429A1" w:rsidRDefault="00A429A1" w:rsidP="00A429A1">
      <w:pPr>
        <w:pStyle w:val="num"/>
        <w:rPr>
          <w:rtl/>
          <w:lang w:bidi="fa-IR"/>
        </w:rPr>
      </w:pPr>
    </w:p>
    <w:p w14:paraId="20C91982" w14:textId="77777777" w:rsidR="00A429A1" w:rsidRPr="00A429A1" w:rsidRDefault="00A429A1" w:rsidP="00A429A1">
      <w:pPr>
        <w:pStyle w:val="subname"/>
        <w:rPr>
          <w:rtl/>
          <w:lang w:bidi="fa-IR"/>
        </w:rPr>
      </w:pPr>
    </w:p>
    <w:p w14:paraId="09642CB7" w14:textId="1C1CE922" w:rsidR="00A429A1" w:rsidRPr="00A429A1" w:rsidRDefault="008F7C86" w:rsidP="00A429A1">
      <w:pPr>
        <w:pStyle w:val="body"/>
        <w:bidi/>
        <w:divId w:val="865992809"/>
        <w:rPr>
          <w:rFonts w:ascii="Nesf2" w:hAnsi="Nesf2"/>
        </w:rPr>
      </w:pPr>
      <w:r>
        <w:rPr>
          <w:rFonts w:hint="cs"/>
          <w:rtl/>
        </w:rPr>
        <w:t> </w:t>
      </w:r>
      <w:r w:rsidR="00A429A1" w:rsidRPr="00A429A1">
        <w:rPr>
          <w:rFonts w:hint="cs"/>
          <w:rtl/>
          <w:lang w:bidi="fa-IR"/>
        </w:rPr>
        <w:t>بي‌آن‌که ديده بيند،</w:t>
      </w:r>
      <w:r w:rsidR="00A429A1" w:rsidRPr="00A429A1">
        <w:rPr>
          <w:rFonts w:ascii="Nesf2" w:hAnsi="Nesf2"/>
        </w:rPr>
        <w:t> </w:t>
      </w:r>
      <w:r w:rsidR="00A429A1" w:rsidRPr="00A429A1">
        <w:rPr>
          <w:rFonts w:ascii="Nesf2" w:hAnsi="Nesf2"/>
        </w:rPr>
        <w:tab/>
        <w:t> </w:t>
      </w:r>
    </w:p>
    <w:p w14:paraId="631411B0" w14:textId="77777777" w:rsidR="00A429A1" w:rsidRPr="00A429A1" w:rsidRDefault="00A429A1" w:rsidP="00A429A1">
      <w:pPr>
        <w:pStyle w:val="body"/>
        <w:bidi/>
        <w:divId w:val="865992809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در باغ</w:t>
      </w:r>
      <w:r w:rsidRPr="00A429A1">
        <w:rPr>
          <w:rFonts w:ascii="Nesf2" w:hAnsi="Nesf2"/>
        </w:rPr>
        <w:t> </w:t>
      </w:r>
    </w:p>
    <w:p w14:paraId="2CD318BC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مي‌توان کرد</w:t>
      </w:r>
    </w:p>
    <w:p w14:paraId="3968B3DF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طرح ِ پيچ‌پيچ ِ مخالف‌سرای باد</w:t>
      </w:r>
    </w:p>
    <w:p w14:paraId="00C9481C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4E00255" w14:textId="77777777" w:rsidR="006D6803" w:rsidRDefault="008F7C86" w:rsidP="00A429A1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2B3BB26A" w14:textId="77777777" w:rsidR="00A429A1" w:rsidRPr="00A429A1" w:rsidRDefault="00A429A1" w:rsidP="00A429A1">
      <w:pPr>
        <w:pStyle w:val="body"/>
        <w:bidi/>
        <w:divId w:val="755828927"/>
        <w:rPr>
          <w:rFonts w:ascii="Nesf2" w:hAnsi="Nesf2"/>
        </w:rPr>
      </w:pPr>
      <w:r w:rsidRPr="00A429A1">
        <w:rPr>
          <w:rFonts w:hint="cs"/>
          <w:rtl/>
          <w:lang w:bidi="fa-IR"/>
        </w:rPr>
        <w:t>ياءس ِ موقرانه‌ی برگي که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2C384AA0" w14:textId="77777777" w:rsidR="00A429A1" w:rsidRPr="00A429A1" w:rsidRDefault="00A429A1" w:rsidP="00A429A1">
      <w:pPr>
        <w:pStyle w:val="body"/>
        <w:bidi/>
        <w:divId w:val="755828927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بي‌شتاب</w:t>
      </w:r>
      <w:r w:rsidRPr="00A429A1">
        <w:rPr>
          <w:rFonts w:ascii="Nesf2" w:hAnsi="Nesf2"/>
        </w:rPr>
        <w:t> </w:t>
      </w:r>
    </w:p>
    <w:p w14:paraId="55FA4C2D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 مي‌نشيند.</w:t>
      </w:r>
    </w:p>
    <w:p w14:paraId="7E494D0F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D1E3C2C" w14:textId="77777777" w:rsidR="006D6803" w:rsidRDefault="008F7C86" w:rsidP="00A429A1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BF74A42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08E8C3DC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4AE8864" w14:textId="77777777" w:rsidR="006D6803" w:rsidRDefault="008F7C86" w:rsidP="00A429A1">
      <w:pPr>
        <w:pStyle w:val="body"/>
        <w:bidi/>
        <w:rPr>
          <w:rtl/>
        </w:rPr>
      </w:pPr>
      <w:r>
        <w:rPr>
          <w:rtl/>
        </w:rPr>
        <w:t> </w:t>
      </w:r>
    </w:p>
    <w:p w14:paraId="05570DF9" w14:textId="77777777" w:rsidR="00A429A1" w:rsidRPr="00A429A1" w:rsidRDefault="00A429A1" w:rsidP="00A429A1">
      <w:pPr>
        <w:pStyle w:val="body"/>
        <w:bidi/>
        <w:divId w:val="1477792693"/>
        <w:rPr>
          <w:rFonts w:ascii="Nesf2" w:hAnsi="Nesf2"/>
        </w:rPr>
      </w:pPr>
      <w:r w:rsidRPr="00A429A1">
        <w:rPr>
          <w:rFonts w:hint="cs"/>
          <w:rtl/>
          <w:lang w:bidi="fa-IR"/>
        </w:rPr>
        <w:t>بر شيشه‌های پنجره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77BFC28D" w14:textId="77777777" w:rsidR="00A429A1" w:rsidRPr="00A429A1" w:rsidRDefault="00A429A1" w:rsidP="00A429A1">
      <w:pPr>
        <w:pStyle w:val="body"/>
        <w:bidi/>
        <w:divId w:val="1477792693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آشوب ِ شب‌نم است.</w:t>
      </w:r>
      <w:r w:rsidRPr="00A429A1">
        <w:rPr>
          <w:rFonts w:ascii="Nesf2" w:hAnsi="Nesf2"/>
        </w:rPr>
        <w:t> </w:t>
      </w:r>
    </w:p>
    <w:p w14:paraId="4CF34DE2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 بر نگاه نيست</w:t>
      </w:r>
    </w:p>
    <w:p w14:paraId="2CFFAC12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با درون درآيي و در خويش بنگری.</w:t>
      </w:r>
    </w:p>
    <w:p w14:paraId="677907A0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9268435" w14:textId="77777777" w:rsidR="006D6803" w:rsidRDefault="008F7C86" w:rsidP="00A429A1">
      <w:pPr>
        <w:pStyle w:val="body"/>
        <w:bidi/>
        <w:rPr>
          <w:rtl/>
        </w:rPr>
      </w:pPr>
      <w:r>
        <w:rPr>
          <w:rtl/>
        </w:rPr>
        <w:t> </w:t>
      </w:r>
    </w:p>
    <w:p w14:paraId="0B2C99F5" w14:textId="77777777" w:rsidR="00A429A1" w:rsidRPr="00A429A1" w:rsidRDefault="00A429A1" w:rsidP="00A429A1">
      <w:pPr>
        <w:pStyle w:val="body"/>
        <w:bidi/>
        <w:divId w:val="449323228"/>
        <w:rPr>
          <w:rFonts w:ascii="Nesf2" w:hAnsi="Nesf2"/>
        </w:rPr>
      </w:pPr>
      <w:r w:rsidRPr="00A429A1">
        <w:rPr>
          <w:rFonts w:hint="cs"/>
          <w:rtl/>
          <w:lang w:bidi="fa-IR"/>
        </w:rPr>
        <w:t>با آفتاب و آتش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491AFCA2" w14:textId="77777777" w:rsidR="00A429A1" w:rsidRPr="00A429A1" w:rsidRDefault="00A429A1" w:rsidP="00A429A1">
      <w:pPr>
        <w:pStyle w:val="body"/>
        <w:bidi/>
        <w:divId w:val="449323228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ديگر</w:t>
      </w:r>
      <w:r w:rsidRPr="00A429A1">
        <w:rPr>
          <w:rFonts w:ascii="Nesf2" w:hAnsi="Nesf2"/>
        </w:rPr>
        <w:t> </w:t>
      </w:r>
    </w:p>
    <w:p w14:paraId="78D5336E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گرمي و نور نيست،</w:t>
      </w:r>
    </w:p>
    <w:p w14:paraId="2622E917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454E103" w14:textId="77777777" w:rsidR="006D6803" w:rsidRDefault="008F7C86" w:rsidP="00A429A1">
      <w:pPr>
        <w:pStyle w:val="body"/>
        <w:bidi/>
        <w:rPr>
          <w:rtl/>
        </w:rPr>
      </w:pPr>
      <w:r>
        <w:rPr>
          <w:rtl/>
        </w:rPr>
        <w:t> </w:t>
      </w:r>
    </w:p>
    <w:p w14:paraId="74A801EE" w14:textId="77777777" w:rsidR="00A429A1" w:rsidRPr="00A429A1" w:rsidRDefault="00A429A1" w:rsidP="00A429A1">
      <w:pPr>
        <w:pStyle w:val="body"/>
        <w:bidi/>
        <w:divId w:val="166792249"/>
      </w:pPr>
      <w:r w:rsidRPr="00A429A1">
        <w:rPr>
          <w:rFonts w:hint="cs"/>
          <w:rtl/>
          <w:lang w:bidi="fa-IR"/>
        </w:rPr>
        <w:t>تا هيمه‌خاک ِ سرد بکاوی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  <w:r w:rsidRPr="00A429A1">
        <w:rPr>
          <w:rFonts w:ascii="Nesf2" w:hAnsi="Nesf2"/>
        </w:rPr>
        <w:tab/>
      </w:r>
      <w:r w:rsidRPr="00A429A1">
        <w:rPr>
          <w:rtl/>
        </w:rPr>
        <w:t> </w:t>
      </w:r>
    </w:p>
    <w:p w14:paraId="6C5EF53A" w14:textId="77777777" w:rsidR="00A429A1" w:rsidRPr="00A429A1" w:rsidRDefault="00A429A1" w:rsidP="00A429A1">
      <w:pPr>
        <w:pStyle w:val="body"/>
        <w:bidi/>
        <w:divId w:val="166792249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در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11F2B652" w14:textId="77777777" w:rsidR="00A429A1" w:rsidRPr="00A429A1" w:rsidRDefault="00A429A1" w:rsidP="00A429A1">
      <w:pPr>
        <w:pStyle w:val="body"/>
        <w:bidi/>
        <w:divId w:val="166792249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tl/>
        </w:rPr>
        <w:t> </w:t>
      </w:r>
      <w:r w:rsidRPr="00A429A1">
        <w:tab/>
      </w:r>
      <w:r w:rsidRPr="00A429A1">
        <w:rPr>
          <w:rFonts w:hint="cs"/>
          <w:rtl/>
          <w:lang w:bidi="fa-IR"/>
        </w:rPr>
        <w:t>رويای اخگری.</w:t>
      </w:r>
      <w:r w:rsidRPr="00A429A1">
        <w:rPr>
          <w:rFonts w:ascii="Nesf2" w:hAnsi="Nesf2"/>
        </w:rPr>
        <w:t> </w:t>
      </w:r>
    </w:p>
    <w:p w14:paraId="15B68400" w14:textId="77777777" w:rsidR="006D6803" w:rsidRDefault="008F7C86" w:rsidP="00A429A1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5F2B75D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1B712994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F54CE7B" w14:textId="77777777" w:rsidR="006D6803" w:rsidRDefault="008F7C86" w:rsidP="00A429A1">
      <w:pPr>
        <w:pStyle w:val="body"/>
        <w:bidi/>
        <w:rPr>
          <w:rtl/>
        </w:rPr>
      </w:pPr>
      <w:r>
        <w:rPr>
          <w:rtl/>
        </w:rPr>
        <w:t> </w:t>
      </w:r>
    </w:p>
    <w:p w14:paraId="5B92D6AC" w14:textId="77777777" w:rsidR="00A429A1" w:rsidRPr="00A429A1" w:rsidRDefault="00A429A1" w:rsidP="00A429A1">
      <w:pPr>
        <w:pStyle w:val="body"/>
        <w:bidi/>
        <w:divId w:val="737171790"/>
        <w:rPr>
          <w:rFonts w:ascii="Nesf2" w:hAnsi="Nesf2"/>
        </w:rPr>
      </w:pPr>
      <w:r w:rsidRPr="00A429A1">
        <w:rPr>
          <w:rFonts w:hint="cs"/>
          <w:rtl/>
          <w:lang w:bidi="fa-IR"/>
        </w:rPr>
        <w:t>اين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2B4260CC" w14:textId="77777777" w:rsidR="00A429A1" w:rsidRPr="00A429A1" w:rsidRDefault="00A429A1" w:rsidP="00A429A1">
      <w:pPr>
        <w:pStyle w:val="body"/>
        <w:bidi/>
        <w:divId w:val="737171790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فصل ِ ديگری‌ست</w:t>
      </w:r>
      <w:r w:rsidRPr="00A429A1">
        <w:rPr>
          <w:rFonts w:ascii="Nesf2" w:hAnsi="Nesf2"/>
        </w:rPr>
        <w:t> </w:t>
      </w:r>
    </w:p>
    <w:p w14:paraId="71E19405" w14:textId="77777777" w:rsidR="00A429A1" w:rsidRPr="00A429A1" w:rsidRDefault="00A429A1" w:rsidP="00A429A1">
      <w:pPr>
        <w:pStyle w:val="body"/>
        <w:bidi/>
        <w:rPr>
          <w:rFonts w:ascii="Nesf2" w:hAnsi="Nesf2"/>
        </w:rPr>
      </w:pPr>
      <w:r w:rsidRPr="00A429A1">
        <w:rPr>
          <w:rFonts w:hint="cs"/>
          <w:rtl/>
          <w:lang w:bidi="fa-IR"/>
        </w:rPr>
        <w:t>که سرمايش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75F872A2" w14:textId="77777777" w:rsidR="00A429A1" w:rsidRPr="00A429A1" w:rsidRDefault="00A429A1" w:rsidP="00A429A1">
      <w:pPr>
        <w:pStyle w:val="body"/>
        <w:bidi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از درون</w:t>
      </w:r>
      <w:r w:rsidRPr="00A429A1">
        <w:rPr>
          <w:rFonts w:ascii="Nesf2" w:hAnsi="Nesf2"/>
        </w:rPr>
        <w:t> </w:t>
      </w:r>
    </w:p>
    <w:p w14:paraId="2C7BC2E6" w14:textId="77777777" w:rsidR="006D6803" w:rsidRDefault="006D6803" w:rsidP="00A429A1">
      <w:pPr>
        <w:pStyle w:val="body"/>
        <w:bidi/>
        <w:divId w:val="1928541816"/>
        <w:rPr>
          <w:rFonts w:eastAsia="Times New Roman"/>
          <w:vanish/>
          <w:rtl/>
        </w:rPr>
      </w:pPr>
    </w:p>
    <w:p w14:paraId="5B96AB10" w14:textId="77777777" w:rsidR="00A429A1" w:rsidRPr="00A429A1" w:rsidRDefault="00A429A1" w:rsidP="00A429A1">
      <w:pPr>
        <w:pStyle w:val="body"/>
        <w:bidi/>
        <w:divId w:val="1928541816"/>
        <w:rPr>
          <w:rFonts w:ascii="Nesf2" w:hAnsi="Nesf2"/>
        </w:rPr>
      </w:pPr>
      <w:r w:rsidRPr="00A429A1">
        <w:rPr>
          <w:rFonts w:hint="cs"/>
          <w:rtl/>
          <w:lang w:bidi="fa-IR"/>
        </w:rPr>
        <w:t>درک ِ صريح ِ زيبايي را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3E2D58E2" w14:textId="77777777" w:rsidR="00A429A1" w:rsidRPr="00A429A1" w:rsidRDefault="00A429A1" w:rsidP="00A429A1">
      <w:pPr>
        <w:pStyle w:val="body"/>
        <w:bidi/>
        <w:divId w:val="1928541816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پيچيده مي‌کند.</w:t>
      </w:r>
      <w:r w:rsidRPr="00A429A1">
        <w:rPr>
          <w:rFonts w:ascii="Nesf2" w:hAnsi="Nesf2"/>
        </w:rPr>
        <w:t> </w:t>
      </w:r>
    </w:p>
    <w:p w14:paraId="3D03F4C7" w14:textId="77777777" w:rsidR="006D6803" w:rsidRDefault="008F7C86" w:rsidP="00A429A1">
      <w:pPr>
        <w:pStyle w:val="body"/>
        <w:bidi/>
        <w:rPr>
          <w:rtl/>
        </w:rPr>
      </w:pPr>
      <w:r>
        <w:rPr>
          <w:rtl/>
        </w:rPr>
        <w:t> </w:t>
      </w:r>
    </w:p>
    <w:p w14:paraId="464B86CF" w14:textId="77777777" w:rsidR="00A429A1" w:rsidRPr="00A429A1" w:rsidRDefault="00A429A1" w:rsidP="00A429A1">
      <w:pPr>
        <w:pStyle w:val="body"/>
        <w:bidi/>
        <w:divId w:val="490799494"/>
        <w:rPr>
          <w:rFonts w:ascii="Nesf2" w:hAnsi="Nesf2"/>
        </w:rPr>
      </w:pPr>
      <w:r w:rsidRPr="00A429A1">
        <w:rPr>
          <w:rFonts w:hint="cs"/>
          <w:rtl/>
          <w:lang w:bidi="fa-IR"/>
        </w:rPr>
        <w:t>يادش به خير پاييز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5A7F7D27" w14:textId="77777777" w:rsidR="00A429A1" w:rsidRPr="00A429A1" w:rsidRDefault="00A429A1" w:rsidP="00A429A1">
      <w:pPr>
        <w:pStyle w:val="body"/>
        <w:bidi/>
        <w:divId w:val="490799494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با آن</w:t>
      </w:r>
      <w:r w:rsidRPr="00A429A1">
        <w:rPr>
          <w:rFonts w:ascii="Nesf2" w:hAnsi="Nesf2"/>
        </w:rPr>
        <w:t> </w:t>
      </w:r>
    </w:p>
    <w:p w14:paraId="0569AD92" w14:textId="77777777" w:rsidR="00A429A1" w:rsidRPr="00A429A1" w:rsidRDefault="00A429A1" w:rsidP="00A429A1">
      <w:pPr>
        <w:pStyle w:val="body"/>
        <w:bidi/>
        <w:rPr>
          <w:rFonts w:ascii="Nesf2" w:hAnsi="Nesf2"/>
        </w:rPr>
      </w:pPr>
      <w:r w:rsidRPr="00A429A1">
        <w:rPr>
          <w:rFonts w:hint="cs"/>
          <w:rtl/>
          <w:lang w:bidi="fa-IR"/>
        </w:rPr>
        <w:t>توفان ِ رنگ و رنگ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42347921" w14:textId="77777777" w:rsidR="00A429A1" w:rsidRPr="00A429A1" w:rsidRDefault="00A429A1" w:rsidP="00A429A1">
      <w:pPr>
        <w:pStyle w:val="body"/>
        <w:bidi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که برپا</w:t>
      </w:r>
      <w:r w:rsidRPr="00A429A1">
        <w:rPr>
          <w:rFonts w:ascii="Nesf2" w:hAnsi="Nesf2"/>
        </w:rPr>
        <w:t> </w:t>
      </w:r>
    </w:p>
    <w:p w14:paraId="719210B6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ديده مي‌کند!</w:t>
      </w:r>
    </w:p>
    <w:p w14:paraId="0B97FD5F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60DFE486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84EDFAB" w14:textId="77777777" w:rsidR="006D6803" w:rsidRDefault="008F7C86" w:rsidP="00A429A1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4E767AE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 برقرار ِ منقل ِ اَرزيز ِ آفتاب،</w:t>
      </w:r>
    </w:p>
    <w:p w14:paraId="4C815FC4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A43CF14" w14:textId="77777777" w:rsidR="006D6803" w:rsidRDefault="008F7C86" w:rsidP="00A429A1">
      <w:pPr>
        <w:pStyle w:val="body"/>
        <w:bidi/>
        <w:rPr>
          <w:rtl/>
        </w:rPr>
      </w:pPr>
      <w:r>
        <w:rPr>
          <w:rtl/>
        </w:rPr>
        <w:t> </w:t>
      </w:r>
    </w:p>
    <w:p w14:paraId="71C575D4" w14:textId="77777777" w:rsidR="00A429A1" w:rsidRPr="00A429A1" w:rsidRDefault="00A429A1" w:rsidP="00A429A1">
      <w:pPr>
        <w:pStyle w:val="body"/>
        <w:bidi/>
        <w:divId w:val="1491679251"/>
        <w:rPr>
          <w:rFonts w:ascii="Nesf2" w:hAnsi="Nesf2"/>
        </w:rPr>
      </w:pPr>
      <w:r w:rsidRPr="00A429A1">
        <w:rPr>
          <w:rFonts w:hint="cs"/>
          <w:rtl/>
          <w:lang w:bidi="fa-IR"/>
        </w:rPr>
        <w:t>خاموش نيست کوره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3F46447F" w14:textId="77777777" w:rsidR="00A429A1" w:rsidRPr="00A429A1" w:rsidRDefault="00A429A1" w:rsidP="00A429A1">
      <w:pPr>
        <w:pStyle w:val="body"/>
        <w:bidi/>
        <w:divId w:val="1491679251"/>
        <w:rPr>
          <w:rFonts w:ascii="Nesf2" w:hAnsi="Nesf2"/>
        </w:rPr>
      </w:pP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</w:r>
      <w:r w:rsidRPr="00A429A1">
        <w:rPr>
          <w:rFonts w:hint="cs"/>
          <w:rtl/>
          <w:lang w:bidi="fa-IR"/>
        </w:rPr>
        <w:t>چو دی‌سال:</w:t>
      </w:r>
      <w:r w:rsidRPr="00A429A1">
        <w:rPr>
          <w:rFonts w:ascii="Nesf2" w:hAnsi="Nesf2"/>
        </w:rPr>
        <w:t> </w:t>
      </w:r>
    </w:p>
    <w:p w14:paraId="5CA58ECD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خاموش</w:t>
      </w:r>
    </w:p>
    <w:p w14:paraId="56642BE8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خود</w:t>
      </w:r>
    </w:p>
    <w:p w14:paraId="5BF55086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من‌ام!</w:t>
      </w:r>
    </w:p>
    <w:p w14:paraId="6D1F1E70" w14:textId="77777777" w:rsidR="006D6803" w:rsidRDefault="008F7C86" w:rsidP="00A429A1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DDF8EE5" w14:textId="77777777" w:rsidR="006D6803" w:rsidRDefault="008F7C86" w:rsidP="00A429A1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479C9B8" w14:textId="77777777" w:rsidR="006D6803" w:rsidRDefault="008F7C86" w:rsidP="00A429A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مطلب از اين قرار است:</w:t>
      </w:r>
    </w:p>
    <w:p w14:paraId="41CFFF79" w14:textId="64E7127F" w:rsidR="006D6803" w:rsidRPr="00F54379" w:rsidRDefault="008F7C86" w:rsidP="00F5437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86CA997" w14:textId="77777777" w:rsidR="00A429A1" w:rsidRPr="00A429A1" w:rsidRDefault="00A429A1" w:rsidP="00A429A1">
      <w:pPr>
        <w:pStyle w:val="body"/>
        <w:bidi/>
        <w:divId w:val="1551335284"/>
        <w:rPr>
          <w:rFonts w:ascii="Nesf2" w:hAnsi="Nesf2"/>
        </w:rPr>
      </w:pPr>
      <w:r w:rsidRPr="00A429A1">
        <w:rPr>
          <w:rFonts w:hint="cs"/>
          <w:rtl/>
          <w:lang w:bidi="fa-IR"/>
        </w:rPr>
        <w:t>چيزی فسرده است و نمي‌سوزد</w:t>
      </w:r>
      <w:r w:rsidRPr="00A429A1">
        <w:rPr>
          <w:rFonts w:ascii="Nesf2" w:hAnsi="Nesf2"/>
        </w:rPr>
        <w:t> </w:t>
      </w:r>
      <w:r w:rsidRPr="00A429A1">
        <w:rPr>
          <w:rFonts w:ascii="Nesf2" w:hAnsi="Nesf2"/>
        </w:rPr>
        <w:tab/>
        <w:t> </w:t>
      </w:r>
    </w:p>
    <w:p w14:paraId="30CD51E9" w14:textId="77777777" w:rsidR="00F54379" w:rsidRDefault="00A429A1" w:rsidP="00F54379">
      <w:pPr>
        <w:pStyle w:val="body"/>
        <w:bidi/>
        <w:divId w:val="1551335284"/>
        <w:rPr>
          <w:rFonts w:asciiTheme="minorHAnsi" w:hAnsiTheme="minorHAnsi"/>
          <w:lang w:bidi="fa-IR"/>
        </w:rPr>
      </w:pPr>
      <w:r w:rsidRPr="00F54379">
        <w:rPr>
          <w:rFonts w:hint="cs"/>
          <w:rtl/>
        </w:rPr>
        <w:t>امسال</w:t>
      </w:r>
      <w:r w:rsidRPr="00A429A1">
        <w:rPr>
          <w:rFonts w:ascii="Nesf2" w:hAnsi="Nesf2"/>
        </w:rPr>
        <w:t> </w:t>
      </w:r>
      <w:r w:rsidR="008F7C86">
        <w:rPr>
          <w:rFonts w:hint="cs"/>
          <w:rtl/>
          <w:lang w:bidi="fa-IR"/>
        </w:rPr>
        <w:t>در سينه</w:t>
      </w:r>
    </w:p>
    <w:p w14:paraId="7FC13B04" w14:textId="7B6019DE" w:rsidR="006D6803" w:rsidRPr="00F54379" w:rsidRDefault="008F7C86" w:rsidP="00F54379">
      <w:pPr>
        <w:pStyle w:val="body"/>
        <w:bidi/>
        <w:divId w:val="1551335284"/>
        <w:rPr>
          <w:rFonts w:ascii="Nesf2" w:hAnsi="Nesf2"/>
          <w:rtl/>
        </w:rPr>
      </w:pPr>
      <w:r>
        <w:rPr>
          <w:rFonts w:hint="cs"/>
          <w:rtl/>
          <w:lang w:bidi="fa-IR"/>
        </w:rPr>
        <w:t>در تن‌ام!</w:t>
      </w:r>
    </w:p>
    <w:p w14:paraId="30AE4BD1" w14:textId="77777777" w:rsidR="00A429A1" w:rsidRDefault="00A429A1" w:rsidP="00F54379">
      <w:pPr>
        <w:pStyle w:val="when"/>
        <w:bidi/>
        <w:rPr>
          <w:lang w:bidi="fa-IR"/>
        </w:rPr>
      </w:pPr>
    </w:p>
    <w:p w14:paraId="00F2A126" w14:textId="77777777" w:rsidR="00F54379" w:rsidRPr="00F54379" w:rsidRDefault="00F54379" w:rsidP="00F54379">
      <w:pPr>
        <w:pStyle w:val="where"/>
        <w:bidi/>
        <w:rPr>
          <w:rFonts w:asciiTheme="minorHAnsi" w:hAnsiTheme="minorHAnsi"/>
          <w:lang w:bidi="fa-IR"/>
        </w:rPr>
      </w:pPr>
      <w:bookmarkStart w:id="0" w:name="_GoBack"/>
      <w:bookmarkEnd w:id="0"/>
    </w:p>
    <w:sectPr w:rsidR="00F54379" w:rsidRPr="00F54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F7C86"/>
    <w:rsid w:val="006D6803"/>
    <w:rsid w:val="00835C04"/>
    <w:rsid w:val="008F7C86"/>
    <w:rsid w:val="00A429A1"/>
    <w:rsid w:val="00F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DA8E2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A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429A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429A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429A1"/>
    <w:pPr>
      <w:bidi/>
    </w:pPr>
  </w:style>
  <w:style w:type="paragraph" w:customStyle="1" w:styleId="num">
    <w:name w:val="num"/>
    <w:basedOn w:val="poem"/>
    <w:qFormat/>
    <w:rsid w:val="00A429A1"/>
    <w:pPr>
      <w:spacing w:before="240"/>
    </w:pPr>
  </w:style>
  <w:style w:type="paragraph" w:customStyle="1" w:styleId="body">
    <w:name w:val="body"/>
    <w:basedOn w:val="Normal"/>
    <w:qFormat/>
    <w:rsid w:val="00A429A1"/>
    <w:rPr>
      <w:color w:val="000000"/>
    </w:rPr>
  </w:style>
  <w:style w:type="paragraph" w:customStyle="1" w:styleId="when">
    <w:name w:val="when"/>
    <w:basedOn w:val="who"/>
    <w:next w:val="where"/>
    <w:qFormat/>
    <w:rsid w:val="00A429A1"/>
    <w:pPr>
      <w:spacing w:before="360"/>
    </w:pPr>
  </w:style>
  <w:style w:type="paragraph" w:customStyle="1" w:styleId="where">
    <w:name w:val="where"/>
    <w:basedOn w:val="when"/>
    <w:next w:val="NoSpacing"/>
    <w:qFormat/>
    <w:rsid w:val="00A429A1"/>
    <w:pPr>
      <w:spacing w:before="0"/>
    </w:pPr>
  </w:style>
  <w:style w:type="paragraph" w:styleId="NoSpacing">
    <w:name w:val="No Spacing"/>
    <w:uiPriority w:val="1"/>
    <w:qFormat/>
    <w:rsid w:val="00A429A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429A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429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A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A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A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9A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9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429A1"/>
    <w:rPr>
      <w:b/>
      <w:bCs/>
    </w:rPr>
  </w:style>
  <w:style w:type="character" w:styleId="Emphasis">
    <w:name w:val="Emphasis"/>
    <w:uiPriority w:val="20"/>
    <w:qFormat/>
    <w:rsid w:val="00A429A1"/>
    <w:rPr>
      <w:i/>
      <w:iCs/>
    </w:rPr>
  </w:style>
  <w:style w:type="paragraph" w:styleId="ListParagraph">
    <w:name w:val="List Paragraph"/>
    <w:basedOn w:val="Normal"/>
    <w:uiPriority w:val="34"/>
    <w:qFormat/>
    <w:rsid w:val="00A429A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429A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29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A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429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429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429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429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429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A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A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9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9A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9A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9A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9A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9A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9A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9A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429A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429A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429A1"/>
    <w:pPr>
      <w:bidi/>
    </w:pPr>
  </w:style>
  <w:style w:type="paragraph" w:customStyle="1" w:styleId="num">
    <w:name w:val="num"/>
    <w:basedOn w:val="poem"/>
    <w:qFormat/>
    <w:rsid w:val="00A429A1"/>
    <w:pPr>
      <w:spacing w:before="240"/>
    </w:pPr>
  </w:style>
  <w:style w:type="paragraph" w:customStyle="1" w:styleId="body">
    <w:name w:val="body"/>
    <w:basedOn w:val="Normal"/>
    <w:qFormat/>
    <w:rsid w:val="00A429A1"/>
    <w:rPr>
      <w:color w:val="000000"/>
    </w:rPr>
  </w:style>
  <w:style w:type="paragraph" w:customStyle="1" w:styleId="when">
    <w:name w:val="when"/>
    <w:basedOn w:val="who"/>
    <w:next w:val="where"/>
    <w:qFormat/>
    <w:rsid w:val="00A429A1"/>
    <w:pPr>
      <w:spacing w:before="360"/>
    </w:pPr>
  </w:style>
  <w:style w:type="paragraph" w:customStyle="1" w:styleId="where">
    <w:name w:val="where"/>
    <w:basedOn w:val="when"/>
    <w:next w:val="NoSpacing"/>
    <w:qFormat/>
    <w:rsid w:val="00A429A1"/>
    <w:pPr>
      <w:spacing w:before="0"/>
    </w:pPr>
  </w:style>
  <w:style w:type="paragraph" w:styleId="NoSpacing">
    <w:name w:val="No Spacing"/>
    <w:uiPriority w:val="1"/>
    <w:qFormat/>
    <w:rsid w:val="00A429A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429A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429A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9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9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9A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9A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9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29A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29A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9A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9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9A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429A1"/>
    <w:rPr>
      <w:b/>
      <w:bCs/>
    </w:rPr>
  </w:style>
  <w:style w:type="character" w:styleId="Emphasis">
    <w:name w:val="Emphasis"/>
    <w:uiPriority w:val="20"/>
    <w:qFormat/>
    <w:rsid w:val="00A429A1"/>
    <w:rPr>
      <w:i/>
      <w:iCs/>
    </w:rPr>
  </w:style>
  <w:style w:type="paragraph" w:styleId="ListParagraph">
    <w:name w:val="List Paragraph"/>
    <w:basedOn w:val="Normal"/>
    <w:uiPriority w:val="34"/>
    <w:qFormat/>
    <w:rsid w:val="00A429A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429A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29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9A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9A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429A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429A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429A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429A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429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29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9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2010-04-07T22:43:00Z</dcterms:created>
  <dcterms:modified xsi:type="dcterms:W3CDTF">2010-04-08T02:21:00Z</dcterms:modified>
</cp:coreProperties>
</file>