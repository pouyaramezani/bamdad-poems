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F46AEA" w14:textId="6C2F8B41" w:rsidR="007416E6" w:rsidRPr="002E115D" w:rsidRDefault="00017B4A" w:rsidP="00AB7E2E">
      <w:pPr>
        <w:pStyle w:val="poem"/>
        <w:rPr>
          <w:rtl/>
          <w:lang w:bidi="fa-IR"/>
        </w:rPr>
      </w:pPr>
      <w:r w:rsidRPr="002E115D">
        <w:rPr>
          <w:rFonts w:hint="cs"/>
          <w:rtl/>
          <w:lang w:bidi="fa-IR"/>
        </w:rPr>
        <w:t>تو را دوست م</w:t>
      </w:r>
      <w:r w:rsidR="00E212D6" w:rsidRPr="002E115D">
        <w:rPr>
          <w:rFonts w:hint="cs"/>
          <w:rtl/>
          <w:lang w:bidi="fa-IR"/>
        </w:rPr>
        <w:t>ي</w:t>
      </w:r>
      <w:r w:rsidRPr="002E115D">
        <w:rPr>
          <w:rFonts w:hint="cs"/>
          <w:rtl/>
          <w:lang w:bidi="fa-IR"/>
        </w:rPr>
        <w:t>‌دارم</w:t>
      </w:r>
    </w:p>
    <w:p w14:paraId="16BDE308" w14:textId="7506398F" w:rsidR="00B02E19" w:rsidRDefault="00B02E19" w:rsidP="00AB7E2E">
      <w:pPr>
        <w:pStyle w:val="who"/>
        <w:bidi/>
        <w:rPr>
          <w:rtl/>
          <w:lang w:bidi="fa-IR"/>
        </w:rPr>
      </w:pPr>
    </w:p>
    <w:p w14:paraId="0ADB1F8F" w14:textId="13566720" w:rsidR="00AB7E2E" w:rsidRDefault="00AB7E2E" w:rsidP="00AB7E2E">
      <w:pPr>
        <w:pStyle w:val="why"/>
        <w:rPr>
          <w:rtl/>
          <w:lang w:bidi="fa-IR"/>
        </w:rPr>
      </w:pPr>
    </w:p>
    <w:p w14:paraId="74BEF69C" w14:textId="5D07C385" w:rsidR="00AB7E2E" w:rsidRDefault="00AB7E2E" w:rsidP="00AB7E2E">
      <w:pPr>
        <w:pStyle w:val="num"/>
        <w:rPr>
          <w:rtl/>
          <w:lang w:bidi="fa-IR"/>
        </w:rPr>
      </w:pPr>
    </w:p>
    <w:p w14:paraId="0DE4A11B" w14:textId="77777777" w:rsidR="00AB7E2E" w:rsidRPr="00AB7E2E" w:rsidRDefault="00AB7E2E" w:rsidP="00AB7E2E">
      <w:pPr>
        <w:pStyle w:val="subname"/>
        <w:rPr>
          <w:lang w:bidi="fa-IR"/>
        </w:rPr>
      </w:pPr>
    </w:p>
    <w:p w14:paraId="74B64D86" w14:textId="77777777" w:rsidR="007416E6" w:rsidRPr="002E115D" w:rsidRDefault="00017B4A" w:rsidP="00AB7E2E">
      <w:pPr>
        <w:pStyle w:val="body"/>
        <w:bidi/>
        <w:rPr>
          <w:rtl/>
          <w:lang w:bidi="fa-IR"/>
        </w:rPr>
      </w:pPr>
      <w:r w:rsidRPr="002E115D">
        <w:rPr>
          <w:rFonts w:hint="cs"/>
          <w:rtl/>
          <w:lang w:bidi="fa-IR"/>
        </w:rPr>
        <w:t>طرفِ ما شب نيست</w:t>
      </w:r>
    </w:p>
    <w:p w14:paraId="10C90891" w14:textId="5AA0AE43" w:rsidR="007416E6" w:rsidRPr="002E115D" w:rsidRDefault="00017B4A" w:rsidP="00AB7E2E">
      <w:pPr>
        <w:pStyle w:val="body"/>
        <w:bidi/>
        <w:rPr>
          <w:rtl/>
          <w:lang w:bidi="fa-IR"/>
        </w:rPr>
      </w:pPr>
      <w:r w:rsidRPr="002E115D">
        <w:rPr>
          <w:rFonts w:hint="cs"/>
          <w:rtl/>
          <w:lang w:bidi="fa-IR"/>
        </w:rPr>
        <w:t>صدا با سکوت آشت</w:t>
      </w:r>
      <w:r w:rsidR="00E212D6" w:rsidRPr="002E115D">
        <w:rPr>
          <w:rFonts w:hint="cs"/>
          <w:rtl/>
          <w:lang w:bidi="fa-IR"/>
        </w:rPr>
        <w:t>ي</w:t>
      </w:r>
      <w:r w:rsidRPr="002E115D">
        <w:rPr>
          <w:rFonts w:hint="cs"/>
          <w:rtl/>
          <w:lang w:bidi="fa-IR"/>
        </w:rPr>
        <w:t xml:space="preserve"> نم</w:t>
      </w:r>
      <w:r w:rsidR="00E212D6" w:rsidRPr="002E115D">
        <w:rPr>
          <w:rFonts w:hint="cs"/>
          <w:rtl/>
          <w:lang w:bidi="fa-IR"/>
        </w:rPr>
        <w:t>ي</w:t>
      </w:r>
      <w:r w:rsidRPr="002E115D">
        <w:rPr>
          <w:rFonts w:hint="cs"/>
          <w:rtl/>
          <w:lang w:bidi="fa-IR"/>
        </w:rPr>
        <w:t>‌کند</w:t>
      </w:r>
    </w:p>
    <w:p w14:paraId="0B5A51F6" w14:textId="73CC9D84" w:rsidR="007416E6" w:rsidRPr="002E115D" w:rsidRDefault="00017B4A" w:rsidP="00AB7E2E">
      <w:pPr>
        <w:pStyle w:val="body"/>
        <w:bidi/>
        <w:rPr>
          <w:rtl/>
          <w:lang w:bidi="fa-IR"/>
        </w:rPr>
      </w:pPr>
      <w:r w:rsidRPr="002E115D">
        <w:rPr>
          <w:rFonts w:hint="cs"/>
          <w:rtl/>
          <w:lang w:bidi="fa-IR"/>
        </w:rPr>
        <w:t>کلمات انتظار م</w:t>
      </w:r>
      <w:r w:rsidR="00E212D6" w:rsidRPr="002E115D">
        <w:rPr>
          <w:rFonts w:hint="cs"/>
          <w:rtl/>
          <w:lang w:bidi="fa-IR"/>
        </w:rPr>
        <w:t>ي</w:t>
      </w:r>
      <w:r w:rsidRPr="002E115D">
        <w:rPr>
          <w:rFonts w:hint="cs"/>
          <w:rtl/>
          <w:lang w:bidi="fa-IR"/>
        </w:rPr>
        <w:t>‌کشند</w:t>
      </w:r>
    </w:p>
    <w:p w14:paraId="2306EF16" w14:textId="77777777" w:rsidR="007416E6" w:rsidRPr="002E115D" w:rsidRDefault="00017B4A" w:rsidP="00AB7E2E">
      <w:pPr>
        <w:pStyle w:val="body"/>
        <w:bidi/>
        <w:rPr>
          <w:rtl/>
        </w:rPr>
      </w:pPr>
      <w:r w:rsidRPr="002E115D">
        <w:t> </w:t>
      </w:r>
    </w:p>
    <w:p w14:paraId="5C0ED29E" w14:textId="77777777" w:rsidR="007416E6" w:rsidRPr="002E115D" w:rsidRDefault="00017B4A" w:rsidP="00AB7E2E">
      <w:pPr>
        <w:pStyle w:val="body"/>
        <w:bidi/>
        <w:rPr>
          <w:rtl/>
          <w:lang w:bidi="fa-IR"/>
        </w:rPr>
      </w:pPr>
      <w:r w:rsidRPr="002E115D">
        <w:rPr>
          <w:rFonts w:hint="cs"/>
          <w:rtl/>
          <w:lang w:bidi="fa-IR"/>
        </w:rPr>
        <w:t>من با تو تنها نيستم، هيچ‌کس با هيچ‌کس تنها نيست</w:t>
      </w:r>
    </w:p>
    <w:p w14:paraId="3FB2D702" w14:textId="77777777" w:rsidR="007416E6" w:rsidRPr="002E115D" w:rsidRDefault="00017B4A" w:rsidP="00AB7E2E">
      <w:pPr>
        <w:pStyle w:val="body"/>
        <w:bidi/>
        <w:rPr>
          <w:rtl/>
          <w:lang w:bidi="fa-IR"/>
        </w:rPr>
      </w:pPr>
      <w:r w:rsidRPr="002E115D">
        <w:rPr>
          <w:rFonts w:hint="cs"/>
          <w:rtl/>
          <w:lang w:bidi="fa-IR"/>
        </w:rPr>
        <w:t>شب از ستاره‌ها تنهاتر است...</w:t>
      </w:r>
    </w:p>
    <w:p w14:paraId="4AEF38E0" w14:textId="77777777" w:rsidR="007416E6" w:rsidRPr="002E115D" w:rsidRDefault="00017B4A" w:rsidP="00AB7E2E">
      <w:pPr>
        <w:pStyle w:val="body"/>
        <w:bidi/>
        <w:rPr>
          <w:rtl/>
        </w:rPr>
      </w:pPr>
      <w:r w:rsidRPr="002E115D">
        <w:t> </w:t>
      </w:r>
    </w:p>
    <w:p w14:paraId="5665B859" w14:textId="77777777" w:rsidR="007416E6" w:rsidRPr="002E115D" w:rsidRDefault="00017B4A" w:rsidP="00AB7E2E">
      <w:pPr>
        <w:pStyle w:val="body"/>
        <w:bidi/>
        <w:rPr>
          <w:rtl/>
        </w:rPr>
      </w:pPr>
      <w:r w:rsidRPr="002E115D">
        <w:rPr>
          <w:rFonts w:ascii="Times New Roman" w:hAnsi="Times New Roman" w:cs="Times New Roman"/>
        </w:rPr>
        <w:t>□</w:t>
      </w:r>
    </w:p>
    <w:p w14:paraId="175E1968" w14:textId="77777777" w:rsidR="007416E6" w:rsidRPr="002E115D" w:rsidRDefault="00017B4A" w:rsidP="00AB7E2E">
      <w:pPr>
        <w:pStyle w:val="body"/>
        <w:bidi/>
        <w:rPr>
          <w:rtl/>
        </w:rPr>
      </w:pPr>
      <w:r w:rsidRPr="002E115D">
        <w:t> </w:t>
      </w:r>
    </w:p>
    <w:p w14:paraId="100173EA" w14:textId="77777777" w:rsidR="007416E6" w:rsidRPr="002E115D" w:rsidRDefault="00017B4A" w:rsidP="00AB7E2E">
      <w:pPr>
        <w:pStyle w:val="body"/>
        <w:bidi/>
        <w:rPr>
          <w:rtl/>
          <w:lang w:bidi="fa-IR"/>
        </w:rPr>
      </w:pPr>
      <w:r w:rsidRPr="002E115D">
        <w:rPr>
          <w:rFonts w:hint="cs"/>
          <w:rtl/>
          <w:lang w:bidi="fa-IR"/>
        </w:rPr>
        <w:t>طرفِ ما شب نيست</w:t>
      </w:r>
    </w:p>
    <w:p w14:paraId="22C89646" w14:textId="7207FF9A" w:rsidR="007416E6" w:rsidRPr="002E115D" w:rsidRDefault="00017B4A" w:rsidP="00AB7E2E">
      <w:pPr>
        <w:pStyle w:val="body"/>
        <w:bidi/>
        <w:rPr>
          <w:rtl/>
          <w:lang w:bidi="fa-IR"/>
        </w:rPr>
      </w:pPr>
      <w:r w:rsidRPr="002E115D">
        <w:rPr>
          <w:rFonts w:hint="cs"/>
          <w:rtl/>
          <w:lang w:bidi="fa-IR"/>
        </w:rPr>
        <w:t>چخماق‌ها کنارِ فتيله ب</w:t>
      </w:r>
      <w:r w:rsidR="00E212D6" w:rsidRPr="002E115D">
        <w:rPr>
          <w:rFonts w:hint="cs"/>
          <w:rtl/>
          <w:lang w:bidi="fa-IR"/>
        </w:rPr>
        <w:t>ي</w:t>
      </w:r>
      <w:r w:rsidRPr="002E115D">
        <w:rPr>
          <w:rFonts w:hint="cs"/>
          <w:rtl/>
          <w:lang w:bidi="fa-IR"/>
        </w:rPr>
        <w:t>‌طاقتند</w:t>
      </w:r>
    </w:p>
    <w:p w14:paraId="0439D31A" w14:textId="77777777" w:rsidR="007416E6" w:rsidRPr="002E115D" w:rsidRDefault="00017B4A" w:rsidP="00AB7E2E">
      <w:pPr>
        <w:pStyle w:val="body"/>
        <w:bidi/>
        <w:rPr>
          <w:rtl/>
        </w:rPr>
      </w:pPr>
      <w:r w:rsidRPr="002E115D">
        <w:t> </w:t>
      </w:r>
    </w:p>
    <w:p w14:paraId="39642D7D" w14:textId="77777777" w:rsidR="007416E6" w:rsidRPr="002E115D" w:rsidRDefault="00017B4A" w:rsidP="00AB7E2E">
      <w:pPr>
        <w:pStyle w:val="body"/>
        <w:bidi/>
        <w:rPr>
          <w:rtl/>
          <w:lang w:bidi="fa-IR"/>
        </w:rPr>
      </w:pPr>
      <w:r w:rsidRPr="002E115D">
        <w:rPr>
          <w:rFonts w:hint="cs"/>
          <w:rtl/>
          <w:lang w:bidi="fa-IR"/>
        </w:rPr>
        <w:t>خشمِ کوچه در مُشتِ توست</w:t>
      </w:r>
    </w:p>
    <w:p w14:paraId="5331F238" w14:textId="034857A0" w:rsidR="007416E6" w:rsidRPr="002E115D" w:rsidRDefault="00017B4A" w:rsidP="00AB7E2E">
      <w:pPr>
        <w:pStyle w:val="body"/>
        <w:bidi/>
        <w:rPr>
          <w:rtl/>
          <w:lang w:bidi="fa-IR"/>
        </w:rPr>
      </w:pPr>
      <w:r w:rsidRPr="002E115D">
        <w:rPr>
          <w:rFonts w:hint="cs"/>
          <w:rtl/>
          <w:lang w:bidi="fa-IR"/>
        </w:rPr>
        <w:t>در لبانِ تو، شعرِ روشن صيقل م</w:t>
      </w:r>
      <w:r w:rsidR="00E212D6" w:rsidRPr="002E115D">
        <w:rPr>
          <w:rFonts w:hint="cs"/>
          <w:rtl/>
          <w:lang w:bidi="fa-IR"/>
        </w:rPr>
        <w:t>ي</w:t>
      </w:r>
      <w:r w:rsidRPr="002E115D">
        <w:rPr>
          <w:rFonts w:hint="cs"/>
          <w:rtl/>
          <w:lang w:bidi="fa-IR"/>
        </w:rPr>
        <w:t>‌خورد</w:t>
      </w:r>
    </w:p>
    <w:p w14:paraId="3E263811" w14:textId="71F86182" w:rsidR="007416E6" w:rsidRPr="002E115D" w:rsidRDefault="00017B4A" w:rsidP="00AB7E2E">
      <w:pPr>
        <w:pStyle w:val="body"/>
        <w:bidi/>
        <w:rPr>
          <w:rtl/>
          <w:lang w:bidi="fa-IR"/>
        </w:rPr>
      </w:pPr>
      <w:r w:rsidRPr="002E115D">
        <w:rPr>
          <w:rFonts w:hint="cs"/>
          <w:rtl/>
          <w:lang w:bidi="fa-IR"/>
        </w:rPr>
        <w:t>من تو را دوست م</w:t>
      </w:r>
      <w:r w:rsidR="00E212D6" w:rsidRPr="002E115D">
        <w:rPr>
          <w:rFonts w:hint="cs"/>
          <w:rtl/>
          <w:lang w:bidi="fa-IR"/>
        </w:rPr>
        <w:t>ي</w:t>
      </w:r>
      <w:r w:rsidRPr="002E115D">
        <w:rPr>
          <w:rFonts w:hint="cs"/>
          <w:rtl/>
          <w:lang w:bidi="fa-IR"/>
        </w:rPr>
        <w:t>‌دارم، و شب از ظلمتِ خود وحشت م</w:t>
      </w:r>
      <w:r w:rsidR="00E212D6" w:rsidRPr="002E115D">
        <w:rPr>
          <w:rFonts w:hint="cs"/>
          <w:rtl/>
          <w:lang w:bidi="fa-IR"/>
        </w:rPr>
        <w:t>ي</w:t>
      </w:r>
      <w:r w:rsidRPr="002E115D">
        <w:rPr>
          <w:rFonts w:hint="cs"/>
          <w:rtl/>
          <w:lang w:bidi="fa-IR"/>
        </w:rPr>
        <w:t>‌کند.</w:t>
      </w:r>
    </w:p>
    <w:p w14:paraId="05D57D9A" w14:textId="41D4CC70" w:rsidR="007416E6" w:rsidRDefault="00017B4A" w:rsidP="00AB7E2E">
      <w:pPr>
        <w:pStyle w:val="when"/>
        <w:bidi/>
        <w:rPr>
          <w:rFonts w:hint="cs"/>
          <w:rtl/>
          <w:lang w:bidi="fa-IR"/>
        </w:rPr>
      </w:pPr>
      <w:r w:rsidRPr="002E115D">
        <w:t> </w:t>
      </w:r>
      <w:r w:rsidRPr="002E115D">
        <w:rPr>
          <w:rFonts w:hint="cs"/>
          <w:rtl/>
          <w:lang w:bidi="fa-IR"/>
        </w:rPr>
        <w:t>۱۳۳۴</w:t>
      </w:r>
    </w:p>
    <w:p w14:paraId="1BB3BCA8" w14:textId="77777777" w:rsidR="00AB7E2E" w:rsidRPr="00AB7E2E" w:rsidRDefault="00AB7E2E" w:rsidP="00AB7E2E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AB7E2E" w:rsidRPr="00AB7E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0792F"/>
    <w:multiLevelType w:val="multilevel"/>
    <w:tmpl w:val="B6E6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017B4A"/>
    <w:rsid w:val="00017B4A"/>
    <w:rsid w:val="002E115D"/>
    <w:rsid w:val="007416E6"/>
    <w:rsid w:val="00AB7E2E"/>
    <w:rsid w:val="00B02E19"/>
    <w:rsid w:val="00E2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3A3860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E2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E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E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E2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E2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E2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E2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E2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E2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E2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AB7E2E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AB7E2E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AB7E2E"/>
    <w:pPr>
      <w:bidi/>
    </w:pPr>
  </w:style>
  <w:style w:type="paragraph" w:customStyle="1" w:styleId="num">
    <w:name w:val="num"/>
    <w:basedOn w:val="poem"/>
    <w:qFormat/>
    <w:rsid w:val="00AB7E2E"/>
    <w:pPr>
      <w:spacing w:before="240"/>
    </w:pPr>
  </w:style>
  <w:style w:type="paragraph" w:customStyle="1" w:styleId="body">
    <w:name w:val="body"/>
    <w:basedOn w:val="Normal"/>
    <w:qFormat/>
    <w:rsid w:val="00AB7E2E"/>
    <w:rPr>
      <w:color w:val="000000"/>
    </w:rPr>
  </w:style>
  <w:style w:type="paragraph" w:customStyle="1" w:styleId="when">
    <w:name w:val="when"/>
    <w:basedOn w:val="who"/>
    <w:next w:val="where"/>
    <w:qFormat/>
    <w:rsid w:val="00AB7E2E"/>
    <w:pPr>
      <w:spacing w:before="360"/>
    </w:pPr>
  </w:style>
  <w:style w:type="paragraph" w:customStyle="1" w:styleId="where">
    <w:name w:val="where"/>
    <w:basedOn w:val="when"/>
    <w:next w:val="NoSpacing"/>
    <w:qFormat/>
    <w:rsid w:val="00AB7E2E"/>
    <w:pPr>
      <w:spacing w:before="0"/>
    </w:pPr>
  </w:style>
  <w:style w:type="paragraph" w:styleId="NoSpacing">
    <w:name w:val="No Spacing"/>
    <w:uiPriority w:val="1"/>
    <w:qFormat/>
    <w:rsid w:val="00AB7E2E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AB7E2E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AB7E2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E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E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E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E2E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E2E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E2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E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E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7E2E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7E2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E2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E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B7E2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AB7E2E"/>
    <w:rPr>
      <w:b/>
      <w:bCs/>
    </w:rPr>
  </w:style>
  <w:style w:type="character" w:styleId="Emphasis">
    <w:name w:val="Emphasis"/>
    <w:uiPriority w:val="20"/>
    <w:qFormat/>
    <w:rsid w:val="00AB7E2E"/>
    <w:rPr>
      <w:i/>
      <w:iCs/>
    </w:rPr>
  </w:style>
  <w:style w:type="paragraph" w:styleId="ListParagraph">
    <w:name w:val="List Paragraph"/>
    <w:basedOn w:val="Normal"/>
    <w:uiPriority w:val="34"/>
    <w:qFormat/>
    <w:rsid w:val="00AB7E2E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AB7E2E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7E2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E2E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E2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B7E2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B7E2E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B7E2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B7E2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B7E2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E2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E2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E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E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E2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E2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E2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E2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E2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E2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E2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AB7E2E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AB7E2E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AB7E2E"/>
    <w:pPr>
      <w:bidi/>
    </w:pPr>
  </w:style>
  <w:style w:type="paragraph" w:customStyle="1" w:styleId="num">
    <w:name w:val="num"/>
    <w:basedOn w:val="poem"/>
    <w:qFormat/>
    <w:rsid w:val="00AB7E2E"/>
    <w:pPr>
      <w:spacing w:before="240"/>
    </w:pPr>
  </w:style>
  <w:style w:type="paragraph" w:customStyle="1" w:styleId="body">
    <w:name w:val="body"/>
    <w:basedOn w:val="Normal"/>
    <w:qFormat/>
    <w:rsid w:val="00AB7E2E"/>
    <w:rPr>
      <w:color w:val="000000"/>
    </w:rPr>
  </w:style>
  <w:style w:type="paragraph" w:customStyle="1" w:styleId="when">
    <w:name w:val="when"/>
    <w:basedOn w:val="who"/>
    <w:next w:val="where"/>
    <w:qFormat/>
    <w:rsid w:val="00AB7E2E"/>
    <w:pPr>
      <w:spacing w:before="360"/>
    </w:pPr>
  </w:style>
  <w:style w:type="paragraph" w:customStyle="1" w:styleId="where">
    <w:name w:val="where"/>
    <w:basedOn w:val="when"/>
    <w:next w:val="NoSpacing"/>
    <w:qFormat/>
    <w:rsid w:val="00AB7E2E"/>
    <w:pPr>
      <w:spacing w:before="0"/>
    </w:pPr>
  </w:style>
  <w:style w:type="paragraph" w:styleId="NoSpacing">
    <w:name w:val="No Spacing"/>
    <w:uiPriority w:val="1"/>
    <w:qFormat/>
    <w:rsid w:val="00AB7E2E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AB7E2E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AB7E2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E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E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E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E2E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E2E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E2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E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E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7E2E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7E2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E2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E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B7E2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AB7E2E"/>
    <w:rPr>
      <w:b/>
      <w:bCs/>
    </w:rPr>
  </w:style>
  <w:style w:type="character" w:styleId="Emphasis">
    <w:name w:val="Emphasis"/>
    <w:uiPriority w:val="20"/>
    <w:qFormat/>
    <w:rsid w:val="00AB7E2E"/>
    <w:rPr>
      <w:i/>
      <w:iCs/>
    </w:rPr>
  </w:style>
  <w:style w:type="paragraph" w:styleId="ListParagraph">
    <w:name w:val="List Paragraph"/>
    <w:basedOn w:val="Normal"/>
    <w:uiPriority w:val="34"/>
    <w:qFormat/>
    <w:rsid w:val="00AB7E2E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AB7E2E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7E2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E2E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E2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B7E2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B7E2E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B7E2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B7E2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B7E2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E2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6</cp:revision>
  <dcterms:created xsi:type="dcterms:W3CDTF">2010-04-01T21:05:00Z</dcterms:created>
  <dcterms:modified xsi:type="dcterms:W3CDTF">2010-04-05T18:34:00Z</dcterms:modified>
</cp:coreProperties>
</file>