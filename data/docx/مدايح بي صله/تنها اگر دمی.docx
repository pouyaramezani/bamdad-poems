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44F11" w14:textId="75396936" w:rsidR="00D2028E" w:rsidRDefault="00EC66B2" w:rsidP="00E65829">
      <w:pPr>
        <w:pStyle w:val="poem"/>
      </w:pPr>
      <w:r>
        <w:rPr>
          <w:rFonts w:hint="cs"/>
          <w:rtl/>
        </w:rPr>
        <w:t>تنها اگر دم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 xml:space="preserve">... </w:t>
      </w:r>
    </w:p>
    <w:p w14:paraId="319F6F91" w14:textId="5764756A" w:rsidR="00E65829" w:rsidRDefault="00E65829" w:rsidP="00E65829">
      <w:pPr>
        <w:pStyle w:val="who"/>
        <w:bidi/>
        <w:rPr>
          <w:rtl/>
        </w:rPr>
      </w:pPr>
    </w:p>
    <w:p w14:paraId="43F93C86" w14:textId="4B93B26D" w:rsidR="00E65829" w:rsidRDefault="00E65829" w:rsidP="00E65829">
      <w:pPr>
        <w:pStyle w:val="why"/>
        <w:rPr>
          <w:rtl/>
        </w:rPr>
      </w:pPr>
    </w:p>
    <w:p w14:paraId="7C30DFF4" w14:textId="7A0C841B" w:rsidR="00E65829" w:rsidRDefault="00E65829" w:rsidP="00E65829">
      <w:pPr>
        <w:pStyle w:val="num"/>
        <w:rPr>
          <w:rtl/>
        </w:rPr>
      </w:pPr>
    </w:p>
    <w:p w14:paraId="4D34F260" w14:textId="77777777" w:rsidR="00E65829" w:rsidRDefault="00E65829" w:rsidP="00E65829">
      <w:pPr>
        <w:pStyle w:val="subname"/>
      </w:pPr>
    </w:p>
    <w:p w14:paraId="299A3112" w14:textId="77777777" w:rsidR="00D2028E" w:rsidRDefault="00EC66B2" w:rsidP="00E65829">
      <w:pPr>
        <w:pStyle w:val="body"/>
        <w:bidi/>
        <w:rPr>
          <w:rtl/>
        </w:rPr>
      </w:pPr>
      <w:r>
        <w:rPr>
          <w:rFonts w:hint="cs"/>
          <w:rtl/>
        </w:rPr>
        <w:t>تنها</w:t>
      </w:r>
    </w:p>
    <w:p w14:paraId="1B59369D" w14:textId="56AA181B" w:rsidR="00D2028E" w:rsidRDefault="00EC66B2" w:rsidP="00E65829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اگر دم</w:t>
      </w:r>
      <w:r w:rsidR="00E65829">
        <w:rPr>
          <w:rFonts w:hint="cs"/>
          <w:rtl/>
        </w:rPr>
        <w:t>ي</w:t>
      </w:r>
    </w:p>
    <w:p w14:paraId="4890EBEB" w14:textId="0B5C9A8B" w:rsidR="00D2028E" w:rsidRDefault="00EC66B2" w:rsidP="00E65829">
      <w:pPr>
        <w:pStyle w:val="body"/>
        <w:bidi/>
        <w:rPr>
          <w:rtl/>
        </w:rPr>
      </w:pPr>
      <w:r>
        <w:rPr>
          <w:rFonts w:hint="cs"/>
          <w:rtl/>
        </w:rPr>
        <w:t>کوتاه آ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>م از تکرارِ ا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>ن پ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>شِ پا افتاده‌تر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 xml:space="preserve">ن سخن که </w:t>
      </w:r>
      <w:r>
        <w:rPr>
          <w:rFonts w:hint="cs"/>
        </w:rPr>
        <w:t>«</w:t>
      </w:r>
      <w:r>
        <w:rPr>
          <w:rFonts w:hint="cs"/>
          <w:rtl/>
        </w:rPr>
        <w:t>دوستت م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>‌دارم</w:t>
      </w:r>
      <w:r>
        <w:rPr>
          <w:rFonts w:ascii="Arial" w:hAnsi="Arial" w:cs="Arial"/>
        </w:rPr>
        <w:t>»</w:t>
      </w:r>
    </w:p>
    <w:p w14:paraId="7AB769C3" w14:textId="4ABBD1FB" w:rsidR="00D2028E" w:rsidRDefault="00EC66B2" w:rsidP="00E65829">
      <w:pPr>
        <w:pStyle w:val="body"/>
        <w:bidi/>
        <w:rPr>
          <w:rtl/>
        </w:rPr>
      </w:pPr>
      <w:r>
        <w:rPr>
          <w:rFonts w:hint="cs"/>
          <w:rtl/>
        </w:rPr>
        <w:t>چون تند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>س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>‌ثبات بر پا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>ه‌ها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 xml:space="preserve"> ماسه</w:t>
      </w:r>
    </w:p>
    <w:p w14:paraId="69616469" w14:textId="0FDC7B39" w:rsidR="00D2028E" w:rsidRDefault="00EC66B2" w:rsidP="00E65829">
      <w:pPr>
        <w:pStyle w:val="body"/>
        <w:bidi/>
        <w:rPr>
          <w:rtl/>
        </w:rPr>
      </w:pPr>
      <w:r>
        <w:rPr>
          <w:rFonts w:hint="cs"/>
          <w:rtl/>
        </w:rPr>
        <w:t>به خاک درم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>‌غلت</w:t>
      </w:r>
      <w:r w:rsidR="00E65829">
        <w:rPr>
          <w:rFonts w:hint="cs"/>
          <w:rtl/>
        </w:rPr>
        <w:t>ي</w:t>
      </w:r>
    </w:p>
    <w:p w14:paraId="5855F2AD" w14:textId="7B3FA5BC" w:rsidR="00D2028E" w:rsidRDefault="00EC66B2" w:rsidP="00E65829">
      <w:pPr>
        <w:pStyle w:val="body"/>
        <w:bidi/>
        <w:rPr>
          <w:rtl/>
        </w:rPr>
      </w:pPr>
      <w:r>
        <w:rPr>
          <w:rFonts w:hint="cs"/>
          <w:rtl/>
        </w:rPr>
        <w:t>و پ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>ش از آنکه لطمه‌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 xml:space="preserve"> درد درهم‌ات شکند</w:t>
      </w:r>
    </w:p>
    <w:p w14:paraId="744BAB37" w14:textId="77777777" w:rsidR="00D2028E" w:rsidRDefault="00EC66B2" w:rsidP="00E65829">
      <w:pPr>
        <w:pStyle w:val="body"/>
        <w:bidi/>
        <w:rPr>
          <w:rtl/>
        </w:rPr>
      </w:pPr>
      <w:r>
        <w:rPr>
          <w:rFonts w:hint="cs"/>
          <w:rtl/>
        </w:rPr>
        <w:t>به سکوت</w:t>
      </w:r>
    </w:p>
    <w:p w14:paraId="15F44B0E" w14:textId="582ECA07" w:rsidR="00D2028E" w:rsidRDefault="00EC66B2" w:rsidP="00E65829">
      <w:pPr>
        <w:pStyle w:val="body"/>
        <w:bidi/>
        <w:rPr>
          <w:rtl/>
        </w:rPr>
      </w:pPr>
      <w:r>
        <w:rPr>
          <w:rFonts w:hint="cs"/>
          <w:rtl/>
        </w:rPr>
        <w:t>م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>‌پ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>وند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>.</w:t>
      </w:r>
    </w:p>
    <w:p w14:paraId="57F0051E" w14:textId="77777777" w:rsidR="00D2028E" w:rsidRDefault="00EC66B2" w:rsidP="00E65829">
      <w:pPr>
        <w:pStyle w:val="body"/>
        <w:bidi/>
        <w:rPr>
          <w:rtl/>
        </w:rPr>
      </w:pPr>
      <w:r>
        <w:t> </w:t>
      </w:r>
    </w:p>
    <w:p w14:paraId="2E01301C" w14:textId="77777777" w:rsidR="00D2028E" w:rsidRDefault="00EC66B2" w:rsidP="00E65829">
      <w:pPr>
        <w:pStyle w:val="body"/>
        <w:bidi/>
        <w:rPr>
          <w:rtl/>
        </w:rPr>
      </w:pPr>
      <w:r>
        <w:rPr>
          <w:rFonts w:hint="cs"/>
          <w:rtl/>
        </w:rPr>
        <w:t>پس، از تو چه خواهد ماند</w:t>
      </w:r>
    </w:p>
    <w:p w14:paraId="7E9F5E56" w14:textId="77777777" w:rsidR="00D2028E" w:rsidRDefault="00EC66B2" w:rsidP="00E65829">
      <w:pPr>
        <w:pStyle w:val="body"/>
        <w:bidi/>
        <w:rPr>
          <w:rtl/>
        </w:rPr>
      </w:pPr>
      <w:r>
        <w:rPr>
          <w:rFonts w:hint="cs"/>
          <w:rtl/>
        </w:rPr>
        <w:t>چون من بگذرم؟</w:t>
      </w:r>
    </w:p>
    <w:p w14:paraId="42F303FA" w14:textId="2DBED4D8" w:rsidR="00D2028E" w:rsidRDefault="00EC66B2" w:rsidP="00E65829">
      <w:pPr>
        <w:pStyle w:val="body"/>
        <w:bidi/>
        <w:rPr>
          <w:rtl/>
        </w:rPr>
      </w:pPr>
      <w:r>
        <w:rPr>
          <w:rFonts w:hint="cs"/>
          <w:rtl/>
        </w:rPr>
        <w:t>تعو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>ذِ ناگز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>رِ تداومِ تو</w:t>
      </w:r>
    </w:p>
    <w:p w14:paraId="7FEC5586" w14:textId="77777777" w:rsidR="00D2028E" w:rsidRDefault="00EC66B2" w:rsidP="00E65829">
      <w:pPr>
        <w:pStyle w:val="body"/>
        <w:bidi/>
        <w:rPr>
          <w:rtl/>
        </w:rPr>
      </w:pPr>
      <w:r>
        <w:rPr>
          <w:rFonts w:hint="cs"/>
          <w:rtl/>
        </w:rPr>
        <w:t>تنها</w:t>
      </w:r>
    </w:p>
    <w:p w14:paraId="2899EF5D" w14:textId="28EC82DB" w:rsidR="00D2028E" w:rsidRDefault="00EC66B2" w:rsidP="00E65829">
      <w:pPr>
        <w:pStyle w:val="body"/>
        <w:bidi/>
        <w:rPr>
          <w:rtl/>
        </w:rPr>
      </w:pPr>
      <w:r>
        <w:rPr>
          <w:rFonts w:hint="cs"/>
          <w:rtl/>
        </w:rPr>
        <w:t>تکرارِ «دوستت م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>‌دارم» است؟</w:t>
      </w:r>
    </w:p>
    <w:p w14:paraId="34809C07" w14:textId="77777777" w:rsidR="00D2028E" w:rsidRDefault="00EC66B2" w:rsidP="00E65829">
      <w:pPr>
        <w:pStyle w:val="body"/>
        <w:bidi/>
        <w:rPr>
          <w:rtl/>
        </w:rPr>
      </w:pPr>
      <w:r>
        <w:t> </w:t>
      </w:r>
    </w:p>
    <w:p w14:paraId="44EE78D5" w14:textId="7DDE0A6E" w:rsidR="00D2028E" w:rsidRDefault="00EC66B2" w:rsidP="00E65829">
      <w:pPr>
        <w:pStyle w:val="body"/>
        <w:bidi/>
        <w:rPr>
          <w:rtl/>
        </w:rPr>
      </w:pPr>
      <w:r>
        <w:rPr>
          <w:rFonts w:hint="cs"/>
          <w:rtl/>
        </w:rPr>
        <w:t>با ا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>نهمه</w:t>
      </w:r>
    </w:p>
    <w:p w14:paraId="0B9E5761" w14:textId="77777777" w:rsidR="00D2028E" w:rsidRDefault="00EC66B2" w:rsidP="00E65829">
      <w:pPr>
        <w:pStyle w:val="body"/>
        <w:bidi/>
        <w:rPr>
          <w:rtl/>
        </w:rPr>
      </w:pPr>
      <w:r>
        <w:rPr>
          <w:rFonts w:hint="cs"/>
          <w:rtl/>
        </w:rPr>
        <w:t>بغضم اگر بترکد... ــ</w:t>
      </w:r>
    </w:p>
    <w:p w14:paraId="548AC91A" w14:textId="77777777" w:rsidR="00D2028E" w:rsidRDefault="00EC66B2" w:rsidP="00E65829">
      <w:pPr>
        <w:pStyle w:val="body"/>
        <w:bidi/>
        <w:rPr>
          <w:rtl/>
        </w:rPr>
      </w:pPr>
      <w:r>
        <w:rPr>
          <w:rFonts w:hint="cs"/>
          <w:rtl/>
        </w:rPr>
        <w:t>نه</w:t>
      </w:r>
    </w:p>
    <w:p w14:paraId="6B51D25E" w14:textId="0B6A88B3" w:rsidR="00D2028E" w:rsidRDefault="00EC66B2" w:rsidP="00E65829">
      <w:pPr>
        <w:pStyle w:val="body"/>
        <w:bidi/>
        <w:rPr>
          <w:rtl/>
        </w:rPr>
      </w:pPr>
      <w:r>
        <w:rPr>
          <w:rFonts w:hint="cs"/>
          <w:rtl/>
        </w:rPr>
        <w:t>پَرِّ کاه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 xml:space="preserve"> حتا بر آب بنخواهد رفت</w:t>
      </w:r>
    </w:p>
    <w:p w14:paraId="3D005DE1" w14:textId="6AD44363" w:rsidR="00D2028E" w:rsidRDefault="00EC66B2" w:rsidP="00E65829">
      <w:pPr>
        <w:pStyle w:val="body"/>
        <w:bidi/>
        <w:rPr>
          <w:rtl/>
        </w:rPr>
      </w:pPr>
      <w:r>
        <w:rPr>
          <w:rFonts w:hint="cs"/>
          <w:rtl/>
        </w:rPr>
        <w:t>م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>‌دانم!</w:t>
      </w:r>
    </w:p>
    <w:p w14:paraId="7054FF25" w14:textId="03431C61" w:rsidR="00D2028E" w:rsidRDefault="00EC66B2" w:rsidP="00E65829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</w:rPr>
        <w:t>ت</w:t>
      </w:r>
      <w:r w:rsidR="00E65829">
        <w:rPr>
          <w:rFonts w:hint="cs"/>
          <w:rtl/>
        </w:rPr>
        <w:t>ي</w:t>
      </w:r>
      <w:r>
        <w:rPr>
          <w:rFonts w:hint="cs"/>
          <w:rtl/>
        </w:rPr>
        <w:t xml:space="preserve">رِ </w:t>
      </w:r>
      <w:r>
        <w:rPr>
          <w:rFonts w:hint="cs"/>
          <w:rtl/>
          <w:lang w:bidi="fa-IR"/>
        </w:rPr>
        <w:t>۱۳۶۵</w:t>
      </w:r>
    </w:p>
    <w:p w14:paraId="40A45E00" w14:textId="77777777" w:rsidR="00E65829" w:rsidRDefault="00E65829" w:rsidP="00E65829">
      <w:pPr>
        <w:pStyle w:val="where"/>
        <w:bidi/>
        <w:rPr>
          <w:rtl/>
        </w:rPr>
      </w:pPr>
    </w:p>
    <w:sectPr w:rsidR="00E65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C66B2"/>
    <w:rsid w:val="00D2028E"/>
    <w:rsid w:val="00E65829"/>
    <w:rsid w:val="00EC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6813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82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8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8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8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82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82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82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82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82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82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6582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6582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65829"/>
    <w:pPr>
      <w:bidi/>
    </w:pPr>
  </w:style>
  <w:style w:type="paragraph" w:customStyle="1" w:styleId="num">
    <w:name w:val="num"/>
    <w:basedOn w:val="poem"/>
    <w:qFormat/>
    <w:rsid w:val="00E65829"/>
    <w:pPr>
      <w:spacing w:before="240"/>
    </w:pPr>
  </w:style>
  <w:style w:type="paragraph" w:customStyle="1" w:styleId="body">
    <w:name w:val="body"/>
    <w:basedOn w:val="Normal"/>
    <w:qFormat/>
    <w:rsid w:val="00E65829"/>
    <w:rPr>
      <w:color w:val="000000"/>
    </w:rPr>
  </w:style>
  <w:style w:type="paragraph" w:customStyle="1" w:styleId="when">
    <w:name w:val="when"/>
    <w:basedOn w:val="who"/>
    <w:next w:val="where"/>
    <w:qFormat/>
    <w:rsid w:val="00E65829"/>
    <w:pPr>
      <w:spacing w:before="360"/>
    </w:pPr>
  </w:style>
  <w:style w:type="paragraph" w:customStyle="1" w:styleId="where">
    <w:name w:val="where"/>
    <w:basedOn w:val="when"/>
    <w:next w:val="NoSpacing"/>
    <w:qFormat/>
    <w:rsid w:val="00E65829"/>
    <w:pPr>
      <w:spacing w:before="0"/>
    </w:pPr>
  </w:style>
  <w:style w:type="paragraph" w:styleId="NoSpacing">
    <w:name w:val="No Spacing"/>
    <w:uiPriority w:val="1"/>
    <w:qFormat/>
    <w:rsid w:val="00E6582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6582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6582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8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8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8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82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82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8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8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8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82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8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82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8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582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65829"/>
    <w:rPr>
      <w:b/>
      <w:bCs/>
    </w:rPr>
  </w:style>
  <w:style w:type="character" w:styleId="Emphasis">
    <w:name w:val="Emphasis"/>
    <w:uiPriority w:val="20"/>
    <w:qFormat/>
    <w:rsid w:val="00E65829"/>
    <w:rPr>
      <w:i/>
      <w:iCs/>
    </w:rPr>
  </w:style>
  <w:style w:type="paragraph" w:styleId="ListParagraph">
    <w:name w:val="List Paragraph"/>
    <w:basedOn w:val="Normal"/>
    <w:uiPriority w:val="34"/>
    <w:qFormat/>
    <w:rsid w:val="00E6582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582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58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82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82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6582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6582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6582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6582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6582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82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82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8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8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8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82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82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82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82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82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82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6582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6582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65829"/>
    <w:pPr>
      <w:bidi/>
    </w:pPr>
  </w:style>
  <w:style w:type="paragraph" w:customStyle="1" w:styleId="num">
    <w:name w:val="num"/>
    <w:basedOn w:val="poem"/>
    <w:qFormat/>
    <w:rsid w:val="00E65829"/>
    <w:pPr>
      <w:spacing w:before="240"/>
    </w:pPr>
  </w:style>
  <w:style w:type="paragraph" w:customStyle="1" w:styleId="body">
    <w:name w:val="body"/>
    <w:basedOn w:val="Normal"/>
    <w:qFormat/>
    <w:rsid w:val="00E65829"/>
    <w:rPr>
      <w:color w:val="000000"/>
    </w:rPr>
  </w:style>
  <w:style w:type="paragraph" w:customStyle="1" w:styleId="when">
    <w:name w:val="when"/>
    <w:basedOn w:val="who"/>
    <w:next w:val="where"/>
    <w:qFormat/>
    <w:rsid w:val="00E65829"/>
    <w:pPr>
      <w:spacing w:before="360"/>
    </w:pPr>
  </w:style>
  <w:style w:type="paragraph" w:customStyle="1" w:styleId="where">
    <w:name w:val="where"/>
    <w:basedOn w:val="when"/>
    <w:next w:val="NoSpacing"/>
    <w:qFormat/>
    <w:rsid w:val="00E65829"/>
    <w:pPr>
      <w:spacing w:before="0"/>
    </w:pPr>
  </w:style>
  <w:style w:type="paragraph" w:styleId="NoSpacing">
    <w:name w:val="No Spacing"/>
    <w:uiPriority w:val="1"/>
    <w:qFormat/>
    <w:rsid w:val="00E6582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6582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6582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8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8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8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82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82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8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8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8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82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8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82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8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582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65829"/>
    <w:rPr>
      <w:b/>
      <w:bCs/>
    </w:rPr>
  </w:style>
  <w:style w:type="character" w:styleId="Emphasis">
    <w:name w:val="Emphasis"/>
    <w:uiPriority w:val="20"/>
    <w:qFormat/>
    <w:rsid w:val="00E65829"/>
    <w:rPr>
      <w:i/>
      <w:iCs/>
    </w:rPr>
  </w:style>
  <w:style w:type="paragraph" w:styleId="ListParagraph">
    <w:name w:val="List Paragraph"/>
    <w:basedOn w:val="Normal"/>
    <w:uiPriority w:val="34"/>
    <w:qFormat/>
    <w:rsid w:val="00E6582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582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58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82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82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6582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6582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6582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6582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6582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8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323</Characters>
  <Application>Microsoft Office Word</Application>
  <DocSecurity>0</DocSecurity>
  <Lines>29</Lines>
  <Paragraphs>21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2010-03-28T00:29:00Z</dcterms:created>
  <dcterms:modified xsi:type="dcterms:W3CDTF">2010-04-11T22:04:00Z</dcterms:modified>
</cp:coreProperties>
</file>