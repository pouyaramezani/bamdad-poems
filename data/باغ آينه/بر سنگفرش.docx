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B237E7" w14:textId="77777777" w:rsidR="00ED41E1" w:rsidRDefault="00ED41E1" w:rsidP="00ED41E1">
      <w:pPr>
        <w:pStyle w:val="poem"/>
        <w:rPr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>بر سنگ‌فرش</w:t>
      </w:r>
    </w:p>
    <w:p w14:paraId="63175F6C" w14:textId="77777777" w:rsidR="00ED41E1" w:rsidRDefault="00ED41E1" w:rsidP="00ED41E1">
      <w:pPr>
        <w:pStyle w:val="who"/>
        <w:bidi/>
        <w:rPr>
          <w:rtl/>
          <w:lang w:bidi="fa-IR"/>
        </w:rPr>
      </w:pPr>
    </w:p>
    <w:p w14:paraId="12B4AF84" w14:textId="1F0EC90E" w:rsidR="00ED41E1" w:rsidRDefault="00ED41E1" w:rsidP="00ED41E1">
      <w:pPr>
        <w:pStyle w:val="why"/>
        <w:rPr>
          <w:rtl/>
          <w:lang w:bidi="fa-IR"/>
        </w:rPr>
      </w:pPr>
    </w:p>
    <w:p w14:paraId="1543ED4A" w14:textId="69F2E322" w:rsidR="004F473B" w:rsidRDefault="004F473B" w:rsidP="004F473B">
      <w:pPr>
        <w:pStyle w:val="num"/>
        <w:rPr>
          <w:rtl/>
          <w:lang w:bidi="fa-IR"/>
        </w:rPr>
      </w:pPr>
    </w:p>
    <w:p w14:paraId="2600727C" w14:textId="77777777" w:rsidR="004F473B" w:rsidRPr="004F473B" w:rsidRDefault="004F473B" w:rsidP="004F473B">
      <w:pPr>
        <w:pStyle w:val="subname"/>
        <w:rPr>
          <w:lang w:bidi="fa-IR"/>
        </w:rPr>
      </w:pPr>
    </w:p>
    <w:p w14:paraId="38BE2967" w14:textId="77777777" w:rsidR="00ED41E1" w:rsidRDefault="00ED41E1" w:rsidP="00ED41E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يارانِ ناشناخته‌ام</w:t>
      </w:r>
    </w:p>
    <w:p w14:paraId="72473513" w14:textId="77777777" w:rsidR="00ED41E1" w:rsidRDefault="00ED41E1" w:rsidP="00ED41E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چون اخترانِ سوخته</w:t>
      </w:r>
    </w:p>
    <w:p w14:paraId="30CBFFE2" w14:textId="77777777" w:rsidR="00ED41E1" w:rsidRDefault="00ED41E1" w:rsidP="00ED41E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چندان به خاکِ تيره فروريختند سرد</w:t>
      </w:r>
    </w:p>
    <w:p w14:paraId="1D243CD2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  </w:t>
      </w:r>
      <w:r>
        <w:rPr>
          <w:rFonts w:hint="cs"/>
          <w:rtl/>
          <w:lang w:bidi="fa-IR"/>
        </w:rPr>
        <w:t xml:space="preserve"> که گفتي</w:t>
      </w:r>
    </w:p>
    <w:p w14:paraId="123E1537" w14:textId="77777777" w:rsidR="00ED41E1" w:rsidRDefault="00ED41E1" w:rsidP="00ED41E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ديگر</w:t>
      </w:r>
    </w:p>
    <w:p w14:paraId="72C0990C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زمين</w:t>
      </w:r>
    </w:p>
    <w:p w14:paraId="61BC58CB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</w:rPr>
        <w:t>       </w:t>
      </w:r>
      <w:r>
        <w:rPr>
          <w:rFonts w:hint="cs"/>
          <w:rtl/>
          <w:lang w:bidi="fa-IR"/>
        </w:rPr>
        <w:t xml:space="preserve"> هميشه</w:t>
      </w:r>
    </w:p>
    <w:p w14:paraId="11A7521E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</w:rPr>
        <w:t>               </w:t>
      </w:r>
      <w:r>
        <w:rPr>
          <w:rFonts w:hint="cs"/>
          <w:rtl/>
          <w:lang w:bidi="fa-IR"/>
        </w:rPr>
        <w:t xml:space="preserve"> شبي بي‌ستاره ماند.</w:t>
      </w:r>
    </w:p>
    <w:p w14:paraId="5B0611BA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2E2FBB1" w14:textId="77777777" w:rsidR="00ED41E1" w:rsidRDefault="00ED41E1" w:rsidP="00ED41E1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28DE7717" w14:textId="77777777" w:rsidR="00ED41E1" w:rsidRDefault="00ED41E1" w:rsidP="00ED41E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آنگاه</w:t>
      </w:r>
    </w:p>
    <w:p w14:paraId="798B7343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من</w:t>
      </w:r>
    </w:p>
    <w:p w14:paraId="75D1BD3C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</w:rPr>
        <w:t>      </w:t>
      </w:r>
      <w:r>
        <w:rPr>
          <w:rFonts w:hint="cs"/>
          <w:rtl/>
          <w:lang w:bidi="fa-IR"/>
        </w:rPr>
        <w:t xml:space="preserve"> که بودم</w:t>
      </w:r>
    </w:p>
    <w:p w14:paraId="0A559638" w14:textId="77777777" w:rsidR="00ED41E1" w:rsidRDefault="00ED41E1" w:rsidP="00ED41E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جغدِ سکوتِ لانه‌ي تاريکِ دردِ خويش،</w:t>
      </w:r>
    </w:p>
    <w:p w14:paraId="107099B8" w14:textId="77777777" w:rsidR="00ED41E1" w:rsidRDefault="00ED41E1" w:rsidP="00ED41E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چنگِ زهم‌گسيخته‌زه را</w:t>
      </w:r>
    </w:p>
    <w:p w14:paraId="4AC5E43C" w14:textId="77777777" w:rsidR="00ED41E1" w:rsidRDefault="00ED41E1" w:rsidP="00ED41E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يک سو نهادم</w:t>
      </w:r>
    </w:p>
    <w:p w14:paraId="24D1BB13" w14:textId="77777777" w:rsidR="00ED41E1" w:rsidRDefault="00ED41E1" w:rsidP="00ED41E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فانوس برگرفته به معبر درآمدم</w:t>
      </w:r>
    </w:p>
    <w:p w14:paraId="1D02833F" w14:textId="77777777" w:rsidR="00ED41E1" w:rsidRDefault="00ED41E1" w:rsidP="00ED41E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گشتم ميانِ کوچه‌ي مردم</w:t>
      </w:r>
    </w:p>
    <w:p w14:paraId="0471DC56" w14:textId="77777777" w:rsidR="00ED41E1" w:rsidRDefault="00ED41E1" w:rsidP="00ED41E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اين بانگ با لب‌ام شررافشان:</w:t>
      </w:r>
    </w:p>
    <w:p w14:paraId="1F1E778E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«</w:t>
      </w:r>
      <w:r>
        <w:rPr>
          <w:rFonts w:hint="cs"/>
          <w:b/>
          <w:bCs/>
          <w:rtl/>
          <w:lang w:bidi="fa-IR"/>
        </w:rPr>
        <w:t>ــ آهاي!</w:t>
      </w:r>
    </w:p>
    <w:p w14:paraId="6EDD51C8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  <w:b/>
          <w:bCs/>
        </w:rPr>
        <w:t>                                     </w:t>
      </w:r>
      <w:r>
        <w:rPr>
          <w:rFonts w:hint="cs"/>
          <w:b/>
          <w:bCs/>
          <w:rtl/>
          <w:lang w:bidi="fa-IR"/>
        </w:rPr>
        <w:t xml:space="preserve"> از پُشتِ شيشه‌ها به خيابان نظر کنيد</w:t>
      </w:r>
      <w:r>
        <w:rPr>
          <w:rFonts w:hint="cs"/>
          <w:b/>
          <w:bCs/>
        </w:rPr>
        <w:t>!</w:t>
      </w:r>
    </w:p>
    <w:p w14:paraId="3B9765A2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  <w:b/>
          <w:bCs/>
        </w:rPr>
        <w:t>                                     </w:t>
      </w:r>
      <w:r>
        <w:rPr>
          <w:rFonts w:hint="cs"/>
          <w:b/>
          <w:bCs/>
          <w:rtl/>
          <w:lang w:bidi="fa-IR"/>
        </w:rPr>
        <w:t xml:space="preserve"> خون را به سنگفرش ببينيد</w:t>
      </w:r>
      <w:r>
        <w:rPr>
          <w:rFonts w:hint="cs"/>
          <w:b/>
          <w:bCs/>
        </w:rPr>
        <w:t>!...</w:t>
      </w:r>
    </w:p>
    <w:p w14:paraId="3A22DAFB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  <w:b/>
          <w:bCs/>
        </w:rPr>
        <w:t>                                     </w:t>
      </w:r>
      <w:r>
        <w:rPr>
          <w:rFonts w:hint="cs"/>
          <w:b/>
          <w:bCs/>
          <w:rtl/>
          <w:lang w:bidi="fa-IR"/>
        </w:rPr>
        <w:t xml:space="preserve"> اين خونِ صبحگاه است گويي به سنگفرش</w:t>
      </w:r>
    </w:p>
    <w:p w14:paraId="6637B4EF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  <w:b/>
          <w:bCs/>
        </w:rPr>
        <w:t>                                     </w:t>
      </w:r>
      <w:r>
        <w:rPr>
          <w:rFonts w:hint="cs"/>
          <w:b/>
          <w:bCs/>
          <w:rtl/>
          <w:lang w:bidi="fa-IR"/>
        </w:rPr>
        <w:t xml:space="preserve"> کاين‌گونه مي‌تپد دلِ خورشيد</w:t>
      </w:r>
    </w:p>
    <w:p w14:paraId="0225284B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  <w:b/>
          <w:bCs/>
        </w:rPr>
        <w:t xml:space="preserve">                                      </w:t>
      </w:r>
      <w:r>
        <w:rPr>
          <w:rFonts w:hint="cs"/>
          <w:b/>
          <w:bCs/>
          <w:rtl/>
          <w:lang w:bidi="fa-IR"/>
        </w:rPr>
        <w:t>در قطره‌هاي آن</w:t>
      </w:r>
      <w:r>
        <w:rPr>
          <w:rFonts w:hint="cs"/>
          <w:b/>
          <w:bCs/>
        </w:rPr>
        <w:t>...»</w:t>
      </w:r>
    </w:p>
    <w:p w14:paraId="66877533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5A808F5" w14:textId="77777777" w:rsidR="00ED41E1" w:rsidRDefault="00ED41E1" w:rsidP="00ED41E1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4A6C9145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20DDE0E" w14:textId="77777777" w:rsidR="00ED41E1" w:rsidRDefault="00ED41E1" w:rsidP="00ED41E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بادي شتابناک گذر کرد</w:t>
      </w:r>
    </w:p>
    <w:p w14:paraId="290C9EB2" w14:textId="77777777" w:rsidR="00ED41E1" w:rsidRDefault="00ED41E1" w:rsidP="00ED41E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خفتگانِ خاک،</w:t>
      </w:r>
    </w:p>
    <w:p w14:paraId="6430E3CF" w14:textId="77777777" w:rsidR="00ED41E1" w:rsidRDefault="00ED41E1" w:rsidP="00ED41E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افکند آشيانه‌ي متروکِ زاغ را</w:t>
      </w:r>
    </w:p>
    <w:p w14:paraId="42A07189" w14:textId="77777777" w:rsidR="00ED41E1" w:rsidRDefault="00ED41E1" w:rsidP="00ED41E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شاخه‌ي برهنه‌ي انجيرِ پيرِ باغ...</w:t>
      </w:r>
    </w:p>
    <w:p w14:paraId="20307FD8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FA54A98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</w:rPr>
        <w:t>«</w:t>
      </w:r>
      <w:r>
        <w:rPr>
          <w:rFonts w:hint="cs"/>
          <w:b/>
          <w:bCs/>
          <w:rtl/>
          <w:lang w:bidi="fa-IR"/>
        </w:rPr>
        <w:t>ــ خورشيد زنده است!</w:t>
      </w:r>
    </w:p>
    <w:p w14:paraId="032BB437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در اين شبِ سيا [که سياهي روسيا</w:t>
      </w:r>
    </w:p>
    <w:p w14:paraId="3EAD535C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  <w:b/>
          <w:bCs/>
        </w:rPr>
        <w:t>                     </w:t>
      </w:r>
      <w:r>
        <w:rPr>
          <w:rFonts w:hint="cs"/>
          <w:b/>
          <w:bCs/>
          <w:rtl/>
          <w:lang w:bidi="fa-IR"/>
        </w:rPr>
        <w:t xml:space="preserve"> </w:t>
      </w:r>
      <w:r>
        <w:rPr>
          <w:rFonts w:hint="cs"/>
          <w:b/>
          <w:bCs/>
        </w:rPr>
        <w:t> </w:t>
      </w:r>
      <w:r>
        <w:rPr>
          <w:rFonts w:hint="cs"/>
          <w:b/>
          <w:bCs/>
          <w:rtl/>
          <w:lang w:bidi="fa-IR"/>
        </w:rPr>
        <w:t xml:space="preserve"> </w:t>
      </w: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تا قندرونِ کينه بخايد</w:t>
      </w:r>
    </w:p>
    <w:p w14:paraId="1A63BECD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  <w:b/>
          <w:bCs/>
        </w:rPr>
        <w:t>                      </w:t>
      </w:r>
      <w:r>
        <w:rPr>
          <w:rFonts w:hint="cs"/>
          <w:b/>
          <w:bCs/>
          <w:rtl/>
          <w:lang w:bidi="fa-IR"/>
        </w:rPr>
        <w:t xml:space="preserve"> </w:t>
      </w:r>
      <w:r>
        <w:rPr>
          <w:rFonts w:hint="cs"/>
          <w:b/>
          <w:bCs/>
        </w:rPr>
        <w:t> </w:t>
      </w:r>
      <w:r>
        <w:rPr>
          <w:rFonts w:hint="cs"/>
          <w:b/>
          <w:bCs/>
          <w:rtl/>
          <w:lang w:bidi="fa-IR"/>
        </w:rPr>
        <w:t xml:space="preserve"> </w:t>
      </w:r>
      <w:r>
        <w:rPr>
          <w:rFonts w:hint="cs"/>
          <w:b/>
          <w:bCs/>
        </w:rPr>
        <w:t>  </w:t>
      </w:r>
      <w:r>
        <w:rPr>
          <w:rFonts w:hint="cs"/>
          <w:b/>
          <w:bCs/>
          <w:rtl/>
          <w:lang w:bidi="fa-IR"/>
        </w:rPr>
        <w:t xml:space="preserve"> از پاي تا به سر همه جانش شده دهن،</w:t>
      </w:r>
      <w:r>
        <w:rPr>
          <w:rFonts w:hint="cs"/>
          <w:b/>
          <w:bCs/>
        </w:rPr>
        <w:t>]</w:t>
      </w:r>
    </w:p>
    <w:p w14:paraId="7F9B88CC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آهنگِ پُرصلابتِ تپشِ قلبِ خورشيد را</w:t>
      </w:r>
    </w:p>
    <w:p w14:paraId="0CDC0182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  <w:b/>
          <w:bCs/>
        </w:rPr>
        <w:t>                </w:t>
      </w:r>
      <w:r>
        <w:rPr>
          <w:rFonts w:hint="cs"/>
          <w:b/>
          <w:bCs/>
          <w:rtl/>
          <w:lang w:bidi="fa-IR"/>
        </w:rPr>
        <w:t xml:space="preserve"> </w:t>
      </w:r>
      <w:r>
        <w:rPr>
          <w:rFonts w:hint="cs"/>
          <w:b/>
          <w:bCs/>
        </w:rPr>
        <w:t> </w:t>
      </w:r>
      <w:r>
        <w:rPr>
          <w:rFonts w:hint="cs"/>
          <w:b/>
          <w:bCs/>
          <w:rtl/>
          <w:lang w:bidi="fa-IR"/>
        </w:rPr>
        <w:t xml:space="preserve"> </w:t>
      </w:r>
      <w:r>
        <w:rPr>
          <w:rFonts w:hint="cs"/>
          <w:b/>
          <w:bCs/>
        </w:rPr>
        <w:t>  </w:t>
      </w:r>
      <w:r>
        <w:rPr>
          <w:rFonts w:hint="cs"/>
          <w:b/>
          <w:bCs/>
          <w:rtl/>
          <w:lang w:bidi="fa-IR"/>
        </w:rPr>
        <w:t xml:space="preserve"> </w:t>
      </w:r>
      <w:r>
        <w:rPr>
          <w:rFonts w:hint="cs"/>
          <w:b/>
          <w:bCs/>
        </w:rPr>
        <w:t>                                </w:t>
      </w:r>
      <w:r>
        <w:rPr>
          <w:rFonts w:hint="cs"/>
          <w:b/>
          <w:bCs/>
          <w:rtl/>
          <w:lang w:bidi="fa-IR"/>
        </w:rPr>
        <w:t xml:space="preserve"> من</w:t>
      </w:r>
    </w:p>
    <w:p w14:paraId="6F329464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روشن‌تر</w:t>
      </w:r>
    </w:p>
    <w:p w14:paraId="0273BB11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پُرخشم‌تر</w:t>
      </w:r>
    </w:p>
    <w:p w14:paraId="2CDC1C85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پُرضربه‌تر شنيده‌ام از پيش</w:t>
      </w:r>
      <w:r>
        <w:rPr>
          <w:rFonts w:hint="cs"/>
          <w:b/>
          <w:bCs/>
        </w:rPr>
        <w:t>...</w:t>
      </w:r>
    </w:p>
    <w:p w14:paraId="133EEDA4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از پُشتِ شيشه‌ها به خيابان نظر کنيد</w:t>
      </w:r>
      <w:r>
        <w:rPr>
          <w:rFonts w:hint="cs"/>
          <w:b/>
          <w:bCs/>
        </w:rPr>
        <w:t>!</w:t>
      </w:r>
    </w:p>
    <w:p w14:paraId="702F7674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  <w:b/>
          <w:bCs/>
        </w:rPr>
        <w:t> </w:t>
      </w:r>
    </w:p>
    <w:p w14:paraId="67E04416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از پُشتِ شيشه‌ها</w:t>
      </w:r>
    </w:p>
    <w:p w14:paraId="21A0FB40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به خيابان نظر کنيد</w:t>
      </w:r>
      <w:r>
        <w:rPr>
          <w:rFonts w:hint="cs"/>
          <w:b/>
          <w:bCs/>
        </w:rPr>
        <w:t>!</w:t>
      </w:r>
    </w:p>
    <w:p w14:paraId="37D3985F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  <w:b/>
          <w:bCs/>
        </w:rPr>
        <w:t> </w:t>
      </w:r>
    </w:p>
    <w:p w14:paraId="4B895159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از پُشتِ شيشه‌ها به خيابان</w:t>
      </w:r>
    </w:p>
    <w:p w14:paraId="6E029F31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نظر کنيد</w:t>
      </w:r>
      <w:r>
        <w:rPr>
          <w:rFonts w:hint="cs"/>
          <w:b/>
          <w:bCs/>
        </w:rPr>
        <w:t>!</w:t>
      </w:r>
    </w:p>
    <w:p w14:paraId="75A20F29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  <w:b/>
          <w:bCs/>
        </w:rPr>
        <w:t> </w:t>
      </w:r>
    </w:p>
    <w:p w14:paraId="652C9B8B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از پُشتِ شيشه‌ها</w:t>
      </w:r>
      <w:r>
        <w:rPr>
          <w:rFonts w:hint="cs"/>
          <w:b/>
          <w:bCs/>
        </w:rPr>
        <w:t>...</w:t>
      </w:r>
    </w:p>
    <w:p w14:paraId="7B5802E0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A735457" w14:textId="77777777" w:rsidR="00ED41E1" w:rsidRDefault="00ED41E1" w:rsidP="00ED41E1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35778F4F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6C18D5C" w14:textId="77777777" w:rsidR="00ED41E1" w:rsidRDefault="00ED41E1" w:rsidP="00ED41E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نوبرگ‌هاي خورشيد</w:t>
      </w:r>
    </w:p>
    <w:p w14:paraId="0A58DD17" w14:textId="77777777" w:rsidR="00ED41E1" w:rsidRDefault="00ED41E1" w:rsidP="00ED41E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پيچکِ کنارِ درِ باغِ کهنه رُست.</w:t>
      </w:r>
    </w:p>
    <w:p w14:paraId="0E266698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23A8146" w14:textId="77777777" w:rsidR="00ED41E1" w:rsidRDefault="00ED41E1" w:rsidP="00ED41E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فانوس‌هاي شوخِ ستاره</w:t>
      </w:r>
    </w:p>
    <w:p w14:paraId="497E5324" w14:textId="77777777" w:rsidR="00ED41E1" w:rsidRDefault="00ED41E1" w:rsidP="00ED41E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آويخت بر رواقِ گذرگاهِ آفتاب...</w:t>
      </w:r>
    </w:p>
    <w:p w14:paraId="0E485789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852D2E1" w14:textId="77777777" w:rsidR="00ED41E1" w:rsidRDefault="00ED41E1" w:rsidP="00ED41E1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6C70A660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8ABAA42" w14:textId="77777777" w:rsidR="00ED41E1" w:rsidRDefault="00ED41E1" w:rsidP="00ED41E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بازگشتم از راه،</w:t>
      </w:r>
    </w:p>
    <w:p w14:paraId="2CAF89B5" w14:textId="77777777" w:rsidR="00ED41E1" w:rsidRDefault="00ED41E1" w:rsidP="00ED41E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جانم همه اميد</w:t>
      </w:r>
    </w:p>
    <w:p w14:paraId="6542B586" w14:textId="77777777" w:rsidR="00ED41E1" w:rsidRDefault="00ED41E1" w:rsidP="00ED41E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قلبم همه تپش.</w:t>
      </w:r>
    </w:p>
    <w:p w14:paraId="4B3ACE8A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A125D73" w14:textId="77777777" w:rsidR="00ED41E1" w:rsidRDefault="00ED41E1" w:rsidP="00ED41E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چنگِ ز هم گسيخته زه را</w:t>
      </w:r>
    </w:p>
    <w:p w14:paraId="1D97CC09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</w:t>
      </w:r>
      <w:r>
        <w:rPr>
          <w:rFonts w:hint="cs"/>
          <w:rtl/>
          <w:lang w:bidi="fa-IR"/>
        </w:rPr>
        <w:t xml:space="preserve"> زه بستم</w:t>
      </w:r>
    </w:p>
    <w:p w14:paraId="637B4524" w14:textId="77777777" w:rsidR="00ED41E1" w:rsidRDefault="00ED41E1" w:rsidP="00ED41E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پاي دريچه</w:t>
      </w:r>
    </w:p>
    <w:p w14:paraId="0B18680C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</w:rPr>
        <w:t>          </w:t>
      </w:r>
      <w:r>
        <w:rPr>
          <w:rFonts w:hint="cs"/>
          <w:rtl/>
          <w:lang w:bidi="fa-IR"/>
        </w:rPr>
        <w:t xml:space="preserve"> بنشستم</w:t>
      </w:r>
    </w:p>
    <w:p w14:paraId="425C5266" w14:textId="77777777" w:rsidR="00ED41E1" w:rsidRDefault="00ED41E1" w:rsidP="00ED41E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وز نغمه‌يي</w:t>
      </w:r>
    </w:p>
    <w:p w14:paraId="6AD1FC2D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</w:rPr>
        <w:t>           </w:t>
      </w:r>
      <w:r>
        <w:rPr>
          <w:rFonts w:hint="cs"/>
          <w:rtl/>
          <w:lang w:bidi="fa-IR"/>
        </w:rPr>
        <w:t xml:space="preserve"> که خواندم پُرشور</w:t>
      </w:r>
    </w:p>
    <w:p w14:paraId="14C4447C" w14:textId="77777777" w:rsidR="00ED41E1" w:rsidRDefault="00ED41E1" w:rsidP="00ED41E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جامِ لبانِ سردِ شهيدانِ کوچه را</w:t>
      </w:r>
    </w:p>
    <w:p w14:paraId="4883FF5F" w14:textId="77777777" w:rsidR="00ED41E1" w:rsidRDefault="00ED41E1" w:rsidP="00ED41E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نوشخندِ فتح</w:t>
      </w:r>
    </w:p>
    <w:p w14:paraId="0AE8AD71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</w:rPr>
        <w:t>                </w:t>
      </w:r>
      <w:r>
        <w:rPr>
          <w:rFonts w:hint="cs"/>
          <w:rtl/>
          <w:lang w:bidi="fa-IR"/>
        </w:rPr>
        <w:t xml:space="preserve"> شکستم</w:t>
      </w:r>
      <w:r>
        <w:rPr>
          <w:rFonts w:hint="cs"/>
        </w:rPr>
        <w:t>:</w:t>
      </w:r>
    </w:p>
    <w:p w14:paraId="1B5277EF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5CFC1EC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</w:rPr>
        <w:t>«</w:t>
      </w:r>
      <w:r>
        <w:rPr>
          <w:rFonts w:hint="cs"/>
          <w:b/>
          <w:bCs/>
          <w:rtl/>
          <w:lang w:bidi="fa-IR"/>
        </w:rPr>
        <w:t>ــ آهاي!</w:t>
      </w:r>
    </w:p>
    <w:p w14:paraId="4E4F5A1E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اين خونِ صبحگاه است گويي به سنگفرش</w:t>
      </w:r>
    </w:p>
    <w:p w14:paraId="55411381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کاين گونه مي‌تپد دلِ خورشيد</w:t>
      </w:r>
    </w:p>
    <w:p w14:paraId="3C961734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در قطره‌هاي آن...</w:t>
      </w:r>
    </w:p>
    <w:p w14:paraId="6504E979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  <w:b/>
          <w:bCs/>
        </w:rPr>
        <w:t> </w:t>
      </w:r>
    </w:p>
    <w:p w14:paraId="087DC105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از پُشتِ شيشه‌ها به خيابان نظر کنيد</w:t>
      </w:r>
    </w:p>
    <w:p w14:paraId="5B628C2B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  <w:b/>
          <w:bCs/>
        </w:rPr>
        <w:t> </w:t>
      </w:r>
    </w:p>
    <w:p w14:paraId="6EA84607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خون را به سنگفرش ببينيد</w:t>
      </w:r>
      <w:r>
        <w:rPr>
          <w:rFonts w:hint="cs"/>
          <w:b/>
          <w:bCs/>
        </w:rPr>
        <w:t>!</w:t>
      </w:r>
    </w:p>
    <w:p w14:paraId="489376C6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  <w:b/>
          <w:bCs/>
        </w:rPr>
        <w:t> </w:t>
      </w:r>
    </w:p>
    <w:p w14:paraId="5C4069E9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خون را به سنگفرش</w:t>
      </w:r>
    </w:p>
    <w:p w14:paraId="2E2C03A3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ببينيد!</w:t>
      </w:r>
    </w:p>
    <w:p w14:paraId="69943E95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  <w:b/>
          <w:bCs/>
        </w:rPr>
        <w:t> </w:t>
      </w:r>
    </w:p>
    <w:p w14:paraId="7731C712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خون را</w:t>
      </w:r>
    </w:p>
    <w:p w14:paraId="4BAF01CA" w14:textId="77777777" w:rsidR="00ED41E1" w:rsidRDefault="00ED41E1" w:rsidP="00ED41E1">
      <w:pPr>
        <w:pStyle w:val="body"/>
        <w:bidi/>
        <w:rPr>
          <w:rtl/>
        </w:rPr>
      </w:pPr>
      <w:r>
        <w:rPr>
          <w:rFonts w:hint="cs"/>
          <w:b/>
          <w:bCs/>
        </w:rPr>
        <w:t xml:space="preserve">    </w:t>
      </w:r>
      <w:r>
        <w:rPr>
          <w:rFonts w:hint="cs"/>
          <w:b/>
          <w:bCs/>
          <w:rtl/>
          <w:lang w:bidi="fa-IR"/>
        </w:rPr>
        <w:t>به سنگفرش</w:t>
      </w:r>
      <w:r>
        <w:rPr>
          <w:rFonts w:hint="cs"/>
          <w:b/>
          <w:bCs/>
        </w:rPr>
        <w:t>...»</w:t>
      </w:r>
    </w:p>
    <w:p w14:paraId="13E46CCA" w14:textId="77777777" w:rsidR="00ED41E1" w:rsidRDefault="00ED41E1" w:rsidP="00ED41E1">
      <w:pPr>
        <w:pStyle w:val="when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۱۳۳۶</w:t>
      </w:r>
    </w:p>
    <w:p w14:paraId="32CDF527" w14:textId="7A34BE6F" w:rsidR="00ED41E1" w:rsidRPr="004F473B" w:rsidRDefault="00ED41E1" w:rsidP="004F473B">
      <w:pPr>
        <w:pStyle w:val="where"/>
        <w:bidi/>
        <w:rPr>
          <w:rFonts w:asciiTheme="minorHAnsi" w:hAnsiTheme="minorHAnsi"/>
          <w:lang w:bidi="fa-IR"/>
        </w:rPr>
      </w:pPr>
      <w:r>
        <w:rPr>
          <w:rFonts w:hint="cs"/>
          <w:rtl/>
          <w:lang w:bidi="fa-IR"/>
        </w:rPr>
        <w:t>زندانِ موقتِ شهرباني</w:t>
      </w:r>
      <w:bookmarkEnd w:id="0"/>
    </w:p>
    <w:sectPr w:rsidR="00ED41E1" w:rsidRPr="004F47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1E1"/>
    <w:rsid w:val="004F473B"/>
    <w:rsid w:val="00ED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720B5A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73B"/>
  </w:style>
  <w:style w:type="paragraph" w:styleId="Heading1">
    <w:name w:val="heading 1"/>
    <w:basedOn w:val="Normal"/>
    <w:next w:val="Normal"/>
    <w:link w:val="Heading1Char"/>
    <w:uiPriority w:val="9"/>
    <w:qFormat/>
    <w:rsid w:val="004F47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7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7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7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7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7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7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7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7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4F473B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4F473B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4F473B"/>
    <w:pPr>
      <w:bidi/>
    </w:pPr>
  </w:style>
  <w:style w:type="paragraph" w:customStyle="1" w:styleId="body">
    <w:name w:val="body"/>
    <w:basedOn w:val="Normal"/>
    <w:qFormat/>
    <w:rsid w:val="004F473B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4F473B"/>
    <w:pPr>
      <w:spacing w:before="360"/>
    </w:pPr>
  </w:style>
  <w:style w:type="paragraph" w:customStyle="1" w:styleId="where">
    <w:name w:val="where"/>
    <w:basedOn w:val="when"/>
    <w:next w:val="NoSpacing"/>
    <w:qFormat/>
    <w:rsid w:val="004F473B"/>
    <w:pPr>
      <w:spacing w:before="0"/>
    </w:pPr>
  </w:style>
  <w:style w:type="paragraph" w:styleId="NoSpacing">
    <w:name w:val="No Spacing"/>
    <w:uiPriority w:val="1"/>
    <w:qFormat/>
    <w:rsid w:val="004F473B"/>
    <w:rPr>
      <w:rFonts w:eastAsiaTheme="minorEastAsia"/>
    </w:rPr>
  </w:style>
  <w:style w:type="paragraph" w:customStyle="1" w:styleId="num">
    <w:name w:val="num"/>
    <w:basedOn w:val="poem"/>
    <w:qFormat/>
    <w:rsid w:val="004F473B"/>
    <w:pPr>
      <w:spacing w:before="240"/>
    </w:pPr>
  </w:style>
  <w:style w:type="paragraph" w:customStyle="1" w:styleId="subname">
    <w:name w:val="subname"/>
    <w:basedOn w:val="num"/>
    <w:next w:val="body"/>
    <w:qFormat/>
    <w:rsid w:val="004F473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4F473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7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7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73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73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7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7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7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473B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47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73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7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473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4F473B"/>
    <w:rPr>
      <w:b/>
      <w:bCs/>
    </w:rPr>
  </w:style>
  <w:style w:type="character" w:styleId="Emphasis">
    <w:name w:val="Emphasis"/>
    <w:uiPriority w:val="20"/>
    <w:qFormat/>
    <w:rsid w:val="004F473B"/>
    <w:rPr>
      <w:i/>
      <w:iCs/>
    </w:rPr>
  </w:style>
  <w:style w:type="paragraph" w:styleId="ListParagraph">
    <w:name w:val="List Paragraph"/>
    <w:basedOn w:val="Normal"/>
    <w:uiPriority w:val="34"/>
    <w:qFormat/>
    <w:rsid w:val="004F47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47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473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7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73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F473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F473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F473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F473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F473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73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73B"/>
  </w:style>
  <w:style w:type="paragraph" w:styleId="Heading1">
    <w:name w:val="heading 1"/>
    <w:basedOn w:val="Normal"/>
    <w:next w:val="Normal"/>
    <w:link w:val="Heading1Char"/>
    <w:uiPriority w:val="9"/>
    <w:qFormat/>
    <w:rsid w:val="004F47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7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7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7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7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7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7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7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7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4F473B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4F473B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4F473B"/>
    <w:pPr>
      <w:bidi/>
    </w:pPr>
  </w:style>
  <w:style w:type="paragraph" w:customStyle="1" w:styleId="body">
    <w:name w:val="body"/>
    <w:basedOn w:val="Normal"/>
    <w:qFormat/>
    <w:rsid w:val="004F473B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4F473B"/>
    <w:pPr>
      <w:spacing w:before="360"/>
    </w:pPr>
  </w:style>
  <w:style w:type="paragraph" w:customStyle="1" w:styleId="where">
    <w:name w:val="where"/>
    <w:basedOn w:val="when"/>
    <w:next w:val="NoSpacing"/>
    <w:qFormat/>
    <w:rsid w:val="004F473B"/>
    <w:pPr>
      <w:spacing w:before="0"/>
    </w:pPr>
  </w:style>
  <w:style w:type="paragraph" w:styleId="NoSpacing">
    <w:name w:val="No Spacing"/>
    <w:uiPriority w:val="1"/>
    <w:qFormat/>
    <w:rsid w:val="004F473B"/>
    <w:rPr>
      <w:rFonts w:eastAsiaTheme="minorEastAsia"/>
    </w:rPr>
  </w:style>
  <w:style w:type="paragraph" w:customStyle="1" w:styleId="num">
    <w:name w:val="num"/>
    <w:basedOn w:val="poem"/>
    <w:qFormat/>
    <w:rsid w:val="004F473B"/>
    <w:pPr>
      <w:spacing w:before="240"/>
    </w:pPr>
  </w:style>
  <w:style w:type="paragraph" w:customStyle="1" w:styleId="subname">
    <w:name w:val="subname"/>
    <w:basedOn w:val="num"/>
    <w:next w:val="body"/>
    <w:qFormat/>
    <w:rsid w:val="004F473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4F473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7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7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73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73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7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7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7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473B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47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73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7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473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4F473B"/>
    <w:rPr>
      <w:b/>
      <w:bCs/>
    </w:rPr>
  </w:style>
  <w:style w:type="character" w:styleId="Emphasis">
    <w:name w:val="Emphasis"/>
    <w:uiPriority w:val="20"/>
    <w:qFormat/>
    <w:rsid w:val="004F473B"/>
    <w:rPr>
      <w:i/>
      <w:iCs/>
    </w:rPr>
  </w:style>
  <w:style w:type="paragraph" w:styleId="ListParagraph">
    <w:name w:val="List Paragraph"/>
    <w:basedOn w:val="Normal"/>
    <w:uiPriority w:val="34"/>
    <w:qFormat/>
    <w:rsid w:val="004F47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47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473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7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73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F473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F473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F473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F473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F473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73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2010-04-05T23:20:00Z</dcterms:created>
  <dcterms:modified xsi:type="dcterms:W3CDTF">2010-04-06T09:45:00Z</dcterms:modified>
</cp:coreProperties>
</file>