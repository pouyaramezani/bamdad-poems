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11130F" w14:textId="77777777" w:rsidR="004B0062" w:rsidRPr="00333DF4" w:rsidRDefault="00D34611" w:rsidP="00C97446">
      <w:pPr>
        <w:pStyle w:val="poem"/>
        <w:rPr>
          <w:rtl/>
          <w:lang w:bidi="fa-IR"/>
        </w:rPr>
      </w:pPr>
      <w:r w:rsidRPr="00333DF4">
        <w:rPr>
          <w:rFonts w:hint="cs"/>
          <w:rtl/>
          <w:lang w:bidi="fa-IR"/>
        </w:rPr>
        <w:t>ديوارها</w:t>
      </w:r>
    </w:p>
    <w:p w14:paraId="1F1492FA" w14:textId="22BE496A" w:rsidR="00333DF4" w:rsidRDefault="00333DF4" w:rsidP="00C97446">
      <w:pPr>
        <w:pStyle w:val="who"/>
        <w:bidi/>
        <w:rPr>
          <w:rtl/>
          <w:lang w:bidi="fa-IR"/>
        </w:rPr>
      </w:pPr>
      <w:bookmarkStart w:id="0" w:name="_GoBack"/>
      <w:bookmarkEnd w:id="0"/>
    </w:p>
    <w:p w14:paraId="79132A7E" w14:textId="6A9452E7" w:rsidR="00C97446" w:rsidRDefault="00487F8D" w:rsidP="00C97446">
      <w:pPr>
        <w:pStyle w:val="why"/>
        <w:rPr>
          <w:rtl/>
          <w:lang w:bidi="fa-IR"/>
        </w:rPr>
      </w:pPr>
      <w:r w:rsidRPr="00487F8D">
        <w:rPr>
          <w:rtl/>
          <w:lang w:bidi="fa-IR"/>
        </w:rPr>
        <w:t>ملهم از يک شعرِ «گيلويک» به همين نام</w:t>
      </w:r>
    </w:p>
    <w:p w14:paraId="39B4682D" w14:textId="590D5C70" w:rsidR="00C97446" w:rsidRDefault="00C97446" w:rsidP="00C97446">
      <w:pPr>
        <w:pStyle w:val="num"/>
        <w:rPr>
          <w:rtl/>
          <w:lang w:bidi="fa-IR"/>
        </w:rPr>
      </w:pPr>
    </w:p>
    <w:p w14:paraId="70A02993" w14:textId="77777777" w:rsidR="00C97446" w:rsidRPr="00C97446" w:rsidRDefault="00C97446" w:rsidP="00C97446">
      <w:pPr>
        <w:pStyle w:val="subname"/>
        <w:rPr>
          <w:rtl/>
          <w:lang w:bidi="fa-IR"/>
        </w:rPr>
      </w:pPr>
    </w:p>
    <w:p w14:paraId="2914E5B1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ديوارها ــ مشخص و محکم ــ که با سکوت</w:t>
      </w:r>
    </w:p>
    <w:p w14:paraId="21BC81F8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با بي‌حيائي‌ي همه خط‌هاش</w:t>
      </w:r>
    </w:p>
    <w:p w14:paraId="57D2CDF0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با هرچه‌اش ز کنگره بر سر</w:t>
      </w:r>
    </w:p>
    <w:p w14:paraId="4D335348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با قُبحِ گنگِ زاويه‌هايش سياه و تُند،</w:t>
      </w:r>
    </w:p>
    <w:p w14:paraId="450EC048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در گوش‌هاي چشم</w:t>
      </w:r>
    </w:p>
    <w:p w14:paraId="61F35CCD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گوياي بي‌گناهي خويش است...</w:t>
      </w:r>
    </w:p>
    <w:p w14:paraId="503C0BB9" w14:textId="77777777" w:rsidR="004B0062" w:rsidRPr="00333DF4" w:rsidRDefault="00D34611" w:rsidP="00C97446">
      <w:pPr>
        <w:pStyle w:val="body"/>
        <w:bidi/>
        <w:rPr>
          <w:rtl/>
        </w:rPr>
      </w:pPr>
      <w:r w:rsidRPr="00333DF4">
        <w:t> </w:t>
      </w:r>
    </w:p>
    <w:p w14:paraId="2A9A9D96" w14:textId="77777777" w:rsidR="004B0062" w:rsidRPr="00333DF4" w:rsidRDefault="00D34611" w:rsidP="00C97446">
      <w:pPr>
        <w:pStyle w:val="body"/>
        <w:bidi/>
        <w:rPr>
          <w:rtl/>
        </w:rPr>
      </w:pPr>
      <w:r w:rsidRPr="00333DF4">
        <w:t> </w:t>
      </w:r>
    </w:p>
    <w:p w14:paraId="089C541E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ديوارهاي از خزه پوشيده، کاندر آن</w:t>
      </w:r>
    </w:p>
    <w:p w14:paraId="7053C775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چون انعکاسِ چيزي زآيينه‌هاي دق،</w:t>
      </w:r>
    </w:p>
    <w:p w14:paraId="5917B50F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تصويرِ واقعيت تحقير مي‌شود...</w:t>
      </w:r>
    </w:p>
    <w:p w14:paraId="7D89ED51" w14:textId="77777777" w:rsidR="004B0062" w:rsidRPr="00333DF4" w:rsidRDefault="00D34611" w:rsidP="00C97446">
      <w:pPr>
        <w:pStyle w:val="body"/>
        <w:bidi/>
        <w:rPr>
          <w:rtl/>
        </w:rPr>
      </w:pPr>
      <w:r w:rsidRPr="00333DF4">
        <w:t> </w:t>
      </w:r>
    </w:p>
    <w:p w14:paraId="2F6239B5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ديوارها ــ مهابتِ مظنون ــ که در سکوت</w:t>
      </w:r>
    </w:p>
    <w:p w14:paraId="664CA334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با تيغِ تيزِ خطِ نهايي‌ش</w:t>
      </w:r>
    </w:p>
    <w:p w14:paraId="251DE28D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تا مرزهاي تفکيک در جنگ با فضاست...</w:t>
      </w:r>
    </w:p>
    <w:p w14:paraId="0688FAD7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همواره بادِ طاغي، با ناله‌هاي زار</w:t>
      </w:r>
    </w:p>
    <w:p w14:paraId="500BC5BF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شلاق‌ها به هيبتِ ديوار مي‌زند</w:t>
      </w:r>
    </w:p>
    <w:p w14:paraId="6EAE20B4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و برگ‌هاي خشک و مگس‌هاي خُرد را</w:t>
      </w:r>
    </w:p>
    <w:p w14:paraId="29297DF2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وآرامش و نوازش را</w:t>
      </w:r>
    </w:p>
    <w:p w14:paraId="37D17D9D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همراه مي‌کشد</w:t>
      </w:r>
    </w:p>
    <w:p w14:paraId="7ACCBB8F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همراه مي‌برد...</w:t>
      </w:r>
    </w:p>
    <w:p w14:paraId="1B4460C0" w14:textId="77777777" w:rsidR="004B0062" w:rsidRPr="00333DF4" w:rsidRDefault="00D34611" w:rsidP="00C97446">
      <w:pPr>
        <w:pStyle w:val="body"/>
        <w:bidi/>
        <w:rPr>
          <w:rtl/>
        </w:rPr>
      </w:pPr>
      <w:r w:rsidRPr="00333DF4">
        <w:t> </w:t>
      </w:r>
    </w:p>
    <w:p w14:paraId="29406CB5" w14:textId="77777777" w:rsidR="004B0062" w:rsidRPr="00333DF4" w:rsidRDefault="00D34611" w:rsidP="00C97446">
      <w:pPr>
        <w:pStyle w:val="body"/>
        <w:bidi/>
        <w:rPr>
          <w:rtl/>
        </w:rPr>
      </w:pPr>
      <w:r w:rsidRPr="00333DF4">
        <w:rPr>
          <w:rFonts w:ascii="Times New Roman" w:hAnsi="Times New Roman" w:cs="Times New Roman"/>
        </w:rPr>
        <w:t>□</w:t>
      </w:r>
    </w:p>
    <w:p w14:paraId="2797361F" w14:textId="77777777" w:rsidR="004B0062" w:rsidRPr="00333DF4" w:rsidRDefault="00D34611" w:rsidP="00C97446">
      <w:pPr>
        <w:pStyle w:val="body"/>
        <w:bidi/>
        <w:rPr>
          <w:rtl/>
        </w:rPr>
      </w:pPr>
      <w:r w:rsidRPr="00333DF4">
        <w:t> </w:t>
      </w:r>
    </w:p>
    <w:p w14:paraId="6F03F8FC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عزمِ جدال دارد ديوار</w:t>
      </w:r>
    </w:p>
    <w:p w14:paraId="0673BE75" w14:textId="77777777" w:rsidR="004B0062" w:rsidRPr="00333DF4" w:rsidRDefault="00D34611" w:rsidP="00C97446">
      <w:pPr>
        <w:pStyle w:val="body"/>
        <w:bidi/>
        <w:rPr>
          <w:rtl/>
        </w:rPr>
      </w:pPr>
      <w:r w:rsidRPr="00333DF4">
        <w:t>                      </w:t>
      </w:r>
      <w:r w:rsidRPr="00333DF4">
        <w:rPr>
          <w:rtl/>
          <w:lang w:bidi="fa-IR"/>
        </w:rPr>
        <w:t xml:space="preserve"> </w:t>
      </w:r>
      <w:r w:rsidRPr="00333DF4">
        <w:rPr>
          <w:rFonts w:hint="cs"/>
          <w:rtl/>
          <w:lang w:bidi="fa-IR"/>
        </w:rPr>
        <w:t>هم‌چنين</w:t>
      </w:r>
    </w:p>
    <w:p w14:paraId="215E38FE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با مورهاي باران</w:t>
      </w:r>
    </w:p>
    <w:p w14:paraId="36BD1B60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با باخت‌هاي شوم.</w:t>
      </w:r>
    </w:p>
    <w:p w14:paraId="0FD00712" w14:textId="77777777" w:rsidR="004B0062" w:rsidRPr="00333DF4" w:rsidRDefault="00D34611" w:rsidP="00C97446">
      <w:pPr>
        <w:pStyle w:val="body"/>
        <w:bidi/>
        <w:rPr>
          <w:rtl/>
        </w:rPr>
      </w:pPr>
      <w:r w:rsidRPr="00333DF4">
        <w:t> </w:t>
      </w:r>
    </w:p>
    <w:p w14:paraId="3AAC052C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اما خورشيد</w:t>
      </w:r>
    </w:p>
    <w:p w14:paraId="744F3555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همواره قدرت است، توانايي‌ست!</w:t>
      </w:r>
    </w:p>
    <w:p w14:paraId="1DBE019B" w14:textId="77777777" w:rsidR="004B0062" w:rsidRPr="00333DF4" w:rsidRDefault="00D34611" w:rsidP="00C97446">
      <w:pPr>
        <w:pStyle w:val="body"/>
        <w:bidi/>
        <w:rPr>
          <w:rtl/>
        </w:rPr>
      </w:pPr>
      <w:r w:rsidRPr="00333DF4">
        <w:t> </w:t>
      </w:r>
    </w:p>
    <w:p w14:paraId="1D50573A" w14:textId="77777777" w:rsidR="004B0062" w:rsidRPr="00333DF4" w:rsidRDefault="00D34611" w:rsidP="00C97446">
      <w:pPr>
        <w:pStyle w:val="body"/>
        <w:bidi/>
        <w:rPr>
          <w:rtl/>
        </w:rPr>
      </w:pPr>
      <w:r w:rsidRPr="00333DF4">
        <w:rPr>
          <w:rFonts w:ascii="Times New Roman" w:hAnsi="Times New Roman" w:cs="Times New Roman"/>
        </w:rPr>
        <w:t>□</w:t>
      </w:r>
    </w:p>
    <w:p w14:paraId="2E2EFD3A" w14:textId="77777777" w:rsidR="004B0062" w:rsidRPr="00333DF4" w:rsidRDefault="00D34611" w:rsidP="00C97446">
      <w:pPr>
        <w:pStyle w:val="body"/>
        <w:bidi/>
        <w:rPr>
          <w:rtl/>
        </w:rPr>
      </w:pPr>
      <w:r w:rsidRPr="00333DF4">
        <w:t> </w:t>
      </w:r>
    </w:p>
    <w:p w14:paraId="5BB5538A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بر بام‌هاي تشنه که برداشته شکاف،</w:t>
      </w:r>
    </w:p>
    <w:p w14:paraId="5652BB2F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با هر درنگِ خويش</w:t>
      </w:r>
    </w:p>
    <w:p w14:paraId="3EE3E30D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آن پيکِ نورپيکر، داده‌ست اشارتي؛</w:t>
      </w:r>
    </w:p>
    <w:p w14:paraId="478A2F8E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کرده‌ست فاش ازاين‌سان</w:t>
      </w:r>
    </w:p>
    <w:p w14:paraId="1B4F3F84" w14:textId="77777777" w:rsidR="004B0062" w:rsidRPr="00333DF4" w:rsidRDefault="00D34611" w:rsidP="00C97446">
      <w:pPr>
        <w:pStyle w:val="body"/>
        <w:bidi/>
        <w:rPr>
          <w:rtl/>
        </w:rPr>
      </w:pPr>
      <w:r w:rsidRPr="00333DF4">
        <w:t>                             </w:t>
      </w:r>
      <w:r w:rsidRPr="00333DF4">
        <w:rPr>
          <w:rtl/>
          <w:lang w:bidi="fa-IR"/>
        </w:rPr>
        <w:t xml:space="preserve"> </w:t>
      </w:r>
      <w:r w:rsidRPr="00333DF4">
        <w:rPr>
          <w:rFonts w:hint="cs"/>
          <w:rtl/>
          <w:lang w:bidi="fa-IR"/>
        </w:rPr>
        <w:t>با هر اشاره‌اش</w:t>
      </w:r>
    </w:p>
    <w:p w14:paraId="4A447821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رمزي، عبارتي:</w:t>
      </w:r>
    </w:p>
    <w:p w14:paraId="3FC16746" w14:textId="77777777" w:rsidR="004B0062" w:rsidRPr="00333DF4" w:rsidRDefault="00D34611" w:rsidP="00C97446">
      <w:pPr>
        <w:pStyle w:val="body"/>
        <w:bidi/>
        <w:rPr>
          <w:rtl/>
        </w:rPr>
      </w:pPr>
      <w:r w:rsidRPr="00333DF4">
        <w:t>«</w:t>
      </w:r>
      <w:r w:rsidRPr="00333DF4">
        <w:rPr>
          <w:rFonts w:hint="cs"/>
          <w:rtl/>
          <w:lang w:bidi="fa-IR"/>
        </w:rPr>
        <w:t>ــ ديوارهاي کهنه شکافد</w:t>
      </w:r>
    </w:p>
    <w:p w14:paraId="79A3C7BC" w14:textId="77777777" w:rsidR="004B0062" w:rsidRPr="00333DF4" w:rsidRDefault="00D34611" w:rsidP="00C97446">
      <w:pPr>
        <w:pStyle w:val="body"/>
        <w:bidi/>
        <w:rPr>
          <w:rtl/>
        </w:rPr>
      </w:pPr>
      <w:r w:rsidRPr="00333DF4">
        <w:t>                               </w:t>
      </w:r>
      <w:r w:rsidRPr="00333DF4">
        <w:rPr>
          <w:rtl/>
          <w:lang w:bidi="fa-IR"/>
        </w:rPr>
        <w:t xml:space="preserve"> </w:t>
      </w:r>
      <w:r w:rsidRPr="00333DF4">
        <w:rPr>
          <w:rFonts w:hint="cs"/>
          <w:rtl/>
          <w:lang w:bidi="fa-IR"/>
        </w:rPr>
        <w:t>تا</w:t>
      </w:r>
    </w:p>
    <w:p w14:paraId="1B32794D" w14:textId="77777777" w:rsidR="004B0062" w:rsidRPr="00333DF4" w:rsidRDefault="00D34611" w:rsidP="00C97446">
      <w:pPr>
        <w:pStyle w:val="body"/>
        <w:bidi/>
        <w:rPr>
          <w:rtl/>
        </w:rPr>
      </w:pPr>
      <w:r w:rsidRPr="00333DF4">
        <w:rPr>
          <w:rFonts w:hint="cs"/>
          <w:rtl/>
          <w:lang w:bidi="fa-IR"/>
        </w:rPr>
        <w:t>بر هر پي شکسته، برآيد عمارتي</w:t>
      </w:r>
      <w:r w:rsidRPr="00333DF4">
        <w:t>!»</w:t>
      </w:r>
    </w:p>
    <w:p w14:paraId="7A643824" w14:textId="77777777" w:rsidR="004B0062" w:rsidRPr="00333DF4" w:rsidRDefault="00D34611" w:rsidP="00C97446">
      <w:pPr>
        <w:pStyle w:val="body"/>
        <w:bidi/>
        <w:rPr>
          <w:rtl/>
        </w:rPr>
      </w:pPr>
      <w:r w:rsidRPr="00333DF4">
        <w:t> </w:t>
      </w:r>
    </w:p>
    <w:p w14:paraId="71CAAD9E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او با شتاب مي‌گذرد از شکافِ بام</w:t>
      </w:r>
    </w:p>
    <w:p w14:paraId="07737FDC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مي‌گويد اين سخن به لب آرام:</w:t>
      </w:r>
    </w:p>
    <w:p w14:paraId="74FCDF54" w14:textId="77777777" w:rsidR="004B0062" w:rsidRPr="00333DF4" w:rsidRDefault="00D34611" w:rsidP="00C97446">
      <w:pPr>
        <w:pStyle w:val="body"/>
        <w:bidi/>
        <w:rPr>
          <w:rtl/>
        </w:rPr>
      </w:pPr>
      <w:r w:rsidRPr="00333DF4">
        <w:t>                                   </w:t>
      </w:r>
      <w:r w:rsidRPr="00333DF4">
        <w:rPr>
          <w:rtl/>
          <w:lang w:bidi="fa-IR"/>
        </w:rPr>
        <w:t xml:space="preserve"> </w:t>
      </w:r>
      <w:r w:rsidRPr="00333DF4">
        <w:t>«</w:t>
      </w:r>
      <w:r w:rsidRPr="00333DF4">
        <w:rPr>
          <w:rFonts w:hint="cs"/>
          <w:rtl/>
          <w:lang w:bidi="fa-IR"/>
        </w:rPr>
        <w:t>انتقام</w:t>
      </w:r>
      <w:r w:rsidRPr="00333DF4">
        <w:rPr>
          <w:rtl/>
          <w:lang w:bidi="fa-IR"/>
        </w:rPr>
        <w:t>!</w:t>
      </w:r>
      <w:r w:rsidRPr="00333DF4">
        <w:t>»</w:t>
      </w:r>
    </w:p>
    <w:p w14:paraId="24109380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وآن‌گه ز دردِ يافته تسکين</w:t>
      </w:r>
    </w:p>
    <w:p w14:paraId="2AF76440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با راهِ خويش مي‌گذرد آن شتاب‌جوي.</w:t>
      </w:r>
    </w:p>
    <w:p w14:paraId="6FCDC16A" w14:textId="77777777" w:rsidR="004B0062" w:rsidRPr="00333DF4" w:rsidRDefault="00D34611" w:rsidP="00C97446">
      <w:pPr>
        <w:pStyle w:val="body"/>
        <w:bidi/>
        <w:rPr>
          <w:rtl/>
        </w:rPr>
      </w:pPr>
      <w:r w:rsidRPr="00333DF4">
        <w:t> </w:t>
      </w:r>
    </w:p>
    <w:p w14:paraId="4381FB5D" w14:textId="77777777" w:rsidR="004B0062" w:rsidRPr="00333DF4" w:rsidRDefault="00D34611" w:rsidP="00C97446">
      <w:pPr>
        <w:pStyle w:val="body"/>
        <w:bidi/>
        <w:rPr>
          <w:rtl/>
        </w:rPr>
      </w:pPr>
      <w:r w:rsidRPr="00333DF4">
        <w:rPr>
          <w:rFonts w:ascii="Times New Roman" w:hAnsi="Times New Roman" w:cs="Times New Roman"/>
        </w:rPr>
        <w:t>□</w:t>
      </w:r>
    </w:p>
    <w:p w14:paraId="6C95025D" w14:textId="77777777" w:rsidR="004B0062" w:rsidRPr="00333DF4" w:rsidRDefault="00D34611" w:rsidP="00C97446">
      <w:pPr>
        <w:pStyle w:val="body"/>
        <w:bidi/>
        <w:rPr>
          <w:rtl/>
        </w:rPr>
      </w:pPr>
      <w:r w:rsidRPr="00333DF4">
        <w:t> </w:t>
      </w:r>
    </w:p>
    <w:p w14:paraId="2B8892FC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اما ميانِ مزرعه، اين ديوار</w:t>
      </w:r>
    </w:p>
    <w:p w14:paraId="317BA849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حرفي‌ست در سکوت!</w:t>
      </w:r>
    </w:p>
    <w:p w14:paraId="6FF3D115" w14:textId="77777777" w:rsidR="004B0062" w:rsidRPr="00333DF4" w:rsidRDefault="00D34611" w:rsidP="00C97446">
      <w:pPr>
        <w:pStyle w:val="body"/>
        <w:bidi/>
        <w:rPr>
          <w:rtl/>
        </w:rPr>
      </w:pPr>
      <w:r w:rsidRPr="00333DF4">
        <w:t> </w:t>
      </w:r>
    </w:p>
    <w:p w14:paraId="77A9074A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او مي‌تواند آيا</w:t>
      </w:r>
    </w:p>
    <w:p w14:paraId="2A899B0B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معتاد شد به ديده‌ي هر انسان،</w:t>
      </w:r>
    </w:p>
    <w:p w14:paraId="7C0DC3E4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يا آسمانِ شب را</w:t>
      </w:r>
    </w:p>
    <w:p w14:paraId="37210C4C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بينِ سطوحِ خود ندهد نقصان؟</w:t>
      </w:r>
    </w:p>
    <w:p w14:paraId="09E18CDD" w14:textId="77777777" w:rsidR="004B0062" w:rsidRPr="00333DF4" w:rsidRDefault="00D34611" w:rsidP="00C97446">
      <w:pPr>
        <w:pStyle w:val="body"/>
        <w:bidi/>
        <w:rPr>
          <w:rtl/>
        </w:rPr>
      </w:pPr>
      <w:r w:rsidRPr="00333DF4">
        <w:t> </w:t>
      </w:r>
    </w:p>
    <w:p w14:paraId="2CE5B82D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ديوارهاي گنگ</w:t>
      </w:r>
    </w:p>
    <w:p w14:paraId="03D7718A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ديوارهاي راز!</w:t>
      </w:r>
    </w:p>
    <w:p w14:paraId="7B2B70C7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ما را به باطنِ همه ديوار راه نيست.</w:t>
      </w:r>
    </w:p>
    <w:p w14:paraId="4C928498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[بي‌هيچ شک و ريب</w:t>
      </w:r>
    </w:p>
    <w:p w14:paraId="2BF59044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ديوارها و ما را وجهِ شباهتي‌ست].</w:t>
      </w:r>
    </w:p>
    <w:p w14:paraId="06AC3A67" w14:textId="77777777" w:rsidR="004B0062" w:rsidRPr="00333DF4" w:rsidRDefault="00D34611" w:rsidP="00C97446">
      <w:pPr>
        <w:pStyle w:val="body"/>
        <w:bidi/>
        <w:rPr>
          <w:rtl/>
        </w:rPr>
      </w:pPr>
      <w:r w:rsidRPr="00333DF4">
        <w:t> </w:t>
      </w:r>
    </w:p>
    <w:p w14:paraId="18492FA7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ليکن کدام دغدغه، آيا</w:t>
      </w:r>
    </w:p>
    <w:p w14:paraId="4AB5CFEA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با يک نگه به داخلِ ديوارهاي راز</w:t>
      </w:r>
    </w:p>
    <w:p w14:paraId="3BF63154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تسکين نمي‌پذيرد؟</w:t>
      </w:r>
    </w:p>
    <w:p w14:paraId="6ECF3DE0" w14:textId="77777777" w:rsidR="004B0062" w:rsidRPr="00333DF4" w:rsidRDefault="00D34611" w:rsidP="00C97446">
      <w:pPr>
        <w:pStyle w:val="body"/>
        <w:bidi/>
        <w:rPr>
          <w:rtl/>
        </w:rPr>
      </w:pPr>
      <w:r w:rsidRPr="00333DF4">
        <w:t> </w:t>
      </w:r>
    </w:p>
    <w:p w14:paraId="1F85BCD4" w14:textId="77777777" w:rsidR="004B0062" w:rsidRPr="00333DF4" w:rsidRDefault="00D34611" w:rsidP="00C97446">
      <w:pPr>
        <w:pStyle w:val="body"/>
        <w:bidi/>
        <w:rPr>
          <w:rtl/>
        </w:rPr>
      </w:pPr>
      <w:r w:rsidRPr="00333DF4">
        <w:rPr>
          <w:rFonts w:ascii="Times New Roman" w:hAnsi="Times New Roman" w:cs="Times New Roman"/>
        </w:rPr>
        <w:t>□</w:t>
      </w:r>
    </w:p>
    <w:p w14:paraId="68A9CDA1" w14:textId="77777777" w:rsidR="004B0062" w:rsidRPr="00333DF4" w:rsidRDefault="00D34611" w:rsidP="00C97446">
      <w:pPr>
        <w:pStyle w:val="body"/>
        <w:bidi/>
        <w:rPr>
          <w:rtl/>
        </w:rPr>
      </w:pPr>
      <w:r w:rsidRPr="00333DF4">
        <w:t> </w:t>
      </w:r>
    </w:p>
    <w:p w14:paraId="554297AB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ديوارها</w:t>
      </w:r>
    </w:p>
    <w:p w14:paraId="76C15076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بد منظرند!</w:t>
      </w:r>
    </w:p>
    <w:p w14:paraId="7138BACC" w14:textId="77777777" w:rsidR="004B0062" w:rsidRPr="00333DF4" w:rsidRDefault="00D34611" w:rsidP="00C97446">
      <w:pPr>
        <w:pStyle w:val="body"/>
        <w:bidi/>
        <w:rPr>
          <w:rtl/>
        </w:rPr>
      </w:pPr>
      <w:r w:rsidRPr="00333DF4">
        <w:t> </w:t>
      </w:r>
    </w:p>
    <w:p w14:paraId="28630E96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در بيست، در هزار</w:t>
      </w:r>
    </w:p>
    <w:p w14:paraId="7B33484F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اين راه‌ها که پاي در آن مي‌کشيم ما،</w:t>
      </w:r>
    </w:p>
    <w:p w14:paraId="796A0B43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ديوارها مي‌آيند</w:t>
      </w:r>
    </w:p>
    <w:p w14:paraId="743F0040" w14:textId="77777777" w:rsidR="004B0062" w:rsidRPr="00333DF4" w:rsidRDefault="00D34611" w:rsidP="00C97446">
      <w:pPr>
        <w:pStyle w:val="body"/>
        <w:bidi/>
        <w:rPr>
          <w:rtl/>
        </w:rPr>
      </w:pPr>
      <w:r w:rsidRPr="00333DF4">
        <w:t>                </w:t>
      </w:r>
      <w:r w:rsidRPr="00333DF4">
        <w:rPr>
          <w:rtl/>
          <w:lang w:bidi="fa-IR"/>
        </w:rPr>
        <w:t xml:space="preserve"> </w:t>
      </w:r>
      <w:r w:rsidRPr="00333DF4">
        <w:rPr>
          <w:rFonts w:hint="cs"/>
          <w:rtl/>
          <w:lang w:bidi="fa-IR"/>
        </w:rPr>
        <w:t>هم‌راه</w:t>
      </w:r>
    </w:p>
    <w:p w14:paraId="2FF97B48" w14:textId="77777777" w:rsidR="004B0062" w:rsidRPr="00333DF4" w:rsidRDefault="00D34611" w:rsidP="00C97446">
      <w:pPr>
        <w:pStyle w:val="body"/>
        <w:bidi/>
        <w:rPr>
          <w:rtl/>
        </w:rPr>
      </w:pPr>
      <w:r w:rsidRPr="00333DF4">
        <w:t>                      </w:t>
      </w:r>
      <w:r w:rsidRPr="00333DF4">
        <w:rPr>
          <w:rtl/>
          <w:lang w:bidi="fa-IR"/>
        </w:rPr>
        <w:t xml:space="preserve"> </w:t>
      </w:r>
      <w:r w:rsidRPr="00333DF4">
        <w:rPr>
          <w:rFonts w:hint="cs"/>
          <w:rtl/>
          <w:lang w:bidi="fa-IR"/>
        </w:rPr>
        <w:t>پابه‌پا</w:t>
      </w:r>
    </w:p>
    <w:p w14:paraId="10FB3F84" w14:textId="77777777" w:rsidR="004B0062" w:rsidRPr="00333DF4" w:rsidRDefault="00D34611" w:rsidP="00C97446">
      <w:pPr>
        <w:pStyle w:val="body"/>
        <w:bidi/>
        <w:rPr>
          <w:rtl/>
        </w:rPr>
      </w:pPr>
      <w:r w:rsidRPr="00333DF4">
        <w:t> </w:t>
      </w:r>
    </w:p>
    <w:p w14:paraId="11C073F0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ديوارهاي عايق، خوددار، اخمناک!</w:t>
      </w:r>
    </w:p>
    <w:p w14:paraId="1F2C6E85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ديوارهاي سرحد با ما و سرنوشت!</w:t>
      </w:r>
    </w:p>
    <w:p w14:paraId="06989DDD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اندوده با سياهي بسيار سرگذشت</w:t>
      </w:r>
    </w:p>
    <w:p w14:paraId="27ECEDF2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ديوارهاي زشت!</w:t>
      </w:r>
    </w:p>
    <w:p w14:paraId="47711B67" w14:textId="77777777" w:rsidR="004B0062" w:rsidRPr="00333DF4" w:rsidRDefault="00D34611" w:rsidP="00C97446">
      <w:pPr>
        <w:pStyle w:val="body"/>
        <w:bidi/>
        <w:rPr>
          <w:rtl/>
        </w:rPr>
      </w:pPr>
      <w:r w:rsidRPr="00333DF4">
        <w:t> </w:t>
      </w:r>
    </w:p>
    <w:p w14:paraId="59352AFD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ديوارهاي باير، چندان‌که هيچ موش</w:t>
      </w:r>
    </w:p>
    <w:p w14:paraId="67BF0D51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در آن به حرفِ آن سو پنهان نداده گوش،</w:t>
      </w:r>
    </w:p>
    <w:p w14:paraId="276EBB5D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وز خامُشي آن همه در چارميخ و بند</w:t>
      </w:r>
    </w:p>
    <w:p w14:paraId="5E169794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پوسيده کتفِشان همه در زنجير</w:t>
      </w:r>
    </w:p>
    <w:p w14:paraId="23C1FCD5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خشکيده بوسه‌ها همه‌شان بر لب،</w:t>
      </w:r>
    </w:p>
    <w:p w14:paraId="640D38B7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وز استقامتِ همه آن مردان</w:t>
      </w:r>
    </w:p>
    <w:p w14:paraId="6A45AD4E" w14:textId="77777777" w:rsidR="004B0062" w:rsidRPr="00333DF4" w:rsidRDefault="00D34611" w:rsidP="00C97446">
      <w:pPr>
        <w:pStyle w:val="body"/>
        <w:bidi/>
        <w:rPr>
          <w:rtl/>
        </w:rPr>
      </w:pPr>
      <w:r w:rsidRPr="00333DF4">
        <w:rPr>
          <w:rFonts w:hint="cs"/>
          <w:rtl/>
          <w:lang w:bidi="fa-IR"/>
        </w:rPr>
        <w:t xml:space="preserve">که به لرزيدن پسِ </w:t>
      </w:r>
      <w:r w:rsidRPr="00333DF4">
        <w:t>«</w:t>
      </w:r>
      <w:r w:rsidRPr="00333DF4">
        <w:rPr>
          <w:rFonts w:hint="cs"/>
          <w:rtl/>
          <w:lang w:bidi="fa-IR"/>
        </w:rPr>
        <w:t>اين ديوار</w:t>
      </w:r>
      <w:r w:rsidRPr="00333DF4">
        <w:t>»</w:t>
      </w:r>
    </w:p>
    <w:p w14:paraId="0E166799" w14:textId="77777777" w:rsidR="004B0062" w:rsidRPr="00333DF4" w:rsidRDefault="00D34611" w:rsidP="00C97446">
      <w:pPr>
        <w:pStyle w:val="body"/>
        <w:bidi/>
        <w:rPr>
          <w:rtl/>
        </w:rPr>
      </w:pPr>
      <w:r w:rsidRPr="00333DF4">
        <w:t>                                 </w:t>
      </w:r>
      <w:r w:rsidRPr="00333DF4">
        <w:rPr>
          <w:rtl/>
          <w:lang w:bidi="fa-IR"/>
        </w:rPr>
        <w:t xml:space="preserve"> </w:t>
      </w:r>
      <w:r w:rsidRPr="00333DF4">
        <w:rPr>
          <w:rFonts w:hint="cs"/>
          <w:rtl/>
          <w:lang w:bidi="fa-IR"/>
        </w:rPr>
        <w:t>محق هستند،</w:t>
      </w:r>
    </w:p>
    <w:p w14:paraId="0C911F65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حرفي نمي‌گويد!</w:t>
      </w:r>
    </w:p>
    <w:p w14:paraId="366E0BC2" w14:textId="77777777" w:rsidR="004B0062" w:rsidRPr="00333DF4" w:rsidRDefault="00D34611" w:rsidP="00C97446">
      <w:pPr>
        <w:pStyle w:val="body"/>
        <w:bidi/>
        <w:rPr>
          <w:rtl/>
        </w:rPr>
      </w:pPr>
      <w:r w:rsidRPr="00333DF4">
        <w:t> </w:t>
      </w:r>
    </w:p>
    <w:p w14:paraId="36C5CF71" w14:textId="77777777" w:rsidR="004B0062" w:rsidRPr="00333DF4" w:rsidRDefault="00D34611" w:rsidP="00C97446">
      <w:pPr>
        <w:pStyle w:val="body"/>
        <w:bidi/>
        <w:rPr>
          <w:rtl/>
        </w:rPr>
      </w:pPr>
      <w:r w:rsidRPr="00333DF4">
        <w:rPr>
          <w:rFonts w:ascii="Times New Roman" w:hAnsi="Times New Roman" w:cs="Times New Roman"/>
        </w:rPr>
        <w:t>□</w:t>
      </w:r>
    </w:p>
    <w:p w14:paraId="5DB40435" w14:textId="77777777" w:rsidR="004B0062" w:rsidRPr="00333DF4" w:rsidRDefault="00D34611" w:rsidP="00C97446">
      <w:pPr>
        <w:pStyle w:val="body"/>
        <w:bidi/>
        <w:rPr>
          <w:rtl/>
        </w:rPr>
      </w:pPr>
      <w:r w:rsidRPr="00333DF4">
        <w:t> </w:t>
      </w:r>
    </w:p>
    <w:p w14:paraId="5E123D25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کو در ميانِ اين همه ديوارِ خشک و سرد</w:t>
      </w:r>
    </w:p>
    <w:p w14:paraId="7CC090C0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ديوارِ يک اميد</w:t>
      </w:r>
    </w:p>
    <w:p w14:paraId="027E0D90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تا سايه‌هاي شادي‌ي فردا بگسترد؟</w:t>
      </w:r>
    </w:p>
    <w:p w14:paraId="38DB11DF" w14:textId="77777777" w:rsidR="004B0062" w:rsidRPr="00333DF4" w:rsidRDefault="00D34611" w:rsidP="00C97446">
      <w:pPr>
        <w:pStyle w:val="body"/>
        <w:bidi/>
        <w:rPr>
          <w:rtl/>
        </w:rPr>
      </w:pPr>
      <w:r w:rsidRPr="00333DF4">
        <w:t> </w:t>
      </w:r>
    </w:p>
    <w:p w14:paraId="47497992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با اين همه</w:t>
      </w:r>
    </w:p>
    <w:p w14:paraId="68C9B38C" w14:textId="77777777" w:rsidR="004B0062" w:rsidRPr="00333DF4" w:rsidRDefault="00D34611" w:rsidP="00C97446">
      <w:pPr>
        <w:pStyle w:val="body"/>
        <w:bidi/>
        <w:rPr>
          <w:rtl/>
        </w:rPr>
      </w:pPr>
      <w:r w:rsidRPr="00333DF4">
        <w:t>           </w:t>
      </w:r>
      <w:r w:rsidRPr="00333DF4">
        <w:rPr>
          <w:rtl/>
          <w:lang w:bidi="fa-IR"/>
        </w:rPr>
        <w:t xml:space="preserve"> </w:t>
      </w:r>
      <w:r w:rsidRPr="00333DF4">
        <w:rPr>
          <w:rFonts w:hint="cs"/>
          <w:rtl/>
          <w:lang w:bidi="fa-IR"/>
        </w:rPr>
        <w:t>براي يکي مجروح</w:t>
      </w:r>
    </w:p>
    <w:p w14:paraId="1CF9F613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ديوارِ يک اميد</w:t>
      </w:r>
    </w:p>
    <w:p w14:paraId="3C62062D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آيا کفايت است؟</w:t>
      </w:r>
    </w:p>
    <w:p w14:paraId="1793CCEF" w14:textId="77777777" w:rsidR="004B0062" w:rsidRPr="00333DF4" w:rsidRDefault="00D34611" w:rsidP="00C97446">
      <w:pPr>
        <w:pStyle w:val="body"/>
        <w:bidi/>
        <w:rPr>
          <w:rtl/>
        </w:rPr>
      </w:pPr>
      <w:r w:rsidRPr="00333DF4">
        <w:t> </w:t>
      </w:r>
    </w:p>
    <w:p w14:paraId="1C29A579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و با وجودِ اين</w:t>
      </w:r>
    </w:p>
    <w:p w14:paraId="04BDD2BA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در هر نبرد تکيه به ديوار مي‌کنيم</w:t>
      </w:r>
    </w:p>
    <w:p w14:paraId="0149CCCA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همواره با يقين</w:t>
      </w:r>
    </w:p>
    <w:p w14:paraId="07422319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کز پُشت ضربه نيست، اميدي‌ست بل</w:t>
      </w:r>
    </w:p>
    <w:p w14:paraId="0F493507" w14:textId="77777777" w:rsidR="004B0062" w:rsidRPr="00333DF4" w:rsidRDefault="00D34611" w:rsidP="00C97446">
      <w:pPr>
        <w:pStyle w:val="body"/>
        <w:bidi/>
        <w:rPr>
          <w:rtl/>
        </w:rPr>
      </w:pPr>
      <w:r w:rsidRPr="00333DF4">
        <w:t>                                            </w:t>
      </w:r>
      <w:r w:rsidRPr="00333DF4">
        <w:rPr>
          <w:rtl/>
          <w:lang w:bidi="fa-IR"/>
        </w:rPr>
        <w:t xml:space="preserve"> </w:t>
      </w:r>
      <w:r w:rsidRPr="00333DF4">
        <w:rPr>
          <w:rFonts w:hint="cs"/>
          <w:rtl/>
          <w:lang w:bidi="fa-IR"/>
        </w:rPr>
        <w:t>کز آن</w:t>
      </w:r>
    </w:p>
    <w:p w14:paraId="0683FC57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پُرشورتر درين راه پيکار مي‌کنيم</w:t>
      </w:r>
    </w:p>
    <w:p w14:paraId="10744693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هر چند مرگ نيز</w:t>
      </w:r>
    </w:p>
    <w:p w14:paraId="57C430A2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فرمان گرفته باشد</w:t>
      </w:r>
    </w:p>
    <w:p w14:paraId="1C8A9407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با فرصتِ مزيد آزادي مزيد!</w:t>
      </w:r>
    </w:p>
    <w:p w14:paraId="0B5D9242" w14:textId="77777777" w:rsidR="004B0062" w:rsidRPr="00333DF4" w:rsidRDefault="00D34611" w:rsidP="00C97446">
      <w:pPr>
        <w:pStyle w:val="body"/>
        <w:bidi/>
        <w:rPr>
          <w:rtl/>
        </w:rPr>
      </w:pPr>
      <w:r w:rsidRPr="00333DF4">
        <w:t> </w:t>
      </w:r>
    </w:p>
    <w:p w14:paraId="1FC0ACEB" w14:textId="77777777" w:rsidR="004B0062" w:rsidRPr="00333DF4" w:rsidRDefault="00D34611" w:rsidP="00C97446">
      <w:pPr>
        <w:pStyle w:val="body"/>
        <w:bidi/>
        <w:rPr>
          <w:rtl/>
        </w:rPr>
      </w:pPr>
      <w:r w:rsidRPr="00333DF4">
        <w:rPr>
          <w:rFonts w:ascii="Times New Roman" w:hAnsi="Times New Roman" w:cs="Times New Roman"/>
        </w:rPr>
        <w:t>□</w:t>
      </w:r>
    </w:p>
    <w:p w14:paraId="3DB67D07" w14:textId="77777777" w:rsidR="004B0062" w:rsidRPr="00333DF4" w:rsidRDefault="00D34611" w:rsidP="00C97446">
      <w:pPr>
        <w:pStyle w:val="body"/>
        <w:bidi/>
        <w:rPr>
          <w:rtl/>
        </w:rPr>
      </w:pPr>
      <w:r w:rsidRPr="00333DF4">
        <w:t> </w:t>
      </w:r>
    </w:p>
    <w:p w14:paraId="1CE73E3A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 xml:space="preserve">يک </w:t>
      </w:r>
      <w:r w:rsidRPr="00333DF4">
        <w:rPr>
          <w:rFonts w:hint="cs"/>
          <w:b/>
          <w:bCs/>
          <w:rtl/>
          <w:lang w:bidi="fa-IR"/>
        </w:rPr>
        <w:t>شير</w:t>
      </w:r>
    </w:p>
    <w:p w14:paraId="6E4AF1E3" w14:textId="77777777" w:rsidR="004B0062" w:rsidRPr="00333DF4" w:rsidRDefault="00D34611" w:rsidP="00C97446">
      <w:pPr>
        <w:pStyle w:val="body"/>
        <w:bidi/>
        <w:rPr>
          <w:rtl/>
        </w:rPr>
      </w:pPr>
      <w:r w:rsidRPr="00333DF4">
        <w:t>        </w:t>
      </w:r>
      <w:r w:rsidRPr="00333DF4">
        <w:rPr>
          <w:rtl/>
          <w:lang w:bidi="fa-IR"/>
        </w:rPr>
        <w:t xml:space="preserve"> </w:t>
      </w:r>
      <w:r w:rsidRPr="00333DF4">
        <w:rPr>
          <w:rFonts w:hint="cs"/>
          <w:rtl/>
          <w:lang w:bidi="fa-IR"/>
        </w:rPr>
        <w:t>مطمئناً</w:t>
      </w:r>
    </w:p>
    <w:p w14:paraId="4C2E81DB" w14:textId="77777777" w:rsidR="004B0062" w:rsidRPr="00333DF4" w:rsidRDefault="00D34611" w:rsidP="00C97446">
      <w:pPr>
        <w:pStyle w:val="body"/>
        <w:bidi/>
        <w:rPr>
          <w:rtl/>
        </w:rPr>
      </w:pPr>
      <w:r w:rsidRPr="00333DF4">
        <w:t>               </w:t>
      </w:r>
      <w:r w:rsidRPr="00333DF4">
        <w:rPr>
          <w:rtl/>
          <w:lang w:bidi="fa-IR"/>
        </w:rPr>
        <w:t xml:space="preserve"> </w:t>
      </w:r>
      <w:r w:rsidRPr="00333DF4">
        <w:rPr>
          <w:rFonts w:hint="cs"/>
          <w:rtl/>
          <w:lang w:bidi="fa-IR"/>
        </w:rPr>
        <w:t>خوف است دام را</w:t>
      </w:r>
      <w:r w:rsidRPr="00333DF4">
        <w:rPr>
          <w:rtl/>
          <w:lang w:bidi="fa-IR"/>
        </w:rPr>
        <w:t>!</w:t>
      </w:r>
    </w:p>
    <w:p w14:paraId="2F389A15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هرگز نمي‌نشيند او منکسر به جاي:</w:t>
      </w:r>
    </w:p>
    <w:p w14:paraId="297BE435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مطرودِ راه و دَر</w:t>
      </w:r>
    </w:p>
    <w:p w14:paraId="10EE9129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مطرودِ وقتِ کَر</w:t>
      </w:r>
    </w:p>
    <w:p w14:paraId="2B438572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چشمش ميانِ ظلمت جوياي روشني‌ست</w:t>
      </w:r>
    </w:p>
    <w:p w14:paraId="58633F0E" w14:textId="77777777" w:rsidR="004B0062" w:rsidRPr="00333DF4" w:rsidRDefault="00D34611" w:rsidP="00C97446">
      <w:pPr>
        <w:pStyle w:val="body"/>
        <w:bidi/>
        <w:rPr>
          <w:rtl/>
          <w:lang w:bidi="fa-IR"/>
        </w:rPr>
      </w:pPr>
      <w:r w:rsidRPr="00333DF4">
        <w:rPr>
          <w:rFonts w:hint="cs"/>
          <w:rtl/>
          <w:lang w:bidi="fa-IR"/>
        </w:rPr>
        <w:t>مي‌پرورد به عمقِ دل، آرام</w:t>
      </w:r>
    </w:p>
    <w:p w14:paraId="7276D15A" w14:textId="77777777" w:rsidR="004B0062" w:rsidRPr="00333DF4" w:rsidRDefault="00D34611" w:rsidP="00C97446">
      <w:pPr>
        <w:pStyle w:val="body"/>
        <w:bidi/>
        <w:rPr>
          <w:rtl/>
        </w:rPr>
      </w:pPr>
      <w:r w:rsidRPr="00333DF4">
        <w:t>                               </w:t>
      </w:r>
      <w:r w:rsidRPr="00333DF4">
        <w:rPr>
          <w:rtl/>
          <w:lang w:bidi="fa-IR"/>
        </w:rPr>
        <w:t xml:space="preserve"> </w:t>
      </w:r>
      <w:r w:rsidRPr="00333DF4">
        <w:rPr>
          <w:rFonts w:hint="cs"/>
          <w:rtl/>
          <w:lang w:bidi="fa-IR"/>
        </w:rPr>
        <w:t>انتقام</w:t>
      </w:r>
      <w:r w:rsidRPr="00333DF4">
        <w:rPr>
          <w:rtl/>
          <w:lang w:bidi="fa-IR"/>
        </w:rPr>
        <w:t>!</w:t>
      </w:r>
    </w:p>
    <w:p w14:paraId="0ECB54BC" w14:textId="693DF279" w:rsidR="004B0062" w:rsidRDefault="00D34611" w:rsidP="00C97446">
      <w:pPr>
        <w:pStyle w:val="when"/>
        <w:bidi/>
        <w:rPr>
          <w:rFonts w:hint="cs"/>
          <w:rtl/>
          <w:lang w:bidi="fa-IR"/>
        </w:rPr>
      </w:pPr>
      <w:r w:rsidRPr="00333DF4">
        <w:t> </w:t>
      </w:r>
      <w:r w:rsidRPr="00333DF4">
        <w:rPr>
          <w:rFonts w:hint="cs"/>
          <w:rtl/>
          <w:lang w:bidi="fa-IR"/>
        </w:rPr>
        <w:t>۱۳۲۸</w:t>
      </w:r>
    </w:p>
    <w:p w14:paraId="088BF54F" w14:textId="77777777" w:rsidR="00C97446" w:rsidRPr="00C97446" w:rsidRDefault="00C97446" w:rsidP="00C97446">
      <w:pPr>
        <w:pStyle w:val="where"/>
        <w:bidi/>
        <w:rPr>
          <w:rtl/>
          <w:lang w:bidi="fa-IR"/>
        </w:rPr>
      </w:pPr>
    </w:p>
    <w:sectPr w:rsidR="00C97446" w:rsidRPr="00C974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34611"/>
    <w:rsid w:val="001109D9"/>
    <w:rsid w:val="00333DF4"/>
    <w:rsid w:val="00487F8D"/>
    <w:rsid w:val="004B0062"/>
    <w:rsid w:val="00C97446"/>
    <w:rsid w:val="00D3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717E6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44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74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4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4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44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44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44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44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44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44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C97446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97446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97446"/>
    <w:pPr>
      <w:bidi/>
    </w:pPr>
  </w:style>
  <w:style w:type="paragraph" w:customStyle="1" w:styleId="num">
    <w:name w:val="num"/>
    <w:basedOn w:val="poem"/>
    <w:qFormat/>
    <w:rsid w:val="00C97446"/>
    <w:pPr>
      <w:spacing w:before="240"/>
    </w:pPr>
  </w:style>
  <w:style w:type="paragraph" w:customStyle="1" w:styleId="body">
    <w:name w:val="body"/>
    <w:basedOn w:val="Normal"/>
    <w:qFormat/>
    <w:rsid w:val="00C97446"/>
    <w:rPr>
      <w:color w:val="000000"/>
    </w:rPr>
  </w:style>
  <w:style w:type="paragraph" w:customStyle="1" w:styleId="when">
    <w:name w:val="when"/>
    <w:basedOn w:val="who"/>
    <w:next w:val="where"/>
    <w:qFormat/>
    <w:rsid w:val="00C97446"/>
    <w:pPr>
      <w:spacing w:before="360"/>
    </w:pPr>
  </w:style>
  <w:style w:type="paragraph" w:customStyle="1" w:styleId="where">
    <w:name w:val="where"/>
    <w:basedOn w:val="when"/>
    <w:next w:val="NoSpacing"/>
    <w:qFormat/>
    <w:rsid w:val="00C97446"/>
    <w:pPr>
      <w:spacing w:before="0"/>
    </w:pPr>
  </w:style>
  <w:style w:type="paragraph" w:styleId="NoSpacing">
    <w:name w:val="No Spacing"/>
    <w:uiPriority w:val="1"/>
    <w:qFormat/>
    <w:rsid w:val="00C97446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97446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97446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4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4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4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446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446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4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4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4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7446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974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7446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4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744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97446"/>
    <w:rPr>
      <w:b/>
      <w:bCs/>
    </w:rPr>
  </w:style>
  <w:style w:type="character" w:styleId="Emphasis">
    <w:name w:val="Emphasis"/>
    <w:uiPriority w:val="20"/>
    <w:qFormat/>
    <w:rsid w:val="00C97446"/>
    <w:rPr>
      <w:i/>
      <w:iCs/>
    </w:rPr>
  </w:style>
  <w:style w:type="paragraph" w:styleId="ListParagraph">
    <w:name w:val="List Paragraph"/>
    <w:basedOn w:val="Normal"/>
    <w:uiPriority w:val="34"/>
    <w:qFormat/>
    <w:rsid w:val="00C97446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97446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9744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446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446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9744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9744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9744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9744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9744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744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44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74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4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4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44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44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44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44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44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44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C97446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97446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97446"/>
    <w:pPr>
      <w:bidi/>
    </w:pPr>
  </w:style>
  <w:style w:type="paragraph" w:customStyle="1" w:styleId="num">
    <w:name w:val="num"/>
    <w:basedOn w:val="poem"/>
    <w:qFormat/>
    <w:rsid w:val="00C97446"/>
    <w:pPr>
      <w:spacing w:before="240"/>
    </w:pPr>
  </w:style>
  <w:style w:type="paragraph" w:customStyle="1" w:styleId="body">
    <w:name w:val="body"/>
    <w:basedOn w:val="Normal"/>
    <w:qFormat/>
    <w:rsid w:val="00C97446"/>
    <w:rPr>
      <w:color w:val="000000"/>
    </w:rPr>
  </w:style>
  <w:style w:type="paragraph" w:customStyle="1" w:styleId="when">
    <w:name w:val="when"/>
    <w:basedOn w:val="who"/>
    <w:next w:val="where"/>
    <w:qFormat/>
    <w:rsid w:val="00C97446"/>
    <w:pPr>
      <w:spacing w:before="360"/>
    </w:pPr>
  </w:style>
  <w:style w:type="paragraph" w:customStyle="1" w:styleId="where">
    <w:name w:val="where"/>
    <w:basedOn w:val="when"/>
    <w:next w:val="NoSpacing"/>
    <w:qFormat/>
    <w:rsid w:val="00C97446"/>
    <w:pPr>
      <w:spacing w:before="0"/>
    </w:pPr>
  </w:style>
  <w:style w:type="paragraph" w:styleId="NoSpacing">
    <w:name w:val="No Spacing"/>
    <w:uiPriority w:val="1"/>
    <w:qFormat/>
    <w:rsid w:val="00C97446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97446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97446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4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4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4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446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446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4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4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4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7446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974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7446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4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744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97446"/>
    <w:rPr>
      <w:b/>
      <w:bCs/>
    </w:rPr>
  </w:style>
  <w:style w:type="character" w:styleId="Emphasis">
    <w:name w:val="Emphasis"/>
    <w:uiPriority w:val="20"/>
    <w:qFormat/>
    <w:rsid w:val="00C97446"/>
    <w:rPr>
      <w:i/>
      <w:iCs/>
    </w:rPr>
  </w:style>
  <w:style w:type="paragraph" w:styleId="ListParagraph">
    <w:name w:val="List Paragraph"/>
    <w:basedOn w:val="Normal"/>
    <w:uiPriority w:val="34"/>
    <w:qFormat/>
    <w:rsid w:val="00C97446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97446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9744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446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446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9744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9744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9744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9744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9744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744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6</cp:revision>
  <dcterms:created xsi:type="dcterms:W3CDTF">2010-04-01T21:06:00Z</dcterms:created>
  <dcterms:modified xsi:type="dcterms:W3CDTF">2010-04-05T18:36:00Z</dcterms:modified>
</cp:coreProperties>
</file>