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5C752" w14:textId="3FF66C9D" w:rsidR="00527196" w:rsidRDefault="00754AAF" w:rsidP="00155BAE">
      <w:pPr>
        <w:pStyle w:val="poem"/>
      </w:pPr>
      <w:r>
        <w:rPr>
          <w:rFonts w:hint="cs"/>
          <w:rtl/>
        </w:rPr>
        <w:t>روزنامه‌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 xml:space="preserve"> انقلاب</w:t>
      </w:r>
      <w:r w:rsidR="00155BAE">
        <w:rPr>
          <w:rFonts w:hint="cs"/>
          <w:rtl/>
        </w:rPr>
        <w:t>ي</w:t>
      </w:r>
    </w:p>
    <w:p w14:paraId="165E3142" w14:textId="02376D34" w:rsidR="00155BAE" w:rsidRDefault="00155BAE" w:rsidP="00155BAE">
      <w:pPr>
        <w:pStyle w:val="who"/>
        <w:bidi/>
        <w:rPr>
          <w:rtl/>
        </w:rPr>
      </w:pPr>
    </w:p>
    <w:p w14:paraId="23650922" w14:textId="761C1B64" w:rsidR="00155BAE" w:rsidRDefault="00155BAE" w:rsidP="00155BAE">
      <w:pPr>
        <w:pStyle w:val="why"/>
        <w:rPr>
          <w:rtl/>
        </w:rPr>
      </w:pPr>
    </w:p>
    <w:p w14:paraId="2F53CB75" w14:textId="3CB11235" w:rsidR="00155BAE" w:rsidRDefault="00155BAE" w:rsidP="00155BAE">
      <w:pPr>
        <w:pStyle w:val="num"/>
        <w:rPr>
          <w:rtl/>
        </w:rPr>
      </w:pPr>
    </w:p>
    <w:p w14:paraId="701458C3" w14:textId="77777777" w:rsidR="00155BAE" w:rsidRDefault="00155BAE" w:rsidP="00155BAE">
      <w:pPr>
        <w:pStyle w:val="subname"/>
      </w:pPr>
    </w:p>
    <w:p w14:paraId="18DC7274" w14:textId="1685FE71" w:rsidR="00527196" w:rsidRDefault="00754AAF" w:rsidP="00155BAE">
      <w:pPr>
        <w:pStyle w:val="body"/>
        <w:bidi/>
        <w:rPr>
          <w:rtl/>
        </w:rPr>
      </w:pPr>
      <w:r>
        <w:rPr>
          <w:rFonts w:hint="cs"/>
          <w:rtl/>
        </w:rPr>
        <w:t>هنگام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 xml:space="preserve"> که مسلسل به غشغشه افتاد</w:t>
      </w:r>
    </w:p>
    <w:p w14:paraId="5C1F8190" w14:textId="77777777" w:rsidR="00527196" w:rsidRDefault="00754AAF" w:rsidP="00155BAE">
      <w:pPr>
        <w:pStyle w:val="body"/>
        <w:bidi/>
        <w:rPr>
          <w:rtl/>
        </w:rPr>
      </w:pPr>
      <w:r>
        <w:rPr>
          <w:rFonts w:hint="cs"/>
          <w:rtl/>
        </w:rPr>
        <w:t>مرگ برابرِ من نشسته بود</w:t>
      </w:r>
    </w:p>
    <w:p w14:paraId="3FBA5EB5" w14:textId="775DE3B7" w:rsidR="00527196" w:rsidRDefault="00754AAF" w:rsidP="00155BAE">
      <w:pPr>
        <w:pStyle w:val="body"/>
        <w:bidi/>
        <w:rPr>
          <w:rtl/>
        </w:rPr>
      </w:pPr>
      <w:r>
        <w:rPr>
          <w:rFonts w:hint="cs"/>
          <w:rtl/>
        </w:rPr>
        <w:t>ــ آن سو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 xml:space="preserve"> ميزِ کنکاشِ «چه بايد کرد و چگونه» ــ</w:t>
      </w:r>
    </w:p>
    <w:p w14:paraId="6BD02715" w14:textId="214E76BB" w:rsidR="00527196" w:rsidRDefault="00754AAF" w:rsidP="00155BAE">
      <w:pPr>
        <w:pStyle w:val="body"/>
        <w:bidi/>
        <w:rPr>
          <w:rtl/>
        </w:rPr>
      </w:pPr>
      <w:r>
        <w:rPr>
          <w:rFonts w:hint="cs"/>
          <w:rtl/>
        </w:rPr>
        <w:t>و نمونه‌ها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 xml:space="preserve"> چاپخانه را اصلاح م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>‌کرد.</w:t>
      </w:r>
    </w:p>
    <w:p w14:paraId="2B784EF6" w14:textId="77777777" w:rsidR="00527196" w:rsidRDefault="00754AAF" w:rsidP="00155BAE">
      <w:pPr>
        <w:pStyle w:val="body"/>
        <w:bidi/>
        <w:rPr>
          <w:rtl/>
        </w:rPr>
      </w:pPr>
      <w:r>
        <w:t> </w:t>
      </w:r>
    </w:p>
    <w:p w14:paraId="4179F049" w14:textId="252165C5" w:rsidR="00527196" w:rsidRDefault="00754AAF" w:rsidP="00155BAE">
      <w:pPr>
        <w:pStyle w:val="body"/>
        <w:bidi/>
        <w:rPr>
          <w:rtl/>
        </w:rPr>
      </w:pPr>
      <w:r>
        <w:rPr>
          <w:rFonts w:hint="cs"/>
          <w:rtl/>
        </w:rPr>
        <w:t>از خاطرم گذشت که: «چرا برنم</w:t>
      </w:r>
      <w:r w:rsidR="00155BAE">
        <w:rPr>
          <w:rFonts w:hint="cs"/>
          <w:rtl/>
        </w:rPr>
        <w:t>ي</w:t>
      </w:r>
      <w:r>
        <w:rPr>
          <w:rFonts w:hint="cs"/>
          <w:rtl/>
        </w:rPr>
        <w:t>‌خيزد پس؟</w:t>
      </w:r>
    </w:p>
    <w:p w14:paraId="7E03EDD8" w14:textId="77777777" w:rsidR="00527196" w:rsidRDefault="00754AAF" w:rsidP="00155BAE">
      <w:pPr>
        <w:pStyle w:val="body"/>
        <w:bidi/>
        <w:rPr>
          <w:rtl/>
        </w:rPr>
      </w:pPr>
      <w:r>
        <w:t>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مگر نه قرار است</w:t>
      </w:r>
    </w:p>
    <w:p w14:paraId="77C862B0" w14:textId="77777777" w:rsidR="00527196" w:rsidRDefault="00754AAF" w:rsidP="00155BAE">
      <w:pPr>
        <w:pStyle w:val="body"/>
        <w:bidi/>
        <w:rPr>
          <w:rtl/>
        </w:rPr>
      </w:pPr>
      <w:r>
        <w:t>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خون بيايد و</w:t>
      </w:r>
    </w:p>
    <w:p w14:paraId="5D7EF771" w14:textId="77777777" w:rsidR="00527196" w:rsidRDefault="00754AAF" w:rsidP="00155BAE">
      <w:pPr>
        <w:pStyle w:val="body"/>
        <w:bidi/>
        <w:rPr>
          <w:rtl/>
        </w:rPr>
      </w:pPr>
      <w:r>
        <w:t>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چرخِ چاپ را</w:t>
      </w:r>
    </w:p>
    <w:p w14:paraId="6AE78D7A" w14:textId="77777777" w:rsidR="00527196" w:rsidRDefault="00754AAF" w:rsidP="00155BAE">
      <w:pPr>
        <w:pStyle w:val="body"/>
        <w:bidi/>
        <w:rPr>
          <w:rtl/>
        </w:rPr>
      </w:pPr>
      <w:r>
        <w:t>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بگرداند؟</w:t>
      </w:r>
    </w:p>
    <w:p w14:paraId="304B60E5" w14:textId="579E250D" w:rsidR="00527196" w:rsidRDefault="00754AAF" w:rsidP="00155BAE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۱۳۶۰</w:t>
      </w:r>
    </w:p>
    <w:p w14:paraId="6900596F" w14:textId="77777777" w:rsidR="00155BAE" w:rsidRDefault="00155BAE" w:rsidP="00155BAE">
      <w:pPr>
        <w:pStyle w:val="where"/>
        <w:bidi/>
        <w:rPr>
          <w:rtl/>
        </w:rPr>
      </w:pPr>
    </w:p>
    <w:sectPr w:rsidR="00155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E78"/>
    <w:multiLevelType w:val="multilevel"/>
    <w:tmpl w:val="41C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54AAF"/>
    <w:rsid w:val="00155BAE"/>
    <w:rsid w:val="00527196"/>
    <w:rsid w:val="0075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C536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55B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55B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55BAE"/>
    <w:pPr>
      <w:bidi/>
    </w:pPr>
  </w:style>
  <w:style w:type="paragraph" w:customStyle="1" w:styleId="num">
    <w:name w:val="num"/>
    <w:basedOn w:val="poem"/>
    <w:qFormat/>
    <w:rsid w:val="00155BAE"/>
    <w:pPr>
      <w:spacing w:before="240"/>
    </w:pPr>
  </w:style>
  <w:style w:type="paragraph" w:customStyle="1" w:styleId="body">
    <w:name w:val="body"/>
    <w:basedOn w:val="Normal"/>
    <w:qFormat/>
    <w:rsid w:val="00155BAE"/>
    <w:rPr>
      <w:color w:val="000000"/>
    </w:rPr>
  </w:style>
  <w:style w:type="paragraph" w:customStyle="1" w:styleId="when">
    <w:name w:val="when"/>
    <w:basedOn w:val="who"/>
    <w:next w:val="where"/>
    <w:qFormat/>
    <w:rsid w:val="00155BAE"/>
    <w:pPr>
      <w:spacing w:before="360"/>
    </w:pPr>
  </w:style>
  <w:style w:type="paragraph" w:customStyle="1" w:styleId="where">
    <w:name w:val="where"/>
    <w:basedOn w:val="when"/>
    <w:next w:val="NoSpacing"/>
    <w:qFormat/>
    <w:rsid w:val="00155BAE"/>
    <w:pPr>
      <w:spacing w:before="0"/>
    </w:pPr>
  </w:style>
  <w:style w:type="paragraph" w:styleId="NoSpacing">
    <w:name w:val="No Spacing"/>
    <w:uiPriority w:val="1"/>
    <w:qFormat/>
    <w:rsid w:val="00155B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55B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55B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B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B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B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55BAE"/>
    <w:rPr>
      <w:b/>
      <w:bCs/>
    </w:rPr>
  </w:style>
  <w:style w:type="character" w:styleId="Emphasis">
    <w:name w:val="Emphasis"/>
    <w:uiPriority w:val="20"/>
    <w:qFormat/>
    <w:rsid w:val="00155BAE"/>
    <w:rPr>
      <w:i/>
      <w:iCs/>
    </w:rPr>
  </w:style>
  <w:style w:type="paragraph" w:styleId="ListParagraph">
    <w:name w:val="List Paragraph"/>
    <w:basedOn w:val="Normal"/>
    <w:uiPriority w:val="34"/>
    <w:qFormat/>
    <w:rsid w:val="00155B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55B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5B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55B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55B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55B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55B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55B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B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55B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55B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55BAE"/>
    <w:pPr>
      <w:bidi/>
    </w:pPr>
  </w:style>
  <w:style w:type="paragraph" w:customStyle="1" w:styleId="num">
    <w:name w:val="num"/>
    <w:basedOn w:val="poem"/>
    <w:qFormat/>
    <w:rsid w:val="00155BAE"/>
    <w:pPr>
      <w:spacing w:before="240"/>
    </w:pPr>
  </w:style>
  <w:style w:type="paragraph" w:customStyle="1" w:styleId="body">
    <w:name w:val="body"/>
    <w:basedOn w:val="Normal"/>
    <w:qFormat/>
    <w:rsid w:val="00155BAE"/>
    <w:rPr>
      <w:color w:val="000000"/>
    </w:rPr>
  </w:style>
  <w:style w:type="paragraph" w:customStyle="1" w:styleId="when">
    <w:name w:val="when"/>
    <w:basedOn w:val="who"/>
    <w:next w:val="where"/>
    <w:qFormat/>
    <w:rsid w:val="00155BAE"/>
    <w:pPr>
      <w:spacing w:before="360"/>
    </w:pPr>
  </w:style>
  <w:style w:type="paragraph" w:customStyle="1" w:styleId="where">
    <w:name w:val="where"/>
    <w:basedOn w:val="when"/>
    <w:next w:val="NoSpacing"/>
    <w:qFormat/>
    <w:rsid w:val="00155BAE"/>
    <w:pPr>
      <w:spacing w:before="0"/>
    </w:pPr>
  </w:style>
  <w:style w:type="paragraph" w:styleId="NoSpacing">
    <w:name w:val="No Spacing"/>
    <w:uiPriority w:val="1"/>
    <w:qFormat/>
    <w:rsid w:val="00155B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55B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55B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B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B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B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55BAE"/>
    <w:rPr>
      <w:b/>
      <w:bCs/>
    </w:rPr>
  </w:style>
  <w:style w:type="character" w:styleId="Emphasis">
    <w:name w:val="Emphasis"/>
    <w:uiPriority w:val="20"/>
    <w:qFormat/>
    <w:rsid w:val="00155BAE"/>
    <w:rPr>
      <w:i/>
      <w:iCs/>
    </w:rPr>
  </w:style>
  <w:style w:type="paragraph" w:styleId="ListParagraph">
    <w:name w:val="List Paragraph"/>
    <w:basedOn w:val="Normal"/>
    <w:uiPriority w:val="34"/>
    <w:qFormat/>
    <w:rsid w:val="00155B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55B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5B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55B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55B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55B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55B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55B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B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298</Characters>
  <Application>Microsoft Office Word</Application>
  <DocSecurity>0</DocSecurity>
  <Lines>27</Lines>
  <Paragraphs>19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2010-03-28T01:09:00Z</dcterms:created>
  <dcterms:modified xsi:type="dcterms:W3CDTF">2010-04-11T22:14:00Z</dcterms:modified>
</cp:coreProperties>
</file>