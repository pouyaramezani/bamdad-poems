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BA1A2" w14:textId="77777777" w:rsidR="00BA170F" w:rsidRDefault="00541064" w:rsidP="00CE4A32">
      <w:pPr>
        <w:pStyle w:val="poem"/>
        <w:rPr>
          <w:rtl/>
          <w:lang w:bidi="fa-IR"/>
        </w:rPr>
      </w:pPr>
      <w:r w:rsidRPr="00B97649">
        <w:rPr>
          <w:rFonts w:hint="cs"/>
          <w:rtl/>
          <w:lang w:bidi="fa-IR"/>
        </w:rPr>
        <w:t>شبانه</w:t>
      </w:r>
    </w:p>
    <w:p w14:paraId="2EB391C1" w14:textId="2B37F99A" w:rsidR="001817E6" w:rsidRDefault="001817E6" w:rsidP="00CE4A32">
      <w:pPr>
        <w:pStyle w:val="who"/>
        <w:bidi/>
        <w:rPr>
          <w:rtl/>
          <w:lang w:bidi="fa-IR"/>
        </w:rPr>
      </w:pPr>
    </w:p>
    <w:p w14:paraId="1D6F6449" w14:textId="5567081B" w:rsidR="00CE4A32" w:rsidRDefault="00CE4A32" w:rsidP="00CE4A32">
      <w:pPr>
        <w:pStyle w:val="why"/>
        <w:rPr>
          <w:rtl/>
          <w:lang w:bidi="fa-IR"/>
        </w:rPr>
      </w:pPr>
    </w:p>
    <w:p w14:paraId="6CAEC780" w14:textId="08287596" w:rsidR="00CE4A32" w:rsidRDefault="00CE4A32" w:rsidP="00CE4A32">
      <w:pPr>
        <w:pStyle w:val="num"/>
        <w:rPr>
          <w:rtl/>
          <w:lang w:bidi="fa-IR"/>
        </w:rPr>
      </w:pPr>
    </w:p>
    <w:p w14:paraId="1333A72E" w14:textId="77777777" w:rsidR="00CE4A32" w:rsidRPr="00CE4A32" w:rsidRDefault="00CE4A32" w:rsidP="00CE4A32">
      <w:pPr>
        <w:pStyle w:val="subname"/>
        <w:rPr>
          <w:lang w:bidi="fa-IR"/>
        </w:rPr>
      </w:pPr>
    </w:p>
    <w:p w14:paraId="24849D65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يارانِ من بياييد</w:t>
      </w:r>
    </w:p>
    <w:p w14:paraId="0E96F87F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با دردهايتان</w:t>
      </w:r>
    </w:p>
    <w:p w14:paraId="50C7DA95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و بارِ دردِتان را</w:t>
      </w:r>
    </w:p>
    <w:p w14:paraId="1E1953AF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در زخمِ قلبِ من بتکانيد.</w:t>
      </w:r>
    </w:p>
    <w:p w14:paraId="4CAC13F9" w14:textId="77777777" w:rsidR="00BA170F" w:rsidRPr="00B97649" w:rsidRDefault="00541064" w:rsidP="00CE4A32">
      <w:pPr>
        <w:pStyle w:val="body"/>
        <w:bidi/>
        <w:rPr>
          <w:rtl/>
        </w:rPr>
      </w:pPr>
      <w:r w:rsidRPr="00B97649">
        <w:t> </w:t>
      </w:r>
    </w:p>
    <w:p w14:paraId="00872887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من زنده‌ام به رنج...</w:t>
      </w:r>
    </w:p>
    <w:p w14:paraId="5C2A7A30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مي‌سوزدم چراغِ تن از درد...</w:t>
      </w:r>
    </w:p>
    <w:p w14:paraId="649E77A7" w14:textId="77777777" w:rsidR="00BA170F" w:rsidRPr="00B97649" w:rsidRDefault="00541064" w:rsidP="00CE4A32">
      <w:pPr>
        <w:pStyle w:val="body"/>
        <w:bidi/>
        <w:rPr>
          <w:rtl/>
        </w:rPr>
      </w:pPr>
      <w:r w:rsidRPr="00B97649">
        <w:t> </w:t>
      </w:r>
    </w:p>
    <w:p w14:paraId="2E611C68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يارانِ من بياييد</w:t>
      </w:r>
    </w:p>
    <w:p w14:paraId="5E8B9A58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با دردهايتان</w:t>
      </w:r>
    </w:p>
    <w:p w14:paraId="2CAD16A2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و زهرِ دردِتان را</w:t>
      </w:r>
    </w:p>
    <w:p w14:paraId="074A1794" w14:textId="77777777" w:rsidR="00BA170F" w:rsidRPr="00B97649" w:rsidRDefault="00541064" w:rsidP="00CE4A32">
      <w:pPr>
        <w:pStyle w:val="body"/>
        <w:bidi/>
        <w:rPr>
          <w:rtl/>
          <w:lang w:bidi="fa-IR"/>
        </w:rPr>
      </w:pPr>
      <w:r w:rsidRPr="00B97649">
        <w:rPr>
          <w:rFonts w:hint="cs"/>
          <w:rtl/>
          <w:lang w:bidi="fa-IR"/>
        </w:rPr>
        <w:t>در زخمِ قلبِ من بچکانيد.</w:t>
      </w:r>
    </w:p>
    <w:p w14:paraId="369D073C" w14:textId="280300F7" w:rsidR="00BA170F" w:rsidRDefault="00541064" w:rsidP="00CE4A32">
      <w:pPr>
        <w:pStyle w:val="when"/>
        <w:bidi/>
        <w:rPr>
          <w:rFonts w:hint="cs"/>
          <w:rtl/>
          <w:lang w:bidi="fa-IR"/>
        </w:rPr>
      </w:pPr>
      <w:r w:rsidRPr="00B97649">
        <w:t> </w:t>
      </w:r>
      <w:r w:rsidRPr="00B97649">
        <w:rPr>
          <w:rFonts w:hint="cs"/>
          <w:rtl/>
          <w:lang w:bidi="fa-IR"/>
        </w:rPr>
        <w:t>۱۳۳۲</w:t>
      </w:r>
    </w:p>
    <w:p w14:paraId="1648D15C" w14:textId="77777777" w:rsidR="00CE4A32" w:rsidRPr="00CE4A32" w:rsidRDefault="00CE4A32" w:rsidP="00CE4A32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CE4A32" w:rsidRPr="00CE4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54E"/>
    <w:multiLevelType w:val="multilevel"/>
    <w:tmpl w:val="54F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A1E3F"/>
    <w:multiLevelType w:val="multilevel"/>
    <w:tmpl w:val="3052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41064"/>
    <w:rsid w:val="001817E6"/>
    <w:rsid w:val="00541064"/>
    <w:rsid w:val="00B97649"/>
    <w:rsid w:val="00BA170F"/>
    <w:rsid w:val="00C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720A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3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A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A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A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A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A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A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A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A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E4A3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E4A3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E4A32"/>
    <w:pPr>
      <w:bidi/>
    </w:pPr>
  </w:style>
  <w:style w:type="paragraph" w:customStyle="1" w:styleId="num">
    <w:name w:val="num"/>
    <w:basedOn w:val="poem"/>
    <w:qFormat/>
    <w:rsid w:val="00CE4A32"/>
    <w:pPr>
      <w:spacing w:before="240"/>
    </w:pPr>
  </w:style>
  <w:style w:type="paragraph" w:customStyle="1" w:styleId="body">
    <w:name w:val="body"/>
    <w:basedOn w:val="Normal"/>
    <w:qFormat/>
    <w:rsid w:val="00CE4A32"/>
    <w:rPr>
      <w:color w:val="000000"/>
    </w:rPr>
  </w:style>
  <w:style w:type="paragraph" w:customStyle="1" w:styleId="when">
    <w:name w:val="when"/>
    <w:basedOn w:val="who"/>
    <w:next w:val="where"/>
    <w:qFormat/>
    <w:rsid w:val="00CE4A32"/>
    <w:pPr>
      <w:spacing w:before="360"/>
    </w:pPr>
  </w:style>
  <w:style w:type="paragraph" w:customStyle="1" w:styleId="where">
    <w:name w:val="where"/>
    <w:basedOn w:val="when"/>
    <w:next w:val="NoSpacing"/>
    <w:qFormat/>
    <w:rsid w:val="00CE4A32"/>
    <w:pPr>
      <w:spacing w:before="0"/>
    </w:pPr>
  </w:style>
  <w:style w:type="paragraph" w:styleId="NoSpacing">
    <w:name w:val="No Spacing"/>
    <w:uiPriority w:val="1"/>
    <w:qFormat/>
    <w:rsid w:val="00CE4A3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E4A3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E4A3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A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A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A3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A3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A3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4A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A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A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A3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E4A32"/>
    <w:rPr>
      <w:b/>
      <w:bCs/>
    </w:rPr>
  </w:style>
  <w:style w:type="character" w:styleId="Emphasis">
    <w:name w:val="Emphasis"/>
    <w:uiPriority w:val="20"/>
    <w:qFormat/>
    <w:rsid w:val="00CE4A32"/>
    <w:rPr>
      <w:i/>
      <w:iCs/>
    </w:rPr>
  </w:style>
  <w:style w:type="paragraph" w:styleId="ListParagraph">
    <w:name w:val="List Paragraph"/>
    <w:basedOn w:val="Normal"/>
    <w:uiPriority w:val="34"/>
    <w:qFormat/>
    <w:rsid w:val="00CE4A3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E4A3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A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A3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A3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E4A3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E4A3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E4A3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E4A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E4A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A3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3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A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A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A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A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A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A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A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A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E4A3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E4A3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E4A32"/>
    <w:pPr>
      <w:bidi/>
    </w:pPr>
  </w:style>
  <w:style w:type="paragraph" w:customStyle="1" w:styleId="num">
    <w:name w:val="num"/>
    <w:basedOn w:val="poem"/>
    <w:qFormat/>
    <w:rsid w:val="00CE4A32"/>
    <w:pPr>
      <w:spacing w:before="240"/>
    </w:pPr>
  </w:style>
  <w:style w:type="paragraph" w:customStyle="1" w:styleId="body">
    <w:name w:val="body"/>
    <w:basedOn w:val="Normal"/>
    <w:qFormat/>
    <w:rsid w:val="00CE4A32"/>
    <w:rPr>
      <w:color w:val="000000"/>
    </w:rPr>
  </w:style>
  <w:style w:type="paragraph" w:customStyle="1" w:styleId="when">
    <w:name w:val="when"/>
    <w:basedOn w:val="who"/>
    <w:next w:val="where"/>
    <w:qFormat/>
    <w:rsid w:val="00CE4A32"/>
    <w:pPr>
      <w:spacing w:before="360"/>
    </w:pPr>
  </w:style>
  <w:style w:type="paragraph" w:customStyle="1" w:styleId="where">
    <w:name w:val="where"/>
    <w:basedOn w:val="when"/>
    <w:next w:val="NoSpacing"/>
    <w:qFormat/>
    <w:rsid w:val="00CE4A32"/>
    <w:pPr>
      <w:spacing w:before="0"/>
    </w:pPr>
  </w:style>
  <w:style w:type="paragraph" w:styleId="NoSpacing">
    <w:name w:val="No Spacing"/>
    <w:uiPriority w:val="1"/>
    <w:qFormat/>
    <w:rsid w:val="00CE4A3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E4A3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E4A3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A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A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A3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A3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A3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4A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A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A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A3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E4A32"/>
    <w:rPr>
      <w:b/>
      <w:bCs/>
    </w:rPr>
  </w:style>
  <w:style w:type="character" w:styleId="Emphasis">
    <w:name w:val="Emphasis"/>
    <w:uiPriority w:val="20"/>
    <w:qFormat/>
    <w:rsid w:val="00CE4A32"/>
    <w:rPr>
      <w:i/>
      <w:iCs/>
    </w:rPr>
  </w:style>
  <w:style w:type="paragraph" w:styleId="ListParagraph">
    <w:name w:val="List Paragraph"/>
    <w:basedOn w:val="Normal"/>
    <w:uiPriority w:val="34"/>
    <w:qFormat/>
    <w:rsid w:val="00CE4A3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E4A3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A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A3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A3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E4A3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E4A3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E4A3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E4A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E4A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A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2010-04-01T21:10:00Z</dcterms:created>
  <dcterms:modified xsi:type="dcterms:W3CDTF">2010-04-05T18:49:00Z</dcterms:modified>
</cp:coreProperties>
</file>