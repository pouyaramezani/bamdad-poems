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83B7AF" w14:textId="24C18BF5" w:rsidR="003F37F9" w:rsidRDefault="00C62CCE" w:rsidP="00393D29">
      <w:pPr>
        <w:pStyle w:val="poem"/>
        <w:rPr>
          <w:rFonts w:hint="cs"/>
          <w:rtl/>
          <w:lang w:bidi="fa-IR"/>
        </w:rPr>
      </w:pPr>
      <w:bookmarkStart w:id="0" w:name="_GoBack"/>
      <w:r>
        <w:rPr>
          <w:rFonts w:hint="cs"/>
          <w:rtl/>
          <w:lang w:bidi="fa-IR"/>
        </w:rPr>
        <w:t>زبان ديگر</w:t>
      </w:r>
    </w:p>
    <w:p w14:paraId="3022FFCF" w14:textId="49BC7ED1" w:rsidR="00393D29" w:rsidRDefault="00393D29" w:rsidP="00393D29">
      <w:pPr>
        <w:pStyle w:val="who"/>
        <w:bidi/>
        <w:rPr>
          <w:rtl/>
          <w:lang w:bidi="fa-IR"/>
        </w:rPr>
      </w:pPr>
    </w:p>
    <w:p w14:paraId="5F59F0DD" w14:textId="187A3F6E" w:rsidR="00393D29" w:rsidRDefault="00393D29" w:rsidP="00393D29">
      <w:pPr>
        <w:pStyle w:val="why"/>
        <w:rPr>
          <w:rtl/>
          <w:lang w:bidi="fa-IR"/>
        </w:rPr>
      </w:pPr>
    </w:p>
    <w:p w14:paraId="24E01D14" w14:textId="44C851FF" w:rsidR="00393D29" w:rsidRDefault="00393D29" w:rsidP="00393D29">
      <w:pPr>
        <w:pStyle w:val="num"/>
        <w:rPr>
          <w:rtl/>
          <w:lang w:bidi="fa-IR"/>
        </w:rPr>
      </w:pPr>
    </w:p>
    <w:p w14:paraId="53FE7349" w14:textId="77777777" w:rsidR="00393D29" w:rsidRPr="00393D29" w:rsidRDefault="00393D29" w:rsidP="00393D29">
      <w:pPr>
        <w:pStyle w:val="subname"/>
        <w:rPr>
          <w:lang w:bidi="fa-IR"/>
        </w:rPr>
      </w:pPr>
    </w:p>
    <w:p w14:paraId="1DD63EE8" w14:textId="77777777" w:rsidR="00393D29" w:rsidRPr="00393D29" w:rsidRDefault="00393D29" w:rsidP="00393D29">
      <w:pPr>
        <w:pStyle w:val="body"/>
        <w:bidi/>
        <w:divId w:val="1074352058"/>
      </w:pPr>
      <w:r w:rsidRPr="00393D29">
        <w:rPr>
          <w:rFonts w:hint="cs"/>
          <w:b/>
          <w:rtl/>
          <w:lang w:bidi="fa-IR"/>
        </w:rPr>
        <w:t>مگو</w:t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tl/>
        </w:rPr>
        <w:t> </w:t>
      </w:r>
    </w:p>
    <w:p w14:paraId="3F380DCB" w14:textId="77777777" w:rsidR="00393D29" w:rsidRPr="00393D29" w:rsidRDefault="00393D29" w:rsidP="00393D29">
      <w:pPr>
        <w:pStyle w:val="body"/>
        <w:bidi/>
        <w:divId w:val="1074352058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کلام</w:t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6475F179" w14:textId="77777777" w:rsidR="00393D29" w:rsidRPr="00393D29" w:rsidRDefault="00393D29" w:rsidP="00393D29">
      <w:pPr>
        <w:pStyle w:val="body"/>
        <w:bidi/>
        <w:divId w:val="1074352058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tl/>
        </w:rPr>
        <w:t> </w:t>
      </w:r>
      <w:r w:rsidRPr="00393D29">
        <w:tab/>
      </w:r>
      <w:r w:rsidRPr="00393D29">
        <w:rPr>
          <w:rFonts w:hint="cs"/>
          <w:b/>
          <w:rtl/>
          <w:lang w:bidi="fa-IR"/>
        </w:rPr>
        <w:t>بي‌چيز و نارساست</w:t>
      </w:r>
      <w:r w:rsidRPr="00393D29">
        <w:rPr>
          <w:rFonts w:ascii="Nesf2" w:hAnsi="Nesf2"/>
          <w:b/>
        </w:rPr>
        <w:t> </w:t>
      </w:r>
    </w:p>
    <w:p w14:paraId="5AC16B8F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بانگ ِ اذان</w:t>
      </w:r>
    </w:p>
    <w:p w14:paraId="494831E1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خالي‌ نوميد را مرثيه مي‌گويد، ــ</w:t>
      </w:r>
    </w:p>
    <w:p w14:paraId="71AE51E9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وَيْل لِلْمُکَذّبين!</w:t>
      </w:r>
    </w:p>
    <w:p w14:paraId="47895B4B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7B802BA0" w14:textId="77777777" w:rsidR="003F37F9" w:rsidRDefault="00C62CCE" w:rsidP="00393D2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F16A217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2554E0F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DA0591C" w14:textId="77777777" w:rsidR="003F37F9" w:rsidRDefault="00C62CCE" w:rsidP="00393D2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B8761D6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. . . . . . . . . . .</w:t>
      </w:r>
    </w:p>
    <w:p w14:paraId="23C12057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. . . . . . . . . . .</w:t>
      </w:r>
    </w:p>
    <w:p w14:paraId="43027C07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15CEAE3" w14:textId="77777777" w:rsidR="003F37F9" w:rsidRDefault="00C62CCE" w:rsidP="00393D2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4ABF834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نمادی رياضت‌کشانه قناعت کن</w:t>
      </w:r>
    </w:p>
    <w:p w14:paraId="045DD8C2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قلندرانه به هويي،</w:t>
      </w:r>
    </w:p>
    <w:p w14:paraId="1F513351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92A5DAE" w14:textId="77777777" w:rsidR="003F37F9" w:rsidRDefault="00C62CCE" w:rsidP="00393D29">
      <w:pPr>
        <w:pStyle w:val="body"/>
        <w:bidi/>
        <w:rPr>
          <w:rtl/>
        </w:rPr>
      </w:pPr>
      <w:r>
        <w:rPr>
          <w:rtl/>
        </w:rPr>
        <w:t> </w:t>
      </w:r>
    </w:p>
    <w:p w14:paraId="7DE7B0C5" w14:textId="77777777" w:rsidR="00393D29" w:rsidRPr="00393D29" w:rsidRDefault="00393D29" w:rsidP="00393D29">
      <w:pPr>
        <w:pStyle w:val="body"/>
        <w:bidi/>
        <w:divId w:val="1054432289"/>
        <w:rPr>
          <w:rFonts w:ascii="Nesf2" w:hAnsi="Nesf2"/>
        </w:rPr>
      </w:pPr>
      <w:r w:rsidRPr="00393D29">
        <w:rPr>
          <w:rFonts w:hint="cs"/>
          <w:b/>
          <w:rtl/>
          <w:lang w:bidi="fa-IR"/>
        </w:rPr>
        <w:t>همچنان که «تو</w:t>
      </w:r>
      <w:r w:rsidRPr="00393D29">
        <w:rPr>
          <w:rFonts w:ascii="Nesf2" w:hAnsi="Nesf2"/>
          <w:b/>
        </w:rPr>
        <w:t>»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3C756596" w14:textId="77777777" w:rsidR="00393D29" w:rsidRPr="00393D29" w:rsidRDefault="00393D29" w:rsidP="00393D29">
      <w:pPr>
        <w:pStyle w:val="body"/>
        <w:bidi/>
        <w:divId w:val="1054432289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ابلاغ ِ ژرف ِ محبت است</w:t>
      </w:r>
      <w:r w:rsidRPr="00393D29">
        <w:rPr>
          <w:rFonts w:ascii="Nesf2" w:hAnsi="Nesf2"/>
          <w:b/>
        </w:rPr>
        <w:t> </w:t>
      </w:r>
    </w:p>
    <w:p w14:paraId="4C75413F" w14:textId="77777777" w:rsidR="003F37F9" w:rsidRDefault="00C62CCE" w:rsidP="00393D29">
      <w:pPr>
        <w:pStyle w:val="body"/>
        <w:bidi/>
        <w:rPr>
          <w:rtl/>
        </w:rPr>
      </w:pPr>
      <w:r>
        <w:rPr>
          <w:rFonts w:hint="cs"/>
          <w:rtl/>
          <w:lang w:bidi="fa-IR"/>
        </w:rPr>
        <w:t>و «سُرخي</w:t>
      </w:r>
      <w:r>
        <w:rPr>
          <w:rFonts w:ascii="Nesf2" w:hAnsi="Nesf2"/>
        </w:rPr>
        <w:t>»</w:t>
      </w:r>
    </w:p>
    <w:p w14:paraId="4954DFEF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81FA9B1" w14:textId="77777777" w:rsidR="003F37F9" w:rsidRDefault="00C62CCE" w:rsidP="00393D29">
      <w:pPr>
        <w:pStyle w:val="body"/>
        <w:bidi/>
        <w:rPr>
          <w:rtl/>
        </w:rPr>
      </w:pPr>
      <w:r>
        <w:rPr>
          <w:rtl/>
        </w:rPr>
        <w:t> </w:t>
      </w:r>
    </w:p>
    <w:p w14:paraId="727DF11D" w14:textId="77777777" w:rsidR="00393D29" w:rsidRPr="00393D29" w:rsidRDefault="00393D29" w:rsidP="00393D29">
      <w:pPr>
        <w:pStyle w:val="body"/>
        <w:bidi/>
        <w:divId w:val="1082065191"/>
        <w:rPr>
          <w:rFonts w:ascii="Nesf2" w:hAnsi="Nesf2"/>
        </w:rPr>
      </w:pPr>
      <w:r w:rsidRPr="00393D29">
        <w:rPr>
          <w:rFonts w:hint="cs"/>
          <w:b/>
          <w:rtl/>
          <w:lang w:bidi="fa-IR"/>
        </w:rPr>
        <w:t>حُرمتي</w:t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6497D660" w14:textId="77777777" w:rsidR="00393D29" w:rsidRPr="00393D29" w:rsidRDefault="00393D29" w:rsidP="00393D29">
      <w:pPr>
        <w:pStyle w:val="body"/>
        <w:bidi/>
        <w:divId w:val="1082065191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که نمازش مي‌بری.</w:t>
      </w:r>
      <w:r w:rsidRPr="00393D29">
        <w:rPr>
          <w:rFonts w:ascii="Nesf2" w:hAnsi="Nesf2"/>
          <w:b/>
        </w:rPr>
        <w:t> </w:t>
      </w:r>
    </w:p>
    <w:p w14:paraId="5EAC6848" w14:textId="77777777" w:rsidR="003F37F9" w:rsidRDefault="00C62CCE" w:rsidP="00393D2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7298699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2F1D5966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3FB7247" w14:textId="77777777" w:rsidR="003F37F9" w:rsidRDefault="00C62CCE" w:rsidP="00393D29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05BC790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کلام‌ات بازداشتند</w:t>
      </w:r>
    </w:p>
    <w:p w14:paraId="4C03BAE0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624FBDE" w14:textId="77777777" w:rsidR="003F37F9" w:rsidRDefault="00C62CCE" w:rsidP="00393D29">
      <w:pPr>
        <w:pStyle w:val="body"/>
        <w:bidi/>
        <w:rPr>
          <w:rtl/>
        </w:rPr>
      </w:pPr>
      <w:r>
        <w:rPr>
          <w:rtl/>
        </w:rPr>
        <w:t> </w:t>
      </w:r>
    </w:p>
    <w:p w14:paraId="7980701C" w14:textId="77777777" w:rsidR="00393D29" w:rsidRPr="00393D29" w:rsidRDefault="00393D29" w:rsidP="00393D29">
      <w:pPr>
        <w:pStyle w:val="body"/>
        <w:bidi/>
        <w:divId w:val="1799447796"/>
        <w:rPr>
          <w:rFonts w:ascii="Nesf2" w:hAnsi="Nesf2"/>
        </w:rPr>
      </w:pPr>
      <w:r w:rsidRPr="00393D29">
        <w:rPr>
          <w:rFonts w:hint="cs"/>
          <w:b/>
          <w:rtl/>
          <w:lang w:bidi="fa-IR"/>
        </w:rPr>
        <w:t>آن چنان که کودک را</w:t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4F59CAFF" w14:textId="77777777" w:rsidR="00393D29" w:rsidRPr="00393D29" w:rsidRDefault="00393D29" w:rsidP="00393D29">
      <w:pPr>
        <w:pStyle w:val="body"/>
        <w:bidi/>
        <w:divId w:val="1799447796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از بازيچه،</w:t>
      </w:r>
      <w:r w:rsidRPr="00393D29">
        <w:rPr>
          <w:rFonts w:ascii="Nesf2" w:hAnsi="Nesf2"/>
          <w:b/>
        </w:rPr>
        <w:t> </w:t>
      </w:r>
    </w:p>
    <w:p w14:paraId="56F5A9DD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بر گُرده‌ی خاموش ِ مفاهيم از تاراج ِ معابدی بازمي‌آيند</w:t>
      </w:r>
    </w:p>
    <w:p w14:paraId="2982697D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B15B0F6" w14:textId="77777777" w:rsidR="003F37F9" w:rsidRDefault="00C62CCE" w:rsidP="00393D29">
      <w:pPr>
        <w:pStyle w:val="body"/>
        <w:bidi/>
        <w:rPr>
          <w:rtl/>
        </w:rPr>
      </w:pPr>
      <w:r>
        <w:rPr>
          <w:rtl/>
        </w:rPr>
        <w:t> </w:t>
      </w:r>
    </w:p>
    <w:p w14:paraId="263D1F02" w14:textId="77777777" w:rsidR="00393D29" w:rsidRPr="00393D29" w:rsidRDefault="00393D29" w:rsidP="00393D29">
      <w:pPr>
        <w:pStyle w:val="body"/>
        <w:bidi/>
        <w:divId w:val="177352439"/>
        <w:rPr>
          <w:rFonts w:ascii="Nesf2" w:hAnsi="Nesf2"/>
        </w:rPr>
      </w:pPr>
      <w:r w:rsidRPr="00393D29">
        <w:rPr>
          <w:rFonts w:hint="cs"/>
          <w:b/>
          <w:rtl/>
          <w:lang w:bidi="fa-IR"/>
        </w:rPr>
        <w:t>که نماز ِ آخرين را</w:t>
      </w: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11DB5E7B" w14:textId="77777777" w:rsidR="00393D29" w:rsidRPr="00393D29" w:rsidRDefault="00393D29" w:rsidP="00393D29">
      <w:pPr>
        <w:pStyle w:val="body"/>
        <w:bidi/>
        <w:divId w:val="177352439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به زيارت مي‌رفتيم.</w:t>
      </w:r>
      <w:r w:rsidRPr="00393D29">
        <w:rPr>
          <w:rFonts w:ascii="Nesf2" w:hAnsi="Nesf2"/>
          <w:b/>
        </w:rPr>
        <w:t> </w:t>
      </w:r>
    </w:p>
    <w:p w14:paraId="173A1259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چه‌گونه با کلماتي سخن بايد گفت که ِشان به زباله‌دان افکنده‌اند؟</w:t>
      </w:r>
    </w:p>
    <w:p w14:paraId="29DE954F" w14:textId="77777777" w:rsidR="003F37F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B12BB49" w14:textId="77777777" w:rsidR="003F37F9" w:rsidRDefault="00C62CCE" w:rsidP="00393D29">
      <w:pPr>
        <w:pStyle w:val="body"/>
        <w:bidi/>
        <w:rPr>
          <w:rtl/>
        </w:rPr>
      </w:pPr>
      <w:r>
        <w:rPr>
          <w:rtl/>
        </w:rPr>
        <w:t> </w:t>
      </w:r>
    </w:p>
    <w:p w14:paraId="247B78BA" w14:textId="77777777" w:rsidR="00393D29" w:rsidRPr="00393D29" w:rsidRDefault="00393D29" w:rsidP="00393D29">
      <w:pPr>
        <w:pStyle w:val="body"/>
        <w:bidi/>
        <w:divId w:val="445660074"/>
        <w:rPr>
          <w:rFonts w:ascii="Nesf2" w:hAnsi="Nesf2"/>
        </w:rPr>
      </w:pPr>
      <w:r w:rsidRPr="00393D29">
        <w:rPr>
          <w:rFonts w:hint="cs"/>
          <w:b/>
          <w:rtl/>
          <w:lang w:bidi="fa-IR"/>
        </w:rPr>
        <w:t>ــ با «چرک‌ْتابي</w:t>
      </w:r>
      <w:r w:rsidRPr="00393D29">
        <w:rPr>
          <w:rFonts w:ascii="Nesf2" w:hAnsi="Nesf2"/>
          <w:b/>
        </w:rPr>
        <w:t>» </w:t>
      </w:r>
      <w:r w:rsidRPr="00393D29">
        <w:rPr>
          <w:rFonts w:ascii="Nesf2" w:hAnsi="Nesf2"/>
        </w:rPr>
        <w:tab/>
      </w:r>
      <w:r w:rsidRPr="00393D29">
        <w:rPr>
          <w:rFonts w:ascii="Nesf2" w:hAnsi="Nesf2"/>
          <w:b/>
        </w:rPr>
        <w:t> </w:t>
      </w:r>
    </w:p>
    <w:p w14:paraId="2FD3426D" w14:textId="77777777" w:rsidR="00393D29" w:rsidRPr="00393D29" w:rsidRDefault="00393D29" w:rsidP="00393D29">
      <w:pPr>
        <w:pStyle w:val="body"/>
        <w:bidi/>
        <w:divId w:val="445660074"/>
        <w:rPr>
          <w:rFonts w:ascii="Nesf2" w:hAnsi="Nesf2"/>
        </w:rPr>
      </w:pPr>
      <w:r w:rsidRPr="00393D29">
        <w:rPr>
          <w:rFonts w:ascii="Nesf2" w:hAnsi="Nesf2"/>
          <w:b/>
        </w:rPr>
        <w:t> </w:t>
      </w:r>
      <w:r w:rsidRPr="00393D29">
        <w:rPr>
          <w:rFonts w:ascii="Nesf2" w:hAnsi="Nesf2"/>
        </w:rPr>
        <w:tab/>
      </w:r>
      <w:r w:rsidRPr="00393D29">
        <w:rPr>
          <w:rFonts w:hint="cs"/>
          <w:b/>
          <w:rtl/>
          <w:lang w:bidi="fa-IR"/>
        </w:rPr>
        <w:t>از «سپيدی</w:t>
      </w:r>
      <w:r w:rsidRPr="00393D29">
        <w:rPr>
          <w:rFonts w:ascii="Nesf2" w:hAnsi="Nesf2"/>
          <w:b/>
        </w:rPr>
        <w:t>» </w:t>
      </w:r>
    </w:p>
    <w:p w14:paraId="1B265BDD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آن‌گونه که شاعران</w:t>
      </w:r>
    </w:p>
    <w:p w14:paraId="299EF79E" w14:textId="77777777" w:rsidR="003F37F9" w:rsidRDefault="00C62CCE" w:rsidP="00393D29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ظلمات ِ بي‌عدالت ِ مرگ ِ خويش از طبيعت ِ آفتاب سخن گفتند.</w:t>
      </w:r>
    </w:p>
    <w:p w14:paraId="31E425A2" w14:textId="63999494" w:rsidR="003F37F9" w:rsidRPr="00393D29" w:rsidRDefault="00C62CCE" w:rsidP="00393D29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  <w:r>
        <w:rPr>
          <w:rFonts w:ascii="Tahoma" w:hAnsi="Tahoma" w:cs="Tahoma"/>
        </w:rPr>
        <w:t> </w:t>
      </w:r>
    </w:p>
    <w:p w14:paraId="18848541" w14:textId="15E5E289" w:rsidR="003F37F9" w:rsidRDefault="00C62CCE" w:rsidP="00393D29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پاييز ِ ۱۳۵۴</w:t>
      </w:r>
    </w:p>
    <w:bookmarkEnd w:id="0"/>
    <w:p w14:paraId="2F306368" w14:textId="77777777" w:rsidR="00393D29" w:rsidRPr="00393D29" w:rsidRDefault="00393D29" w:rsidP="00393D29">
      <w:pPr>
        <w:pStyle w:val="where"/>
        <w:bidi/>
        <w:rPr>
          <w:rtl/>
          <w:lang w:bidi="fa-IR"/>
        </w:rPr>
      </w:pPr>
    </w:p>
    <w:sectPr w:rsidR="00393D29" w:rsidRPr="00393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62CCE"/>
    <w:rsid w:val="00376673"/>
    <w:rsid w:val="00393D29"/>
    <w:rsid w:val="003F37F9"/>
    <w:rsid w:val="00C6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BE0F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2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2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2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93D2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3D2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93D29"/>
    <w:pPr>
      <w:bidi/>
    </w:pPr>
  </w:style>
  <w:style w:type="paragraph" w:customStyle="1" w:styleId="num">
    <w:name w:val="num"/>
    <w:basedOn w:val="poem"/>
    <w:qFormat/>
    <w:rsid w:val="00393D29"/>
    <w:pPr>
      <w:spacing w:before="240"/>
    </w:pPr>
  </w:style>
  <w:style w:type="paragraph" w:customStyle="1" w:styleId="body">
    <w:name w:val="body"/>
    <w:basedOn w:val="Normal"/>
    <w:qFormat/>
    <w:rsid w:val="00393D29"/>
    <w:rPr>
      <w:color w:val="000000"/>
    </w:rPr>
  </w:style>
  <w:style w:type="paragraph" w:customStyle="1" w:styleId="when">
    <w:name w:val="when"/>
    <w:basedOn w:val="who"/>
    <w:next w:val="where"/>
    <w:qFormat/>
    <w:rsid w:val="00393D29"/>
    <w:pPr>
      <w:spacing w:before="360"/>
    </w:pPr>
  </w:style>
  <w:style w:type="paragraph" w:customStyle="1" w:styleId="where">
    <w:name w:val="where"/>
    <w:basedOn w:val="when"/>
    <w:next w:val="NoSpacing"/>
    <w:qFormat/>
    <w:rsid w:val="00393D29"/>
    <w:pPr>
      <w:spacing w:before="0"/>
    </w:pPr>
  </w:style>
  <w:style w:type="paragraph" w:styleId="NoSpacing">
    <w:name w:val="No Spacing"/>
    <w:uiPriority w:val="1"/>
    <w:qFormat/>
    <w:rsid w:val="00393D2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3D2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3D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2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2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D2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D2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D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3D29"/>
    <w:rPr>
      <w:b/>
      <w:bCs/>
    </w:rPr>
  </w:style>
  <w:style w:type="character" w:styleId="Emphasis">
    <w:name w:val="Emphasis"/>
    <w:uiPriority w:val="20"/>
    <w:qFormat/>
    <w:rsid w:val="00393D29"/>
    <w:rPr>
      <w:i/>
      <w:iCs/>
    </w:rPr>
  </w:style>
  <w:style w:type="paragraph" w:styleId="ListParagraph">
    <w:name w:val="List Paragraph"/>
    <w:basedOn w:val="Normal"/>
    <w:uiPriority w:val="34"/>
    <w:qFormat/>
    <w:rsid w:val="00393D2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93D2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3D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2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2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3D2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3D2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3D2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3D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3D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D2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D2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D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D2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D2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D2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D2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D2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D2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93D2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93D2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93D29"/>
    <w:pPr>
      <w:bidi/>
    </w:pPr>
  </w:style>
  <w:style w:type="paragraph" w:customStyle="1" w:styleId="num">
    <w:name w:val="num"/>
    <w:basedOn w:val="poem"/>
    <w:qFormat/>
    <w:rsid w:val="00393D29"/>
    <w:pPr>
      <w:spacing w:before="240"/>
    </w:pPr>
  </w:style>
  <w:style w:type="paragraph" w:customStyle="1" w:styleId="body">
    <w:name w:val="body"/>
    <w:basedOn w:val="Normal"/>
    <w:qFormat/>
    <w:rsid w:val="00393D29"/>
    <w:rPr>
      <w:color w:val="000000"/>
    </w:rPr>
  </w:style>
  <w:style w:type="paragraph" w:customStyle="1" w:styleId="when">
    <w:name w:val="when"/>
    <w:basedOn w:val="who"/>
    <w:next w:val="where"/>
    <w:qFormat/>
    <w:rsid w:val="00393D29"/>
    <w:pPr>
      <w:spacing w:before="360"/>
    </w:pPr>
  </w:style>
  <w:style w:type="paragraph" w:customStyle="1" w:styleId="where">
    <w:name w:val="where"/>
    <w:basedOn w:val="when"/>
    <w:next w:val="NoSpacing"/>
    <w:qFormat/>
    <w:rsid w:val="00393D29"/>
    <w:pPr>
      <w:spacing w:before="0"/>
    </w:pPr>
  </w:style>
  <w:style w:type="paragraph" w:styleId="NoSpacing">
    <w:name w:val="No Spacing"/>
    <w:uiPriority w:val="1"/>
    <w:qFormat/>
    <w:rsid w:val="00393D2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93D2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93D2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D2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D2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D2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D2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D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D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3D2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3D2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3D2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D2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3D2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93D29"/>
    <w:rPr>
      <w:b/>
      <w:bCs/>
    </w:rPr>
  </w:style>
  <w:style w:type="character" w:styleId="Emphasis">
    <w:name w:val="Emphasis"/>
    <w:uiPriority w:val="20"/>
    <w:qFormat/>
    <w:rsid w:val="00393D29"/>
    <w:rPr>
      <w:i/>
      <w:iCs/>
    </w:rPr>
  </w:style>
  <w:style w:type="paragraph" w:styleId="ListParagraph">
    <w:name w:val="List Paragraph"/>
    <w:basedOn w:val="Normal"/>
    <w:uiPriority w:val="34"/>
    <w:qFormat/>
    <w:rsid w:val="00393D2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93D2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3D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D2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D2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93D2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93D2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93D2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93D2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93D2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3D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2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2010-03-28T01:29:00Z</dcterms:created>
  <dcterms:modified xsi:type="dcterms:W3CDTF">2010-04-08T11:37:00Z</dcterms:modified>
</cp:coreProperties>
</file>