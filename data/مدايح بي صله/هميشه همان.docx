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A3ED" w14:textId="37F231B4" w:rsidR="00C57F16" w:rsidRDefault="003A4B04" w:rsidP="00D21842">
      <w:pPr>
        <w:pStyle w:val="poem"/>
      </w:pPr>
      <w:r>
        <w:rPr>
          <w:rFonts w:hint="cs"/>
          <w:rtl/>
        </w:rPr>
        <w:t>هميشه همان</w:t>
      </w:r>
      <w:r w:rsidR="00D21842">
        <w:t xml:space="preserve"> </w:t>
      </w:r>
      <w:r>
        <w:rPr>
          <w:rFonts w:hint="cs"/>
          <w:rtl/>
        </w:rPr>
        <w:t>...</w:t>
      </w:r>
    </w:p>
    <w:p w14:paraId="616989E6" w14:textId="7642E95B" w:rsidR="00D21842" w:rsidRDefault="00D21842" w:rsidP="00D21842">
      <w:pPr>
        <w:pStyle w:val="who"/>
        <w:bidi/>
        <w:rPr>
          <w:rtl/>
        </w:rPr>
      </w:pPr>
    </w:p>
    <w:p w14:paraId="7FFF31DB" w14:textId="7C288AAD" w:rsidR="00D21842" w:rsidRDefault="00D21842" w:rsidP="00D21842">
      <w:pPr>
        <w:pStyle w:val="why"/>
        <w:rPr>
          <w:rtl/>
        </w:rPr>
      </w:pPr>
    </w:p>
    <w:p w14:paraId="3A5D133F" w14:textId="1FB8303B" w:rsidR="00D21842" w:rsidRDefault="00D21842" w:rsidP="00D21842">
      <w:pPr>
        <w:pStyle w:val="num"/>
        <w:rPr>
          <w:rtl/>
        </w:rPr>
      </w:pPr>
    </w:p>
    <w:p w14:paraId="781F00D3" w14:textId="77777777" w:rsidR="00D21842" w:rsidRDefault="00D21842" w:rsidP="00D21842">
      <w:pPr>
        <w:pStyle w:val="subname"/>
      </w:pPr>
    </w:p>
    <w:p w14:paraId="008E9577" w14:textId="39E0BD82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هم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شه همان...</w:t>
      </w:r>
    </w:p>
    <w:p w14:paraId="7908ABF3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اندوه</w:t>
      </w:r>
    </w:p>
    <w:p w14:paraId="5CB9928C" w14:textId="77777777" w:rsidR="00C57F16" w:rsidRDefault="003A4B04" w:rsidP="00D21842">
      <w:pPr>
        <w:pStyle w:val="body"/>
        <w:bidi/>
        <w:rPr>
          <w:rtl/>
        </w:rPr>
      </w:pPr>
      <w:r>
        <w:rPr>
          <w:rFonts w:ascii="Arial" w:hAnsi="Arial" w:cs="Arial"/>
        </w:rPr>
        <w:t>    </w:t>
      </w:r>
      <w:r>
        <w:rPr>
          <w:rFonts w:hint="cs"/>
        </w:rPr>
        <w:t xml:space="preserve"> </w:t>
      </w:r>
      <w:r>
        <w:rPr>
          <w:rFonts w:hint="cs"/>
          <w:rtl/>
        </w:rPr>
        <w:t>همان</w:t>
      </w:r>
      <w:r>
        <w:rPr>
          <w:rFonts w:hint="cs"/>
        </w:rPr>
        <w:t>:</w:t>
      </w:r>
    </w:p>
    <w:p w14:paraId="5637E13F" w14:textId="69C7538D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ت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ر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 xml:space="preserve"> به جگر درنشسته تا سوفار.</w:t>
      </w:r>
    </w:p>
    <w:p w14:paraId="38C9064E" w14:textId="77777777" w:rsidR="00C57F16" w:rsidRDefault="003A4B04" w:rsidP="00D21842">
      <w:pPr>
        <w:pStyle w:val="body"/>
        <w:bidi/>
        <w:rPr>
          <w:rtl/>
        </w:rPr>
      </w:pPr>
      <w:r>
        <w:t> </w:t>
      </w:r>
    </w:p>
    <w:p w14:paraId="13039EB4" w14:textId="285324BD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تسلا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 xml:space="preserve"> خاطر</w:t>
      </w:r>
    </w:p>
    <w:p w14:paraId="0CEC13FE" w14:textId="77777777" w:rsidR="00C57F16" w:rsidRDefault="003A4B04" w:rsidP="00D21842">
      <w:pPr>
        <w:pStyle w:val="body"/>
        <w:bidi/>
        <w:rPr>
          <w:rtl/>
        </w:rPr>
      </w:pPr>
      <w:r>
        <w:t>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همان</w:t>
      </w:r>
      <w:r>
        <w:rPr>
          <w:rFonts w:hint="cs"/>
        </w:rPr>
        <w:t>:</w:t>
      </w:r>
    </w:p>
    <w:p w14:paraId="57C7BE61" w14:textId="190D0A01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مرث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ه‌</w:t>
      </w:r>
      <w:r w:rsidR="00D21842">
        <w:rPr>
          <w:rFonts w:hint="cs"/>
          <w:rtl/>
        </w:rPr>
        <w:t>يي</w:t>
      </w:r>
      <w:r>
        <w:rPr>
          <w:rFonts w:hint="cs"/>
          <w:rtl/>
        </w:rPr>
        <w:t xml:space="preserve"> ساز کردن. ــ</w:t>
      </w:r>
    </w:p>
    <w:p w14:paraId="24DF778A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غم همان و غم‌واژه همان</w:t>
      </w:r>
    </w:p>
    <w:p w14:paraId="2BF9BCFB" w14:textId="1CB4AA5A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نامِ صاحب‌ْمرث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ه</w:t>
      </w:r>
    </w:p>
    <w:p w14:paraId="26D3A67A" w14:textId="1A821798" w:rsidR="00C57F16" w:rsidRDefault="003A4B04" w:rsidP="00D21842">
      <w:pPr>
        <w:pStyle w:val="body"/>
        <w:bidi/>
        <w:rPr>
          <w:rtl/>
        </w:rPr>
      </w:pPr>
      <w:r>
        <w:t>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د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گر</w:t>
      </w:r>
      <w:r>
        <w:rPr>
          <w:rFonts w:hint="cs"/>
        </w:rPr>
        <w:t>.</w:t>
      </w:r>
    </w:p>
    <w:p w14:paraId="20A66020" w14:textId="77777777" w:rsidR="00C57F16" w:rsidRDefault="003A4B04" w:rsidP="00D21842">
      <w:pPr>
        <w:pStyle w:val="body"/>
        <w:bidi/>
        <w:rPr>
          <w:rtl/>
        </w:rPr>
      </w:pPr>
      <w:r>
        <w:t> </w:t>
      </w:r>
    </w:p>
    <w:p w14:paraId="29C2823E" w14:textId="77777777" w:rsidR="00C57F16" w:rsidRDefault="003A4B04" w:rsidP="00D21842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260B5D77" w14:textId="77777777" w:rsidR="00C57F16" w:rsidRDefault="003A4B04" w:rsidP="00D21842">
      <w:pPr>
        <w:pStyle w:val="body"/>
        <w:bidi/>
        <w:rPr>
          <w:rtl/>
        </w:rPr>
      </w:pPr>
      <w:r>
        <w:t> </w:t>
      </w:r>
    </w:p>
    <w:p w14:paraId="1D0D6903" w14:textId="432B5276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هم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شه همان</w:t>
      </w:r>
    </w:p>
    <w:p w14:paraId="26825635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شگرد</w:t>
      </w:r>
    </w:p>
    <w:p w14:paraId="7131F8FB" w14:textId="77777777" w:rsidR="00C57F16" w:rsidRDefault="003A4B04" w:rsidP="00D21842">
      <w:pPr>
        <w:pStyle w:val="body"/>
        <w:bidi/>
        <w:rPr>
          <w:rtl/>
        </w:rPr>
      </w:pPr>
      <w:r>
        <w:rPr>
          <w:rFonts w:ascii="Arial" w:hAnsi="Arial" w:cs="Arial"/>
        </w:rPr>
        <w:t>     </w:t>
      </w:r>
      <w:r>
        <w:rPr>
          <w:rFonts w:hint="cs"/>
        </w:rPr>
        <w:t xml:space="preserve"> </w:t>
      </w:r>
      <w:r>
        <w:rPr>
          <w:rFonts w:hint="cs"/>
          <w:rtl/>
        </w:rPr>
        <w:t>همان</w:t>
      </w:r>
      <w:r>
        <w:rPr>
          <w:rFonts w:hint="cs"/>
        </w:rPr>
        <w:t>...</w:t>
      </w:r>
    </w:p>
    <w:p w14:paraId="2529AB33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شب همان و ظلمت همان</w:t>
      </w:r>
    </w:p>
    <w:p w14:paraId="4A997A4D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تا «چراغ</w:t>
      </w:r>
      <w:r>
        <w:rPr>
          <w:rFonts w:ascii="Arial" w:hAnsi="Arial" w:cs="Arial"/>
        </w:rPr>
        <w:t>»</w:t>
      </w:r>
    </w:p>
    <w:p w14:paraId="7CF5AD57" w14:textId="62562E6F" w:rsidR="00C57F16" w:rsidRDefault="003A4B04" w:rsidP="00D21842">
      <w:pPr>
        <w:pStyle w:val="body"/>
        <w:bidi/>
        <w:rPr>
          <w:rtl/>
        </w:rPr>
      </w:pP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   </w:t>
      </w:r>
      <w:r>
        <w:rPr>
          <w:rFonts w:hint="cs"/>
        </w:rPr>
        <w:t xml:space="preserve"> </w:t>
      </w:r>
      <w:r>
        <w:rPr>
          <w:rFonts w:hint="cs"/>
          <w:rtl/>
        </w:rPr>
        <w:t>همچنان نمادِ ام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د بماند</w:t>
      </w:r>
      <w:r>
        <w:rPr>
          <w:rFonts w:hint="cs"/>
        </w:rPr>
        <w:t>.</w:t>
      </w:r>
    </w:p>
    <w:p w14:paraId="7807ECD8" w14:textId="77777777" w:rsidR="00C57F16" w:rsidRDefault="003A4B04" w:rsidP="00D21842">
      <w:pPr>
        <w:pStyle w:val="body"/>
        <w:bidi/>
        <w:rPr>
          <w:rtl/>
        </w:rPr>
      </w:pPr>
      <w:r>
        <w:t> </w:t>
      </w:r>
    </w:p>
    <w:p w14:paraId="63161F9D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راه</w:t>
      </w:r>
    </w:p>
    <w:p w14:paraId="62C7C1B2" w14:textId="77777777" w:rsidR="00C57F16" w:rsidRDefault="003A4B04" w:rsidP="00D21842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همان و</w:t>
      </w:r>
    </w:p>
    <w:p w14:paraId="245EA694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از راه ماندن</w:t>
      </w:r>
    </w:p>
    <w:p w14:paraId="5E29383B" w14:textId="77777777" w:rsidR="00C57F16" w:rsidRDefault="003A4B04" w:rsidP="00D21842">
      <w:pPr>
        <w:pStyle w:val="body"/>
        <w:bidi/>
        <w:rPr>
          <w:rtl/>
        </w:rPr>
      </w:pPr>
      <w:r>
        <w:t>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همان،</w:t>
      </w:r>
    </w:p>
    <w:p w14:paraId="6E5F1FAC" w14:textId="014F1334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تا چون به لفظِ «سوار» رس</w:t>
      </w:r>
      <w:r w:rsidR="00D21842">
        <w:rPr>
          <w:rFonts w:hint="cs"/>
          <w:rtl/>
        </w:rPr>
        <w:t>ي</w:t>
      </w:r>
    </w:p>
    <w:p w14:paraId="524F0D6F" w14:textId="54AD94AD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مخاطب پندارد نجات‌دهنده‌</w:t>
      </w:r>
      <w:r w:rsidR="00D21842">
        <w:rPr>
          <w:rFonts w:hint="cs"/>
          <w:rtl/>
        </w:rPr>
        <w:t>يي</w:t>
      </w:r>
      <w:r>
        <w:rPr>
          <w:rFonts w:hint="cs"/>
          <w:rtl/>
        </w:rPr>
        <w:t xml:space="preserve"> در راه است.</w:t>
      </w:r>
    </w:p>
    <w:p w14:paraId="3DC33038" w14:textId="77777777" w:rsidR="00C57F16" w:rsidRDefault="003A4B04" w:rsidP="00D21842">
      <w:pPr>
        <w:pStyle w:val="body"/>
        <w:bidi/>
        <w:rPr>
          <w:rtl/>
        </w:rPr>
      </w:pPr>
      <w:r>
        <w:t> </w:t>
      </w:r>
    </w:p>
    <w:p w14:paraId="041DA678" w14:textId="49C9611E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و چن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ن است و بود</w:t>
      </w:r>
    </w:p>
    <w:p w14:paraId="00880012" w14:textId="7C1B3E08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که کتابِ لغت ن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ز</w:t>
      </w:r>
    </w:p>
    <w:p w14:paraId="7C776809" w14:textId="581DF9B6" w:rsidR="00C57F16" w:rsidRDefault="003A4B04" w:rsidP="00D21842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بازجو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ان سپرده شد</w:t>
      </w:r>
    </w:p>
    <w:p w14:paraId="0BDF15A3" w14:textId="274C7356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تا هر واژه را که معنا</w:t>
      </w:r>
      <w:r w:rsidR="00D21842">
        <w:rPr>
          <w:rFonts w:hint="cs"/>
          <w:rtl/>
        </w:rPr>
        <w:t>يي</w:t>
      </w:r>
      <w:r>
        <w:rPr>
          <w:rFonts w:hint="cs"/>
          <w:rtl/>
        </w:rPr>
        <w:t xml:space="preserve"> داشت</w:t>
      </w:r>
    </w:p>
    <w:p w14:paraId="084DD088" w14:textId="77777777" w:rsidR="00C57F16" w:rsidRDefault="003A4B04" w:rsidP="00D21842">
      <w:pPr>
        <w:pStyle w:val="body"/>
        <w:bidi/>
        <w:rPr>
          <w:rtl/>
        </w:rPr>
      </w:pPr>
      <w:r>
        <w:t>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بند کشند</w:t>
      </w:r>
    </w:p>
    <w:p w14:paraId="2C459B5E" w14:textId="5CFD9B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و واژگانِ ب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‌آرِش را</w:t>
      </w:r>
    </w:p>
    <w:p w14:paraId="05663434" w14:textId="77777777" w:rsidR="00C57F16" w:rsidRDefault="003A4B04" w:rsidP="00D21842">
      <w:pPr>
        <w:pStyle w:val="body"/>
        <w:bidi/>
        <w:rPr>
          <w:rtl/>
        </w:rPr>
      </w:pPr>
      <w:r>
        <w:t>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شاعران بگذارند</w:t>
      </w:r>
      <w:r>
        <w:rPr>
          <w:rFonts w:hint="cs"/>
        </w:rPr>
        <w:t>.</w:t>
      </w:r>
    </w:p>
    <w:p w14:paraId="3CED5435" w14:textId="77777777" w:rsidR="00C57F16" w:rsidRDefault="003A4B04" w:rsidP="00D21842">
      <w:pPr>
        <w:pStyle w:val="body"/>
        <w:bidi/>
        <w:rPr>
          <w:rtl/>
        </w:rPr>
      </w:pPr>
      <w:r>
        <w:t> </w:t>
      </w:r>
    </w:p>
    <w:p w14:paraId="77C43A43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و واژه‌ها</w:t>
      </w:r>
    </w:p>
    <w:p w14:paraId="3DFC0158" w14:textId="69210EAA" w:rsidR="00C57F16" w:rsidRDefault="003A4B04" w:rsidP="00D21842">
      <w:pPr>
        <w:pStyle w:val="body"/>
        <w:bidi/>
        <w:rPr>
          <w:rtl/>
        </w:rPr>
      </w:pPr>
      <w:r>
        <w:rPr>
          <w:rFonts w:ascii="Arial" w:hAnsi="Arial" w:cs="Arial"/>
        </w:rPr>
        <w:t>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گنهکار و ب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‌گناه</w:t>
      </w:r>
    </w:p>
    <w:p w14:paraId="07CC611E" w14:textId="0D49FD25" w:rsidR="00C57F16" w:rsidRDefault="003A4B04" w:rsidP="00D21842">
      <w:pPr>
        <w:pStyle w:val="body"/>
        <w:bidi/>
        <w:rPr>
          <w:rtl/>
        </w:rPr>
      </w:pPr>
      <w:r>
        <w:t>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تقس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م شد،</w:t>
      </w:r>
    </w:p>
    <w:p w14:paraId="46B66EB3" w14:textId="43CC73A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به آزاده و ب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‌معن</w:t>
      </w:r>
      <w:r w:rsidR="00D21842">
        <w:rPr>
          <w:rFonts w:hint="cs"/>
          <w:rtl/>
        </w:rPr>
        <w:t>ي</w:t>
      </w:r>
    </w:p>
    <w:p w14:paraId="5FC1A8B6" w14:textId="5B396AEB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س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اس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 xml:space="preserve"> و ب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‌معن</w:t>
      </w:r>
      <w:r w:rsidR="00D21842">
        <w:rPr>
          <w:rFonts w:hint="cs"/>
          <w:rtl/>
        </w:rPr>
        <w:t>ي</w:t>
      </w:r>
    </w:p>
    <w:p w14:paraId="2372263C" w14:textId="5672741F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نماد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ن و ب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‌معن</w:t>
      </w:r>
      <w:r w:rsidR="00D21842">
        <w:rPr>
          <w:rFonts w:hint="cs"/>
          <w:rtl/>
        </w:rPr>
        <w:t>ي</w:t>
      </w:r>
    </w:p>
    <w:p w14:paraId="6D3196A6" w14:textId="3ED933B3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ناروا و ب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‌معن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. ــ</w:t>
      </w:r>
    </w:p>
    <w:p w14:paraId="226D49C1" w14:textId="77777777" w:rsidR="00C57F16" w:rsidRDefault="003A4B04" w:rsidP="00D21842">
      <w:pPr>
        <w:pStyle w:val="body"/>
        <w:bidi/>
        <w:rPr>
          <w:rtl/>
        </w:rPr>
      </w:pPr>
      <w:r>
        <w:t> </w:t>
      </w:r>
    </w:p>
    <w:p w14:paraId="55B336B8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و شاعران</w:t>
      </w:r>
    </w:p>
    <w:p w14:paraId="5747273B" w14:textId="24061431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از ب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‌آرِش‌تر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نِ الفاظ</w:t>
      </w:r>
    </w:p>
    <w:p w14:paraId="5FB8DBF9" w14:textId="1F68277D" w:rsidR="00C57F16" w:rsidRDefault="003A4B04" w:rsidP="00D21842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چندان گناه‌واژه تراش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دند</w:t>
      </w:r>
    </w:p>
    <w:p w14:paraId="51DBBB9E" w14:textId="49EC23B1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که بازجو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انِ به‌تنگ‌آمده</w:t>
      </w:r>
    </w:p>
    <w:p w14:paraId="75B98645" w14:textId="492C3DD4" w:rsidR="00C57F16" w:rsidRDefault="003A4B04" w:rsidP="00D21842">
      <w:pPr>
        <w:pStyle w:val="body"/>
        <w:bidi/>
        <w:rPr>
          <w:rtl/>
        </w:rPr>
      </w:pPr>
      <w:r>
        <w:t>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ش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وه د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گر کردند،</w:t>
      </w:r>
    </w:p>
    <w:p w14:paraId="6960F827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و از آن پس،</w:t>
      </w:r>
    </w:p>
    <w:p w14:paraId="481CF05F" w14:textId="77777777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سخن‌گفتن</w:t>
      </w:r>
    </w:p>
    <w:p w14:paraId="193E3E30" w14:textId="38291EEA" w:rsidR="00C57F16" w:rsidRDefault="003A4B04" w:rsidP="00D21842">
      <w:pPr>
        <w:pStyle w:val="body"/>
        <w:bidi/>
        <w:rPr>
          <w:rtl/>
        </w:rPr>
      </w:pPr>
      <w:r>
        <w:rPr>
          <w:rFonts w:hint="cs"/>
          <w:rtl/>
        </w:rPr>
        <w:t>نفسِ جنا</w:t>
      </w:r>
      <w:r w:rsidR="00D21842">
        <w:rPr>
          <w:rFonts w:hint="cs"/>
          <w:rtl/>
        </w:rPr>
        <w:t>ي</w:t>
      </w:r>
      <w:r>
        <w:rPr>
          <w:rFonts w:hint="cs"/>
          <w:rtl/>
        </w:rPr>
        <w:t>ت شد.</w:t>
      </w:r>
    </w:p>
    <w:p w14:paraId="6CD52574" w14:textId="586FA419" w:rsidR="00C57F16" w:rsidRDefault="003A4B04" w:rsidP="00D21842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۱۳۶۳</w:t>
      </w:r>
    </w:p>
    <w:p w14:paraId="4DF74041" w14:textId="77777777" w:rsidR="00D21842" w:rsidRDefault="00D21842" w:rsidP="00D21842">
      <w:pPr>
        <w:pStyle w:val="where"/>
        <w:bidi/>
        <w:rPr>
          <w:rtl/>
        </w:rPr>
      </w:pPr>
    </w:p>
    <w:sectPr w:rsidR="00D21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F7018"/>
    <w:multiLevelType w:val="multilevel"/>
    <w:tmpl w:val="14A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A4B04"/>
    <w:rsid w:val="003A4B04"/>
    <w:rsid w:val="00C57F16"/>
    <w:rsid w:val="00D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03E4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4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8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4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4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4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2184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2184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21842"/>
    <w:pPr>
      <w:bidi/>
    </w:pPr>
  </w:style>
  <w:style w:type="paragraph" w:customStyle="1" w:styleId="num">
    <w:name w:val="num"/>
    <w:basedOn w:val="poem"/>
    <w:qFormat/>
    <w:rsid w:val="00D21842"/>
    <w:pPr>
      <w:spacing w:before="240"/>
    </w:pPr>
  </w:style>
  <w:style w:type="paragraph" w:customStyle="1" w:styleId="body">
    <w:name w:val="body"/>
    <w:basedOn w:val="Normal"/>
    <w:qFormat/>
    <w:rsid w:val="00D21842"/>
    <w:rPr>
      <w:color w:val="000000"/>
    </w:rPr>
  </w:style>
  <w:style w:type="paragraph" w:customStyle="1" w:styleId="when">
    <w:name w:val="when"/>
    <w:basedOn w:val="who"/>
    <w:next w:val="where"/>
    <w:qFormat/>
    <w:rsid w:val="00D21842"/>
    <w:pPr>
      <w:spacing w:before="360"/>
    </w:pPr>
  </w:style>
  <w:style w:type="paragraph" w:customStyle="1" w:styleId="where">
    <w:name w:val="where"/>
    <w:basedOn w:val="when"/>
    <w:next w:val="NoSpacing"/>
    <w:qFormat/>
    <w:rsid w:val="00D21842"/>
    <w:pPr>
      <w:spacing w:before="0"/>
    </w:pPr>
  </w:style>
  <w:style w:type="paragraph" w:styleId="NoSpacing">
    <w:name w:val="No Spacing"/>
    <w:uiPriority w:val="1"/>
    <w:qFormat/>
    <w:rsid w:val="00D2184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2184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2184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4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4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84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8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84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1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21842"/>
    <w:rPr>
      <w:b/>
      <w:bCs/>
    </w:rPr>
  </w:style>
  <w:style w:type="character" w:styleId="Emphasis">
    <w:name w:val="Emphasis"/>
    <w:uiPriority w:val="20"/>
    <w:qFormat/>
    <w:rsid w:val="00D21842"/>
    <w:rPr>
      <w:i/>
      <w:iCs/>
    </w:rPr>
  </w:style>
  <w:style w:type="paragraph" w:styleId="ListParagraph">
    <w:name w:val="List Paragraph"/>
    <w:basedOn w:val="Normal"/>
    <w:uiPriority w:val="34"/>
    <w:qFormat/>
    <w:rsid w:val="00D2184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2184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18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4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4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2184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2184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2184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2184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218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84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4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8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8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8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8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8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8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84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84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84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2184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2184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21842"/>
    <w:pPr>
      <w:bidi/>
    </w:pPr>
  </w:style>
  <w:style w:type="paragraph" w:customStyle="1" w:styleId="num">
    <w:name w:val="num"/>
    <w:basedOn w:val="poem"/>
    <w:qFormat/>
    <w:rsid w:val="00D21842"/>
    <w:pPr>
      <w:spacing w:before="240"/>
    </w:pPr>
  </w:style>
  <w:style w:type="paragraph" w:customStyle="1" w:styleId="body">
    <w:name w:val="body"/>
    <w:basedOn w:val="Normal"/>
    <w:qFormat/>
    <w:rsid w:val="00D21842"/>
    <w:rPr>
      <w:color w:val="000000"/>
    </w:rPr>
  </w:style>
  <w:style w:type="paragraph" w:customStyle="1" w:styleId="when">
    <w:name w:val="when"/>
    <w:basedOn w:val="who"/>
    <w:next w:val="where"/>
    <w:qFormat/>
    <w:rsid w:val="00D21842"/>
    <w:pPr>
      <w:spacing w:before="360"/>
    </w:pPr>
  </w:style>
  <w:style w:type="paragraph" w:customStyle="1" w:styleId="where">
    <w:name w:val="where"/>
    <w:basedOn w:val="when"/>
    <w:next w:val="NoSpacing"/>
    <w:qFormat/>
    <w:rsid w:val="00D21842"/>
    <w:pPr>
      <w:spacing w:before="0"/>
    </w:pPr>
  </w:style>
  <w:style w:type="paragraph" w:styleId="NoSpacing">
    <w:name w:val="No Spacing"/>
    <w:uiPriority w:val="1"/>
    <w:qFormat/>
    <w:rsid w:val="00D2184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2184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2184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8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8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84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84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8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8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8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84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8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84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1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21842"/>
    <w:rPr>
      <w:b/>
      <w:bCs/>
    </w:rPr>
  </w:style>
  <w:style w:type="character" w:styleId="Emphasis">
    <w:name w:val="Emphasis"/>
    <w:uiPriority w:val="20"/>
    <w:qFormat/>
    <w:rsid w:val="00D21842"/>
    <w:rPr>
      <w:i/>
      <w:iCs/>
    </w:rPr>
  </w:style>
  <w:style w:type="paragraph" w:styleId="ListParagraph">
    <w:name w:val="List Paragraph"/>
    <w:basedOn w:val="Normal"/>
    <w:uiPriority w:val="34"/>
    <w:qFormat/>
    <w:rsid w:val="00D2184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2184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218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84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84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2184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2184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2184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2184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218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8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2010-03-28T01:11:00Z</dcterms:created>
  <dcterms:modified xsi:type="dcterms:W3CDTF">2010-04-12T06:10:00Z</dcterms:modified>
</cp:coreProperties>
</file>