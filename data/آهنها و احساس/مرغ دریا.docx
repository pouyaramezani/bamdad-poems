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DF0D8" w14:textId="505D5AAC" w:rsidR="00777077" w:rsidRDefault="00684DF6" w:rsidP="0095095A">
      <w:pPr>
        <w:pStyle w:val="poem"/>
      </w:pPr>
      <w:r w:rsidRPr="00BC1149">
        <w:rPr>
          <w:rFonts w:hint="cs"/>
          <w:rtl/>
        </w:rPr>
        <w:t>مرغ دريا</w:t>
      </w:r>
    </w:p>
    <w:p w14:paraId="3E12AA77" w14:textId="77777777" w:rsidR="0095095A" w:rsidRDefault="0095095A" w:rsidP="0095095A">
      <w:pPr>
        <w:pStyle w:val="who"/>
        <w:bidi/>
        <w:rPr>
          <w:rFonts w:asciiTheme="minorHAnsi" w:hAnsiTheme="minorHAnsi"/>
        </w:rPr>
      </w:pPr>
    </w:p>
    <w:p w14:paraId="6D2265AE" w14:textId="77777777" w:rsidR="0095095A" w:rsidRDefault="0095095A" w:rsidP="0095095A">
      <w:pPr>
        <w:pStyle w:val="why"/>
        <w:rPr>
          <w:rFonts w:asciiTheme="minorHAnsi" w:hAnsiTheme="minorHAnsi"/>
        </w:rPr>
      </w:pPr>
    </w:p>
    <w:p w14:paraId="5BA3A4DE" w14:textId="77777777" w:rsidR="0095095A" w:rsidRDefault="0095095A" w:rsidP="0095095A">
      <w:pPr>
        <w:pStyle w:val="num"/>
        <w:rPr>
          <w:rFonts w:asciiTheme="minorHAnsi" w:hAnsiTheme="minorHAnsi"/>
        </w:rPr>
      </w:pPr>
    </w:p>
    <w:p w14:paraId="2FF8BEA1" w14:textId="77777777" w:rsidR="0095095A" w:rsidRPr="0095095A" w:rsidRDefault="0095095A" w:rsidP="0095095A">
      <w:pPr>
        <w:pStyle w:val="subname"/>
        <w:rPr>
          <w:rFonts w:asciiTheme="minorHAnsi" w:hAnsiTheme="minorHAnsi"/>
        </w:rPr>
      </w:pPr>
    </w:p>
    <w:p w14:paraId="7365EFE3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خوابيد آفتاب و جهان خوابيد</w:t>
      </w:r>
      <w:bookmarkStart w:id="0" w:name="_GoBack"/>
      <w:bookmarkEnd w:id="0"/>
    </w:p>
    <w:p w14:paraId="28B0C024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از برجِ فار، مرغکِ دريا، باز</w:t>
      </w:r>
    </w:p>
    <w:p w14:paraId="1FC7F57A" w14:textId="14EDA053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چون مادر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به مرگِ پسر، ناليد.</w:t>
      </w:r>
    </w:p>
    <w:p w14:paraId="55211F56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72BC1429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گريد به زيرِ چادرِ شب، خسته</w:t>
      </w:r>
    </w:p>
    <w:p w14:paraId="345E54A4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دريا به مرگِ بختِ من، آهسته.</w:t>
      </w:r>
    </w:p>
    <w:p w14:paraId="21E1F936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75225A17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41E71D84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ascii="Times New Roman" w:hAnsi="Times New Roman" w:cs="Times New Roman"/>
        </w:rPr>
        <w:t>□</w:t>
      </w:r>
    </w:p>
    <w:p w14:paraId="5A641FDA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4E26D24D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425EA139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سر کرده باد سرد، شب آرام است.</w:t>
      </w:r>
    </w:p>
    <w:p w14:paraId="435BEBF6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از تيره آب ـ در افقِ تاريک ـ</w:t>
      </w:r>
    </w:p>
    <w:p w14:paraId="3878178E" w14:textId="6B92F003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با قارقارِ وحش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اردک‌ها</w:t>
      </w:r>
    </w:p>
    <w:p w14:paraId="722C7E98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آهنگِ شب به گوشِ من آيد؛ ليک</w:t>
      </w:r>
    </w:p>
    <w:p w14:paraId="30018F85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در ظلمتِ عبوسِ لطيفِ شب</w:t>
      </w:r>
    </w:p>
    <w:p w14:paraId="46EBB65C" w14:textId="6D4B700E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من در پ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نوا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>  گُم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هستم</w:t>
      </w:r>
      <w:r w:rsidRPr="00BC1149">
        <w:rPr>
          <w:rFonts w:hint="cs"/>
        </w:rPr>
        <w:t>.</w:t>
      </w:r>
    </w:p>
    <w:p w14:paraId="5BBFC77B" w14:textId="461B9D29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زين‌رو، به ساحل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که غم‌افزا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است</w:t>
      </w:r>
    </w:p>
    <w:p w14:paraId="67548E47" w14:textId="524F6081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از نغمه‌ها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ديگر سرمستم.</w:t>
      </w:r>
    </w:p>
    <w:p w14:paraId="31E31668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6FDF5ABC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66A8DF06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ascii="Times New Roman" w:hAnsi="Times New Roman" w:cs="Times New Roman"/>
        </w:rPr>
        <w:t>□</w:t>
      </w:r>
    </w:p>
    <w:p w14:paraId="7780C56A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2222645A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1C709974" w14:textId="215A9D15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م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>‌گيرَدَم ز زمزمه‌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>  تو، دل</w:t>
      </w:r>
      <w:r w:rsidRPr="00BC1149">
        <w:rPr>
          <w:rFonts w:hint="cs"/>
        </w:rPr>
        <w:t>.</w:t>
      </w:r>
    </w:p>
    <w:p w14:paraId="26BBB8EE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دريا! خموش باش دگر!</w:t>
      </w:r>
    </w:p>
    <w:p w14:paraId="0AB2485F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                           </w:t>
      </w:r>
      <w:r w:rsidRPr="00BC1149">
        <w:rPr>
          <w:rFonts w:hint="cs"/>
        </w:rPr>
        <w:t xml:space="preserve"> </w:t>
      </w:r>
      <w:r w:rsidRPr="00BC1149">
        <w:rPr>
          <w:rFonts w:hint="cs"/>
          <w:rtl/>
        </w:rPr>
        <w:t>دريا،</w:t>
      </w:r>
    </w:p>
    <w:p w14:paraId="748F2A0B" w14:textId="39CF5CF3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با نوحه‌ها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زيرِ لب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>، امشب</w:t>
      </w:r>
    </w:p>
    <w:p w14:paraId="334CD76A" w14:textId="6B7FBAEE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خون م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>‌کن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مرا به جگر...</w:t>
      </w:r>
    </w:p>
    <w:p w14:paraId="25F0DB3F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                              </w:t>
      </w:r>
      <w:r w:rsidRPr="00BC1149">
        <w:rPr>
          <w:rFonts w:hint="cs"/>
        </w:rPr>
        <w:t xml:space="preserve"> </w:t>
      </w:r>
      <w:r w:rsidRPr="00BC1149">
        <w:rPr>
          <w:rFonts w:hint="cs"/>
          <w:rtl/>
        </w:rPr>
        <w:t>دريا</w:t>
      </w:r>
      <w:r w:rsidRPr="00BC1149">
        <w:rPr>
          <w:rFonts w:hint="cs"/>
        </w:rPr>
        <w:t>!</w:t>
      </w:r>
    </w:p>
    <w:p w14:paraId="2417BC48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خاموش باش! من ز تو بيزارم</w:t>
      </w:r>
    </w:p>
    <w:p w14:paraId="3D9ED911" w14:textId="2CDF2C33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وز آه‌ها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سردِ شبانگاهت</w:t>
      </w:r>
    </w:p>
    <w:p w14:paraId="11FA42E3" w14:textId="4B44845E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وز حمله‌ها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موجِ کف‌آلودت</w:t>
      </w:r>
    </w:p>
    <w:p w14:paraId="48E4AC8C" w14:textId="442549CF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وز موج‌ها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تيره‌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جانکاهت...</w:t>
      </w:r>
    </w:p>
    <w:p w14:paraId="07BC458A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5CC467F8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75D56EB4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ascii="Times New Roman" w:hAnsi="Times New Roman" w:cs="Times New Roman"/>
        </w:rPr>
        <w:t>□</w:t>
      </w:r>
    </w:p>
    <w:p w14:paraId="1804F8E3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11CCDBEF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7B1E0D87" w14:textId="7FE2DB8D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ا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ديده‌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دريده‌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سبزِ سرد!</w:t>
      </w:r>
    </w:p>
    <w:p w14:paraId="4AF9EC9A" w14:textId="426E90A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شب‌ها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مه‌گرفته‌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دم‌کرده،</w:t>
      </w:r>
    </w:p>
    <w:p w14:paraId="70F6B3D2" w14:textId="5D3AC70A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ارواحِ دورمانده‌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مغروق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>ن</w:t>
      </w:r>
    </w:p>
    <w:p w14:paraId="435D845D" w14:textId="267C0F81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با جثه‌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کبودِ ورم‌ کرده</w:t>
      </w:r>
    </w:p>
    <w:p w14:paraId="75ABAE09" w14:textId="3883F1F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بر سطحِ موج‌دارِ تو م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>‌رقصند...</w:t>
      </w:r>
    </w:p>
    <w:p w14:paraId="56408FB2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05D58665" w14:textId="79628DE1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با ناله‌ها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مرغِ حزينِ شب</w:t>
      </w:r>
    </w:p>
    <w:p w14:paraId="6B91854A" w14:textId="2EC1743B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اين رقصِ مرگ، وحش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و جان‌فرساست</w:t>
      </w:r>
    </w:p>
    <w:p w14:paraId="48B3555A" w14:textId="45A3372A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از لرزه‌ها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خسته‌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اين ارواح</w:t>
      </w:r>
    </w:p>
    <w:p w14:paraId="22DE4613" w14:textId="00329A84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عصيان و سرکش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و غضب پيداست.</w:t>
      </w:r>
    </w:p>
    <w:p w14:paraId="4432FB5A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72E18B3A" w14:textId="2ECA46F8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ناشادمان به‌ شاد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محکومند.</w:t>
      </w:r>
    </w:p>
    <w:p w14:paraId="51A7209D" w14:textId="30CEE33A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بيزار و ب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>‌اراده و رُخ ‌درهم</w:t>
      </w:r>
    </w:p>
    <w:p w14:paraId="139AFA49" w14:textId="1146DC2A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يکريز م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>‌کشند ز دل فرياد</w:t>
      </w:r>
    </w:p>
    <w:p w14:paraId="3B806E6E" w14:textId="49D768B1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يکريز م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>‌زنند دو کف بر هم:</w:t>
      </w:r>
    </w:p>
    <w:p w14:paraId="4919365F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6747AE21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ليکن ز چشم، نفرتشان پيداست</w:t>
      </w:r>
    </w:p>
    <w:p w14:paraId="43F01D1A" w14:textId="688915C5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از نغمه‌ها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>شان غم و کين ريزد</w:t>
      </w:r>
    </w:p>
    <w:p w14:paraId="6D99449C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رقص و نشاطشان همه در خاطر</w:t>
      </w:r>
    </w:p>
    <w:p w14:paraId="2BEA1088" w14:textId="375E6036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جا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طرب عذاب برانگيزد.</w:t>
      </w:r>
    </w:p>
    <w:p w14:paraId="4D88EE9F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193732F7" w14:textId="3828580C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با چهره‌ها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گريان م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>‌خندند،</w:t>
      </w:r>
    </w:p>
    <w:p w14:paraId="75AAE21A" w14:textId="243721A2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وين خنده‌ها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شکلک نابينا</w:t>
      </w:r>
    </w:p>
    <w:p w14:paraId="37B0FE60" w14:textId="392A0215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بر چهره‌ها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ماتم‌شان نقش است</w:t>
      </w:r>
    </w:p>
    <w:p w14:paraId="1C1B7754" w14:textId="7EFA85D1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چون چهره‌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جذام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>، وحشت‌زا.</w:t>
      </w:r>
    </w:p>
    <w:p w14:paraId="64BD8BCF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56A96A2D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خندند مسخ‌گشته و گيج و منگ،</w:t>
      </w:r>
    </w:p>
    <w:p w14:paraId="3C5B225B" w14:textId="6E694FAF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مانندِ مادر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که به امرِ خان</w:t>
      </w:r>
    </w:p>
    <w:p w14:paraId="0F41C704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بر نعشِ چاک‌چاکِ پسر خندد</w:t>
      </w:r>
    </w:p>
    <w:p w14:paraId="697CA2A4" w14:textId="296FBC3C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سايد ول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به دندان‌ها، دندان!</w:t>
      </w:r>
    </w:p>
    <w:p w14:paraId="6D7864A3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3EB9B31B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7518F03E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ascii="Times New Roman" w:hAnsi="Times New Roman" w:cs="Times New Roman"/>
        </w:rPr>
        <w:t>□</w:t>
      </w:r>
    </w:p>
    <w:p w14:paraId="58C567C5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282AC41D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0BB25452" w14:textId="7826712C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خاموش باش، مرغکِ درياي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>!</w:t>
      </w:r>
    </w:p>
    <w:p w14:paraId="535981B7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بگذار در سکوت بماند شب</w:t>
      </w:r>
    </w:p>
    <w:p w14:paraId="2BD21E9A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بگذار در سکوت بميرد شب</w:t>
      </w:r>
    </w:p>
    <w:p w14:paraId="36ECBA9C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بگذار در سکوت سرآيد شب.</w:t>
      </w:r>
    </w:p>
    <w:p w14:paraId="32BFC325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01AE3F6E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بگذار در سکوت به گوش آيد</w:t>
      </w:r>
    </w:p>
    <w:p w14:paraId="14C42266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در نورِ رنگ‌رفته و سردِ ماه</w:t>
      </w:r>
    </w:p>
    <w:p w14:paraId="436868D1" w14:textId="431D6185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فريادها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ذلّه‌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محبوسان</w:t>
      </w:r>
    </w:p>
    <w:p w14:paraId="1789E887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از محبسِ سياه...</w:t>
      </w:r>
    </w:p>
    <w:p w14:paraId="20AA4B47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40169A2A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3E252004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ascii="Times New Roman" w:hAnsi="Times New Roman" w:cs="Times New Roman"/>
        </w:rPr>
        <w:t>□</w:t>
      </w:r>
    </w:p>
    <w:p w14:paraId="3149FC5E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7E635D7D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45067F38" w14:textId="140C3035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خاموش باش، مرغ! دم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بگذار</w:t>
      </w:r>
    </w:p>
    <w:p w14:paraId="254B5618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امواجِ سرگران ‌شده بر آب،</w:t>
      </w:r>
    </w:p>
    <w:p w14:paraId="5632ACE3" w14:textId="11973DDD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کاين خفتگان مُرده، مگر روز</w:t>
      </w:r>
      <w:r w:rsidR="00DC5A4B" w:rsidRPr="00BC1149">
        <w:rPr>
          <w:rFonts w:hint="cs"/>
          <w:rtl/>
        </w:rPr>
        <w:t>ي</w:t>
      </w:r>
    </w:p>
    <w:p w14:paraId="711F55F5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فريادِشان برآورد از خواب.</w:t>
      </w:r>
    </w:p>
    <w:p w14:paraId="5A317B82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375C0C75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6156C35D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ascii="Times New Roman" w:hAnsi="Times New Roman" w:cs="Times New Roman"/>
        </w:rPr>
        <w:t>□</w:t>
      </w:r>
    </w:p>
    <w:p w14:paraId="58919EF9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658CAEA4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6114B0E7" w14:textId="629C969B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خاموش باش، مرغکِ دريا</w:t>
      </w:r>
      <w:r w:rsidR="00DC5A4B" w:rsidRPr="00BC1149">
        <w:rPr>
          <w:rFonts w:hint="cs"/>
          <w:rtl/>
        </w:rPr>
        <w:t>يي</w:t>
      </w:r>
      <w:r w:rsidRPr="00BC1149">
        <w:rPr>
          <w:rFonts w:hint="cs"/>
          <w:rtl/>
        </w:rPr>
        <w:t>!</w:t>
      </w:r>
    </w:p>
    <w:p w14:paraId="71D37A43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بگذار در سکوت بماند شب</w:t>
      </w:r>
    </w:p>
    <w:p w14:paraId="59064F34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بگذار در سکوت بجنبد موج</w:t>
      </w:r>
    </w:p>
    <w:p w14:paraId="62196943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شايد که در سکوت سرآيد تب!</w:t>
      </w:r>
    </w:p>
    <w:p w14:paraId="03E81459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7961481C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241859B4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ascii="Times New Roman" w:hAnsi="Times New Roman" w:cs="Times New Roman"/>
        </w:rPr>
        <w:t>□</w:t>
      </w:r>
    </w:p>
    <w:p w14:paraId="553607DC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14D868FA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4D40016E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خاموش شو، خموش! که در ظلمت</w:t>
      </w:r>
    </w:p>
    <w:p w14:paraId="2B83C529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اجساد رفته‌رفته به جان آيند</w:t>
      </w:r>
    </w:p>
    <w:p w14:paraId="792F7475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وندر سکوتِ مدهشِ زشتِ شوم</w:t>
      </w:r>
    </w:p>
    <w:p w14:paraId="2C93A00B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کم‌کم ز رنج‌ها به زبان آيند.</w:t>
      </w:r>
    </w:p>
    <w:p w14:paraId="366FA36F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73DDA034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بگذار تا ز نورِ سياهِ شب</w:t>
      </w:r>
    </w:p>
    <w:p w14:paraId="1857E4A7" w14:textId="4636F20F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شمشيرها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 xml:space="preserve"> آخته ندرخشد.</w:t>
      </w:r>
    </w:p>
    <w:p w14:paraId="7EEB9496" w14:textId="6E543154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خاموش شو! که در دلِ خاموش</w:t>
      </w:r>
      <w:r w:rsidR="00DC5A4B" w:rsidRPr="00BC1149">
        <w:rPr>
          <w:rFonts w:hint="cs"/>
          <w:rtl/>
        </w:rPr>
        <w:t>ي</w:t>
      </w:r>
    </w:p>
    <w:p w14:paraId="2EB027FE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آوازشان سرور به دل بخشد.</w:t>
      </w:r>
    </w:p>
    <w:p w14:paraId="36FB0B86" w14:textId="77777777" w:rsidR="00684DF6" w:rsidRPr="00BC1149" w:rsidRDefault="00684DF6" w:rsidP="0095095A">
      <w:pPr>
        <w:pStyle w:val="body"/>
        <w:bidi/>
        <w:rPr>
          <w:rtl/>
        </w:rPr>
      </w:pPr>
      <w:r w:rsidRPr="00BC1149">
        <w:t> </w:t>
      </w:r>
    </w:p>
    <w:p w14:paraId="57F5DBC2" w14:textId="123C926E" w:rsidR="00684DF6" w:rsidRPr="00BC1149" w:rsidRDefault="00684DF6" w:rsidP="0095095A">
      <w:pPr>
        <w:pStyle w:val="body"/>
        <w:bidi/>
        <w:rPr>
          <w:rtl/>
        </w:rPr>
      </w:pPr>
      <w:r w:rsidRPr="00BC1149">
        <w:rPr>
          <w:rFonts w:hint="cs"/>
          <w:rtl/>
        </w:rPr>
        <w:t>خاموش باش، مرغکِ درياي</w:t>
      </w:r>
      <w:r w:rsidR="00DC5A4B" w:rsidRPr="00BC1149">
        <w:rPr>
          <w:rFonts w:hint="cs"/>
          <w:rtl/>
        </w:rPr>
        <w:t>ي</w:t>
      </w:r>
      <w:r w:rsidRPr="00BC1149">
        <w:rPr>
          <w:rFonts w:hint="cs"/>
          <w:rtl/>
        </w:rPr>
        <w:t>!</w:t>
      </w:r>
    </w:p>
    <w:p w14:paraId="0DFC97A4" w14:textId="77777777" w:rsidR="00684DF6" w:rsidRDefault="00684DF6" w:rsidP="0095095A">
      <w:pPr>
        <w:pStyle w:val="body"/>
        <w:bidi/>
      </w:pPr>
      <w:r w:rsidRPr="00BC1149">
        <w:rPr>
          <w:rFonts w:hint="cs"/>
          <w:rtl/>
        </w:rPr>
        <w:t>بگذار در سکوت بجنبد مرگ...</w:t>
      </w:r>
    </w:p>
    <w:p w14:paraId="2E523337" w14:textId="77777777" w:rsidR="00684DF6" w:rsidRDefault="00684DF6" w:rsidP="0095095A">
      <w:pPr>
        <w:pStyle w:val="when"/>
        <w:bidi/>
      </w:pPr>
      <w:r w:rsidRPr="00BC1149">
        <w:rPr>
          <w:rFonts w:hint="cs"/>
          <w:rtl/>
        </w:rPr>
        <w:t>۲۱ شهريور ۱۳۲۷</w:t>
      </w:r>
    </w:p>
    <w:p w14:paraId="74B5E221" w14:textId="77777777" w:rsidR="0095095A" w:rsidRPr="0095095A" w:rsidRDefault="0095095A" w:rsidP="0095095A">
      <w:pPr>
        <w:pStyle w:val="where"/>
        <w:bidi/>
        <w:rPr>
          <w:rFonts w:asciiTheme="minorHAnsi" w:hAnsiTheme="minorHAnsi"/>
          <w:rtl/>
        </w:rPr>
      </w:pPr>
    </w:p>
    <w:sectPr w:rsidR="0095095A" w:rsidRPr="0095095A" w:rsidSect="003F0B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d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361FE"/>
    <w:multiLevelType w:val="hybridMultilevel"/>
    <w:tmpl w:val="3D3204A0"/>
    <w:lvl w:ilvl="0" w:tplc="E278B6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F6"/>
    <w:rsid w:val="000E6C96"/>
    <w:rsid w:val="002C1A44"/>
    <w:rsid w:val="0032105C"/>
    <w:rsid w:val="00453B05"/>
    <w:rsid w:val="00631071"/>
    <w:rsid w:val="00682845"/>
    <w:rsid w:val="00684DF6"/>
    <w:rsid w:val="00777077"/>
    <w:rsid w:val="008D5FDC"/>
    <w:rsid w:val="0095095A"/>
    <w:rsid w:val="00B60765"/>
    <w:rsid w:val="00BC1149"/>
    <w:rsid w:val="00DA14DD"/>
    <w:rsid w:val="00DC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153094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95A"/>
  </w:style>
  <w:style w:type="paragraph" w:styleId="Heading1">
    <w:name w:val="heading 1"/>
    <w:basedOn w:val="Normal"/>
    <w:next w:val="Normal"/>
    <w:link w:val="Heading1Char"/>
    <w:uiPriority w:val="9"/>
    <w:qFormat/>
    <w:rsid w:val="007770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6A6A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0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0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07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07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F6F6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07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F6F6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07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07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07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077"/>
    <w:rPr>
      <w:rFonts w:asciiTheme="majorHAnsi" w:eastAsiaTheme="majorEastAsia" w:hAnsiTheme="majorHAnsi" w:cstheme="majorBidi"/>
      <w:b/>
      <w:bCs/>
      <w:color w:val="A6A6A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077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077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077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077"/>
    <w:rPr>
      <w:rFonts w:asciiTheme="majorHAnsi" w:eastAsiaTheme="majorEastAsia" w:hAnsiTheme="majorHAnsi" w:cstheme="majorBidi"/>
      <w:color w:val="6F6F6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077"/>
    <w:rPr>
      <w:rFonts w:asciiTheme="majorHAnsi" w:eastAsiaTheme="majorEastAsia" w:hAnsiTheme="majorHAnsi" w:cstheme="majorBidi"/>
      <w:i/>
      <w:iCs/>
      <w:color w:val="6F6F6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0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0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0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7077"/>
    <w:pPr>
      <w:spacing w:after="200"/>
    </w:pPr>
    <w:rPr>
      <w:b/>
      <w:bCs/>
      <w:color w:val="DDDDD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77077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077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077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7077"/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styleId="Strong">
    <w:name w:val="Strong"/>
    <w:uiPriority w:val="22"/>
    <w:qFormat/>
    <w:rsid w:val="00777077"/>
    <w:rPr>
      <w:b/>
      <w:bCs/>
    </w:rPr>
  </w:style>
  <w:style w:type="character" w:styleId="Emphasis">
    <w:name w:val="Emphasis"/>
    <w:uiPriority w:val="20"/>
    <w:qFormat/>
    <w:rsid w:val="00777077"/>
    <w:rPr>
      <w:i/>
      <w:iCs/>
    </w:rPr>
  </w:style>
  <w:style w:type="paragraph" w:styleId="NoSpacing">
    <w:name w:val="No Spacing"/>
    <w:uiPriority w:val="1"/>
    <w:qFormat/>
    <w:rsid w:val="0077707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770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70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7707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077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077"/>
    <w:rPr>
      <w:b/>
      <w:bCs/>
      <w:i/>
      <w:iCs/>
      <w:color w:val="DDDDDD" w:themeColor="accent1"/>
    </w:rPr>
  </w:style>
  <w:style w:type="character" w:styleId="SubtleEmphasis">
    <w:name w:val="Subtle Emphasis"/>
    <w:uiPriority w:val="19"/>
    <w:qFormat/>
    <w:rsid w:val="0077707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77077"/>
    <w:rPr>
      <w:b/>
      <w:bCs/>
      <w:i/>
      <w:iCs/>
      <w:color w:val="DDDDDD" w:themeColor="accent1"/>
    </w:rPr>
  </w:style>
  <w:style w:type="character" w:styleId="SubtleReference">
    <w:name w:val="Subtle Reference"/>
    <w:uiPriority w:val="31"/>
    <w:qFormat/>
    <w:rsid w:val="00777077"/>
    <w:rPr>
      <w:smallCaps/>
      <w:color w:val="B2B2B2" w:themeColor="accent2"/>
      <w:u w:val="single"/>
    </w:rPr>
  </w:style>
  <w:style w:type="character" w:styleId="IntenseReference">
    <w:name w:val="Intense Reference"/>
    <w:uiPriority w:val="32"/>
    <w:qFormat/>
    <w:rsid w:val="00777077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uiPriority w:val="33"/>
    <w:qFormat/>
    <w:rsid w:val="0077707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077"/>
    <w:pPr>
      <w:outlineLvl w:val="9"/>
    </w:pPr>
  </w:style>
  <w:style w:type="paragraph" w:customStyle="1" w:styleId="a">
    <w:name w:val="عنوان"/>
    <w:basedOn w:val="Heading4"/>
    <w:link w:val="Char"/>
    <w:rsid w:val="00453B05"/>
    <w:pPr>
      <w:bidi/>
    </w:pPr>
    <w:rPr>
      <w:rFonts w:asciiTheme="minorBidi" w:hAnsiTheme="minorBidi" w:cs="Badr"/>
      <w:sz w:val="32"/>
      <w:szCs w:val="32"/>
    </w:rPr>
  </w:style>
  <w:style w:type="character" w:customStyle="1" w:styleId="Char">
    <w:name w:val="عنوان Char"/>
    <w:basedOn w:val="Heading4Char"/>
    <w:link w:val="a"/>
    <w:rsid w:val="00453B05"/>
    <w:rPr>
      <w:rFonts w:asciiTheme="minorBidi" w:eastAsiaTheme="majorEastAsia" w:hAnsiTheme="minorBidi" w:cs="Badr"/>
      <w:b/>
      <w:bCs/>
      <w:i/>
      <w:iCs/>
      <w:color w:val="DDDDDD" w:themeColor="accent1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84DF6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poem">
    <w:name w:val="poem"/>
    <w:basedOn w:val="Normal"/>
    <w:next w:val="who"/>
    <w:qFormat/>
    <w:rsid w:val="00777077"/>
    <w:pPr>
      <w:bidi/>
      <w:outlineLvl w:val="0"/>
    </w:pPr>
    <w:rPr>
      <w:rFonts w:eastAsiaTheme="minorEastAsia"/>
      <w:b/>
      <w:bCs/>
      <w:color w:val="000000"/>
      <w:sz w:val="28"/>
      <w:szCs w:val="28"/>
      <w:lang w:bidi="fa-IR"/>
    </w:rPr>
  </w:style>
  <w:style w:type="paragraph" w:customStyle="1" w:styleId="who">
    <w:name w:val="who"/>
    <w:basedOn w:val="Normal"/>
    <w:next w:val="why"/>
    <w:qFormat/>
    <w:rsid w:val="00777077"/>
    <w:pPr>
      <w:jc w:val="right"/>
    </w:pPr>
    <w:rPr>
      <w:sz w:val="20"/>
      <w:szCs w:val="20"/>
      <w:lang w:bidi="fa-IR"/>
    </w:rPr>
  </w:style>
  <w:style w:type="paragraph" w:customStyle="1" w:styleId="why">
    <w:name w:val="why"/>
    <w:basedOn w:val="who"/>
    <w:next w:val="num"/>
    <w:qFormat/>
    <w:rsid w:val="00777077"/>
    <w:pPr>
      <w:bidi/>
    </w:pPr>
  </w:style>
  <w:style w:type="paragraph" w:customStyle="1" w:styleId="num">
    <w:name w:val="num"/>
    <w:basedOn w:val="poem"/>
    <w:next w:val="subname"/>
    <w:qFormat/>
    <w:rsid w:val="0095095A"/>
    <w:pPr>
      <w:spacing w:before="240"/>
    </w:pPr>
  </w:style>
  <w:style w:type="paragraph" w:customStyle="1" w:styleId="body">
    <w:name w:val="body"/>
    <w:basedOn w:val="Normal"/>
    <w:qFormat/>
    <w:rsid w:val="0095095A"/>
    <w:rPr>
      <w:rFonts w:eastAsiaTheme="minorEastAsia"/>
      <w:color w:val="000000"/>
      <w:lang w:bidi="fa-IR"/>
    </w:rPr>
  </w:style>
  <w:style w:type="paragraph" w:customStyle="1" w:styleId="when">
    <w:name w:val="when"/>
    <w:basedOn w:val="who"/>
    <w:next w:val="where"/>
    <w:qFormat/>
    <w:rsid w:val="00777077"/>
    <w:pPr>
      <w:spacing w:before="360"/>
    </w:pPr>
  </w:style>
  <w:style w:type="paragraph" w:customStyle="1" w:styleId="where">
    <w:name w:val="where"/>
    <w:basedOn w:val="when"/>
    <w:next w:val="NoSpacing"/>
    <w:qFormat/>
    <w:rsid w:val="00777077"/>
    <w:pPr>
      <w:spacing w:before="0"/>
    </w:pPr>
  </w:style>
  <w:style w:type="paragraph" w:customStyle="1" w:styleId="subname">
    <w:name w:val="subname"/>
    <w:basedOn w:val="num"/>
    <w:next w:val="body"/>
    <w:qFormat/>
    <w:rsid w:val="00777077"/>
    <w:pPr>
      <w:spacing w:before="0" w:after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95A"/>
  </w:style>
  <w:style w:type="paragraph" w:styleId="Heading1">
    <w:name w:val="heading 1"/>
    <w:basedOn w:val="Normal"/>
    <w:next w:val="Normal"/>
    <w:link w:val="Heading1Char"/>
    <w:uiPriority w:val="9"/>
    <w:qFormat/>
    <w:rsid w:val="007770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6A6A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0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0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07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07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F6F6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07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F6F6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07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07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07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077"/>
    <w:rPr>
      <w:rFonts w:asciiTheme="majorHAnsi" w:eastAsiaTheme="majorEastAsia" w:hAnsiTheme="majorHAnsi" w:cstheme="majorBidi"/>
      <w:b/>
      <w:bCs/>
      <w:color w:val="A6A6A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077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077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077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077"/>
    <w:rPr>
      <w:rFonts w:asciiTheme="majorHAnsi" w:eastAsiaTheme="majorEastAsia" w:hAnsiTheme="majorHAnsi" w:cstheme="majorBidi"/>
      <w:color w:val="6F6F6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077"/>
    <w:rPr>
      <w:rFonts w:asciiTheme="majorHAnsi" w:eastAsiaTheme="majorEastAsia" w:hAnsiTheme="majorHAnsi" w:cstheme="majorBidi"/>
      <w:i/>
      <w:iCs/>
      <w:color w:val="6F6F6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0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0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0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7077"/>
    <w:pPr>
      <w:spacing w:after="200"/>
    </w:pPr>
    <w:rPr>
      <w:b/>
      <w:bCs/>
      <w:color w:val="DDDDD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77077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077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077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7077"/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styleId="Strong">
    <w:name w:val="Strong"/>
    <w:uiPriority w:val="22"/>
    <w:qFormat/>
    <w:rsid w:val="00777077"/>
    <w:rPr>
      <w:b/>
      <w:bCs/>
    </w:rPr>
  </w:style>
  <w:style w:type="character" w:styleId="Emphasis">
    <w:name w:val="Emphasis"/>
    <w:uiPriority w:val="20"/>
    <w:qFormat/>
    <w:rsid w:val="00777077"/>
    <w:rPr>
      <w:i/>
      <w:iCs/>
    </w:rPr>
  </w:style>
  <w:style w:type="paragraph" w:styleId="NoSpacing">
    <w:name w:val="No Spacing"/>
    <w:uiPriority w:val="1"/>
    <w:qFormat/>
    <w:rsid w:val="0077707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770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70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7707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077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077"/>
    <w:rPr>
      <w:b/>
      <w:bCs/>
      <w:i/>
      <w:iCs/>
      <w:color w:val="DDDDDD" w:themeColor="accent1"/>
    </w:rPr>
  </w:style>
  <w:style w:type="character" w:styleId="SubtleEmphasis">
    <w:name w:val="Subtle Emphasis"/>
    <w:uiPriority w:val="19"/>
    <w:qFormat/>
    <w:rsid w:val="0077707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77077"/>
    <w:rPr>
      <w:b/>
      <w:bCs/>
      <w:i/>
      <w:iCs/>
      <w:color w:val="DDDDDD" w:themeColor="accent1"/>
    </w:rPr>
  </w:style>
  <w:style w:type="character" w:styleId="SubtleReference">
    <w:name w:val="Subtle Reference"/>
    <w:uiPriority w:val="31"/>
    <w:qFormat/>
    <w:rsid w:val="00777077"/>
    <w:rPr>
      <w:smallCaps/>
      <w:color w:val="B2B2B2" w:themeColor="accent2"/>
      <w:u w:val="single"/>
    </w:rPr>
  </w:style>
  <w:style w:type="character" w:styleId="IntenseReference">
    <w:name w:val="Intense Reference"/>
    <w:uiPriority w:val="32"/>
    <w:qFormat/>
    <w:rsid w:val="00777077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uiPriority w:val="33"/>
    <w:qFormat/>
    <w:rsid w:val="0077707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077"/>
    <w:pPr>
      <w:outlineLvl w:val="9"/>
    </w:pPr>
  </w:style>
  <w:style w:type="paragraph" w:customStyle="1" w:styleId="a">
    <w:name w:val="عنوان"/>
    <w:basedOn w:val="Heading4"/>
    <w:link w:val="Char"/>
    <w:rsid w:val="00453B05"/>
    <w:pPr>
      <w:bidi/>
    </w:pPr>
    <w:rPr>
      <w:rFonts w:asciiTheme="minorBidi" w:hAnsiTheme="minorBidi" w:cs="Badr"/>
      <w:sz w:val="32"/>
      <w:szCs w:val="32"/>
    </w:rPr>
  </w:style>
  <w:style w:type="character" w:customStyle="1" w:styleId="Char">
    <w:name w:val="عنوان Char"/>
    <w:basedOn w:val="Heading4Char"/>
    <w:link w:val="a"/>
    <w:rsid w:val="00453B05"/>
    <w:rPr>
      <w:rFonts w:asciiTheme="minorBidi" w:eastAsiaTheme="majorEastAsia" w:hAnsiTheme="minorBidi" w:cs="Badr"/>
      <w:b/>
      <w:bCs/>
      <w:i/>
      <w:iCs/>
      <w:color w:val="DDDDDD" w:themeColor="accent1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84DF6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poem">
    <w:name w:val="poem"/>
    <w:basedOn w:val="Normal"/>
    <w:next w:val="who"/>
    <w:qFormat/>
    <w:rsid w:val="00777077"/>
    <w:pPr>
      <w:bidi/>
      <w:outlineLvl w:val="0"/>
    </w:pPr>
    <w:rPr>
      <w:rFonts w:eastAsiaTheme="minorEastAsia"/>
      <w:b/>
      <w:bCs/>
      <w:color w:val="000000"/>
      <w:sz w:val="28"/>
      <w:szCs w:val="28"/>
      <w:lang w:bidi="fa-IR"/>
    </w:rPr>
  </w:style>
  <w:style w:type="paragraph" w:customStyle="1" w:styleId="who">
    <w:name w:val="who"/>
    <w:basedOn w:val="Normal"/>
    <w:next w:val="why"/>
    <w:qFormat/>
    <w:rsid w:val="00777077"/>
    <w:pPr>
      <w:jc w:val="right"/>
    </w:pPr>
    <w:rPr>
      <w:sz w:val="20"/>
      <w:szCs w:val="20"/>
      <w:lang w:bidi="fa-IR"/>
    </w:rPr>
  </w:style>
  <w:style w:type="paragraph" w:customStyle="1" w:styleId="why">
    <w:name w:val="why"/>
    <w:basedOn w:val="who"/>
    <w:next w:val="num"/>
    <w:qFormat/>
    <w:rsid w:val="00777077"/>
    <w:pPr>
      <w:bidi/>
    </w:pPr>
  </w:style>
  <w:style w:type="paragraph" w:customStyle="1" w:styleId="num">
    <w:name w:val="num"/>
    <w:basedOn w:val="poem"/>
    <w:next w:val="subname"/>
    <w:qFormat/>
    <w:rsid w:val="0095095A"/>
    <w:pPr>
      <w:spacing w:before="240"/>
    </w:pPr>
  </w:style>
  <w:style w:type="paragraph" w:customStyle="1" w:styleId="body">
    <w:name w:val="body"/>
    <w:basedOn w:val="Normal"/>
    <w:qFormat/>
    <w:rsid w:val="0095095A"/>
    <w:rPr>
      <w:rFonts w:eastAsiaTheme="minorEastAsia"/>
      <w:color w:val="000000"/>
      <w:lang w:bidi="fa-IR"/>
    </w:rPr>
  </w:style>
  <w:style w:type="paragraph" w:customStyle="1" w:styleId="when">
    <w:name w:val="when"/>
    <w:basedOn w:val="who"/>
    <w:next w:val="where"/>
    <w:qFormat/>
    <w:rsid w:val="00777077"/>
    <w:pPr>
      <w:spacing w:before="360"/>
    </w:pPr>
  </w:style>
  <w:style w:type="paragraph" w:customStyle="1" w:styleId="where">
    <w:name w:val="where"/>
    <w:basedOn w:val="when"/>
    <w:next w:val="NoSpacing"/>
    <w:qFormat/>
    <w:rsid w:val="00777077"/>
    <w:pPr>
      <w:spacing w:before="0"/>
    </w:pPr>
  </w:style>
  <w:style w:type="paragraph" w:customStyle="1" w:styleId="subname">
    <w:name w:val="subname"/>
    <w:basedOn w:val="num"/>
    <w:next w:val="body"/>
    <w:qFormat/>
    <w:rsid w:val="00777077"/>
    <w:pPr>
      <w:spacing w:before="0" w:after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000000" mc:Ignorable=""/>
      </a:dk2>
      <a:lt2>
        <a:srgbClr xmlns:mc="http://schemas.openxmlformats.org/markup-compatibility/2006" xmlns:a14="http://schemas.microsoft.com/office/drawing/2010/main" val="F8F8F8" mc:Ignorable=""/>
      </a:lt2>
      <a:accent1>
        <a:srgbClr xmlns:mc="http://schemas.openxmlformats.org/markup-compatibility/2006" xmlns:a14="http://schemas.microsoft.com/office/drawing/2010/main" val="DDDDDD" mc:Ignorable=""/>
      </a:accent1>
      <a:accent2>
        <a:srgbClr xmlns:mc="http://schemas.openxmlformats.org/markup-compatibility/2006" xmlns:a14="http://schemas.microsoft.com/office/drawing/2010/main" val="B2B2B2" mc:Ignorable=""/>
      </a:accent2>
      <a:accent3>
        <a:srgbClr xmlns:mc="http://schemas.openxmlformats.org/markup-compatibility/2006" xmlns:a14="http://schemas.microsoft.com/office/drawing/2010/main" val="969696" mc:Ignorable=""/>
      </a:accent3>
      <a:accent4>
        <a:srgbClr xmlns:mc="http://schemas.openxmlformats.org/markup-compatibility/2006" xmlns:a14="http://schemas.microsoft.com/office/drawing/2010/main" val="808080" mc:Ignorable=""/>
      </a:accent4>
      <a:accent5>
        <a:srgbClr xmlns:mc="http://schemas.openxmlformats.org/markup-compatibility/2006" xmlns:a14="http://schemas.microsoft.com/office/drawing/2010/main" val="5F5F5F" mc:Ignorable=""/>
      </a:accent5>
      <a:accent6>
        <a:srgbClr xmlns:mc="http://schemas.openxmlformats.org/markup-compatibility/2006" xmlns:a14="http://schemas.microsoft.com/office/drawing/2010/main" val="4D4D4D" mc:Ignorable=""/>
      </a:accent6>
      <a:hlink>
        <a:srgbClr xmlns:mc="http://schemas.openxmlformats.org/markup-compatibility/2006" xmlns:a14="http://schemas.microsoft.com/office/drawing/2010/main" val="5F5F5F" mc:Ignorable=""/>
      </a:hlink>
      <a:folHlink>
        <a:srgbClr xmlns:mc="http://schemas.openxmlformats.org/markup-compatibility/2006" xmlns:a14="http://schemas.microsoft.com/office/drawing/2010/main" val="919191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8</cp:revision>
  <dcterms:created xsi:type="dcterms:W3CDTF">2010-03-29T10:18:00Z</dcterms:created>
  <dcterms:modified xsi:type="dcterms:W3CDTF">2010-04-05T15:34:00Z</dcterms:modified>
</cp:coreProperties>
</file>