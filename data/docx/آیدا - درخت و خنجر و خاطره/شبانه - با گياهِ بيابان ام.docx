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5A617" w14:textId="77777777" w:rsidR="00F92C8A" w:rsidRDefault="00F92C8A" w:rsidP="0056112D">
      <w:pPr>
        <w:pStyle w:val="poem"/>
        <w:rPr>
          <w:rFonts w:hint="cs"/>
          <w:rtl/>
        </w:rPr>
      </w:pPr>
      <w:bookmarkStart w:id="0" w:name="_GoBack"/>
      <w:r w:rsidRPr="00F92C8A">
        <w:rPr>
          <w:rFonts w:hint="cs"/>
          <w:rtl/>
        </w:rPr>
        <w:t>شبانه</w:t>
      </w:r>
    </w:p>
    <w:p w14:paraId="5CAF2AFC" w14:textId="77777777" w:rsidR="0056112D" w:rsidRDefault="0056112D" w:rsidP="0056112D">
      <w:pPr>
        <w:pStyle w:val="who"/>
        <w:bidi/>
        <w:rPr>
          <w:rFonts w:hint="cs"/>
          <w:rtl/>
        </w:rPr>
      </w:pPr>
    </w:p>
    <w:p w14:paraId="4710E05D" w14:textId="77777777" w:rsidR="0056112D" w:rsidRDefault="0056112D" w:rsidP="0056112D">
      <w:pPr>
        <w:pStyle w:val="why"/>
        <w:rPr>
          <w:rFonts w:hint="cs"/>
          <w:rtl/>
        </w:rPr>
      </w:pPr>
    </w:p>
    <w:p w14:paraId="13F0FFAE" w14:textId="77777777" w:rsidR="0056112D" w:rsidRDefault="0056112D" w:rsidP="0056112D">
      <w:pPr>
        <w:pStyle w:val="num"/>
        <w:rPr>
          <w:rFonts w:hint="cs"/>
          <w:rtl/>
        </w:rPr>
      </w:pPr>
    </w:p>
    <w:p w14:paraId="1F8D8171" w14:textId="77777777" w:rsidR="0056112D" w:rsidRPr="0056112D" w:rsidRDefault="0056112D" w:rsidP="0056112D">
      <w:pPr>
        <w:pStyle w:val="subname"/>
      </w:pPr>
    </w:p>
    <w:p w14:paraId="1691BD90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با گياهِ بيابان ام</w:t>
      </w:r>
    </w:p>
    <w:p w14:paraId="702204CB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  <w:t>خويشي و پيوندي نيست</w:t>
      </w:r>
    </w:p>
    <w:p w14:paraId="641EC486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  <w:t>خود اگر چه دردِ رُستن و ريشه کردن با من است و هراسِ بي بار و بري.</w:t>
      </w:r>
    </w:p>
    <w:p w14:paraId="0B662E5C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و در اين گُلخنِ مغموم</w:t>
      </w:r>
    </w:p>
    <w:p w14:paraId="6A0D458D" w14:textId="77777777" w:rsidR="00F92C8A" w:rsidRPr="0056112D" w:rsidRDefault="00F92C8A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  <w:t xml:space="preserve">پا در جاي </w:t>
      </w:r>
    </w:p>
    <w:p w14:paraId="1A323307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  <w:t>چنان ام</w:t>
      </w:r>
    </w:p>
    <w:p w14:paraId="12DC503D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که مازوي پير</w:t>
      </w:r>
    </w:p>
    <w:p w14:paraId="28FEEC95" w14:textId="77777777" w:rsidR="00F92C8A" w:rsidRPr="0056112D" w:rsidRDefault="00F92C8A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 xml:space="preserve">بنديِ درّه 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 تنگ.</w:t>
      </w:r>
    </w:p>
    <w:p w14:paraId="56C6E15A" w14:textId="77777777" w:rsidR="00F92C8A" w:rsidRPr="0056112D" w:rsidRDefault="00F92C8A" w:rsidP="0056112D">
      <w:pPr>
        <w:pStyle w:val="body"/>
        <w:bidi/>
      </w:pPr>
    </w:p>
    <w:p w14:paraId="26C00FA4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و ريشه ها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 فولادم</w:t>
      </w:r>
    </w:p>
    <w:p w14:paraId="3124C72B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  <w:t>در ظلمتِ سنگ</w:t>
      </w:r>
    </w:p>
    <w:p w14:paraId="6AF98620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مقصدي بي رحمانه را</w:t>
      </w:r>
    </w:p>
    <w:p w14:paraId="019B5ABC" w14:textId="77777777" w:rsidR="00F92C8A" w:rsidRPr="0056112D" w:rsidRDefault="00F92C8A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>جاودنه در سفرند.</w:t>
      </w:r>
    </w:p>
    <w:p w14:paraId="3FF4A15C" w14:textId="77777777" w:rsidR="00F92C8A" w:rsidRPr="0056112D" w:rsidRDefault="00F92C8A" w:rsidP="0056112D">
      <w:pPr>
        <w:pStyle w:val="body"/>
        <w:bidi/>
        <w:rPr>
          <w:rtl/>
        </w:rPr>
      </w:pPr>
    </w:p>
    <w:p w14:paraId="26DF0FB4" w14:textId="77777777" w:rsidR="00F92C8A" w:rsidRPr="0056112D" w:rsidRDefault="00F92C8A" w:rsidP="0056112D">
      <w:pPr>
        <w:pStyle w:val="body"/>
        <w:bidi/>
      </w:pPr>
    </w:p>
    <w:p w14:paraId="566A440E" w14:textId="77777777" w:rsidR="00F92C8A" w:rsidRPr="0056112D" w:rsidRDefault="00F92C8A" w:rsidP="0056112D">
      <w:pPr>
        <w:pStyle w:val="body"/>
        <w:bidi/>
        <w:rPr>
          <w:rtl/>
        </w:rPr>
      </w:pPr>
      <w:r w:rsidRPr="0056112D">
        <w:rPr>
          <w:rFonts w:ascii="Times New Roman" w:hAnsi="Times New Roman" w:cs="Times New Roman"/>
        </w:rPr>
        <w:t>□</w:t>
      </w:r>
    </w:p>
    <w:p w14:paraId="45C1BADB" w14:textId="77777777" w:rsidR="00F92C8A" w:rsidRPr="0056112D" w:rsidRDefault="00F92C8A" w:rsidP="0056112D">
      <w:pPr>
        <w:pStyle w:val="body"/>
        <w:bidi/>
        <w:rPr>
          <w:rtl/>
        </w:rPr>
      </w:pPr>
    </w:p>
    <w:p w14:paraId="342A415F" w14:textId="77777777" w:rsidR="00F92C8A" w:rsidRPr="0056112D" w:rsidRDefault="00F92C8A" w:rsidP="0056112D">
      <w:pPr>
        <w:pStyle w:val="body"/>
        <w:bidi/>
        <w:rPr>
          <w:rtl/>
        </w:rPr>
      </w:pPr>
    </w:p>
    <w:p w14:paraId="541A9CDF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مرگِ من سفري نيست،</w:t>
      </w:r>
    </w:p>
    <w:p w14:paraId="1C00FC2B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  <w:t>هجرتي ست</w:t>
      </w:r>
    </w:p>
    <w:p w14:paraId="6CD6B956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از سرزم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>ن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 که دوست نمي داشتم</w:t>
      </w:r>
    </w:p>
    <w:p w14:paraId="04910F88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به خاطرِ نا مردمان اش.</w:t>
      </w:r>
    </w:p>
    <w:p w14:paraId="4C0D8E7A" w14:textId="77777777" w:rsidR="00F92C8A" w:rsidRPr="0056112D" w:rsidRDefault="00F92C8A" w:rsidP="0056112D">
      <w:pPr>
        <w:pStyle w:val="body"/>
        <w:bidi/>
      </w:pPr>
      <w:r w:rsidRPr="0056112D">
        <w:t> </w:t>
      </w:r>
    </w:p>
    <w:p w14:paraId="3F1FAF65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خود آيا از چه هنگام اين چنين</w:t>
      </w:r>
    </w:p>
    <w:p w14:paraId="3D987DB3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آ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>ينِ مردمي</w:t>
      </w:r>
    </w:p>
    <w:p w14:paraId="1E1B04DC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  <w:t>از دست</w:t>
      </w:r>
    </w:p>
    <w:p w14:paraId="0D9634AE" w14:textId="77777777" w:rsidR="00F92C8A" w:rsidRPr="0056112D" w:rsidRDefault="00F92C8A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  <w:t>بنهاده ايد؟</w:t>
      </w:r>
    </w:p>
    <w:p w14:paraId="566FB8FF" w14:textId="77777777" w:rsidR="00F92C8A" w:rsidRPr="0056112D" w:rsidRDefault="00F92C8A" w:rsidP="0056112D">
      <w:pPr>
        <w:pStyle w:val="body"/>
        <w:bidi/>
        <w:rPr>
          <w:rtl/>
        </w:rPr>
      </w:pPr>
    </w:p>
    <w:p w14:paraId="1718FAE9" w14:textId="77777777" w:rsidR="00F92C8A" w:rsidRPr="0056112D" w:rsidRDefault="00F92C8A" w:rsidP="0056112D">
      <w:pPr>
        <w:pStyle w:val="body"/>
        <w:bidi/>
        <w:rPr>
          <w:rtl/>
        </w:rPr>
      </w:pPr>
    </w:p>
    <w:p w14:paraId="345E822E" w14:textId="77777777" w:rsidR="00F92C8A" w:rsidRPr="0056112D" w:rsidRDefault="00F92C8A" w:rsidP="0056112D">
      <w:pPr>
        <w:pStyle w:val="body"/>
        <w:bidi/>
        <w:rPr>
          <w:rtl/>
        </w:rPr>
      </w:pPr>
      <w:r w:rsidRPr="0056112D">
        <w:rPr>
          <w:rFonts w:ascii="Times New Roman" w:hAnsi="Times New Roman" w:cs="Times New Roman" w:hint="cs"/>
          <w:rtl/>
        </w:rPr>
        <w:t>□</w:t>
      </w:r>
    </w:p>
    <w:p w14:paraId="28B4E7C5" w14:textId="77777777" w:rsidR="00F92C8A" w:rsidRPr="0056112D" w:rsidRDefault="00F92C8A" w:rsidP="0056112D">
      <w:pPr>
        <w:pStyle w:val="body"/>
        <w:bidi/>
        <w:rPr>
          <w:rtl/>
        </w:rPr>
      </w:pPr>
    </w:p>
    <w:p w14:paraId="3F2C27DD" w14:textId="77777777" w:rsidR="00F92C8A" w:rsidRPr="0056112D" w:rsidRDefault="00F92C8A" w:rsidP="0056112D">
      <w:pPr>
        <w:pStyle w:val="body"/>
        <w:bidi/>
      </w:pPr>
    </w:p>
    <w:p w14:paraId="1C022513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پرِ پرواز ندارم</w:t>
      </w:r>
    </w:p>
    <w:p w14:paraId="195510F0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  <w:t>امّا</w:t>
      </w:r>
    </w:p>
    <w:p w14:paraId="6F778227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دلي دارم و حسرتِ دُرنا ها</w:t>
      </w:r>
    </w:p>
    <w:p w14:paraId="56C9107F" w14:textId="77777777" w:rsidR="00F92C8A" w:rsidRPr="0056112D" w:rsidRDefault="00F92C8A" w:rsidP="0056112D">
      <w:pPr>
        <w:pStyle w:val="body"/>
        <w:bidi/>
      </w:pPr>
      <w:r w:rsidRPr="0056112D">
        <w:t> </w:t>
      </w:r>
    </w:p>
    <w:p w14:paraId="7A8ABB90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و به هنگامي که مرغانِ مهاجر</w:t>
      </w:r>
    </w:p>
    <w:p w14:paraId="374A84F0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 xml:space="preserve">در درياچه 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 ماه تاب</w:t>
      </w:r>
    </w:p>
    <w:p w14:paraId="40DACE51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  <w:t>پارو مي کشند،</w:t>
      </w:r>
    </w:p>
    <w:p w14:paraId="2529DF2E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خوشا رها کردن و رفتن!</w:t>
      </w:r>
    </w:p>
    <w:p w14:paraId="5263B4D0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خوابي ديگر</w:t>
      </w:r>
    </w:p>
    <w:p w14:paraId="561C65E1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  <w:t>به مُردابي ديگر</w:t>
      </w:r>
      <w:r w:rsidRPr="0056112D">
        <w:t>!</w:t>
      </w:r>
    </w:p>
    <w:p w14:paraId="1A7D4C2C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خوشا ماندابي ديگر</w:t>
      </w:r>
    </w:p>
    <w:p w14:paraId="53DFE8E2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  <w:t>به ساحلي ديگر</w:t>
      </w:r>
    </w:p>
    <w:p w14:paraId="4FF60915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  <w:t>به دريا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>ي ديگر</w:t>
      </w:r>
      <w:r w:rsidRPr="0056112D">
        <w:t>!</w:t>
      </w:r>
    </w:p>
    <w:p w14:paraId="2CC74272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خوشا پر کشيدن، خوشا رها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>ي،</w:t>
      </w:r>
    </w:p>
    <w:p w14:paraId="734CE4C1" w14:textId="77777777" w:rsidR="00F92C8A" w:rsidRPr="0056112D" w:rsidRDefault="00F92C8A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>خوشا اگر نه رها زيستن، مردن به رها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>ي</w:t>
      </w:r>
      <w:r w:rsidRPr="0056112D">
        <w:t>!</w:t>
      </w:r>
    </w:p>
    <w:p w14:paraId="67F0BC0B" w14:textId="77777777" w:rsidR="00BD6DB4" w:rsidRPr="0056112D" w:rsidRDefault="00BD6DB4" w:rsidP="0056112D">
      <w:pPr>
        <w:pStyle w:val="body"/>
        <w:bidi/>
      </w:pPr>
    </w:p>
    <w:p w14:paraId="196ADC9F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آه ، اين پرنده</w:t>
      </w:r>
    </w:p>
    <w:p w14:paraId="339E8572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در اين قفس</w:t>
      </w:r>
      <w:r w:rsidR="00BD6DB4" w:rsidRPr="0056112D">
        <w:rPr>
          <w:rFonts w:hint="cs"/>
          <w:rtl/>
        </w:rPr>
        <w:t>ِ</w:t>
      </w:r>
      <w:r w:rsidRPr="0056112D">
        <w:rPr>
          <w:rFonts w:hint="cs"/>
          <w:rtl/>
        </w:rPr>
        <w:t xml:space="preserve"> تنگ</w:t>
      </w:r>
    </w:p>
    <w:p w14:paraId="63723D67" w14:textId="77777777" w:rsidR="00F92C8A" w:rsidRPr="0056112D" w:rsidRDefault="00F92C8A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>نمي خواند</w:t>
      </w:r>
      <w:r w:rsidR="00BD6DB4" w:rsidRPr="0056112D">
        <w:rPr>
          <w:rFonts w:hint="cs"/>
          <w:rtl/>
        </w:rPr>
        <w:t>.</w:t>
      </w:r>
    </w:p>
    <w:p w14:paraId="30AA9433" w14:textId="77777777" w:rsidR="00BD6DB4" w:rsidRPr="0056112D" w:rsidRDefault="00BD6DB4" w:rsidP="0056112D">
      <w:pPr>
        <w:pStyle w:val="body"/>
        <w:bidi/>
        <w:rPr>
          <w:rtl/>
        </w:rPr>
      </w:pPr>
    </w:p>
    <w:p w14:paraId="1B044511" w14:textId="77777777" w:rsidR="00BD6DB4" w:rsidRPr="0056112D" w:rsidRDefault="00BD6DB4" w:rsidP="0056112D">
      <w:pPr>
        <w:pStyle w:val="body"/>
        <w:bidi/>
      </w:pPr>
    </w:p>
    <w:p w14:paraId="0DDA5D2B" w14:textId="77777777" w:rsidR="00BD6DB4" w:rsidRPr="0056112D" w:rsidRDefault="00BD6DB4" w:rsidP="0056112D">
      <w:pPr>
        <w:pStyle w:val="body"/>
        <w:bidi/>
        <w:rPr>
          <w:rtl/>
        </w:rPr>
      </w:pPr>
      <w:r w:rsidRPr="0056112D">
        <w:rPr>
          <w:rFonts w:ascii="Times New Roman" w:hAnsi="Times New Roman" w:cs="Times New Roman"/>
        </w:rPr>
        <w:t>□</w:t>
      </w:r>
    </w:p>
    <w:p w14:paraId="0D34F2BF" w14:textId="77777777" w:rsidR="00BD6DB4" w:rsidRPr="0056112D" w:rsidRDefault="00BD6DB4" w:rsidP="0056112D">
      <w:pPr>
        <w:pStyle w:val="body"/>
        <w:bidi/>
        <w:rPr>
          <w:rtl/>
        </w:rPr>
      </w:pPr>
    </w:p>
    <w:p w14:paraId="43513EBC" w14:textId="77777777" w:rsidR="00BD6DB4" w:rsidRPr="0056112D" w:rsidRDefault="00BD6DB4" w:rsidP="0056112D">
      <w:pPr>
        <w:pStyle w:val="body"/>
        <w:bidi/>
        <w:rPr>
          <w:rtl/>
        </w:rPr>
      </w:pPr>
    </w:p>
    <w:p w14:paraId="1EE098BA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نهاد</w:t>
      </w:r>
      <w:r w:rsidR="00BD6DB4" w:rsidRPr="0056112D">
        <w:rPr>
          <w:rFonts w:hint="cs"/>
          <w:rtl/>
        </w:rPr>
        <w:t xml:space="preserve">ِ </w:t>
      </w:r>
      <w:r w:rsidRPr="0056112D">
        <w:rPr>
          <w:rFonts w:hint="cs"/>
          <w:rtl/>
        </w:rPr>
        <w:t>تان، هم به وسعت</w:t>
      </w:r>
      <w:r w:rsidR="00BD6DB4" w:rsidRPr="0056112D">
        <w:rPr>
          <w:rFonts w:hint="cs"/>
          <w:rtl/>
        </w:rPr>
        <w:t>ِ</w:t>
      </w:r>
      <w:r w:rsidRPr="0056112D">
        <w:rPr>
          <w:rFonts w:hint="cs"/>
          <w:rtl/>
        </w:rPr>
        <w:t xml:space="preserve"> آسمان است</w:t>
      </w:r>
    </w:p>
    <w:p w14:paraId="294FD6A9" w14:textId="77777777" w:rsidR="00F92C8A" w:rsidRPr="0056112D" w:rsidRDefault="00BD6DB4" w:rsidP="0056112D">
      <w:pPr>
        <w:pStyle w:val="body"/>
        <w:bidi/>
      </w:pPr>
      <w:r w:rsidRPr="0056112D">
        <w:rPr>
          <w:rFonts w:hint="cs"/>
          <w:rtl/>
        </w:rPr>
        <w:t>از آن پ</w:t>
      </w:r>
      <w:r w:rsidR="00F92C8A" w:rsidRPr="0056112D">
        <w:rPr>
          <w:rFonts w:hint="cs"/>
          <w:rtl/>
        </w:rPr>
        <w:t>يش</w:t>
      </w:r>
      <w:r w:rsidRPr="0056112D">
        <w:rPr>
          <w:rFonts w:hint="cs"/>
          <w:rtl/>
        </w:rPr>
        <w:t xml:space="preserve"> </w:t>
      </w:r>
      <w:r w:rsidR="00F92C8A" w:rsidRPr="0056112D">
        <w:rPr>
          <w:rFonts w:hint="cs"/>
          <w:rtl/>
        </w:rPr>
        <w:t>تر که خداوند</w:t>
      </w:r>
    </w:p>
    <w:p w14:paraId="76EAE8FC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ستاره و خورشيد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 بي</w:t>
      </w:r>
      <w:r w:rsidR="00BD6DB4" w:rsidRPr="0056112D">
        <w:rPr>
          <w:rFonts w:hint="cs"/>
          <w:rtl/>
        </w:rPr>
        <w:t>ا</w:t>
      </w:r>
      <w:r w:rsidRPr="0056112D">
        <w:rPr>
          <w:rFonts w:hint="cs"/>
          <w:rtl/>
        </w:rPr>
        <w:t>فريند</w:t>
      </w:r>
      <w:r w:rsidR="00BD6DB4" w:rsidRPr="0056112D">
        <w:rPr>
          <w:rFonts w:hint="cs"/>
          <w:rtl/>
        </w:rPr>
        <w:t>.</w:t>
      </w:r>
    </w:p>
    <w:p w14:paraId="2CF8F25A" w14:textId="77777777" w:rsidR="00F92C8A" w:rsidRPr="0056112D" w:rsidRDefault="00F92C8A" w:rsidP="0056112D">
      <w:pPr>
        <w:pStyle w:val="body"/>
        <w:bidi/>
      </w:pPr>
      <w:r w:rsidRPr="0056112D">
        <w:t> </w:t>
      </w:r>
    </w:p>
    <w:p w14:paraId="65762243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برد</w:t>
      </w:r>
      <w:r w:rsidR="00BD6DB4" w:rsidRPr="0056112D">
        <w:rPr>
          <w:rFonts w:hint="cs"/>
          <w:rtl/>
        </w:rPr>
        <w:t xml:space="preserve">ه </w:t>
      </w:r>
      <w:r w:rsidRPr="0056112D">
        <w:rPr>
          <w:rFonts w:hint="cs"/>
          <w:rtl/>
        </w:rPr>
        <w:t>گان</w:t>
      </w:r>
      <w:r w:rsidR="00BD6DB4" w:rsidRPr="0056112D">
        <w:rPr>
          <w:rFonts w:hint="cs"/>
          <w:rtl/>
        </w:rPr>
        <w:t xml:space="preserve">ِ </w:t>
      </w:r>
      <w:r w:rsidRPr="0056112D">
        <w:rPr>
          <w:rFonts w:hint="cs"/>
          <w:rtl/>
        </w:rPr>
        <w:t>تان را همه بفروخته ايد</w:t>
      </w:r>
    </w:p>
    <w:p w14:paraId="000D4DB1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که برده داري</w:t>
      </w:r>
    </w:p>
    <w:p w14:paraId="196A419D" w14:textId="77777777" w:rsidR="00F92C8A" w:rsidRPr="0056112D" w:rsidRDefault="00BD6DB4" w:rsidP="0056112D">
      <w:pPr>
        <w:pStyle w:val="body"/>
        <w:bidi/>
      </w:pPr>
      <w:r w:rsidRPr="0056112D">
        <w:rPr>
          <w:rFonts w:hint="cs"/>
          <w:rtl/>
        </w:rPr>
        <w:tab/>
      </w:r>
      <w:r w:rsidR="00F92C8A" w:rsidRPr="0056112D">
        <w:rPr>
          <w:rFonts w:hint="cs"/>
          <w:rtl/>
        </w:rPr>
        <w:t>نشان</w:t>
      </w:r>
      <w:r w:rsidRPr="0056112D">
        <w:rPr>
          <w:rFonts w:hint="cs"/>
          <w:rtl/>
        </w:rPr>
        <w:t>ِ</w:t>
      </w:r>
      <w:r w:rsidR="00F92C8A" w:rsidRPr="0056112D">
        <w:rPr>
          <w:rFonts w:hint="cs"/>
          <w:rtl/>
        </w:rPr>
        <w:t xml:space="preserve"> زوال و تباهي ست</w:t>
      </w:r>
      <w:r w:rsidRPr="0056112D">
        <w:rPr>
          <w:rFonts w:hint="cs"/>
          <w:rtl/>
        </w:rPr>
        <w:t>؛</w:t>
      </w:r>
    </w:p>
    <w:p w14:paraId="1C63F45D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و کنون به پيروزي</w:t>
      </w:r>
    </w:p>
    <w:p w14:paraId="41A24A21" w14:textId="77777777" w:rsidR="00F92C8A" w:rsidRPr="0056112D" w:rsidRDefault="00BD6DB4" w:rsidP="0056112D">
      <w:pPr>
        <w:pStyle w:val="body"/>
        <w:bidi/>
      </w:pPr>
      <w:r w:rsidRPr="0056112D">
        <w:rPr>
          <w:rFonts w:hint="cs"/>
          <w:rtl/>
        </w:rPr>
        <w:tab/>
      </w:r>
      <w:r w:rsidR="00F92C8A" w:rsidRPr="0056112D">
        <w:rPr>
          <w:rFonts w:hint="cs"/>
          <w:rtl/>
        </w:rPr>
        <w:t>دست به دست مي تکانيد</w:t>
      </w:r>
    </w:p>
    <w:p w14:paraId="0A029A0D" w14:textId="77777777" w:rsidR="00F92C8A" w:rsidRPr="0056112D" w:rsidRDefault="00F92C8A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>که از طايفه</w:t>
      </w:r>
      <w:r w:rsidR="00BD6DB4" w:rsidRPr="0056112D">
        <w:rPr>
          <w:rFonts w:hint="cs"/>
          <w:rtl/>
        </w:rPr>
        <w:t xml:space="preserve"> 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 برده داران ن</w:t>
      </w:r>
      <w:r w:rsidR="00BD6DB4" w:rsidRPr="0056112D">
        <w:rPr>
          <w:rFonts w:hint="cs"/>
          <w:rtl/>
        </w:rPr>
        <w:t xml:space="preserve">ه </w:t>
      </w:r>
      <w:r w:rsidRPr="0056112D">
        <w:rPr>
          <w:rFonts w:hint="cs"/>
          <w:rtl/>
        </w:rPr>
        <w:t>ي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د </w:t>
      </w:r>
      <w:r w:rsidR="00BD6DB4" w:rsidRPr="0056112D">
        <w:rPr>
          <w:rFonts w:hint="cs"/>
          <w:rtl/>
        </w:rPr>
        <w:t xml:space="preserve">[ </w:t>
      </w:r>
      <w:r w:rsidRPr="0056112D">
        <w:rPr>
          <w:rFonts w:hint="cs"/>
          <w:rtl/>
        </w:rPr>
        <w:t>آفرينتان</w:t>
      </w:r>
      <w:r w:rsidR="00BD6DB4" w:rsidRPr="0056112D">
        <w:rPr>
          <w:rFonts w:hint="cs"/>
          <w:rtl/>
        </w:rPr>
        <w:t>! ]</w:t>
      </w:r>
    </w:p>
    <w:p w14:paraId="20DC91D5" w14:textId="77777777" w:rsidR="00BD6DB4" w:rsidRPr="0056112D" w:rsidRDefault="00BD6DB4" w:rsidP="0056112D">
      <w:pPr>
        <w:pStyle w:val="body"/>
        <w:bidi/>
      </w:pPr>
    </w:p>
    <w:p w14:paraId="48D35931" w14:textId="77777777" w:rsidR="00BD6DB4" w:rsidRPr="0056112D" w:rsidRDefault="00F92C8A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>و تجارت</w:t>
      </w:r>
      <w:r w:rsidR="00BD6DB4" w:rsidRPr="0056112D">
        <w:rPr>
          <w:rFonts w:hint="cs"/>
          <w:rtl/>
        </w:rPr>
        <w:t>ِ</w:t>
      </w:r>
      <w:r w:rsidRPr="0056112D">
        <w:rPr>
          <w:rFonts w:hint="cs"/>
          <w:rtl/>
        </w:rPr>
        <w:t xml:space="preserve"> آدمي</w:t>
      </w:r>
      <w:r w:rsidR="00BD6DB4" w:rsidRPr="0056112D">
        <w:rPr>
          <w:rFonts w:hint="cs"/>
          <w:rtl/>
        </w:rPr>
        <w:t xml:space="preserve"> را </w:t>
      </w:r>
    </w:p>
    <w:p w14:paraId="6F118B35" w14:textId="77777777" w:rsidR="00BD6DB4" w:rsidRPr="0056112D" w:rsidRDefault="00BD6DB4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ab/>
        <w:t>ننگ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 م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 شمار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>د.</w:t>
      </w:r>
    </w:p>
    <w:p w14:paraId="0F166B5D" w14:textId="77777777" w:rsidR="00BD6DB4" w:rsidRPr="0056112D" w:rsidRDefault="00BD6DB4" w:rsidP="0056112D">
      <w:pPr>
        <w:pStyle w:val="body"/>
        <w:bidi/>
        <w:rPr>
          <w:rtl/>
        </w:rPr>
      </w:pPr>
    </w:p>
    <w:p w14:paraId="6A21930B" w14:textId="77777777" w:rsidR="00BD6DB4" w:rsidRPr="0056112D" w:rsidRDefault="00BD6DB4" w:rsidP="0056112D">
      <w:pPr>
        <w:pStyle w:val="body"/>
        <w:bidi/>
      </w:pPr>
      <w:r w:rsidRPr="0056112D">
        <w:rPr>
          <w:rFonts w:hint="cs"/>
          <w:rtl/>
        </w:rPr>
        <w:t>خدا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 را از چه هنگام اين چنين</w:t>
      </w:r>
    </w:p>
    <w:p w14:paraId="2512F90B" w14:textId="77777777" w:rsidR="00BD6DB4" w:rsidRPr="0056112D" w:rsidRDefault="00BD6DB4" w:rsidP="0056112D">
      <w:pPr>
        <w:pStyle w:val="body"/>
        <w:bidi/>
      </w:pPr>
      <w:r w:rsidRPr="0056112D">
        <w:rPr>
          <w:rFonts w:hint="cs"/>
          <w:rtl/>
        </w:rPr>
        <w:t>آ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>ينِ مردمي</w:t>
      </w:r>
    </w:p>
    <w:p w14:paraId="63E8F1FC" w14:textId="77777777" w:rsidR="00BD6DB4" w:rsidRPr="0056112D" w:rsidRDefault="00BD6DB4" w:rsidP="0056112D">
      <w:pPr>
        <w:pStyle w:val="body"/>
        <w:bidi/>
      </w:pPr>
      <w:r w:rsidRPr="0056112D">
        <w:rPr>
          <w:rFonts w:hint="cs"/>
          <w:rtl/>
        </w:rPr>
        <w:t>از دست</w:t>
      </w:r>
    </w:p>
    <w:p w14:paraId="7A984C53" w14:textId="77777777" w:rsidR="00BD6DB4" w:rsidRPr="0056112D" w:rsidRDefault="00BD6DB4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ab/>
      </w:r>
      <w:r w:rsidRPr="0056112D">
        <w:rPr>
          <w:rFonts w:hint="cs"/>
          <w:rtl/>
        </w:rPr>
        <w:tab/>
        <w:t>بنهاده ايد؟</w:t>
      </w:r>
    </w:p>
    <w:p w14:paraId="3FB50F0D" w14:textId="77777777" w:rsidR="00BD6DB4" w:rsidRPr="0056112D" w:rsidRDefault="00BD6DB4" w:rsidP="0056112D">
      <w:pPr>
        <w:pStyle w:val="body"/>
        <w:bidi/>
        <w:rPr>
          <w:rtl/>
        </w:rPr>
      </w:pPr>
    </w:p>
    <w:p w14:paraId="200F4C27" w14:textId="77777777" w:rsidR="00BD6DB4" w:rsidRPr="0056112D" w:rsidRDefault="00BD6DB4" w:rsidP="0056112D">
      <w:pPr>
        <w:pStyle w:val="body"/>
        <w:bidi/>
        <w:rPr>
          <w:rtl/>
        </w:rPr>
      </w:pPr>
    </w:p>
    <w:p w14:paraId="05E93343" w14:textId="77777777" w:rsidR="00BD6DB4" w:rsidRPr="0056112D" w:rsidRDefault="00BD6DB4" w:rsidP="0056112D">
      <w:pPr>
        <w:pStyle w:val="body"/>
        <w:bidi/>
        <w:rPr>
          <w:rtl/>
        </w:rPr>
      </w:pPr>
      <w:r w:rsidRPr="0056112D">
        <w:rPr>
          <w:rFonts w:ascii="Times New Roman" w:hAnsi="Times New Roman" w:cs="Times New Roman"/>
        </w:rPr>
        <w:t>□</w:t>
      </w:r>
    </w:p>
    <w:p w14:paraId="5E604291" w14:textId="77777777" w:rsidR="00BD6DB4" w:rsidRPr="0056112D" w:rsidRDefault="00BD6DB4" w:rsidP="0056112D">
      <w:pPr>
        <w:pStyle w:val="body"/>
        <w:bidi/>
        <w:rPr>
          <w:rtl/>
        </w:rPr>
      </w:pPr>
    </w:p>
    <w:p w14:paraId="2DE69B7B" w14:textId="77777777" w:rsidR="00BD6DB4" w:rsidRPr="0056112D" w:rsidRDefault="00BD6DB4" w:rsidP="0056112D">
      <w:pPr>
        <w:pStyle w:val="body"/>
        <w:bidi/>
        <w:rPr>
          <w:rtl/>
        </w:rPr>
      </w:pPr>
    </w:p>
    <w:p w14:paraId="02E77941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بندم خود اگر چه بر پاي نيست</w:t>
      </w:r>
    </w:p>
    <w:p w14:paraId="0523759A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سوز</w:t>
      </w:r>
      <w:r w:rsidR="00BD6DB4" w:rsidRPr="0056112D">
        <w:rPr>
          <w:rFonts w:hint="cs"/>
          <w:rtl/>
        </w:rPr>
        <w:t>ِ</w:t>
      </w:r>
      <w:r w:rsidRPr="0056112D">
        <w:rPr>
          <w:rFonts w:hint="cs"/>
          <w:rtl/>
        </w:rPr>
        <w:t xml:space="preserve"> سرود</w:t>
      </w:r>
      <w:r w:rsidR="00BD6DB4" w:rsidRPr="0056112D">
        <w:rPr>
          <w:rFonts w:hint="cs"/>
          <w:rtl/>
        </w:rPr>
        <w:t>ِ</w:t>
      </w:r>
      <w:r w:rsidRPr="0056112D">
        <w:rPr>
          <w:rFonts w:hint="cs"/>
          <w:rtl/>
        </w:rPr>
        <w:t xml:space="preserve"> اسيران با من است،</w:t>
      </w:r>
    </w:p>
    <w:p w14:paraId="3C635742" w14:textId="77777777" w:rsidR="00F92C8A" w:rsidRPr="0056112D" w:rsidRDefault="00F92C8A" w:rsidP="0056112D">
      <w:pPr>
        <w:pStyle w:val="body"/>
        <w:bidi/>
      </w:pPr>
      <w:r w:rsidRPr="0056112D">
        <w:t> </w:t>
      </w:r>
      <w:r w:rsidRPr="0056112D">
        <w:rPr>
          <w:rFonts w:hint="cs"/>
          <w:rtl/>
        </w:rPr>
        <w:t>و</w:t>
      </w:r>
      <w:r w:rsidR="00BD6DB4" w:rsidRPr="0056112D">
        <w:rPr>
          <w:rFonts w:hint="cs"/>
          <w:rtl/>
        </w:rPr>
        <w:t xml:space="preserve"> </w:t>
      </w:r>
      <w:r w:rsidRPr="0056112D">
        <w:rPr>
          <w:rFonts w:hint="cs"/>
          <w:rtl/>
        </w:rPr>
        <w:t>اميدي خود ب</w:t>
      </w:r>
      <w:r w:rsidR="00BD6DB4" w:rsidRPr="0056112D">
        <w:rPr>
          <w:rFonts w:hint="cs"/>
          <w:rtl/>
        </w:rPr>
        <w:t xml:space="preserve">ه </w:t>
      </w:r>
      <w:r w:rsidRPr="0056112D">
        <w:rPr>
          <w:rFonts w:hint="cs"/>
          <w:rtl/>
        </w:rPr>
        <w:t>رها</w:t>
      </w:r>
      <w:r w:rsidR="00243249" w:rsidRPr="0056112D">
        <w:rPr>
          <w:rFonts w:hint="cs"/>
          <w:rtl/>
        </w:rPr>
        <w:t>يي</w:t>
      </w:r>
      <w:r w:rsidR="00BD6DB4" w:rsidRPr="0056112D">
        <w:rPr>
          <w:rFonts w:hint="cs"/>
          <w:rtl/>
        </w:rPr>
        <w:t xml:space="preserve"> ا</w:t>
      </w:r>
      <w:r w:rsidRPr="0056112D">
        <w:rPr>
          <w:rFonts w:hint="cs"/>
          <w:rtl/>
        </w:rPr>
        <w:t>م ار نيست</w:t>
      </w:r>
    </w:p>
    <w:p w14:paraId="4A17664B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 xml:space="preserve">دستي </w:t>
      </w:r>
      <w:r w:rsidR="00BD6DB4" w:rsidRPr="0056112D">
        <w:rPr>
          <w:rFonts w:hint="cs"/>
          <w:rtl/>
        </w:rPr>
        <w:t>ه</w:t>
      </w:r>
      <w:r w:rsidRPr="0056112D">
        <w:rPr>
          <w:rFonts w:hint="cs"/>
          <w:rtl/>
        </w:rPr>
        <w:t>ست که اشک از چشمان</w:t>
      </w:r>
      <w:r w:rsidR="00BD6DB4" w:rsidRPr="0056112D">
        <w:rPr>
          <w:rFonts w:hint="cs"/>
          <w:rtl/>
        </w:rPr>
        <w:t xml:space="preserve"> ا</w:t>
      </w:r>
      <w:r w:rsidRPr="0056112D">
        <w:rPr>
          <w:rFonts w:hint="cs"/>
          <w:rtl/>
        </w:rPr>
        <w:t>م مي سترد،</w:t>
      </w:r>
    </w:p>
    <w:p w14:paraId="7EBC284E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و ن</w:t>
      </w:r>
      <w:r w:rsidR="00BD6DB4" w:rsidRPr="0056112D">
        <w:rPr>
          <w:rFonts w:hint="cs"/>
          <w:rtl/>
        </w:rPr>
        <w:t>ُ</w:t>
      </w:r>
      <w:r w:rsidRPr="0056112D">
        <w:rPr>
          <w:rFonts w:hint="cs"/>
          <w:rtl/>
        </w:rPr>
        <w:t>ويدي خود اگر نيست</w:t>
      </w:r>
    </w:p>
    <w:p w14:paraId="1363291B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تسلا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>ي هست</w:t>
      </w:r>
      <w:r w:rsidR="00BD6DB4" w:rsidRPr="0056112D">
        <w:rPr>
          <w:rFonts w:hint="cs"/>
          <w:rtl/>
        </w:rPr>
        <w:t>.</w:t>
      </w:r>
    </w:p>
    <w:p w14:paraId="5E2CB285" w14:textId="77777777" w:rsidR="00F92C8A" w:rsidRPr="0056112D" w:rsidRDefault="00F92C8A" w:rsidP="0056112D">
      <w:pPr>
        <w:pStyle w:val="body"/>
        <w:bidi/>
      </w:pPr>
      <w:r w:rsidRPr="0056112D">
        <w:t> </w:t>
      </w:r>
    </w:p>
    <w:p w14:paraId="73C97D9E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چرا که مرا</w:t>
      </w:r>
    </w:p>
    <w:p w14:paraId="13E5066B" w14:textId="77777777" w:rsidR="00F92C8A" w:rsidRPr="0056112D" w:rsidRDefault="00BD6DB4" w:rsidP="0056112D">
      <w:pPr>
        <w:pStyle w:val="body"/>
        <w:bidi/>
      </w:pPr>
      <w:r w:rsidRPr="0056112D">
        <w:rPr>
          <w:rFonts w:hint="cs"/>
          <w:rtl/>
        </w:rPr>
        <w:tab/>
      </w:r>
      <w:r w:rsidR="00F92C8A" w:rsidRPr="0056112D">
        <w:rPr>
          <w:rFonts w:hint="cs"/>
          <w:rtl/>
        </w:rPr>
        <w:t>ميراث</w:t>
      </w:r>
      <w:r w:rsidRPr="0056112D">
        <w:rPr>
          <w:rFonts w:hint="cs"/>
          <w:rtl/>
        </w:rPr>
        <w:t>ِ</w:t>
      </w:r>
      <w:r w:rsidR="00F92C8A" w:rsidRPr="0056112D">
        <w:rPr>
          <w:rFonts w:hint="cs"/>
          <w:rtl/>
        </w:rPr>
        <w:t xml:space="preserve"> محنت</w:t>
      </w:r>
      <w:r w:rsidRPr="0056112D">
        <w:rPr>
          <w:rFonts w:hint="cs"/>
          <w:rtl/>
        </w:rPr>
        <w:t>ِ</w:t>
      </w:r>
      <w:r w:rsidR="00F92C8A" w:rsidRPr="0056112D">
        <w:rPr>
          <w:rFonts w:hint="cs"/>
          <w:rtl/>
        </w:rPr>
        <w:t xml:space="preserve"> روزگاران</w:t>
      </w:r>
    </w:p>
    <w:p w14:paraId="5433FFA0" w14:textId="77777777" w:rsidR="00BD6DB4" w:rsidRPr="0056112D" w:rsidRDefault="00F92C8A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>تنها</w:t>
      </w:r>
    </w:p>
    <w:p w14:paraId="69E28546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تسلاي عشقي ست</w:t>
      </w:r>
    </w:p>
    <w:p w14:paraId="321FBAB4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که شاهين</w:t>
      </w:r>
      <w:r w:rsidR="00BD6DB4" w:rsidRPr="0056112D">
        <w:rPr>
          <w:rFonts w:hint="cs"/>
          <w:rtl/>
        </w:rPr>
        <w:t>ِ</w:t>
      </w:r>
      <w:r w:rsidRPr="0056112D">
        <w:rPr>
          <w:rFonts w:hint="cs"/>
          <w:rtl/>
        </w:rPr>
        <w:t xml:space="preserve"> ترازو را</w:t>
      </w:r>
    </w:p>
    <w:p w14:paraId="064A50EE" w14:textId="77777777" w:rsidR="00F92C8A" w:rsidRPr="0056112D" w:rsidRDefault="00F92C8A" w:rsidP="0056112D">
      <w:pPr>
        <w:pStyle w:val="body"/>
        <w:bidi/>
      </w:pPr>
      <w:r w:rsidRPr="0056112D">
        <w:rPr>
          <w:rFonts w:hint="cs"/>
          <w:rtl/>
        </w:rPr>
        <w:t>به جانب</w:t>
      </w:r>
      <w:r w:rsidR="00BD6DB4" w:rsidRPr="0056112D">
        <w:rPr>
          <w:rFonts w:hint="cs"/>
          <w:rtl/>
        </w:rPr>
        <w:t>ِ</w:t>
      </w:r>
      <w:r w:rsidRPr="0056112D">
        <w:rPr>
          <w:rFonts w:hint="cs"/>
          <w:rtl/>
        </w:rPr>
        <w:t xml:space="preserve"> کفه</w:t>
      </w:r>
      <w:r w:rsidR="00BD6DB4" w:rsidRPr="0056112D">
        <w:rPr>
          <w:rFonts w:hint="cs"/>
          <w:rtl/>
        </w:rPr>
        <w:t xml:space="preserve"> </w:t>
      </w:r>
      <w:r w:rsidR="00243249" w:rsidRPr="0056112D">
        <w:rPr>
          <w:rFonts w:hint="cs"/>
          <w:rtl/>
        </w:rPr>
        <w:t>ي</w:t>
      </w:r>
      <w:r w:rsidRPr="0056112D">
        <w:rPr>
          <w:rFonts w:hint="cs"/>
          <w:rtl/>
        </w:rPr>
        <w:t xml:space="preserve"> فردا</w:t>
      </w:r>
    </w:p>
    <w:p w14:paraId="6C0F5D26" w14:textId="77777777" w:rsidR="00F92C8A" w:rsidRPr="0056112D" w:rsidRDefault="00F92C8A" w:rsidP="0056112D">
      <w:pPr>
        <w:pStyle w:val="body"/>
        <w:bidi/>
        <w:rPr>
          <w:rtl/>
        </w:rPr>
      </w:pPr>
      <w:r w:rsidRPr="0056112D">
        <w:rPr>
          <w:rFonts w:hint="cs"/>
          <w:rtl/>
        </w:rPr>
        <w:t>خم مي کند</w:t>
      </w:r>
      <w:r w:rsidR="00BD6DB4" w:rsidRPr="0056112D">
        <w:rPr>
          <w:rFonts w:hint="cs"/>
          <w:rtl/>
        </w:rPr>
        <w:t>.</w:t>
      </w:r>
    </w:p>
    <w:p w14:paraId="24757ED5" w14:textId="77777777" w:rsidR="00BD6DB4" w:rsidRDefault="00BD6DB4" w:rsidP="00BD6DB4">
      <w:pPr>
        <w:pStyle w:val="when"/>
        <w:bidi/>
        <w:rPr>
          <w:rtl/>
        </w:rPr>
      </w:pPr>
      <w:r>
        <w:rPr>
          <w:rFonts w:ascii="Times New Roman" w:hAnsi="Times New Roman" w:cs="Times New Roman"/>
          <w:rtl/>
        </w:rPr>
        <w:t>٩</w:t>
      </w:r>
      <w:r>
        <w:rPr>
          <w:rFonts w:hint="cs"/>
          <w:rtl/>
        </w:rPr>
        <w:t>د</w:t>
      </w:r>
      <w:r w:rsidR="00243249">
        <w:rPr>
          <w:rFonts w:hint="cs"/>
          <w:rtl/>
        </w:rPr>
        <w:t>ي</w:t>
      </w:r>
      <w:r>
        <w:rPr>
          <w:rFonts w:hint="cs"/>
          <w:rtl/>
        </w:rPr>
        <w:t xml:space="preserve"> ١٣٤٣</w:t>
      </w:r>
    </w:p>
    <w:bookmarkEnd w:id="0"/>
    <w:p w14:paraId="4A8F66F4" w14:textId="77777777" w:rsidR="00243249" w:rsidRPr="00243249" w:rsidRDefault="00243249" w:rsidP="00243249">
      <w:pPr>
        <w:pStyle w:val="where"/>
        <w:bidi/>
      </w:pPr>
    </w:p>
    <w:sectPr w:rsidR="00243249" w:rsidRPr="00243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1C"/>
    <w:rsid w:val="00243249"/>
    <w:rsid w:val="002F061C"/>
    <w:rsid w:val="00550C99"/>
    <w:rsid w:val="0056112D"/>
    <w:rsid w:val="00677319"/>
    <w:rsid w:val="00BD6DB4"/>
    <w:rsid w:val="00F9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3F900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DB4"/>
  </w:style>
  <w:style w:type="paragraph" w:styleId="Heading1">
    <w:name w:val="heading 1"/>
    <w:basedOn w:val="Normal"/>
    <w:next w:val="Normal"/>
    <w:link w:val="Heading1Char"/>
    <w:uiPriority w:val="9"/>
    <w:qFormat/>
    <w:rsid w:val="00F92C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C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C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C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C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C8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C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C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C8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C8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F92C8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92C8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F92C8A"/>
    <w:pPr>
      <w:bidi/>
    </w:pPr>
  </w:style>
  <w:style w:type="paragraph" w:customStyle="1" w:styleId="num">
    <w:name w:val="num"/>
    <w:basedOn w:val="poem"/>
    <w:qFormat/>
    <w:rsid w:val="00F92C8A"/>
    <w:pPr>
      <w:spacing w:before="240"/>
    </w:pPr>
  </w:style>
  <w:style w:type="paragraph" w:customStyle="1" w:styleId="body">
    <w:name w:val="body"/>
    <w:basedOn w:val="Normal"/>
    <w:qFormat/>
    <w:rsid w:val="00F92C8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F92C8A"/>
    <w:pPr>
      <w:spacing w:before="360"/>
    </w:pPr>
  </w:style>
  <w:style w:type="paragraph" w:customStyle="1" w:styleId="where">
    <w:name w:val="where"/>
    <w:basedOn w:val="when"/>
    <w:next w:val="NoSpacing"/>
    <w:qFormat/>
    <w:rsid w:val="00F92C8A"/>
    <w:pPr>
      <w:spacing w:before="0"/>
    </w:pPr>
  </w:style>
  <w:style w:type="paragraph" w:styleId="NoSpacing">
    <w:name w:val="No Spacing"/>
    <w:uiPriority w:val="1"/>
    <w:qFormat/>
    <w:rsid w:val="00F92C8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92C8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92C8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C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C8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C8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2C8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2C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C8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C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2C8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92C8A"/>
    <w:rPr>
      <w:b/>
      <w:bCs/>
    </w:rPr>
  </w:style>
  <w:style w:type="character" w:styleId="Emphasis">
    <w:name w:val="Emphasis"/>
    <w:uiPriority w:val="20"/>
    <w:qFormat/>
    <w:rsid w:val="00F92C8A"/>
    <w:rPr>
      <w:i/>
      <w:iCs/>
    </w:rPr>
  </w:style>
  <w:style w:type="paragraph" w:styleId="ListParagraph">
    <w:name w:val="List Paragraph"/>
    <w:basedOn w:val="Normal"/>
    <w:uiPriority w:val="34"/>
    <w:qFormat/>
    <w:rsid w:val="00F92C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2C8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2C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C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C8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92C8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92C8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92C8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92C8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92C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2C8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DB4"/>
  </w:style>
  <w:style w:type="paragraph" w:styleId="Heading1">
    <w:name w:val="heading 1"/>
    <w:basedOn w:val="Normal"/>
    <w:next w:val="Normal"/>
    <w:link w:val="Heading1Char"/>
    <w:uiPriority w:val="9"/>
    <w:qFormat/>
    <w:rsid w:val="00F92C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C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C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C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C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C8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C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C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C8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C8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F92C8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92C8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F92C8A"/>
    <w:pPr>
      <w:bidi/>
    </w:pPr>
  </w:style>
  <w:style w:type="paragraph" w:customStyle="1" w:styleId="num">
    <w:name w:val="num"/>
    <w:basedOn w:val="poem"/>
    <w:qFormat/>
    <w:rsid w:val="00F92C8A"/>
    <w:pPr>
      <w:spacing w:before="240"/>
    </w:pPr>
  </w:style>
  <w:style w:type="paragraph" w:customStyle="1" w:styleId="body">
    <w:name w:val="body"/>
    <w:basedOn w:val="Normal"/>
    <w:qFormat/>
    <w:rsid w:val="00F92C8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F92C8A"/>
    <w:pPr>
      <w:spacing w:before="360"/>
    </w:pPr>
  </w:style>
  <w:style w:type="paragraph" w:customStyle="1" w:styleId="where">
    <w:name w:val="where"/>
    <w:basedOn w:val="when"/>
    <w:next w:val="NoSpacing"/>
    <w:qFormat/>
    <w:rsid w:val="00F92C8A"/>
    <w:pPr>
      <w:spacing w:before="0"/>
    </w:pPr>
  </w:style>
  <w:style w:type="paragraph" w:styleId="NoSpacing">
    <w:name w:val="No Spacing"/>
    <w:uiPriority w:val="1"/>
    <w:qFormat/>
    <w:rsid w:val="00F92C8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92C8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92C8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C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C8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C8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2C8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2C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C8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C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2C8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92C8A"/>
    <w:rPr>
      <w:b/>
      <w:bCs/>
    </w:rPr>
  </w:style>
  <w:style w:type="character" w:styleId="Emphasis">
    <w:name w:val="Emphasis"/>
    <w:uiPriority w:val="20"/>
    <w:qFormat/>
    <w:rsid w:val="00F92C8A"/>
    <w:rPr>
      <w:i/>
      <w:iCs/>
    </w:rPr>
  </w:style>
  <w:style w:type="paragraph" w:styleId="ListParagraph">
    <w:name w:val="List Paragraph"/>
    <w:basedOn w:val="Normal"/>
    <w:uiPriority w:val="34"/>
    <w:qFormat/>
    <w:rsid w:val="00F92C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2C8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2C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C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C8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92C8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92C8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92C8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92C8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92C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2C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2010-04-15T22:17:00Z</dcterms:created>
  <dcterms:modified xsi:type="dcterms:W3CDTF">2010-04-15T22:40:00Z</dcterms:modified>
</cp:coreProperties>
</file>