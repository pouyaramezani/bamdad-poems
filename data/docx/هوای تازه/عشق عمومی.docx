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427C4" w14:textId="77777777" w:rsidR="00FB54D9" w:rsidRPr="0059483B" w:rsidRDefault="00014C3E" w:rsidP="00E81F12">
      <w:pPr>
        <w:pStyle w:val="poem"/>
        <w:rPr>
          <w:rtl/>
          <w:lang w:bidi="fa-IR"/>
        </w:rPr>
      </w:pPr>
      <w:r w:rsidRPr="0059483B">
        <w:rPr>
          <w:rFonts w:hint="cs"/>
          <w:rtl/>
          <w:lang w:bidi="fa-IR"/>
        </w:rPr>
        <w:t>عشق عمومي</w:t>
      </w:r>
    </w:p>
    <w:p w14:paraId="7F01A8F2" w14:textId="76574AC9" w:rsidR="0059483B" w:rsidRDefault="0059483B" w:rsidP="00E81F12">
      <w:pPr>
        <w:pStyle w:val="who"/>
        <w:bidi/>
        <w:rPr>
          <w:rtl/>
          <w:lang w:bidi="fa-IR"/>
        </w:rPr>
      </w:pPr>
    </w:p>
    <w:p w14:paraId="0DDCF756" w14:textId="71094A86" w:rsidR="00E81F12" w:rsidRDefault="00E81F12" w:rsidP="00E81F12">
      <w:pPr>
        <w:pStyle w:val="why"/>
        <w:rPr>
          <w:rtl/>
          <w:lang w:bidi="fa-IR"/>
        </w:rPr>
      </w:pPr>
    </w:p>
    <w:p w14:paraId="0C7CDDEF" w14:textId="2D5AD8D7" w:rsidR="00E81F12" w:rsidRDefault="00E81F12" w:rsidP="00E81F12">
      <w:pPr>
        <w:pStyle w:val="num"/>
        <w:rPr>
          <w:rtl/>
          <w:lang w:bidi="fa-IR"/>
        </w:rPr>
      </w:pPr>
    </w:p>
    <w:p w14:paraId="113D80BB" w14:textId="77777777" w:rsidR="00E81F12" w:rsidRPr="00E81F12" w:rsidRDefault="00E81F12" w:rsidP="00E81F12">
      <w:pPr>
        <w:pStyle w:val="subname"/>
        <w:rPr>
          <w:lang w:bidi="fa-IR"/>
        </w:rPr>
      </w:pPr>
    </w:p>
    <w:p w14:paraId="46C67D71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اشک رازي‌ست</w:t>
      </w:r>
    </w:p>
    <w:p w14:paraId="47C73FD4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لبخند رازي‌ست</w:t>
      </w:r>
    </w:p>
    <w:p w14:paraId="41E87172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عشق رازي‌ست</w:t>
      </w:r>
    </w:p>
    <w:p w14:paraId="0D54FC8E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t> </w:t>
      </w:r>
    </w:p>
    <w:p w14:paraId="10699AC5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اشکِ آن شب لبخندِ عشقم بود.</w:t>
      </w:r>
    </w:p>
    <w:p w14:paraId="3E634079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t> </w:t>
      </w:r>
    </w:p>
    <w:p w14:paraId="00AD31AF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rPr>
          <w:rFonts w:ascii="Times New Roman" w:hAnsi="Times New Roman" w:cs="Times New Roman"/>
        </w:rPr>
        <w:t>□</w:t>
      </w:r>
    </w:p>
    <w:p w14:paraId="0F57C43E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t> </w:t>
      </w:r>
    </w:p>
    <w:p w14:paraId="351044CF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قصه نيستم که بگويي</w:t>
      </w:r>
    </w:p>
    <w:p w14:paraId="4C2C86B6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نغمه نيستم که بخواني</w:t>
      </w:r>
    </w:p>
    <w:p w14:paraId="6338DD94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صدا نيستم که بشنوي</w:t>
      </w:r>
    </w:p>
    <w:p w14:paraId="179956C0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يا چيزي چنان که ببيني</w:t>
      </w:r>
    </w:p>
    <w:p w14:paraId="70A1D160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يا چيزي چنان که بداني...</w:t>
      </w:r>
    </w:p>
    <w:p w14:paraId="0AEA309C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t> </w:t>
      </w:r>
    </w:p>
    <w:p w14:paraId="55579754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من دردِ مشترکم</w:t>
      </w:r>
    </w:p>
    <w:p w14:paraId="1C55565F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مرا فرياد کن.</w:t>
      </w:r>
    </w:p>
    <w:p w14:paraId="10DF40B9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t> </w:t>
      </w:r>
    </w:p>
    <w:p w14:paraId="5FC2B440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rPr>
          <w:rFonts w:ascii="Times New Roman" w:hAnsi="Times New Roman" w:cs="Times New Roman"/>
        </w:rPr>
        <w:t>□</w:t>
      </w:r>
    </w:p>
    <w:p w14:paraId="4B89DA2F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t> </w:t>
      </w:r>
    </w:p>
    <w:p w14:paraId="02841C3D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درخت با جنگل سخن مي‌گويد</w:t>
      </w:r>
    </w:p>
    <w:p w14:paraId="213BF780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علف با صحرا</w:t>
      </w:r>
    </w:p>
    <w:p w14:paraId="1492AAD8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ستاره با کهکشان</w:t>
      </w:r>
    </w:p>
    <w:p w14:paraId="59B0D392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و من با تو سخن مي‌گويم</w:t>
      </w:r>
    </w:p>
    <w:p w14:paraId="6FB15D3B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t> </w:t>
      </w:r>
    </w:p>
    <w:p w14:paraId="02528E6F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نامت را به من بگو</w:t>
      </w:r>
    </w:p>
    <w:p w14:paraId="342EDE50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دستت را به من بده</w:t>
      </w:r>
    </w:p>
    <w:p w14:paraId="0513806E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حرفت را به من بگو</w:t>
      </w:r>
    </w:p>
    <w:p w14:paraId="5832AC83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قلبت را به من بده</w:t>
      </w:r>
    </w:p>
    <w:p w14:paraId="2B111268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من ريشه‌هاي تو را دريافته‌ام</w:t>
      </w:r>
    </w:p>
    <w:p w14:paraId="48FBDA13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با لبانت براي همه لب‌ها سخن گفته‌ام</w:t>
      </w:r>
    </w:p>
    <w:p w14:paraId="00E9F0E2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و دست‌هايت با دستانِ من آشناست.</w:t>
      </w:r>
    </w:p>
    <w:p w14:paraId="29CAC9BF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t> </w:t>
      </w:r>
    </w:p>
    <w:p w14:paraId="63AA6E57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در خلوتِ روشن با تو گريسته‌ام</w:t>
      </w:r>
    </w:p>
    <w:p w14:paraId="1C57EFAA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براي خاطرِ زندگان،</w:t>
      </w:r>
    </w:p>
    <w:p w14:paraId="749205C6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و در گورستانِ تاريک با تو خوانده‌ام</w:t>
      </w:r>
    </w:p>
    <w:p w14:paraId="20F485E7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زيباترينِ سرودها را</w:t>
      </w:r>
    </w:p>
    <w:p w14:paraId="5FC1A3E4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زيرا که مردگانِ اين سال</w:t>
      </w:r>
    </w:p>
    <w:p w14:paraId="22B94BC7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عاشق‌ترينِ زندگان بوده‌اند.</w:t>
      </w:r>
    </w:p>
    <w:p w14:paraId="399CE4FD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t> </w:t>
      </w:r>
    </w:p>
    <w:p w14:paraId="530993A1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rPr>
          <w:rFonts w:ascii="Times New Roman" w:hAnsi="Times New Roman" w:cs="Times New Roman"/>
        </w:rPr>
        <w:t>□</w:t>
      </w:r>
    </w:p>
    <w:p w14:paraId="31715989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t> </w:t>
      </w:r>
    </w:p>
    <w:p w14:paraId="6484B2A3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دستت را به من بده</w:t>
      </w:r>
    </w:p>
    <w:p w14:paraId="51C5F732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دست‌هاي تو با من آشناست</w:t>
      </w:r>
    </w:p>
    <w:p w14:paraId="32A92D27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اي ديريافته با تو سخن مي‌گويم</w:t>
      </w:r>
    </w:p>
    <w:p w14:paraId="1F3611E7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به‌سانِ ابر که با توفان</w:t>
      </w:r>
    </w:p>
    <w:p w14:paraId="7859917F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به‌سانِ علف که با صحرا</w:t>
      </w:r>
    </w:p>
    <w:p w14:paraId="1F2FB963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به‌سانِ باران که با دريا</w:t>
      </w:r>
    </w:p>
    <w:p w14:paraId="04E7D55F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به‌سانِ پرنده که با بهار</w:t>
      </w:r>
    </w:p>
    <w:p w14:paraId="4CF15F26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به‌سانِ درخت که با جنگل سخن مي‌گويد</w:t>
      </w:r>
    </w:p>
    <w:p w14:paraId="62DC1323" w14:textId="77777777" w:rsidR="00FB54D9" w:rsidRPr="0059483B" w:rsidRDefault="00014C3E" w:rsidP="00E81F12">
      <w:pPr>
        <w:pStyle w:val="body"/>
        <w:bidi/>
        <w:rPr>
          <w:rtl/>
        </w:rPr>
      </w:pPr>
      <w:r w:rsidRPr="0059483B">
        <w:t> </w:t>
      </w:r>
    </w:p>
    <w:p w14:paraId="2FD719DB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زيرا که من</w:t>
      </w:r>
    </w:p>
    <w:p w14:paraId="6A07AEDD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ريشه‌هاي تو را دريافته‌ام</w:t>
      </w:r>
    </w:p>
    <w:p w14:paraId="43CC38FD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زيرا که صداي من</w:t>
      </w:r>
    </w:p>
    <w:p w14:paraId="0CB3208C" w14:textId="77777777" w:rsidR="00FB54D9" w:rsidRPr="0059483B" w:rsidRDefault="00014C3E" w:rsidP="00E81F12">
      <w:pPr>
        <w:pStyle w:val="body"/>
        <w:bidi/>
        <w:rPr>
          <w:rtl/>
          <w:lang w:bidi="fa-IR"/>
        </w:rPr>
      </w:pPr>
      <w:r w:rsidRPr="0059483B">
        <w:rPr>
          <w:rFonts w:hint="cs"/>
          <w:rtl/>
          <w:lang w:bidi="fa-IR"/>
        </w:rPr>
        <w:t>با صداي تو آشناست.</w:t>
      </w:r>
    </w:p>
    <w:p w14:paraId="0FCC8FA1" w14:textId="77B6A554" w:rsidR="00FB54D9" w:rsidRDefault="00014C3E" w:rsidP="00E81F12">
      <w:pPr>
        <w:pStyle w:val="when"/>
        <w:bidi/>
        <w:rPr>
          <w:rFonts w:hint="cs"/>
          <w:rtl/>
          <w:lang w:bidi="fa-IR"/>
        </w:rPr>
      </w:pPr>
      <w:r w:rsidRPr="0059483B">
        <w:t> </w:t>
      </w:r>
      <w:r w:rsidRPr="0059483B">
        <w:rPr>
          <w:rFonts w:hint="cs"/>
          <w:rtl/>
          <w:lang w:bidi="fa-IR"/>
        </w:rPr>
        <w:t>۱۳۳۴</w:t>
      </w:r>
    </w:p>
    <w:p w14:paraId="34F17463" w14:textId="77777777" w:rsidR="00E81F12" w:rsidRPr="00E81F12" w:rsidRDefault="00E81F12" w:rsidP="00E81F12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E81F12" w:rsidRPr="00E81F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B504E"/>
    <w:multiLevelType w:val="multilevel"/>
    <w:tmpl w:val="1C3C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14C3E"/>
    <w:rsid w:val="00014C3E"/>
    <w:rsid w:val="0059483B"/>
    <w:rsid w:val="008F75EA"/>
    <w:rsid w:val="00E81F12"/>
    <w:rsid w:val="00FB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EEE0E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F1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F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F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F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F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F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F1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F1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F1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F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81F1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81F1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81F12"/>
    <w:pPr>
      <w:bidi/>
    </w:pPr>
  </w:style>
  <w:style w:type="paragraph" w:customStyle="1" w:styleId="num">
    <w:name w:val="num"/>
    <w:basedOn w:val="poem"/>
    <w:qFormat/>
    <w:rsid w:val="00E81F12"/>
    <w:pPr>
      <w:spacing w:before="240"/>
    </w:pPr>
  </w:style>
  <w:style w:type="paragraph" w:customStyle="1" w:styleId="body">
    <w:name w:val="body"/>
    <w:basedOn w:val="Normal"/>
    <w:qFormat/>
    <w:rsid w:val="00E81F12"/>
    <w:rPr>
      <w:color w:val="000000"/>
    </w:rPr>
  </w:style>
  <w:style w:type="paragraph" w:customStyle="1" w:styleId="when">
    <w:name w:val="when"/>
    <w:basedOn w:val="who"/>
    <w:next w:val="where"/>
    <w:qFormat/>
    <w:rsid w:val="00E81F12"/>
    <w:pPr>
      <w:spacing w:before="360"/>
    </w:pPr>
  </w:style>
  <w:style w:type="paragraph" w:customStyle="1" w:styleId="where">
    <w:name w:val="where"/>
    <w:basedOn w:val="when"/>
    <w:next w:val="NoSpacing"/>
    <w:qFormat/>
    <w:rsid w:val="00E81F12"/>
    <w:pPr>
      <w:spacing w:before="0"/>
    </w:pPr>
  </w:style>
  <w:style w:type="paragraph" w:styleId="NoSpacing">
    <w:name w:val="No Spacing"/>
    <w:uiPriority w:val="1"/>
    <w:qFormat/>
    <w:rsid w:val="00E81F1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81F1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81F1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F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F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F1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F1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F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F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F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F1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1F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F1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F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1F1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81F12"/>
    <w:rPr>
      <w:b/>
      <w:bCs/>
    </w:rPr>
  </w:style>
  <w:style w:type="character" w:styleId="Emphasis">
    <w:name w:val="Emphasis"/>
    <w:uiPriority w:val="20"/>
    <w:qFormat/>
    <w:rsid w:val="00E81F12"/>
    <w:rPr>
      <w:i/>
      <w:iCs/>
    </w:rPr>
  </w:style>
  <w:style w:type="paragraph" w:styleId="ListParagraph">
    <w:name w:val="List Paragraph"/>
    <w:basedOn w:val="Normal"/>
    <w:uiPriority w:val="34"/>
    <w:qFormat/>
    <w:rsid w:val="00E81F1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81F1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1F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F1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F1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81F1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81F1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81F1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81F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81F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F1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F1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F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F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F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F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F1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F1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F1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F1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F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81F1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81F1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81F12"/>
    <w:pPr>
      <w:bidi/>
    </w:pPr>
  </w:style>
  <w:style w:type="paragraph" w:customStyle="1" w:styleId="num">
    <w:name w:val="num"/>
    <w:basedOn w:val="poem"/>
    <w:qFormat/>
    <w:rsid w:val="00E81F12"/>
    <w:pPr>
      <w:spacing w:before="240"/>
    </w:pPr>
  </w:style>
  <w:style w:type="paragraph" w:customStyle="1" w:styleId="body">
    <w:name w:val="body"/>
    <w:basedOn w:val="Normal"/>
    <w:qFormat/>
    <w:rsid w:val="00E81F12"/>
    <w:rPr>
      <w:color w:val="000000"/>
    </w:rPr>
  </w:style>
  <w:style w:type="paragraph" w:customStyle="1" w:styleId="when">
    <w:name w:val="when"/>
    <w:basedOn w:val="who"/>
    <w:next w:val="where"/>
    <w:qFormat/>
    <w:rsid w:val="00E81F12"/>
    <w:pPr>
      <w:spacing w:before="360"/>
    </w:pPr>
  </w:style>
  <w:style w:type="paragraph" w:customStyle="1" w:styleId="where">
    <w:name w:val="where"/>
    <w:basedOn w:val="when"/>
    <w:next w:val="NoSpacing"/>
    <w:qFormat/>
    <w:rsid w:val="00E81F12"/>
    <w:pPr>
      <w:spacing w:before="0"/>
    </w:pPr>
  </w:style>
  <w:style w:type="paragraph" w:styleId="NoSpacing">
    <w:name w:val="No Spacing"/>
    <w:uiPriority w:val="1"/>
    <w:qFormat/>
    <w:rsid w:val="00E81F1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81F1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81F1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F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F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F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F1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F1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F1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F1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F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1F1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81F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1F1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F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1F1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81F12"/>
    <w:rPr>
      <w:b/>
      <w:bCs/>
    </w:rPr>
  </w:style>
  <w:style w:type="character" w:styleId="Emphasis">
    <w:name w:val="Emphasis"/>
    <w:uiPriority w:val="20"/>
    <w:qFormat/>
    <w:rsid w:val="00E81F12"/>
    <w:rPr>
      <w:i/>
      <w:iCs/>
    </w:rPr>
  </w:style>
  <w:style w:type="paragraph" w:styleId="ListParagraph">
    <w:name w:val="List Paragraph"/>
    <w:basedOn w:val="Normal"/>
    <w:uiPriority w:val="34"/>
    <w:qFormat/>
    <w:rsid w:val="00E81F1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81F1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1F1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F1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F1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81F1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81F1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81F1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81F1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81F1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1F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2010-04-01T21:11:00Z</dcterms:created>
  <dcterms:modified xsi:type="dcterms:W3CDTF">2010-04-05T18:45:00Z</dcterms:modified>
</cp:coreProperties>
</file>