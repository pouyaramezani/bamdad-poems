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28C59" w14:textId="77777777" w:rsidR="00BB4206" w:rsidRPr="00184832" w:rsidRDefault="0061397E" w:rsidP="00553240">
      <w:pPr>
        <w:pStyle w:val="poem"/>
        <w:rPr>
          <w:rtl/>
        </w:rPr>
      </w:pPr>
      <w:r w:rsidRPr="00184832">
        <w:rPr>
          <w:rFonts w:hint="cs"/>
          <w:rtl/>
        </w:rPr>
        <w:t>از عموهايت</w:t>
      </w:r>
    </w:p>
    <w:p w14:paraId="44F072B8" w14:textId="3E2FC5CA" w:rsidR="00BB4206" w:rsidRPr="00184832" w:rsidRDefault="0061397E" w:rsidP="00553240">
      <w:pPr>
        <w:pStyle w:val="who"/>
        <w:bidi/>
        <w:rPr>
          <w:rtl/>
          <w:lang w:bidi="fa-IR"/>
        </w:rPr>
      </w:pPr>
      <w:r w:rsidRPr="00184832">
        <w:rPr>
          <w:rFonts w:hint="cs"/>
          <w:rtl/>
        </w:rPr>
        <w:t> </w:t>
      </w:r>
      <w:r w:rsidRPr="00184832">
        <w:rPr>
          <w:rFonts w:hint="cs"/>
          <w:rtl/>
          <w:lang w:bidi="fa-IR"/>
        </w:rPr>
        <w:t>برا</w:t>
      </w:r>
      <w:r w:rsidR="00471BB5" w:rsidRPr="00184832">
        <w:rPr>
          <w:rFonts w:hint="cs"/>
          <w:rtl/>
          <w:lang w:bidi="fa-IR"/>
        </w:rPr>
        <w:t>ي</w:t>
      </w:r>
      <w:r w:rsidRPr="00184832">
        <w:rPr>
          <w:rFonts w:hint="cs"/>
          <w:rtl/>
          <w:lang w:bidi="fa-IR"/>
        </w:rPr>
        <w:t xml:space="preserve"> </w:t>
      </w:r>
      <w:r w:rsidRPr="00184832">
        <w:rPr>
          <w:rFonts w:hint="cs"/>
          <w:b/>
          <w:bCs/>
          <w:rtl/>
          <w:lang w:bidi="fa-IR"/>
        </w:rPr>
        <w:t>سياووش</w:t>
      </w:r>
      <w:r w:rsidRPr="00184832">
        <w:rPr>
          <w:rFonts w:hint="cs"/>
          <w:rtl/>
          <w:lang w:bidi="fa-IR"/>
        </w:rPr>
        <w:t xml:space="preserve"> کوچک</w:t>
      </w:r>
    </w:p>
    <w:p w14:paraId="576DD08A" w14:textId="77777777" w:rsidR="00BB4206" w:rsidRDefault="0061397E" w:rsidP="00553240">
      <w:pPr>
        <w:pStyle w:val="why"/>
      </w:pPr>
      <w:r w:rsidRPr="00184832">
        <w:t> </w:t>
      </w:r>
    </w:p>
    <w:p w14:paraId="7504C64F" w14:textId="77777777" w:rsidR="00553240" w:rsidRDefault="00553240" w:rsidP="00553240">
      <w:pPr>
        <w:pStyle w:val="num"/>
      </w:pPr>
    </w:p>
    <w:p w14:paraId="5338C068" w14:textId="77777777" w:rsidR="00553240" w:rsidRPr="00553240" w:rsidRDefault="00553240" w:rsidP="00553240">
      <w:pPr>
        <w:pStyle w:val="subname"/>
        <w:rPr>
          <w:rtl/>
        </w:rPr>
      </w:pPr>
    </w:p>
    <w:p w14:paraId="2AE613DA" w14:textId="77777777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نه به خاطرِ آفتاب نه به خاطرِ حماسه</w:t>
      </w:r>
    </w:p>
    <w:p w14:paraId="5794643E" w14:textId="4ADF64BD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به خاطرِ سايه‌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 xml:space="preserve"> بامِ کوچکش</w:t>
      </w:r>
    </w:p>
    <w:p w14:paraId="72D67463" w14:textId="69325085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به خاطرِ ترانه‌ي</w:t>
      </w:r>
      <w:r w:rsidR="00471BB5" w:rsidRPr="00184832">
        <w:rPr>
          <w:rFonts w:hint="cs"/>
          <w:rtl/>
        </w:rPr>
        <w:t>ي</w:t>
      </w:r>
    </w:p>
    <w:p w14:paraId="283C0050" w14:textId="46F08681" w:rsidR="00BB4206" w:rsidRPr="00184832" w:rsidRDefault="0061397E" w:rsidP="00553240">
      <w:pPr>
        <w:pStyle w:val="body"/>
        <w:bidi/>
        <w:rPr>
          <w:rtl/>
        </w:rPr>
      </w:pPr>
      <w:r w:rsidRPr="00184832">
        <w:t>                  </w:t>
      </w:r>
      <w:r w:rsidRPr="00184832">
        <w:rPr>
          <w:rFonts w:hint="cs"/>
        </w:rPr>
        <w:t xml:space="preserve"> </w:t>
      </w:r>
      <w:r w:rsidRPr="00184832">
        <w:rPr>
          <w:rFonts w:hint="cs"/>
          <w:rtl/>
        </w:rPr>
        <w:t>کوچک‌تر از دست‌ها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 xml:space="preserve"> تو</w:t>
      </w:r>
    </w:p>
    <w:p w14:paraId="20E4CAC4" w14:textId="77777777" w:rsidR="00BB4206" w:rsidRPr="00184832" w:rsidRDefault="0061397E" w:rsidP="00553240">
      <w:pPr>
        <w:pStyle w:val="body"/>
        <w:bidi/>
        <w:rPr>
          <w:rtl/>
        </w:rPr>
      </w:pPr>
      <w:r w:rsidRPr="00184832">
        <w:t> </w:t>
      </w:r>
    </w:p>
    <w:p w14:paraId="0443828B" w14:textId="77777777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نه به خاطرِ جنگل‌ها نه به خاطرِ دريا</w:t>
      </w:r>
    </w:p>
    <w:p w14:paraId="2CF3D0F5" w14:textId="77777777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به خاطرِ يک برگ</w:t>
      </w:r>
    </w:p>
    <w:p w14:paraId="20A42544" w14:textId="77777777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به خاطرِ يک قطره</w:t>
      </w:r>
    </w:p>
    <w:p w14:paraId="54366882" w14:textId="7EDADB62" w:rsidR="00BB4206" w:rsidRPr="00184832" w:rsidRDefault="0061397E" w:rsidP="00553240">
      <w:pPr>
        <w:pStyle w:val="body"/>
        <w:bidi/>
        <w:rPr>
          <w:rtl/>
        </w:rPr>
      </w:pPr>
      <w:r w:rsidRPr="00184832">
        <w:t>                    </w:t>
      </w:r>
      <w:r w:rsidRPr="00184832">
        <w:rPr>
          <w:rFonts w:hint="cs"/>
        </w:rPr>
        <w:t xml:space="preserve"> </w:t>
      </w:r>
      <w:r w:rsidRPr="00184832">
        <w:rPr>
          <w:rFonts w:hint="cs"/>
          <w:rtl/>
        </w:rPr>
        <w:t>روشن‌تر از چشم‌ها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 xml:space="preserve"> تو</w:t>
      </w:r>
    </w:p>
    <w:p w14:paraId="46543604" w14:textId="77777777" w:rsidR="00BB4206" w:rsidRPr="00184832" w:rsidRDefault="0061397E" w:rsidP="00553240">
      <w:pPr>
        <w:pStyle w:val="body"/>
        <w:bidi/>
        <w:rPr>
          <w:rtl/>
        </w:rPr>
      </w:pPr>
      <w:r w:rsidRPr="00184832">
        <w:t> </w:t>
      </w:r>
    </w:p>
    <w:p w14:paraId="27A91BC9" w14:textId="77777777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نه به خاطرِ ديوارها ــ به خاطرِ يک چپر</w:t>
      </w:r>
    </w:p>
    <w:p w14:paraId="1D9BA9D1" w14:textId="77777777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نه به خاطرِ همه انسان‌ها ــ به خاطرِ نوزادِ دشمن‌اش شايد</w:t>
      </w:r>
    </w:p>
    <w:p w14:paraId="77CE6873" w14:textId="22B93696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نه به خاطرِ دنيا ــ به خاطرِ خانه‌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 xml:space="preserve"> تو</w:t>
      </w:r>
    </w:p>
    <w:p w14:paraId="448A0674" w14:textId="77777777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به خاطرِ يقينِ کوچکت</w:t>
      </w:r>
    </w:p>
    <w:p w14:paraId="7E266196" w14:textId="7AEACF83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که انسان دنياي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>‌ست</w:t>
      </w:r>
    </w:p>
    <w:p w14:paraId="217AA258" w14:textId="11F6A676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به خاطرِ آرزو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 xml:space="preserve"> يک لحظه‌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 xml:space="preserve"> من که پيشِ تو باشم</w:t>
      </w:r>
    </w:p>
    <w:p w14:paraId="78B2BE31" w14:textId="492AAA21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به خاطرِ دست‌ها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 xml:space="preserve"> کوچکت در دست‌ها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 xml:space="preserve"> بزرگِ من</w:t>
      </w:r>
    </w:p>
    <w:p w14:paraId="7C374ECA" w14:textId="5EC398CC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و لب‌ها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 xml:space="preserve"> بزرگِ من</w:t>
      </w:r>
    </w:p>
    <w:p w14:paraId="70D69849" w14:textId="0C9C34B7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بر گونه‌ها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 xml:space="preserve"> ب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>‌گناهِ تو</w:t>
      </w:r>
    </w:p>
    <w:p w14:paraId="739D20ED" w14:textId="77777777" w:rsidR="00BB4206" w:rsidRPr="00184832" w:rsidRDefault="0061397E" w:rsidP="00553240">
      <w:pPr>
        <w:pStyle w:val="body"/>
        <w:bidi/>
        <w:rPr>
          <w:rtl/>
        </w:rPr>
      </w:pPr>
      <w:r w:rsidRPr="00184832">
        <w:t> </w:t>
      </w:r>
    </w:p>
    <w:p w14:paraId="6E052067" w14:textId="6340FD58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به خاطرِ پرستوي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 xml:space="preserve"> در باد، هنگام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 xml:space="preserve"> که تو هلهله م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>‌کن</w:t>
      </w:r>
      <w:r w:rsidR="00471BB5" w:rsidRPr="00184832">
        <w:rPr>
          <w:rFonts w:hint="cs"/>
          <w:rtl/>
        </w:rPr>
        <w:t>ي</w:t>
      </w:r>
    </w:p>
    <w:p w14:paraId="55B8F672" w14:textId="31AB3C9F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به خاطرِ شبنم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 xml:space="preserve"> بر برگ، هنگام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 xml:space="preserve"> که تو خفته‌ا</w:t>
      </w:r>
      <w:r w:rsidR="00471BB5" w:rsidRPr="00184832">
        <w:rPr>
          <w:rFonts w:hint="cs"/>
          <w:rtl/>
        </w:rPr>
        <w:t>ي</w:t>
      </w:r>
    </w:p>
    <w:p w14:paraId="33D343F7" w14:textId="77777777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به خاطرِ يک لبخند</w:t>
      </w:r>
    </w:p>
    <w:p w14:paraId="4AE31852" w14:textId="08C4D825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هنگام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 xml:space="preserve"> که مرا در کنارِ خود ببين</w:t>
      </w:r>
      <w:r w:rsidR="00471BB5" w:rsidRPr="00184832">
        <w:rPr>
          <w:rFonts w:hint="cs"/>
          <w:rtl/>
        </w:rPr>
        <w:t>ي</w:t>
      </w:r>
    </w:p>
    <w:p w14:paraId="0528E778" w14:textId="77777777" w:rsidR="00BB4206" w:rsidRPr="00184832" w:rsidRDefault="0061397E" w:rsidP="00553240">
      <w:pPr>
        <w:pStyle w:val="body"/>
        <w:bidi/>
        <w:rPr>
          <w:rtl/>
        </w:rPr>
      </w:pPr>
      <w:r w:rsidRPr="00184832">
        <w:t> </w:t>
      </w:r>
    </w:p>
    <w:p w14:paraId="0D44ACBB" w14:textId="77777777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به خاطرِ يک سرود</w:t>
      </w:r>
    </w:p>
    <w:p w14:paraId="1EA33603" w14:textId="77777777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به خاطرِ يک قصه در سردترينِ شب‌ها تاريک‌ترينِ شب‌ها</w:t>
      </w:r>
    </w:p>
    <w:p w14:paraId="765BCDC7" w14:textId="49F4EB6B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به خاطرِ عروسک‌ها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 xml:space="preserve"> تو، نه به خاطرِ انسان‌ها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 xml:space="preserve"> بزرگ</w:t>
      </w:r>
      <w:bookmarkStart w:id="0" w:name="_GoBack"/>
      <w:bookmarkEnd w:id="0"/>
    </w:p>
    <w:p w14:paraId="3AF25071" w14:textId="08E040AF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به خاطرِ سنگ‌فرش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 xml:space="preserve"> که مرا به تو م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>‌رساند، نه به خاطرِ شاه‌راه‌ها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 xml:space="preserve"> دوردست</w:t>
      </w:r>
    </w:p>
    <w:p w14:paraId="7D04D058" w14:textId="77777777" w:rsidR="00BB4206" w:rsidRPr="00184832" w:rsidRDefault="0061397E" w:rsidP="00553240">
      <w:pPr>
        <w:pStyle w:val="body"/>
        <w:bidi/>
        <w:rPr>
          <w:rtl/>
        </w:rPr>
      </w:pPr>
      <w:r w:rsidRPr="00184832">
        <w:t> </w:t>
      </w:r>
    </w:p>
    <w:p w14:paraId="3CB9C33E" w14:textId="674CE7AC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به خاطرِ ناودان، هنگام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 xml:space="preserve"> که م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>‌بارد</w:t>
      </w:r>
    </w:p>
    <w:p w14:paraId="3D84045B" w14:textId="7240391E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به خاطرِ کندوها و زنبورها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 xml:space="preserve"> کوچک</w:t>
      </w:r>
    </w:p>
    <w:p w14:paraId="0CA7E0F1" w14:textId="77777777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به خاطرِ جارِ سپيدِ ابر در آسمانِ بزرگِ آرام</w:t>
      </w:r>
    </w:p>
    <w:p w14:paraId="1F6D34C6" w14:textId="77777777" w:rsidR="00BB4206" w:rsidRPr="00184832" w:rsidRDefault="0061397E" w:rsidP="00553240">
      <w:pPr>
        <w:pStyle w:val="body"/>
        <w:bidi/>
        <w:rPr>
          <w:rtl/>
        </w:rPr>
      </w:pPr>
      <w:r w:rsidRPr="00184832">
        <w:t> </w:t>
      </w:r>
    </w:p>
    <w:p w14:paraId="3B8E64C0" w14:textId="77777777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به خاطرِ تو</w:t>
      </w:r>
    </w:p>
    <w:p w14:paraId="60BBE4E7" w14:textId="77777777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به خاطرِ هر چيزِ کوچک هر چيزِ پاک به خاک افتادند</w:t>
      </w:r>
    </w:p>
    <w:p w14:paraId="234952E1" w14:textId="77777777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به ياد آر</w:t>
      </w:r>
    </w:p>
    <w:p w14:paraId="4EFD36DD" w14:textId="2ED5FA79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عموهايت را م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>‌گويم</w:t>
      </w:r>
    </w:p>
    <w:p w14:paraId="632E8DCE" w14:textId="511A211F" w:rsidR="00BB4206" w:rsidRPr="00184832" w:rsidRDefault="0061397E" w:rsidP="00553240">
      <w:pPr>
        <w:pStyle w:val="body"/>
        <w:bidi/>
        <w:rPr>
          <w:rtl/>
        </w:rPr>
      </w:pPr>
      <w:r w:rsidRPr="00184832">
        <w:rPr>
          <w:rFonts w:hint="cs"/>
          <w:rtl/>
        </w:rPr>
        <w:t>از مرتضا سخن م</w:t>
      </w:r>
      <w:r w:rsidR="00471BB5" w:rsidRPr="00184832">
        <w:rPr>
          <w:rFonts w:hint="cs"/>
          <w:rtl/>
        </w:rPr>
        <w:t>ي</w:t>
      </w:r>
      <w:r w:rsidRPr="00184832">
        <w:rPr>
          <w:rFonts w:hint="cs"/>
          <w:rtl/>
        </w:rPr>
        <w:t>‌گويم.</w:t>
      </w:r>
    </w:p>
    <w:p w14:paraId="6B962222" w14:textId="433A2B6D" w:rsidR="00BB4206" w:rsidRDefault="0061397E" w:rsidP="00553240">
      <w:pPr>
        <w:pStyle w:val="when"/>
        <w:bidi/>
      </w:pPr>
      <w:r w:rsidRPr="00184832">
        <w:t> </w:t>
      </w:r>
      <w:r w:rsidRPr="00184832">
        <w:rPr>
          <w:rFonts w:hint="cs"/>
          <w:rtl/>
        </w:rPr>
        <w:t>۱۳۳۴</w:t>
      </w:r>
    </w:p>
    <w:p w14:paraId="29A0BFAD" w14:textId="77777777" w:rsidR="00553240" w:rsidRPr="00553240" w:rsidRDefault="00553240" w:rsidP="00553240">
      <w:pPr>
        <w:pStyle w:val="where"/>
        <w:bidi/>
        <w:rPr>
          <w:rFonts w:asciiTheme="minorHAnsi" w:hAnsiTheme="minorHAnsi"/>
          <w:rtl/>
        </w:rPr>
      </w:pPr>
    </w:p>
    <w:sectPr w:rsidR="00553240" w:rsidRPr="00553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1397E"/>
    <w:rsid w:val="00184832"/>
    <w:rsid w:val="00471BB5"/>
    <w:rsid w:val="00553240"/>
    <w:rsid w:val="0061397E"/>
    <w:rsid w:val="00BB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C065C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24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2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2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2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2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24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24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24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24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24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53240"/>
    <w:pPr>
      <w:bidi/>
      <w:outlineLvl w:val="0"/>
    </w:pPr>
    <w:rPr>
      <w:b/>
      <w:bCs/>
      <w:color w:val="000000"/>
      <w:sz w:val="28"/>
      <w:szCs w:val="28"/>
      <w:lang w:bidi="fa-IR"/>
    </w:rPr>
  </w:style>
  <w:style w:type="paragraph" w:customStyle="1" w:styleId="who">
    <w:name w:val="who"/>
    <w:basedOn w:val="Normal"/>
    <w:qFormat/>
    <w:rsid w:val="0055324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53240"/>
    <w:pPr>
      <w:bidi/>
    </w:pPr>
    <w:rPr>
      <w:lang w:bidi="fa-IR"/>
    </w:rPr>
  </w:style>
  <w:style w:type="paragraph" w:customStyle="1" w:styleId="num">
    <w:name w:val="num"/>
    <w:basedOn w:val="poem"/>
    <w:qFormat/>
    <w:rsid w:val="00553240"/>
    <w:pPr>
      <w:spacing w:before="240"/>
    </w:pPr>
  </w:style>
  <w:style w:type="paragraph" w:customStyle="1" w:styleId="body">
    <w:name w:val="body"/>
    <w:basedOn w:val="Normal"/>
    <w:qFormat/>
    <w:rsid w:val="00553240"/>
    <w:rPr>
      <w:color w:val="000000"/>
      <w:lang w:bidi="fa-IR"/>
    </w:rPr>
  </w:style>
  <w:style w:type="paragraph" w:customStyle="1" w:styleId="when">
    <w:name w:val="when"/>
    <w:basedOn w:val="who"/>
    <w:next w:val="where"/>
    <w:qFormat/>
    <w:rsid w:val="00553240"/>
    <w:pPr>
      <w:spacing w:before="360"/>
    </w:pPr>
    <w:rPr>
      <w:lang w:bidi="fa-IR"/>
    </w:rPr>
  </w:style>
  <w:style w:type="paragraph" w:customStyle="1" w:styleId="where">
    <w:name w:val="where"/>
    <w:basedOn w:val="when"/>
    <w:next w:val="NoSpacing"/>
    <w:qFormat/>
    <w:rsid w:val="00553240"/>
    <w:pPr>
      <w:spacing w:before="0"/>
    </w:pPr>
  </w:style>
  <w:style w:type="paragraph" w:styleId="NoSpacing">
    <w:name w:val="No Spacing"/>
    <w:uiPriority w:val="1"/>
    <w:qFormat/>
    <w:rsid w:val="0055324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5324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5324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2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2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24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24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2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2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2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324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32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24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2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324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53240"/>
    <w:rPr>
      <w:b/>
      <w:bCs/>
    </w:rPr>
  </w:style>
  <w:style w:type="character" w:styleId="Emphasis">
    <w:name w:val="Emphasis"/>
    <w:uiPriority w:val="20"/>
    <w:qFormat/>
    <w:rsid w:val="00553240"/>
    <w:rPr>
      <w:i/>
      <w:iCs/>
    </w:rPr>
  </w:style>
  <w:style w:type="paragraph" w:styleId="ListParagraph">
    <w:name w:val="List Paragraph"/>
    <w:basedOn w:val="Normal"/>
    <w:uiPriority w:val="34"/>
    <w:qFormat/>
    <w:rsid w:val="0055324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5324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324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24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24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5324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5324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5324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5324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5324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324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24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2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2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2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2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24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24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24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24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24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53240"/>
    <w:pPr>
      <w:bidi/>
      <w:outlineLvl w:val="0"/>
    </w:pPr>
    <w:rPr>
      <w:b/>
      <w:bCs/>
      <w:color w:val="000000"/>
      <w:sz w:val="28"/>
      <w:szCs w:val="28"/>
      <w:lang w:bidi="fa-IR"/>
    </w:rPr>
  </w:style>
  <w:style w:type="paragraph" w:customStyle="1" w:styleId="who">
    <w:name w:val="who"/>
    <w:basedOn w:val="Normal"/>
    <w:qFormat/>
    <w:rsid w:val="0055324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53240"/>
    <w:pPr>
      <w:bidi/>
    </w:pPr>
    <w:rPr>
      <w:lang w:bidi="fa-IR"/>
    </w:rPr>
  </w:style>
  <w:style w:type="paragraph" w:customStyle="1" w:styleId="num">
    <w:name w:val="num"/>
    <w:basedOn w:val="poem"/>
    <w:qFormat/>
    <w:rsid w:val="00553240"/>
    <w:pPr>
      <w:spacing w:before="240"/>
    </w:pPr>
  </w:style>
  <w:style w:type="paragraph" w:customStyle="1" w:styleId="body">
    <w:name w:val="body"/>
    <w:basedOn w:val="Normal"/>
    <w:qFormat/>
    <w:rsid w:val="00553240"/>
    <w:rPr>
      <w:color w:val="000000"/>
      <w:lang w:bidi="fa-IR"/>
    </w:rPr>
  </w:style>
  <w:style w:type="paragraph" w:customStyle="1" w:styleId="when">
    <w:name w:val="when"/>
    <w:basedOn w:val="who"/>
    <w:next w:val="where"/>
    <w:qFormat/>
    <w:rsid w:val="00553240"/>
    <w:pPr>
      <w:spacing w:before="360"/>
    </w:pPr>
    <w:rPr>
      <w:lang w:bidi="fa-IR"/>
    </w:rPr>
  </w:style>
  <w:style w:type="paragraph" w:customStyle="1" w:styleId="where">
    <w:name w:val="where"/>
    <w:basedOn w:val="when"/>
    <w:next w:val="NoSpacing"/>
    <w:qFormat/>
    <w:rsid w:val="00553240"/>
    <w:pPr>
      <w:spacing w:before="0"/>
    </w:pPr>
  </w:style>
  <w:style w:type="paragraph" w:styleId="NoSpacing">
    <w:name w:val="No Spacing"/>
    <w:uiPriority w:val="1"/>
    <w:qFormat/>
    <w:rsid w:val="0055324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5324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5324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2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2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24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24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2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2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2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324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32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24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2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324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53240"/>
    <w:rPr>
      <w:b/>
      <w:bCs/>
    </w:rPr>
  </w:style>
  <w:style w:type="character" w:styleId="Emphasis">
    <w:name w:val="Emphasis"/>
    <w:uiPriority w:val="20"/>
    <w:qFormat/>
    <w:rsid w:val="00553240"/>
    <w:rPr>
      <w:i/>
      <w:iCs/>
    </w:rPr>
  </w:style>
  <w:style w:type="paragraph" w:styleId="ListParagraph">
    <w:name w:val="List Paragraph"/>
    <w:basedOn w:val="Normal"/>
    <w:uiPriority w:val="34"/>
    <w:qFormat/>
    <w:rsid w:val="0055324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5324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324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24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24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5324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5324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5324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5324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5324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32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631A9-CF4E-4345-A2C8-A9EF2BF20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2010-04-01T21:02:00Z</dcterms:created>
  <dcterms:modified xsi:type="dcterms:W3CDTF">2010-04-05T14:11:00Z</dcterms:modified>
</cp:coreProperties>
</file>