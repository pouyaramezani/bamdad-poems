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90EB8" w14:textId="77777777" w:rsidR="00450479" w:rsidRPr="00C42BDC" w:rsidRDefault="00DF029E" w:rsidP="000C76F8">
      <w:pPr>
        <w:pStyle w:val="poem"/>
        <w:rPr>
          <w:rtl/>
          <w:lang w:bidi="fa-IR"/>
        </w:rPr>
      </w:pPr>
      <w:r w:rsidRPr="00C42BDC">
        <w:rPr>
          <w:rFonts w:hint="cs"/>
          <w:rtl/>
          <w:lang w:bidi="fa-IR"/>
        </w:rPr>
        <w:t>از مرز انزوا</w:t>
      </w:r>
    </w:p>
    <w:p w14:paraId="76CFB4BF" w14:textId="77777777" w:rsidR="00C42BDC" w:rsidRDefault="00C42BDC" w:rsidP="000C76F8">
      <w:pPr>
        <w:pStyle w:val="who"/>
        <w:bidi/>
        <w:rPr>
          <w:lang w:bidi="fa-IR"/>
        </w:rPr>
      </w:pPr>
    </w:p>
    <w:p w14:paraId="71C65FF3" w14:textId="77777777" w:rsidR="000C76F8" w:rsidRDefault="000C76F8" w:rsidP="000C76F8">
      <w:pPr>
        <w:pStyle w:val="where"/>
        <w:bidi/>
        <w:rPr>
          <w:lang w:bidi="fa-IR"/>
        </w:rPr>
      </w:pPr>
    </w:p>
    <w:p w14:paraId="625BEA2E" w14:textId="77777777" w:rsidR="000C76F8" w:rsidRDefault="000C76F8" w:rsidP="000C76F8">
      <w:pPr>
        <w:pStyle w:val="num"/>
        <w:rPr>
          <w:lang w:bidi="fa-IR"/>
        </w:rPr>
      </w:pPr>
    </w:p>
    <w:p w14:paraId="7B33DF1E" w14:textId="77777777" w:rsidR="000C76F8" w:rsidRPr="000C76F8" w:rsidRDefault="000C76F8" w:rsidP="000C76F8">
      <w:pPr>
        <w:pStyle w:val="subname"/>
        <w:rPr>
          <w:lang w:bidi="fa-IR"/>
        </w:rPr>
      </w:pPr>
    </w:p>
    <w:p w14:paraId="70067A70" w14:textId="77777777" w:rsidR="00450479" w:rsidRPr="00C42BDC" w:rsidRDefault="00DF029E" w:rsidP="000C76F8">
      <w:pPr>
        <w:pStyle w:val="body"/>
        <w:bidi/>
        <w:rPr>
          <w:rtl/>
          <w:lang w:bidi="fa-IR"/>
        </w:rPr>
      </w:pPr>
      <w:r w:rsidRPr="00C42BDC">
        <w:rPr>
          <w:rFonts w:hint="cs"/>
          <w:rtl/>
          <w:lang w:bidi="fa-IR"/>
        </w:rPr>
        <w:t>چشمانِ سياهِ تو فريب‌ات مي‌دهند اي جوينده‌ي بي‌گناه! ــ تو مرا هيچ‌گاه در ظلماتِ پيرامونِ من بازنتواني يافت؛ چرا که در نگاهِ تو آتشِ اشتياقي نيست.</w:t>
      </w:r>
    </w:p>
    <w:p w14:paraId="43941379" w14:textId="77777777" w:rsidR="00450479" w:rsidRPr="00C42BDC" w:rsidRDefault="00DF029E" w:rsidP="000C76F8">
      <w:pPr>
        <w:pStyle w:val="body"/>
        <w:bidi/>
        <w:rPr>
          <w:rtl/>
        </w:rPr>
      </w:pPr>
      <w:r w:rsidRPr="00C42BDC">
        <w:t> </w:t>
      </w:r>
    </w:p>
    <w:p w14:paraId="22BBDB4E" w14:textId="77777777" w:rsidR="00450479" w:rsidRPr="00C42BDC" w:rsidRDefault="00DF029E" w:rsidP="000C76F8">
      <w:pPr>
        <w:pStyle w:val="body"/>
        <w:bidi/>
        <w:rPr>
          <w:rtl/>
          <w:lang w:bidi="fa-IR"/>
        </w:rPr>
      </w:pPr>
      <w:r w:rsidRPr="00C42BDC">
        <w:rPr>
          <w:rFonts w:hint="cs"/>
          <w:rtl/>
          <w:lang w:bidi="fa-IR"/>
        </w:rPr>
        <w:t>مرا روشن‌تر مي‌خواهي</w:t>
      </w:r>
    </w:p>
    <w:p w14:paraId="1BD90AB7" w14:textId="77777777" w:rsidR="00450479" w:rsidRPr="00C42BDC" w:rsidRDefault="00DF029E" w:rsidP="000C76F8">
      <w:pPr>
        <w:pStyle w:val="body"/>
        <w:bidi/>
        <w:rPr>
          <w:rtl/>
          <w:lang w:bidi="fa-IR"/>
        </w:rPr>
      </w:pPr>
      <w:r w:rsidRPr="00C42BDC">
        <w:rPr>
          <w:rFonts w:hint="cs"/>
          <w:rtl/>
          <w:lang w:bidi="fa-IR"/>
        </w:rPr>
        <w:t>از اشتياقِ به من در برابرِ من پُرشعله‌تر بسوز</w:t>
      </w:r>
    </w:p>
    <w:p w14:paraId="707CDDFA" w14:textId="77777777" w:rsidR="00450479" w:rsidRPr="00C42BDC" w:rsidRDefault="00DF029E" w:rsidP="000C76F8">
      <w:pPr>
        <w:pStyle w:val="body"/>
        <w:bidi/>
        <w:rPr>
          <w:rtl/>
          <w:lang w:bidi="fa-IR"/>
        </w:rPr>
      </w:pPr>
      <w:r w:rsidRPr="00C42BDC">
        <w:rPr>
          <w:rFonts w:hint="cs"/>
          <w:rtl/>
          <w:lang w:bidi="fa-IR"/>
        </w:rPr>
        <w:t>ورنه مرا در اين ظلمات بازنتواني‌يافت</w:t>
      </w:r>
    </w:p>
    <w:p w14:paraId="015CB550" w14:textId="77777777" w:rsidR="00450479" w:rsidRPr="00C42BDC" w:rsidRDefault="00DF029E" w:rsidP="000C76F8">
      <w:pPr>
        <w:pStyle w:val="body"/>
        <w:bidi/>
        <w:rPr>
          <w:rtl/>
          <w:lang w:bidi="fa-IR"/>
        </w:rPr>
      </w:pPr>
      <w:r w:rsidRPr="00C42BDC">
        <w:rPr>
          <w:rFonts w:hint="cs"/>
          <w:rtl/>
          <w:lang w:bidi="fa-IR"/>
        </w:rPr>
        <w:t>ورنه هزاران چشمِ تو فريب‌ات خواهد داد، جوينده‌ي بي‌گناه!</w:t>
      </w:r>
    </w:p>
    <w:p w14:paraId="5CA46A58" w14:textId="77777777" w:rsidR="00450479" w:rsidRPr="00C42BDC" w:rsidRDefault="00DF029E" w:rsidP="000C76F8">
      <w:pPr>
        <w:pStyle w:val="body"/>
        <w:bidi/>
        <w:rPr>
          <w:rtl/>
          <w:lang w:bidi="fa-IR"/>
        </w:rPr>
      </w:pPr>
      <w:r w:rsidRPr="00C42BDC">
        <w:rPr>
          <w:rFonts w:hint="cs"/>
          <w:rtl/>
          <w:lang w:bidi="fa-IR"/>
        </w:rPr>
        <w:t>بايست و چراغِ اشتياقت را شعله‌ورتر کن.</w:t>
      </w:r>
    </w:p>
    <w:p w14:paraId="2A909939" w14:textId="77777777" w:rsidR="00450479" w:rsidRPr="00C42BDC" w:rsidRDefault="00DF029E" w:rsidP="000C76F8">
      <w:pPr>
        <w:pStyle w:val="body"/>
        <w:bidi/>
        <w:rPr>
          <w:rtl/>
        </w:rPr>
      </w:pPr>
      <w:r w:rsidRPr="00C42BDC">
        <w:t> </w:t>
      </w:r>
    </w:p>
    <w:p w14:paraId="0852EA31" w14:textId="77777777" w:rsidR="00450479" w:rsidRPr="00C42BDC" w:rsidRDefault="00DF029E" w:rsidP="000C76F8">
      <w:pPr>
        <w:pStyle w:val="body"/>
        <w:bidi/>
        <w:rPr>
          <w:rtl/>
        </w:rPr>
      </w:pPr>
      <w:r w:rsidRPr="00C42BDC">
        <w:rPr>
          <w:rFonts w:ascii="Times New Roman" w:hAnsi="Times New Roman" w:cs="Times New Roman"/>
        </w:rPr>
        <w:t>□</w:t>
      </w:r>
    </w:p>
    <w:p w14:paraId="6FEEFC0A" w14:textId="77777777" w:rsidR="00450479" w:rsidRPr="00C42BDC" w:rsidRDefault="00DF029E" w:rsidP="000C76F8">
      <w:pPr>
        <w:pStyle w:val="body"/>
        <w:bidi/>
        <w:rPr>
          <w:rtl/>
        </w:rPr>
      </w:pPr>
      <w:r w:rsidRPr="00C42BDC">
        <w:t> </w:t>
      </w:r>
    </w:p>
    <w:p w14:paraId="3E480C36" w14:textId="77777777" w:rsidR="00450479" w:rsidRPr="00C42BDC" w:rsidRDefault="00DF029E" w:rsidP="000C76F8">
      <w:pPr>
        <w:pStyle w:val="body"/>
        <w:bidi/>
        <w:rPr>
          <w:rtl/>
          <w:lang w:bidi="fa-IR"/>
        </w:rPr>
      </w:pPr>
      <w:r w:rsidRPr="00C42BDC">
        <w:rPr>
          <w:rFonts w:hint="cs"/>
          <w:rtl/>
          <w:lang w:bidi="fa-IR"/>
        </w:rPr>
        <w:t>از نگفته‌ها، از نسروده‌ها پُرَم؛</w:t>
      </w:r>
    </w:p>
    <w:p w14:paraId="6D0941C4" w14:textId="77777777" w:rsidR="00450479" w:rsidRPr="00C42BDC" w:rsidRDefault="00DF029E" w:rsidP="000C76F8">
      <w:pPr>
        <w:pStyle w:val="body"/>
        <w:bidi/>
        <w:rPr>
          <w:rtl/>
          <w:lang w:bidi="fa-IR"/>
        </w:rPr>
      </w:pPr>
      <w:r w:rsidRPr="00C42BDC">
        <w:rPr>
          <w:rFonts w:hint="cs"/>
          <w:rtl/>
          <w:lang w:bidi="fa-IR"/>
        </w:rPr>
        <w:t>از انديشه‌هاي ناشناخته و</w:t>
      </w:r>
    </w:p>
    <w:p w14:paraId="172CE75A" w14:textId="77777777" w:rsidR="00450479" w:rsidRPr="00C42BDC" w:rsidRDefault="00DF029E" w:rsidP="000C76F8">
      <w:pPr>
        <w:pStyle w:val="body"/>
        <w:bidi/>
        <w:rPr>
          <w:rtl/>
          <w:lang w:bidi="fa-IR"/>
        </w:rPr>
      </w:pPr>
      <w:r w:rsidRPr="00C42BDC">
        <w:rPr>
          <w:rFonts w:hint="cs"/>
          <w:rtl/>
          <w:lang w:bidi="fa-IR"/>
        </w:rPr>
        <w:t>اشعاري که بدان‌ها نينديشيده‌ام.</w:t>
      </w:r>
    </w:p>
    <w:p w14:paraId="30B437CB" w14:textId="77777777" w:rsidR="00450479" w:rsidRPr="00C42BDC" w:rsidRDefault="00DF029E" w:rsidP="000C76F8">
      <w:pPr>
        <w:pStyle w:val="body"/>
        <w:bidi/>
        <w:rPr>
          <w:rtl/>
          <w:lang w:bidi="fa-IR"/>
        </w:rPr>
      </w:pPr>
      <w:r w:rsidRPr="00C42BDC">
        <w:rPr>
          <w:rFonts w:hint="cs"/>
          <w:rtl/>
          <w:lang w:bidi="fa-IR"/>
        </w:rPr>
        <w:t>عقده‌ي اشکِ من دردِ پُري، دردِ سرشاري‌ست. و باقي ناگفته‌ها سکوت نيست، ناله‌يي‌ست.</w:t>
      </w:r>
    </w:p>
    <w:p w14:paraId="0CCD4742" w14:textId="77777777" w:rsidR="00450479" w:rsidRPr="00C42BDC" w:rsidRDefault="00DF029E" w:rsidP="000C76F8">
      <w:pPr>
        <w:pStyle w:val="body"/>
        <w:bidi/>
        <w:rPr>
          <w:rtl/>
        </w:rPr>
      </w:pPr>
      <w:r w:rsidRPr="00C42BDC">
        <w:t> </w:t>
      </w:r>
    </w:p>
    <w:p w14:paraId="3A3360A8" w14:textId="77777777" w:rsidR="00450479" w:rsidRPr="00C42BDC" w:rsidRDefault="00DF029E" w:rsidP="000C76F8">
      <w:pPr>
        <w:pStyle w:val="body"/>
        <w:bidi/>
        <w:rPr>
          <w:rtl/>
          <w:lang w:bidi="fa-IR"/>
        </w:rPr>
      </w:pPr>
      <w:r w:rsidRPr="00C42BDC">
        <w:rPr>
          <w:rFonts w:hint="cs"/>
          <w:rtl/>
          <w:lang w:bidi="fa-IR"/>
        </w:rPr>
        <w:t>اکنون زمانِ گريستن است، اگر تنها بتوان گريست، يا به رازداري‌ي دامانِ تو اعتمادي اگر بتوان داشت، يا دستِ کم به درها ــ که در آنان احتمالِ گشودني هست به روي نابه‌کاران.</w:t>
      </w:r>
    </w:p>
    <w:p w14:paraId="600FD0EA" w14:textId="77777777" w:rsidR="00450479" w:rsidRPr="00C42BDC" w:rsidRDefault="00DF029E" w:rsidP="000C76F8">
      <w:pPr>
        <w:pStyle w:val="body"/>
        <w:bidi/>
        <w:rPr>
          <w:rtl/>
        </w:rPr>
      </w:pPr>
      <w:r w:rsidRPr="00C42BDC">
        <w:t> </w:t>
      </w:r>
    </w:p>
    <w:p w14:paraId="59CE9093" w14:textId="77777777" w:rsidR="00450479" w:rsidRPr="00C42BDC" w:rsidRDefault="00DF029E" w:rsidP="000C76F8">
      <w:pPr>
        <w:pStyle w:val="body"/>
        <w:bidi/>
        <w:rPr>
          <w:rtl/>
          <w:lang w:bidi="fa-IR"/>
        </w:rPr>
      </w:pPr>
      <w:r w:rsidRPr="00C42BDC">
        <w:rPr>
          <w:rFonts w:hint="cs"/>
          <w:rtl/>
          <w:lang w:bidi="fa-IR"/>
        </w:rPr>
        <w:t>با اينهمه به زندانِ من بيا که تنها دريچه‌اش به حياطِ ديوانه‌خانه مي‌گشايد.</w:t>
      </w:r>
    </w:p>
    <w:p w14:paraId="648D42FF" w14:textId="77777777" w:rsidR="00450479" w:rsidRPr="00C42BDC" w:rsidRDefault="00DF029E" w:rsidP="000C76F8">
      <w:pPr>
        <w:pStyle w:val="body"/>
        <w:bidi/>
        <w:rPr>
          <w:rtl/>
          <w:lang w:bidi="fa-IR"/>
        </w:rPr>
      </w:pPr>
      <w:r w:rsidRPr="00C42BDC">
        <w:rPr>
          <w:rFonts w:hint="cs"/>
          <w:rtl/>
          <w:lang w:bidi="fa-IR"/>
        </w:rPr>
        <w:t xml:space="preserve">اما چگونه، به‌راستي چگونه </w:t>
      </w:r>
    </w:p>
    <w:p w14:paraId="1A502A8C" w14:textId="77777777" w:rsidR="00450479" w:rsidRPr="00C42BDC" w:rsidRDefault="00DF029E" w:rsidP="000C76F8">
      <w:pPr>
        <w:pStyle w:val="body"/>
        <w:bidi/>
        <w:rPr>
          <w:rtl/>
          <w:lang w:bidi="fa-IR"/>
        </w:rPr>
      </w:pPr>
      <w:r w:rsidRPr="00C42BDC">
        <w:rPr>
          <w:rFonts w:hint="cs"/>
          <w:rtl/>
          <w:lang w:bidi="fa-IR"/>
        </w:rPr>
        <w:t>در قعرِ شبي اين‌چنين بي‌ستاره،</w:t>
      </w:r>
    </w:p>
    <w:p w14:paraId="107D04A5" w14:textId="77777777" w:rsidR="00450479" w:rsidRPr="00C42BDC" w:rsidRDefault="00DF029E" w:rsidP="000C76F8">
      <w:pPr>
        <w:pStyle w:val="body"/>
        <w:bidi/>
        <w:rPr>
          <w:rtl/>
        </w:rPr>
      </w:pPr>
      <w:r w:rsidRPr="00C42BDC">
        <w:t>         </w:t>
      </w:r>
      <w:r w:rsidRPr="00C42BDC">
        <w:rPr>
          <w:rtl/>
          <w:lang w:bidi="fa-IR"/>
        </w:rPr>
        <w:t xml:space="preserve"> </w:t>
      </w:r>
      <w:r w:rsidRPr="00C42BDC">
        <w:rPr>
          <w:rFonts w:hint="cs"/>
          <w:rtl/>
          <w:lang w:bidi="fa-IR"/>
        </w:rPr>
        <w:t>زندانِ مرا ــ بي‌سرود و صدا مانده ــ</w:t>
      </w:r>
    </w:p>
    <w:p w14:paraId="2727E1DE" w14:textId="77777777" w:rsidR="00450479" w:rsidRPr="00C42BDC" w:rsidRDefault="00DF029E" w:rsidP="000C76F8">
      <w:pPr>
        <w:pStyle w:val="body"/>
        <w:bidi/>
        <w:rPr>
          <w:rtl/>
        </w:rPr>
      </w:pPr>
      <w:r w:rsidRPr="00C42BDC">
        <w:t>         </w:t>
      </w:r>
      <w:r w:rsidRPr="00C42BDC">
        <w:rPr>
          <w:rtl/>
          <w:lang w:bidi="fa-IR"/>
        </w:rPr>
        <w:t xml:space="preserve"> </w:t>
      </w:r>
      <w:r w:rsidRPr="00C42BDC">
        <w:rPr>
          <w:rFonts w:hint="cs"/>
          <w:rtl/>
          <w:lang w:bidi="fa-IR"/>
        </w:rPr>
        <w:t>باز تواني‌ شناخت؟</w:t>
      </w:r>
    </w:p>
    <w:p w14:paraId="4010D6C4" w14:textId="77777777" w:rsidR="00450479" w:rsidRPr="00C42BDC" w:rsidRDefault="00DF029E" w:rsidP="000C76F8">
      <w:pPr>
        <w:pStyle w:val="body"/>
        <w:bidi/>
        <w:rPr>
          <w:rtl/>
        </w:rPr>
      </w:pPr>
      <w:r w:rsidRPr="00C42BDC">
        <w:t> </w:t>
      </w:r>
    </w:p>
    <w:p w14:paraId="610C043A" w14:textId="77777777" w:rsidR="00450479" w:rsidRPr="00C42BDC" w:rsidRDefault="00DF029E" w:rsidP="000C76F8">
      <w:pPr>
        <w:pStyle w:val="body"/>
        <w:bidi/>
        <w:rPr>
          <w:rtl/>
        </w:rPr>
      </w:pPr>
      <w:r w:rsidRPr="00C42BDC">
        <w:rPr>
          <w:rFonts w:ascii="Times New Roman" w:hAnsi="Times New Roman" w:cs="Times New Roman"/>
        </w:rPr>
        <w:t>□</w:t>
      </w:r>
    </w:p>
    <w:p w14:paraId="250B1BE9" w14:textId="77777777" w:rsidR="00450479" w:rsidRPr="00C42BDC" w:rsidRDefault="00DF029E" w:rsidP="000C76F8">
      <w:pPr>
        <w:pStyle w:val="body"/>
        <w:bidi/>
        <w:rPr>
          <w:rtl/>
        </w:rPr>
      </w:pPr>
      <w:r w:rsidRPr="00C42BDC">
        <w:t> </w:t>
      </w:r>
    </w:p>
    <w:p w14:paraId="363A7045" w14:textId="77777777" w:rsidR="00450479" w:rsidRPr="00C42BDC" w:rsidRDefault="00DF029E" w:rsidP="000C76F8">
      <w:pPr>
        <w:pStyle w:val="body"/>
        <w:bidi/>
        <w:rPr>
          <w:rtl/>
          <w:lang w:bidi="fa-IR"/>
        </w:rPr>
      </w:pPr>
      <w:r w:rsidRPr="00C42BDC">
        <w:rPr>
          <w:rFonts w:hint="cs"/>
          <w:rtl/>
          <w:lang w:bidi="fa-IR"/>
        </w:rPr>
        <w:t>ما در ظلمتيم</w:t>
      </w:r>
    </w:p>
    <w:p w14:paraId="7AF1CA80" w14:textId="77777777" w:rsidR="00450479" w:rsidRPr="00C42BDC" w:rsidRDefault="00DF029E" w:rsidP="000C76F8">
      <w:pPr>
        <w:pStyle w:val="body"/>
        <w:bidi/>
        <w:rPr>
          <w:rtl/>
          <w:lang w:bidi="fa-IR"/>
        </w:rPr>
      </w:pPr>
      <w:r w:rsidRPr="00C42BDC">
        <w:rPr>
          <w:rFonts w:hint="cs"/>
          <w:rtl/>
          <w:lang w:bidi="fa-IR"/>
        </w:rPr>
        <w:t>بدان خاطر که کسي به عشقِ ما نسوخت،</w:t>
      </w:r>
    </w:p>
    <w:p w14:paraId="28F27CA0" w14:textId="77777777" w:rsidR="00450479" w:rsidRPr="00C42BDC" w:rsidRDefault="00DF029E" w:rsidP="000C76F8">
      <w:pPr>
        <w:pStyle w:val="body"/>
        <w:bidi/>
        <w:rPr>
          <w:rtl/>
        </w:rPr>
      </w:pPr>
      <w:r w:rsidRPr="00C42BDC">
        <w:t> </w:t>
      </w:r>
    </w:p>
    <w:p w14:paraId="79A3BDCB" w14:textId="77777777" w:rsidR="00450479" w:rsidRPr="00C42BDC" w:rsidRDefault="00DF029E" w:rsidP="000C76F8">
      <w:pPr>
        <w:pStyle w:val="body"/>
        <w:bidi/>
        <w:rPr>
          <w:rtl/>
          <w:lang w:bidi="fa-IR"/>
        </w:rPr>
      </w:pPr>
      <w:r w:rsidRPr="00C42BDC">
        <w:rPr>
          <w:rFonts w:hint="cs"/>
          <w:rtl/>
          <w:lang w:bidi="fa-IR"/>
        </w:rPr>
        <w:t>ما تنهاييم</w:t>
      </w:r>
    </w:p>
    <w:p w14:paraId="19B51361" w14:textId="77777777" w:rsidR="00450479" w:rsidRPr="00C42BDC" w:rsidRDefault="00DF029E" w:rsidP="000C76F8">
      <w:pPr>
        <w:pStyle w:val="body"/>
        <w:bidi/>
        <w:rPr>
          <w:rtl/>
          <w:lang w:bidi="fa-IR"/>
        </w:rPr>
      </w:pPr>
      <w:r w:rsidRPr="00C42BDC">
        <w:rPr>
          <w:rFonts w:hint="cs"/>
          <w:rtl/>
          <w:lang w:bidi="fa-IR"/>
        </w:rPr>
        <w:t>چرا که هرگز کسي ما را به جانبِ خود نخواند،</w:t>
      </w:r>
    </w:p>
    <w:p w14:paraId="52B522AA" w14:textId="77777777" w:rsidR="00450479" w:rsidRPr="00C42BDC" w:rsidRDefault="00DF029E" w:rsidP="000C76F8">
      <w:pPr>
        <w:pStyle w:val="body"/>
        <w:bidi/>
        <w:rPr>
          <w:rtl/>
        </w:rPr>
      </w:pPr>
      <w:r w:rsidRPr="00C42BDC">
        <w:t> </w:t>
      </w:r>
    </w:p>
    <w:p w14:paraId="09FFB6F7" w14:textId="77777777" w:rsidR="00450479" w:rsidRPr="00C42BDC" w:rsidRDefault="00DF029E" w:rsidP="000C76F8">
      <w:pPr>
        <w:pStyle w:val="body"/>
        <w:bidi/>
        <w:rPr>
          <w:rtl/>
          <w:lang w:bidi="fa-IR"/>
        </w:rPr>
      </w:pPr>
      <w:r w:rsidRPr="00C42BDC">
        <w:rPr>
          <w:rFonts w:hint="cs"/>
          <w:rtl/>
          <w:lang w:bidi="fa-IR"/>
        </w:rPr>
        <w:t>ما خاموشيم</w:t>
      </w:r>
    </w:p>
    <w:p w14:paraId="321AE817" w14:textId="77777777" w:rsidR="00450479" w:rsidRPr="00C42BDC" w:rsidRDefault="00DF029E" w:rsidP="000C76F8">
      <w:pPr>
        <w:pStyle w:val="body"/>
        <w:bidi/>
        <w:rPr>
          <w:rtl/>
          <w:lang w:bidi="fa-IR"/>
        </w:rPr>
      </w:pPr>
      <w:r w:rsidRPr="00C42BDC">
        <w:rPr>
          <w:rFonts w:hint="cs"/>
          <w:rtl/>
          <w:lang w:bidi="fa-IR"/>
        </w:rPr>
        <w:t>زيرا که ديگر هيچ‌گاه به سوي شما باز نخواهيم آمد،</w:t>
      </w:r>
    </w:p>
    <w:p w14:paraId="4D468356" w14:textId="77777777" w:rsidR="00450479" w:rsidRPr="00C42BDC" w:rsidRDefault="00DF029E" w:rsidP="000C76F8">
      <w:pPr>
        <w:pStyle w:val="body"/>
        <w:bidi/>
        <w:rPr>
          <w:rtl/>
          <w:lang w:bidi="fa-IR"/>
        </w:rPr>
      </w:pPr>
      <w:r w:rsidRPr="00C42BDC">
        <w:rPr>
          <w:rFonts w:hint="cs"/>
          <w:rtl/>
          <w:lang w:bidi="fa-IR"/>
        </w:rPr>
        <w:t>و گردن‌افراخته</w:t>
      </w:r>
    </w:p>
    <w:p w14:paraId="252950F0" w14:textId="77777777" w:rsidR="00450479" w:rsidRPr="00C42BDC" w:rsidRDefault="00DF029E" w:rsidP="000C76F8">
      <w:pPr>
        <w:pStyle w:val="body"/>
        <w:bidi/>
        <w:rPr>
          <w:rtl/>
          <w:lang w:bidi="fa-IR"/>
        </w:rPr>
      </w:pPr>
      <w:r w:rsidRPr="00C42BDC">
        <w:rPr>
          <w:rFonts w:hint="cs"/>
          <w:rtl/>
          <w:lang w:bidi="fa-IR"/>
        </w:rPr>
        <w:t>بدان جهت که به هيچ چيز اعتماد نکرديم، بي‌آنکه بي‌اعتمادي را دوست داشته باشيم.</w:t>
      </w:r>
    </w:p>
    <w:p w14:paraId="3D12C0BC" w14:textId="77777777" w:rsidR="00450479" w:rsidRPr="00C42BDC" w:rsidRDefault="00DF029E" w:rsidP="000C76F8">
      <w:pPr>
        <w:pStyle w:val="body"/>
        <w:bidi/>
        <w:rPr>
          <w:rtl/>
        </w:rPr>
      </w:pPr>
      <w:r w:rsidRPr="00C42BDC">
        <w:t> </w:t>
      </w:r>
    </w:p>
    <w:p w14:paraId="1378B2F5" w14:textId="77777777" w:rsidR="00450479" w:rsidRPr="00C42BDC" w:rsidRDefault="00DF029E" w:rsidP="000C76F8">
      <w:pPr>
        <w:pStyle w:val="body"/>
        <w:bidi/>
        <w:rPr>
          <w:rtl/>
        </w:rPr>
      </w:pPr>
      <w:r w:rsidRPr="00C42BDC">
        <w:rPr>
          <w:rFonts w:ascii="Times New Roman" w:hAnsi="Times New Roman" w:cs="Times New Roman"/>
        </w:rPr>
        <w:t>□</w:t>
      </w:r>
    </w:p>
    <w:p w14:paraId="18761F7F" w14:textId="77777777" w:rsidR="00450479" w:rsidRPr="00C42BDC" w:rsidRDefault="00DF029E" w:rsidP="000C76F8">
      <w:pPr>
        <w:pStyle w:val="body"/>
        <w:bidi/>
        <w:rPr>
          <w:rtl/>
        </w:rPr>
      </w:pPr>
      <w:r w:rsidRPr="00C42BDC">
        <w:t> </w:t>
      </w:r>
    </w:p>
    <w:p w14:paraId="06A31159" w14:textId="77777777" w:rsidR="00450479" w:rsidRPr="00C42BDC" w:rsidRDefault="00DF029E" w:rsidP="000C76F8">
      <w:pPr>
        <w:pStyle w:val="body"/>
        <w:bidi/>
        <w:rPr>
          <w:rtl/>
          <w:lang w:bidi="fa-IR"/>
        </w:rPr>
      </w:pPr>
      <w:r w:rsidRPr="00C42BDC">
        <w:rPr>
          <w:rFonts w:hint="cs"/>
          <w:rtl/>
          <w:lang w:bidi="fa-IR"/>
        </w:rPr>
        <w:t>کنارِ حوضِ شکسته درختي بي‌بهار از نيروي عصاره‌ي مدفونِ خويش مي‌پوسد.</w:t>
      </w:r>
    </w:p>
    <w:p w14:paraId="38DD3E60" w14:textId="77777777" w:rsidR="00450479" w:rsidRPr="00C42BDC" w:rsidRDefault="00DF029E" w:rsidP="000C76F8">
      <w:pPr>
        <w:pStyle w:val="body"/>
        <w:bidi/>
        <w:rPr>
          <w:rtl/>
          <w:lang w:bidi="fa-IR"/>
        </w:rPr>
      </w:pPr>
      <w:r w:rsidRPr="00C42BDC">
        <w:rPr>
          <w:rFonts w:hint="cs"/>
          <w:rtl/>
          <w:lang w:bidi="fa-IR"/>
        </w:rPr>
        <w:t>و ناپاکي آرام‌آرام رخساره‌ها را از تابش بازمي‌دارد.</w:t>
      </w:r>
    </w:p>
    <w:p w14:paraId="1AAEC7D0" w14:textId="77777777" w:rsidR="00450479" w:rsidRPr="00C42BDC" w:rsidRDefault="00DF029E" w:rsidP="000C76F8">
      <w:pPr>
        <w:pStyle w:val="body"/>
        <w:bidi/>
        <w:rPr>
          <w:rtl/>
        </w:rPr>
      </w:pPr>
      <w:r w:rsidRPr="00C42BDC">
        <w:t> </w:t>
      </w:r>
    </w:p>
    <w:p w14:paraId="3E342F5C" w14:textId="77777777" w:rsidR="00450479" w:rsidRPr="00C42BDC" w:rsidRDefault="00DF029E" w:rsidP="000C76F8">
      <w:pPr>
        <w:pStyle w:val="body"/>
        <w:bidi/>
        <w:rPr>
          <w:rtl/>
          <w:lang w:bidi="fa-IR"/>
        </w:rPr>
      </w:pPr>
      <w:r w:rsidRPr="00C42BDC">
        <w:rPr>
          <w:rFonts w:hint="cs"/>
          <w:rtl/>
          <w:lang w:bidi="fa-IR"/>
        </w:rPr>
        <w:t>عشق‌هاي معصوم، بي‌کار و بي‌انگيزه‌اند.</w:t>
      </w:r>
    </w:p>
    <w:p w14:paraId="7309AA1F" w14:textId="77777777" w:rsidR="00450479" w:rsidRPr="00C42BDC" w:rsidRDefault="00DF029E" w:rsidP="000C76F8">
      <w:pPr>
        <w:pStyle w:val="body"/>
        <w:bidi/>
        <w:rPr>
          <w:rtl/>
          <w:lang w:bidi="fa-IR"/>
        </w:rPr>
      </w:pPr>
      <w:r w:rsidRPr="00C42BDC">
        <w:rPr>
          <w:rFonts w:hint="cs"/>
          <w:rtl/>
          <w:lang w:bidi="fa-IR"/>
        </w:rPr>
        <w:t>دوست‌داشتن</w:t>
      </w:r>
    </w:p>
    <w:p w14:paraId="54D04EF6" w14:textId="77777777" w:rsidR="00450479" w:rsidRPr="00C42BDC" w:rsidRDefault="00DF029E" w:rsidP="000C76F8">
      <w:pPr>
        <w:pStyle w:val="body"/>
        <w:bidi/>
        <w:rPr>
          <w:rtl/>
          <w:lang w:bidi="fa-IR"/>
        </w:rPr>
      </w:pPr>
      <w:r w:rsidRPr="00C42BDC">
        <w:rPr>
          <w:rFonts w:hint="cs"/>
          <w:rtl/>
          <w:lang w:bidi="fa-IR"/>
        </w:rPr>
        <w:t>از سفرهاي دراز تهي‌دست بازمي‌گردد.</w:t>
      </w:r>
    </w:p>
    <w:p w14:paraId="56721C31" w14:textId="77777777" w:rsidR="00450479" w:rsidRPr="00C42BDC" w:rsidRDefault="00DF029E" w:rsidP="000C76F8">
      <w:pPr>
        <w:pStyle w:val="body"/>
        <w:bidi/>
        <w:rPr>
          <w:rtl/>
        </w:rPr>
      </w:pPr>
      <w:r w:rsidRPr="00C42BDC">
        <w:t> </w:t>
      </w:r>
    </w:p>
    <w:p w14:paraId="72B0620F" w14:textId="77777777" w:rsidR="00450479" w:rsidRPr="00C42BDC" w:rsidRDefault="00DF029E" w:rsidP="000C76F8">
      <w:pPr>
        <w:pStyle w:val="body"/>
        <w:bidi/>
        <w:rPr>
          <w:rtl/>
          <w:lang w:bidi="fa-IR"/>
        </w:rPr>
      </w:pPr>
      <w:r w:rsidRPr="00C42BDC">
        <w:rPr>
          <w:rFonts w:hint="cs"/>
          <w:rtl/>
          <w:lang w:bidi="fa-IR"/>
        </w:rPr>
        <w:t>زيرِ سرتاق‌هاي ويران‌سراي مشترک، زنانِ نفرت‌انگيز، در حجابِ سياهِ بي‌پردگي خويش به غمنامه‌ي مرگِ پيام‌آورانِ خدايي جلاد و جبرکار گوش مي‌دهند و بر ناکامي گندابِ طعمه‌جوي خويش اشک مي‌ريزند.</w:t>
      </w:r>
    </w:p>
    <w:p w14:paraId="73AEC69E" w14:textId="77777777" w:rsidR="00450479" w:rsidRPr="00C42BDC" w:rsidRDefault="00DF029E" w:rsidP="000C76F8">
      <w:pPr>
        <w:pStyle w:val="body"/>
        <w:bidi/>
        <w:rPr>
          <w:rtl/>
        </w:rPr>
      </w:pPr>
      <w:r w:rsidRPr="00C42BDC">
        <w:t> </w:t>
      </w:r>
    </w:p>
    <w:p w14:paraId="13068E44" w14:textId="77777777" w:rsidR="00450479" w:rsidRPr="00C42BDC" w:rsidRDefault="00DF029E" w:rsidP="000C76F8">
      <w:pPr>
        <w:pStyle w:val="body"/>
        <w:bidi/>
        <w:rPr>
          <w:rtl/>
          <w:lang w:bidi="fa-IR"/>
        </w:rPr>
      </w:pPr>
      <w:r w:rsidRPr="00C42BDC">
        <w:rPr>
          <w:rFonts w:hint="cs"/>
          <w:rtl/>
          <w:lang w:bidi="fa-IR"/>
        </w:rPr>
        <w:t>خداي مهربانِ بي‌برده‌ي من جبرکار و خوف‌انگيز نيست،</w:t>
      </w:r>
    </w:p>
    <w:p w14:paraId="7D8C8BB5" w14:textId="77777777" w:rsidR="00450479" w:rsidRPr="00C42BDC" w:rsidRDefault="00DF029E" w:rsidP="000C76F8">
      <w:pPr>
        <w:pStyle w:val="body"/>
        <w:bidi/>
        <w:rPr>
          <w:rtl/>
          <w:lang w:bidi="fa-IR"/>
        </w:rPr>
      </w:pPr>
      <w:r w:rsidRPr="00C42BDC">
        <w:rPr>
          <w:rFonts w:hint="cs"/>
          <w:rtl/>
          <w:lang w:bidi="fa-IR"/>
        </w:rPr>
        <w:t>من و او به مرزهاي انزوايي بي‌اميد رانده شده‌ايم.</w:t>
      </w:r>
    </w:p>
    <w:p w14:paraId="13D8AA20" w14:textId="77777777" w:rsidR="00450479" w:rsidRPr="00C42BDC" w:rsidRDefault="00DF029E" w:rsidP="000C76F8">
      <w:pPr>
        <w:pStyle w:val="body"/>
        <w:bidi/>
        <w:rPr>
          <w:rtl/>
          <w:lang w:bidi="fa-IR"/>
        </w:rPr>
      </w:pPr>
      <w:r w:rsidRPr="00C42BDC">
        <w:rPr>
          <w:rFonts w:hint="cs"/>
          <w:rtl/>
          <w:lang w:bidi="fa-IR"/>
        </w:rPr>
        <w:t>اي هم‌سرنوشتِ زميني شيطانِ آسمان! تنهايي تو و ابديتِ بي‌گناهي، بر خاکِ خدا، گياهِ نورُسته‌يي نيست.</w:t>
      </w:r>
    </w:p>
    <w:p w14:paraId="7A033B67" w14:textId="77777777" w:rsidR="00450479" w:rsidRPr="00C42BDC" w:rsidRDefault="00DF029E" w:rsidP="000C76F8">
      <w:pPr>
        <w:pStyle w:val="body"/>
        <w:bidi/>
        <w:rPr>
          <w:rtl/>
        </w:rPr>
      </w:pPr>
      <w:r w:rsidRPr="00C42BDC">
        <w:t> </w:t>
      </w:r>
    </w:p>
    <w:p w14:paraId="690ADDF2" w14:textId="77777777" w:rsidR="00450479" w:rsidRPr="00C42BDC" w:rsidRDefault="00DF029E" w:rsidP="000C76F8">
      <w:pPr>
        <w:pStyle w:val="body"/>
        <w:bidi/>
        <w:rPr>
          <w:rtl/>
        </w:rPr>
      </w:pPr>
      <w:r w:rsidRPr="00C42BDC">
        <w:rPr>
          <w:rFonts w:ascii="Times New Roman" w:hAnsi="Times New Roman" w:cs="Times New Roman"/>
        </w:rPr>
        <w:t>□</w:t>
      </w:r>
    </w:p>
    <w:p w14:paraId="60F16C99" w14:textId="77777777" w:rsidR="00450479" w:rsidRPr="00C42BDC" w:rsidRDefault="00DF029E" w:rsidP="000C76F8">
      <w:pPr>
        <w:pStyle w:val="body"/>
        <w:bidi/>
        <w:rPr>
          <w:rtl/>
        </w:rPr>
      </w:pPr>
      <w:r w:rsidRPr="00C42BDC">
        <w:t> </w:t>
      </w:r>
    </w:p>
    <w:p w14:paraId="28E001B3" w14:textId="77777777" w:rsidR="00450479" w:rsidRPr="00C42BDC" w:rsidRDefault="00DF029E" w:rsidP="000C76F8">
      <w:pPr>
        <w:pStyle w:val="body"/>
        <w:bidi/>
        <w:rPr>
          <w:rtl/>
          <w:lang w:bidi="fa-IR"/>
        </w:rPr>
      </w:pPr>
      <w:r w:rsidRPr="00C42BDC">
        <w:rPr>
          <w:rFonts w:hint="cs"/>
          <w:rtl/>
          <w:lang w:bidi="fa-IR"/>
        </w:rPr>
        <w:t>هرگز چشمي آرزومند به سرگشتگي‌تان نخواهد گريست،</w:t>
      </w:r>
    </w:p>
    <w:p w14:paraId="34ADFAE2" w14:textId="77777777" w:rsidR="00450479" w:rsidRPr="00C42BDC" w:rsidRDefault="00DF029E" w:rsidP="000C76F8">
      <w:pPr>
        <w:pStyle w:val="body"/>
        <w:bidi/>
        <w:rPr>
          <w:rtl/>
          <w:lang w:bidi="fa-IR"/>
        </w:rPr>
      </w:pPr>
      <w:r w:rsidRPr="00C42BDC">
        <w:rPr>
          <w:rFonts w:hint="cs"/>
          <w:rtl/>
          <w:lang w:bidi="fa-IR"/>
        </w:rPr>
        <w:t>در اين آسمانِ محصور ستاره‌يي جلوه نخواهد کرد و خدايانِ بيگانه شما را هرگز به پناهِ خود پذيره نخواهند آمد.</w:t>
      </w:r>
    </w:p>
    <w:p w14:paraId="117E7530" w14:textId="77777777" w:rsidR="00450479" w:rsidRPr="00C42BDC" w:rsidRDefault="00DF029E" w:rsidP="000C76F8">
      <w:pPr>
        <w:pStyle w:val="body"/>
        <w:bidi/>
        <w:rPr>
          <w:rtl/>
          <w:lang w:bidi="fa-IR"/>
        </w:rPr>
      </w:pPr>
      <w:r w:rsidRPr="00C42BDC">
        <w:rPr>
          <w:rFonts w:hint="cs"/>
          <w:rtl/>
          <w:lang w:bidi="fa-IR"/>
        </w:rPr>
        <w:t>چرا که قلب‌ها ديگر جز فريبي آشکاره نيست؛ و در پناهگاهِ آخرين، اژدها بيضه نهاده است.</w:t>
      </w:r>
    </w:p>
    <w:p w14:paraId="3B62780C" w14:textId="77777777" w:rsidR="00450479" w:rsidRPr="00C42BDC" w:rsidRDefault="00DF029E" w:rsidP="000C76F8">
      <w:pPr>
        <w:pStyle w:val="body"/>
        <w:bidi/>
        <w:rPr>
          <w:rtl/>
        </w:rPr>
      </w:pPr>
      <w:r w:rsidRPr="00C42BDC">
        <w:t> </w:t>
      </w:r>
    </w:p>
    <w:p w14:paraId="4BA43462" w14:textId="77777777" w:rsidR="00450479" w:rsidRPr="00C42BDC" w:rsidRDefault="00DF029E" w:rsidP="000C76F8">
      <w:pPr>
        <w:pStyle w:val="body"/>
        <w:bidi/>
        <w:rPr>
          <w:rtl/>
          <w:lang w:bidi="fa-IR"/>
        </w:rPr>
      </w:pPr>
      <w:r w:rsidRPr="00C42BDC">
        <w:rPr>
          <w:rFonts w:hint="cs"/>
          <w:rtl/>
          <w:lang w:bidi="fa-IR"/>
        </w:rPr>
        <w:t>چون قايقِ بي‌سرنشين، در شبِ ابري، درياهاي تاريک را به جانبِ غرقابِ آخرين طي کنيم.</w:t>
      </w:r>
    </w:p>
    <w:p w14:paraId="757A6D23" w14:textId="77777777" w:rsidR="00450479" w:rsidRPr="00C42BDC" w:rsidRDefault="00DF029E" w:rsidP="000C76F8">
      <w:pPr>
        <w:pStyle w:val="body"/>
        <w:bidi/>
        <w:rPr>
          <w:rtl/>
          <w:lang w:bidi="fa-IR"/>
        </w:rPr>
      </w:pPr>
      <w:r w:rsidRPr="00C42BDC">
        <w:rPr>
          <w:rFonts w:hint="cs"/>
          <w:rtl/>
          <w:lang w:bidi="fa-IR"/>
        </w:rPr>
        <w:t>اميدِ درودي نيست...</w:t>
      </w:r>
      <w:bookmarkStart w:id="0" w:name="_GoBack"/>
      <w:bookmarkEnd w:id="0"/>
    </w:p>
    <w:p w14:paraId="74B9DA3D" w14:textId="77777777" w:rsidR="00450479" w:rsidRPr="00C42BDC" w:rsidRDefault="00DF029E" w:rsidP="000C76F8">
      <w:pPr>
        <w:pStyle w:val="body"/>
        <w:bidi/>
        <w:rPr>
          <w:rtl/>
          <w:lang w:bidi="fa-IR"/>
        </w:rPr>
      </w:pPr>
      <w:r w:rsidRPr="00C42BDC">
        <w:rPr>
          <w:rFonts w:hint="cs"/>
          <w:rtl/>
          <w:lang w:bidi="fa-IR"/>
        </w:rPr>
        <w:t>اميدِ نوازشي نيست...</w:t>
      </w:r>
    </w:p>
    <w:p w14:paraId="18F64009" w14:textId="77777777" w:rsidR="00450479" w:rsidRDefault="00DF029E" w:rsidP="000C76F8">
      <w:pPr>
        <w:pStyle w:val="when"/>
        <w:bidi/>
      </w:pPr>
      <w:r w:rsidRPr="00C42BDC">
        <w:t> </w:t>
      </w:r>
    </w:p>
    <w:p w14:paraId="10037E22" w14:textId="5193A34A" w:rsidR="000C76F8" w:rsidRPr="000C76F8" w:rsidRDefault="000C76F8" w:rsidP="000C76F8">
      <w:pPr>
        <w:pStyle w:val="where"/>
        <w:bidi/>
        <w:rPr>
          <w:rFonts w:asciiTheme="minorHAnsi" w:hAnsiTheme="minorHAnsi"/>
          <w:rtl/>
        </w:rPr>
      </w:pPr>
      <w:r w:rsidRPr="000C76F8">
        <w:rPr>
          <w:rFonts w:asciiTheme="minorHAnsi" w:hAnsiTheme="minorHAnsi"/>
          <w:rtl/>
          <w:lang w:bidi="fa-IR"/>
        </w:rPr>
        <w:t>۱۳۳۵</w:t>
      </w:r>
    </w:p>
    <w:sectPr w:rsidR="000C76F8" w:rsidRPr="000C7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F029E"/>
    <w:rsid w:val="000C76F8"/>
    <w:rsid w:val="00450479"/>
    <w:rsid w:val="00C42BDC"/>
    <w:rsid w:val="00D65A9E"/>
    <w:rsid w:val="00DF0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D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8"/>
    <w:rPr>
      <w:rFonts w:eastAsiaTheme="minorEastAsia"/>
    </w:rPr>
  </w:style>
  <w:style w:type="paragraph" w:styleId="Heading1">
    <w:name w:val="heading 1"/>
    <w:basedOn w:val="Normal"/>
    <w:next w:val="Normal"/>
    <w:link w:val="Heading1Char"/>
    <w:uiPriority w:val="9"/>
    <w:qFormat/>
    <w:rsid w:val="000C76F8"/>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0C76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76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6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6F8"/>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0C76F8"/>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0C76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6F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6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0C76F8"/>
    <w:pPr>
      <w:bidi/>
      <w:outlineLvl w:val="0"/>
    </w:pPr>
    <w:rPr>
      <w:b/>
      <w:bCs/>
      <w:color w:val="000000"/>
      <w:sz w:val="28"/>
      <w:szCs w:val="28"/>
    </w:rPr>
  </w:style>
  <w:style w:type="paragraph" w:customStyle="1" w:styleId="who">
    <w:name w:val="who"/>
    <w:basedOn w:val="Normal"/>
    <w:qFormat/>
    <w:rsid w:val="000C76F8"/>
    <w:pPr>
      <w:jc w:val="right"/>
    </w:pPr>
    <w:rPr>
      <w:rFonts w:eastAsia="Times New Roman"/>
      <w:sz w:val="20"/>
      <w:szCs w:val="20"/>
    </w:rPr>
  </w:style>
  <w:style w:type="paragraph" w:customStyle="1" w:styleId="why">
    <w:name w:val="why"/>
    <w:basedOn w:val="who"/>
    <w:next w:val="num"/>
    <w:qFormat/>
    <w:rsid w:val="000C76F8"/>
    <w:pPr>
      <w:bidi/>
    </w:pPr>
  </w:style>
  <w:style w:type="paragraph" w:customStyle="1" w:styleId="num">
    <w:name w:val="num"/>
    <w:basedOn w:val="poem"/>
    <w:qFormat/>
    <w:rsid w:val="000C76F8"/>
    <w:pPr>
      <w:spacing w:before="240"/>
    </w:pPr>
  </w:style>
  <w:style w:type="paragraph" w:customStyle="1" w:styleId="body">
    <w:name w:val="body"/>
    <w:basedOn w:val="Normal"/>
    <w:qFormat/>
    <w:rsid w:val="000C76F8"/>
    <w:rPr>
      <w:color w:val="000000"/>
    </w:rPr>
  </w:style>
  <w:style w:type="paragraph" w:customStyle="1" w:styleId="when">
    <w:name w:val="when"/>
    <w:basedOn w:val="who"/>
    <w:next w:val="where"/>
    <w:qFormat/>
    <w:rsid w:val="000C76F8"/>
    <w:pPr>
      <w:spacing w:before="360"/>
    </w:pPr>
  </w:style>
  <w:style w:type="paragraph" w:customStyle="1" w:styleId="where">
    <w:name w:val="where"/>
    <w:basedOn w:val="when"/>
    <w:next w:val="NoSpacing"/>
    <w:qFormat/>
    <w:rsid w:val="000C76F8"/>
    <w:pPr>
      <w:spacing w:before="0"/>
    </w:pPr>
  </w:style>
  <w:style w:type="paragraph" w:styleId="NoSpacing">
    <w:name w:val="No Spacing"/>
    <w:uiPriority w:val="1"/>
    <w:qFormat/>
    <w:rsid w:val="000C76F8"/>
    <w:rPr>
      <w:rFonts w:eastAsiaTheme="minorEastAsia"/>
    </w:rPr>
  </w:style>
  <w:style w:type="paragraph" w:customStyle="1" w:styleId="subname">
    <w:name w:val="subname"/>
    <w:basedOn w:val="num"/>
    <w:next w:val="body"/>
    <w:qFormat/>
    <w:rsid w:val="000C76F8"/>
    <w:pPr>
      <w:spacing w:before="0" w:after="360"/>
    </w:pPr>
  </w:style>
  <w:style w:type="character" w:customStyle="1" w:styleId="Heading1Char">
    <w:name w:val="Heading 1 Char"/>
    <w:basedOn w:val="DefaultParagraphFont"/>
    <w:link w:val="Heading1"/>
    <w:uiPriority w:val="9"/>
    <w:rsid w:val="000C76F8"/>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0C76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76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76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6F8"/>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0C76F8"/>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0C76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6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6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76F8"/>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0C76F8"/>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C76F8"/>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0C76F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C76F8"/>
    <w:rPr>
      <w:rFonts w:asciiTheme="majorHAnsi" w:eastAsiaTheme="majorEastAsia" w:hAnsiTheme="majorHAnsi" w:cstheme="majorBidi"/>
      <w:i/>
      <w:iCs/>
      <w:color w:val="4F81BD" w:themeColor="accent1"/>
      <w:spacing w:val="15"/>
    </w:rPr>
  </w:style>
  <w:style w:type="character" w:styleId="Strong">
    <w:name w:val="Strong"/>
    <w:uiPriority w:val="22"/>
    <w:qFormat/>
    <w:rsid w:val="000C76F8"/>
    <w:rPr>
      <w:b/>
      <w:bCs/>
    </w:rPr>
  </w:style>
  <w:style w:type="character" w:styleId="Emphasis">
    <w:name w:val="Emphasis"/>
    <w:uiPriority w:val="20"/>
    <w:qFormat/>
    <w:rsid w:val="000C76F8"/>
    <w:rPr>
      <w:i/>
      <w:iCs/>
    </w:rPr>
  </w:style>
  <w:style w:type="paragraph" w:styleId="ListParagraph">
    <w:name w:val="List Paragraph"/>
    <w:basedOn w:val="Normal"/>
    <w:uiPriority w:val="34"/>
    <w:qFormat/>
    <w:rsid w:val="000C76F8"/>
    <w:pPr>
      <w:ind w:left="720"/>
      <w:contextualSpacing/>
    </w:pPr>
    <w:rPr>
      <w:rFonts w:eastAsia="Times New Roman"/>
    </w:rPr>
  </w:style>
  <w:style w:type="paragraph" w:styleId="Quote">
    <w:name w:val="Quote"/>
    <w:basedOn w:val="Normal"/>
    <w:next w:val="Normal"/>
    <w:link w:val="QuoteChar"/>
    <w:uiPriority w:val="29"/>
    <w:qFormat/>
    <w:rsid w:val="000C76F8"/>
    <w:rPr>
      <w:rFonts w:eastAsia="Times New Roman"/>
      <w:i/>
      <w:iCs/>
      <w:color w:val="000000" w:themeColor="text1"/>
    </w:rPr>
  </w:style>
  <w:style w:type="character" w:customStyle="1" w:styleId="QuoteChar">
    <w:name w:val="Quote Char"/>
    <w:basedOn w:val="DefaultParagraphFont"/>
    <w:link w:val="Quote"/>
    <w:uiPriority w:val="29"/>
    <w:rsid w:val="000C76F8"/>
    <w:rPr>
      <w:i/>
      <w:iCs/>
      <w:color w:val="000000" w:themeColor="text1"/>
    </w:rPr>
  </w:style>
  <w:style w:type="paragraph" w:styleId="IntenseQuote">
    <w:name w:val="Intense Quote"/>
    <w:basedOn w:val="Normal"/>
    <w:next w:val="Normal"/>
    <w:link w:val="IntenseQuoteChar"/>
    <w:uiPriority w:val="30"/>
    <w:qFormat/>
    <w:rsid w:val="000C76F8"/>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0C76F8"/>
    <w:rPr>
      <w:b/>
      <w:bCs/>
      <w:i/>
      <w:iCs/>
      <w:color w:val="4F81BD" w:themeColor="accent1"/>
    </w:rPr>
  </w:style>
  <w:style w:type="character" w:styleId="SubtleEmphasis">
    <w:name w:val="Subtle Emphasis"/>
    <w:uiPriority w:val="19"/>
    <w:qFormat/>
    <w:rsid w:val="000C76F8"/>
    <w:rPr>
      <w:i/>
      <w:iCs/>
      <w:color w:val="808080" w:themeColor="text1" w:themeTint="7F"/>
    </w:rPr>
  </w:style>
  <w:style w:type="character" w:styleId="IntenseEmphasis">
    <w:name w:val="Intense Emphasis"/>
    <w:uiPriority w:val="21"/>
    <w:qFormat/>
    <w:rsid w:val="000C76F8"/>
    <w:rPr>
      <w:b/>
      <w:bCs/>
      <w:i/>
      <w:iCs/>
      <w:color w:val="4F81BD" w:themeColor="accent1"/>
    </w:rPr>
  </w:style>
  <w:style w:type="character" w:styleId="SubtleReference">
    <w:name w:val="Subtle Reference"/>
    <w:uiPriority w:val="31"/>
    <w:qFormat/>
    <w:rsid w:val="000C76F8"/>
    <w:rPr>
      <w:smallCaps/>
      <w:color w:val="C0504D" w:themeColor="accent2"/>
      <w:u w:val="single"/>
    </w:rPr>
  </w:style>
  <w:style w:type="character" w:styleId="IntenseReference">
    <w:name w:val="Intense Reference"/>
    <w:uiPriority w:val="32"/>
    <w:qFormat/>
    <w:rsid w:val="000C76F8"/>
    <w:rPr>
      <w:b/>
      <w:bCs/>
      <w:smallCaps/>
      <w:color w:val="C0504D" w:themeColor="accent2"/>
      <w:spacing w:val="5"/>
      <w:u w:val="single"/>
    </w:rPr>
  </w:style>
  <w:style w:type="character" w:styleId="BookTitle">
    <w:name w:val="Book Title"/>
    <w:uiPriority w:val="33"/>
    <w:qFormat/>
    <w:rsid w:val="000C76F8"/>
    <w:rPr>
      <w:b/>
      <w:bCs/>
      <w:smallCaps/>
      <w:spacing w:val="5"/>
    </w:rPr>
  </w:style>
  <w:style w:type="paragraph" w:styleId="TOCHeading">
    <w:name w:val="TOC Heading"/>
    <w:basedOn w:val="Heading1"/>
    <w:next w:val="Normal"/>
    <w:uiPriority w:val="39"/>
    <w:semiHidden/>
    <w:unhideWhenUsed/>
    <w:qFormat/>
    <w:rsid w:val="000C76F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8"/>
    <w:rPr>
      <w:rFonts w:eastAsiaTheme="minorEastAsia"/>
    </w:rPr>
  </w:style>
  <w:style w:type="paragraph" w:styleId="Heading1">
    <w:name w:val="heading 1"/>
    <w:basedOn w:val="Normal"/>
    <w:next w:val="Normal"/>
    <w:link w:val="Heading1Char"/>
    <w:uiPriority w:val="9"/>
    <w:qFormat/>
    <w:rsid w:val="000C76F8"/>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0C76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76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6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6F8"/>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0C76F8"/>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0C76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6F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6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0C76F8"/>
    <w:pPr>
      <w:bidi/>
      <w:outlineLvl w:val="0"/>
    </w:pPr>
    <w:rPr>
      <w:b/>
      <w:bCs/>
      <w:color w:val="000000"/>
      <w:sz w:val="28"/>
      <w:szCs w:val="28"/>
    </w:rPr>
  </w:style>
  <w:style w:type="paragraph" w:customStyle="1" w:styleId="who">
    <w:name w:val="who"/>
    <w:basedOn w:val="Normal"/>
    <w:qFormat/>
    <w:rsid w:val="000C76F8"/>
    <w:pPr>
      <w:jc w:val="right"/>
    </w:pPr>
    <w:rPr>
      <w:rFonts w:eastAsia="Times New Roman"/>
      <w:sz w:val="20"/>
      <w:szCs w:val="20"/>
    </w:rPr>
  </w:style>
  <w:style w:type="paragraph" w:customStyle="1" w:styleId="why">
    <w:name w:val="why"/>
    <w:basedOn w:val="who"/>
    <w:next w:val="num"/>
    <w:qFormat/>
    <w:rsid w:val="000C76F8"/>
    <w:pPr>
      <w:bidi/>
    </w:pPr>
  </w:style>
  <w:style w:type="paragraph" w:customStyle="1" w:styleId="num">
    <w:name w:val="num"/>
    <w:basedOn w:val="poem"/>
    <w:qFormat/>
    <w:rsid w:val="000C76F8"/>
    <w:pPr>
      <w:spacing w:before="240"/>
    </w:pPr>
  </w:style>
  <w:style w:type="paragraph" w:customStyle="1" w:styleId="body">
    <w:name w:val="body"/>
    <w:basedOn w:val="Normal"/>
    <w:qFormat/>
    <w:rsid w:val="000C76F8"/>
    <w:rPr>
      <w:color w:val="000000"/>
    </w:rPr>
  </w:style>
  <w:style w:type="paragraph" w:customStyle="1" w:styleId="when">
    <w:name w:val="when"/>
    <w:basedOn w:val="who"/>
    <w:next w:val="where"/>
    <w:qFormat/>
    <w:rsid w:val="000C76F8"/>
    <w:pPr>
      <w:spacing w:before="360"/>
    </w:pPr>
  </w:style>
  <w:style w:type="paragraph" w:customStyle="1" w:styleId="where">
    <w:name w:val="where"/>
    <w:basedOn w:val="when"/>
    <w:next w:val="NoSpacing"/>
    <w:qFormat/>
    <w:rsid w:val="000C76F8"/>
    <w:pPr>
      <w:spacing w:before="0"/>
    </w:pPr>
  </w:style>
  <w:style w:type="paragraph" w:styleId="NoSpacing">
    <w:name w:val="No Spacing"/>
    <w:uiPriority w:val="1"/>
    <w:qFormat/>
    <w:rsid w:val="000C76F8"/>
    <w:rPr>
      <w:rFonts w:eastAsiaTheme="minorEastAsia"/>
    </w:rPr>
  </w:style>
  <w:style w:type="paragraph" w:customStyle="1" w:styleId="subname">
    <w:name w:val="subname"/>
    <w:basedOn w:val="num"/>
    <w:next w:val="body"/>
    <w:qFormat/>
    <w:rsid w:val="000C76F8"/>
    <w:pPr>
      <w:spacing w:before="0" w:after="360"/>
    </w:pPr>
  </w:style>
  <w:style w:type="character" w:customStyle="1" w:styleId="Heading1Char">
    <w:name w:val="Heading 1 Char"/>
    <w:basedOn w:val="DefaultParagraphFont"/>
    <w:link w:val="Heading1"/>
    <w:uiPriority w:val="9"/>
    <w:rsid w:val="000C76F8"/>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0C76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76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76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6F8"/>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0C76F8"/>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0C76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6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6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76F8"/>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0C76F8"/>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C76F8"/>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0C76F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C76F8"/>
    <w:rPr>
      <w:rFonts w:asciiTheme="majorHAnsi" w:eastAsiaTheme="majorEastAsia" w:hAnsiTheme="majorHAnsi" w:cstheme="majorBidi"/>
      <w:i/>
      <w:iCs/>
      <w:color w:val="4F81BD" w:themeColor="accent1"/>
      <w:spacing w:val="15"/>
    </w:rPr>
  </w:style>
  <w:style w:type="character" w:styleId="Strong">
    <w:name w:val="Strong"/>
    <w:uiPriority w:val="22"/>
    <w:qFormat/>
    <w:rsid w:val="000C76F8"/>
    <w:rPr>
      <w:b/>
      <w:bCs/>
    </w:rPr>
  </w:style>
  <w:style w:type="character" w:styleId="Emphasis">
    <w:name w:val="Emphasis"/>
    <w:uiPriority w:val="20"/>
    <w:qFormat/>
    <w:rsid w:val="000C76F8"/>
    <w:rPr>
      <w:i/>
      <w:iCs/>
    </w:rPr>
  </w:style>
  <w:style w:type="paragraph" w:styleId="ListParagraph">
    <w:name w:val="List Paragraph"/>
    <w:basedOn w:val="Normal"/>
    <w:uiPriority w:val="34"/>
    <w:qFormat/>
    <w:rsid w:val="000C76F8"/>
    <w:pPr>
      <w:ind w:left="720"/>
      <w:contextualSpacing/>
    </w:pPr>
    <w:rPr>
      <w:rFonts w:eastAsia="Times New Roman"/>
    </w:rPr>
  </w:style>
  <w:style w:type="paragraph" w:styleId="Quote">
    <w:name w:val="Quote"/>
    <w:basedOn w:val="Normal"/>
    <w:next w:val="Normal"/>
    <w:link w:val="QuoteChar"/>
    <w:uiPriority w:val="29"/>
    <w:qFormat/>
    <w:rsid w:val="000C76F8"/>
    <w:rPr>
      <w:rFonts w:eastAsia="Times New Roman"/>
      <w:i/>
      <w:iCs/>
      <w:color w:val="000000" w:themeColor="text1"/>
    </w:rPr>
  </w:style>
  <w:style w:type="character" w:customStyle="1" w:styleId="QuoteChar">
    <w:name w:val="Quote Char"/>
    <w:basedOn w:val="DefaultParagraphFont"/>
    <w:link w:val="Quote"/>
    <w:uiPriority w:val="29"/>
    <w:rsid w:val="000C76F8"/>
    <w:rPr>
      <w:i/>
      <w:iCs/>
      <w:color w:val="000000" w:themeColor="text1"/>
    </w:rPr>
  </w:style>
  <w:style w:type="paragraph" w:styleId="IntenseQuote">
    <w:name w:val="Intense Quote"/>
    <w:basedOn w:val="Normal"/>
    <w:next w:val="Normal"/>
    <w:link w:val="IntenseQuoteChar"/>
    <w:uiPriority w:val="30"/>
    <w:qFormat/>
    <w:rsid w:val="000C76F8"/>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0C76F8"/>
    <w:rPr>
      <w:b/>
      <w:bCs/>
      <w:i/>
      <w:iCs/>
      <w:color w:val="4F81BD" w:themeColor="accent1"/>
    </w:rPr>
  </w:style>
  <w:style w:type="character" w:styleId="SubtleEmphasis">
    <w:name w:val="Subtle Emphasis"/>
    <w:uiPriority w:val="19"/>
    <w:qFormat/>
    <w:rsid w:val="000C76F8"/>
    <w:rPr>
      <w:i/>
      <w:iCs/>
      <w:color w:val="808080" w:themeColor="text1" w:themeTint="7F"/>
    </w:rPr>
  </w:style>
  <w:style w:type="character" w:styleId="IntenseEmphasis">
    <w:name w:val="Intense Emphasis"/>
    <w:uiPriority w:val="21"/>
    <w:qFormat/>
    <w:rsid w:val="000C76F8"/>
    <w:rPr>
      <w:b/>
      <w:bCs/>
      <w:i/>
      <w:iCs/>
      <w:color w:val="4F81BD" w:themeColor="accent1"/>
    </w:rPr>
  </w:style>
  <w:style w:type="character" w:styleId="SubtleReference">
    <w:name w:val="Subtle Reference"/>
    <w:uiPriority w:val="31"/>
    <w:qFormat/>
    <w:rsid w:val="000C76F8"/>
    <w:rPr>
      <w:smallCaps/>
      <w:color w:val="C0504D" w:themeColor="accent2"/>
      <w:u w:val="single"/>
    </w:rPr>
  </w:style>
  <w:style w:type="character" w:styleId="IntenseReference">
    <w:name w:val="Intense Reference"/>
    <w:uiPriority w:val="32"/>
    <w:qFormat/>
    <w:rsid w:val="000C76F8"/>
    <w:rPr>
      <w:b/>
      <w:bCs/>
      <w:smallCaps/>
      <w:color w:val="C0504D" w:themeColor="accent2"/>
      <w:spacing w:val="5"/>
      <w:u w:val="single"/>
    </w:rPr>
  </w:style>
  <w:style w:type="character" w:styleId="BookTitle">
    <w:name w:val="Book Title"/>
    <w:uiPriority w:val="33"/>
    <w:qFormat/>
    <w:rsid w:val="000C76F8"/>
    <w:rPr>
      <w:b/>
      <w:bCs/>
      <w:smallCaps/>
      <w:spacing w:val="5"/>
    </w:rPr>
  </w:style>
  <w:style w:type="paragraph" w:styleId="TOCHeading">
    <w:name w:val="TOC Heading"/>
    <w:basedOn w:val="Heading1"/>
    <w:next w:val="Normal"/>
    <w:uiPriority w:val="39"/>
    <w:semiHidden/>
    <w:unhideWhenUsed/>
    <w:qFormat/>
    <w:rsid w:val="000C76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5</cp:revision>
  <dcterms:created xsi:type="dcterms:W3CDTF">2010-04-01T21:02:00Z</dcterms:created>
  <dcterms:modified xsi:type="dcterms:W3CDTF">2010-04-05T17:38:00Z</dcterms:modified>
</cp:coreProperties>
</file>