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EB5A" w14:textId="77777777" w:rsidR="002A75B9" w:rsidRDefault="002A75B9" w:rsidP="002A75B9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باران</w:t>
      </w:r>
    </w:p>
    <w:p w14:paraId="7EA7C856" w14:textId="77777777" w:rsidR="002A75B9" w:rsidRDefault="002A75B9" w:rsidP="002A75B9">
      <w:pPr>
        <w:pStyle w:val="who"/>
        <w:bidi/>
        <w:rPr>
          <w:rtl/>
          <w:lang w:bidi="fa-IR"/>
        </w:rPr>
      </w:pPr>
    </w:p>
    <w:p w14:paraId="05BD99FC" w14:textId="05832BFC" w:rsidR="002A75B9" w:rsidRDefault="002A75B9" w:rsidP="002A75B9">
      <w:pPr>
        <w:pStyle w:val="why"/>
        <w:rPr>
          <w:rtl/>
          <w:lang w:bidi="fa-IR"/>
        </w:rPr>
      </w:pPr>
    </w:p>
    <w:p w14:paraId="143B143A" w14:textId="3983B8F5" w:rsidR="00DC35B6" w:rsidRDefault="00DC35B6" w:rsidP="00DC35B6">
      <w:pPr>
        <w:pStyle w:val="num"/>
        <w:rPr>
          <w:rtl/>
          <w:lang w:bidi="fa-IR"/>
        </w:rPr>
      </w:pPr>
    </w:p>
    <w:p w14:paraId="0D5B5836" w14:textId="77777777" w:rsidR="00DC35B6" w:rsidRPr="00DC35B6" w:rsidRDefault="00DC35B6" w:rsidP="00DC35B6">
      <w:pPr>
        <w:pStyle w:val="subname"/>
        <w:rPr>
          <w:lang w:bidi="fa-IR"/>
        </w:rPr>
      </w:pPr>
    </w:p>
    <w:p w14:paraId="55C90D12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شربِ بي‌پولکِ شب</w:t>
      </w:r>
    </w:p>
    <w:p w14:paraId="1D07520B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شرابه‌هاي بي‌دريغِ باران...</w:t>
      </w:r>
    </w:p>
    <w:p w14:paraId="3CE3360E" w14:textId="77777777" w:rsidR="002A75B9" w:rsidRDefault="002A75B9" w:rsidP="002A75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39D8A8E" w14:textId="77777777" w:rsidR="002A75B9" w:rsidRDefault="002A75B9" w:rsidP="002A75B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DD950C2" w14:textId="77777777" w:rsidR="002A75B9" w:rsidRDefault="002A75B9" w:rsidP="002A75B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4FC2754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کنارِ ما بيگانه‌يي نيست</w:t>
      </w:r>
    </w:p>
    <w:p w14:paraId="287D76F1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کنارِ ما</w:t>
      </w:r>
    </w:p>
    <w:p w14:paraId="7048C295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آشنايي نيست</w:t>
      </w:r>
    </w:p>
    <w:p w14:paraId="325DAF76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 خاموش است و بر شربِ سياهِ شب</w:t>
      </w:r>
    </w:p>
    <w:p w14:paraId="4F2119E8" w14:textId="77777777" w:rsidR="002A75B9" w:rsidRDefault="002A75B9" w:rsidP="002A75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شرابه‌هاي سيمينِ باران.</w:t>
      </w:r>
    </w:p>
    <w:p w14:paraId="43EBC388" w14:textId="77777777" w:rsidR="002A75B9" w:rsidRDefault="002A75B9" w:rsidP="002A75B9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427FA945" w14:textId="77777777" w:rsidR="002A75B9" w:rsidRDefault="002A75B9"/>
    <w:sectPr w:rsidR="002A7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B9"/>
    <w:rsid w:val="002A75B9"/>
    <w:rsid w:val="00D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FCB4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B6"/>
  </w:style>
  <w:style w:type="paragraph" w:styleId="Heading1">
    <w:name w:val="heading 1"/>
    <w:basedOn w:val="Normal"/>
    <w:next w:val="Normal"/>
    <w:link w:val="Heading1Char"/>
    <w:uiPriority w:val="9"/>
    <w:qFormat/>
    <w:rsid w:val="00DC35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C35B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C35B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C35B6"/>
    <w:pPr>
      <w:bidi/>
    </w:pPr>
  </w:style>
  <w:style w:type="paragraph" w:customStyle="1" w:styleId="body">
    <w:name w:val="body"/>
    <w:basedOn w:val="Normal"/>
    <w:qFormat/>
    <w:rsid w:val="00DC35B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C35B6"/>
    <w:pPr>
      <w:spacing w:before="360"/>
    </w:pPr>
  </w:style>
  <w:style w:type="paragraph" w:customStyle="1" w:styleId="where">
    <w:name w:val="where"/>
    <w:basedOn w:val="when"/>
    <w:next w:val="NoSpacing"/>
    <w:qFormat/>
    <w:rsid w:val="00DC35B6"/>
    <w:pPr>
      <w:spacing w:before="0"/>
    </w:pPr>
  </w:style>
  <w:style w:type="paragraph" w:styleId="NoSpacing">
    <w:name w:val="No Spacing"/>
    <w:uiPriority w:val="1"/>
    <w:qFormat/>
    <w:rsid w:val="00DC35B6"/>
    <w:rPr>
      <w:rFonts w:eastAsiaTheme="minorEastAsia"/>
    </w:rPr>
  </w:style>
  <w:style w:type="paragraph" w:customStyle="1" w:styleId="num">
    <w:name w:val="num"/>
    <w:basedOn w:val="poem"/>
    <w:qFormat/>
    <w:rsid w:val="00DC35B6"/>
    <w:pPr>
      <w:spacing w:before="240"/>
    </w:pPr>
  </w:style>
  <w:style w:type="paragraph" w:customStyle="1" w:styleId="subname">
    <w:name w:val="subname"/>
    <w:basedOn w:val="num"/>
    <w:next w:val="body"/>
    <w:qFormat/>
    <w:rsid w:val="00DC35B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C3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B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B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5B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5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5B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35B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C35B6"/>
    <w:rPr>
      <w:b/>
      <w:bCs/>
    </w:rPr>
  </w:style>
  <w:style w:type="character" w:styleId="Emphasis">
    <w:name w:val="Emphasis"/>
    <w:uiPriority w:val="20"/>
    <w:qFormat/>
    <w:rsid w:val="00DC35B6"/>
    <w:rPr>
      <w:i/>
      <w:iCs/>
    </w:rPr>
  </w:style>
  <w:style w:type="paragraph" w:styleId="ListParagraph">
    <w:name w:val="List Paragraph"/>
    <w:basedOn w:val="Normal"/>
    <w:uiPriority w:val="34"/>
    <w:qFormat/>
    <w:rsid w:val="00DC35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5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35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B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C35B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C35B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C35B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C35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C35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B6"/>
  </w:style>
  <w:style w:type="paragraph" w:styleId="Heading1">
    <w:name w:val="heading 1"/>
    <w:basedOn w:val="Normal"/>
    <w:next w:val="Normal"/>
    <w:link w:val="Heading1Char"/>
    <w:uiPriority w:val="9"/>
    <w:qFormat/>
    <w:rsid w:val="00DC35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C35B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C35B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C35B6"/>
    <w:pPr>
      <w:bidi/>
    </w:pPr>
  </w:style>
  <w:style w:type="paragraph" w:customStyle="1" w:styleId="body">
    <w:name w:val="body"/>
    <w:basedOn w:val="Normal"/>
    <w:qFormat/>
    <w:rsid w:val="00DC35B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C35B6"/>
    <w:pPr>
      <w:spacing w:before="360"/>
    </w:pPr>
  </w:style>
  <w:style w:type="paragraph" w:customStyle="1" w:styleId="where">
    <w:name w:val="where"/>
    <w:basedOn w:val="when"/>
    <w:next w:val="NoSpacing"/>
    <w:qFormat/>
    <w:rsid w:val="00DC35B6"/>
    <w:pPr>
      <w:spacing w:before="0"/>
    </w:pPr>
  </w:style>
  <w:style w:type="paragraph" w:styleId="NoSpacing">
    <w:name w:val="No Spacing"/>
    <w:uiPriority w:val="1"/>
    <w:qFormat/>
    <w:rsid w:val="00DC35B6"/>
    <w:rPr>
      <w:rFonts w:eastAsiaTheme="minorEastAsia"/>
    </w:rPr>
  </w:style>
  <w:style w:type="paragraph" w:customStyle="1" w:styleId="num">
    <w:name w:val="num"/>
    <w:basedOn w:val="poem"/>
    <w:qFormat/>
    <w:rsid w:val="00DC35B6"/>
    <w:pPr>
      <w:spacing w:before="240"/>
    </w:pPr>
  </w:style>
  <w:style w:type="paragraph" w:customStyle="1" w:styleId="subname">
    <w:name w:val="subname"/>
    <w:basedOn w:val="num"/>
    <w:next w:val="body"/>
    <w:qFormat/>
    <w:rsid w:val="00DC35B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C3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B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B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5B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5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5B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35B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C35B6"/>
    <w:rPr>
      <w:b/>
      <w:bCs/>
    </w:rPr>
  </w:style>
  <w:style w:type="character" w:styleId="Emphasis">
    <w:name w:val="Emphasis"/>
    <w:uiPriority w:val="20"/>
    <w:qFormat/>
    <w:rsid w:val="00DC35B6"/>
    <w:rPr>
      <w:i/>
      <w:iCs/>
    </w:rPr>
  </w:style>
  <w:style w:type="paragraph" w:styleId="ListParagraph">
    <w:name w:val="List Paragraph"/>
    <w:basedOn w:val="Normal"/>
    <w:uiPriority w:val="34"/>
    <w:qFormat/>
    <w:rsid w:val="00DC35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5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35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B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C35B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C35B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C35B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C35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C35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2010-04-06T10:06:00Z</dcterms:modified>
</cp:coreProperties>
</file>