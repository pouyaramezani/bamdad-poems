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E36EF6" w14:textId="77777777" w:rsidR="003B07CA" w:rsidRDefault="003B07CA" w:rsidP="003B07CA">
      <w:pPr>
        <w:pStyle w:val="poem"/>
        <w:rPr>
          <w:rtl/>
          <w:lang w:bidi="fa-IR"/>
        </w:rPr>
      </w:pPr>
      <w:bookmarkStart w:id="0" w:name="_GoBack"/>
      <w:r>
        <w:rPr>
          <w:rFonts w:hint="cs"/>
          <w:rtl/>
          <w:lang w:bidi="fa-IR"/>
        </w:rPr>
        <w:t>نيم‌شب</w:t>
      </w:r>
    </w:p>
    <w:p w14:paraId="4824D897" w14:textId="77777777" w:rsidR="003B07CA" w:rsidRDefault="003B07CA" w:rsidP="003B07CA">
      <w:pPr>
        <w:pStyle w:val="who"/>
        <w:bidi/>
        <w:rPr>
          <w:rtl/>
          <w:lang w:bidi="fa-IR"/>
        </w:rPr>
      </w:pPr>
    </w:p>
    <w:p w14:paraId="4895F10C" w14:textId="0A731AEC" w:rsidR="003B07CA" w:rsidRDefault="003B07CA" w:rsidP="003B07CA">
      <w:pPr>
        <w:pStyle w:val="why"/>
        <w:rPr>
          <w:rtl/>
          <w:lang w:bidi="fa-IR"/>
        </w:rPr>
      </w:pPr>
    </w:p>
    <w:p w14:paraId="7CDC79FE" w14:textId="3140F033" w:rsidR="00BD18A4" w:rsidRDefault="00BD18A4" w:rsidP="00BD18A4">
      <w:pPr>
        <w:pStyle w:val="num"/>
        <w:rPr>
          <w:rtl/>
          <w:lang w:bidi="fa-IR"/>
        </w:rPr>
      </w:pPr>
    </w:p>
    <w:p w14:paraId="234B8FCC" w14:textId="77777777" w:rsidR="00BD18A4" w:rsidRPr="00BD18A4" w:rsidRDefault="00BD18A4" w:rsidP="00BD18A4">
      <w:pPr>
        <w:pStyle w:val="subname"/>
        <w:rPr>
          <w:lang w:bidi="fa-IR"/>
        </w:rPr>
      </w:pPr>
    </w:p>
    <w:p w14:paraId="3B4D2B2F" w14:textId="77777777" w:rsidR="003B07CA" w:rsidRDefault="003B07CA" w:rsidP="003B07C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پنجه‌ي سردِ باد در انديشه‌ي گزندي نيست</w:t>
      </w:r>
    </w:p>
    <w:p w14:paraId="1A7E6B0A" w14:textId="77777777" w:rsidR="003B07CA" w:rsidRDefault="003B07CA" w:rsidP="003B07C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من اما هراسانم:</w:t>
      </w:r>
    </w:p>
    <w:p w14:paraId="7EDD249D" w14:textId="77777777" w:rsidR="003B07CA" w:rsidRDefault="003B07CA" w:rsidP="003B07C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گويي بانوي سيه‌جامه</w:t>
      </w:r>
    </w:p>
    <w:p w14:paraId="04D28DE7" w14:textId="77777777" w:rsidR="003B07CA" w:rsidRDefault="003B07CA" w:rsidP="003B07C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فاجعه را</w:t>
      </w:r>
    </w:p>
    <w:p w14:paraId="1C9A9BEE" w14:textId="77777777" w:rsidR="003B07CA" w:rsidRDefault="003B07CA" w:rsidP="003B07CA">
      <w:pPr>
        <w:pStyle w:val="body"/>
        <w:bidi/>
        <w:rPr>
          <w:rtl/>
        </w:rPr>
      </w:pPr>
      <w:r>
        <w:rPr>
          <w:rFonts w:hint="cs"/>
        </w:rPr>
        <w:t>         </w:t>
      </w:r>
      <w:r>
        <w:rPr>
          <w:rFonts w:hint="cs"/>
          <w:rtl/>
          <w:lang w:bidi="fa-IR"/>
        </w:rPr>
        <w:t xml:space="preserve"> پيشاپيش</w:t>
      </w:r>
    </w:p>
    <w:p w14:paraId="725CB819" w14:textId="77777777" w:rsidR="003B07CA" w:rsidRDefault="003B07CA" w:rsidP="003B07C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بر بامِ خانه مي‌گريد.</w:t>
      </w:r>
    </w:p>
    <w:p w14:paraId="6A0F9196" w14:textId="77777777" w:rsidR="003B07CA" w:rsidRDefault="003B07CA" w:rsidP="003B07CA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72512718" w14:textId="77777777" w:rsidR="003B07CA" w:rsidRDefault="003B07CA" w:rsidP="003B07C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پنجه‌ي بي‌خيالِ باد</w:t>
      </w:r>
    </w:p>
    <w:p w14:paraId="2E55AA5F" w14:textId="77777777" w:rsidR="003B07CA" w:rsidRDefault="003B07CA" w:rsidP="003B07C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در اين انبانِ خالي</w:t>
      </w:r>
    </w:p>
    <w:p w14:paraId="2775D282" w14:textId="77777777" w:rsidR="003B07CA" w:rsidRDefault="003B07CA" w:rsidP="003B07C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در جُستجوي چيزي‌ست.</w:t>
      </w:r>
    </w:p>
    <w:p w14:paraId="6E199074" w14:textId="77777777" w:rsidR="003B07CA" w:rsidRDefault="003B07CA" w:rsidP="003B07CA">
      <w:pPr>
        <w:pStyle w:val="when"/>
        <w:bidi/>
        <w:rPr>
          <w:rtl/>
          <w:lang w:bidi="fa-IR"/>
        </w:rPr>
      </w:pPr>
      <w:r>
        <w:rPr>
          <w:rFonts w:hint="cs"/>
        </w:rPr>
        <w:t> </w:t>
      </w:r>
      <w:r>
        <w:rPr>
          <w:rFonts w:hint="cs"/>
          <w:rtl/>
          <w:lang w:bidi="fa-IR"/>
        </w:rPr>
        <w:t>۱۳۳۸</w:t>
      </w:r>
    </w:p>
    <w:bookmarkEnd w:id="0"/>
    <w:p w14:paraId="356E559E" w14:textId="77777777" w:rsidR="003B07CA" w:rsidRDefault="003B07CA"/>
    <w:sectPr w:rsidR="003B07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7CA"/>
    <w:rsid w:val="003B07CA"/>
    <w:rsid w:val="00BD1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;"/>
  <w14:docId w14:val="36A15F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18A4"/>
  </w:style>
  <w:style w:type="paragraph" w:styleId="Heading1">
    <w:name w:val="heading 1"/>
    <w:basedOn w:val="Normal"/>
    <w:next w:val="Normal"/>
    <w:link w:val="Heading1Char"/>
    <w:uiPriority w:val="9"/>
    <w:qFormat/>
    <w:rsid w:val="00BD18A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18A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18A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18A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18A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18A4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18A4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18A4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18A4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oem">
    <w:name w:val="poem"/>
    <w:basedOn w:val="Normal"/>
    <w:next w:val="who"/>
    <w:qFormat/>
    <w:rsid w:val="00BD18A4"/>
    <w:pPr>
      <w:bidi/>
      <w:outlineLvl w:val="0"/>
    </w:pPr>
    <w:rPr>
      <w:rFonts w:eastAsiaTheme="minorEastAsia"/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BD18A4"/>
    <w:pPr>
      <w:jc w:val="right"/>
    </w:pPr>
    <w:rPr>
      <w:sz w:val="20"/>
      <w:szCs w:val="20"/>
    </w:rPr>
  </w:style>
  <w:style w:type="paragraph" w:customStyle="1" w:styleId="why">
    <w:name w:val="why"/>
    <w:basedOn w:val="who"/>
    <w:next w:val="num"/>
    <w:qFormat/>
    <w:rsid w:val="00BD18A4"/>
    <w:pPr>
      <w:bidi/>
    </w:pPr>
  </w:style>
  <w:style w:type="paragraph" w:customStyle="1" w:styleId="body">
    <w:name w:val="body"/>
    <w:basedOn w:val="Normal"/>
    <w:qFormat/>
    <w:rsid w:val="00BD18A4"/>
    <w:rPr>
      <w:rFonts w:eastAsiaTheme="minorEastAsia"/>
      <w:color w:val="000000"/>
    </w:rPr>
  </w:style>
  <w:style w:type="paragraph" w:customStyle="1" w:styleId="when">
    <w:name w:val="when"/>
    <w:basedOn w:val="who"/>
    <w:next w:val="where"/>
    <w:qFormat/>
    <w:rsid w:val="00BD18A4"/>
    <w:pPr>
      <w:spacing w:before="360"/>
    </w:pPr>
  </w:style>
  <w:style w:type="paragraph" w:customStyle="1" w:styleId="where">
    <w:name w:val="where"/>
    <w:basedOn w:val="when"/>
    <w:next w:val="NoSpacing"/>
    <w:qFormat/>
    <w:rsid w:val="00BD18A4"/>
    <w:pPr>
      <w:spacing w:before="0"/>
    </w:pPr>
  </w:style>
  <w:style w:type="paragraph" w:styleId="NoSpacing">
    <w:name w:val="No Spacing"/>
    <w:uiPriority w:val="1"/>
    <w:qFormat/>
    <w:rsid w:val="00BD18A4"/>
    <w:rPr>
      <w:rFonts w:eastAsiaTheme="minorEastAsia"/>
    </w:rPr>
  </w:style>
  <w:style w:type="paragraph" w:customStyle="1" w:styleId="num">
    <w:name w:val="num"/>
    <w:basedOn w:val="poem"/>
    <w:qFormat/>
    <w:rsid w:val="00BD18A4"/>
    <w:pPr>
      <w:spacing w:before="240"/>
    </w:pPr>
  </w:style>
  <w:style w:type="paragraph" w:customStyle="1" w:styleId="subname">
    <w:name w:val="subname"/>
    <w:basedOn w:val="num"/>
    <w:next w:val="body"/>
    <w:qFormat/>
    <w:rsid w:val="00BD18A4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BD18A4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18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18A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18A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18A4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18A4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18A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18A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18A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D18A4"/>
    <w:pPr>
      <w:spacing w:after="200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D18A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18A4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18A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D18A4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BD18A4"/>
    <w:rPr>
      <w:b/>
      <w:bCs/>
    </w:rPr>
  </w:style>
  <w:style w:type="character" w:styleId="Emphasis">
    <w:name w:val="Emphasis"/>
    <w:uiPriority w:val="20"/>
    <w:qFormat/>
    <w:rsid w:val="00BD18A4"/>
    <w:rPr>
      <w:i/>
      <w:iCs/>
    </w:rPr>
  </w:style>
  <w:style w:type="paragraph" w:styleId="ListParagraph">
    <w:name w:val="List Paragraph"/>
    <w:basedOn w:val="Normal"/>
    <w:uiPriority w:val="34"/>
    <w:qFormat/>
    <w:rsid w:val="00BD18A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D18A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D18A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18A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18A4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BD18A4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BD18A4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BD18A4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BD18A4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BD18A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18A4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18A4"/>
  </w:style>
  <w:style w:type="paragraph" w:styleId="Heading1">
    <w:name w:val="heading 1"/>
    <w:basedOn w:val="Normal"/>
    <w:next w:val="Normal"/>
    <w:link w:val="Heading1Char"/>
    <w:uiPriority w:val="9"/>
    <w:qFormat/>
    <w:rsid w:val="00BD18A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18A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18A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18A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18A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18A4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18A4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18A4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18A4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oem">
    <w:name w:val="poem"/>
    <w:basedOn w:val="Normal"/>
    <w:next w:val="who"/>
    <w:qFormat/>
    <w:rsid w:val="00BD18A4"/>
    <w:pPr>
      <w:bidi/>
      <w:outlineLvl w:val="0"/>
    </w:pPr>
    <w:rPr>
      <w:rFonts w:eastAsiaTheme="minorEastAsia"/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BD18A4"/>
    <w:pPr>
      <w:jc w:val="right"/>
    </w:pPr>
    <w:rPr>
      <w:sz w:val="20"/>
      <w:szCs w:val="20"/>
    </w:rPr>
  </w:style>
  <w:style w:type="paragraph" w:customStyle="1" w:styleId="why">
    <w:name w:val="why"/>
    <w:basedOn w:val="who"/>
    <w:next w:val="num"/>
    <w:qFormat/>
    <w:rsid w:val="00BD18A4"/>
    <w:pPr>
      <w:bidi/>
    </w:pPr>
  </w:style>
  <w:style w:type="paragraph" w:customStyle="1" w:styleId="body">
    <w:name w:val="body"/>
    <w:basedOn w:val="Normal"/>
    <w:qFormat/>
    <w:rsid w:val="00BD18A4"/>
    <w:rPr>
      <w:rFonts w:eastAsiaTheme="minorEastAsia"/>
      <w:color w:val="000000"/>
    </w:rPr>
  </w:style>
  <w:style w:type="paragraph" w:customStyle="1" w:styleId="when">
    <w:name w:val="when"/>
    <w:basedOn w:val="who"/>
    <w:next w:val="where"/>
    <w:qFormat/>
    <w:rsid w:val="00BD18A4"/>
    <w:pPr>
      <w:spacing w:before="360"/>
    </w:pPr>
  </w:style>
  <w:style w:type="paragraph" w:customStyle="1" w:styleId="where">
    <w:name w:val="where"/>
    <w:basedOn w:val="when"/>
    <w:next w:val="NoSpacing"/>
    <w:qFormat/>
    <w:rsid w:val="00BD18A4"/>
    <w:pPr>
      <w:spacing w:before="0"/>
    </w:pPr>
  </w:style>
  <w:style w:type="paragraph" w:styleId="NoSpacing">
    <w:name w:val="No Spacing"/>
    <w:uiPriority w:val="1"/>
    <w:qFormat/>
    <w:rsid w:val="00BD18A4"/>
    <w:rPr>
      <w:rFonts w:eastAsiaTheme="minorEastAsia"/>
    </w:rPr>
  </w:style>
  <w:style w:type="paragraph" w:customStyle="1" w:styleId="num">
    <w:name w:val="num"/>
    <w:basedOn w:val="poem"/>
    <w:qFormat/>
    <w:rsid w:val="00BD18A4"/>
    <w:pPr>
      <w:spacing w:before="240"/>
    </w:pPr>
  </w:style>
  <w:style w:type="paragraph" w:customStyle="1" w:styleId="subname">
    <w:name w:val="subname"/>
    <w:basedOn w:val="num"/>
    <w:next w:val="body"/>
    <w:qFormat/>
    <w:rsid w:val="00BD18A4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BD18A4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18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18A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18A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18A4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18A4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18A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18A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18A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D18A4"/>
    <w:pPr>
      <w:spacing w:after="200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D18A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18A4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18A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D18A4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BD18A4"/>
    <w:rPr>
      <w:b/>
      <w:bCs/>
    </w:rPr>
  </w:style>
  <w:style w:type="character" w:styleId="Emphasis">
    <w:name w:val="Emphasis"/>
    <w:uiPriority w:val="20"/>
    <w:qFormat/>
    <w:rsid w:val="00BD18A4"/>
    <w:rPr>
      <w:i/>
      <w:iCs/>
    </w:rPr>
  </w:style>
  <w:style w:type="paragraph" w:styleId="ListParagraph">
    <w:name w:val="List Paragraph"/>
    <w:basedOn w:val="Normal"/>
    <w:uiPriority w:val="34"/>
    <w:qFormat/>
    <w:rsid w:val="00BD18A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D18A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D18A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18A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18A4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BD18A4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BD18A4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BD18A4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BD18A4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BD18A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18A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pooya</dc:creator>
  <cp:lastModifiedBy>pooya</cp:lastModifiedBy>
  <cp:revision>2</cp:revision>
  <dcterms:created xsi:type="dcterms:W3CDTF">2010-04-05T23:34:00Z</dcterms:created>
  <dcterms:modified xsi:type="dcterms:W3CDTF">2010-04-06T10:03:00Z</dcterms:modified>
</cp:coreProperties>
</file>