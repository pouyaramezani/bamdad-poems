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85B86" w14:textId="0350D4E3" w:rsidR="004C7E3B" w:rsidRDefault="0012303B" w:rsidP="00940411">
      <w:pPr>
        <w:pStyle w:val="poem"/>
      </w:pPr>
      <w:r>
        <w:rPr>
          <w:rFonts w:hint="cs"/>
          <w:rtl/>
        </w:rPr>
        <w:t>ترانه‌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اندوهبارِ سه حماسه</w:t>
      </w:r>
    </w:p>
    <w:p w14:paraId="142BE0E6" w14:textId="643A65F6" w:rsidR="004C7E3B" w:rsidRDefault="0012303B" w:rsidP="00940411">
      <w:pPr>
        <w:pStyle w:val="who"/>
        <w:bidi/>
      </w:pPr>
      <w:r>
        <w:rPr>
          <w:rFonts w:hint="cs"/>
          <w:rtl/>
        </w:rPr>
        <w:t>برا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عمران صلاح</w:t>
      </w:r>
      <w:r w:rsidR="00940411">
        <w:rPr>
          <w:rFonts w:hint="cs"/>
          <w:rtl/>
        </w:rPr>
        <w:t>ي</w:t>
      </w:r>
    </w:p>
    <w:p w14:paraId="6AC57459" w14:textId="465C46F9" w:rsidR="00940411" w:rsidRDefault="00940411" w:rsidP="00940411">
      <w:pPr>
        <w:pStyle w:val="why"/>
        <w:rPr>
          <w:rtl/>
        </w:rPr>
      </w:pPr>
    </w:p>
    <w:p w14:paraId="5D1B960C" w14:textId="0658312A" w:rsidR="00940411" w:rsidRDefault="00940411" w:rsidP="00940411">
      <w:pPr>
        <w:pStyle w:val="num"/>
        <w:rPr>
          <w:rtl/>
        </w:rPr>
      </w:pPr>
    </w:p>
    <w:p w14:paraId="0062D3D4" w14:textId="77777777" w:rsidR="00940411" w:rsidRDefault="00940411" w:rsidP="00940411">
      <w:pPr>
        <w:pStyle w:val="subname"/>
        <w:rPr>
          <w:rtl/>
        </w:rPr>
      </w:pPr>
    </w:p>
    <w:p w14:paraId="725F9A63" w14:textId="5E0C6F24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مرگ را پروا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آن ن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ست</w:t>
      </w:r>
    </w:p>
    <w:p w14:paraId="58B2C911" w14:textId="21DDA060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که به انگ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زه‌</w:t>
      </w:r>
      <w:r w:rsidR="00940411">
        <w:rPr>
          <w:rFonts w:hint="cs"/>
          <w:rtl/>
        </w:rPr>
        <w:t>يي</w:t>
      </w:r>
      <w:r>
        <w:rPr>
          <w:rFonts w:hint="cs"/>
          <w:rtl/>
        </w:rPr>
        <w:t xml:space="preserve"> اند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شد</w:t>
      </w:r>
      <w:r>
        <w:rPr>
          <w:rFonts w:hint="cs"/>
        </w:rPr>
        <w:t>.</w:t>
      </w:r>
      <w:r>
        <w:rPr>
          <w:rFonts w:ascii="Arial" w:hAnsi="Arial" w:cs="Arial"/>
        </w:rPr>
        <w:t>»</w:t>
      </w:r>
    </w:p>
    <w:p w14:paraId="5DD869D1" w14:textId="77777777" w:rsidR="004C7E3B" w:rsidRDefault="0012303B" w:rsidP="00940411">
      <w:pPr>
        <w:pStyle w:val="body"/>
        <w:bidi/>
        <w:rPr>
          <w:rtl/>
        </w:rPr>
      </w:pPr>
      <w:r>
        <w:t> </w:t>
      </w:r>
    </w:p>
    <w:p w14:paraId="52604C32" w14:textId="6AE01EFA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ا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نو 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ک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م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‌گُف</w:t>
      </w:r>
    </w:p>
    <w:p w14:paraId="5357E8C3" w14:textId="6F918A93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که سرِ پ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چِ خ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ابون وا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ساده بود</w:t>
      </w:r>
      <w:r>
        <w:rPr>
          <w:rFonts w:hint="cs"/>
        </w:rPr>
        <w:t>.</w:t>
      </w:r>
    </w:p>
    <w:p w14:paraId="6E896F6E" w14:textId="77777777" w:rsidR="004C7E3B" w:rsidRDefault="0012303B" w:rsidP="00940411">
      <w:pPr>
        <w:pStyle w:val="body"/>
        <w:bidi/>
        <w:rPr>
          <w:rtl/>
        </w:rPr>
      </w:pPr>
      <w:r>
        <w:t> </w:t>
      </w:r>
    </w:p>
    <w:p w14:paraId="2984D310" w14:textId="33B2689F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زندگ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را فرصت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آنقَدَر ن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ست</w:t>
      </w:r>
    </w:p>
    <w:p w14:paraId="67A1C947" w14:textId="64948C7C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که در آ</w:t>
      </w:r>
      <w:r w:rsidR="00940411">
        <w:rPr>
          <w:rFonts w:hint="cs"/>
          <w:rtl/>
        </w:rPr>
        <w:t>يي</w:t>
      </w:r>
      <w:r>
        <w:rPr>
          <w:rFonts w:hint="cs"/>
          <w:rtl/>
        </w:rPr>
        <w:t>نه به قدمتِ خو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ش بنگرد</w:t>
      </w:r>
    </w:p>
    <w:p w14:paraId="44B39909" w14:textId="3C7DA380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ا از لبخنده و اشک</w:t>
      </w:r>
    </w:p>
    <w:p w14:paraId="3902CBDB" w14:textId="7392C301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ک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را سنج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ده گُز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ن کند</w:t>
      </w:r>
      <w:r>
        <w:rPr>
          <w:rFonts w:hint="cs"/>
        </w:rPr>
        <w:t>.</w:t>
      </w:r>
      <w:r>
        <w:rPr>
          <w:rFonts w:ascii="Arial" w:hAnsi="Arial" w:cs="Arial"/>
        </w:rPr>
        <w:t>»</w:t>
      </w:r>
    </w:p>
    <w:p w14:paraId="3B536561" w14:textId="77777777" w:rsidR="004C7E3B" w:rsidRDefault="0012303B" w:rsidP="00940411">
      <w:pPr>
        <w:pStyle w:val="body"/>
        <w:bidi/>
        <w:rPr>
          <w:rtl/>
        </w:rPr>
      </w:pPr>
      <w:r>
        <w:t> </w:t>
      </w:r>
    </w:p>
    <w:p w14:paraId="09650565" w14:textId="0B549775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ا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نو 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ک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م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‌گُف</w:t>
      </w:r>
    </w:p>
    <w:p w14:paraId="038CAE4A" w14:textId="7ED9A88C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که سرِ سه‌راه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وا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ساده بود</w:t>
      </w:r>
      <w:r>
        <w:rPr>
          <w:rFonts w:hint="cs"/>
        </w:rPr>
        <w:t>.</w:t>
      </w:r>
    </w:p>
    <w:p w14:paraId="47070202" w14:textId="77777777" w:rsidR="004C7E3B" w:rsidRDefault="0012303B" w:rsidP="00940411">
      <w:pPr>
        <w:pStyle w:val="body"/>
        <w:bidi/>
        <w:rPr>
          <w:rtl/>
        </w:rPr>
      </w:pPr>
      <w:r>
        <w:t> </w:t>
      </w:r>
    </w:p>
    <w:p w14:paraId="72E4D83F" w14:textId="2F7E8306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عشق را مجال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ن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ست</w:t>
      </w:r>
    </w:p>
    <w:p w14:paraId="5048DAB4" w14:textId="6644FBBF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حتا آنقدر که بگو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د</w:t>
      </w:r>
    </w:p>
    <w:p w14:paraId="15FB01F0" w14:textId="682859AC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برا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چه دوستت م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‌دارد</w:t>
      </w:r>
      <w:r>
        <w:rPr>
          <w:rFonts w:hint="cs"/>
        </w:rPr>
        <w:t>.</w:t>
      </w:r>
      <w:r>
        <w:rPr>
          <w:rFonts w:ascii="Arial" w:hAnsi="Arial" w:cs="Arial"/>
        </w:rPr>
        <w:t>»</w:t>
      </w:r>
    </w:p>
    <w:p w14:paraId="5985FFCB" w14:textId="77777777" w:rsidR="004C7E3B" w:rsidRDefault="0012303B" w:rsidP="00940411">
      <w:pPr>
        <w:pStyle w:val="body"/>
        <w:bidi/>
        <w:rPr>
          <w:rtl/>
        </w:rPr>
      </w:pPr>
      <w:r>
        <w:t> </w:t>
      </w:r>
    </w:p>
    <w:p w14:paraId="04B30403" w14:textId="1A78ECE5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والاّهِه ا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نم 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ک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د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گه م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‌گُف</w:t>
      </w:r>
      <w:r>
        <w:rPr>
          <w:rFonts w:hint="cs"/>
        </w:rPr>
        <w:t>:</w:t>
      </w:r>
    </w:p>
    <w:p w14:paraId="62ADA4D4" w14:textId="1ABADDE1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سروِ لرزون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 که</w:t>
      </w:r>
    </w:p>
    <w:p w14:paraId="3A994CA1" w14:textId="77777777" w:rsidR="004C7E3B" w:rsidRDefault="0012303B" w:rsidP="00940411">
      <w:pPr>
        <w:pStyle w:val="body"/>
        <w:bidi/>
        <w:rPr>
          <w:rtl/>
        </w:rPr>
      </w:pPr>
      <w:r>
        <w:t>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راست</w:t>
      </w:r>
    </w:p>
    <w:p w14:paraId="261DA0BF" w14:textId="77777777" w:rsidR="004C7E3B" w:rsidRDefault="0012303B" w:rsidP="00940411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وسطِ چارراهِ هر وَرْ باد</w:t>
      </w:r>
    </w:p>
    <w:p w14:paraId="59AC7436" w14:textId="3643D62B" w:rsidR="004C7E3B" w:rsidRDefault="0012303B" w:rsidP="00940411">
      <w:pPr>
        <w:pStyle w:val="body"/>
        <w:bidi/>
        <w:rPr>
          <w:rtl/>
        </w:rPr>
      </w:pPr>
      <w:r>
        <w:t>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وا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>ساده بود</w:t>
      </w:r>
      <w:r>
        <w:rPr>
          <w:rFonts w:hint="cs"/>
        </w:rPr>
        <w:t>.</w:t>
      </w:r>
    </w:p>
    <w:p w14:paraId="53DE576D" w14:textId="6A652F00" w:rsidR="004C7E3B" w:rsidRDefault="0012303B" w:rsidP="00940411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۱۶</w:t>
      </w:r>
      <w:r>
        <w:rPr>
          <w:rFonts w:hint="cs"/>
          <w:rtl/>
        </w:rPr>
        <w:t xml:space="preserve"> ارد</w:t>
      </w:r>
      <w:r w:rsidR="00940411">
        <w:rPr>
          <w:rFonts w:hint="cs"/>
          <w:rtl/>
        </w:rPr>
        <w:t>ي</w:t>
      </w:r>
      <w:r>
        <w:rPr>
          <w:rFonts w:hint="cs"/>
          <w:rtl/>
        </w:rPr>
        <w:t xml:space="preserve">بهشتِ </w:t>
      </w:r>
      <w:r>
        <w:rPr>
          <w:rFonts w:hint="cs"/>
          <w:rtl/>
          <w:lang w:bidi="fa-IR"/>
        </w:rPr>
        <w:t>۱۳۶۷</w:t>
      </w:r>
    </w:p>
    <w:p w14:paraId="46C8FBAD" w14:textId="77777777" w:rsidR="00940411" w:rsidRDefault="00940411" w:rsidP="00940411">
      <w:pPr>
        <w:pStyle w:val="where"/>
        <w:bidi/>
        <w:rPr>
          <w:rtl/>
        </w:rPr>
      </w:pPr>
    </w:p>
    <w:sectPr w:rsidR="00940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F35AF"/>
    <w:multiLevelType w:val="multilevel"/>
    <w:tmpl w:val="9584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2303B"/>
    <w:rsid w:val="0012303B"/>
    <w:rsid w:val="004C7E3B"/>
    <w:rsid w:val="0094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1C424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4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4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4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4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4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41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4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41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41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4041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4041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40411"/>
    <w:pPr>
      <w:bidi/>
    </w:pPr>
  </w:style>
  <w:style w:type="paragraph" w:customStyle="1" w:styleId="num">
    <w:name w:val="num"/>
    <w:basedOn w:val="poem"/>
    <w:qFormat/>
    <w:rsid w:val="00940411"/>
    <w:pPr>
      <w:spacing w:before="240"/>
    </w:pPr>
  </w:style>
  <w:style w:type="paragraph" w:customStyle="1" w:styleId="body">
    <w:name w:val="body"/>
    <w:basedOn w:val="Normal"/>
    <w:qFormat/>
    <w:rsid w:val="00940411"/>
    <w:rPr>
      <w:color w:val="000000"/>
    </w:rPr>
  </w:style>
  <w:style w:type="paragraph" w:customStyle="1" w:styleId="when">
    <w:name w:val="when"/>
    <w:basedOn w:val="who"/>
    <w:next w:val="where"/>
    <w:qFormat/>
    <w:rsid w:val="00940411"/>
    <w:pPr>
      <w:spacing w:before="360"/>
    </w:pPr>
  </w:style>
  <w:style w:type="paragraph" w:customStyle="1" w:styleId="where">
    <w:name w:val="where"/>
    <w:basedOn w:val="when"/>
    <w:next w:val="NoSpacing"/>
    <w:qFormat/>
    <w:rsid w:val="00940411"/>
    <w:pPr>
      <w:spacing w:before="0"/>
    </w:pPr>
  </w:style>
  <w:style w:type="paragraph" w:styleId="NoSpacing">
    <w:name w:val="No Spacing"/>
    <w:uiPriority w:val="1"/>
    <w:qFormat/>
    <w:rsid w:val="0094041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4041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4041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4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41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41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4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4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4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41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04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1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041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40411"/>
    <w:rPr>
      <w:b/>
      <w:bCs/>
    </w:rPr>
  </w:style>
  <w:style w:type="character" w:styleId="Emphasis">
    <w:name w:val="Emphasis"/>
    <w:uiPriority w:val="20"/>
    <w:qFormat/>
    <w:rsid w:val="00940411"/>
    <w:rPr>
      <w:i/>
      <w:iCs/>
    </w:rPr>
  </w:style>
  <w:style w:type="paragraph" w:styleId="ListParagraph">
    <w:name w:val="List Paragraph"/>
    <w:basedOn w:val="Normal"/>
    <w:uiPriority w:val="34"/>
    <w:qFormat/>
    <w:rsid w:val="0094041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4041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04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41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41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4041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4041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4041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4041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4041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41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4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4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4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4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4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41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4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41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41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4041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4041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40411"/>
    <w:pPr>
      <w:bidi/>
    </w:pPr>
  </w:style>
  <w:style w:type="paragraph" w:customStyle="1" w:styleId="num">
    <w:name w:val="num"/>
    <w:basedOn w:val="poem"/>
    <w:qFormat/>
    <w:rsid w:val="00940411"/>
    <w:pPr>
      <w:spacing w:before="240"/>
    </w:pPr>
  </w:style>
  <w:style w:type="paragraph" w:customStyle="1" w:styleId="body">
    <w:name w:val="body"/>
    <w:basedOn w:val="Normal"/>
    <w:qFormat/>
    <w:rsid w:val="00940411"/>
    <w:rPr>
      <w:color w:val="000000"/>
    </w:rPr>
  </w:style>
  <w:style w:type="paragraph" w:customStyle="1" w:styleId="when">
    <w:name w:val="when"/>
    <w:basedOn w:val="who"/>
    <w:next w:val="where"/>
    <w:qFormat/>
    <w:rsid w:val="00940411"/>
    <w:pPr>
      <w:spacing w:before="360"/>
    </w:pPr>
  </w:style>
  <w:style w:type="paragraph" w:customStyle="1" w:styleId="where">
    <w:name w:val="where"/>
    <w:basedOn w:val="when"/>
    <w:next w:val="NoSpacing"/>
    <w:qFormat/>
    <w:rsid w:val="00940411"/>
    <w:pPr>
      <w:spacing w:before="0"/>
    </w:pPr>
  </w:style>
  <w:style w:type="paragraph" w:styleId="NoSpacing">
    <w:name w:val="No Spacing"/>
    <w:uiPriority w:val="1"/>
    <w:qFormat/>
    <w:rsid w:val="0094041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4041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4041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4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41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41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4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4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4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41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041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1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041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40411"/>
    <w:rPr>
      <w:b/>
      <w:bCs/>
    </w:rPr>
  </w:style>
  <w:style w:type="character" w:styleId="Emphasis">
    <w:name w:val="Emphasis"/>
    <w:uiPriority w:val="20"/>
    <w:qFormat/>
    <w:rsid w:val="00940411"/>
    <w:rPr>
      <w:i/>
      <w:iCs/>
    </w:rPr>
  </w:style>
  <w:style w:type="paragraph" w:styleId="ListParagraph">
    <w:name w:val="List Paragraph"/>
    <w:basedOn w:val="Normal"/>
    <w:uiPriority w:val="34"/>
    <w:qFormat/>
    <w:rsid w:val="0094041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4041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404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41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41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4041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4041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4041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4041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4041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4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528</Characters>
  <Application>Microsoft Office Word</Application>
  <DocSecurity>0</DocSecurity>
  <Lines>48</Lines>
  <Paragraphs>34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2010-03-28T00:29:00Z</dcterms:created>
  <dcterms:modified xsi:type="dcterms:W3CDTF">2010-04-11T22:03:00Z</dcterms:modified>
</cp:coreProperties>
</file>