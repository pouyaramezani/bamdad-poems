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4931EC" w14:textId="77777777" w:rsidR="0001717F" w:rsidRDefault="0001717F" w:rsidP="0001717F">
      <w:pPr>
        <w:pStyle w:val="poem"/>
        <w:rPr>
          <w:rFonts w:hint="cs"/>
          <w:rtl/>
        </w:rPr>
      </w:pPr>
      <w:r>
        <w:t xml:space="preserve">  </w:t>
      </w:r>
      <w:r>
        <w:rPr>
          <w:rtl/>
        </w:rPr>
        <w:t>سه سرود براي آفتاب</w:t>
      </w:r>
    </w:p>
    <w:p w14:paraId="4DD0EFFB" w14:textId="77777777" w:rsidR="0001717F" w:rsidRDefault="0001717F" w:rsidP="0001717F">
      <w:pPr>
        <w:pStyle w:val="who"/>
        <w:bidi/>
        <w:rPr>
          <w:rFonts w:hint="cs"/>
          <w:rtl/>
        </w:rPr>
      </w:pPr>
    </w:p>
    <w:p w14:paraId="6393459A" w14:textId="77777777" w:rsidR="0001717F" w:rsidRDefault="0001717F" w:rsidP="0001717F">
      <w:pPr>
        <w:pStyle w:val="why"/>
        <w:rPr>
          <w:rFonts w:hint="cs"/>
          <w:rtl/>
        </w:rPr>
      </w:pPr>
    </w:p>
    <w:p w14:paraId="23E2017C" w14:textId="305FB209" w:rsidR="0001717F" w:rsidRPr="0001717F" w:rsidRDefault="0001717F" w:rsidP="0001717F">
      <w:pPr>
        <w:pStyle w:val="num"/>
        <w:rPr>
          <w:rtl/>
        </w:rPr>
      </w:pPr>
      <w:r>
        <w:rPr>
          <w:rFonts w:hint="cs"/>
          <w:rtl/>
        </w:rPr>
        <w:t>١</w:t>
      </w:r>
    </w:p>
    <w:p w14:paraId="277E1F58" w14:textId="49BB73DB" w:rsidR="0001717F" w:rsidRDefault="0001717F" w:rsidP="00500AD1">
      <w:pPr>
        <w:pStyle w:val="subname"/>
        <w:rPr>
          <w:rtl/>
        </w:rPr>
      </w:pPr>
      <w:r>
        <w:rPr>
          <w:rtl/>
        </w:rPr>
        <w:t xml:space="preserve">  شبانه</w:t>
      </w:r>
    </w:p>
    <w:p w14:paraId="772009EF" w14:textId="6E80E8AC" w:rsidR="0001717F" w:rsidRPr="00293A18" w:rsidRDefault="0001717F" w:rsidP="00293A18">
      <w:pPr>
        <w:pStyle w:val="body"/>
        <w:bidi/>
        <w:rPr>
          <w:rtl/>
        </w:rPr>
      </w:pPr>
      <w:r w:rsidRPr="00293A18">
        <w:rPr>
          <w:rtl/>
        </w:rPr>
        <w:t>اعترافي طو</w:t>
      </w:r>
      <w:r w:rsidRPr="00293A18">
        <w:rPr>
          <w:rFonts w:hint="cs"/>
          <w:rtl/>
        </w:rPr>
        <w:t>لا</w:t>
      </w:r>
      <w:r w:rsidRPr="00293A18">
        <w:rPr>
          <w:rtl/>
        </w:rPr>
        <w:t>ني</w:t>
      </w:r>
      <w:r w:rsidRPr="00293A18">
        <w:rPr>
          <w:rFonts w:hint="cs"/>
          <w:rtl/>
        </w:rPr>
        <w:t xml:space="preserve"> </w:t>
      </w:r>
      <w:r w:rsidRPr="00293A18">
        <w:rPr>
          <w:rtl/>
        </w:rPr>
        <w:t>ست شب اعترافي طو</w:t>
      </w:r>
      <w:r w:rsidRPr="00293A18">
        <w:rPr>
          <w:rFonts w:hint="cs"/>
          <w:rtl/>
        </w:rPr>
        <w:t>لا</w:t>
      </w:r>
      <w:r w:rsidRPr="00293A18">
        <w:rPr>
          <w:rtl/>
        </w:rPr>
        <w:t>ني</w:t>
      </w:r>
      <w:r w:rsidRPr="00293A18">
        <w:rPr>
          <w:rFonts w:hint="cs"/>
          <w:rtl/>
        </w:rPr>
        <w:t xml:space="preserve"> </w:t>
      </w:r>
      <w:r w:rsidRPr="00293A18">
        <w:rPr>
          <w:rtl/>
        </w:rPr>
        <w:t>ست</w:t>
      </w:r>
    </w:p>
    <w:p w14:paraId="3B1E8D26" w14:textId="626AFDE7" w:rsidR="0001717F" w:rsidRPr="00293A18" w:rsidRDefault="0001717F" w:rsidP="00293A18">
      <w:pPr>
        <w:pStyle w:val="body"/>
        <w:bidi/>
        <w:rPr>
          <w:rtl/>
        </w:rPr>
      </w:pPr>
      <w:r w:rsidRPr="00293A18">
        <w:rPr>
          <w:rtl/>
        </w:rPr>
        <w:t>فريادي براي رهايي</w:t>
      </w:r>
      <w:r w:rsidRPr="00293A18">
        <w:rPr>
          <w:rFonts w:hint="cs"/>
          <w:rtl/>
        </w:rPr>
        <w:t xml:space="preserve"> </w:t>
      </w:r>
      <w:r w:rsidRPr="00293A18">
        <w:rPr>
          <w:rtl/>
        </w:rPr>
        <w:t>ست شب فريادي براي رهايي ست</w:t>
      </w:r>
    </w:p>
    <w:p w14:paraId="5E79C9C1" w14:textId="428783AD" w:rsidR="0001717F" w:rsidRPr="00293A18" w:rsidRDefault="0001717F" w:rsidP="00293A18">
      <w:pPr>
        <w:pStyle w:val="body"/>
        <w:bidi/>
        <w:rPr>
          <w:rFonts w:hint="cs"/>
          <w:rtl/>
        </w:rPr>
      </w:pPr>
      <w:r w:rsidRPr="00293A18">
        <w:rPr>
          <w:rtl/>
        </w:rPr>
        <w:t>و فريادي</w:t>
      </w:r>
    </w:p>
    <w:p w14:paraId="1DE5730B" w14:textId="77777777" w:rsidR="0001717F" w:rsidRPr="00293A18" w:rsidRDefault="0001717F" w:rsidP="00293A18">
      <w:pPr>
        <w:pStyle w:val="body"/>
        <w:bidi/>
        <w:rPr>
          <w:rFonts w:hint="cs"/>
          <w:rtl/>
        </w:rPr>
      </w:pPr>
      <w:r w:rsidRPr="00293A18">
        <w:rPr>
          <w:rtl/>
        </w:rPr>
        <w:t xml:space="preserve">براي بند. </w:t>
      </w:r>
      <w:r w:rsidRPr="00293A18">
        <w:rPr>
          <w:rtl/>
        </w:rPr>
        <w:br w:type="page"/>
      </w:r>
    </w:p>
    <w:p w14:paraId="2CF3BEA4" w14:textId="77777777" w:rsidR="0001717F" w:rsidRPr="00293A18" w:rsidRDefault="0001717F" w:rsidP="00293A18">
      <w:pPr>
        <w:pStyle w:val="body"/>
        <w:bidi/>
        <w:rPr>
          <w:rFonts w:hint="cs"/>
          <w:rtl/>
        </w:rPr>
      </w:pPr>
      <w:r w:rsidRPr="00293A18">
        <w:rPr>
          <w:rtl/>
        </w:rPr>
        <w:t>ش</w:t>
      </w:r>
      <w:r w:rsidRPr="00293A18">
        <w:rPr>
          <w:rFonts w:hint="cs"/>
          <w:rtl/>
        </w:rPr>
        <w:t>ب</w:t>
      </w:r>
    </w:p>
    <w:p w14:paraId="12EA2850" w14:textId="77777777" w:rsidR="0001717F" w:rsidRPr="00293A18" w:rsidRDefault="0001717F" w:rsidP="00293A18">
      <w:pPr>
        <w:pStyle w:val="body"/>
        <w:bidi/>
        <w:rPr>
          <w:rFonts w:hint="cs"/>
          <w:rtl/>
        </w:rPr>
      </w:pPr>
      <w:r w:rsidRPr="00293A18">
        <w:rPr>
          <w:rtl/>
        </w:rPr>
        <w:t>اعترافي طو</w:t>
      </w:r>
      <w:r w:rsidRPr="00293A18">
        <w:rPr>
          <w:rFonts w:hint="cs"/>
          <w:rtl/>
        </w:rPr>
        <w:t>لا</w:t>
      </w:r>
      <w:r w:rsidRPr="00293A18">
        <w:rPr>
          <w:rtl/>
        </w:rPr>
        <w:t>ني</w:t>
      </w:r>
      <w:r w:rsidRPr="00293A18">
        <w:rPr>
          <w:rFonts w:hint="cs"/>
          <w:rtl/>
        </w:rPr>
        <w:t xml:space="preserve"> </w:t>
      </w:r>
      <w:r w:rsidRPr="00293A18">
        <w:rPr>
          <w:rtl/>
        </w:rPr>
        <w:t>ست</w:t>
      </w:r>
      <w:r w:rsidRPr="00293A18">
        <w:rPr>
          <w:rFonts w:hint="cs"/>
          <w:rtl/>
        </w:rPr>
        <w:t>.</w:t>
      </w:r>
    </w:p>
    <w:p w14:paraId="7B036514" w14:textId="77777777" w:rsidR="0001717F" w:rsidRPr="00293A18" w:rsidRDefault="0001717F" w:rsidP="00293A18">
      <w:pPr>
        <w:pStyle w:val="body"/>
        <w:bidi/>
        <w:rPr>
          <w:rFonts w:hint="cs"/>
          <w:rtl/>
        </w:rPr>
      </w:pPr>
    </w:p>
    <w:p w14:paraId="63D36135" w14:textId="77777777" w:rsidR="0001717F" w:rsidRPr="00293A18" w:rsidRDefault="0001717F" w:rsidP="00293A18">
      <w:pPr>
        <w:pStyle w:val="body"/>
        <w:bidi/>
        <w:rPr>
          <w:rFonts w:hint="cs"/>
          <w:rtl/>
        </w:rPr>
      </w:pPr>
    </w:p>
    <w:p w14:paraId="3F451488" w14:textId="58317CEC" w:rsidR="0001717F" w:rsidRPr="00293A18" w:rsidRDefault="0001717F" w:rsidP="00293A18">
      <w:pPr>
        <w:pStyle w:val="body"/>
        <w:bidi/>
        <w:rPr>
          <w:rFonts w:hint="cs"/>
          <w:rtl/>
        </w:rPr>
      </w:pPr>
      <w:r w:rsidRPr="00293A18">
        <w:rPr>
          <w:rFonts w:ascii="Times New Roman" w:hAnsi="Times New Roman" w:cs="Times New Roman" w:hint="cs"/>
          <w:rtl/>
        </w:rPr>
        <w:t>□</w:t>
      </w:r>
    </w:p>
    <w:p w14:paraId="7D924990" w14:textId="77777777" w:rsidR="0001717F" w:rsidRPr="00293A18" w:rsidRDefault="0001717F" w:rsidP="00293A18">
      <w:pPr>
        <w:pStyle w:val="body"/>
        <w:bidi/>
        <w:rPr>
          <w:rFonts w:hint="cs"/>
          <w:rtl/>
        </w:rPr>
      </w:pPr>
    </w:p>
    <w:p w14:paraId="1413CC1A" w14:textId="77777777" w:rsidR="0001717F" w:rsidRPr="00293A18" w:rsidRDefault="0001717F" w:rsidP="00293A18">
      <w:pPr>
        <w:pStyle w:val="body"/>
        <w:bidi/>
        <w:rPr>
          <w:rFonts w:hint="cs"/>
          <w:rtl/>
        </w:rPr>
      </w:pPr>
    </w:p>
    <w:p w14:paraId="19D0F6AF" w14:textId="00945EAF" w:rsidR="0001717F" w:rsidRPr="00293A18" w:rsidRDefault="0001717F" w:rsidP="00293A18">
      <w:pPr>
        <w:pStyle w:val="body"/>
        <w:bidi/>
        <w:rPr>
          <w:rFonts w:hint="cs"/>
          <w:rtl/>
        </w:rPr>
      </w:pPr>
      <w:r w:rsidRPr="00293A18">
        <w:rPr>
          <w:rtl/>
        </w:rPr>
        <w:t>اگر نخستين شب زندان است</w:t>
      </w:r>
    </w:p>
    <w:p w14:paraId="49571B51" w14:textId="77777777" w:rsidR="0001717F" w:rsidRPr="00293A18" w:rsidRDefault="0001717F" w:rsidP="00293A18">
      <w:pPr>
        <w:pStyle w:val="body"/>
        <w:bidi/>
        <w:rPr>
          <w:rtl/>
        </w:rPr>
      </w:pPr>
      <w:r w:rsidRPr="00293A18">
        <w:rPr>
          <w:rtl/>
        </w:rPr>
        <w:t xml:space="preserve">  يا شام واپسين  </w:t>
      </w:r>
    </w:p>
    <w:p w14:paraId="6856D192" w14:textId="77777777" w:rsidR="0001717F" w:rsidRPr="00293A18" w:rsidRDefault="0001717F" w:rsidP="00293A18">
      <w:pPr>
        <w:pStyle w:val="body"/>
        <w:bidi/>
        <w:rPr>
          <w:rtl/>
        </w:rPr>
      </w:pPr>
      <w:r w:rsidRPr="00293A18">
        <w:rPr>
          <w:rtl/>
        </w:rPr>
        <w:t xml:space="preserve">                    ـ تا آفتاب ديگررا </w:t>
      </w:r>
    </w:p>
    <w:p w14:paraId="7709F36B" w14:textId="77777777" w:rsidR="00293A18" w:rsidRPr="00293A18" w:rsidRDefault="00293A18" w:rsidP="00293A18">
      <w:pPr>
        <w:pStyle w:val="body"/>
        <w:bidi/>
        <w:rPr>
          <w:rtl/>
        </w:rPr>
      </w:pPr>
      <w:r w:rsidRPr="00293A18">
        <w:rPr>
          <w:rtl/>
        </w:rPr>
        <w:t xml:space="preserve">در چهارراه ها فراياد آري </w:t>
      </w:r>
    </w:p>
    <w:p w14:paraId="2FBC44C7" w14:textId="77777777" w:rsidR="00293A18" w:rsidRPr="00293A18" w:rsidRDefault="00293A18" w:rsidP="00293A18">
      <w:pPr>
        <w:pStyle w:val="body"/>
        <w:bidi/>
        <w:rPr>
          <w:rtl/>
        </w:rPr>
      </w:pPr>
      <w:r w:rsidRPr="00293A18">
        <w:rPr>
          <w:rtl/>
        </w:rPr>
        <w:t xml:space="preserve">يا خود به حلقه دارش از خاطر </w:t>
      </w:r>
    </w:p>
    <w:p w14:paraId="0CEF09C9" w14:textId="2A6F91B2" w:rsidR="0001717F" w:rsidRPr="00293A18" w:rsidRDefault="00293A18" w:rsidP="00293A18">
      <w:pPr>
        <w:pStyle w:val="body"/>
        <w:bidi/>
        <w:rPr>
          <w:rFonts w:hint="cs"/>
          <w:rtl/>
        </w:rPr>
      </w:pPr>
      <w:r w:rsidRPr="00293A18">
        <w:rPr>
          <w:rtl/>
        </w:rPr>
        <w:t>ببري ـ ،</w:t>
      </w:r>
    </w:p>
    <w:p w14:paraId="135DD72F" w14:textId="09334246" w:rsidR="00293A18" w:rsidRPr="00293A18" w:rsidRDefault="00293A18" w:rsidP="00293A18">
      <w:pPr>
        <w:pStyle w:val="body"/>
        <w:bidi/>
        <w:rPr>
          <w:rFonts w:hint="cs"/>
          <w:rtl/>
        </w:rPr>
      </w:pPr>
      <w:r w:rsidRPr="00293A18">
        <w:rPr>
          <w:rtl/>
        </w:rPr>
        <w:t>فريادي بي انتهاست شب فريادي بي</w:t>
      </w:r>
      <w:r w:rsidRPr="00293A18">
        <w:rPr>
          <w:rFonts w:hint="cs"/>
          <w:rtl/>
        </w:rPr>
        <w:t xml:space="preserve"> </w:t>
      </w:r>
      <w:r w:rsidRPr="00293A18">
        <w:rPr>
          <w:rtl/>
        </w:rPr>
        <w:t>انتهاست</w:t>
      </w:r>
    </w:p>
    <w:p w14:paraId="34588513" w14:textId="77777777" w:rsidR="00293A18" w:rsidRPr="00293A18" w:rsidRDefault="00293A18" w:rsidP="00293A18">
      <w:pPr>
        <w:pStyle w:val="body"/>
        <w:bidi/>
        <w:rPr>
          <w:rtl/>
        </w:rPr>
      </w:pPr>
      <w:r w:rsidRPr="00293A18">
        <w:rPr>
          <w:rtl/>
        </w:rPr>
        <w:t xml:space="preserve">فريادي از نوميدي فريادي از اميد، </w:t>
      </w:r>
    </w:p>
    <w:p w14:paraId="701C72DA" w14:textId="09A710D5" w:rsidR="00293A18" w:rsidRPr="00293A18" w:rsidRDefault="00293A18" w:rsidP="00293A18">
      <w:pPr>
        <w:pStyle w:val="body"/>
        <w:bidi/>
        <w:rPr>
          <w:rtl/>
        </w:rPr>
      </w:pPr>
      <w:r w:rsidRPr="00293A18">
        <w:rPr>
          <w:rtl/>
        </w:rPr>
        <w:t>فريادي براي رهايي</w:t>
      </w:r>
      <w:r w:rsidRPr="00293A18">
        <w:rPr>
          <w:rFonts w:hint="cs"/>
          <w:rtl/>
        </w:rPr>
        <w:t xml:space="preserve"> </w:t>
      </w:r>
      <w:r w:rsidRPr="00293A18">
        <w:rPr>
          <w:rtl/>
        </w:rPr>
        <w:t>ست شب فريادي براي بند .</w:t>
      </w:r>
    </w:p>
    <w:p w14:paraId="0E8235D9" w14:textId="77777777" w:rsidR="00293A18" w:rsidRPr="00293A18" w:rsidRDefault="00293A18" w:rsidP="00293A18">
      <w:pPr>
        <w:pStyle w:val="body"/>
        <w:bidi/>
        <w:rPr>
          <w:rFonts w:hint="cs"/>
          <w:rtl/>
        </w:rPr>
      </w:pPr>
    </w:p>
    <w:p w14:paraId="6CE158C8" w14:textId="20CD5921" w:rsidR="0001717F" w:rsidRPr="00293A18" w:rsidRDefault="0001717F" w:rsidP="00293A18">
      <w:pPr>
        <w:pStyle w:val="body"/>
        <w:bidi/>
        <w:rPr>
          <w:rtl/>
        </w:rPr>
      </w:pPr>
      <w:r w:rsidRPr="00293A18">
        <w:rPr>
          <w:rtl/>
        </w:rPr>
        <w:t>شب</w:t>
      </w:r>
    </w:p>
    <w:p w14:paraId="664CFECA" w14:textId="63494657" w:rsidR="0001717F" w:rsidRPr="00293A18" w:rsidRDefault="00293A18" w:rsidP="00293A18">
      <w:pPr>
        <w:pStyle w:val="body"/>
        <w:bidi/>
        <w:rPr>
          <w:rtl/>
        </w:rPr>
      </w:pPr>
      <w:r w:rsidRPr="00293A18">
        <w:rPr>
          <w:rtl/>
        </w:rPr>
        <w:t>فريادي طو</w:t>
      </w:r>
      <w:r w:rsidRPr="00293A18">
        <w:rPr>
          <w:rFonts w:hint="cs"/>
          <w:rtl/>
        </w:rPr>
        <w:t>لا</w:t>
      </w:r>
      <w:r w:rsidRPr="00293A18">
        <w:rPr>
          <w:rtl/>
        </w:rPr>
        <w:t>ني</w:t>
      </w:r>
      <w:r w:rsidRPr="00293A18">
        <w:rPr>
          <w:rFonts w:hint="cs"/>
          <w:rtl/>
        </w:rPr>
        <w:t xml:space="preserve"> </w:t>
      </w:r>
      <w:r w:rsidR="0001717F" w:rsidRPr="00293A18">
        <w:rPr>
          <w:rtl/>
        </w:rPr>
        <w:t>ست</w:t>
      </w:r>
      <w:r w:rsidRPr="00293A18">
        <w:rPr>
          <w:rFonts w:hint="cs"/>
          <w:rtl/>
        </w:rPr>
        <w:t>.</w:t>
      </w:r>
      <w:r w:rsidR="0001717F" w:rsidRPr="00293A18">
        <w:rPr>
          <w:rtl/>
        </w:rPr>
        <w:t xml:space="preserve"> </w:t>
      </w:r>
    </w:p>
    <w:p w14:paraId="27C5352C" w14:textId="6C7E9FC7" w:rsidR="0001717F" w:rsidRDefault="00293A18" w:rsidP="00293A18">
      <w:pPr>
        <w:pStyle w:val="when"/>
        <w:bidi/>
        <w:rPr>
          <w:rtl/>
        </w:rPr>
      </w:pPr>
      <w:r>
        <w:rPr>
          <w:rFonts w:hint="cs"/>
          <w:rtl/>
        </w:rPr>
        <w:t xml:space="preserve">٠٢ </w:t>
      </w:r>
      <w:r w:rsidR="0001717F">
        <w:rPr>
          <w:rtl/>
        </w:rPr>
        <w:t>دي</w:t>
      </w:r>
      <w:r>
        <w:rPr>
          <w:rFonts w:hint="cs"/>
          <w:rtl/>
        </w:rPr>
        <w:t xml:space="preserve"> ٤٤</w:t>
      </w:r>
    </w:p>
    <w:p w14:paraId="5383C622" w14:textId="77777777" w:rsidR="0001717F" w:rsidRDefault="0001717F" w:rsidP="00293A18">
      <w:pPr>
        <w:pStyle w:val="where"/>
        <w:bidi/>
        <w:rPr>
          <w:rtl/>
        </w:rPr>
      </w:pPr>
      <w:r>
        <w:rPr>
          <w:rtl/>
        </w:rPr>
        <w:t xml:space="preserve">  </w:t>
      </w:r>
    </w:p>
    <w:p w14:paraId="3D08C60D" w14:textId="77777777" w:rsidR="00293A18" w:rsidRDefault="00293A18" w:rsidP="00293A18">
      <w:pPr>
        <w:pStyle w:val="num"/>
        <w:rPr>
          <w:rFonts w:hint="cs"/>
          <w:rtl/>
        </w:rPr>
      </w:pPr>
      <w:r>
        <w:rPr>
          <w:rFonts w:hint="cs"/>
          <w:rtl/>
        </w:rPr>
        <w:t>٢</w:t>
      </w:r>
    </w:p>
    <w:p w14:paraId="5F1B6C85" w14:textId="66508A8F" w:rsidR="0001717F" w:rsidRDefault="0001717F" w:rsidP="00293A18">
      <w:pPr>
        <w:pStyle w:val="subname"/>
        <w:rPr>
          <w:rtl/>
        </w:rPr>
      </w:pPr>
      <w:r>
        <w:rPr>
          <w:rtl/>
        </w:rPr>
        <w:t>چلچلي</w:t>
      </w:r>
    </w:p>
    <w:p w14:paraId="18AD6DDD" w14:textId="6A71B297" w:rsidR="0001717F" w:rsidRDefault="0001717F" w:rsidP="00527E87">
      <w:pPr>
        <w:pStyle w:val="body"/>
        <w:bidi/>
        <w:rPr>
          <w:rFonts w:hint="cs"/>
          <w:rtl/>
        </w:rPr>
      </w:pPr>
      <w:r>
        <w:rPr>
          <w:rtl/>
        </w:rPr>
        <w:t>من آن مفهوم مجرد را جسته</w:t>
      </w:r>
      <w:r w:rsidR="00293A18" w:rsidRPr="00293A18">
        <w:rPr>
          <w:rtl/>
        </w:rPr>
        <w:t xml:space="preserve"> </w:t>
      </w:r>
      <w:r w:rsidR="00293A18">
        <w:rPr>
          <w:rtl/>
        </w:rPr>
        <w:t>ام</w:t>
      </w:r>
      <w:r w:rsidR="00293A18">
        <w:rPr>
          <w:rFonts w:hint="cs"/>
          <w:rtl/>
        </w:rPr>
        <w:t>.</w:t>
      </w:r>
    </w:p>
    <w:p w14:paraId="26DD41EB" w14:textId="77777777" w:rsidR="00293A18" w:rsidRDefault="00293A18" w:rsidP="00527E87">
      <w:pPr>
        <w:pStyle w:val="body"/>
        <w:bidi/>
        <w:rPr>
          <w:rFonts w:hint="cs"/>
          <w:rtl/>
        </w:rPr>
      </w:pPr>
    </w:p>
    <w:p w14:paraId="47B8E47B" w14:textId="77777777" w:rsidR="00293A18" w:rsidRDefault="00293A18" w:rsidP="00527E87">
      <w:pPr>
        <w:pStyle w:val="body"/>
        <w:bidi/>
        <w:rPr>
          <w:rtl/>
        </w:rPr>
      </w:pPr>
      <w:r>
        <w:rPr>
          <w:rtl/>
        </w:rPr>
        <w:t xml:space="preserve">پاي در پايِ آفتابي بي   مصرف </w:t>
      </w:r>
    </w:p>
    <w:p w14:paraId="5883485E" w14:textId="5D057074" w:rsidR="00293A18" w:rsidRDefault="00293A18" w:rsidP="00527E87">
      <w:pPr>
        <w:pStyle w:val="body"/>
        <w:bidi/>
        <w:rPr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>ک</w:t>
      </w:r>
      <w:r>
        <w:rPr>
          <w:rtl/>
        </w:rPr>
        <w:t>ه پيمانه مي</w:t>
      </w:r>
      <w:r>
        <w:rPr>
          <w:rFonts w:hint="cs"/>
          <w:rtl/>
        </w:rPr>
        <w:t xml:space="preserve"> ک</w:t>
      </w:r>
      <w:r>
        <w:rPr>
          <w:rtl/>
        </w:rPr>
        <w:t>نم</w:t>
      </w:r>
    </w:p>
    <w:p w14:paraId="66C96DB9" w14:textId="77777777" w:rsidR="00293A18" w:rsidRDefault="00293A18" w:rsidP="00527E87">
      <w:pPr>
        <w:pStyle w:val="body"/>
        <w:bidi/>
        <w:rPr>
          <w:rtl/>
        </w:rPr>
      </w:pPr>
    </w:p>
    <w:p w14:paraId="38E9603D" w14:textId="200D193F" w:rsidR="0001717F" w:rsidRDefault="00822A19" w:rsidP="00527E87">
      <w:pPr>
        <w:pStyle w:val="body"/>
        <w:bidi/>
        <w:rPr>
          <w:rtl/>
        </w:rPr>
      </w:pPr>
      <w:r>
        <w:rPr>
          <w:rtl/>
        </w:rPr>
        <w:t xml:space="preserve">با پيمانه روزهاي خويش </w:t>
      </w:r>
      <w:r>
        <w:rPr>
          <w:rFonts w:hint="cs"/>
          <w:rtl/>
        </w:rPr>
        <w:t>ک</w:t>
      </w:r>
      <w:r>
        <w:rPr>
          <w:rtl/>
        </w:rPr>
        <w:t xml:space="preserve">ه به چوبين </w:t>
      </w:r>
      <w:r>
        <w:rPr>
          <w:rFonts w:hint="cs"/>
          <w:rtl/>
        </w:rPr>
        <w:t>ک</w:t>
      </w:r>
      <w:r>
        <w:rPr>
          <w:rtl/>
        </w:rPr>
        <w:t>اسه</w:t>
      </w:r>
      <w:r w:rsidR="0001717F">
        <w:rPr>
          <w:rtl/>
        </w:rPr>
        <w:t xml:space="preserve"> ي جذاميان ماننده است، </w:t>
      </w:r>
    </w:p>
    <w:p w14:paraId="07F25C26" w14:textId="301A890F" w:rsidR="0001717F" w:rsidRDefault="0001717F" w:rsidP="00527E87">
      <w:pPr>
        <w:pStyle w:val="body"/>
        <w:bidi/>
        <w:rPr>
          <w:rtl/>
        </w:rPr>
      </w:pPr>
      <w:r>
        <w:rPr>
          <w:rtl/>
        </w:rPr>
        <w:t>من آن مفهوم مجرد را جسته</w:t>
      </w:r>
      <w:r w:rsidR="00822A19">
        <w:rPr>
          <w:rFonts w:hint="cs"/>
          <w:rtl/>
        </w:rPr>
        <w:t xml:space="preserve"> </w:t>
      </w:r>
      <w:r w:rsidR="00822A19">
        <w:rPr>
          <w:rtl/>
        </w:rPr>
        <w:t>ام</w:t>
      </w:r>
    </w:p>
    <w:p w14:paraId="7BD07749" w14:textId="2B591644" w:rsidR="0001717F" w:rsidRDefault="0001717F" w:rsidP="00527E87">
      <w:pPr>
        <w:pStyle w:val="body"/>
        <w:bidi/>
        <w:rPr>
          <w:rFonts w:hint="cs"/>
          <w:rtl/>
        </w:rPr>
      </w:pPr>
      <w:r>
        <w:rPr>
          <w:rtl/>
        </w:rPr>
        <w:t>من آن مفهوم مجرد را مي</w:t>
      </w:r>
      <w:r w:rsidR="00822A19">
        <w:rPr>
          <w:rFonts w:hint="cs"/>
          <w:rtl/>
        </w:rPr>
        <w:t xml:space="preserve"> </w:t>
      </w:r>
      <w:r w:rsidR="00822A19">
        <w:rPr>
          <w:rtl/>
        </w:rPr>
        <w:t>جويم</w:t>
      </w:r>
      <w:r w:rsidR="00822A19">
        <w:rPr>
          <w:rFonts w:hint="cs"/>
          <w:rtl/>
        </w:rPr>
        <w:t>.</w:t>
      </w:r>
    </w:p>
    <w:p w14:paraId="08FC2CFA" w14:textId="77777777" w:rsidR="00822A19" w:rsidRDefault="00822A19" w:rsidP="00527E87">
      <w:pPr>
        <w:pStyle w:val="body"/>
        <w:bidi/>
        <w:rPr>
          <w:rFonts w:hint="cs"/>
          <w:rtl/>
        </w:rPr>
      </w:pPr>
    </w:p>
    <w:p w14:paraId="26FDF606" w14:textId="77777777" w:rsidR="00822A19" w:rsidRDefault="00822A19" w:rsidP="00527E87">
      <w:pPr>
        <w:pStyle w:val="body"/>
        <w:bidi/>
        <w:rPr>
          <w:rFonts w:hint="cs"/>
          <w:rtl/>
        </w:rPr>
      </w:pPr>
      <w:r>
        <w:rPr>
          <w:rtl/>
        </w:rPr>
        <w:t>پيمانه</w:t>
      </w:r>
      <w:r>
        <w:rPr>
          <w:rFonts w:hint="cs"/>
          <w:rtl/>
        </w:rPr>
        <w:t xml:space="preserve"> </w:t>
      </w:r>
      <w:r>
        <w:rPr>
          <w:rtl/>
        </w:rPr>
        <w:t>ها به چهل رسيد و</w:t>
      </w:r>
      <w:r>
        <w:rPr>
          <w:rFonts w:hint="cs"/>
          <w:rtl/>
        </w:rPr>
        <w:t xml:space="preserve"> از</w:t>
      </w:r>
      <w:r>
        <w:rPr>
          <w:rtl/>
        </w:rPr>
        <w:t xml:space="preserve"> آن برگذشت</w:t>
      </w:r>
      <w:r>
        <w:rPr>
          <w:rFonts w:hint="cs"/>
          <w:rtl/>
        </w:rPr>
        <w:t>.</w:t>
      </w:r>
    </w:p>
    <w:p w14:paraId="77D4158C" w14:textId="77777777" w:rsidR="00822A19" w:rsidRDefault="00822A19" w:rsidP="00527E87">
      <w:pPr>
        <w:pStyle w:val="body"/>
        <w:bidi/>
        <w:rPr>
          <w:rFonts w:hint="cs"/>
          <w:rtl/>
        </w:rPr>
      </w:pPr>
      <w:r>
        <w:rPr>
          <w:rtl/>
        </w:rPr>
        <w:t xml:space="preserve">افسانه هاي سرگرداني ات </w:t>
      </w:r>
    </w:p>
    <w:p w14:paraId="1E4BA61B" w14:textId="77777777" w:rsidR="00822A19" w:rsidRDefault="00822A19" w:rsidP="00527E87">
      <w:pPr>
        <w:pStyle w:val="body"/>
        <w:bidi/>
        <w:rPr>
          <w:rFonts w:hint="cs"/>
          <w:rtl/>
        </w:rPr>
      </w:pPr>
      <w:r>
        <w:rPr>
          <w:rtl/>
        </w:rPr>
        <w:t>اي قلب در به در</w:t>
      </w:r>
    </w:p>
    <w:p w14:paraId="5730123A" w14:textId="77777777" w:rsidR="00822A19" w:rsidRDefault="00822A19" w:rsidP="00527E87">
      <w:pPr>
        <w:pStyle w:val="body"/>
        <w:bidi/>
        <w:rPr>
          <w:rFonts w:hint="cs"/>
          <w:rtl/>
        </w:rPr>
      </w:pPr>
      <w:r>
        <w:rPr>
          <w:rtl/>
        </w:rPr>
        <w:t>به پايان خويش نزديك مي</w:t>
      </w:r>
      <w:r>
        <w:rPr>
          <w:rFonts w:hint="cs"/>
          <w:rtl/>
        </w:rPr>
        <w:t xml:space="preserve"> </w:t>
      </w:r>
      <w:r>
        <w:rPr>
          <w:rtl/>
        </w:rPr>
        <w:t>شود</w:t>
      </w:r>
      <w:r>
        <w:rPr>
          <w:rFonts w:hint="cs"/>
          <w:rtl/>
        </w:rPr>
        <w:t>.</w:t>
      </w:r>
    </w:p>
    <w:p w14:paraId="6A3832A7" w14:textId="77777777" w:rsidR="00822A19" w:rsidRDefault="00822A19" w:rsidP="00527E87">
      <w:pPr>
        <w:pStyle w:val="body"/>
        <w:bidi/>
        <w:rPr>
          <w:rtl/>
        </w:rPr>
      </w:pPr>
    </w:p>
    <w:p w14:paraId="644908A2" w14:textId="77777777" w:rsidR="00822A19" w:rsidRDefault="00822A19" w:rsidP="00527E87">
      <w:pPr>
        <w:pStyle w:val="body"/>
        <w:bidi/>
        <w:rPr>
          <w:rFonts w:hint="cs"/>
          <w:rtl/>
        </w:rPr>
      </w:pPr>
      <w:r>
        <w:rPr>
          <w:rtl/>
        </w:rPr>
        <w:t>بي هوده</w:t>
      </w:r>
      <w:r>
        <w:rPr>
          <w:rFonts w:hint="cs"/>
          <w:rtl/>
        </w:rPr>
        <w:t xml:space="preserve"> </w:t>
      </w:r>
      <w:r>
        <w:rPr>
          <w:rtl/>
        </w:rPr>
        <w:t>مرگ</w:t>
      </w:r>
    </w:p>
    <w:p w14:paraId="1B6F56CB" w14:textId="00835968" w:rsidR="00822A19" w:rsidRDefault="00822A19" w:rsidP="00527E87">
      <w:pPr>
        <w:pStyle w:val="body"/>
        <w:bidi/>
        <w:rPr>
          <w:rFonts w:hint="cs"/>
          <w:rtl/>
        </w:rPr>
      </w:pPr>
      <w:r>
        <w:rPr>
          <w:rFonts w:hint="cs"/>
          <w:rtl/>
        </w:rPr>
        <w:tab/>
      </w:r>
      <w:r>
        <w:rPr>
          <w:rtl/>
        </w:rPr>
        <w:t>به تهديد</w:t>
      </w:r>
    </w:p>
    <w:p w14:paraId="08BBC840" w14:textId="4A098B3A" w:rsidR="00822A19" w:rsidRDefault="00822A19" w:rsidP="00527E87">
      <w:pPr>
        <w:pStyle w:val="body"/>
        <w:bidi/>
        <w:rPr>
          <w:rFonts w:hint="cs"/>
          <w:rtl/>
        </w:rPr>
      </w:pPr>
      <w:r>
        <w:rPr>
          <w:rFonts w:hint="cs"/>
          <w:rtl/>
        </w:rPr>
        <w:tab/>
      </w:r>
      <w:r>
        <w:rPr>
          <w:rtl/>
        </w:rPr>
        <w:t>چشم مي</w:t>
      </w:r>
      <w:r>
        <w:rPr>
          <w:rFonts w:hint="cs"/>
          <w:rtl/>
        </w:rPr>
        <w:t xml:space="preserve"> </w:t>
      </w:r>
      <w:r>
        <w:rPr>
          <w:rtl/>
        </w:rPr>
        <w:t>د</w:t>
      </w:r>
      <w:r>
        <w:rPr>
          <w:rFonts w:hint="cs"/>
          <w:rtl/>
        </w:rPr>
        <w:t>َ</w:t>
      </w:r>
      <w:r>
        <w:rPr>
          <w:rtl/>
        </w:rPr>
        <w:t>ران</w:t>
      </w:r>
      <w:r>
        <w:rPr>
          <w:rFonts w:hint="cs"/>
          <w:rtl/>
        </w:rPr>
        <w:t>َ</w:t>
      </w:r>
      <w:r>
        <w:rPr>
          <w:rtl/>
        </w:rPr>
        <w:t>د</w:t>
      </w:r>
      <w:r>
        <w:rPr>
          <w:rFonts w:hint="cs"/>
          <w:rtl/>
        </w:rPr>
        <w:t>:</w:t>
      </w:r>
    </w:p>
    <w:p w14:paraId="649E137F" w14:textId="23E1EA45" w:rsidR="00822A19" w:rsidRDefault="00822A19" w:rsidP="00527E87">
      <w:pPr>
        <w:pStyle w:val="body"/>
        <w:bidi/>
        <w:rPr>
          <w:rFonts w:hint="cs"/>
          <w:rtl/>
        </w:rPr>
      </w:pPr>
      <w:r>
        <w:rPr>
          <w:rtl/>
        </w:rPr>
        <w:t>ما به حقيقت</w:t>
      </w:r>
      <w:r w:rsidR="003429F7">
        <w:rPr>
          <w:rFonts w:hint="cs"/>
          <w:rtl/>
        </w:rPr>
        <w:t>ِ</w:t>
      </w:r>
      <w:r>
        <w:rPr>
          <w:rtl/>
        </w:rPr>
        <w:t xml:space="preserve"> ساعت</w:t>
      </w:r>
      <w:r>
        <w:rPr>
          <w:rFonts w:hint="cs"/>
          <w:rtl/>
        </w:rPr>
        <w:t xml:space="preserve"> ها</w:t>
      </w:r>
    </w:p>
    <w:p w14:paraId="7A6E7312" w14:textId="6F98BC23" w:rsidR="00822A19" w:rsidRDefault="00822A19" w:rsidP="00527E87">
      <w:pPr>
        <w:pStyle w:val="body"/>
        <w:bidi/>
        <w:rPr>
          <w:rFonts w:hint="cs"/>
          <w:rtl/>
        </w:rPr>
      </w:pPr>
      <w:r>
        <w:rPr>
          <w:rtl/>
        </w:rPr>
        <w:t>شهادت نداده</w:t>
      </w:r>
      <w:r>
        <w:rPr>
          <w:rFonts w:hint="cs"/>
          <w:rtl/>
        </w:rPr>
        <w:t xml:space="preserve"> </w:t>
      </w:r>
      <w:r>
        <w:rPr>
          <w:rtl/>
        </w:rPr>
        <w:t>ايم</w:t>
      </w:r>
    </w:p>
    <w:p w14:paraId="2CB67D38" w14:textId="6101FFAE" w:rsidR="00822A19" w:rsidRDefault="00527E87" w:rsidP="00527E87">
      <w:pPr>
        <w:pStyle w:val="body"/>
        <w:bidi/>
        <w:rPr>
          <w:rFonts w:hint="cs"/>
          <w:rtl/>
        </w:rPr>
      </w:pPr>
      <w:r>
        <w:rPr>
          <w:rFonts w:hint="cs"/>
          <w:rtl/>
        </w:rPr>
        <w:tab/>
      </w:r>
      <w:r w:rsidR="00822A19">
        <w:rPr>
          <w:rtl/>
        </w:rPr>
        <w:t>جز به</w:t>
      </w:r>
      <w:r w:rsidR="00822A19">
        <w:rPr>
          <w:rFonts w:hint="cs"/>
          <w:rtl/>
        </w:rPr>
        <w:t xml:space="preserve"> </w:t>
      </w:r>
      <w:r w:rsidR="00822A19">
        <w:rPr>
          <w:rtl/>
        </w:rPr>
        <w:t>گونه</w:t>
      </w:r>
      <w:r w:rsidR="00822A19">
        <w:rPr>
          <w:rFonts w:hint="cs"/>
          <w:rtl/>
        </w:rPr>
        <w:t xml:space="preserve"> ی</w:t>
      </w:r>
      <w:r w:rsidR="00822A19">
        <w:rPr>
          <w:rtl/>
        </w:rPr>
        <w:t xml:space="preserve"> اين رنج</w:t>
      </w:r>
      <w:r w:rsidR="00822A19">
        <w:rPr>
          <w:rFonts w:hint="cs"/>
          <w:rtl/>
        </w:rPr>
        <w:t xml:space="preserve"> </w:t>
      </w:r>
      <w:r w:rsidR="00822A19">
        <w:rPr>
          <w:rtl/>
        </w:rPr>
        <w:t>ها</w:t>
      </w:r>
    </w:p>
    <w:p w14:paraId="2521AF2B" w14:textId="16DEC3BB" w:rsidR="003429F7" w:rsidRDefault="003429F7" w:rsidP="00527E87">
      <w:pPr>
        <w:pStyle w:val="body"/>
        <w:bidi/>
        <w:rPr>
          <w:rFonts w:hint="cs"/>
          <w:rtl/>
        </w:rPr>
      </w:pPr>
      <w:r>
        <w:rPr>
          <w:rFonts w:hint="cs"/>
          <w:rtl/>
        </w:rPr>
        <w:t>ک</w:t>
      </w:r>
      <w:r>
        <w:rPr>
          <w:rtl/>
        </w:rPr>
        <w:t>ه از عشق ها</w:t>
      </w:r>
      <w:r>
        <w:rPr>
          <w:rFonts w:hint="cs"/>
          <w:rtl/>
        </w:rPr>
        <w:t xml:space="preserve">ي </w:t>
      </w:r>
      <w:r>
        <w:rPr>
          <w:rtl/>
        </w:rPr>
        <w:t>رنگين</w:t>
      </w:r>
      <w:r>
        <w:rPr>
          <w:rFonts w:hint="cs"/>
          <w:rtl/>
        </w:rPr>
        <w:t>ِ</w:t>
      </w:r>
      <w:r>
        <w:rPr>
          <w:rtl/>
        </w:rPr>
        <w:t xml:space="preserve"> آدميان </w:t>
      </w:r>
    </w:p>
    <w:p w14:paraId="1D8066AF" w14:textId="2370455C" w:rsidR="003429F7" w:rsidRDefault="003429F7" w:rsidP="00527E87">
      <w:pPr>
        <w:pStyle w:val="body"/>
        <w:bidi/>
        <w:rPr>
          <w:rFonts w:hint="cs"/>
          <w:rtl/>
        </w:rPr>
      </w:pPr>
      <w:r>
        <w:rPr>
          <w:rtl/>
        </w:rPr>
        <w:t>به نصيب برده</w:t>
      </w:r>
      <w:r>
        <w:rPr>
          <w:rFonts w:hint="cs"/>
          <w:rtl/>
        </w:rPr>
        <w:t xml:space="preserve"> </w:t>
      </w:r>
      <w:r>
        <w:rPr>
          <w:rtl/>
        </w:rPr>
        <w:t>ايم</w:t>
      </w:r>
    </w:p>
    <w:p w14:paraId="338AD540" w14:textId="572C1ECD" w:rsidR="00822A19" w:rsidRDefault="00527E87" w:rsidP="00527E87">
      <w:pPr>
        <w:pStyle w:val="body"/>
        <w:bidi/>
        <w:rPr>
          <w:rFonts w:hint="cs"/>
          <w:rtl/>
        </w:rPr>
      </w:pPr>
      <w:r>
        <w:rPr>
          <w:rFonts w:hint="cs"/>
          <w:rtl/>
        </w:rPr>
        <w:tab/>
      </w:r>
      <w:r w:rsidR="003429F7">
        <w:rPr>
          <w:rtl/>
        </w:rPr>
        <w:t>چونان خاطره</w:t>
      </w:r>
      <w:r w:rsidR="003429F7">
        <w:rPr>
          <w:rFonts w:hint="cs"/>
          <w:rtl/>
        </w:rPr>
        <w:t xml:space="preserve"> </w:t>
      </w:r>
      <w:r w:rsidR="003429F7">
        <w:rPr>
          <w:rtl/>
        </w:rPr>
        <w:t>يي هر يك</w:t>
      </w:r>
    </w:p>
    <w:p w14:paraId="34C4408F" w14:textId="67ED6E63" w:rsidR="003429F7" w:rsidRDefault="003429F7" w:rsidP="00527E87">
      <w:pPr>
        <w:pStyle w:val="body"/>
        <w:bidi/>
        <w:rPr>
          <w:rtl/>
        </w:rPr>
      </w:pPr>
      <w:r>
        <w:rPr>
          <w:rtl/>
        </w:rPr>
        <w:t>در ميان نهاده</w:t>
      </w:r>
    </w:p>
    <w:p w14:paraId="070C138B" w14:textId="52A6923C" w:rsidR="003429F7" w:rsidRDefault="00527E87" w:rsidP="00527E87">
      <w:pPr>
        <w:pStyle w:val="body"/>
        <w:bidi/>
        <w:rPr>
          <w:rFonts w:hint="cs"/>
          <w:rtl/>
        </w:rPr>
      </w:pPr>
      <w:r>
        <w:rPr>
          <w:rFonts w:hint="cs"/>
          <w:rtl/>
        </w:rPr>
        <w:tab/>
      </w:r>
      <w:r w:rsidR="003429F7">
        <w:rPr>
          <w:rtl/>
        </w:rPr>
        <w:t>از نيش</w:t>
      </w:r>
      <w:r w:rsidR="003429F7">
        <w:rPr>
          <w:rFonts w:hint="cs"/>
          <w:rtl/>
        </w:rPr>
        <w:t>ِ</w:t>
      </w:r>
      <w:r w:rsidR="003429F7">
        <w:rPr>
          <w:rtl/>
        </w:rPr>
        <w:t xml:space="preserve"> خنجري</w:t>
      </w:r>
    </w:p>
    <w:p w14:paraId="02F5985C" w14:textId="003731DC" w:rsidR="00822A19" w:rsidRDefault="00527E87" w:rsidP="00527E87">
      <w:pPr>
        <w:pStyle w:val="body"/>
        <w:bidi/>
        <w:rPr>
          <w:rFonts w:hint="cs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 w:rsidR="003429F7">
        <w:rPr>
          <w:rtl/>
        </w:rPr>
        <w:t>با درختي</w:t>
      </w:r>
      <w:r w:rsidR="003429F7">
        <w:rPr>
          <w:rFonts w:hint="cs"/>
          <w:rtl/>
        </w:rPr>
        <w:t>.</w:t>
      </w:r>
    </w:p>
    <w:p w14:paraId="08923378" w14:textId="77777777" w:rsidR="00822A19" w:rsidRDefault="00822A19" w:rsidP="00527E87">
      <w:pPr>
        <w:pStyle w:val="body"/>
        <w:bidi/>
        <w:rPr>
          <w:rFonts w:hint="cs"/>
          <w:rtl/>
        </w:rPr>
      </w:pPr>
    </w:p>
    <w:p w14:paraId="598A102A" w14:textId="77777777" w:rsidR="00527E87" w:rsidRDefault="00527E87" w:rsidP="00527E87">
      <w:pPr>
        <w:pStyle w:val="body"/>
        <w:bidi/>
        <w:rPr>
          <w:rFonts w:hint="cs"/>
          <w:rtl/>
        </w:rPr>
      </w:pPr>
    </w:p>
    <w:p w14:paraId="7B078910" w14:textId="18C4EB08" w:rsidR="003429F7" w:rsidRDefault="003429F7" w:rsidP="00527E87">
      <w:pPr>
        <w:pStyle w:val="body"/>
        <w:bidi/>
        <w:rPr>
          <w:rFonts w:hint="cs"/>
          <w:rtl/>
        </w:rPr>
      </w:pPr>
      <w:r>
        <w:rPr>
          <w:rFonts w:ascii="Times New Roman" w:hAnsi="Times New Roman" w:cs="Times New Roman"/>
          <w:rtl/>
        </w:rPr>
        <w:t>□</w:t>
      </w:r>
    </w:p>
    <w:p w14:paraId="6B222A7D" w14:textId="77777777" w:rsidR="003429F7" w:rsidRDefault="003429F7" w:rsidP="00527E87">
      <w:pPr>
        <w:pStyle w:val="body"/>
        <w:bidi/>
        <w:rPr>
          <w:rFonts w:hint="cs"/>
          <w:rtl/>
        </w:rPr>
      </w:pPr>
    </w:p>
    <w:p w14:paraId="209B0535" w14:textId="77777777" w:rsidR="00527E87" w:rsidRDefault="00527E87" w:rsidP="00527E87">
      <w:pPr>
        <w:pStyle w:val="body"/>
        <w:bidi/>
        <w:rPr>
          <w:rFonts w:hint="cs"/>
          <w:rtl/>
        </w:rPr>
      </w:pPr>
    </w:p>
    <w:p w14:paraId="05D7351E" w14:textId="77777777" w:rsidR="003429F7" w:rsidRDefault="003429F7" w:rsidP="00527E87">
      <w:pPr>
        <w:pStyle w:val="body"/>
        <w:bidi/>
        <w:rPr>
          <w:rtl/>
        </w:rPr>
      </w:pPr>
      <w:r>
        <w:rPr>
          <w:rtl/>
        </w:rPr>
        <w:t xml:space="preserve">با اين همه از ياد مبر  </w:t>
      </w:r>
    </w:p>
    <w:p w14:paraId="410B2746" w14:textId="3B0D281A" w:rsidR="003429F7" w:rsidRDefault="003429F7" w:rsidP="00527E87">
      <w:pPr>
        <w:pStyle w:val="body"/>
        <w:bidi/>
        <w:rPr>
          <w:rtl/>
        </w:rPr>
      </w:pPr>
      <w:r>
        <w:rPr>
          <w:rFonts w:hint="cs"/>
          <w:rtl/>
        </w:rPr>
        <w:t>ک</w:t>
      </w:r>
      <w:r>
        <w:rPr>
          <w:rtl/>
        </w:rPr>
        <w:t xml:space="preserve">ه ما  </w:t>
      </w:r>
    </w:p>
    <w:p w14:paraId="63C48961" w14:textId="1F80A0DE" w:rsidR="003429F7" w:rsidRDefault="003429F7" w:rsidP="00527E87">
      <w:pPr>
        <w:pStyle w:val="body"/>
        <w:bidi/>
        <w:rPr>
          <w:rFonts w:hint="cs"/>
          <w:rtl/>
        </w:rPr>
      </w:pPr>
      <w:r>
        <w:rPr>
          <w:rtl/>
        </w:rPr>
        <w:t xml:space="preserve">  ـ من وتو ـ</w:t>
      </w:r>
    </w:p>
    <w:p w14:paraId="6E08AC4E" w14:textId="762395F2" w:rsidR="003429F7" w:rsidRDefault="00527E87" w:rsidP="00527E87">
      <w:pPr>
        <w:pStyle w:val="body"/>
        <w:bidi/>
        <w:rPr>
          <w:rFonts w:hint="cs"/>
          <w:rtl/>
        </w:rPr>
      </w:pPr>
      <w:r>
        <w:rPr>
          <w:rFonts w:hint="cs"/>
          <w:rtl/>
        </w:rPr>
        <w:tab/>
      </w:r>
      <w:r w:rsidR="003429F7">
        <w:rPr>
          <w:rtl/>
        </w:rPr>
        <w:t>انسان را</w:t>
      </w:r>
    </w:p>
    <w:p w14:paraId="645689EF" w14:textId="77777777" w:rsidR="003429F7" w:rsidRDefault="003429F7" w:rsidP="00527E87">
      <w:pPr>
        <w:pStyle w:val="body"/>
        <w:bidi/>
        <w:rPr>
          <w:rFonts w:hint="cs"/>
          <w:rtl/>
        </w:rPr>
      </w:pPr>
      <w:r>
        <w:rPr>
          <w:rtl/>
        </w:rPr>
        <w:t xml:space="preserve">رعايت </w:t>
      </w:r>
      <w:r>
        <w:rPr>
          <w:rFonts w:hint="cs"/>
          <w:rtl/>
        </w:rPr>
        <w:t>ک</w:t>
      </w:r>
      <w:r w:rsidR="0001717F">
        <w:rPr>
          <w:rtl/>
        </w:rPr>
        <w:t xml:space="preserve">رده ايم </w:t>
      </w:r>
    </w:p>
    <w:p w14:paraId="77FAA9AE" w14:textId="66F67F9F" w:rsidR="0001717F" w:rsidRDefault="003429F7" w:rsidP="00527E87">
      <w:pPr>
        <w:pStyle w:val="body"/>
        <w:bidi/>
        <w:rPr>
          <w:rtl/>
        </w:rPr>
      </w:pPr>
      <w:r>
        <w:rPr>
          <w:rFonts w:hint="cs"/>
          <w:rtl/>
        </w:rPr>
        <w:t xml:space="preserve">( </w:t>
      </w:r>
      <w:r w:rsidR="0001717F">
        <w:rPr>
          <w:rtl/>
        </w:rPr>
        <w:t>خود اگر</w:t>
      </w:r>
    </w:p>
    <w:p w14:paraId="002ED611" w14:textId="7D61E8AE" w:rsidR="003429F7" w:rsidRDefault="003429F7" w:rsidP="00527E87">
      <w:pPr>
        <w:pStyle w:val="body"/>
        <w:bidi/>
        <w:rPr>
          <w:rFonts w:hint="cs"/>
          <w:rtl/>
        </w:rPr>
      </w:pPr>
      <w:r>
        <w:rPr>
          <w:rFonts w:hint="cs"/>
          <w:rtl/>
        </w:rPr>
        <w:tab/>
      </w:r>
      <w:r w:rsidR="0001717F">
        <w:rPr>
          <w:rtl/>
        </w:rPr>
        <w:t>شاه</w:t>
      </w:r>
      <w:r w:rsidR="00527E87">
        <w:rPr>
          <w:rFonts w:hint="cs"/>
          <w:rtl/>
        </w:rPr>
        <w:t xml:space="preserve"> </w:t>
      </w:r>
      <w:r w:rsidR="0001717F">
        <w:rPr>
          <w:rtl/>
        </w:rPr>
        <w:t>كار</w:t>
      </w:r>
      <w:r w:rsidR="00527E87">
        <w:rPr>
          <w:rFonts w:hint="cs"/>
          <w:rtl/>
        </w:rPr>
        <w:t>ِ</w:t>
      </w:r>
      <w:r w:rsidR="0001717F">
        <w:rPr>
          <w:rtl/>
        </w:rPr>
        <w:t xml:space="preserve"> خدا بود</w:t>
      </w:r>
    </w:p>
    <w:p w14:paraId="2EBF1641" w14:textId="107717FC" w:rsidR="0001717F" w:rsidRDefault="003429F7" w:rsidP="00527E87">
      <w:pPr>
        <w:pStyle w:val="body"/>
        <w:bidi/>
        <w:rPr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 w:rsidR="0001717F">
        <w:rPr>
          <w:rtl/>
        </w:rPr>
        <w:t xml:space="preserve"> يا نبود</w:t>
      </w:r>
      <w:r>
        <w:rPr>
          <w:rFonts w:hint="cs"/>
          <w:rtl/>
        </w:rPr>
        <w:t xml:space="preserve"> )،</w:t>
      </w:r>
    </w:p>
    <w:p w14:paraId="1723278E" w14:textId="6FF339EC" w:rsidR="0001717F" w:rsidRDefault="0001717F" w:rsidP="00527E87">
      <w:pPr>
        <w:pStyle w:val="body"/>
        <w:bidi/>
        <w:rPr>
          <w:rtl/>
        </w:rPr>
      </w:pPr>
      <w:r>
        <w:rPr>
          <w:rtl/>
        </w:rPr>
        <w:t>و عشق را</w:t>
      </w:r>
    </w:p>
    <w:p w14:paraId="10D3169A" w14:textId="77777777" w:rsidR="003429F7" w:rsidRDefault="0001717F" w:rsidP="00527E87">
      <w:pPr>
        <w:pStyle w:val="body"/>
        <w:bidi/>
        <w:rPr>
          <w:rFonts w:hint="cs"/>
          <w:rtl/>
        </w:rPr>
      </w:pPr>
      <w:r>
        <w:rPr>
          <w:rtl/>
        </w:rPr>
        <w:t xml:space="preserve">رعايت </w:t>
      </w:r>
      <w:r w:rsidR="003429F7">
        <w:rPr>
          <w:rFonts w:hint="cs"/>
          <w:rtl/>
        </w:rPr>
        <w:t>ک</w:t>
      </w:r>
      <w:r>
        <w:rPr>
          <w:rtl/>
        </w:rPr>
        <w:t>رده</w:t>
      </w:r>
      <w:r w:rsidR="00822A19">
        <w:rPr>
          <w:rtl/>
        </w:rPr>
        <w:t xml:space="preserve"> </w:t>
      </w:r>
      <w:r w:rsidR="00822A19">
        <w:rPr>
          <w:rtl/>
        </w:rPr>
        <w:t>ايم</w:t>
      </w:r>
      <w:r>
        <w:rPr>
          <w:rtl/>
        </w:rPr>
        <w:t>.</w:t>
      </w:r>
    </w:p>
    <w:p w14:paraId="0D16C4FA" w14:textId="77777777" w:rsidR="003429F7" w:rsidRDefault="003429F7" w:rsidP="00527E87">
      <w:pPr>
        <w:pStyle w:val="body"/>
        <w:bidi/>
        <w:rPr>
          <w:rFonts w:hint="cs"/>
          <w:rtl/>
        </w:rPr>
      </w:pPr>
    </w:p>
    <w:p w14:paraId="23BB2488" w14:textId="77777777" w:rsidR="00527E87" w:rsidRDefault="00527E87" w:rsidP="00527E87">
      <w:pPr>
        <w:pStyle w:val="body"/>
        <w:bidi/>
        <w:rPr>
          <w:rFonts w:hint="cs"/>
          <w:rtl/>
        </w:rPr>
      </w:pPr>
    </w:p>
    <w:p w14:paraId="1615957F" w14:textId="77777777" w:rsidR="003429F7" w:rsidRDefault="0001717F" w:rsidP="00527E87">
      <w:pPr>
        <w:pStyle w:val="body"/>
        <w:bidi/>
        <w:rPr>
          <w:rFonts w:hint="cs"/>
          <w:rtl/>
        </w:rPr>
      </w:pPr>
      <w:r>
        <w:rPr>
          <w:rtl/>
        </w:rPr>
        <w:t xml:space="preserve"> </w:t>
      </w:r>
      <w:r w:rsidR="003429F7">
        <w:rPr>
          <w:rFonts w:ascii="Times New Roman" w:hAnsi="Times New Roman" w:cs="Times New Roman"/>
          <w:rtl/>
        </w:rPr>
        <w:t>□</w:t>
      </w:r>
    </w:p>
    <w:p w14:paraId="2E495D8D" w14:textId="4B8D8FD1" w:rsidR="0001717F" w:rsidRDefault="0001717F" w:rsidP="00527E87">
      <w:pPr>
        <w:pStyle w:val="body"/>
        <w:bidi/>
        <w:rPr>
          <w:rFonts w:hint="cs"/>
          <w:rtl/>
        </w:rPr>
      </w:pPr>
    </w:p>
    <w:p w14:paraId="7C38A266" w14:textId="77777777" w:rsidR="00527E87" w:rsidRDefault="00527E87" w:rsidP="00527E87">
      <w:pPr>
        <w:pStyle w:val="body"/>
        <w:bidi/>
        <w:rPr>
          <w:rFonts w:hint="cs"/>
          <w:rtl/>
        </w:rPr>
      </w:pPr>
    </w:p>
    <w:p w14:paraId="5514E3A8" w14:textId="5D754A73" w:rsidR="003429F7" w:rsidRDefault="003429F7" w:rsidP="00527E87">
      <w:pPr>
        <w:pStyle w:val="body"/>
        <w:bidi/>
        <w:rPr>
          <w:rFonts w:hint="cs"/>
          <w:rtl/>
        </w:rPr>
      </w:pPr>
      <w:r>
        <w:rPr>
          <w:rtl/>
        </w:rPr>
        <w:t>در</w:t>
      </w:r>
      <w:r w:rsidR="00527E87">
        <w:rPr>
          <w:rFonts w:hint="cs"/>
          <w:rtl/>
        </w:rPr>
        <w:t xml:space="preserve"> </w:t>
      </w:r>
      <w:r>
        <w:rPr>
          <w:rtl/>
        </w:rPr>
        <w:t xml:space="preserve">باران و به شب  </w:t>
      </w:r>
    </w:p>
    <w:p w14:paraId="044EAA90" w14:textId="3A823BB7" w:rsidR="003429F7" w:rsidRDefault="003429F7" w:rsidP="00527E87">
      <w:pPr>
        <w:pStyle w:val="body"/>
        <w:bidi/>
        <w:rPr>
          <w:rFonts w:hint="cs"/>
          <w:rtl/>
        </w:rPr>
      </w:pPr>
      <w:r>
        <w:rPr>
          <w:rtl/>
        </w:rPr>
        <w:t>به زير</w:t>
      </w:r>
      <w:r w:rsidR="00527E87">
        <w:rPr>
          <w:rFonts w:hint="cs"/>
          <w:rtl/>
        </w:rPr>
        <w:t>ِ</w:t>
      </w:r>
      <w:r>
        <w:rPr>
          <w:rtl/>
        </w:rPr>
        <w:t xml:space="preserve"> دو گوش</w:t>
      </w:r>
      <w:r w:rsidR="00527E87">
        <w:rPr>
          <w:rFonts w:hint="cs"/>
          <w:rtl/>
        </w:rPr>
        <w:t>ِ</w:t>
      </w:r>
      <w:r>
        <w:rPr>
          <w:rtl/>
        </w:rPr>
        <w:t xml:space="preserve"> ما</w:t>
      </w:r>
    </w:p>
    <w:p w14:paraId="1420A105" w14:textId="3139BADE" w:rsidR="003429F7" w:rsidRDefault="003429F7" w:rsidP="00527E87">
      <w:pPr>
        <w:pStyle w:val="body"/>
        <w:bidi/>
        <w:rPr>
          <w:rFonts w:hint="cs"/>
          <w:rtl/>
        </w:rPr>
      </w:pPr>
      <w:r>
        <w:rPr>
          <w:rtl/>
        </w:rPr>
        <w:t>در فاصله</w:t>
      </w:r>
      <w:r>
        <w:rPr>
          <w:rFonts w:hint="cs"/>
          <w:rtl/>
        </w:rPr>
        <w:t xml:space="preserve"> </w:t>
      </w:r>
      <w:r>
        <w:rPr>
          <w:rtl/>
        </w:rPr>
        <w:t xml:space="preserve">يي </w:t>
      </w:r>
      <w:r>
        <w:rPr>
          <w:rFonts w:hint="cs"/>
          <w:rtl/>
        </w:rPr>
        <w:t>ک</w:t>
      </w:r>
      <w:r>
        <w:rPr>
          <w:rtl/>
        </w:rPr>
        <w:t>وتاه از بسترهاي عفاف</w:t>
      </w:r>
      <w:r w:rsidR="00527E87">
        <w:rPr>
          <w:rFonts w:hint="cs"/>
          <w:rtl/>
        </w:rPr>
        <w:t>ِ</w:t>
      </w:r>
      <w:r>
        <w:rPr>
          <w:rtl/>
        </w:rPr>
        <w:t xml:space="preserve"> ما</w:t>
      </w:r>
    </w:p>
    <w:p w14:paraId="4503CB45" w14:textId="0EC292E5" w:rsidR="003429F7" w:rsidRPr="003429F7" w:rsidRDefault="003429F7" w:rsidP="00527E87">
      <w:pPr>
        <w:pStyle w:val="body"/>
        <w:bidi/>
        <w:rPr>
          <w:rtl/>
        </w:rPr>
      </w:pPr>
      <w:r>
        <w:rPr>
          <w:rtl/>
        </w:rPr>
        <w:t>روسبيان</w:t>
      </w:r>
      <w:r w:rsidRPr="003429F7">
        <w:rPr>
          <w:rtl/>
        </w:rPr>
        <w:t xml:space="preserve"> </w:t>
      </w:r>
      <w:r w:rsidRPr="003429F7">
        <w:rPr>
          <w:rtl/>
        </w:rPr>
        <w:t>به اع</w:t>
      </w:r>
      <w:r>
        <w:rPr>
          <w:rFonts w:hint="cs"/>
          <w:rtl/>
        </w:rPr>
        <w:t>لا</w:t>
      </w:r>
      <w:r w:rsidRPr="003429F7">
        <w:rPr>
          <w:rtl/>
        </w:rPr>
        <w:t>م</w:t>
      </w:r>
      <w:r w:rsidR="00527E87">
        <w:rPr>
          <w:rFonts w:hint="cs"/>
          <w:rtl/>
        </w:rPr>
        <w:t>ِ</w:t>
      </w:r>
      <w:r>
        <w:rPr>
          <w:rFonts w:hint="cs"/>
          <w:rtl/>
        </w:rPr>
        <w:t xml:space="preserve"> </w:t>
      </w:r>
      <w:r w:rsidRPr="003429F7">
        <w:rPr>
          <w:rtl/>
        </w:rPr>
        <w:t>حضور</w:t>
      </w:r>
      <w:r>
        <w:rPr>
          <w:rFonts w:hint="cs"/>
          <w:rtl/>
        </w:rPr>
        <w:t>ِ</w:t>
      </w:r>
      <w:r w:rsidRPr="003429F7">
        <w:rPr>
          <w:rtl/>
        </w:rPr>
        <w:t xml:space="preserve"> خويش </w:t>
      </w:r>
    </w:p>
    <w:p w14:paraId="43A7C894" w14:textId="38DE4ED5" w:rsidR="003429F7" w:rsidRDefault="003429F7" w:rsidP="00527E87">
      <w:pPr>
        <w:pStyle w:val="body"/>
        <w:bidi/>
        <w:rPr>
          <w:rFonts w:hint="cs"/>
          <w:rtl/>
        </w:rPr>
      </w:pPr>
      <w:r>
        <w:rPr>
          <w:rtl/>
        </w:rPr>
        <w:t xml:space="preserve">آهنگ هاي قديمي </w:t>
      </w:r>
      <w:r w:rsidRPr="003429F7">
        <w:rPr>
          <w:rtl/>
        </w:rPr>
        <w:t xml:space="preserve">را </w:t>
      </w:r>
    </w:p>
    <w:p w14:paraId="3C4B0A5A" w14:textId="4DD9D572" w:rsidR="003429F7" w:rsidRDefault="003429F7" w:rsidP="00527E87">
      <w:pPr>
        <w:pStyle w:val="body"/>
        <w:bidi/>
        <w:rPr>
          <w:rFonts w:hint="cs"/>
          <w:rtl/>
        </w:rPr>
      </w:pPr>
      <w:r>
        <w:rPr>
          <w:rtl/>
        </w:rPr>
        <w:t>با سوت</w:t>
      </w:r>
      <w:r w:rsidRPr="003429F7">
        <w:rPr>
          <w:rtl/>
        </w:rPr>
        <w:t xml:space="preserve"> </w:t>
      </w:r>
    </w:p>
    <w:p w14:paraId="6B1D0BD1" w14:textId="103FD770" w:rsidR="003429F7" w:rsidRDefault="00527E87" w:rsidP="00527E87">
      <w:pPr>
        <w:pStyle w:val="body"/>
        <w:bidi/>
        <w:rPr>
          <w:rFonts w:hint="cs"/>
          <w:rtl/>
        </w:rPr>
      </w:pPr>
      <w:r>
        <w:rPr>
          <w:rFonts w:hint="cs"/>
          <w:rtl/>
        </w:rPr>
        <w:tab/>
      </w:r>
      <w:r w:rsidR="003429F7">
        <w:rPr>
          <w:rtl/>
        </w:rPr>
        <w:t xml:space="preserve">مي </w:t>
      </w:r>
      <w:r w:rsidR="003429F7">
        <w:rPr>
          <w:rtl/>
        </w:rPr>
        <w:t>زنن</w:t>
      </w:r>
      <w:r w:rsidR="003429F7">
        <w:rPr>
          <w:rFonts w:hint="cs"/>
          <w:rtl/>
        </w:rPr>
        <w:t>د.</w:t>
      </w:r>
    </w:p>
    <w:p w14:paraId="4F939B75" w14:textId="77777777" w:rsidR="00527E87" w:rsidRDefault="00527E87" w:rsidP="00527E87">
      <w:pPr>
        <w:pStyle w:val="body"/>
        <w:bidi/>
        <w:rPr>
          <w:rFonts w:hint="cs"/>
          <w:rtl/>
        </w:rPr>
      </w:pPr>
    </w:p>
    <w:p w14:paraId="57C4F0A3" w14:textId="6CBFAC3F" w:rsidR="009E201B" w:rsidRDefault="0001717F" w:rsidP="00527E87">
      <w:pPr>
        <w:pStyle w:val="body"/>
        <w:bidi/>
        <w:rPr>
          <w:rFonts w:hint="cs"/>
          <w:rtl/>
        </w:rPr>
      </w:pPr>
      <w:r>
        <w:rPr>
          <w:rtl/>
        </w:rPr>
        <w:t>(</w:t>
      </w:r>
      <w:r w:rsidR="00527E87">
        <w:rPr>
          <w:rFonts w:hint="cs"/>
          <w:rtl/>
        </w:rPr>
        <w:t xml:space="preserve"> </w:t>
      </w:r>
      <w:r w:rsidR="003429F7">
        <w:rPr>
          <w:rtl/>
        </w:rPr>
        <w:t>در برابر</w:t>
      </w:r>
      <w:r w:rsidR="009E201B">
        <w:rPr>
          <w:rFonts w:hint="cs"/>
          <w:rtl/>
        </w:rPr>
        <w:t>ِ</w:t>
      </w:r>
      <w:r w:rsidR="003429F7">
        <w:rPr>
          <w:rFonts w:hint="cs"/>
          <w:rtl/>
        </w:rPr>
        <w:t>ک</w:t>
      </w:r>
      <w:r w:rsidR="003429F7">
        <w:rPr>
          <w:rtl/>
        </w:rPr>
        <w:t>دامين حادثه</w:t>
      </w:r>
    </w:p>
    <w:p w14:paraId="1141EEA0" w14:textId="6052D5FA" w:rsidR="009E201B" w:rsidRDefault="009E201B" w:rsidP="00527E87">
      <w:pPr>
        <w:pStyle w:val="body"/>
        <w:bidi/>
        <w:rPr>
          <w:rFonts w:hint="cs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 w:rsidR="0001717F">
        <w:rPr>
          <w:rtl/>
        </w:rPr>
        <w:t xml:space="preserve">آيا </w:t>
      </w:r>
    </w:p>
    <w:p w14:paraId="14C7D3EC" w14:textId="77777777" w:rsidR="009E201B" w:rsidRDefault="009E201B" w:rsidP="00527E87">
      <w:pPr>
        <w:pStyle w:val="body"/>
        <w:bidi/>
        <w:rPr>
          <w:rFonts w:hint="cs"/>
          <w:rtl/>
        </w:rPr>
      </w:pPr>
      <w:r>
        <w:rPr>
          <w:rtl/>
        </w:rPr>
        <w:t>انسان را</w:t>
      </w:r>
    </w:p>
    <w:p w14:paraId="24466305" w14:textId="5119CD30" w:rsidR="009E201B" w:rsidRDefault="009E201B" w:rsidP="00527E87">
      <w:pPr>
        <w:pStyle w:val="body"/>
        <w:bidi/>
        <w:rPr>
          <w:rFonts w:hint="cs"/>
          <w:rtl/>
        </w:rPr>
      </w:pPr>
      <w:r>
        <w:rPr>
          <w:rFonts w:hint="cs"/>
          <w:rtl/>
        </w:rPr>
        <w:tab/>
      </w:r>
      <w:r w:rsidR="003429F7">
        <w:rPr>
          <w:rtl/>
        </w:rPr>
        <w:t>ديده اي</w:t>
      </w:r>
    </w:p>
    <w:p w14:paraId="5031B9BC" w14:textId="73DDEFD3" w:rsidR="009E201B" w:rsidRDefault="003429F7" w:rsidP="00527E87">
      <w:pPr>
        <w:pStyle w:val="body"/>
        <w:bidi/>
        <w:rPr>
          <w:rFonts w:hint="cs"/>
          <w:rtl/>
        </w:rPr>
      </w:pPr>
      <w:r>
        <w:rPr>
          <w:rtl/>
        </w:rPr>
        <w:t>با عرق شرم</w:t>
      </w:r>
    </w:p>
    <w:p w14:paraId="50799248" w14:textId="77777777" w:rsidR="003429F7" w:rsidRDefault="003429F7" w:rsidP="00527E87">
      <w:pPr>
        <w:pStyle w:val="body"/>
        <w:bidi/>
        <w:rPr>
          <w:rFonts w:hint="cs"/>
          <w:rtl/>
        </w:rPr>
      </w:pPr>
      <w:r>
        <w:rPr>
          <w:rtl/>
        </w:rPr>
        <w:t>بر جبينش؟</w:t>
      </w:r>
      <w:r w:rsidR="0001717F">
        <w:rPr>
          <w:rtl/>
        </w:rPr>
        <w:t xml:space="preserve">) </w:t>
      </w:r>
    </w:p>
    <w:p w14:paraId="4DE79EAF" w14:textId="77777777" w:rsidR="009E201B" w:rsidRDefault="009E201B" w:rsidP="00527E87">
      <w:pPr>
        <w:pStyle w:val="body"/>
        <w:bidi/>
        <w:rPr>
          <w:rFonts w:ascii="Times New Roman" w:hAnsi="Times New Roman" w:cs="Times New Roman" w:hint="cs"/>
          <w:rtl/>
        </w:rPr>
      </w:pPr>
    </w:p>
    <w:p w14:paraId="49BF6FD2" w14:textId="77777777" w:rsidR="009E201B" w:rsidRDefault="009E201B" w:rsidP="00527E87">
      <w:pPr>
        <w:pStyle w:val="body"/>
        <w:bidi/>
        <w:rPr>
          <w:rFonts w:ascii="Times New Roman" w:hAnsi="Times New Roman" w:cs="Times New Roman" w:hint="cs"/>
          <w:rtl/>
        </w:rPr>
      </w:pPr>
    </w:p>
    <w:p w14:paraId="27A1EA9B" w14:textId="7507F8FB" w:rsidR="0001717F" w:rsidRPr="009E201B" w:rsidRDefault="003429F7" w:rsidP="00527E87">
      <w:pPr>
        <w:pStyle w:val="body"/>
        <w:bidi/>
        <w:rPr>
          <w:rFonts w:ascii="Times New Roman" w:hAnsi="Times New Roman" w:cs="Times New Roman" w:hint="cs"/>
          <w:rtl/>
        </w:rPr>
      </w:pPr>
      <w:r>
        <w:rPr>
          <w:rFonts w:ascii="Times New Roman" w:hAnsi="Times New Roman" w:cs="Times New Roman"/>
          <w:rtl/>
        </w:rPr>
        <w:t>□</w:t>
      </w:r>
      <w:r w:rsidR="0001717F">
        <w:rPr>
          <w:rtl/>
        </w:rPr>
        <w:t xml:space="preserve"> </w:t>
      </w:r>
    </w:p>
    <w:p w14:paraId="20DF81C2" w14:textId="77777777" w:rsidR="003C4848" w:rsidRDefault="003C4848" w:rsidP="00527E87">
      <w:pPr>
        <w:pStyle w:val="body"/>
        <w:bidi/>
        <w:rPr>
          <w:rFonts w:hint="cs"/>
          <w:rtl/>
        </w:rPr>
      </w:pPr>
    </w:p>
    <w:p w14:paraId="6A11E9C5" w14:textId="77777777" w:rsidR="009E201B" w:rsidRDefault="009E201B" w:rsidP="00527E87">
      <w:pPr>
        <w:pStyle w:val="body"/>
        <w:bidi/>
        <w:rPr>
          <w:rFonts w:hint="cs"/>
          <w:rtl/>
        </w:rPr>
      </w:pPr>
    </w:p>
    <w:p w14:paraId="7AB72AF5" w14:textId="6A6B1B66" w:rsidR="003C4848" w:rsidRDefault="003C4848" w:rsidP="00527E87">
      <w:pPr>
        <w:pStyle w:val="body"/>
        <w:bidi/>
        <w:rPr>
          <w:rFonts w:hint="cs"/>
          <w:rtl/>
        </w:rPr>
      </w:pPr>
      <w:r>
        <w:rPr>
          <w:rtl/>
        </w:rPr>
        <w:t>آن</w:t>
      </w:r>
      <w:r w:rsidR="009E201B">
        <w:rPr>
          <w:rFonts w:hint="cs"/>
          <w:rtl/>
        </w:rPr>
        <w:t xml:space="preserve"> </w:t>
      </w:r>
      <w:r>
        <w:rPr>
          <w:rtl/>
        </w:rPr>
        <w:t xml:space="preserve">گاه </w:t>
      </w:r>
      <w:r w:rsidR="009E201B">
        <w:rPr>
          <w:rFonts w:hint="cs"/>
          <w:rtl/>
        </w:rPr>
        <w:t>ک</w:t>
      </w:r>
      <w:r>
        <w:rPr>
          <w:rtl/>
        </w:rPr>
        <w:t>ه خوش</w:t>
      </w:r>
      <w:r w:rsidRPr="003C4848">
        <w:rPr>
          <w:rtl/>
        </w:rPr>
        <w:t xml:space="preserve"> </w:t>
      </w:r>
      <w:r>
        <w:rPr>
          <w:rtl/>
        </w:rPr>
        <w:t>تراش</w:t>
      </w:r>
      <w:r>
        <w:rPr>
          <w:rFonts w:hint="cs"/>
          <w:rtl/>
        </w:rPr>
        <w:t xml:space="preserve"> ت</w:t>
      </w:r>
      <w:r>
        <w:rPr>
          <w:rtl/>
        </w:rPr>
        <w:t>رين</w:t>
      </w:r>
      <w:r w:rsidR="009E201B">
        <w:rPr>
          <w:rFonts w:hint="cs"/>
          <w:rtl/>
        </w:rPr>
        <w:t>ِ</w:t>
      </w:r>
      <w:r>
        <w:rPr>
          <w:rtl/>
        </w:rPr>
        <w:t xml:space="preserve"> تن ها را به سكه</w:t>
      </w:r>
      <w:r>
        <w:rPr>
          <w:rFonts w:hint="cs"/>
          <w:rtl/>
        </w:rPr>
        <w:t xml:space="preserve"> </w:t>
      </w:r>
      <w:r>
        <w:rPr>
          <w:rtl/>
        </w:rPr>
        <w:t>ي سيمي توان خريد،</w:t>
      </w:r>
    </w:p>
    <w:p w14:paraId="6B729591" w14:textId="25E0C09B" w:rsidR="003C4848" w:rsidRDefault="003C4848" w:rsidP="00527E87">
      <w:pPr>
        <w:pStyle w:val="body"/>
        <w:bidi/>
        <w:rPr>
          <w:rFonts w:hint="cs"/>
          <w:rtl/>
        </w:rPr>
      </w:pPr>
      <w:r>
        <w:rPr>
          <w:rtl/>
        </w:rPr>
        <w:t>مرا</w:t>
      </w:r>
    </w:p>
    <w:p w14:paraId="568946AD" w14:textId="6B7721F3" w:rsidR="003C4848" w:rsidRDefault="003C4848" w:rsidP="00527E87">
      <w:pPr>
        <w:pStyle w:val="body"/>
        <w:bidi/>
        <w:rPr>
          <w:rFonts w:hint="cs"/>
          <w:rtl/>
        </w:rPr>
      </w:pPr>
      <w:r>
        <w:rPr>
          <w:rtl/>
        </w:rPr>
        <w:t>ـ دريغا دريغ ـ</w:t>
      </w:r>
    </w:p>
    <w:p w14:paraId="1EE4F671" w14:textId="545E61DC" w:rsidR="003C4848" w:rsidRDefault="009E201B" w:rsidP="00527E87">
      <w:pPr>
        <w:pStyle w:val="body"/>
        <w:bidi/>
        <w:rPr>
          <w:rFonts w:hint="cs"/>
          <w:rtl/>
        </w:rPr>
      </w:pPr>
      <w:r>
        <w:rPr>
          <w:rFonts w:hint="cs"/>
          <w:rtl/>
        </w:rPr>
        <w:tab/>
      </w:r>
      <w:r w:rsidR="003C4848">
        <w:rPr>
          <w:rtl/>
        </w:rPr>
        <w:t xml:space="preserve">هنگامي </w:t>
      </w:r>
      <w:r w:rsidR="003C4848">
        <w:rPr>
          <w:rFonts w:hint="cs"/>
          <w:rtl/>
        </w:rPr>
        <w:t>ک</w:t>
      </w:r>
      <w:r w:rsidR="003C4848">
        <w:rPr>
          <w:rtl/>
        </w:rPr>
        <w:t xml:space="preserve">ه به </w:t>
      </w:r>
      <w:r w:rsidR="003C4848">
        <w:rPr>
          <w:rFonts w:hint="cs"/>
          <w:rtl/>
        </w:rPr>
        <w:t>ک</w:t>
      </w:r>
      <w:r w:rsidR="003C4848">
        <w:rPr>
          <w:rtl/>
        </w:rPr>
        <w:t>يمياي عشق</w:t>
      </w:r>
    </w:p>
    <w:p w14:paraId="3250D5D3" w14:textId="60454DF1" w:rsidR="003C4848" w:rsidRDefault="009E201B" w:rsidP="00527E87">
      <w:pPr>
        <w:pStyle w:val="body"/>
        <w:bidi/>
        <w:rPr>
          <w:rFonts w:hint="cs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 w:rsidR="003C4848">
        <w:rPr>
          <w:rtl/>
        </w:rPr>
        <w:t>احساس</w:t>
      </w:r>
      <w:r>
        <w:rPr>
          <w:rFonts w:hint="cs"/>
          <w:rtl/>
        </w:rPr>
        <w:t>ِ</w:t>
      </w:r>
      <w:r w:rsidR="003C4848">
        <w:rPr>
          <w:rtl/>
        </w:rPr>
        <w:t xml:space="preserve"> نياز</w:t>
      </w:r>
    </w:p>
    <w:p w14:paraId="6227D884" w14:textId="53E3ED42" w:rsidR="003C4848" w:rsidRDefault="009E201B" w:rsidP="00527E87">
      <w:pPr>
        <w:pStyle w:val="body"/>
        <w:bidi/>
        <w:rPr>
          <w:rFonts w:hint="cs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 w:rsidR="003C4848">
        <w:rPr>
          <w:rtl/>
        </w:rPr>
        <w:t>مي</w:t>
      </w:r>
      <w:r w:rsidR="0001717F">
        <w:rPr>
          <w:rtl/>
        </w:rPr>
        <w:t xml:space="preserve"> افتد</w:t>
      </w:r>
    </w:p>
    <w:p w14:paraId="715408A9" w14:textId="77777777" w:rsidR="003C4848" w:rsidRDefault="003C4848" w:rsidP="00527E87">
      <w:pPr>
        <w:pStyle w:val="body"/>
        <w:bidi/>
        <w:rPr>
          <w:rFonts w:hint="cs"/>
          <w:rtl/>
        </w:rPr>
      </w:pPr>
      <w:r>
        <w:rPr>
          <w:rtl/>
        </w:rPr>
        <w:t>همه آن د</w:t>
      </w:r>
      <w:r>
        <w:rPr>
          <w:rFonts w:hint="cs"/>
          <w:rtl/>
        </w:rPr>
        <w:t>َ</w:t>
      </w:r>
      <w:r>
        <w:rPr>
          <w:rtl/>
        </w:rPr>
        <w:t>م است</w:t>
      </w:r>
    </w:p>
    <w:p w14:paraId="3FDD37ED" w14:textId="77777777" w:rsidR="003C4848" w:rsidRDefault="003C4848" w:rsidP="00527E87">
      <w:pPr>
        <w:pStyle w:val="body"/>
        <w:bidi/>
        <w:rPr>
          <w:rFonts w:hint="cs"/>
          <w:rtl/>
        </w:rPr>
      </w:pPr>
      <w:r>
        <w:rPr>
          <w:rtl/>
        </w:rPr>
        <w:t>همه آن د</w:t>
      </w:r>
      <w:r>
        <w:rPr>
          <w:rFonts w:hint="cs"/>
          <w:rtl/>
        </w:rPr>
        <w:t>َ</w:t>
      </w:r>
      <w:r>
        <w:rPr>
          <w:rtl/>
        </w:rPr>
        <w:t>م است</w:t>
      </w:r>
      <w:r>
        <w:rPr>
          <w:rFonts w:hint="cs"/>
          <w:rtl/>
        </w:rPr>
        <w:t>.</w:t>
      </w:r>
    </w:p>
    <w:p w14:paraId="24B75498" w14:textId="77777777" w:rsidR="003C4848" w:rsidRDefault="003C4848" w:rsidP="00527E87">
      <w:pPr>
        <w:pStyle w:val="body"/>
        <w:bidi/>
        <w:rPr>
          <w:rFonts w:hint="cs"/>
          <w:rtl/>
        </w:rPr>
      </w:pPr>
    </w:p>
    <w:p w14:paraId="6B4F0E76" w14:textId="77777777" w:rsidR="009E201B" w:rsidRDefault="009E201B" w:rsidP="00527E87">
      <w:pPr>
        <w:pStyle w:val="body"/>
        <w:bidi/>
        <w:rPr>
          <w:rFonts w:hint="cs"/>
          <w:rtl/>
        </w:rPr>
      </w:pPr>
    </w:p>
    <w:p w14:paraId="2835085D" w14:textId="77777777" w:rsidR="003C4848" w:rsidRDefault="003C4848" w:rsidP="00527E87">
      <w:pPr>
        <w:pStyle w:val="body"/>
        <w:bidi/>
        <w:rPr>
          <w:rFonts w:hint="cs"/>
          <w:rtl/>
        </w:rPr>
      </w:pPr>
      <w:r>
        <w:rPr>
          <w:rFonts w:ascii="Times New Roman" w:hAnsi="Times New Roman" w:cs="Times New Roman"/>
          <w:rtl/>
        </w:rPr>
        <w:t>□</w:t>
      </w:r>
    </w:p>
    <w:p w14:paraId="57F95D20" w14:textId="77777777" w:rsidR="003C4848" w:rsidRDefault="003C4848" w:rsidP="00527E87">
      <w:pPr>
        <w:pStyle w:val="body"/>
        <w:bidi/>
        <w:rPr>
          <w:rFonts w:hint="cs"/>
          <w:rtl/>
        </w:rPr>
      </w:pPr>
    </w:p>
    <w:p w14:paraId="1BC18D1B" w14:textId="77777777" w:rsidR="009E201B" w:rsidRDefault="009E201B" w:rsidP="00527E87">
      <w:pPr>
        <w:pStyle w:val="body"/>
        <w:bidi/>
        <w:rPr>
          <w:rFonts w:hint="cs"/>
          <w:rtl/>
        </w:rPr>
      </w:pPr>
    </w:p>
    <w:p w14:paraId="4A2FD098" w14:textId="77777777" w:rsidR="009E201B" w:rsidRDefault="009E201B" w:rsidP="00527E87">
      <w:pPr>
        <w:pStyle w:val="body"/>
        <w:bidi/>
        <w:rPr>
          <w:rFonts w:hint="cs"/>
          <w:rtl/>
        </w:rPr>
      </w:pPr>
      <w:r>
        <w:rPr>
          <w:rtl/>
        </w:rPr>
        <w:t>قلبم را در مجري</w:t>
      </w:r>
      <w:r>
        <w:rPr>
          <w:rFonts w:hint="cs"/>
          <w:rtl/>
        </w:rPr>
        <w:t xml:space="preserve">ِ </w:t>
      </w:r>
      <w:r w:rsidR="003C4848">
        <w:rPr>
          <w:rFonts w:hint="cs"/>
          <w:rtl/>
        </w:rPr>
        <w:t>ک</w:t>
      </w:r>
      <w:r w:rsidR="003C4848">
        <w:rPr>
          <w:rtl/>
        </w:rPr>
        <w:t>هنه</w:t>
      </w:r>
      <w:r w:rsidR="003C4848">
        <w:rPr>
          <w:rFonts w:hint="cs"/>
          <w:rtl/>
        </w:rPr>
        <w:t xml:space="preserve"> يی</w:t>
      </w:r>
      <w:r w:rsidR="003C4848" w:rsidRPr="003C4848">
        <w:rPr>
          <w:rtl/>
        </w:rPr>
        <w:t xml:space="preserve"> </w:t>
      </w:r>
    </w:p>
    <w:p w14:paraId="48927620" w14:textId="073A4B5B" w:rsidR="003C4848" w:rsidRDefault="003C4848" w:rsidP="00527E87">
      <w:pPr>
        <w:pStyle w:val="body"/>
        <w:bidi/>
        <w:rPr>
          <w:rFonts w:hint="cs"/>
          <w:rtl/>
        </w:rPr>
      </w:pPr>
      <w:r>
        <w:rPr>
          <w:rtl/>
        </w:rPr>
        <w:t>پنهان مي</w:t>
      </w:r>
      <w:r>
        <w:rPr>
          <w:rFonts w:hint="cs"/>
          <w:rtl/>
        </w:rPr>
        <w:t xml:space="preserve"> ک</w:t>
      </w:r>
      <w:r w:rsidR="009E201B">
        <w:rPr>
          <w:rtl/>
        </w:rPr>
        <w:t>ن</w:t>
      </w:r>
      <w:r w:rsidR="009E201B">
        <w:rPr>
          <w:rFonts w:hint="cs"/>
          <w:rtl/>
        </w:rPr>
        <w:t>م</w:t>
      </w:r>
    </w:p>
    <w:p w14:paraId="06F0E213" w14:textId="77777777" w:rsidR="009E201B" w:rsidRDefault="003C4848" w:rsidP="00527E87">
      <w:pPr>
        <w:pStyle w:val="body"/>
        <w:bidi/>
        <w:rPr>
          <w:rFonts w:hint="cs"/>
          <w:rtl/>
        </w:rPr>
      </w:pPr>
      <w:r>
        <w:rPr>
          <w:rtl/>
        </w:rPr>
        <w:t xml:space="preserve">در اتاقي </w:t>
      </w:r>
      <w:r>
        <w:rPr>
          <w:rFonts w:hint="cs"/>
          <w:rtl/>
        </w:rPr>
        <w:t>ک</w:t>
      </w:r>
      <w:r>
        <w:rPr>
          <w:rtl/>
        </w:rPr>
        <w:t>ه دريچه يي</w:t>
      </w:r>
      <w:r w:rsidR="009E201B">
        <w:rPr>
          <w:rFonts w:hint="cs"/>
          <w:rtl/>
        </w:rPr>
        <w:t xml:space="preserve"> </w:t>
      </w:r>
      <w:r>
        <w:rPr>
          <w:rtl/>
        </w:rPr>
        <w:t xml:space="preserve">ش </w:t>
      </w:r>
    </w:p>
    <w:p w14:paraId="5FD0B91C" w14:textId="1006A984" w:rsidR="003C4848" w:rsidRDefault="009E201B" w:rsidP="00527E87">
      <w:pPr>
        <w:pStyle w:val="body"/>
        <w:bidi/>
        <w:rPr>
          <w:rFonts w:hint="cs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 w:rsidR="003C4848">
        <w:rPr>
          <w:rtl/>
        </w:rPr>
        <w:t>نيست.</w:t>
      </w:r>
    </w:p>
    <w:p w14:paraId="5B3E178D" w14:textId="7C7BA99F" w:rsidR="003C4848" w:rsidRDefault="003C4848" w:rsidP="00527E87">
      <w:pPr>
        <w:pStyle w:val="body"/>
        <w:bidi/>
        <w:rPr>
          <w:rFonts w:hint="cs"/>
          <w:rtl/>
        </w:rPr>
      </w:pPr>
      <w:r>
        <w:rPr>
          <w:rtl/>
        </w:rPr>
        <w:t>از مهتابي</w:t>
      </w:r>
    </w:p>
    <w:p w14:paraId="7D92862C" w14:textId="6AA1DE2E" w:rsidR="003C4848" w:rsidRDefault="009E201B" w:rsidP="00527E87">
      <w:pPr>
        <w:pStyle w:val="body"/>
        <w:bidi/>
        <w:rPr>
          <w:rFonts w:hint="cs"/>
          <w:rtl/>
        </w:rPr>
      </w:pPr>
      <w:r>
        <w:rPr>
          <w:rFonts w:hint="cs"/>
          <w:rtl/>
        </w:rPr>
        <w:tab/>
      </w:r>
      <w:r w:rsidR="003C4848">
        <w:rPr>
          <w:rtl/>
        </w:rPr>
        <w:t xml:space="preserve">به </w:t>
      </w:r>
      <w:r w:rsidR="003C4848">
        <w:rPr>
          <w:rFonts w:hint="cs"/>
          <w:rtl/>
        </w:rPr>
        <w:t>ک</w:t>
      </w:r>
      <w:r w:rsidR="003C4848">
        <w:rPr>
          <w:rtl/>
        </w:rPr>
        <w:t>وچه ي تاريك</w:t>
      </w:r>
    </w:p>
    <w:p w14:paraId="1A36E92A" w14:textId="1093AB9E" w:rsidR="003C4848" w:rsidRDefault="009E201B" w:rsidP="00527E87">
      <w:pPr>
        <w:pStyle w:val="body"/>
        <w:bidi/>
        <w:rPr>
          <w:rFonts w:hint="cs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 w:rsidR="003C4848">
        <w:rPr>
          <w:rtl/>
        </w:rPr>
        <w:t>خ</w:t>
      </w:r>
      <w:r>
        <w:rPr>
          <w:rFonts w:hint="cs"/>
          <w:rtl/>
        </w:rPr>
        <w:t>َ</w:t>
      </w:r>
      <w:r w:rsidR="003C4848">
        <w:rPr>
          <w:rtl/>
        </w:rPr>
        <w:t>م مي شوم</w:t>
      </w:r>
    </w:p>
    <w:p w14:paraId="7A737171" w14:textId="0C2B8DE4" w:rsidR="003C4848" w:rsidRDefault="003C4848" w:rsidP="00527E87">
      <w:pPr>
        <w:pStyle w:val="body"/>
        <w:bidi/>
        <w:rPr>
          <w:rFonts w:ascii="Times New Roman" w:hAnsi="Times New Roman" w:cs="Times New Roman" w:hint="cs"/>
          <w:rtl/>
        </w:rPr>
      </w:pPr>
      <w:r>
        <w:rPr>
          <w:rtl/>
        </w:rPr>
        <w:t>و</w:t>
      </w:r>
      <w:r w:rsidR="009E201B">
        <w:rPr>
          <w:rFonts w:hint="cs"/>
          <w:rtl/>
        </w:rPr>
        <w:t xml:space="preserve"> </w:t>
      </w:r>
      <w:r>
        <w:rPr>
          <w:rtl/>
        </w:rPr>
        <w:t>به جاي همه نوميدان</w:t>
      </w:r>
    </w:p>
    <w:p w14:paraId="479BAA67" w14:textId="7106FFEB" w:rsidR="003C4848" w:rsidRDefault="003C4848" w:rsidP="00527E87">
      <w:pPr>
        <w:pStyle w:val="body"/>
        <w:bidi/>
        <w:rPr>
          <w:rFonts w:hint="cs"/>
          <w:rtl/>
        </w:rPr>
      </w:pPr>
      <w:r>
        <w:rPr>
          <w:rtl/>
        </w:rPr>
        <w:t>مي</w:t>
      </w:r>
      <w:r>
        <w:rPr>
          <w:rtl/>
        </w:rPr>
        <w:t xml:space="preserve"> </w:t>
      </w:r>
      <w:r>
        <w:rPr>
          <w:rtl/>
        </w:rPr>
        <w:t>گريم</w:t>
      </w:r>
      <w:r w:rsidR="009E201B">
        <w:rPr>
          <w:rFonts w:hint="cs"/>
          <w:rtl/>
        </w:rPr>
        <w:t>.</w:t>
      </w:r>
    </w:p>
    <w:p w14:paraId="13ED9032" w14:textId="77777777" w:rsidR="009E201B" w:rsidRDefault="009E201B" w:rsidP="00527E87">
      <w:pPr>
        <w:pStyle w:val="body"/>
        <w:bidi/>
        <w:rPr>
          <w:rFonts w:hint="cs"/>
          <w:rtl/>
        </w:rPr>
      </w:pPr>
    </w:p>
    <w:p w14:paraId="7F09A6C7" w14:textId="77777777" w:rsidR="009E201B" w:rsidRDefault="009E201B" w:rsidP="00527E87">
      <w:pPr>
        <w:pStyle w:val="body"/>
        <w:bidi/>
        <w:rPr>
          <w:rFonts w:hint="cs"/>
          <w:rtl/>
        </w:rPr>
      </w:pPr>
      <w:r>
        <w:rPr>
          <w:rFonts w:hint="cs"/>
          <w:rtl/>
        </w:rPr>
        <w:t>آ</w:t>
      </w:r>
      <w:r>
        <w:rPr>
          <w:rtl/>
        </w:rPr>
        <w:t xml:space="preserve">ه </w:t>
      </w:r>
    </w:p>
    <w:p w14:paraId="3050267E" w14:textId="77777777" w:rsidR="009E201B" w:rsidRDefault="009E201B" w:rsidP="00527E87">
      <w:pPr>
        <w:pStyle w:val="body"/>
        <w:bidi/>
        <w:rPr>
          <w:rFonts w:hint="cs"/>
          <w:rtl/>
        </w:rPr>
      </w:pPr>
      <w:r>
        <w:rPr>
          <w:rtl/>
        </w:rPr>
        <w:t xml:space="preserve">من </w:t>
      </w:r>
    </w:p>
    <w:p w14:paraId="26A41014" w14:textId="1C80CAB7" w:rsidR="009E201B" w:rsidRDefault="009E201B" w:rsidP="00527E87">
      <w:pPr>
        <w:pStyle w:val="body"/>
        <w:bidi/>
        <w:rPr>
          <w:rFonts w:hint="cs"/>
          <w:rtl/>
        </w:rPr>
      </w:pPr>
      <w:r>
        <w:rPr>
          <w:rtl/>
        </w:rPr>
        <w:t>حرام شده</w:t>
      </w:r>
      <w:r>
        <w:rPr>
          <w:rFonts w:hint="cs"/>
          <w:rtl/>
        </w:rPr>
        <w:t xml:space="preserve"> </w:t>
      </w:r>
      <w:r>
        <w:rPr>
          <w:rtl/>
        </w:rPr>
        <w:t>ام</w:t>
      </w:r>
      <w:r>
        <w:rPr>
          <w:rFonts w:hint="cs"/>
          <w:rtl/>
        </w:rPr>
        <w:t>!</w:t>
      </w:r>
    </w:p>
    <w:p w14:paraId="0BE42E62" w14:textId="77777777" w:rsidR="003C4848" w:rsidRDefault="003C4848" w:rsidP="00527E87">
      <w:pPr>
        <w:pStyle w:val="body"/>
        <w:bidi/>
        <w:rPr>
          <w:rFonts w:ascii="Times New Roman" w:hAnsi="Times New Roman" w:cs="Times New Roman" w:hint="cs"/>
          <w:rtl/>
        </w:rPr>
      </w:pPr>
    </w:p>
    <w:p w14:paraId="3494DE78" w14:textId="77777777" w:rsidR="009E201B" w:rsidRDefault="009E201B" w:rsidP="00527E87">
      <w:pPr>
        <w:pStyle w:val="body"/>
        <w:bidi/>
        <w:rPr>
          <w:rFonts w:ascii="Times New Roman" w:hAnsi="Times New Roman" w:cs="Times New Roman" w:hint="cs"/>
          <w:rtl/>
        </w:rPr>
      </w:pPr>
    </w:p>
    <w:p w14:paraId="3D8BAA50" w14:textId="77777777" w:rsidR="003C4848" w:rsidRPr="003429F7" w:rsidRDefault="003C4848" w:rsidP="00527E87">
      <w:pPr>
        <w:pStyle w:val="body"/>
        <w:bidi/>
        <w:rPr>
          <w:rtl/>
        </w:rPr>
      </w:pPr>
      <w:r>
        <w:rPr>
          <w:rFonts w:ascii="Times New Roman" w:hAnsi="Times New Roman" w:cs="Times New Roman"/>
          <w:rtl/>
        </w:rPr>
        <w:t>□</w:t>
      </w:r>
      <w:r>
        <w:rPr>
          <w:rtl/>
        </w:rPr>
        <w:t xml:space="preserve"> </w:t>
      </w:r>
    </w:p>
    <w:p w14:paraId="3A8ACCFE" w14:textId="77777777" w:rsidR="009E201B" w:rsidRDefault="009E201B" w:rsidP="00527E87">
      <w:pPr>
        <w:pStyle w:val="body"/>
        <w:bidi/>
        <w:rPr>
          <w:rFonts w:hint="cs"/>
          <w:rtl/>
        </w:rPr>
      </w:pPr>
    </w:p>
    <w:p w14:paraId="3D0FD951" w14:textId="77777777" w:rsidR="009E201B" w:rsidRDefault="009E201B" w:rsidP="00527E87">
      <w:pPr>
        <w:pStyle w:val="body"/>
        <w:bidi/>
        <w:rPr>
          <w:rFonts w:hint="cs"/>
          <w:rtl/>
        </w:rPr>
      </w:pPr>
    </w:p>
    <w:p w14:paraId="3C537237" w14:textId="087999F4" w:rsidR="009E201B" w:rsidRDefault="009E201B" w:rsidP="00527E87">
      <w:pPr>
        <w:pStyle w:val="body"/>
        <w:bidi/>
        <w:rPr>
          <w:rFonts w:hint="cs"/>
          <w:rtl/>
        </w:rPr>
      </w:pPr>
      <w:r>
        <w:rPr>
          <w:rtl/>
        </w:rPr>
        <w:t>با اي</w:t>
      </w:r>
      <w:r>
        <w:rPr>
          <w:rtl/>
        </w:rPr>
        <w:t>ن همه</w:t>
      </w:r>
      <w:r>
        <w:rPr>
          <w:rFonts w:hint="cs"/>
          <w:rtl/>
        </w:rPr>
        <w:t>،</w:t>
      </w:r>
      <w:r>
        <w:rPr>
          <w:rtl/>
        </w:rPr>
        <w:t xml:space="preserve"> اي قلب</w:t>
      </w:r>
      <w:r>
        <w:rPr>
          <w:rFonts w:hint="cs"/>
          <w:rtl/>
        </w:rPr>
        <w:t>ِ</w:t>
      </w:r>
      <w:r>
        <w:rPr>
          <w:rtl/>
        </w:rPr>
        <w:t xml:space="preserve"> در به در</w:t>
      </w:r>
      <w:r>
        <w:rPr>
          <w:rFonts w:hint="cs"/>
          <w:rtl/>
        </w:rPr>
        <w:t xml:space="preserve"> !</w:t>
      </w:r>
      <w:r>
        <w:rPr>
          <w:rtl/>
        </w:rPr>
        <w:t xml:space="preserve"> </w:t>
      </w:r>
    </w:p>
    <w:p w14:paraId="4F017BB1" w14:textId="353D2A46" w:rsidR="009E201B" w:rsidRDefault="009E201B" w:rsidP="00527E87">
      <w:pPr>
        <w:pStyle w:val="body"/>
        <w:bidi/>
        <w:rPr>
          <w:rtl/>
        </w:rPr>
      </w:pPr>
      <w:r>
        <w:rPr>
          <w:rtl/>
        </w:rPr>
        <w:t>از ياد مبر</w:t>
      </w:r>
    </w:p>
    <w:p w14:paraId="79E6FDA4" w14:textId="3C13DE83" w:rsidR="009E201B" w:rsidRDefault="009E201B" w:rsidP="00527E87">
      <w:pPr>
        <w:pStyle w:val="body"/>
        <w:bidi/>
        <w:rPr>
          <w:rFonts w:hint="cs"/>
          <w:rtl/>
        </w:rPr>
      </w:pPr>
      <w:r>
        <w:rPr>
          <w:rFonts w:hint="cs"/>
          <w:rtl/>
        </w:rPr>
        <w:tab/>
        <w:t>ک</w:t>
      </w:r>
      <w:r>
        <w:rPr>
          <w:rtl/>
        </w:rPr>
        <w:t xml:space="preserve">ه ما  </w:t>
      </w:r>
    </w:p>
    <w:p w14:paraId="1DC70D6E" w14:textId="3A1FDA96" w:rsidR="009E201B" w:rsidRDefault="009E201B" w:rsidP="00527E87">
      <w:pPr>
        <w:pStyle w:val="body"/>
        <w:bidi/>
        <w:rPr>
          <w:rFonts w:hint="cs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 w:rsidR="003C4848">
        <w:rPr>
          <w:rtl/>
        </w:rPr>
        <w:t xml:space="preserve">ـ من وتو ـ </w:t>
      </w:r>
    </w:p>
    <w:p w14:paraId="3870E749" w14:textId="73116D87" w:rsidR="0001717F" w:rsidRDefault="009E201B" w:rsidP="00527E87">
      <w:pPr>
        <w:pStyle w:val="body"/>
        <w:bidi/>
        <w:rPr>
          <w:rFonts w:hint="cs"/>
          <w:rtl/>
        </w:rPr>
      </w:pPr>
      <w:r>
        <w:rPr>
          <w:rtl/>
        </w:rPr>
        <w:t xml:space="preserve">عشق را رعايت </w:t>
      </w:r>
      <w:r>
        <w:rPr>
          <w:rFonts w:hint="cs"/>
          <w:rtl/>
        </w:rPr>
        <w:t>ک</w:t>
      </w:r>
      <w:r>
        <w:rPr>
          <w:rtl/>
        </w:rPr>
        <w:t>رده</w:t>
      </w:r>
      <w:r>
        <w:rPr>
          <w:rFonts w:hint="cs"/>
          <w:rtl/>
        </w:rPr>
        <w:t xml:space="preserve"> ايم،</w:t>
      </w:r>
    </w:p>
    <w:p w14:paraId="6821FFCA" w14:textId="77777777" w:rsidR="009E201B" w:rsidRDefault="009E201B" w:rsidP="00527E87">
      <w:pPr>
        <w:pStyle w:val="body"/>
        <w:bidi/>
        <w:rPr>
          <w:rtl/>
        </w:rPr>
      </w:pPr>
      <w:r>
        <w:rPr>
          <w:rtl/>
        </w:rPr>
        <w:t>از ياد مبر</w:t>
      </w:r>
    </w:p>
    <w:p w14:paraId="7B5ED5A0" w14:textId="77777777" w:rsidR="009E201B" w:rsidRDefault="009E201B" w:rsidP="00527E87">
      <w:pPr>
        <w:pStyle w:val="body"/>
        <w:bidi/>
        <w:rPr>
          <w:rFonts w:hint="cs"/>
          <w:rtl/>
        </w:rPr>
      </w:pPr>
      <w:r>
        <w:rPr>
          <w:rFonts w:hint="cs"/>
          <w:rtl/>
        </w:rPr>
        <w:tab/>
        <w:t>ک</w:t>
      </w:r>
      <w:r>
        <w:rPr>
          <w:rtl/>
        </w:rPr>
        <w:t xml:space="preserve">ه ما  </w:t>
      </w:r>
    </w:p>
    <w:p w14:paraId="003654E3" w14:textId="77777777" w:rsidR="009E201B" w:rsidRDefault="009E201B" w:rsidP="00527E87">
      <w:pPr>
        <w:pStyle w:val="body"/>
        <w:bidi/>
        <w:rPr>
          <w:rFonts w:hint="cs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tl/>
        </w:rPr>
        <w:t xml:space="preserve">ـ من وتو ـ </w:t>
      </w:r>
    </w:p>
    <w:p w14:paraId="3F634263" w14:textId="77777777" w:rsidR="009E201B" w:rsidRDefault="009E201B" w:rsidP="00527E87">
      <w:pPr>
        <w:pStyle w:val="body"/>
        <w:bidi/>
        <w:rPr>
          <w:rFonts w:hint="cs"/>
          <w:rtl/>
        </w:rPr>
      </w:pPr>
      <w:r>
        <w:rPr>
          <w:rtl/>
        </w:rPr>
        <w:t>انسان را</w:t>
      </w:r>
      <w:r>
        <w:rPr>
          <w:rtl/>
        </w:rPr>
        <w:t xml:space="preserve"> </w:t>
      </w:r>
    </w:p>
    <w:p w14:paraId="55539CEC" w14:textId="11852CAE" w:rsidR="0001717F" w:rsidRDefault="009E201B" w:rsidP="00527E87">
      <w:pPr>
        <w:pStyle w:val="body"/>
        <w:bidi/>
        <w:rPr>
          <w:rtl/>
        </w:rPr>
      </w:pPr>
      <w:r>
        <w:rPr>
          <w:rtl/>
        </w:rPr>
        <w:t xml:space="preserve">رعايت </w:t>
      </w:r>
      <w:r>
        <w:rPr>
          <w:rFonts w:hint="cs"/>
          <w:rtl/>
        </w:rPr>
        <w:t>ک</w:t>
      </w:r>
      <w:r w:rsidR="0001717F">
        <w:rPr>
          <w:rtl/>
        </w:rPr>
        <w:t xml:space="preserve">رده </w:t>
      </w:r>
      <w:r>
        <w:rPr>
          <w:rtl/>
        </w:rPr>
        <w:t>ايم،</w:t>
      </w:r>
      <w:r w:rsidR="0001717F">
        <w:rPr>
          <w:rtl/>
        </w:rPr>
        <w:t xml:space="preserve">                 </w:t>
      </w:r>
    </w:p>
    <w:p w14:paraId="6B5F87EA" w14:textId="77777777" w:rsidR="009E201B" w:rsidRDefault="009E201B" w:rsidP="00527E87">
      <w:pPr>
        <w:pStyle w:val="body"/>
        <w:bidi/>
        <w:rPr>
          <w:rFonts w:hint="cs"/>
          <w:rtl/>
        </w:rPr>
      </w:pPr>
      <w:r>
        <w:rPr>
          <w:rtl/>
        </w:rPr>
        <w:t>خود اگر شاه</w:t>
      </w:r>
      <w:r>
        <w:rPr>
          <w:rFonts w:hint="cs"/>
          <w:rtl/>
        </w:rPr>
        <w:t xml:space="preserve"> </w:t>
      </w:r>
      <w:r>
        <w:rPr>
          <w:rtl/>
        </w:rPr>
        <w:t>كار</w:t>
      </w:r>
      <w:r>
        <w:rPr>
          <w:rFonts w:hint="cs"/>
          <w:rtl/>
        </w:rPr>
        <w:t>ِ</w:t>
      </w:r>
      <w:r>
        <w:rPr>
          <w:rtl/>
        </w:rPr>
        <w:t xml:space="preserve"> خدا بود</w:t>
      </w:r>
      <w:r>
        <w:rPr>
          <w:rFonts w:hint="cs"/>
          <w:rtl/>
        </w:rPr>
        <w:t xml:space="preserve"> </w:t>
      </w:r>
    </w:p>
    <w:p w14:paraId="36EA96AA" w14:textId="57762B14" w:rsidR="009E201B" w:rsidRDefault="009E201B" w:rsidP="00527E87">
      <w:pPr>
        <w:pStyle w:val="body"/>
        <w:bidi/>
        <w:rPr>
          <w:rFonts w:hint="cs"/>
          <w:rtl/>
        </w:rPr>
      </w:pPr>
      <w:r>
        <w:rPr>
          <w:rtl/>
        </w:rPr>
        <w:t>يا نبود</w:t>
      </w:r>
      <w:r>
        <w:rPr>
          <w:rFonts w:hint="cs"/>
          <w:rtl/>
        </w:rPr>
        <w:t>.</w:t>
      </w:r>
    </w:p>
    <w:p w14:paraId="4DA56125" w14:textId="691A743F" w:rsidR="00293A18" w:rsidRDefault="00293A18" w:rsidP="00527E87">
      <w:pPr>
        <w:pStyle w:val="when"/>
        <w:bidi/>
        <w:rPr>
          <w:rtl/>
        </w:rPr>
      </w:pPr>
      <w:r>
        <w:rPr>
          <w:rFonts w:hint="cs"/>
          <w:rtl/>
        </w:rPr>
        <w:t xml:space="preserve">٠٢ </w:t>
      </w:r>
      <w:r>
        <w:rPr>
          <w:rtl/>
        </w:rPr>
        <w:t>دي</w:t>
      </w:r>
      <w:r>
        <w:rPr>
          <w:rFonts w:hint="cs"/>
          <w:rtl/>
        </w:rPr>
        <w:t xml:space="preserve"> ٤٤</w:t>
      </w:r>
    </w:p>
    <w:p w14:paraId="6D846B14" w14:textId="77777777" w:rsidR="00527E87" w:rsidRDefault="00527E87" w:rsidP="00527E87">
      <w:pPr>
        <w:pStyle w:val="where"/>
        <w:bidi/>
        <w:rPr>
          <w:rFonts w:hint="cs"/>
          <w:rtl/>
        </w:rPr>
      </w:pPr>
    </w:p>
    <w:p w14:paraId="059D7F88" w14:textId="0F41E1E9" w:rsidR="00293A18" w:rsidRDefault="0001717F" w:rsidP="00527E87">
      <w:pPr>
        <w:pStyle w:val="num"/>
        <w:rPr>
          <w:rFonts w:hint="cs"/>
          <w:rtl/>
        </w:rPr>
      </w:pPr>
      <w:r>
        <w:rPr>
          <w:rtl/>
        </w:rPr>
        <w:t xml:space="preserve"> </w:t>
      </w:r>
      <w:r w:rsidR="00293A18">
        <w:rPr>
          <w:rFonts w:hint="cs"/>
          <w:rtl/>
        </w:rPr>
        <w:t>٣</w:t>
      </w:r>
    </w:p>
    <w:p w14:paraId="44B4B234" w14:textId="6DC55639" w:rsidR="0001717F" w:rsidRDefault="0001717F" w:rsidP="00527E87">
      <w:pPr>
        <w:pStyle w:val="subname"/>
        <w:rPr>
          <w:rtl/>
        </w:rPr>
      </w:pPr>
      <w:r>
        <w:rPr>
          <w:rtl/>
        </w:rPr>
        <w:t xml:space="preserve">  </w:t>
      </w:r>
      <w:r w:rsidR="00AE3CAC">
        <w:rPr>
          <w:rFonts w:hint="cs"/>
          <w:rtl/>
        </w:rPr>
        <w:t>...</w:t>
      </w:r>
    </w:p>
    <w:p w14:paraId="0A430FA3" w14:textId="6A61DA14" w:rsidR="0001717F" w:rsidRPr="00EB107E" w:rsidRDefault="00AE3CAC" w:rsidP="00EB107E">
      <w:pPr>
        <w:pStyle w:val="body"/>
        <w:bidi/>
        <w:rPr>
          <w:rtl/>
        </w:rPr>
      </w:pPr>
      <w:r w:rsidRPr="00EB107E">
        <w:rPr>
          <w:rtl/>
        </w:rPr>
        <w:t>پس آه</w:t>
      </w:r>
      <w:r w:rsidRPr="00EB107E">
        <w:rPr>
          <w:rFonts w:hint="cs"/>
          <w:rtl/>
        </w:rPr>
        <w:t xml:space="preserve"> </w:t>
      </w:r>
      <w:r w:rsidRPr="00EB107E">
        <w:rPr>
          <w:rtl/>
        </w:rPr>
        <w:t>واره</w:t>
      </w:r>
      <w:r w:rsidRPr="00EB107E">
        <w:rPr>
          <w:rFonts w:hint="cs"/>
          <w:rtl/>
        </w:rPr>
        <w:t xml:space="preserve"> </w:t>
      </w:r>
      <w:r w:rsidRPr="00EB107E">
        <w:rPr>
          <w:rtl/>
        </w:rPr>
        <w:t>يي</w:t>
      </w:r>
      <w:r w:rsidRPr="00EB107E">
        <w:rPr>
          <w:rFonts w:hint="cs"/>
          <w:rtl/>
        </w:rPr>
        <w:t xml:space="preserve"> </w:t>
      </w:r>
      <w:r w:rsidR="0001717F" w:rsidRPr="00EB107E">
        <w:rPr>
          <w:rtl/>
        </w:rPr>
        <w:t>چا</w:t>
      </w:r>
      <w:r w:rsidRPr="00EB107E">
        <w:rPr>
          <w:rFonts w:hint="cs"/>
          <w:rtl/>
        </w:rPr>
        <w:t>لا</w:t>
      </w:r>
      <w:r w:rsidR="0001717F" w:rsidRPr="00EB107E">
        <w:rPr>
          <w:rtl/>
        </w:rPr>
        <w:t xml:space="preserve">ك </w:t>
      </w:r>
    </w:p>
    <w:p w14:paraId="42DF097B" w14:textId="6A067B6C" w:rsidR="0001717F" w:rsidRPr="00EB107E" w:rsidRDefault="00EB107E" w:rsidP="00EB107E">
      <w:pPr>
        <w:pStyle w:val="body"/>
        <w:bidi/>
        <w:rPr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 w:rsidR="0001717F" w:rsidRPr="00EB107E">
        <w:rPr>
          <w:rtl/>
        </w:rPr>
        <w:t>بر خاك</w:t>
      </w:r>
    </w:p>
    <w:p w14:paraId="42A84C40" w14:textId="5BD4F0DC" w:rsidR="0001717F" w:rsidRPr="00EB107E" w:rsidRDefault="00EB107E" w:rsidP="00EB107E">
      <w:pPr>
        <w:pStyle w:val="body"/>
        <w:bidi/>
        <w:rPr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 w:rsidR="0001717F" w:rsidRPr="00EB107E">
        <w:rPr>
          <w:rtl/>
        </w:rPr>
        <w:t>جنبيد</w:t>
      </w:r>
    </w:p>
    <w:p w14:paraId="2559EAED" w14:textId="28ED33BA" w:rsidR="0001717F" w:rsidRPr="00EB107E" w:rsidRDefault="0001717F" w:rsidP="00EB107E">
      <w:pPr>
        <w:pStyle w:val="body"/>
        <w:bidi/>
        <w:rPr>
          <w:rtl/>
        </w:rPr>
      </w:pPr>
      <w:r w:rsidRPr="00EB107E">
        <w:rPr>
          <w:rtl/>
        </w:rPr>
        <w:t>تا زمين</w:t>
      </w:r>
      <w:r w:rsidR="00AE3CAC" w:rsidRPr="00EB107E">
        <w:rPr>
          <w:rFonts w:hint="cs"/>
          <w:rtl/>
        </w:rPr>
        <w:t>ِ</w:t>
      </w:r>
      <w:r w:rsidRPr="00EB107E">
        <w:rPr>
          <w:rtl/>
        </w:rPr>
        <w:t xml:space="preserve"> خسته به سنگيني نفسي بكرد</w:t>
      </w:r>
    </w:p>
    <w:p w14:paraId="76BE0F3F" w14:textId="64A0C27F" w:rsidR="0001717F" w:rsidRPr="00EB107E" w:rsidRDefault="00EB107E" w:rsidP="00EB107E">
      <w:pPr>
        <w:pStyle w:val="body"/>
        <w:bidi/>
        <w:rPr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 w:rsidR="0001717F" w:rsidRPr="00EB107E">
        <w:rPr>
          <w:rtl/>
        </w:rPr>
        <w:t>سخت</w:t>
      </w:r>
    </w:p>
    <w:p w14:paraId="748A3D6D" w14:textId="2134D0C5" w:rsidR="00AE3CAC" w:rsidRPr="00EB107E" w:rsidRDefault="00EB107E" w:rsidP="00EB107E">
      <w:pPr>
        <w:pStyle w:val="body"/>
        <w:bidi/>
        <w:rPr>
          <w:rFonts w:hint="cs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 w:rsidR="00AE3CAC" w:rsidRPr="00EB107E">
        <w:rPr>
          <w:rtl/>
        </w:rPr>
        <w:t>سرد</w:t>
      </w:r>
      <w:r>
        <w:rPr>
          <w:rFonts w:hint="cs"/>
          <w:rtl/>
        </w:rPr>
        <w:t>.</w:t>
      </w:r>
    </w:p>
    <w:p w14:paraId="3BE4F840" w14:textId="77777777" w:rsidR="00AE3CAC" w:rsidRPr="00EB107E" w:rsidRDefault="0001717F" w:rsidP="00EB107E">
      <w:pPr>
        <w:pStyle w:val="body"/>
        <w:bidi/>
        <w:rPr>
          <w:rFonts w:hint="cs"/>
          <w:rtl/>
        </w:rPr>
      </w:pPr>
      <w:r w:rsidRPr="00EB107E">
        <w:rPr>
          <w:rtl/>
        </w:rPr>
        <w:t>چشمه</w:t>
      </w:r>
      <w:r w:rsidR="00AE3CAC" w:rsidRPr="00EB107E">
        <w:rPr>
          <w:rtl/>
        </w:rPr>
        <w:t xml:space="preserve"> هاي</w:t>
      </w:r>
      <w:r w:rsidR="00AE3CAC" w:rsidRPr="00EB107E">
        <w:rPr>
          <w:rFonts w:hint="cs"/>
          <w:rtl/>
        </w:rPr>
        <w:t xml:space="preserve"> </w:t>
      </w:r>
      <w:r w:rsidR="00AE3CAC" w:rsidRPr="00EB107E">
        <w:rPr>
          <w:rtl/>
        </w:rPr>
        <w:t>روشن</w:t>
      </w:r>
    </w:p>
    <w:p w14:paraId="0F0D774F" w14:textId="77777777" w:rsidR="00AE3CAC" w:rsidRPr="00EB107E" w:rsidRDefault="0001717F" w:rsidP="00EB107E">
      <w:pPr>
        <w:pStyle w:val="body"/>
        <w:bidi/>
        <w:rPr>
          <w:rFonts w:hint="cs"/>
          <w:rtl/>
        </w:rPr>
      </w:pPr>
      <w:r w:rsidRPr="00EB107E">
        <w:rPr>
          <w:rtl/>
        </w:rPr>
        <w:t xml:space="preserve">بر </w:t>
      </w:r>
      <w:r w:rsidR="00AE3CAC" w:rsidRPr="00EB107E">
        <w:rPr>
          <w:rFonts w:hint="cs"/>
          <w:rtl/>
        </w:rPr>
        <w:t>ک</w:t>
      </w:r>
      <w:r w:rsidRPr="00EB107E">
        <w:rPr>
          <w:rtl/>
        </w:rPr>
        <w:t>وه</w:t>
      </w:r>
      <w:r w:rsidR="00AE3CAC" w:rsidRPr="00EB107E">
        <w:rPr>
          <w:rFonts w:hint="cs"/>
          <w:rtl/>
        </w:rPr>
        <w:t xml:space="preserve"> </w:t>
      </w:r>
      <w:r w:rsidRPr="00EB107E">
        <w:rPr>
          <w:rtl/>
        </w:rPr>
        <w:t xml:space="preserve">ساران جاري </w:t>
      </w:r>
      <w:r w:rsidR="00AE3CAC" w:rsidRPr="00EB107E">
        <w:rPr>
          <w:rtl/>
        </w:rPr>
        <w:t>شد</w:t>
      </w:r>
      <w:r w:rsidR="00AE3CAC" w:rsidRPr="00EB107E">
        <w:rPr>
          <w:rFonts w:hint="cs"/>
          <w:rtl/>
        </w:rPr>
        <w:t>.</w:t>
      </w:r>
    </w:p>
    <w:p w14:paraId="43445830" w14:textId="77777777" w:rsidR="00AE3CAC" w:rsidRPr="00EB107E" w:rsidRDefault="0001717F" w:rsidP="00EB107E">
      <w:pPr>
        <w:pStyle w:val="body"/>
        <w:bidi/>
        <w:rPr>
          <w:rFonts w:hint="cs"/>
          <w:rtl/>
        </w:rPr>
      </w:pPr>
      <w:r w:rsidRPr="00EB107E">
        <w:rPr>
          <w:rtl/>
        </w:rPr>
        <w:t>و سياهي</w:t>
      </w:r>
      <w:r w:rsidR="00AE3CAC" w:rsidRPr="00EB107E">
        <w:rPr>
          <w:rFonts w:hint="cs"/>
          <w:rtl/>
        </w:rPr>
        <w:t>ِ</w:t>
      </w:r>
      <w:r w:rsidRPr="00EB107E">
        <w:rPr>
          <w:rtl/>
        </w:rPr>
        <w:t xml:space="preserve"> عطشانِ شب آرام يافت</w:t>
      </w:r>
      <w:r w:rsidR="00AE3CAC" w:rsidRPr="00EB107E">
        <w:rPr>
          <w:rFonts w:hint="cs"/>
          <w:rtl/>
        </w:rPr>
        <w:t>.</w:t>
      </w:r>
    </w:p>
    <w:p w14:paraId="5A89502C" w14:textId="77777777" w:rsidR="00AE3CAC" w:rsidRPr="00EB107E" w:rsidRDefault="0001717F" w:rsidP="00EB107E">
      <w:pPr>
        <w:pStyle w:val="body"/>
        <w:bidi/>
        <w:rPr>
          <w:rFonts w:hint="cs"/>
          <w:rtl/>
        </w:rPr>
      </w:pPr>
      <w:r w:rsidRPr="00EB107E">
        <w:rPr>
          <w:rtl/>
        </w:rPr>
        <w:t>و آن چيزها همه</w:t>
      </w:r>
    </w:p>
    <w:p w14:paraId="5EC8C5B3" w14:textId="0239D87B" w:rsidR="00AE3CAC" w:rsidRPr="00EB107E" w:rsidRDefault="00EB107E" w:rsidP="00EB107E">
      <w:pPr>
        <w:pStyle w:val="body"/>
        <w:bidi/>
        <w:rPr>
          <w:rFonts w:hint="cs"/>
          <w:rtl/>
        </w:rPr>
      </w:pPr>
      <w:r>
        <w:rPr>
          <w:rFonts w:hint="cs"/>
          <w:rtl/>
        </w:rPr>
        <w:tab/>
      </w:r>
      <w:r w:rsidR="00AE3CAC" w:rsidRPr="00EB107E">
        <w:rPr>
          <w:rFonts w:hint="cs"/>
          <w:rtl/>
        </w:rPr>
        <w:t>ک</w:t>
      </w:r>
      <w:r w:rsidR="00AE3CAC" w:rsidRPr="00EB107E">
        <w:rPr>
          <w:rtl/>
        </w:rPr>
        <w:t>ه از آن پيش</w:t>
      </w:r>
    </w:p>
    <w:p w14:paraId="565C58B5" w14:textId="77777777" w:rsidR="00AE3CAC" w:rsidRPr="00EB107E" w:rsidRDefault="00AE3CAC" w:rsidP="00EB107E">
      <w:pPr>
        <w:pStyle w:val="body"/>
        <w:bidi/>
        <w:rPr>
          <w:rFonts w:hint="cs"/>
          <w:rtl/>
        </w:rPr>
      </w:pPr>
      <w:r w:rsidRPr="00EB107E">
        <w:rPr>
          <w:rtl/>
        </w:rPr>
        <w:t>مرگ را</w:t>
      </w:r>
    </w:p>
    <w:p w14:paraId="7039D2DF" w14:textId="0032A208" w:rsidR="0001717F" w:rsidRPr="00EB107E" w:rsidRDefault="00EB107E" w:rsidP="00EB107E">
      <w:pPr>
        <w:pStyle w:val="body"/>
        <w:bidi/>
        <w:rPr>
          <w:rtl/>
        </w:rPr>
      </w:pPr>
      <w:r>
        <w:rPr>
          <w:rFonts w:hint="cs"/>
          <w:rtl/>
        </w:rPr>
        <w:tab/>
      </w:r>
      <w:r w:rsidR="0001717F" w:rsidRPr="00EB107E">
        <w:rPr>
          <w:rtl/>
        </w:rPr>
        <w:t>در گودنايِ خواب</w:t>
      </w:r>
    </w:p>
    <w:p w14:paraId="3BAAC461" w14:textId="5D3456F9" w:rsidR="0001717F" w:rsidRPr="00EB107E" w:rsidRDefault="00EB107E" w:rsidP="00EB107E">
      <w:pPr>
        <w:pStyle w:val="body"/>
        <w:bidi/>
        <w:rPr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 w:rsidR="0001717F" w:rsidRPr="00EB107E">
        <w:rPr>
          <w:rtl/>
        </w:rPr>
        <w:t>تجربه</w:t>
      </w:r>
      <w:r w:rsidR="00AE3CAC" w:rsidRPr="00EB107E">
        <w:rPr>
          <w:rFonts w:hint="cs"/>
          <w:rtl/>
        </w:rPr>
        <w:t xml:space="preserve"> </w:t>
      </w:r>
      <w:r w:rsidR="00AE3CAC" w:rsidRPr="00EB107E">
        <w:rPr>
          <w:rtl/>
        </w:rPr>
        <w:t>يي مي</w:t>
      </w:r>
      <w:r w:rsidR="00AE3CAC" w:rsidRPr="00EB107E">
        <w:rPr>
          <w:rFonts w:hint="cs"/>
          <w:rtl/>
        </w:rPr>
        <w:t xml:space="preserve"> ک</w:t>
      </w:r>
      <w:r>
        <w:rPr>
          <w:rtl/>
        </w:rPr>
        <w:t>ردند</w:t>
      </w:r>
    </w:p>
    <w:p w14:paraId="38ABD03D" w14:textId="3BF9799B" w:rsidR="0001717F" w:rsidRPr="00EB107E" w:rsidRDefault="0001717F" w:rsidP="00EB107E">
      <w:pPr>
        <w:pStyle w:val="body"/>
        <w:bidi/>
        <w:rPr>
          <w:rtl/>
        </w:rPr>
      </w:pPr>
      <w:r w:rsidRPr="00EB107E">
        <w:rPr>
          <w:rtl/>
        </w:rPr>
        <w:t>تند و د</w:t>
      </w:r>
      <w:r w:rsidR="00AE3CAC" w:rsidRPr="00EB107E">
        <w:rPr>
          <w:rFonts w:hint="cs"/>
          <w:rtl/>
        </w:rPr>
        <w:t>َ</w:t>
      </w:r>
      <w:r w:rsidRPr="00EB107E">
        <w:rPr>
          <w:rtl/>
        </w:rPr>
        <w:t>م</w:t>
      </w:r>
      <w:r w:rsidR="00AE3CAC" w:rsidRPr="00EB107E">
        <w:rPr>
          <w:rtl/>
        </w:rPr>
        <w:t xml:space="preserve"> د</w:t>
      </w:r>
      <w:r w:rsidR="00AE3CAC" w:rsidRPr="00EB107E">
        <w:rPr>
          <w:rFonts w:hint="cs"/>
          <w:rtl/>
        </w:rPr>
        <w:t>َ</w:t>
      </w:r>
      <w:r w:rsidR="00AE3CAC" w:rsidRPr="00EB107E">
        <w:rPr>
          <w:rtl/>
        </w:rPr>
        <w:t>مي</w:t>
      </w:r>
    </w:p>
    <w:p w14:paraId="3E5DA92E" w14:textId="094C063C" w:rsidR="0001717F" w:rsidRPr="00EB107E" w:rsidRDefault="0001717F" w:rsidP="00EB107E">
      <w:pPr>
        <w:pStyle w:val="body"/>
        <w:bidi/>
        <w:rPr>
          <w:rtl/>
        </w:rPr>
      </w:pPr>
      <w:r w:rsidRPr="00EB107E">
        <w:rPr>
          <w:rtl/>
        </w:rPr>
        <w:t>حيات را به احتياط</w:t>
      </w:r>
    </w:p>
    <w:p w14:paraId="3B8A1A17" w14:textId="5CE5194A" w:rsidR="0001717F" w:rsidRPr="00EB107E" w:rsidRDefault="00EB107E" w:rsidP="00EB107E">
      <w:pPr>
        <w:pStyle w:val="body"/>
        <w:bidi/>
        <w:rPr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 w:rsidR="00AE3CAC" w:rsidRPr="00EB107E">
        <w:rPr>
          <w:rtl/>
        </w:rPr>
        <w:t>محكي</w:t>
      </w:r>
      <w:r w:rsidR="00AE3CAC" w:rsidRPr="00EB107E">
        <w:rPr>
          <w:rFonts w:hint="cs"/>
          <w:rtl/>
        </w:rPr>
        <w:t xml:space="preserve"> </w:t>
      </w:r>
      <w:r w:rsidR="00AE3CAC" w:rsidRPr="00EB107E">
        <w:rPr>
          <w:rtl/>
        </w:rPr>
        <w:t>زدند</w:t>
      </w:r>
      <w:r w:rsidR="00AE3CAC" w:rsidRPr="00EB107E">
        <w:rPr>
          <w:rFonts w:hint="cs"/>
          <w:rtl/>
        </w:rPr>
        <w:t>.</w:t>
      </w:r>
    </w:p>
    <w:p w14:paraId="5C0803EC" w14:textId="77777777" w:rsidR="00EB107E" w:rsidRDefault="00EB107E" w:rsidP="00EB107E">
      <w:pPr>
        <w:pStyle w:val="body"/>
        <w:bidi/>
        <w:rPr>
          <w:rFonts w:hint="cs"/>
          <w:rtl/>
        </w:rPr>
      </w:pPr>
    </w:p>
    <w:p w14:paraId="088CF3AC" w14:textId="5759D9D9" w:rsidR="0001717F" w:rsidRPr="00EB107E" w:rsidRDefault="00AE3CAC" w:rsidP="00EB107E">
      <w:pPr>
        <w:pStyle w:val="body"/>
        <w:bidi/>
        <w:rPr>
          <w:rtl/>
        </w:rPr>
      </w:pPr>
      <w:r w:rsidRPr="00EB107E">
        <w:rPr>
          <w:rtl/>
        </w:rPr>
        <w:t>پس به ناگاهان همه با هم بر آ</w:t>
      </w:r>
      <w:r w:rsidR="0001717F" w:rsidRPr="00EB107E">
        <w:rPr>
          <w:rtl/>
        </w:rPr>
        <w:t>غازيدند</w:t>
      </w:r>
    </w:p>
    <w:p w14:paraId="12CFF686" w14:textId="2D074C66" w:rsidR="0001717F" w:rsidRPr="00EB107E" w:rsidRDefault="0001717F" w:rsidP="00EB107E">
      <w:pPr>
        <w:pStyle w:val="body"/>
        <w:bidi/>
        <w:rPr>
          <w:rtl/>
        </w:rPr>
      </w:pPr>
      <w:r w:rsidRPr="00EB107E">
        <w:rPr>
          <w:rtl/>
        </w:rPr>
        <w:t>و آفتاب</w:t>
      </w:r>
    </w:p>
    <w:p w14:paraId="109A29BB" w14:textId="0C0AB47B" w:rsidR="0001717F" w:rsidRPr="00EB107E" w:rsidRDefault="0001717F" w:rsidP="00EB107E">
      <w:pPr>
        <w:pStyle w:val="body"/>
        <w:bidi/>
        <w:rPr>
          <w:rtl/>
        </w:rPr>
      </w:pPr>
      <w:r w:rsidRPr="00EB107E">
        <w:rPr>
          <w:rtl/>
        </w:rPr>
        <w:t>بر آمد</w:t>
      </w:r>
    </w:p>
    <w:p w14:paraId="13EF828C" w14:textId="3ED300DF" w:rsidR="0001717F" w:rsidRPr="00EB107E" w:rsidRDefault="0001717F" w:rsidP="00EB107E">
      <w:pPr>
        <w:pStyle w:val="body"/>
        <w:bidi/>
        <w:rPr>
          <w:rtl/>
        </w:rPr>
      </w:pPr>
      <w:r w:rsidRPr="00EB107E">
        <w:rPr>
          <w:rtl/>
        </w:rPr>
        <w:t>و م</w:t>
      </w:r>
      <w:r w:rsidR="00AE3CAC" w:rsidRPr="00EB107E">
        <w:rPr>
          <w:rFonts w:hint="cs"/>
          <w:rtl/>
        </w:rPr>
        <w:t>ُ</w:t>
      </w:r>
      <w:r w:rsidRPr="00EB107E">
        <w:rPr>
          <w:rtl/>
        </w:rPr>
        <w:t>ردگان</w:t>
      </w:r>
    </w:p>
    <w:p w14:paraId="09B18458" w14:textId="3A8B5EFC" w:rsidR="0001717F" w:rsidRPr="00EB107E" w:rsidRDefault="00EB107E" w:rsidP="00EB107E">
      <w:pPr>
        <w:pStyle w:val="body"/>
        <w:bidi/>
        <w:rPr>
          <w:rtl/>
        </w:rPr>
      </w:pPr>
      <w:r>
        <w:rPr>
          <w:rFonts w:hint="cs"/>
          <w:rtl/>
        </w:rPr>
        <w:tab/>
      </w:r>
      <w:r w:rsidR="0001717F" w:rsidRPr="00EB107E">
        <w:rPr>
          <w:rtl/>
        </w:rPr>
        <w:t>به بوي حيات</w:t>
      </w:r>
    </w:p>
    <w:p w14:paraId="150FA9E8" w14:textId="7B215B58" w:rsidR="0001717F" w:rsidRDefault="00EB107E" w:rsidP="00EB107E">
      <w:pPr>
        <w:pStyle w:val="body"/>
        <w:bidi/>
        <w:rPr>
          <w:rFonts w:hint="cs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 w:rsidR="00AE3CAC" w:rsidRPr="00EB107E">
        <w:rPr>
          <w:rtl/>
        </w:rPr>
        <w:t>از بي نيازي</w:t>
      </w:r>
      <w:r w:rsidR="00AE3CAC" w:rsidRPr="00EB107E">
        <w:rPr>
          <w:rFonts w:hint="cs"/>
          <w:rtl/>
        </w:rPr>
        <w:t xml:space="preserve"> </w:t>
      </w:r>
      <w:r w:rsidR="0001717F" w:rsidRPr="00EB107E">
        <w:rPr>
          <w:rtl/>
        </w:rPr>
        <w:t>هاي خويشتن آواره شدند</w:t>
      </w:r>
      <w:r w:rsidR="00AE3CAC" w:rsidRPr="00EB107E">
        <w:rPr>
          <w:rFonts w:hint="cs"/>
          <w:rtl/>
        </w:rPr>
        <w:t>.</w:t>
      </w:r>
    </w:p>
    <w:p w14:paraId="49BA38E0" w14:textId="77777777" w:rsidR="00EB107E" w:rsidRPr="00EB107E" w:rsidRDefault="00EB107E" w:rsidP="00EB107E">
      <w:pPr>
        <w:pStyle w:val="body"/>
        <w:bidi/>
        <w:rPr>
          <w:rtl/>
        </w:rPr>
      </w:pPr>
    </w:p>
    <w:p w14:paraId="6E69B4B4" w14:textId="05C81682" w:rsidR="0001717F" w:rsidRPr="00EB107E" w:rsidRDefault="0001717F" w:rsidP="00EB107E">
      <w:pPr>
        <w:pStyle w:val="body"/>
        <w:bidi/>
        <w:rPr>
          <w:rtl/>
        </w:rPr>
      </w:pPr>
      <w:r w:rsidRPr="00EB107E">
        <w:rPr>
          <w:rtl/>
        </w:rPr>
        <w:t>شهر</w:t>
      </w:r>
    </w:p>
    <w:p w14:paraId="2D8FCBAD" w14:textId="32D23AD4" w:rsidR="0001717F" w:rsidRPr="00EB107E" w:rsidRDefault="00EB107E" w:rsidP="00EB107E">
      <w:pPr>
        <w:pStyle w:val="body"/>
        <w:bidi/>
        <w:rPr>
          <w:rtl/>
        </w:rPr>
      </w:pPr>
      <w:r>
        <w:rPr>
          <w:rFonts w:hint="cs"/>
          <w:rtl/>
        </w:rPr>
        <w:tab/>
      </w:r>
      <w:r w:rsidR="0001717F" w:rsidRPr="00EB107E">
        <w:rPr>
          <w:rtl/>
        </w:rPr>
        <w:t>هراسان</w:t>
      </w:r>
    </w:p>
    <w:p w14:paraId="4C1C4345" w14:textId="5BA5F2A1" w:rsidR="0001717F" w:rsidRPr="00EB107E" w:rsidRDefault="00EB107E" w:rsidP="00EB107E">
      <w:pPr>
        <w:pStyle w:val="body"/>
        <w:bidi/>
        <w:rPr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 w:rsidR="0001717F" w:rsidRPr="00EB107E">
        <w:rPr>
          <w:rtl/>
        </w:rPr>
        <w:t>از خواب</w:t>
      </w:r>
      <w:r w:rsidRPr="00EB107E">
        <w:rPr>
          <w:rFonts w:hint="cs"/>
          <w:rtl/>
        </w:rPr>
        <w:t>ِ</w:t>
      </w:r>
      <w:r w:rsidR="0001717F" w:rsidRPr="00EB107E">
        <w:rPr>
          <w:rtl/>
        </w:rPr>
        <w:t xml:space="preserve"> آشفته</w:t>
      </w:r>
      <w:r w:rsidR="00AE3CAC" w:rsidRPr="00EB107E">
        <w:rPr>
          <w:rtl/>
        </w:rPr>
        <w:t xml:space="preserve"> ي خويش</w:t>
      </w:r>
    </w:p>
    <w:p w14:paraId="035FBF4D" w14:textId="5A064CC4" w:rsidR="0001717F" w:rsidRPr="00EB107E" w:rsidRDefault="00EB107E" w:rsidP="00EB107E">
      <w:pPr>
        <w:pStyle w:val="body"/>
        <w:bidi/>
        <w:rPr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 w:rsidR="0001717F" w:rsidRPr="00EB107E">
        <w:rPr>
          <w:rtl/>
        </w:rPr>
        <w:t>برآمد</w:t>
      </w:r>
    </w:p>
    <w:p w14:paraId="6E5B9120" w14:textId="3EBBE407" w:rsidR="0001717F" w:rsidRPr="00EB107E" w:rsidRDefault="00EB107E" w:rsidP="00EB107E">
      <w:pPr>
        <w:pStyle w:val="body"/>
        <w:bidi/>
        <w:rPr>
          <w:rtl/>
        </w:rPr>
      </w:pPr>
      <w:r w:rsidRPr="00EB107E">
        <w:rPr>
          <w:rtl/>
        </w:rPr>
        <w:t xml:space="preserve">و تكاپوي سيري </w:t>
      </w:r>
      <w:r w:rsidR="0001717F" w:rsidRPr="00EB107E">
        <w:rPr>
          <w:rtl/>
        </w:rPr>
        <w:t>ناپذير</w:t>
      </w:r>
      <w:r>
        <w:rPr>
          <w:rFonts w:hint="cs"/>
          <w:rtl/>
        </w:rPr>
        <w:t>ِ</w:t>
      </w:r>
      <w:r w:rsidR="0001717F" w:rsidRPr="00EB107E">
        <w:rPr>
          <w:rtl/>
        </w:rPr>
        <w:t xml:space="preserve"> انباشتن </w:t>
      </w:r>
      <w:r w:rsidRPr="00EB107E">
        <w:rPr>
          <w:rtl/>
        </w:rPr>
        <w:t>را</w:t>
      </w:r>
      <w:r w:rsidR="0001717F" w:rsidRPr="00EB107E">
        <w:rPr>
          <w:rtl/>
        </w:rPr>
        <w:t xml:space="preserve"> </w:t>
      </w:r>
    </w:p>
    <w:p w14:paraId="2DBE111E" w14:textId="0642EBFF" w:rsidR="0001717F" w:rsidRPr="00EB107E" w:rsidRDefault="0001717F" w:rsidP="00EB107E">
      <w:pPr>
        <w:pStyle w:val="body"/>
        <w:bidi/>
        <w:rPr>
          <w:rtl/>
        </w:rPr>
      </w:pPr>
      <w:r w:rsidRPr="00EB107E">
        <w:rPr>
          <w:rtl/>
        </w:rPr>
        <w:t>از سر گرفت</w:t>
      </w:r>
      <w:r w:rsidR="00EB107E" w:rsidRPr="00EB107E">
        <w:rPr>
          <w:rtl/>
        </w:rPr>
        <w:t>.</w:t>
      </w:r>
    </w:p>
    <w:p w14:paraId="4927BECD" w14:textId="77777777" w:rsidR="00EB107E" w:rsidRDefault="00EB107E" w:rsidP="00EB107E">
      <w:pPr>
        <w:pStyle w:val="body"/>
        <w:bidi/>
        <w:rPr>
          <w:rFonts w:hint="cs"/>
          <w:rtl/>
        </w:rPr>
      </w:pPr>
    </w:p>
    <w:p w14:paraId="144A05FF" w14:textId="50644F55" w:rsidR="0001717F" w:rsidRPr="00EB107E" w:rsidRDefault="0001717F" w:rsidP="00EB107E">
      <w:pPr>
        <w:pStyle w:val="body"/>
        <w:bidi/>
        <w:rPr>
          <w:rtl/>
        </w:rPr>
      </w:pPr>
      <w:r w:rsidRPr="00EB107E">
        <w:rPr>
          <w:rtl/>
        </w:rPr>
        <w:t>انباشتن و</w:t>
      </w:r>
    </w:p>
    <w:p w14:paraId="5CE119DB" w14:textId="14CFABA5" w:rsidR="0001717F" w:rsidRPr="00EB107E" w:rsidRDefault="00EB107E" w:rsidP="00EB107E">
      <w:pPr>
        <w:pStyle w:val="body"/>
        <w:bidi/>
        <w:rPr>
          <w:rtl/>
        </w:rPr>
      </w:pPr>
      <w:r>
        <w:rPr>
          <w:rFonts w:hint="cs"/>
          <w:rtl/>
        </w:rPr>
        <w:tab/>
      </w:r>
      <w:r w:rsidR="0001717F" w:rsidRPr="00EB107E">
        <w:rPr>
          <w:rtl/>
        </w:rPr>
        <w:t>هرچه بيش انباشتن</w:t>
      </w:r>
    </w:p>
    <w:p w14:paraId="607E8103" w14:textId="0A12898E" w:rsidR="0001717F" w:rsidRPr="00EB107E" w:rsidRDefault="00EB107E" w:rsidP="00EB107E">
      <w:pPr>
        <w:pStyle w:val="body"/>
        <w:bidi/>
        <w:rPr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 w:rsidR="0001717F" w:rsidRPr="00EB107E">
        <w:rPr>
          <w:rtl/>
        </w:rPr>
        <w:t>آري</w:t>
      </w:r>
    </w:p>
    <w:p w14:paraId="589D37F2" w14:textId="590EF95F" w:rsidR="0001717F" w:rsidRPr="00EB107E" w:rsidRDefault="00AE3CAC" w:rsidP="00EB107E">
      <w:pPr>
        <w:pStyle w:val="body"/>
        <w:bidi/>
        <w:rPr>
          <w:rtl/>
        </w:rPr>
      </w:pPr>
      <w:r w:rsidRPr="00EB107E">
        <w:rPr>
          <w:rFonts w:hint="cs"/>
          <w:rtl/>
        </w:rPr>
        <w:t>ک</w:t>
      </w:r>
      <w:r w:rsidR="0001717F" w:rsidRPr="00EB107E">
        <w:rPr>
          <w:rtl/>
        </w:rPr>
        <w:t>ه دستِ تهي را</w:t>
      </w:r>
    </w:p>
    <w:p w14:paraId="52D5C3E0" w14:textId="511C8ED2" w:rsidR="00AE3CAC" w:rsidRPr="00EB107E" w:rsidRDefault="00EB107E" w:rsidP="00EB107E">
      <w:pPr>
        <w:pStyle w:val="body"/>
        <w:bidi/>
        <w:rPr>
          <w:rFonts w:hint="cs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 w:rsidR="0001717F" w:rsidRPr="00EB107E">
        <w:rPr>
          <w:rtl/>
        </w:rPr>
        <w:t>تنها</w:t>
      </w:r>
    </w:p>
    <w:p w14:paraId="2BE47E00" w14:textId="77777777" w:rsidR="00EB107E" w:rsidRPr="00EB107E" w:rsidRDefault="00AE3CAC" w:rsidP="00EB107E">
      <w:pPr>
        <w:pStyle w:val="body"/>
        <w:bidi/>
        <w:rPr>
          <w:rFonts w:hint="cs"/>
          <w:rtl/>
        </w:rPr>
      </w:pPr>
      <w:r w:rsidRPr="00EB107E">
        <w:rPr>
          <w:rtl/>
        </w:rPr>
        <w:t>بر سر مي</w:t>
      </w:r>
      <w:r w:rsidRPr="00EB107E">
        <w:rPr>
          <w:rFonts w:hint="cs"/>
          <w:rtl/>
        </w:rPr>
        <w:t xml:space="preserve"> </w:t>
      </w:r>
      <w:r w:rsidRPr="00EB107E">
        <w:rPr>
          <w:rtl/>
        </w:rPr>
        <w:t xml:space="preserve">توان </w:t>
      </w:r>
      <w:r w:rsidRPr="00EB107E">
        <w:rPr>
          <w:rFonts w:hint="cs"/>
          <w:rtl/>
        </w:rPr>
        <w:t>ک</w:t>
      </w:r>
      <w:r w:rsidR="0001717F" w:rsidRPr="00EB107E">
        <w:rPr>
          <w:rtl/>
        </w:rPr>
        <w:t>وفت.</w:t>
      </w:r>
    </w:p>
    <w:p w14:paraId="77C2A215" w14:textId="77777777" w:rsidR="00EB107E" w:rsidRPr="00EB107E" w:rsidRDefault="00EB107E" w:rsidP="00EB107E">
      <w:pPr>
        <w:pStyle w:val="body"/>
        <w:bidi/>
        <w:rPr>
          <w:rFonts w:hint="cs"/>
          <w:rtl/>
        </w:rPr>
      </w:pPr>
    </w:p>
    <w:p w14:paraId="6F00B8E2" w14:textId="77777777" w:rsidR="00EB107E" w:rsidRPr="00EB107E" w:rsidRDefault="00EB107E" w:rsidP="00EB107E">
      <w:pPr>
        <w:pStyle w:val="body"/>
        <w:bidi/>
        <w:rPr>
          <w:rFonts w:hint="cs"/>
          <w:rtl/>
        </w:rPr>
      </w:pPr>
    </w:p>
    <w:p w14:paraId="62C45666" w14:textId="77777777" w:rsidR="00EB107E" w:rsidRPr="00EB107E" w:rsidRDefault="00EB107E" w:rsidP="00EB107E">
      <w:pPr>
        <w:pStyle w:val="body"/>
        <w:bidi/>
        <w:rPr>
          <w:rFonts w:hint="cs"/>
          <w:rtl/>
        </w:rPr>
      </w:pPr>
      <w:r w:rsidRPr="00EB107E">
        <w:rPr>
          <w:rFonts w:ascii="Times New Roman" w:hAnsi="Times New Roman" w:cs="Times New Roman" w:hint="cs"/>
          <w:rtl/>
        </w:rPr>
        <w:t>□</w:t>
      </w:r>
    </w:p>
    <w:p w14:paraId="21336BE9" w14:textId="77777777" w:rsidR="00EB107E" w:rsidRPr="00EB107E" w:rsidRDefault="00EB107E" w:rsidP="00EB107E">
      <w:pPr>
        <w:pStyle w:val="body"/>
        <w:bidi/>
        <w:rPr>
          <w:rFonts w:hint="cs"/>
          <w:rtl/>
        </w:rPr>
      </w:pPr>
    </w:p>
    <w:p w14:paraId="6BB1A09D" w14:textId="09C196D6" w:rsidR="0001717F" w:rsidRPr="00EB107E" w:rsidRDefault="0001717F" w:rsidP="00EB107E">
      <w:pPr>
        <w:pStyle w:val="body"/>
        <w:bidi/>
        <w:rPr>
          <w:rtl/>
        </w:rPr>
      </w:pPr>
      <w:r w:rsidRPr="00EB107E">
        <w:rPr>
          <w:rtl/>
        </w:rPr>
        <w:t xml:space="preserve"> </w:t>
      </w:r>
    </w:p>
    <w:p w14:paraId="2ADA6717" w14:textId="77777777" w:rsidR="00EB107E" w:rsidRPr="00EB107E" w:rsidRDefault="0001717F" w:rsidP="00EB107E">
      <w:pPr>
        <w:pStyle w:val="body"/>
        <w:bidi/>
        <w:rPr>
          <w:rFonts w:hint="cs"/>
          <w:rtl/>
        </w:rPr>
      </w:pPr>
      <w:r w:rsidRPr="00EB107E">
        <w:rPr>
          <w:rtl/>
        </w:rPr>
        <w:t>و خورشيد لحظه</w:t>
      </w:r>
      <w:r w:rsidR="00AE3CAC" w:rsidRPr="00EB107E">
        <w:rPr>
          <w:rtl/>
        </w:rPr>
        <w:t xml:space="preserve"> يي سوزان است، </w:t>
      </w:r>
      <w:r w:rsidR="00EB107E" w:rsidRPr="00EB107E">
        <w:rPr>
          <w:rtl/>
        </w:rPr>
        <w:t xml:space="preserve">  </w:t>
      </w:r>
      <w:bookmarkStart w:id="0" w:name="_GoBack"/>
      <w:bookmarkEnd w:id="0"/>
    </w:p>
    <w:p w14:paraId="20DC6F74" w14:textId="16BB4F35" w:rsidR="0001717F" w:rsidRPr="00EB107E" w:rsidRDefault="0001717F" w:rsidP="00EB107E">
      <w:pPr>
        <w:pStyle w:val="body"/>
        <w:bidi/>
        <w:rPr>
          <w:rtl/>
        </w:rPr>
      </w:pPr>
      <w:r w:rsidRPr="00EB107E">
        <w:rPr>
          <w:rtl/>
        </w:rPr>
        <w:t>مغرور و گريزپاي</w:t>
      </w:r>
    </w:p>
    <w:p w14:paraId="318F043D" w14:textId="43657980" w:rsidR="0001717F" w:rsidRPr="00EB107E" w:rsidRDefault="00EB107E" w:rsidP="00EB107E">
      <w:pPr>
        <w:pStyle w:val="body"/>
        <w:bidi/>
        <w:rPr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 w:rsidRPr="00EB107E">
        <w:rPr>
          <w:rtl/>
        </w:rPr>
        <w:t>لحظه</w:t>
      </w:r>
      <w:r w:rsidRPr="00EB107E">
        <w:rPr>
          <w:rFonts w:hint="cs"/>
          <w:rtl/>
        </w:rPr>
        <w:t xml:space="preserve"> </w:t>
      </w:r>
      <w:r w:rsidR="0001717F" w:rsidRPr="00EB107E">
        <w:rPr>
          <w:rtl/>
        </w:rPr>
        <w:t>ي مكرر</w:t>
      </w:r>
      <w:r w:rsidRPr="00EB107E">
        <w:rPr>
          <w:rFonts w:hint="cs"/>
          <w:rtl/>
        </w:rPr>
        <w:t>ِ</w:t>
      </w:r>
      <w:r w:rsidR="0001717F" w:rsidRPr="00EB107E">
        <w:rPr>
          <w:rtl/>
        </w:rPr>
        <w:t xml:space="preserve"> سوزاني است</w:t>
      </w:r>
    </w:p>
    <w:p w14:paraId="69A0FC4D" w14:textId="528432F1" w:rsidR="0001717F" w:rsidRPr="00EB107E" w:rsidRDefault="00EB107E" w:rsidP="00EB107E">
      <w:pPr>
        <w:pStyle w:val="body"/>
        <w:bidi/>
        <w:rPr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 w:rsidR="0001717F" w:rsidRPr="00EB107E">
        <w:rPr>
          <w:rtl/>
        </w:rPr>
        <w:t xml:space="preserve">از هميشه </w:t>
      </w:r>
    </w:p>
    <w:p w14:paraId="6B2C4557" w14:textId="5677BD24" w:rsidR="0001717F" w:rsidRPr="00EB107E" w:rsidRDefault="00EB107E" w:rsidP="00EB107E">
      <w:pPr>
        <w:pStyle w:val="body"/>
        <w:bidi/>
        <w:rPr>
          <w:rtl/>
        </w:rPr>
      </w:pPr>
      <w:r w:rsidRPr="00EB107E">
        <w:rPr>
          <w:rtl/>
        </w:rPr>
        <w:t>و در آن د</w:t>
      </w:r>
      <w:r w:rsidRPr="00EB107E">
        <w:rPr>
          <w:rFonts w:hint="cs"/>
          <w:rtl/>
        </w:rPr>
        <w:t>َ</w:t>
      </w:r>
      <w:r w:rsidRPr="00EB107E">
        <w:rPr>
          <w:rtl/>
        </w:rPr>
        <w:t xml:space="preserve">م </w:t>
      </w:r>
      <w:r w:rsidRPr="00EB107E">
        <w:rPr>
          <w:rFonts w:hint="cs"/>
          <w:rtl/>
        </w:rPr>
        <w:t>ک</w:t>
      </w:r>
      <w:r w:rsidRPr="00EB107E">
        <w:rPr>
          <w:rtl/>
        </w:rPr>
        <w:t>ه مي</w:t>
      </w:r>
      <w:r w:rsidRPr="00EB107E">
        <w:rPr>
          <w:rFonts w:hint="cs"/>
          <w:rtl/>
        </w:rPr>
        <w:t xml:space="preserve"> </w:t>
      </w:r>
      <w:r w:rsidR="0001717F" w:rsidRPr="00EB107E">
        <w:rPr>
          <w:rtl/>
        </w:rPr>
        <w:t xml:space="preserve">پنداري </w:t>
      </w:r>
    </w:p>
    <w:p w14:paraId="754765EB" w14:textId="2817889F" w:rsidR="0001717F" w:rsidRPr="00EB107E" w:rsidRDefault="0001717F" w:rsidP="00EB107E">
      <w:pPr>
        <w:pStyle w:val="body"/>
        <w:bidi/>
        <w:rPr>
          <w:rtl/>
        </w:rPr>
      </w:pPr>
      <w:r w:rsidRPr="00EB107E">
        <w:rPr>
          <w:rtl/>
        </w:rPr>
        <w:t>بر ساحل</w:t>
      </w:r>
      <w:r w:rsidR="00EB107E" w:rsidRPr="00EB107E">
        <w:rPr>
          <w:rFonts w:hint="cs"/>
          <w:rtl/>
        </w:rPr>
        <w:t>ِ</w:t>
      </w:r>
      <w:r w:rsidRPr="00EB107E">
        <w:rPr>
          <w:rtl/>
        </w:rPr>
        <w:t xml:space="preserve"> جاودانگي پا بر خاك نهاده</w:t>
      </w:r>
      <w:r w:rsidR="00EB107E" w:rsidRPr="00EB107E">
        <w:rPr>
          <w:rtl/>
        </w:rPr>
        <w:t xml:space="preserve"> اي</w:t>
      </w:r>
    </w:p>
    <w:p w14:paraId="1D4BC268" w14:textId="182DFAE1" w:rsidR="0001717F" w:rsidRPr="00EB107E" w:rsidRDefault="0001717F" w:rsidP="00EB107E">
      <w:pPr>
        <w:pStyle w:val="body"/>
        <w:bidi/>
        <w:rPr>
          <w:rtl/>
        </w:rPr>
      </w:pPr>
      <w:r w:rsidRPr="00EB107E">
        <w:rPr>
          <w:rtl/>
        </w:rPr>
        <w:t>اين تنگ</w:t>
      </w:r>
      <w:r w:rsidR="00EB107E" w:rsidRPr="00EB107E">
        <w:rPr>
          <w:rtl/>
        </w:rPr>
        <w:t xml:space="preserve"> چشم</w:t>
      </w:r>
    </w:p>
    <w:p w14:paraId="3A1510EE" w14:textId="0D941A78" w:rsidR="0001717F" w:rsidRPr="00EB107E" w:rsidRDefault="00EB107E" w:rsidP="00EB107E">
      <w:pPr>
        <w:pStyle w:val="body"/>
        <w:bidi/>
        <w:rPr>
          <w:rtl/>
        </w:rPr>
      </w:pPr>
      <w:r w:rsidRPr="00EB107E">
        <w:rPr>
          <w:rtl/>
        </w:rPr>
        <w:t>از همه</w:t>
      </w:r>
      <w:r w:rsidRPr="00EB107E">
        <w:rPr>
          <w:rFonts w:hint="cs"/>
          <w:rtl/>
        </w:rPr>
        <w:t xml:space="preserve"> </w:t>
      </w:r>
      <w:r w:rsidR="0001717F" w:rsidRPr="00EB107E">
        <w:rPr>
          <w:rtl/>
        </w:rPr>
        <w:t>وقتي پا در گريزتر است</w:t>
      </w:r>
      <w:r w:rsidRPr="00EB107E">
        <w:rPr>
          <w:rFonts w:hint="cs"/>
          <w:rtl/>
        </w:rPr>
        <w:t>.</w:t>
      </w:r>
      <w:r w:rsidR="0001717F" w:rsidRPr="00EB107E">
        <w:rPr>
          <w:rtl/>
        </w:rPr>
        <w:t xml:space="preserve"> </w:t>
      </w:r>
    </w:p>
    <w:p w14:paraId="0716B405" w14:textId="711C8CCF" w:rsidR="006F214F" w:rsidRDefault="00293A18" w:rsidP="00527E87">
      <w:pPr>
        <w:pStyle w:val="when"/>
        <w:bidi/>
        <w:rPr>
          <w:rFonts w:hint="cs"/>
          <w:rtl/>
        </w:rPr>
      </w:pPr>
      <w:r>
        <w:rPr>
          <w:rFonts w:hint="cs"/>
          <w:rtl/>
        </w:rPr>
        <w:t xml:space="preserve">٠٢ </w:t>
      </w:r>
      <w:r>
        <w:rPr>
          <w:rtl/>
        </w:rPr>
        <w:t>دي</w:t>
      </w:r>
      <w:r>
        <w:rPr>
          <w:rFonts w:hint="cs"/>
          <w:rtl/>
        </w:rPr>
        <w:t xml:space="preserve"> ٤٤</w:t>
      </w:r>
    </w:p>
    <w:p w14:paraId="2E01D644" w14:textId="77777777" w:rsidR="00527E87" w:rsidRPr="00527E87" w:rsidRDefault="00527E87" w:rsidP="00527E87">
      <w:pPr>
        <w:pStyle w:val="where"/>
        <w:bidi/>
      </w:pPr>
    </w:p>
    <w:sectPr w:rsidR="00527E87" w:rsidRPr="00527E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0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540"/>
    <w:rsid w:val="0001717F"/>
    <w:rsid w:val="001F6540"/>
    <w:rsid w:val="00293A18"/>
    <w:rsid w:val="003429F7"/>
    <w:rsid w:val="003C4848"/>
    <w:rsid w:val="004627B1"/>
    <w:rsid w:val="00500AD1"/>
    <w:rsid w:val="00527E87"/>
    <w:rsid w:val="00550C99"/>
    <w:rsid w:val="00677319"/>
    <w:rsid w:val="006F214F"/>
    <w:rsid w:val="007451AB"/>
    <w:rsid w:val="00822A19"/>
    <w:rsid w:val="009E201B"/>
    <w:rsid w:val="00AE3CAC"/>
    <w:rsid w:val="00B2375E"/>
    <w:rsid w:val="00D44249"/>
    <w:rsid w:val="00EB1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;"/>
  <w14:docId w14:val="0BAD81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01B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717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717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717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717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717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717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717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717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717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F214F"/>
    <w:pPr>
      <w:widowControl w:val="0"/>
      <w:autoSpaceDE w:val="0"/>
      <w:autoSpaceDN w:val="0"/>
      <w:adjustRightInd w:val="0"/>
    </w:pPr>
    <w:rPr>
      <w:rFonts w:ascii="Times New Roman" w:eastAsiaTheme="minorEastAsia" w:hAnsi="Times New Roman" w:cs="Times New Roman"/>
      <w:color w:val="000000"/>
    </w:rPr>
  </w:style>
  <w:style w:type="paragraph" w:customStyle="1" w:styleId="poem">
    <w:name w:val="poem"/>
    <w:basedOn w:val="Normal"/>
    <w:next w:val="who"/>
    <w:qFormat/>
    <w:rsid w:val="0001717F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01717F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01717F"/>
    <w:pPr>
      <w:bidi/>
    </w:pPr>
  </w:style>
  <w:style w:type="paragraph" w:customStyle="1" w:styleId="num">
    <w:name w:val="num"/>
    <w:basedOn w:val="poem"/>
    <w:qFormat/>
    <w:rsid w:val="0001717F"/>
    <w:pPr>
      <w:spacing w:before="240"/>
    </w:pPr>
  </w:style>
  <w:style w:type="paragraph" w:customStyle="1" w:styleId="body">
    <w:name w:val="body"/>
    <w:basedOn w:val="Normal"/>
    <w:qFormat/>
    <w:rsid w:val="0001717F"/>
    <w:rPr>
      <w:color w:val="000000"/>
    </w:rPr>
  </w:style>
  <w:style w:type="paragraph" w:customStyle="1" w:styleId="when">
    <w:name w:val="when"/>
    <w:basedOn w:val="who"/>
    <w:next w:val="where"/>
    <w:qFormat/>
    <w:rsid w:val="0001717F"/>
    <w:pPr>
      <w:spacing w:before="360"/>
    </w:pPr>
  </w:style>
  <w:style w:type="paragraph" w:customStyle="1" w:styleId="where">
    <w:name w:val="where"/>
    <w:basedOn w:val="when"/>
    <w:next w:val="NoSpacing"/>
    <w:qFormat/>
    <w:rsid w:val="0001717F"/>
    <w:pPr>
      <w:spacing w:before="0"/>
    </w:pPr>
  </w:style>
  <w:style w:type="paragraph" w:styleId="NoSpacing">
    <w:name w:val="No Spacing"/>
    <w:uiPriority w:val="1"/>
    <w:qFormat/>
    <w:rsid w:val="0001717F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01717F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01717F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71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717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717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717F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717F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717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717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717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1717F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1717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717F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717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1717F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01717F"/>
    <w:rPr>
      <w:b/>
      <w:bCs/>
    </w:rPr>
  </w:style>
  <w:style w:type="character" w:styleId="Emphasis">
    <w:name w:val="Emphasis"/>
    <w:uiPriority w:val="20"/>
    <w:qFormat/>
    <w:rsid w:val="0001717F"/>
    <w:rPr>
      <w:i/>
      <w:iCs/>
    </w:rPr>
  </w:style>
  <w:style w:type="paragraph" w:styleId="ListParagraph">
    <w:name w:val="List Paragraph"/>
    <w:basedOn w:val="Normal"/>
    <w:uiPriority w:val="34"/>
    <w:qFormat/>
    <w:rsid w:val="0001717F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01717F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1717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717F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717F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01717F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01717F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01717F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01717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01717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1717F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01B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717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717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717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717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717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717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717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717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717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F214F"/>
    <w:pPr>
      <w:widowControl w:val="0"/>
      <w:autoSpaceDE w:val="0"/>
      <w:autoSpaceDN w:val="0"/>
      <w:adjustRightInd w:val="0"/>
    </w:pPr>
    <w:rPr>
      <w:rFonts w:ascii="Times New Roman" w:eastAsiaTheme="minorEastAsia" w:hAnsi="Times New Roman" w:cs="Times New Roman"/>
      <w:color w:val="000000"/>
    </w:rPr>
  </w:style>
  <w:style w:type="paragraph" w:customStyle="1" w:styleId="poem">
    <w:name w:val="poem"/>
    <w:basedOn w:val="Normal"/>
    <w:next w:val="who"/>
    <w:qFormat/>
    <w:rsid w:val="0001717F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01717F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01717F"/>
    <w:pPr>
      <w:bidi/>
    </w:pPr>
  </w:style>
  <w:style w:type="paragraph" w:customStyle="1" w:styleId="num">
    <w:name w:val="num"/>
    <w:basedOn w:val="poem"/>
    <w:qFormat/>
    <w:rsid w:val="0001717F"/>
    <w:pPr>
      <w:spacing w:before="240"/>
    </w:pPr>
  </w:style>
  <w:style w:type="paragraph" w:customStyle="1" w:styleId="body">
    <w:name w:val="body"/>
    <w:basedOn w:val="Normal"/>
    <w:qFormat/>
    <w:rsid w:val="0001717F"/>
    <w:rPr>
      <w:color w:val="000000"/>
    </w:rPr>
  </w:style>
  <w:style w:type="paragraph" w:customStyle="1" w:styleId="when">
    <w:name w:val="when"/>
    <w:basedOn w:val="who"/>
    <w:next w:val="where"/>
    <w:qFormat/>
    <w:rsid w:val="0001717F"/>
    <w:pPr>
      <w:spacing w:before="360"/>
    </w:pPr>
  </w:style>
  <w:style w:type="paragraph" w:customStyle="1" w:styleId="where">
    <w:name w:val="where"/>
    <w:basedOn w:val="when"/>
    <w:next w:val="NoSpacing"/>
    <w:qFormat/>
    <w:rsid w:val="0001717F"/>
    <w:pPr>
      <w:spacing w:before="0"/>
    </w:pPr>
  </w:style>
  <w:style w:type="paragraph" w:styleId="NoSpacing">
    <w:name w:val="No Spacing"/>
    <w:uiPriority w:val="1"/>
    <w:qFormat/>
    <w:rsid w:val="0001717F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01717F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01717F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71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717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717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717F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717F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717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717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717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1717F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1717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717F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717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1717F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01717F"/>
    <w:rPr>
      <w:b/>
      <w:bCs/>
    </w:rPr>
  </w:style>
  <w:style w:type="character" w:styleId="Emphasis">
    <w:name w:val="Emphasis"/>
    <w:uiPriority w:val="20"/>
    <w:qFormat/>
    <w:rsid w:val="0001717F"/>
    <w:rPr>
      <w:i/>
      <w:iCs/>
    </w:rPr>
  </w:style>
  <w:style w:type="paragraph" w:styleId="ListParagraph">
    <w:name w:val="List Paragraph"/>
    <w:basedOn w:val="Normal"/>
    <w:uiPriority w:val="34"/>
    <w:qFormat/>
    <w:rsid w:val="0001717F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01717F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1717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717F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717F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01717F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01717F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01717F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01717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01717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1717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pooya</dc:creator>
  <cp:lastModifiedBy>pooya</cp:lastModifiedBy>
  <cp:revision>2</cp:revision>
  <dcterms:created xsi:type="dcterms:W3CDTF">2010-04-15T20:37:00Z</dcterms:created>
  <dcterms:modified xsi:type="dcterms:W3CDTF">2010-04-15T20:37:00Z</dcterms:modified>
</cp:coreProperties>
</file>