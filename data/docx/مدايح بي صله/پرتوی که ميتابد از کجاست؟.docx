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6CAF0" w14:textId="3A066D04" w:rsidR="0056305A" w:rsidRDefault="00F45065" w:rsidP="00991FCB">
      <w:pPr>
        <w:pStyle w:val="poem"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پرتو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مي‌تابد از کجاست؟</w:t>
      </w:r>
    </w:p>
    <w:p w14:paraId="576659A7" w14:textId="02E0A9D5" w:rsidR="00991FCB" w:rsidRDefault="00991FCB" w:rsidP="00991FCB">
      <w:pPr>
        <w:pStyle w:val="who"/>
        <w:bidi/>
        <w:rPr>
          <w:rtl/>
          <w:lang w:bidi="fa-IR"/>
        </w:rPr>
      </w:pPr>
    </w:p>
    <w:p w14:paraId="7FE00773" w14:textId="508AB406" w:rsidR="00991FCB" w:rsidRDefault="00991FCB" w:rsidP="00991FCB">
      <w:pPr>
        <w:pStyle w:val="why"/>
        <w:rPr>
          <w:rtl/>
          <w:lang w:bidi="fa-IR"/>
        </w:rPr>
      </w:pPr>
    </w:p>
    <w:p w14:paraId="74293480" w14:textId="6BD00909" w:rsidR="00991FCB" w:rsidRDefault="00991FCB" w:rsidP="00991FCB">
      <w:pPr>
        <w:pStyle w:val="num"/>
        <w:rPr>
          <w:rtl/>
          <w:lang w:bidi="fa-IR"/>
        </w:rPr>
      </w:pPr>
    </w:p>
    <w:p w14:paraId="26F785BF" w14:textId="77777777" w:rsidR="00991FCB" w:rsidRDefault="00991FCB" w:rsidP="00991FCB">
      <w:pPr>
        <w:pStyle w:val="subname"/>
        <w:rPr>
          <w:lang w:bidi="fa-IR"/>
        </w:rPr>
      </w:pPr>
    </w:p>
    <w:p w14:paraId="0F044876" w14:textId="0FD63C4F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پرتو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مي‌تابد از کجاست؟</w:t>
      </w:r>
    </w:p>
    <w:p w14:paraId="325C804E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يکي نگاه کن</w:t>
      </w:r>
    </w:p>
    <w:p w14:paraId="21B2F4F9" w14:textId="2AC8F2DE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کجا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کهکشان مي‌سوزد اين چراغ ِ ستاره تا ژرفا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پنهان ِ ظلمات</w:t>
      </w:r>
    </w:p>
    <w:p w14:paraId="696CB69E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 به اعتراف بنشاند:</w:t>
      </w:r>
    </w:p>
    <w:p w14:paraId="0AA6B427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انفجار ِ خورشيد ِ آخرين</w:t>
      </w:r>
    </w:p>
    <w:p w14:paraId="3859ED19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نمايش ِ اعماق ِ غياب</w:t>
      </w:r>
    </w:p>
    <w:p w14:paraId="6CE9A302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ابعاد ِ دلهره.</w:t>
      </w:r>
    </w:p>
    <w:p w14:paraId="04042B02" w14:textId="77777777" w:rsidR="0056305A" w:rsidRDefault="00F45065" w:rsidP="00991FCB">
      <w:pPr>
        <w:pStyle w:val="body"/>
        <w:bidi/>
        <w:rPr>
          <w:rtl/>
        </w:rPr>
      </w:pPr>
      <w:r>
        <w:t> </w:t>
      </w:r>
    </w:p>
    <w:p w14:paraId="2EF29CBB" w14:textId="77777777" w:rsidR="0056305A" w:rsidRDefault="00F45065" w:rsidP="00991FCB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6954A4F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5B3F42ED" w14:textId="77777777" w:rsidR="00991FCB" w:rsidRPr="00991FCB" w:rsidRDefault="00991FCB" w:rsidP="00991FCB">
      <w:pPr>
        <w:pStyle w:val="body"/>
        <w:bidi/>
        <w:divId w:val="1350335677"/>
      </w:pPr>
      <w:r w:rsidRPr="00991FCB">
        <w:rPr>
          <w:rFonts w:hint="cs"/>
          <w:rtl/>
          <w:lang w:bidi="fa-IR"/>
        </w:rPr>
        <w:t>آن</w:t>
      </w:r>
      <w:r w:rsidRPr="00991FCB">
        <w:t> </w:t>
      </w:r>
      <w:r w:rsidRPr="00991FCB">
        <w:tab/>
        <w:t> </w:t>
      </w:r>
    </w:p>
    <w:p w14:paraId="24F770F7" w14:textId="77777777" w:rsidR="00991FCB" w:rsidRPr="00991FCB" w:rsidRDefault="00991FCB" w:rsidP="00991FCB">
      <w:pPr>
        <w:pStyle w:val="body"/>
        <w:bidi/>
        <w:divId w:val="1350335677"/>
        <w:rPr>
          <w:rFonts w:ascii="Nesf2" w:hAnsi="Nesf2"/>
        </w:rPr>
      </w:pPr>
      <w:r w:rsidRPr="00991FCB">
        <w:rPr>
          <w:rFonts w:ascii="Nesf2" w:hAnsi="Nesf2"/>
        </w:rPr>
        <w:t> </w:t>
      </w:r>
      <w:r w:rsidRPr="00991FCB">
        <w:rPr>
          <w:rFonts w:ascii="Nesf2" w:hAnsi="Nesf2"/>
        </w:rPr>
        <w:tab/>
      </w:r>
      <w:r w:rsidRPr="00991FCB">
        <w:rPr>
          <w:rFonts w:hint="cs"/>
          <w:rtl/>
          <w:lang w:bidi="fa-IR"/>
        </w:rPr>
        <w:t>ماه نيست</w:t>
      </w:r>
      <w:r w:rsidRPr="00991FCB">
        <w:rPr>
          <w:rFonts w:ascii="Nesf2" w:hAnsi="Nesf2"/>
        </w:rPr>
        <w:t> </w:t>
      </w:r>
    </w:p>
    <w:p w14:paraId="1201B666" w14:textId="520CA8DE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دريچه‌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تجربه است</w:t>
      </w:r>
    </w:p>
    <w:p w14:paraId="66BF2D56" w14:textId="71BEFEE3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يقين کني که در فراسو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اين جهاز ِ شکسته‌سُکّان نيز</w:t>
      </w:r>
    </w:p>
    <w:p w14:paraId="4F3B249E" w14:textId="45D5F052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آنچه مي‌شنو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ساز ِ کَج‌کوک ِ سکوت است.</w:t>
      </w:r>
    </w:p>
    <w:p w14:paraId="1E8DA327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6B92A6FB" w14:textId="77777777" w:rsidR="00991FCB" w:rsidRPr="00991FCB" w:rsidRDefault="00991FCB" w:rsidP="00991FCB">
      <w:pPr>
        <w:pStyle w:val="body"/>
        <w:bidi/>
        <w:divId w:val="309604517"/>
      </w:pPr>
      <w:r w:rsidRPr="00991FCB">
        <w:rPr>
          <w:rFonts w:hint="cs"/>
          <w:rtl/>
          <w:lang w:bidi="fa-IR"/>
        </w:rPr>
        <w:t>تا</w:t>
      </w:r>
      <w:r w:rsidRPr="00991FCB">
        <w:t> </w:t>
      </w:r>
      <w:r w:rsidRPr="00991FCB">
        <w:tab/>
        <w:t> </w:t>
      </w:r>
    </w:p>
    <w:p w14:paraId="741CCC70" w14:textId="77777777" w:rsidR="00991FCB" w:rsidRPr="00991FCB" w:rsidRDefault="00991FCB" w:rsidP="00991FCB">
      <w:pPr>
        <w:pStyle w:val="body"/>
        <w:bidi/>
        <w:divId w:val="309604517"/>
        <w:rPr>
          <w:rFonts w:ascii="Nesf2" w:hAnsi="Nesf2"/>
        </w:rPr>
      </w:pPr>
      <w:r w:rsidRPr="00991FCB">
        <w:rPr>
          <w:rFonts w:ascii="Nesf2" w:hAnsi="Nesf2"/>
        </w:rPr>
        <w:t> </w:t>
      </w:r>
      <w:r w:rsidRPr="00991FCB">
        <w:rPr>
          <w:rFonts w:ascii="Nesf2" w:hAnsi="Nesf2"/>
        </w:rPr>
        <w:tab/>
      </w:r>
      <w:r w:rsidRPr="00991FCB">
        <w:rPr>
          <w:rFonts w:hint="cs"/>
          <w:rtl/>
          <w:lang w:bidi="fa-IR"/>
        </w:rPr>
        <w:t>يقين کني.</w:t>
      </w:r>
      <w:r w:rsidRPr="00991FCB">
        <w:rPr>
          <w:rFonts w:ascii="Nesf2" w:hAnsi="Nesf2"/>
        </w:rPr>
        <w:t> </w:t>
      </w:r>
    </w:p>
    <w:p w14:paraId="3CC962F0" w14:textId="77777777" w:rsidR="0056305A" w:rsidRDefault="00F45065" w:rsidP="00991FCB">
      <w:pPr>
        <w:pStyle w:val="body"/>
        <w:bidi/>
        <w:rPr>
          <w:rtl/>
        </w:rPr>
      </w:pPr>
      <w:r>
        <w:t> </w:t>
      </w:r>
    </w:p>
    <w:p w14:paraId="14E55B4B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تنها</w:t>
      </w:r>
    </w:p>
    <w:p w14:paraId="3DEC1860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ماييم</w:t>
      </w:r>
    </w:p>
    <w:p w14:paraId="256FE355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من و تو ــ</w:t>
      </w:r>
    </w:p>
    <w:p w14:paraId="50710028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نظّاره‌گان ِ خاموش ِ اين خلاء</w:t>
      </w:r>
    </w:p>
    <w:p w14:paraId="1A1FD4ED" w14:textId="047FC63A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دل‌افسرده‌گان ِ پادرجا</w:t>
      </w:r>
      <w:r w:rsidR="00991FCB">
        <w:rPr>
          <w:rFonts w:hint="cs"/>
          <w:rtl/>
          <w:lang w:bidi="fa-IR"/>
        </w:rPr>
        <w:t>ي</w:t>
      </w:r>
    </w:p>
    <w:p w14:paraId="52384C22" w14:textId="35510144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حيران ِ دريچه‌ها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انجماد ِ هم‌سفران.</w:t>
      </w:r>
    </w:p>
    <w:p w14:paraId="6C6D4420" w14:textId="77777777" w:rsidR="0056305A" w:rsidRDefault="00F45065" w:rsidP="00991FCB">
      <w:pPr>
        <w:pStyle w:val="body"/>
        <w:bidi/>
        <w:rPr>
          <w:rtl/>
        </w:rPr>
      </w:pPr>
      <w:r>
        <w:t> </w:t>
      </w:r>
    </w:p>
    <w:p w14:paraId="36DB7A49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دستادست ايستاده‌ايم</w:t>
      </w:r>
    </w:p>
    <w:p w14:paraId="1CEF0356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حيران‌ايم اما از ظلمات ِ سرد ِ جهان وحشت نمي‌کنيم</w:t>
      </w:r>
    </w:p>
    <w:p w14:paraId="2A4795A1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5B44D69E" w14:textId="77777777" w:rsidR="00991FCB" w:rsidRPr="00991FCB" w:rsidRDefault="00991FCB" w:rsidP="00991FCB">
      <w:pPr>
        <w:pStyle w:val="body"/>
        <w:bidi/>
        <w:divId w:val="990476624"/>
      </w:pPr>
      <w:r w:rsidRPr="00991FCB">
        <w:rPr>
          <w:rFonts w:hint="cs"/>
          <w:rtl/>
          <w:lang w:bidi="fa-IR"/>
        </w:rPr>
        <w:t>نه</w:t>
      </w:r>
      <w:r w:rsidRPr="00991FCB">
        <w:t> </w:t>
      </w:r>
      <w:r w:rsidRPr="00991FCB">
        <w:tab/>
        <w:t> </w:t>
      </w:r>
    </w:p>
    <w:p w14:paraId="7AEA47DB" w14:textId="77777777" w:rsidR="00991FCB" w:rsidRPr="00991FCB" w:rsidRDefault="00991FCB" w:rsidP="00991FCB">
      <w:pPr>
        <w:pStyle w:val="body"/>
        <w:bidi/>
        <w:divId w:val="990476624"/>
        <w:rPr>
          <w:rFonts w:ascii="Nesf2" w:hAnsi="Nesf2"/>
        </w:rPr>
      </w:pPr>
      <w:r w:rsidRPr="00991FCB">
        <w:rPr>
          <w:rFonts w:ascii="Nesf2" w:hAnsi="Nesf2"/>
        </w:rPr>
        <w:t> </w:t>
      </w:r>
      <w:r w:rsidRPr="00991FCB">
        <w:rPr>
          <w:rFonts w:ascii="Nesf2" w:hAnsi="Nesf2"/>
        </w:rPr>
        <w:tab/>
      </w:r>
      <w:r w:rsidRPr="00991FCB">
        <w:rPr>
          <w:rFonts w:hint="cs"/>
          <w:rtl/>
          <w:lang w:bidi="fa-IR"/>
        </w:rPr>
        <w:t>وحشت نمي‌کنيم.</w:t>
      </w:r>
      <w:r w:rsidRPr="00991FCB">
        <w:rPr>
          <w:rFonts w:ascii="Nesf2" w:hAnsi="Nesf2"/>
        </w:rPr>
        <w:t> </w:t>
      </w:r>
    </w:p>
    <w:p w14:paraId="38E4400D" w14:textId="77777777" w:rsidR="0056305A" w:rsidRDefault="00F45065" w:rsidP="00991FCB">
      <w:pPr>
        <w:pStyle w:val="body"/>
        <w:bidi/>
        <w:rPr>
          <w:rtl/>
        </w:rPr>
      </w:pPr>
      <w:r>
        <w:t> </w:t>
      </w:r>
    </w:p>
    <w:p w14:paraId="2779FA35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من در تابش ِ فروتن ِ اين چراغ مي‌بينم آن‌جا که تويي،</w:t>
      </w:r>
    </w:p>
    <w:p w14:paraId="0D8081AC" w14:textId="2F5E5F40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تو در ظلمت‌کده‌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ويران‌سرا</w:t>
      </w:r>
      <w:r w:rsidR="00991FC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من در مي‌يابي</w:t>
      </w:r>
    </w:p>
    <w:p w14:paraId="15FB62BA" w14:textId="77777777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اين‌جا که من‌ام.</w:t>
      </w:r>
    </w:p>
    <w:p w14:paraId="5A954E3D" w14:textId="0C8A46E5" w:rsidR="0056305A" w:rsidRDefault="00F45065" w:rsidP="00991FCB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۵ شهريور ِ ۱۳۶۸</w:t>
      </w:r>
    </w:p>
    <w:sectPr w:rsidR="00563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45065"/>
    <w:rsid w:val="0056305A"/>
    <w:rsid w:val="00991FCB"/>
    <w:rsid w:val="00F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D60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C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91FC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91FC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91FCB"/>
    <w:pPr>
      <w:bidi/>
    </w:pPr>
  </w:style>
  <w:style w:type="paragraph" w:customStyle="1" w:styleId="num">
    <w:name w:val="num"/>
    <w:basedOn w:val="poem"/>
    <w:qFormat/>
    <w:rsid w:val="00991FCB"/>
    <w:pPr>
      <w:spacing w:before="240"/>
    </w:pPr>
  </w:style>
  <w:style w:type="paragraph" w:customStyle="1" w:styleId="body">
    <w:name w:val="body"/>
    <w:basedOn w:val="Normal"/>
    <w:qFormat/>
    <w:rsid w:val="00991FCB"/>
    <w:rPr>
      <w:color w:val="000000"/>
    </w:rPr>
  </w:style>
  <w:style w:type="paragraph" w:customStyle="1" w:styleId="when">
    <w:name w:val="when"/>
    <w:basedOn w:val="who"/>
    <w:next w:val="where"/>
    <w:qFormat/>
    <w:rsid w:val="00991FCB"/>
    <w:pPr>
      <w:spacing w:before="360"/>
    </w:pPr>
  </w:style>
  <w:style w:type="paragraph" w:customStyle="1" w:styleId="where">
    <w:name w:val="where"/>
    <w:basedOn w:val="when"/>
    <w:next w:val="NoSpacing"/>
    <w:qFormat/>
    <w:rsid w:val="00991FCB"/>
    <w:pPr>
      <w:spacing w:before="0"/>
    </w:pPr>
  </w:style>
  <w:style w:type="paragraph" w:styleId="NoSpacing">
    <w:name w:val="No Spacing"/>
    <w:uiPriority w:val="1"/>
    <w:qFormat/>
    <w:rsid w:val="00991FC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91FC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91FC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C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C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FC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F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FC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F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91FCB"/>
    <w:rPr>
      <w:b/>
      <w:bCs/>
    </w:rPr>
  </w:style>
  <w:style w:type="character" w:styleId="Emphasis">
    <w:name w:val="Emphasis"/>
    <w:uiPriority w:val="20"/>
    <w:qFormat/>
    <w:rsid w:val="00991FCB"/>
    <w:rPr>
      <w:i/>
      <w:iCs/>
    </w:rPr>
  </w:style>
  <w:style w:type="paragraph" w:styleId="ListParagraph">
    <w:name w:val="List Paragraph"/>
    <w:basedOn w:val="Normal"/>
    <w:uiPriority w:val="34"/>
    <w:qFormat/>
    <w:rsid w:val="00991FC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91FC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1F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C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C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91F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91F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91F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91F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91F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FC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C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91FC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91FC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91FCB"/>
    <w:pPr>
      <w:bidi/>
    </w:pPr>
  </w:style>
  <w:style w:type="paragraph" w:customStyle="1" w:styleId="num">
    <w:name w:val="num"/>
    <w:basedOn w:val="poem"/>
    <w:qFormat/>
    <w:rsid w:val="00991FCB"/>
    <w:pPr>
      <w:spacing w:before="240"/>
    </w:pPr>
  </w:style>
  <w:style w:type="paragraph" w:customStyle="1" w:styleId="body">
    <w:name w:val="body"/>
    <w:basedOn w:val="Normal"/>
    <w:qFormat/>
    <w:rsid w:val="00991FCB"/>
    <w:rPr>
      <w:color w:val="000000"/>
    </w:rPr>
  </w:style>
  <w:style w:type="paragraph" w:customStyle="1" w:styleId="when">
    <w:name w:val="when"/>
    <w:basedOn w:val="who"/>
    <w:next w:val="where"/>
    <w:qFormat/>
    <w:rsid w:val="00991FCB"/>
    <w:pPr>
      <w:spacing w:before="360"/>
    </w:pPr>
  </w:style>
  <w:style w:type="paragraph" w:customStyle="1" w:styleId="where">
    <w:name w:val="where"/>
    <w:basedOn w:val="when"/>
    <w:next w:val="NoSpacing"/>
    <w:qFormat/>
    <w:rsid w:val="00991FCB"/>
    <w:pPr>
      <w:spacing w:before="0"/>
    </w:pPr>
  </w:style>
  <w:style w:type="paragraph" w:styleId="NoSpacing">
    <w:name w:val="No Spacing"/>
    <w:uiPriority w:val="1"/>
    <w:qFormat/>
    <w:rsid w:val="00991FC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91FC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91FC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C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C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FC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F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FC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F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91FCB"/>
    <w:rPr>
      <w:b/>
      <w:bCs/>
    </w:rPr>
  </w:style>
  <w:style w:type="character" w:styleId="Emphasis">
    <w:name w:val="Emphasis"/>
    <w:uiPriority w:val="20"/>
    <w:qFormat/>
    <w:rsid w:val="00991FCB"/>
    <w:rPr>
      <w:i/>
      <w:iCs/>
    </w:rPr>
  </w:style>
  <w:style w:type="paragraph" w:styleId="ListParagraph">
    <w:name w:val="List Paragraph"/>
    <w:basedOn w:val="Normal"/>
    <w:uiPriority w:val="34"/>
    <w:qFormat/>
    <w:rsid w:val="00991FC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91FC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1F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C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C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91FC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91FC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91FC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91F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91F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F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588</Characters>
  <Application>Microsoft Office Word</Application>
  <DocSecurity>0</DocSecurity>
  <Lines>53</Lines>
  <Paragraphs>38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2010-03-28T00:28:00Z</dcterms:created>
  <dcterms:modified xsi:type="dcterms:W3CDTF">2010-04-11T21:57:00Z</dcterms:modified>
</cp:coreProperties>
</file>