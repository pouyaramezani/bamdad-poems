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4DBDF" w14:textId="77777777" w:rsidR="00BF2511" w:rsidRDefault="00BF2511" w:rsidP="00BF2511">
      <w:pPr>
        <w:pStyle w:val="poem"/>
        <w:rPr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>کاج</w:t>
      </w:r>
    </w:p>
    <w:p w14:paraId="76E3C2FD" w14:textId="77777777" w:rsidR="00BF2511" w:rsidRDefault="00BF2511" w:rsidP="00BF2511">
      <w:pPr>
        <w:pStyle w:val="who"/>
        <w:bidi/>
        <w:rPr>
          <w:rtl/>
          <w:lang w:bidi="fa-IR"/>
        </w:rPr>
      </w:pPr>
      <w:r w:rsidRPr="00EA209E">
        <w:rPr>
          <w:rtl/>
          <w:lang w:bidi="fa-IR"/>
        </w:rPr>
        <w:t xml:space="preserve">به </w:t>
      </w:r>
      <w:r w:rsidRPr="00EA209E">
        <w:rPr>
          <w:b/>
          <w:bCs/>
          <w:rtl/>
          <w:lang w:bidi="fa-IR"/>
        </w:rPr>
        <w:t>ابوالفضل نجفي</w:t>
      </w:r>
    </w:p>
    <w:p w14:paraId="1ABC60F8" w14:textId="079BBAC1" w:rsidR="00BF2511" w:rsidRDefault="00BF2511" w:rsidP="00BF2511">
      <w:pPr>
        <w:pStyle w:val="why"/>
        <w:rPr>
          <w:rtl/>
          <w:lang w:bidi="fa-IR"/>
        </w:rPr>
      </w:pPr>
    </w:p>
    <w:p w14:paraId="7C584046" w14:textId="60A6A62E" w:rsidR="00513908" w:rsidRDefault="00513908" w:rsidP="00513908">
      <w:pPr>
        <w:pStyle w:val="num"/>
        <w:rPr>
          <w:rtl/>
          <w:lang w:bidi="fa-IR"/>
        </w:rPr>
      </w:pPr>
    </w:p>
    <w:p w14:paraId="74420A26" w14:textId="77777777" w:rsidR="00513908" w:rsidRPr="00513908" w:rsidRDefault="00513908" w:rsidP="00513908">
      <w:pPr>
        <w:pStyle w:val="subname"/>
        <w:rPr>
          <w:lang w:bidi="fa-IR"/>
        </w:rPr>
      </w:pPr>
    </w:p>
    <w:p w14:paraId="47E0C3B7" w14:textId="77777777" w:rsidR="00BF2511" w:rsidRDefault="00BF2511" w:rsidP="00BF251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همچو بوتيمارِ مجروحي ــ نشسته بر لبِ درياچه‌ي شب ــ مي‌خورَد اندوه</w:t>
      </w:r>
    </w:p>
    <w:p w14:paraId="14C1111C" w14:textId="77777777" w:rsidR="00BF2511" w:rsidRDefault="00BF2511" w:rsidP="00BF251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DBA198A" w14:textId="77777777" w:rsidR="00BF2511" w:rsidRDefault="00BF2511" w:rsidP="00BF251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شامگاه</w:t>
      </w:r>
    </w:p>
    <w:p w14:paraId="7772B013" w14:textId="77777777" w:rsidR="00BF2511" w:rsidRDefault="00BF2511" w:rsidP="00BF2511">
      <w:pPr>
        <w:pStyle w:val="body"/>
        <w:bidi/>
        <w:rPr>
          <w:rtl/>
        </w:rPr>
      </w:pPr>
      <w:r>
        <w:rPr>
          <w:rFonts w:hint="cs"/>
        </w:rPr>
        <w:t>        </w:t>
      </w:r>
      <w:r>
        <w:rPr>
          <w:rFonts w:hint="cs"/>
          <w:rtl/>
          <w:lang w:bidi="fa-IR"/>
        </w:rPr>
        <w:t xml:space="preserve"> انديشناک و خسته و مغموم</w:t>
      </w:r>
      <w:r>
        <w:rPr>
          <w:rFonts w:hint="cs"/>
        </w:rPr>
        <w:t>.</w:t>
      </w:r>
    </w:p>
    <w:p w14:paraId="05D9CD28" w14:textId="77777777" w:rsidR="00BF2511" w:rsidRDefault="00BF2511" w:rsidP="00BF251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FA01B93" w14:textId="77777777" w:rsidR="00BF2511" w:rsidRDefault="00BF2511" w:rsidP="00BF251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کاج‌هاي پير تاريکند و در انديشه‌ي تاريک.</w:t>
      </w:r>
    </w:p>
    <w:p w14:paraId="0C4E980B" w14:textId="77777777" w:rsidR="00BF2511" w:rsidRDefault="00BF2511" w:rsidP="00BF251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غمين و خسته و انديشناکم چون غروبِ شوم.</w:t>
      </w:r>
    </w:p>
    <w:p w14:paraId="3E2B95F8" w14:textId="77777777" w:rsidR="00BF2511" w:rsidRDefault="00BF2511" w:rsidP="00BF251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92518DF" w14:textId="77777777" w:rsidR="00BF2511" w:rsidRDefault="00BF2511" w:rsidP="00BF251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چنان</w:t>
      </w:r>
    </w:p>
    <w:p w14:paraId="0F37EB52" w14:textId="77777777" w:rsidR="00BF2511" w:rsidRDefault="00BF2511" w:rsidP="00BF2511">
      <w:pPr>
        <w:pStyle w:val="body"/>
        <w:bidi/>
        <w:rPr>
          <w:rtl/>
        </w:rPr>
      </w:pPr>
      <w:r>
        <w:rPr>
          <w:rFonts w:hint="cs"/>
        </w:rPr>
        <w:t>         </w:t>
      </w:r>
      <w:r>
        <w:rPr>
          <w:rFonts w:hint="cs"/>
          <w:rtl/>
          <w:lang w:bidi="fa-IR"/>
        </w:rPr>
        <w:t xml:space="preserve"> چون کاج‌هاي پير</w:t>
      </w:r>
    </w:p>
    <w:p w14:paraId="6F4B6720" w14:textId="77777777" w:rsidR="00BF2511" w:rsidRDefault="00BF2511" w:rsidP="00BF2511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</w:t>
      </w:r>
      <w:r>
        <w:rPr>
          <w:rFonts w:hint="cs"/>
          <w:rtl/>
          <w:lang w:bidi="fa-IR"/>
        </w:rPr>
        <w:t xml:space="preserve"> تاريکم که پنداري</w:t>
      </w:r>
    </w:p>
    <w:p w14:paraId="3AC03BA0" w14:textId="77777777" w:rsidR="00BF2511" w:rsidRDefault="00BF2511" w:rsidP="00BF251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ديرگاهي هست</w:t>
      </w:r>
    </w:p>
    <w:p w14:paraId="7BBC2C7B" w14:textId="77777777" w:rsidR="00BF2511" w:rsidRDefault="00BF2511" w:rsidP="00BF2511">
      <w:pPr>
        <w:pStyle w:val="body"/>
        <w:bidi/>
        <w:rPr>
          <w:rtl/>
        </w:rPr>
      </w:pPr>
      <w:r>
        <w:rPr>
          <w:rFonts w:hint="cs"/>
        </w:rPr>
        <w:t>                   </w:t>
      </w:r>
      <w:r>
        <w:rPr>
          <w:rFonts w:hint="cs"/>
          <w:rtl/>
          <w:lang w:bidi="fa-IR"/>
        </w:rPr>
        <w:t xml:space="preserve"> تا خورشيد</w:t>
      </w:r>
    </w:p>
    <w:p w14:paraId="7D037632" w14:textId="77777777" w:rsidR="00BF2511" w:rsidRDefault="00BF2511" w:rsidP="00BF2511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</w:t>
      </w:r>
      <w:r>
        <w:rPr>
          <w:rFonts w:hint="cs"/>
          <w:rtl/>
          <w:lang w:bidi="fa-IR"/>
        </w:rPr>
        <w:t xml:space="preserve"> بر جانم نتابيده‌ست.</w:t>
      </w:r>
    </w:p>
    <w:p w14:paraId="08DA649D" w14:textId="77777777" w:rsidR="00BF2511" w:rsidRDefault="00BF2511" w:rsidP="00BF251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D5285AB" w14:textId="77777777" w:rsidR="00BF2511" w:rsidRDefault="00BF2511" w:rsidP="00BF251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مي‌کشم بي‌نقشه</w:t>
      </w:r>
    </w:p>
    <w:p w14:paraId="21DED886" w14:textId="77777777" w:rsidR="00BF2511" w:rsidRDefault="00BF2511" w:rsidP="00BF2511">
      <w:pPr>
        <w:pStyle w:val="body"/>
        <w:bidi/>
        <w:rPr>
          <w:rtl/>
        </w:rPr>
      </w:pPr>
      <w:r>
        <w:rPr>
          <w:rFonts w:hint="cs"/>
        </w:rPr>
        <w:t>                     </w:t>
      </w:r>
      <w:r>
        <w:rPr>
          <w:rFonts w:hint="cs"/>
          <w:rtl/>
          <w:lang w:bidi="fa-IR"/>
        </w:rPr>
        <w:t xml:space="preserve"> در غم‌خانه‌ي خود</w:t>
      </w:r>
    </w:p>
    <w:p w14:paraId="7D2559A1" w14:textId="77777777" w:rsidR="00BF2511" w:rsidRDefault="00BF2511" w:rsidP="00BF2511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    </w:t>
      </w:r>
      <w:r>
        <w:rPr>
          <w:rFonts w:hint="cs"/>
          <w:rtl/>
          <w:lang w:bidi="fa-IR"/>
        </w:rPr>
        <w:t xml:space="preserve"> پاي</w:t>
      </w:r>
    </w:p>
    <w:p w14:paraId="1CEC643C" w14:textId="77777777" w:rsidR="00BF2511" w:rsidRDefault="00BF2511" w:rsidP="00BF251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مي‌کشم بي‌وقفه</w:t>
      </w:r>
    </w:p>
    <w:p w14:paraId="33CE171B" w14:textId="77777777" w:rsidR="00BF2511" w:rsidRDefault="00BF2511" w:rsidP="00BF2511">
      <w:pPr>
        <w:pStyle w:val="body"/>
        <w:bidi/>
        <w:rPr>
          <w:rtl/>
        </w:rPr>
      </w:pPr>
      <w:r>
        <w:rPr>
          <w:rFonts w:hint="cs"/>
        </w:rPr>
        <w:t>                    </w:t>
      </w:r>
      <w:r>
        <w:rPr>
          <w:rFonts w:hint="cs"/>
          <w:rtl/>
          <w:lang w:bidi="fa-IR"/>
        </w:rPr>
        <w:t xml:space="preserve"> بر پيشاني خود</w:t>
      </w:r>
    </w:p>
    <w:p w14:paraId="04594153" w14:textId="77777777" w:rsidR="00BF2511" w:rsidRDefault="00BF2511" w:rsidP="00BF2511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</w:t>
      </w:r>
      <w:r>
        <w:rPr>
          <w:rFonts w:hint="cs"/>
          <w:rtl/>
          <w:lang w:bidi="fa-IR"/>
        </w:rPr>
        <w:t xml:space="preserve"> دست...</w:t>
      </w:r>
    </w:p>
    <w:p w14:paraId="6F2BD0CF" w14:textId="77777777" w:rsidR="00BF2511" w:rsidRDefault="00BF2511" w:rsidP="00BF251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EF69639" w14:textId="77777777" w:rsidR="00BF2511" w:rsidRDefault="00BF2511" w:rsidP="00BF2511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54EE00AB" w14:textId="77777777" w:rsidR="00BF2511" w:rsidRDefault="00BF2511" w:rsidP="00BF251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99C729E" w14:textId="77777777" w:rsidR="00BF2511" w:rsidRDefault="00BF2511" w:rsidP="00BF2511">
      <w:pPr>
        <w:pStyle w:val="body"/>
        <w:bidi/>
        <w:rPr>
          <w:rtl/>
        </w:rPr>
      </w:pPr>
      <w:r>
        <w:rPr>
          <w:rFonts w:hint="cs"/>
        </w:rPr>
        <w:t>«</w:t>
      </w:r>
      <w:r>
        <w:rPr>
          <w:rFonts w:hint="cs"/>
          <w:rtl/>
          <w:lang w:bidi="fa-IR"/>
        </w:rPr>
        <w:t>ــ اي پيمبرهاي سرگردانِ نيکي</w:t>
      </w:r>
      <w:r>
        <w:rPr>
          <w:rFonts w:hint="cs"/>
        </w:rPr>
        <w:t>!</w:t>
      </w:r>
    </w:p>
    <w:p w14:paraId="11E5F0B7" w14:textId="77777777" w:rsidR="00BF2511" w:rsidRDefault="00BF2511" w:rsidP="00BF2511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اي پيمبرهاي</w:t>
      </w:r>
    </w:p>
    <w:p w14:paraId="3D5063BD" w14:textId="77777777" w:rsidR="00BF2511" w:rsidRDefault="00BF2511" w:rsidP="00BF2511">
      <w:pPr>
        <w:pStyle w:val="body"/>
        <w:bidi/>
        <w:rPr>
          <w:rtl/>
        </w:rPr>
      </w:pPr>
      <w:r>
        <w:rPr>
          <w:rFonts w:hint="cs"/>
        </w:rPr>
        <w:t>                 </w:t>
      </w:r>
      <w:r>
        <w:rPr>
          <w:rFonts w:hint="cs"/>
          <w:rtl/>
          <w:lang w:bidi="fa-IR"/>
        </w:rPr>
        <w:t xml:space="preserve"> بي‌تکفيرِ</w:t>
      </w:r>
    </w:p>
    <w:p w14:paraId="500F1988" w14:textId="77777777" w:rsidR="00BF2511" w:rsidRDefault="00BF2511" w:rsidP="00BF2511">
      <w:pPr>
        <w:pStyle w:val="body"/>
        <w:bidi/>
        <w:rPr>
          <w:rtl/>
        </w:rPr>
      </w:pPr>
      <w:r>
        <w:rPr>
          <w:rFonts w:hint="cs"/>
        </w:rPr>
        <w:t>                          </w:t>
      </w:r>
      <w:r>
        <w:rPr>
          <w:rFonts w:hint="cs"/>
          <w:rtl/>
          <w:lang w:bidi="fa-IR"/>
        </w:rPr>
        <w:t xml:space="preserve"> بي‌زنجيرِ</w:t>
      </w:r>
    </w:p>
    <w:p w14:paraId="6E53685F" w14:textId="77777777" w:rsidR="00BF2511" w:rsidRDefault="00BF2511" w:rsidP="00BF2511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</w:t>
      </w:r>
      <w:r>
        <w:rPr>
          <w:rFonts w:hint="cs"/>
          <w:rtl/>
          <w:lang w:bidi="fa-IR"/>
        </w:rPr>
        <w:t xml:space="preserve"> بي‌شمشير!</w:t>
      </w:r>
    </w:p>
    <w:p w14:paraId="10D7E8EB" w14:textId="77777777" w:rsidR="00BF2511" w:rsidRDefault="00BF2511" w:rsidP="00BF251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60F4222" w14:textId="77777777" w:rsidR="00BF2511" w:rsidRDefault="00BF2511" w:rsidP="00BF251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گذرگاهي چنين از عافيت مهجور،</w:t>
      </w:r>
    </w:p>
    <w:p w14:paraId="5268E61F" w14:textId="77777777" w:rsidR="00BF2511" w:rsidRDefault="00BF2511" w:rsidP="00BF251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بي‌کتابي اندر آن از دوزخي سوزان حکايت‌هاي رعب‌انگيز،</w:t>
      </w:r>
    </w:p>
    <w:p w14:paraId="1D510FF3" w14:textId="77777777" w:rsidR="00BF2511" w:rsidRDefault="00BF2511" w:rsidP="00BF251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پرچمِ محزونِتان را </w:t>
      </w:r>
    </w:p>
    <w:p w14:paraId="49DDAB34" w14:textId="77777777" w:rsidR="00BF2511" w:rsidRDefault="00BF2511" w:rsidP="00BF2511">
      <w:pPr>
        <w:pStyle w:val="body"/>
        <w:bidi/>
        <w:rPr>
          <w:rtl/>
        </w:rPr>
      </w:pPr>
      <w:r>
        <w:rPr>
          <w:rFonts w:hint="cs"/>
        </w:rPr>
        <w:t>                   </w:t>
      </w:r>
      <w:r>
        <w:rPr>
          <w:rFonts w:hint="cs"/>
          <w:rtl/>
          <w:lang w:bidi="fa-IR"/>
        </w:rPr>
        <w:t xml:space="preserve"> سخت</w:t>
      </w:r>
    </w:p>
    <w:p w14:paraId="57FDC022" w14:textId="77777777" w:rsidR="00BF2511" w:rsidRDefault="00BF2511" w:rsidP="00BF251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دور مي‌بينم که باد افتاده باشد روزي اندر سينه‌ي مغرور!</w:t>
      </w:r>
    </w:p>
    <w:p w14:paraId="3CC0B4D0" w14:textId="77777777" w:rsidR="00BF2511" w:rsidRDefault="00BF2511" w:rsidP="00BF251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7E56EF2" w14:textId="77777777" w:rsidR="00BF2511" w:rsidRDefault="00BF2511" w:rsidP="00BF251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زهرِ رنج از ناتواني‌هاي معصومانه‌تان در دل،</w:t>
      </w:r>
    </w:p>
    <w:p w14:paraId="47DE1C85" w14:textId="77777777" w:rsidR="00BF2511" w:rsidRDefault="00BF2511" w:rsidP="00BF251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هم‌چو بوتيمار</w:t>
      </w:r>
    </w:p>
    <w:p w14:paraId="2EF8F5A8" w14:textId="77777777" w:rsidR="00BF2511" w:rsidRDefault="00BF2511" w:rsidP="00BF251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لبِ درياچه‌ي شب مي‌خورم اندوه.</w:t>
      </w:r>
    </w:p>
    <w:p w14:paraId="1FF4F19E" w14:textId="77777777" w:rsidR="00BF2511" w:rsidRDefault="00BF2511" w:rsidP="00BF251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آنچنان چون کاجِ پيري پُرغبارم من، که گويي ديرگاهي رفته کز ابري</w:t>
      </w:r>
    </w:p>
    <w:p w14:paraId="12E60E19" w14:textId="77777777" w:rsidR="00BF2511" w:rsidRDefault="00BF2511" w:rsidP="00BF251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نم‌نمي باران نباريده‌ست.</w:t>
      </w:r>
    </w:p>
    <w:p w14:paraId="1EB78470" w14:textId="77777777" w:rsidR="00BF2511" w:rsidRDefault="00BF2511" w:rsidP="00BF2511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1608EBD" w14:textId="77777777" w:rsidR="00BF2511" w:rsidRDefault="00BF2511" w:rsidP="00BF251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مي‌کشم</w:t>
      </w:r>
    </w:p>
    <w:p w14:paraId="70509829" w14:textId="77777777" w:rsidR="00BF2511" w:rsidRDefault="00BF2511" w:rsidP="00BF2511">
      <w:pPr>
        <w:pStyle w:val="body"/>
        <w:bidi/>
        <w:rPr>
          <w:rtl/>
        </w:rPr>
      </w:pPr>
      <w:r>
        <w:rPr>
          <w:rFonts w:hint="cs"/>
        </w:rPr>
        <w:t>          </w:t>
      </w:r>
      <w:r>
        <w:rPr>
          <w:rFonts w:hint="cs"/>
          <w:rtl/>
          <w:lang w:bidi="fa-IR"/>
        </w:rPr>
        <w:t xml:space="preserve"> بي‌نقشه</w:t>
      </w:r>
    </w:p>
    <w:p w14:paraId="5EEA633E" w14:textId="77777777" w:rsidR="00BF2511" w:rsidRDefault="00BF2511" w:rsidP="00BF2511">
      <w:pPr>
        <w:pStyle w:val="body"/>
        <w:bidi/>
        <w:rPr>
          <w:rtl/>
        </w:rPr>
      </w:pPr>
      <w:r>
        <w:rPr>
          <w:rFonts w:hint="cs"/>
        </w:rPr>
        <w:t>                    </w:t>
      </w:r>
      <w:r>
        <w:rPr>
          <w:rFonts w:hint="cs"/>
          <w:rtl/>
          <w:lang w:bidi="fa-IR"/>
        </w:rPr>
        <w:t xml:space="preserve"> در غم‌خانه‌ي خود پاي</w:t>
      </w:r>
      <w:r>
        <w:rPr>
          <w:rFonts w:hint="cs"/>
        </w:rPr>
        <w:t>...</w:t>
      </w:r>
    </w:p>
    <w:p w14:paraId="60EE1A9D" w14:textId="77777777" w:rsidR="00BF2511" w:rsidRDefault="00BF2511" w:rsidP="00BF251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مي‌کشم</w:t>
      </w:r>
    </w:p>
    <w:p w14:paraId="297FD1C1" w14:textId="77777777" w:rsidR="00BF2511" w:rsidRDefault="00BF2511" w:rsidP="00BF2511">
      <w:pPr>
        <w:pStyle w:val="body"/>
        <w:bidi/>
        <w:rPr>
          <w:rtl/>
        </w:rPr>
      </w:pPr>
      <w:r>
        <w:rPr>
          <w:rFonts w:hint="cs"/>
        </w:rPr>
        <w:t>          </w:t>
      </w:r>
      <w:r>
        <w:rPr>
          <w:rFonts w:hint="cs"/>
          <w:rtl/>
          <w:lang w:bidi="fa-IR"/>
        </w:rPr>
        <w:t xml:space="preserve"> بي‌وقفه</w:t>
      </w:r>
    </w:p>
    <w:p w14:paraId="279E8EFD" w14:textId="77777777" w:rsidR="00BF2511" w:rsidRDefault="00BF2511" w:rsidP="00BF2511">
      <w:pPr>
        <w:pStyle w:val="body"/>
        <w:bidi/>
        <w:rPr>
          <w:rtl/>
        </w:rPr>
      </w:pPr>
      <w:r>
        <w:rPr>
          <w:rFonts w:hint="cs"/>
        </w:rPr>
        <w:t>                  </w:t>
      </w:r>
      <w:r>
        <w:rPr>
          <w:rFonts w:hint="cs"/>
          <w:rtl/>
          <w:lang w:bidi="fa-IR"/>
        </w:rPr>
        <w:t xml:space="preserve"> بر پيشاني خود دست</w:t>
      </w:r>
      <w:r>
        <w:rPr>
          <w:rFonts w:hint="cs"/>
        </w:rPr>
        <w:t>...</w:t>
      </w:r>
    </w:p>
    <w:p w14:paraId="08E04A64" w14:textId="77777777" w:rsidR="00BF2511" w:rsidRDefault="00BF2511" w:rsidP="00BF2511">
      <w:pPr>
        <w:pStyle w:val="when"/>
        <w:bidi/>
        <w:rPr>
          <w:lang w:bidi="fa-IR"/>
        </w:rPr>
      </w:pPr>
      <w:r>
        <w:rPr>
          <w:rFonts w:hint="cs"/>
          <w:rtl/>
          <w:lang w:bidi="fa-IR"/>
        </w:rPr>
        <w:t>۱۳۳۶</w:t>
      </w:r>
    </w:p>
    <w:p w14:paraId="581AF909" w14:textId="248C5309" w:rsidR="00BF2511" w:rsidRDefault="00BF2511" w:rsidP="00513908">
      <w:pPr>
        <w:pStyle w:val="where"/>
        <w:bidi/>
        <w:rPr>
          <w:lang w:bidi="fa-IR"/>
        </w:rPr>
      </w:pPr>
      <w:r w:rsidRPr="00EA209E">
        <w:rPr>
          <w:rtl/>
          <w:lang w:bidi="fa-IR"/>
        </w:rPr>
        <w:t>زندانِ موقت</w:t>
      </w:r>
      <w:bookmarkEnd w:id="0"/>
    </w:p>
    <w:sectPr w:rsidR="00BF25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511"/>
    <w:rsid w:val="00513908"/>
    <w:rsid w:val="00BF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6CCD5D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908"/>
  </w:style>
  <w:style w:type="paragraph" w:styleId="Heading1">
    <w:name w:val="heading 1"/>
    <w:basedOn w:val="Normal"/>
    <w:next w:val="Normal"/>
    <w:link w:val="Heading1Char"/>
    <w:uiPriority w:val="9"/>
    <w:qFormat/>
    <w:rsid w:val="005139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9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9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90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90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90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90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90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90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513908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513908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513908"/>
    <w:pPr>
      <w:bidi/>
    </w:pPr>
  </w:style>
  <w:style w:type="paragraph" w:customStyle="1" w:styleId="body">
    <w:name w:val="body"/>
    <w:basedOn w:val="Normal"/>
    <w:qFormat/>
    <w:rsid w:val="00513908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513908"/>
    <w:pPr>
      <w:spacing w:before="360"/>
    </w:pPr>
  </w:style>
  <w:style w:type="paragraph" w:customStyle="1" w:styleId="where">
    <w:name w:val="where"/>
    <w:basedOn w:val="when"/>
    <w:next w:val="NoSpacing"/>
    <w:qFormat/>
    <w:rsid w:val="00513908"/>
    <w:pPr>
      <w:spacing w:before="0"/>
    </w:pPr>
  </w:style>
  <w:style w:type="paragraph" w:styleId="NoSpacing">
    <w:name w:val="No Spacing"/>
    <w:uiPriority w:val="1"/>
    <w:qFormat/>
    <w:rsid w:val="00513908"/>
    <w:rPr>
      <w:rFonts w:eastAsiaTheme="minorEastAsia"/>
    </w:rPr>
  </w:style>
  <w:style w:type="paragraph" w:customStyle="1" w:styleId="num">
    <w:name w:val="num"/>
    <w:basedOn w:val="poem"/>
    <w:qFormat/>
    <w:rsid w:val="00513908"/>
    <w:pPr>
      <w:spacing w:before="240"/>
    </w:pPr>
  </w:style>
  <w:style w:type="paragraph" w:customStyle="1" w:styleId="subname">
    <w:name w:val="subname"/>
    <w:basedOn w:val="num"/>
    <w:next w:val="body"/>
    <w:qFormat/>
    <w:rsid w:val="00513908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1390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9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9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908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908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9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90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9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3908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1390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3908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9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390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13908"/>
    <w:rPr>
      <w:b/>
      <w:bCs/>
    </w:rPr>
  </w:style>
  <w:style w:type="character" w:styleId="Emphasis">
    <w:name w:val="Emphasis"/>
    <w:uiPriority w:val="20"/>
    <w:qFormat/>
    <w:rsid w:val="00513908"/>
    <w:rPr>
      <w:i/>
      <w:iCs/>
    </w:rPr>
  </w:style>
  <w:style w:type="paragraph" w:styleId="ListParagraph">
    <w:name w:val="List Paragraph"/>
    <w:basedOn w:val="Normal"/>
    <w:uiPriority w:val="34"/>
    <w:qFormat/>
    <w:rsid w:val="005139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390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1390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9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90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1390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1390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1390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1390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1390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3908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908"/>
  </w:style>
  <w:style w:type="paragraph" w:styleId="Heading1">
    <w:name w:val="heading 1"/>
    <w:basedOn w:val="Normal"/>
    <w:next w:val="Normal"/>
    <w:link w:val="Heading1Char"/>
    <w:uiPriority w:val="9"/>
    <w:qFormat/>
    <w:rsid w:val="005139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9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9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90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90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90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90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90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90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513908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513908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513908"/>
    <w:pPr>
      <w:bidi/>
    </w:pPr>
  </w:style>
  <w:style w:type="paragraph" w:customStyle="1" w:styleId="body">
    <w:name w:val="body"/>
    <w:basedOn w:val="Normal"/>
    <w:qFormat/>
    <w:rsid w:val="00513908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513908"/>
    <w:pPr>
      <w:spacing w:before="360"/>
    </w:pPr>
  </w:style>
  <w:style w:type="paragraph" w:customStyle="1" w:styleId="where">
    <w:name w:val="where"/>
    <w:basedOn w:val="when"/>
    <w:next w:val="NoSpacing"/>
    <w:qFormat/>
    <w:rsid w:val="00513908"/>
    <w:pPr>
      <w:spacing w:before="0"/>
    </w:pPr>
  </w:style>
  <w:style w:type="paragraph" w:styleId="NoSpacing">
    <w:name w:val="No Spacing"/>
    <w:uiPriority w:val="1"/>
    <w:qFormat/>
    <w:rsid w:val="00513908"/>
    <w:rPr>
      <w:rFonts w:eastAsiaTheme="minorEastAsia"/>
    </w:rPr>
  </w:style>
  <w:style w:type="paragraph" w:customStyle="1" w:styleId="num">
    <w:name w:val="num"/>
    <w:basedOn w:val="poem"/>
    <w:qFormat/>
    <w:rsid w:val="00513908"/>
    <w:pPr>
      <w:spacing w:before="240"/>
    </w:pPr>
  </w:style>
  <w:style w:type="paragraph" w:customStyle="1" w:styleId="subname">
    <w:name w:val="subname"/>
    <w:basedOn w:val="num"/>
    <w:next w:val="body"/>
    <w:qFormat/>
    <w:rsid w:val="00513908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1390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9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9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908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908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9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90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9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3908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1390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3908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9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390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13908"/>
    <w:rPr>
      <w:b/>
      <w:bCs/>
    </w:rPr>
  </w:style>
  <w:style w:type="character" w:styleId="Emphasis">
    <w:name w:val="Emphasis"/>
    <w:uiPriority w:val="20"/>
    <w:qFormat/>
    <w:rsid w:val="00513908"/>
    <w:rPr>
      <w:i/>
      <w:iCs/>
    </w:rPr>
  </w:style>
  <w:style w:type="paragraph" w:styleId="ListParagraph">
    <w:name w:val="List Paragraph"/>
    <w:basedOn w:val="Normal"/>
    <w:uiPriority w:val="34"/>
    <w:qFormat/>
    <w:rsid w:val="005139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390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1390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9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90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1390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1390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1390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1390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1390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390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2010-04-05T23:29:00Z</dcterms:created>
  <dcterms:modified xsi:type="dcterms:W3CDTF">2010-04-06T09:53:00Z</dcterms:modified>
</cp:coreProperties>
</file>