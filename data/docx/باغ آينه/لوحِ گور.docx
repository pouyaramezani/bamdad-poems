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3C1DB" w14:textId="77777777" w:rsidR="00ED38FD" w:rsidRDefault="00ED38FD" w:rsidP="00ED38FD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لوحِ گور</w:t>
      </w:r>
    </w:p>
    <w:p w14:paraId="2300C76D" w14:textId="77777777" w:rsidR="00ED38FD" w:rsidRDefault="00ED38FD" w:rsidP="00ED38FD">
      <w:pPr>
        <w:pStyle w:val="who"/>
        <w:bidi/>
        <w:rPr>
          <w:rtl/>
          <w:lang w:bidi="fa-IR"/>
        </w:rPr>
      </w:pPr>
    </w:p>
    <w:p w14:paraId="6FEF6468" w14:textId="3B92158A" w:rsidR="00ED38FD" w:rsidRDefault="00ED38FD" w:rsidP="00ED38FD">
      <w:pPr>
        <w:pStyle w:val="why"/>
        <w:rPr>
          <w:rtl/>
          <w:lang w:bidi="fa-IR"/>
        </w:rPr>
      </w:pPr>
    </w:p>
    <w:p w14:paraId="6E513063" w14:textId="3BBA3D54" w:rsidR="00CC3650" w:rsidRDefault="00CC3650" w:rsidP="00CC3650">
      <w:pPr>
        <w:pStyle w:val="num"/>
        <w:rPr>
          <w:rtl/>
          <w:lang w:bidi="fa-IR"/>
        </w:rPr>
      </w:pPr>
    </w:p>
    <w:p w14:paraId="72CF80A0" w14:textId="77777777" w:rsidR="00CC3650" w:rsidRPr="00CC3650" w:rsidRDefault="00CC3650" w:rsidP="00CC3650">
      <w:pPr>
        <w:pStyle w:val="subname"/>
        <w:rPr>
          <w:lang w:bidi="fa-IR"/>
        </w:rPr>
      </w:pPr>
    </w:p>
    <w:p w14:paraId="4DEBD261" w14:textId="77777777" w:rsidR="00ED38FD" w:rsidRDefault="00ED38FD" w:rsidP="00ED38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در رفتن حرکت بود</w:t>
      </w:r>
    </w:p>
    <w:p w14:paraId="6AF2C2F4" w14:textId="77777777" w:rsidR="00ED38FD" w:rsidRDefault="00ED38FD" w:rsidP="00ED38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در ماندن سکوني.</w:t>
      </w:r>
    </w:p>
    <w:p w14:paraId="7E2E042C" w14:textId="77777777" w:rsidR="00ED38FD" w:rsidRDefault="00ED38FD" w:rsidP="00ED38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شاخه‌ها را از ريشه جدايي نبود</w:t>
      </w:r>
    </w:p>
    <w:p w14:paraId="4662FDA7" w14:textId="77777777" w:rsidR="00ED38FD" w:rsidRDefault="00ED38FD" w:rsidP="00ED38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بادِ سخن‌چين</w:t>
      </w:r>
    </w:p>
    <w:p w14:paraId="5EA9B846" w14:textId="77777777" w:rsidR="00ED38FD" w:rsidRDefault="00ED38FD" w:rsidP="00ED38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برگ‌ها رازي چنان نگفت</w:t>
      </w:r>
    </w:p>
    <w:p w14:paraId="300F2FA5" w14:textId="77777777" w:rsidR="00ED38FD" w:rsidRDefault="00ED38FD" w:rsidP="00ED38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بشايد.</w:t>
      </w:r>
    </w:p>
    <w:p w14:paraId="51A39B17" w14:textId="77777777" w:rsidR="00ED38FD" w:rsidRDefault="00ED38FD" w:rsidP="00ED38F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C81AC82" w14:textId="77777777" w:rsidR="00ED38FD" w:rsidRDefault="00ED38FD" w:rsidP="00ED38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دوشيزه‌ي عشقِ من مادري بيگانه است</w:t>
      </w:r>
    </w:p>
    <w:p w14:paraId="65C3A0F6" w14:textId="77777777" w:rsidR="00ED38FD" w:rsidRDefault="00ED38FD" w:rsidP="00ED38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ستاره‌ي پُرشتاب</w:t>
      </w:r>
    </w:p>
    <w:p w14:paraId="1D02DDE1" w14:textId="77777777" w:rsidR="00ED38FD" w:rsidRDefault="00ED38FD" w:rsidP="00ED38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گذرگاهي مأيوس</w:t>
      </w:r>
    </w:p>
    <w:p w14:paraId="1206B26B" w14:textId="77777777" w:rsidR="00ED38FD" w:rsidRDefault="00ED38FD" w:rsidP="00ED38F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مداري جاودانه مي‌گردد.</w:t>
      </w:r>
    </w:p>
    <w:p w14:paraId="25F776C2" w14:textId="77777777" w:rsidR="00ED38FD" w:rsidRDefault="00ED38FD" w:rsidP="00ED38FD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3B4733CF" w14:textId="77777777" w:rsidR="00ED38FD" w:rsidRDefault="00ED38FD"/>
    <w:sectPr w:rsidR="00ED3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FD"/>
    <w:rsid w:val="00CC3650"/>
    <w:rsid w:val="00ED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24B4E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50"/>
  </w:style>
  <w:style w:type="paragraph" w:styleId="Heading1">
    <w:name w:val="heading 1"/>
    <w:basedOn w:val="Normal"/>
    <w:next w:val="Normal"/>
    <w:link w:val="Heading1Char"/>
    <w:uiPriority w:val="9"/>
    <w:qFormat/>
    <w:rsid w:val="00CC36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6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6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6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6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65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65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65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65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CC3650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C3650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CC3650"/>
    <w:pPr>
      <w:bidi/>
    </w:pPr>
  </w:style>
  <w:style w:type="paragraph" w:customStyle="1" w:styleId="body">
    <w:name w:val="body"/>
    <w:basedOn w:val="Normal"/>
    <w:qFormat/>
    <w:rsid w:val="00CC3650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CC3650"/>
    <w:pPr>
      <w:spacing w:before="360"/>
    </w:pPr>
  </w:style>
  <w:style w:type="paragraph" w:customStyle="1" w:styleId="where">
    <w:name w:val="where"/>
    <w:basedOn w:val="when"/>
    <w:next w:val="NoSpacing"/>
    <w:qFormat/>
    <w:rsid w:val="00CC3650"/>
    <w:pPr>
      <w:spacing w:before="0"/>
    </w:pPr>
  </w:style>
  <w:style w:type="paragraph" w:styleId="NoSpacing">
    <w:name w:val="No Spacing"/>
    <w:uiPriority w:val="1"/>
    <w:qFormat/>
    <w:rsid w:val="00CC3650"/>
    <w:rPr>
      <w:rFonts w:eastAsiaTheme="minorEastAsia"/>
    </w:rPr>
  </w:style>
  <w:style w:type="paragraph" w:customStyle="1" w:styleId="num">
    <w:name w:val="num"/>
    <w:basedOn w:val="poem"/>
    <w:qFormat/>
    <w:rsid w:val="00CC3650"/>
    <w:pPr>
      <w:spacing w:before="240"/>
    </w:pPr>
  </w:style>
  <w:style w:type="paragraph" w:customStyle="1" w:styleId="subname">
    <w:name w:val="subname"/>
    <w:basedOn w:val="num"/>
    <w:next w:val="body"/>
    <w:qFormat/>
    <w:rsid w:val="00CC365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C365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6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6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65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65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6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6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6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3650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36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65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6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36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C3650"/>
    <w:rPr>
      <w:b/>
      <w:bCs/>
    </w:rPr>
  </w:style>
  <w:style w:type="character" w:styleId="Emphasis">
    <w:name w:val="Emphasis"/>
    <w:uiPriority w:val="20"/>
    <w:qFormat/>
    <w:rsid w:val="00CC3650"/>
    <w:rPr>
      <w:i/>
      <w:iCs/>
    </w:rPr>
  </w:style>
  <w:style w:type="paragraph" w:styleId="ListParagraph">
    <w:name w:val="List Paragraph"/>
    <w:basedOn w:val="Normal"/>
    <w:uiPriority w:val="34"/>
    <w:qFormat/>
    <w:rsid w:val="00CC36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6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36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6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65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C365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C365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C365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C365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C36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65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50"/>
  </w:style>
  <w:style w:type="paragraph" w:styleId="Heading1">
    <w:name w:val="heading 1"/>
    <w:basedOn w:val="Normal"/>
    <w:next w:val="Normal"/>
    <w:link w:val="Heading1Char"/>
    <w:uiPriority w:val="9"/>
    <w:qFormat/>
    <w:rsid w:val="00CC36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6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6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6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6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65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65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65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65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CC3650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C3650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CC3650"/>
    <w:pPr>
      <w:bidi/>
    </w:pPr>
  </w:style>
  <w:style w:type="paragraph" w:customStyle="1" w:styleId="body">
    <w:name w:val="body"/>
    <w:basedOn w:val="Normal"/>
    <w:qFormat/>
    <w:rsid w:val="00CC3650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CC3650"/>
    <w:pPr>
      <w:spacing w:before="360"/>
    </w:pPr>
  </w:style>
  <w:style w:type="paragraph" w:customStyle="1" w:styleId="where">
    <w:name w:val="where"/>
    <w:basedOn w:val="when"/>
    <w:next w:val="NoSpacing"/>
    <w:qFormat/>
    <w:rsid w:val="00CC3650"/>
    <w:pPr>
      <w:spacing w:before="0"/>
    </w:pPr>
  </w:style>
  <w:style w:type="paragraph" w:styleId="NoSpacing">
    <w:name w:val="No Spacing"/>
    <w:uiPriority w:val="1"/>
    <w:qFormat/>
    <w:rsid w:val="00CC3650"/>
    <w:rPr>
      <w:rFonts w:eastAsiaTheme="minorEastAsia"/>
    </w:rPr>
  </w:style>
  <w:style w:type="paragraph" w:customStyle="1" w:styleId="num">
    <w:name w:val="num"/>
    <w:basedOn w:val="poem"/>
    <w:qFormat/>
    <w:rsid w:val="00CC3650"/>
    <w:pPr>
      <w:spacing w:before="240"/>
    </w:pPr>
  </w:style>
  <w:style w:type="paragraph" w:customStyle="1" w:styleId="subname">
    <w:name w:val="subname"/>
    <w:basedOn w:val="num"/>
    <w:next w:val="body"/>
    <w:qFormat/>
    <w:rsid w:val="00CC365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C365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6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6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65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65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6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6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6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3650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36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65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6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36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C3650"/>
    <w:rPr>
      <w:b/>
      <w:bCs/>
    </w:rPr>
  </w:style>
  <w:style w:type="character" w:styleId="Emphasis">
    <w:name w:val="Emphasis"/>
    <w:uiPriority w:val="20"/>
    <w:qFormat/>
    <w:rsid w:val="00CC3650"/>
    <w:rPr>
      <w:i/>
      <w:iCs/>
    </w:rPr>
  </w:style>
  <w:style w:type="paragraph" w:styleId="ListParagraph">
    <w:name w:val="List Paragraph"/>
    <w:basedOn w:val="Normal"/>
    <w:uiPriority w:val="34"/>
    <w:qFormat/>
    <w:rsid w:val="00CC36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6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36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6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65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C365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C365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C365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C365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C36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6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2010-04-05T23:34:00Z</dcterms:created>
  <dcterms:modified xsi:type="dcterms:W3CDTF">2010-04-06T10:05:00Z</dcterms:modified>
</cp:coreProperties>
</file>