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BF1E1" w14:textId="02373DF4" w:rsidR="00DF7624" w:rsidRDefault="00B243FB" w:rsidP="00890788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هجرانی</w:t>
      </w:r>
    </w:p>
    <w:p w14:paraId="1C506B52" w14:textId="5431ECAD" w:rsidR="00890788" w:rsidRDefault="00890788" w:rsidP="00890788">
      <w:pPr>
        <w:pStyle w:val="who"/>
        <w:bidi/>
        <w:rPr>
          <w:rtl/>
          <w:lang w:bidi="fa-IR"/>
        </w:rPr>
      </w:pPr>
    </w:p>
    <w:p w14:paraId="1A51890F" w14:textId="4503C09E" w:rsidR="00890788" w:rsidRDefault="00890788" w:rsidP="00890788">
      <w:pPr>
        <w:pStyle w:val="why"/>
        <w:rPr>
          <w:rtl/>
          <w:lang w:bidi="fa-IR"/>
        </w:rPr>
      </w:pPr>
    </w:p>
    <w:p w14:paraId="3C0141C5" w14:textId="1744EA47" w:rsidR="00890788" w:rsidRDefault="00890788" w:rsidP="00890788">
      <w:pPr>
        <w:pStyle w:val="num"/>
        <w:rPr>
          <w:rtl/>
          <w:lang w:bidi="fa-IR"/>
        </w:rPr>
      </w:pPr>
    </w:p>
    <w:p w14:paraId="49DC52C0" w14:textId="77777777" w:rsidR="00890788" w:rsidRPr="00890788" w:rsidRDefault="00890788" w:rsidP="00890788">
      <w:pPr>
        <w:pStyle w:val="subname"/>
        <w:rPr>
          <w:lang w:bidi="fa-IR"/>
        </w:rPr>
      </w:pPr>
    </w:p>
    <w:p w14:paraId="3B152CC7" w14:textId="77777777" w:rsidR="00890788" w:rsidRPr="00890788" w:rsidRDefault="00890788" w:rsidP="00890788">
      <w:pPr>
        <w:pStyle w:val="body"/>
        <w:bidi/>
        <w:divId w:val="302857975"/>
        <w:rPr>
          <w:rFonts w:ascii="Nesf2" w:hAnsi="Nesf2"/>
        </w:rPr>
      </w:pPr>
      <w:r w:rsidRPr="00890788">
        <w:rPr>
          <w:rFonts w:hint="cs"/>
          <w:rtl/>
          <w:lang w:bidi="fa-IR"/>
        </w:rPr>
        <w:t>سين ِ هفتم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3663A0CA" w14:textId="77777777" w:rsidR="00890788" w:rsidRPr="00890788" w:rsidRDefault="00890788" w:rsidP="00890788">
      <w:pPr>
        <w:pStyle w:val="body"/>
        <w:bidi/>
        <w:divId w:val="302857975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سيب ِ سُرخي‌ست،</w:t>
      </w:r>
      <w:r w:rsidRPr="00890788">
        <w:rPr>
          <w:rFonts w:ascii="Nesf2" w:hAnsi="Nesf2"/>
        </w:rPr>
        <w:t> </w:t>
      </w:r>
    </w:p>
    <w:p w14:paraId="0BBCE09F" w14:textId="77777777" w:rsidR="00890788" w:rsidRPr="00890788" w:rsidRDefault="00890788" w:rsidP="00890788">
      <w:pPr>
        <w:pStyle w:val="body"/>
        <w:bidi/>
      </w:pPr>
      <w:r w:rsidRPr="00890788">
        <w:rPr>
          <w:rFonts w:hint="cs"/>
          <w:rtl/>
          <w:lang w:bidi="fa-IR"/>
        </w:rPr>
        <w:t>حسرتا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</w:p>
    <w:p w14:paraId="6801EB0F" w14:textId="77777777" w:rsidR="00890788" w:rsidRPr="00890788" w:rsidRDefault="00890788" w:rsidP="00890788">
      <w:pPr>
        <w:pStyle w:val="body"/>
        <w:bidi/>
        <w:rPr>
          <w:lang w:bidi="fa-IR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که مرا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 </w:t>
      </w:r>
      <w:r w:rsidRPr="00890788">
        <w:rPr>
          <w:lang w:bidi="fa-IR"/>
        </w:rPr>
        <w:tab/>
      </w:r>
      <w:r w:rsidRPr="00890788">
        <w:rPr>
          <w:rFonts w:hint="cs"/>
          <w:rtl/>
          <w:lang w:bidi="fa-IR"/>
        </w:rPr>
        <w:t> </w:t>
      </w:r>
    </w:p>
    <w:p w14:paraId="2CA37A3D" w14:textId="77777777" w:rsidR="00890788" w:rsidRPr="00890788" w:rsidRDefault="00890788" w:rsidP="00890788">
      <w:pPr>
        <w:pStyle w:val="body"/>
        <w:bidi/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 </w:t>
      </w:r>
      <w:r w:rsidRPr="00890788">
        <w:rPr>
          <w:lang w:bidi="fa-IR"/>
        </w:rPr>
        <w:tab/>
      </w:r>
      <w:r w:rsidRPr="00890788">
        <w:rPr>
          <w:rFonts w:hint="cs"/>
          <w:rtl/>
          <w:lang w:bidi="fa-IR"/>
        </w:rPr>
        <w:t>نصيب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</w:p>
    <w:p w14:paraId="16953D32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 </w:t>
      </w:r>
      <w:r w:rsidRPr="00890788">
        <w:rPr>
          <w:lang w:bidi="fa-IR"/>
        </w:rPr>
        <w:tab/>
      </w:r>
      <w:r w:rsidRPr="00890788">
        <w:rPr>
          <w:rFonts w:hint="cs"/>
          <w:rtl/>
          <w:lang w:bidi="fa-IR"/>
        </w:rPr>
        <w:t>ازاين سُفره‌ی سُنّت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76596221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سروری نيست.</w:t>
      </w:r>
      <w:r w:rsidRPr="00890788">
        <w:rPr>
          <w:rFonts w:ascii="Nesf2" w:hAnsi="Nesf2"/>
        </w:rPr>
        <w:t> </w:t>
      </w:r>
    </w:p>
    <w:p w14:paraId="7F332745" w14:textId="77777777" w:rsidR="00DF7624" w:rsidRDefault="00B243FB" w:rsidP="0089078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شرابي مردافکن در جام ِ هواست،</w:t>
      </w:r>
    </w:p>
    <w:p w14:paraId="237F191D" w14:textId="4B407D8D" w:rsidR="00DF7624" w:rsidRDefault="00DF7624" w:rsidP="00890788">
      <w:pPr>
        <w:pStyle w:val="body"/>
        <w:bidi/>
        <w:rPr>
          <w:rtl/>
        </w:rPr>
      </w:pPr>
    </w:p>
    <w:p w14:paraId="20750DB1" w14:textId="77777777" w:rsidR="00890788" w:rsidRPr="00890788" w:rsidRDefault="00890788" w:rsidP="00890788">
      <w:pPr>
        <w:pStyle w:val="body"/>
        <w:bidi/>
        <w:divId w:val="1963805448"/>
      </w:pPr>
      <w:r w:rsidRPr="00890788">
        <w:rPr>
          <w:rFonts w:hint="cs"/>
          <w:rtl/>
          <w:lang w:bidi="fa-IR"/>
        </w:rPr>
        <w:t>شگفتا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</w:p>
    <w:p w14:paraId="459B067C" w14:textId="77777777" w:rsidR="00890788" w:rsidRPr="00890788" w:rsidRDefault="00890788" w:rsidP="00890788">
      <w:pPr>
        <w:pStyle w:val="body"/>
        <w:bidi/>
        <w:divId w:val="1963805448"/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که مرا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</w:p>
    <w:p w14:paraId="67548BF3" w14:textId="77777777" w:rsidR="00890788" w:rsidRPr="00890788" w:rsidRDefault="00890788" w:rsidP="00890788">
      <w:pPr>
        <w:pStyle w:val="body"/>
        <w:bidi/>
        <w:divId w:val="1963805448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بدين مستي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3189DF5E" w14:textId="77777777" w:rsidR="00890788" w:rsidRPr="00890788" w:rsidRDefault="00890788" w:rsidP="00890788">
      <w:pPr>
        <w:pStyle w:val="body"/>
        <w:bidi/>
        <w:divId w:val="1963805448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شوری نيست.</w:t>
      </w:r>
      <w:r w:rsidRPr="00890788">
        <w:rPr>
          <w:rFonts w:ascii="Nesf2" w:hAnsi="Nesf2"/>
        </w:rPr>
        <w:t> </w:t>
      </w:r>
    </w:p>
    <w:p w14:paraId="124105F9" w14:textId="77777777" w:rsidR="00DF7624" w:rsidRDefault="00B243FB" w:rsidP="00890788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6CE59F2" w14:textId="77777777" w:rsidR="00890788" w:rsidRPr="00890788" w:rsidRDefault="00890788" w:rsidP="00890788">
      <w:pPr>
        <w:pStyle w:val="body"/>
        <w:bidi/>
        <w:divId w:val="1383291691"/>
        <w:rPr>
          <w:rFonts w:ascii="Nesf2" w:hAnsi="Nesf2"/>
        </w:rPr>
      </w:pPr>
      <w:r w:rsidRPr="00890788">
        <w:rPr>
          <w:rFonts w:hint="cs"/>
          <w:rtl/>
          <w:lang w:bidi="fa-IR"/>
        </w:rPr>
        <w:t>سبوی سبزه‌پوش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555D5A2D" w14:textId="77777777" w:rsidR="00890788" w:rsidRPr="00890788" w:rsidRDefault="00890788" w:rsidP="00890788">
      <w:pPr>
        <w:pStyle w:val="body"/>
        <w:bidi/>
        <w:divId w:val="1383291691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در قاب ِ پنجره ــ</w:t>
      </w:r>
      <w:r w:rsidRPr="00890788">
        <w:rPr>
          <w:rFonts w:ascii="Nesf2" w:hAnsi="Nesf2"/>
        </w:rPr>
        <w:t> </w:t>
      </w:r>
    </w:p>
    <w:p w14:paraId="730C43DD" w14:textId="77777777" w:rsidR="00890788" w:rsidRPr="00890788" w:rsidRDefault="00890788" w:rsidP="00890788">
      <w:pPr>
        <w:pStyle w:val="body"/>
        <w:bidi/>
      </w:pPr>
      <w:r w:rsidRPr="00890788">
        <w:rPr>
          <w:rFonts w:hint="cs"/>
          <w:rtl/>
          <w:lang w:bidi="fa-IR"/>
        </w:rPr>
        <w:t>آه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</w:p>
    <w:p w14:paraId="38947ACF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چنان دورم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333824E7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که گويي جز نقش ِ بي‌جاني نيست.</w:t>
      </w:r>
      <w:r w:rsidRPr="00890788">
        <w:rPr>
          <w:rFonts w:ascii="Nesf2" w:hAnsi="Nesf2"/>
        </w:rPr>
        <w:t> </w:t>
      </w:r>
    </w:p>
    <w:p w14:paraId="3AD360A7" w14:textId="77777777" w:rsidR="00DF7624" w:rsidRDefault="00DF7624" w:rsidP="00890788">
      <w:pPr>
        <w:pStyle w:val="body"/>
        <w:bidi/>
        <w:divId w:val="757824550"/>
        <w:rPr>
          <w:rFonts w:eastAsia="Times New Roman"/>
          <w:vanish/>
          <w:rtl/>
        </w:rPr>
      </w:pPr>
    </w:p>
    <w:p w14:paraId="719133C3" w14:textId="77777777" w:rsidR="00890788" w:rsidRPr="00890788" w:rsidRDefault="00890788" w:rsidP="00890788">
      <w:pPr>
        <w:pStyle w:val="body"/>
        <w:bidi/>
        <w:divId w:val="757824550"/>
        <w:rPr>
          <w:rFonts w:ascii="Nesf2" w:hAnsi="Nesf2"/>
        </w:rPr>
      </w:pPr>
      <w:r w:rsidRPr="00890788">
        <w:rPr>
          <w:rFonts w:hint="cs"/>
          <w:rtl/>
          <w:lang w:bidi="fa-IR"/>
        </w:rPr>
        <w:t>و کلامي مهربان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6A7BBD1E" w14:textId="77777777" w:rsidR="00890788" w:rsidRPr="00890788" w:rsidRDefault="00890788" w:rsidP="00890788">
      <w:pPr>
        <w:pStyle w:val="body"/>
        <w:bidi/>
        <w:divId w:val="757824550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در نخستين ديدار ِ بامدادی ــ</w:t>
      </w:r>
      <w:r w:rsidRPr="00890788">
        <w:rPr>
          <w:rFonts w:ascii="Nesf2" w:hAnsi="Nesf2"/>
        </w:rPr>
        <w:t> </w:t>
      </w:r>
    </w:p>
    <w:p w14:paraId="359AB23F" w14:textId="77777777" w:rsidR="00890788" w:rsidRPr="00890788" w:rsidRDefault="00890788" w:rsidP="00890788">
      <w:pPr>
        <w:pStyle w:val="body"/>
        <w:bidi/>
      </w:pPr>
      <w:r w:rsidRPr="00890788">
        <w:rPr>
          <w:rFonts w:hint="cs"/>
          <w:rtl/>
          <w:lang w:bidi="fa-IR"/>
        </w:rPr>
        <w:t>فغان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</w:p>
    <w:p w14:paraId="0AB4F255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که در پس ِ پاسخ و لبخند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5AC15961" w14:textId="77777777" w:rsidR="00890788" w:rsidRPr="00890788" w:rsidRDefault="00890788" w:rsidP="00890788">
      <w:pPr>
        <w:pStyle w:val="body"/>
        <w:bidi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</w:rPr>
        <w:t> </w:t>
      </w:r>
      <w:r w:rsidRPr="00890788">
        <w:tab/>
      </w:r>
      <w:r w:rsidRPr="00890788">
        <w:rPr>
          <w:rFonts w:hint="cs"/>
          <w:rtl/>
          <w:lang w:bidi="fa-IR"/>
        </w:rPr>
        <w:t>دل ِ خنداني نيست.</w:t>
      </w:r>
      <w:r w:rsidRPr="00890788">
        <w:rPr>
          <w:rFonts w:ascii="Nesf2" w:hAnsi="Nesf2"/>
        </w:rPr>
        <w:t> </w:t>
      </w:r>
    </w:p>
    <w:p w14:paraId="5EE9AB39" w14:textId="77777777" w:rsidR="00DF7624" w:rsidRDefault="00B243FB" w:rsidP="00890788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7C391D43" w14:textId="77777777" w:rsidR="00890788" w:rsidRPr="00890788" w:rsidRDefault="00890788" w:rsidP="00890788">
      <w:pPr>
        <w:pStyle w:val="body"/>
        <w:bidi/>
        <w:divId w:val="779957424"/>
        <w:rPr>
          <w:rFonts w:ascii="Nesf2" w:hAnsi="Nesf2"/>
        </w:rPr>
      </w:pPr>
      <w:r w:rsidRPr="00890788">
        <w:rPr>
          <w:rFonts w:hint="cs"/>
          <w:rtl/>
          <w:lang w:bidi="fa-IR"/>
        </w:rPr>
        <w:t>بهاری ديگر آمده است</w:t>
      </w: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  <w:t> </w:t>
      </w:r>
    </w:p>
    <w:p w14:paraId="362498B7" w14:textId="77777777" w:rsidR="00890788" w:rsidRPr="00890788" w:rsidRDefault="00890788" w:rsidP="00890788">
      <w:pPr>
        <w:pStyle w:val="body"/>
        <w:bidi/>
        <w:divId w:val="779957424"/>
        <w:rPr>
          <w:rFonts w:ascii="Nesf2" w:hAnsi="Nesf2"/>
        </w:rPr>
      </w:pPr>
      <w:r w:rsidRPr="00890788">
        <w:rPr>
          <w:rFonts w:ascii="Nesf2" w:hAnsi="Nesf2"/>
        </w:rPr>
        <w:t> </w:t>
      </w:r>
      <w:r w:rsidRPr="00890788">
        <w:rPr>
          <w:rFonts w:ascii="Nesf2" w:hAnsi="Nesf2"/>
        </w:rPr>
        <w:tab/>
      </w:r>
      <w:r w:rsidRPr="00890788">
        <w:rPr>
          <w:rFonts w:hint="cs"/>
          <w:rtl/>
          <w:lang w:bidi="fa-IR"/>
        </w:rPr>
        <w:t>آری</w:t>
      </w:r>
      <w:r w:rsidRPr="00890788">
        <w:rPr>
          <w:rFonts w:ascii="Nesf2" w:hAnsi="Nesf2"/>
        </w:rPr>
        <w:t> </w:t>
      </w:r>
    </w:p>
    <w:p w14:paraId="0AD8413E" w14:textId="77777777" w:rsidR="00DF7624" w:rsidRDefault="00B243FB" w:rsidP="0089078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 برای آن زمستان‌ها که گذشت</w:t>
      </w:r>
    </w:p>
    <w:p w14:paraId="254BA2A5" w14:textId="77777777" w:rsidR="00DF7624" w:rsidRDefault="00B243FB" w:rsidP="0089078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نامي نيست</w:t>
      </w:r>
    </w:p>
    <w:p w14:paraId="6C745430" w14:textId="77777777" w:rsidR="00D26E26" w:rsidRDefault="00B243FB" w:rsidP="00890788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نامي نيست.</w:t>
      </w:r>
    </w:p>
    <w:p w14:paraId="37157949" w14:textId="77777777" w:rsidR="00D26E26" w:rsidRDefault="00D26E26" w:rsidP="00D26E26">
      <w:pPr>
        <w:pStyle w:val="when"/>
        <w:bidi/>
        <w:rPr>
          <w:rtl/>
          <w:lang w:bidi="fa-IR"/>
        </w:rPr>
      </w:pPr>
      <w:r>
        <w:rPr>
          <w:rtl/>
          <w:lang w:bidi="fa-IR"/>
        </w:rPr>
        <w:t>اسفند ِ ۱۳۵۷</w:t>
      </w:r>
    </w:p>
    <w:p w14:paraId="1E28A04F" w14:textId="4DDAB8D7" w:rsidR="00890788" w:rsidRPr="00890788" w:rsidRDefault="00D26E26" w:rsidP="00D26E26">
      <w:pPr>
        <w:pStyle w:val="where"/>
        <w:bidi/>
        <w:rPr>
          <w:rtl/>
          <w:lang w:bidi="fa-IR"/>
        </w:rPr>
      </w:pPr>
      <w:r>
        <w:rPr>
          <w:rtl/>
          <w:lang w:bidi="fa-IR"/>
        </w:rPr>
        <w:t>لندن</w:t>
      </w:r>
      <w:bookmarkEnd w:id="0"/>
    </w:p>
    <w:sectPr w:rsidR="00890788" w:rsidRPr="0089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243FB"/>
    <w:rsid w:val="00890788"/>
    <w:rsid w:val="00B243FB"/>
    <w:rsid w:val="00D26E26"/>
    <w:rsid w:val="00DD113F"/>
    <w:rsid w:val="00D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8D54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7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7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9078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9078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90788"/>
    <w:pPr>
      <w:bidi/>
    </w:pPr>
  </w:style>
  <w:style w:type="paragraph" w:customStyle="1" w:styleId="num">
    <w:name w:val="num"/>
    <w:basedOn w:val="poem"/>
    <w:qFormat/>
    <w:rsid w:val="00890788"/>
    <w:pPr>
      <w:spacing w:before="240"/>
    </w:pPr>
  </w:style>
  <w:style w:type="paragraph" w:customStyle="1" w:styleId="body">
    <w:name w:val="body"/>
    <w:basedOn w:val="Normal"/>
    <w:qFormat/>
    <w:rsid w:val="00890788"/>
    <w:rPr>
      <w:color w:val="000000"/>
    </w:rPr>
  </w:style>
  <w:style w:type="paragraph" w:customStyle="1" w:styleId="when">
    <w:name w:val="when"/>
    <w:basedOn w:val="who"/>
    <w:next w:val="where"/>
    <w:qFormat/>
    <w:rsid w:val="00890788"/>
    <w:pPr>
      <w:spacing w:before="360"/>
    </w:pPr>
  </w:style>
  <w:style w:type="paragraph" w:customStyle="1" w:styleId="where">
    <w:name w:val="where"/>
    <w:basedOn w:val="when"/>
    <w:next w:val="NoSpacing"/>
    <w:qFormat/>
    <w:rsid w:val="00890788"/>
    <w:pPr>
      <w:spacing w:before="0"/>
    </w:pPr>
  </w:style>
  <w:style w:type="paragraph" w:styleId="NoSpacing">
    <w:name w:val="No Spacing"/>
    <w:uiPriority w:val="1"/>
    <w:qFormat/>
    <w:rsid w:val="0089078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9078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9078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8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8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78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07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78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078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90788"/>
    <w:rPr>
      <w:b/>
      <w:bCs/>
    </w:rPr>
  </w:style>
  <w:style w:type="character" w:styleId="Emphasis">
    <w:name w:val="Emphasis"/>
    <w:uiPriority w:val="20"/>
    <w:qFormat/>
    <w:rsid w:val="00890788"/>
    <w:rPr>
      <w:i/>
      <w:iCs/>
    </w:rPr>
  </w:style>
  <w:style w:type="paragraph" w:styleId="ListParagraph">
    <w:name w:val="List Paragraph"/>
    <w:basedOn w:val="Normal"/>
    <w:uiPriority w:val="34"/>
    <w:qFormat/>
    <w:rsid w:val="0089078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9078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7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8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8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9078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078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9078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07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907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78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8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7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7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9078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9078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90788"/>
    <w:pPr>
      <w:bidi/>
    </w:pPr>
  </w:style>
  <w:style w:type="paragraph" w:customStyle="1" w:styleId="num">
    <w:name w:val="num"/>
    <w:basedOn w:val="poem"/>
    <w:qFormat/>
    <w:rsid w:val="00890788"/>
    <w:pPr>
      <w:spacing w:before="240"/>
    </w:pPr>
  </w:style>
  <w:style w:type="paragraph" w:customStyle="1" w:styleId="body">
    <w:name w:val="body"/>
    <w:basedOn w:val="Normal"/>
    <w:qFormat/>
    <w:rsid w:val="00890788"/>
    <w:rPr>
      <w:color w:val="000000"/>
    </w:rPr>
  </w:style>
  <w:style w:type="paragraph" w:customStyle="1" w:styleId="when">
    <w:name w:val="when"/>
    <w:basedOn w:val="who"/>
    <w:next w:val="where"/>
    <w:qFormat/>
    <w:rsid w:val="00890788"/>
    <w:pPr>
      <w:spacing w:before="360"/>
    </w:pPr>
  </w:style>
  <w:style w:type="paragraph" w:customStyle="1" w:styleId="where">
    <w:name w:val="where"/>
    <w:basedOn w:val="when"/>
    <w:next w:val="NoSpacing"/>
    <w:qFormat/>
    <w:rsid w:val="00890788"/>
    <w:pPr>
      <w:spacing w:before="0"/>
    </w:pPr>
  </w:style>
  <w:style w:type="paragraph" w:styleId="NoSpacing">
    <w:name w:val="No Spacing"/>
    <w:uiPriority w:val="1"/>
    <w:qFormat/>
    <w:rsid w:val="0089078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9078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9078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8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8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78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07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78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078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90788"/>
    <w:rPr>
      <w:b/>
      <w:bCs/>
    </w:rPr>
  </w:style>
  <w:style w:type="character" w:styleId="Emphasis">
    <w:name w:val="Emphasis"/>
    <w:uiPriority w:val="20"/>
    <w:qFormat/>
    <w:rsid w:val="00890788"/>
    <w:rPr>
      <w:i/>
      <w:iCs/>
    </w:rPr>
  </w:style>
  <w:style w:type="paragraph" w:styleId="ListParagraph">
    <w:name w:val="List Paragraph"/>
    <w:basedOn w:val="Normal"/>
    <w:uiPriority w:val="34"/>
    <w:qFormat/>
    <w:rsid w:val="0089078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9078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7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8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8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9078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078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9078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078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907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7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2010-03-28T01:42:00Z</dcterms:created>
  <dcterms:modified xsi:type="dcterms:W3CDTF">2010-04-10T21:44:00Z</dcterms:modified>
</cp:coreProperties>
</file>