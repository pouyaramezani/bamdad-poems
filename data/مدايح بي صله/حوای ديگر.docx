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71EDE" w14:textId="03C8A989" w:rsidR="0070301C" w:rsidRDefault="00862778" w:rsidP="000A07A8">
      <w:pPr>
        <w:pStyle w:val="poem"/>
      </w:pPr>
      <w:r>
        <w:rPr>
          <w:rFonts w:hint="cs"/>
          <w:rtl/>
        </w:rPr>
        <w:t>حوا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ديگر</w:t>
      </w:r>
    </w:p>
    <w:p w14:paraId="3D78F951" w14:textId="7BC15CA5" w:rsidR="000A07A8" w:rsidRDefault="000A07A8" w:rsidP="000A07A8">
      <w:pPr>
        <w:pStyle w:val="who"/>
        <w:bidi/>
        <w:rPr>
          <w:rtl/>
        </w:rPr>
      </w:pPr>
    </w:p>
    <w:p w14:paraId="440C3162" w14:textId="22CF57CB" w:rsidR="000A07A8" w:rsidRDefault="000A07A8" w:rsidP="000A07A8">
      <w:pPr>
        <w:pStyle w:val="why"/>
        <w:rPr>
          <w:rtl/>
        </w:rPr>
      </w:pPr>
    </w:p>
    <w:p w14:paraId="0767BC66" w14:textId="31B34AA1" w:rsidR="000A07A8" w:rsidRDefault="000A07A8" w:rsidP="000A07A8">
      <w:pPr>
        <w:pStyle w:val="num"/>
        <w:rPr>
          <w:rtl/>
        </w:rPr>
      </w:pPr>
    </w:p>
    <w:p w14:paraId="4642D775" w14:textId="77777777" w:rsidR="000A07A8" w:rsidRDefault="000A07A8" w:rsidP="000A07A8">
      <w:pPr>
        <w:pStyle w:val="subname"/>
      </w:pPr>
    </w:p>
    <w:p w14:paraId="6B280F6D" w14:textId="169E6DE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م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‌شناس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ــ به خود گفته‌ام ــ</w:t>
      </w:r>
    </w:p>
    <w:p w14:paraId="7AE4AE46" w14:textId="7777777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همانم که تو را سُفته‌ام</w:t>
      </w:r>
    </w:p>
    <w:p w14:paraId="31FEA001" w14:textId="0D1FBC8B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بس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پ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ش از آنکه خدا را تنها</w:t>
      </w:r>
      <w:r w:rsidR="000A07A8">
        <w:rPr>
          <w:rFonts w:hint="cs"/>
          <w:rtl/>
        </w:rPr>
        <w:t>يي</w:t>
      </w:r>
      <w:r>
        <w:rPr>
          <w:rFonts w:hint="cs"/>
          <w:rtl/>
        </w:rPr>
        <w:t>‌ آدمکش بر سرِ رحم آرد:</w:t>
      </w:r>
    </w:p>
    <w:p w14:paraId="104D017C" w14:textId="6AA6D0E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بس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پ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ش از آن که جانِ آدم را</w:t>
      </w:r>
    </w:p>
    <w:p w14:paraId="753EB195" w14:textId="04DA0B85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پوک‌تر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ن استخوانِ تنش همدم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شود بُرَنده</w:t>
      </w:r>
    </w:p>
    <w:p w14:paraId="012FA289" w14:textId="49605E65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جامه به س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ب و گندم بَردَرنده</w:t>
      </w:r>
    </w:p>
    <w:p w14:paraId="1B7B098F" w14:textId="7777777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ازراه‌دربَرنده</w:t>
      </w:r>
    </w:p>
    <w:p w14:paraId="5A2A77BC" w14:textId="2FBB3FCD" w:rsidR="0070301C" w:rsidRDefault="000A07A8" w:rsidP="000A07A8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862778">
        <w:rPr>
          <w:rFonts w:hint="cs"/>
          <w:rtl/>
        </w:rPr>
        <w:t>ا آزادکننده به گردنکش</w:t>
      </w:r>
      <w:r>
        <w:rPr>
          <w:rFonts w:hint="cs"/>
          <w:rtl/>
        </w:rPr>
        <w:t>ي</w:t>
      </w:r>
      <w:r w:rsidR="00862778">
        <w:rPr>
          <w:rFonts w:hint="cs"/>
          <w:rtl/>
        </w:rPr>
        <w:t>. ــ</w:t>
      </w:r>
    </w:p>
    <w:p w14:paraId="2A4042E6" w14:textId="77777777" w:rsidR="0070301C" w:rsidRDefault="00862778" w:rsidP="000A07A8">
      <w:pPr>
        <w:pStyle w:val="body"/>
        <w:bidi/>
        <w:rPr>
          <w:rtl/>
        </w:rPr>
      </w:pPr>
      <w:r>
        <w:t> </w:t>
      </w:r>
    </w:p>
    <w:p w14:paraId="7E533A62" w14:textId="43EA93F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غضروف‌پاره‌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جُداسر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59F3B0B8" w14:textId="77777777" w:rsidR="0070301C" w:rsidRDefault="00862778" w:rsidP="000A07A8">
      <w:pPr>
        <w:pStyle w:val="body"/>
        <w:bidi/>
        <w:rPr>
          <w:rtl/>
        </w:rPr>
      </w:pPr>
      <w:r>
        <w:t> </w:t>
      </w:r>
    </w:p>
    <w:p w14:paraId="74CF6B11" w14:textId="77777777" w:rsidR="0070301C" w:rsidRDefault="00862778" w:rsidP="000A07A8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44B5E6A" w14:textId="77777777" w:rsidR="0070301C" w:rsidRDefault="00862778" w:rsidP="000A07A8">
      <w:pPr>
        <w:pStyle w:val="body"/>
        <w:bidi/>
        <w:rPr>
          <w:rtl/>
        </w:rPr>
      </w:pPr>
      <w:r>
        <w:t> </w:t>
      </w:r>
    </w:p>
    <w:p w14:paraId="6A71F048" w14:textId="1AD73D20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م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‌شناس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ــ به خود گفته‌ام ــ</w:t>
      </w:r>
    </w:p>
    <w:p w14:paraId="301BE9F3" w14:textId="7777777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همانم که تو را ساخته‌ام تو را پرداخته‌ام</w:t>
      </w:r>
    </w:p>
    <w:p w14:paraId="39EAE96B" w14:textId="43DB349B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غَرّه‌سرتر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ن و خاکسارتر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ن. ــ</w:t>
      </w:r>
    </w:p>
    <w:p w14:paraId="0409750F" w14:textId="01C9F21D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مهر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‌داع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ه به راهت آورد</w:t>
      </w:r>
    </w:p>
    <w:p w14:paraId="79DC62FD" w14:textId="7777777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گرفت‌ات</w:t>
      </w:r>
    </w:p>
    <w:p w14:paraId="16CE7A00" w14:textId="7777777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آزادت کرد</w:t>
      </w:r>
    </w:p>
    <w:p w14:paraId="0A2B0FAB" w14:textId="7777777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بازت داشت</w:t>
      </w:r>
    </w:p>
    <w:p w14:paraId="3104D968" w14:textId="04C9C812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بر پا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ت داشت</w:t>
      </w:r>
    </w:p>
    <w:p w14:paraId="22152CCC" w14:textId="77777777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و آنگاه</w:t>
      </w:r>
    </w:p>
    <w:p w14:paraId="21644290" w14:textId="77777777" w:rsidR="0070301C" w:rsidRDefault="00862778" w:rsidP="000A07A8">
      <w:pPr>
        <w:pStyle w:val="body"/>
        <w:bidi/>
        <w:rPr>
          <w:rtl/>
        </w:rPr>
      </w:pPr>
      <w:r>
        <w:rPr>
          <w:rFonts w:ascii="Arial" w:hAnsi="Arial" w:cs="Arial"/>
        </w:rPr>
        <w:t>      </w:t>
      </w:r>
      <w:r>
        <w:rPr>
          <w:rFonts w:hint="cs"/>
        </w:rPr>
        <w:t xml:space="preserve"> </w:t>
      </w:r>
      <w:r>
        <w:rPr>
          <w:rFonts w:hint="cs"/>
          <w:rtl/>
        </w:rPr>
        <w:t>گردن‌فراز</w:t>
      </w:r>
    </w:p>
    <w:p w14:paraId="1E5A477C" w14:textId="357C60DE" w:rsidR="0070301C" w:rsidRDefault="00862778" w:rsidP="000A07A8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پا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غرورآفر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نَت سر گذاشت</w:t>
      </w:r>
      <w:r>
        <w:rPr>
          <w:rFonts w:hint="cs"/>
        </w:rPr>
        <w:t>.</w:t>
      </w:r>
    </w:p>
    <w:p w14:paraId="08752A3B" w14:textId="77777777" w:rsidR="0070301C" w:rsidRDefault="00862778" w:rsidP="000A07A8">
      <w:pPr>
        <w:pStyle w:val="body"/>
        <w:bidi/>
        <w:rPr>
          <w:rtl/>
        </w:rPr>
      </w:pPr>
      <w:r>
        <w:t> </w:t>
      </w:r>
    </w:p>
    <w:p w14:paraId="11E1C62B" w14:textId="77777777" w:rsidR="0070301C" w:rsidRDefault="00862778" w:rsidP="000A07A8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1D7C23F5" w14:textId="77777777" w:rsidR="0070301C" w:rsidRDefault="00862778" w:rsidP="000A07A8">
      <w:pPr>
        <w:pStyle w:val="body"/>
        <w:bidi/>
        <w:rPr>
          <w:rtl/>
        </w:rPr>
      </w:pPr>
      <w:r>
        <w:t> </w:t>
      </w:r>
    </w:p>
    <w:p w14:paraId="3E7C3AA8" w14:textId="028D5ABB" w:rsidR="0070301C" w:rsidRDefault="00862778" w:rsidP="000A07A8">
      <w:pPr>
        <w:pStyle w:val="body"/>
        <w:bidi/>
        <w:rPr>
          <w:rtl/>
        </w:rPr>
      </w:pPr>
      <w:r>
        <w:rPr>
          <w:rFonts w:hint="cs"/>
          <w:rtl/>
        </w:rPr>
        <w:t>م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‌شناس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، م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>‌دانم همانم.</w:t>
      </w:r>
    </w:p>
    <w:p w14:paraId="2832A0B6" w14:textId="07D9A0AA" w:rsidR="0070301C" w:rsidRDefault="00862778" w:rsidP="000A07A8">
      <w:pPr>
        <w:pStyle w:val="when"/>
        <w:bidi/>
        <w:rPr>
          <w:rtl/>
        </w:rPr>
      </w:pPr>
      <w:bookmarkStart w:id="0" w:name="_GoBack"/>
      <w:bookmarkEnd w:id="0"/>
      <w:r>
        <w:rPr>
          <w:rFonts w:hint="cs"/>
          <w:rtl/>
          <w:lang w:bidi="fa-IR"/>
        </w:rPr>
        <w:t>۵</w:t>
      </w:r>
      <w:r>
        <w:rPr>
          <w:rFonts w:hint="cs"/>
          <w:rtl/>
        </w:rPr>
        <w:t xml:space="preserve"> شهر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ورِ </w:t>
      </w:r>
      <w:r>
        <w:rPr>
          <w:rFonts w:hint="cs"/>
          <w:rtl/>
          <w:lang w:bidi="fa-IR"/>
        </w:rPr>
        <w:t>۱۳۶۸</w:t>
      </w:r>
    </w:p>
    <w:p w14:paraId="394C3F22" w14:textId="5A721A05" w:rsidR="0070301C" w:rsidRDefault="00862778" w:rsidP="000A07A8">
      <w:pPr>
        <w:pStyle w:val="where"/>
        <w:bidi/>
        <w:rPr>
          <w:rtl/>
        </w:rPr>
      </w:pPr>
      <w:r>
        <w:rPr>
          <w:rFonts w:hint="cs"/>
          <w:rtl/>
        </w:rPr>
        <w:t>خانه‌</w:t>
      </w:r>
      <w:r w:rsidR="000A07A8">
        <w:rPr>
          <w:rFonts w:hint="cs"/>
          <w:rtl/>
        </w:rPr>
        <w:t>ي</w:t>
      </w:r>
      <w:r>
        <w:rPr>
          <w:rFonts w:hint="cs"/>
          <w:rtl/>
        </w:rPr>
        <w:t xml:space="preserve"> دهکده</w:t>
      </w:r>
    </w:p>
    <w:sectPr w:rsidR="00703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62778"/>
    <w:rsid w:val="000A07A8"/>
    <w:rsid w:val="0070301C"/>
    <w:rsid w:val="008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1AF1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7A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7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7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7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7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7A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7A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7A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7A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7A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A07A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A07A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A07A8"/>
    <w:pPr>
      <w:bidi/>
    </w:pPr>
  </w:style>
  <w:style w:type="paragraph" w:customStyle="1" w:styleId="num">
    <w:name w:val="num"/>
    <w:basedOn w:val="poem"/>
    <w:qFormat/>
    <w:rsid w:val="000A07A8"/>
    <w:pPr>
      <w:spacing w:before="240"/>
    </w:pPr>
  </w:style>
  <w:style w:type="paragraph" w:customStyle="1" w:styleId="body">
    <w:name w:val="body"/>
    <w:basedOn w:val="Normal"/>
    <w:qFormat/>
    <w:rsid w:val="000A07A8"/>
    <w:rPr>
      <w:color w:val="000000"/>
    </w:rPr>
  </w:style>
  <w:style w:type="paragraph" w:customStyle="1" w:styleId="when">
    <w:name w:val="when"/>
    <w:basedOn w:val="who"/>
    <w:next w:val="where"/>
    <w:qFormat/>
    <w:rsid w:val="000A07A8"/>
    <w:pPr>
      <w:spacing w:before="360"/>
    </w:pPr>
  </w:style>
  <w:style w:type="paragraph" w:customStyle="1" w:styleId="where">
    <w:name w:val="where"/>
    <w:basedOn w:val="when"/>
    <w:next w:val="NoSpacing"/>
    <w:qFormat/>
    <w:rsid w:val="000A07A8"/>
    <w:pPr>
      <w:spacing w:before="0"/>
    </w:pPr>
  </w:style>
  <w:style w:type="paragraph" w:styleId="NoSpacing">
    <w:name w:val="No Spacing"/>
    <w:uiPriority w:val="1"/>
    <w:qFormat/>
    <w:rsid w:val="000A07A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A07A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A07A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7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7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7A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7A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07A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07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7A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7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07A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A07A8"/>
    <w:rPr>
      <w:b/>
      <w:bCs/>
    </w:rPr>
  </w:style>
  <w:style w:type="character" w:styleId="Emphasis">
    <w:name w:val="Emphasis"/>
    <w:uiPriority w:val="20"/>
    <w:qFormat/>
    <w:rsid w:val="000A07A8"/>
    <w:rPr>
      <w:i/>
      <w:iCs/>
    </w:rPr>
  </w:style>
  <w:style w:type="paragraph" w:styleId="ListParagraph">
    <w:name w:val="List Paragraph"/>
    <w:basedOn w:val="Normal"/>
    <w:uiPriority w:val="34"/>
    <w:qFormat/>
    <w:rsid w:val="000A07A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A07A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A0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7A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7A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A07A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A07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A07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A07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A07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7A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7A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7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7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7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7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7A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7A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7A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7A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7A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A07A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A07A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A07A8"/>
    <w:pPr>
      <w:bidi/>
    </w:pPr>
  </w:style>
  <w:style w:type="paragraph" w:customStyle="1" w:styleId="num">
    <w:name w:val="num"/>
    <w:basedOn w:val="poem"/>
    <w:qFormat/>
    <w:rsid w:val="000A07A8"/>
    <w:pPr>
      <w:spacing w:before="240"/>
    </w:pPr>
  </w:style>
  <w:style w:type="paragraph" w:customStyle="1" w:styleId="body">
    <w:name w:val="body"/>
    <w:basedOn w:val="Normal"/>
    <w:qFormat/>
    <w:rsid w:val="000A07A8"/>
    <w:rPr>
      <w:color w:val="000000"/>
    </w:rPr>
  </w:style>
  <w:style w:type="paragraph" w:customStyle="1" w:styleId="when">
    <w:name w:val="when"/>
    <w:basedOn w:val="who"/>
    <w:next w:val="where"/>
    <w:qFormat/>
    <w:rsid w:val="000A07A8"/>
    <w:pPr>
      <w:spacing w:before="360"/>
    </w:pPr>
  </w:style>
  <w:style w:type="paragraph" w:customStyle="1" w:styleId="where">
    <w:name w:val="where"/>
    <w:basedOn w:val="when"/>
    <w:next w:val="NoSpacing"/>
    <w:qFormat/>
    <w:rsid w:val="000A07A8"/>
    <w:pPr>
      <w:spacing w:before="0"/>
    </w:pPr>
  </w:style>
  <w:style w:type="paragraph" w:styleId="NoSpacing">
    <w:name w:val="No Spacing"/>
    <w:uiPriority w:val="1"/>
    <w:qFormat/>
    <w:rsid w:val="000A07A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A07A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A07A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7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7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7A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7A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07A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07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7A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7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07A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A07A8"/>
    <w:rPr>
      <w:b/>
      <w:bCs/>
    </w:rPr>
  </w:style>
  <w:style w:type="character" w:styleId="Emphasis">
    <w:name w:val="Emphasis"/>
    <w:uiPriority w:val="20"/>
    <w:qFormat/>
    <w:rsid w:val="000A07A8"/>
    <w:rPr>
      <w:i/>
      <w:iCs/>
    </w:rPr>
  </w:style>
  <w:style w:type="paragraph" w:styleId="ListParagraph">
    <w:name w:val="List Paragraph"/>
    <w:basedOn w:val="Normal"/>
    <w:uiPriority w:val="34"/>
    <w:qFormat/>
    <w:rsid w:val="000A07A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A07A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A0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7A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7A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A07A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A07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A07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A07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A07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7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474</Characters>
  <Application>Microsoft Office Word</Application>
  <DocSecurity>0</DocSecurity>
  <Lines>43</Lines>
  <Paragraphs>31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2010-03-28T00:30:00Z</dcterms:created>
  <dcterms:modified xsi:type="dcterms:W3CDTF">2010-04-11T22:09:00Z</dcterms:modified>
</cp:coreProperties>
</file>