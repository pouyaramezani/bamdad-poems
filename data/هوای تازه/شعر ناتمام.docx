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4AC38" w14:textId="77777777" w:rsidR="00914F66" w:rsidRPr="000726D3" w:rsidRDefault="00693BC3" w:rsidP="00CD6F1E">
      <w:pPr>
        <w:pStyle w:val="poem"/>
        <w:rPr>
          <w:rtl/>
          <w:lang w:bidi="fa-IR"/>
        </w:rPr>
      </w:pPr>
      <w:r w:rsidRPr="000726D3">
        <w:rPr>
          <w:rFonts w:hint="cs"/>
          <w:rtl/>
          <w:lang w:bidi="fa-IR"/>
        </w:rPr>
        <w:t>شعر ناتمام</w:t>
      </w:r>
    </w:p>
    <w:p w14:paraId="1C346A69" w14:textId="62E24908" w:rsidR="000726D3" w:rsidRDefault="000726D3" w:rsidP="00CD6F1E">
      <w:pPr>
        <w:pStyle w:val="who"/>
        <w:bidi/>
        <w:rPr>
          <w:rtl/>
          <w:lang w:bidi="fa-IR"/>
        </w:rPr>
      </w:pPr>
    </w:p>
    <w:p w14:paraId="1E18A887" w14:textId="3305F6BF" w:rsidR="00CD6F1E" w:rsidRDefault="00CD6F1E" w:rsidP="00CD6F1E">
      <w:pPr>
        <w:pStyle w:val="why"/>
        <w:rPr>
          <w:rtl/>
          <w:lang w:bidi="fa-IR"/>
        </w:rPr>
      </w:pPr>
    </w:p>
    <w:p w14:paraId="06D7BD9B" w14:textId="1D9189F9" w:rsidR="00CD6F1E" w:rsidRDefault="00CD6F1E" w:rsidP="00CD6F1E">
      <w:pPr>
        <w:pStyle w:val="num"/>
        <w:rPr>
          <w:rtl/>
          <w:lang w:bidi="fa-IR"/>
        </w:rPr>
      </w:pPr>
    </w:p>
    <w:p w14:paraId="7366E4CE" w14:textId="77777777" w:rsidR="00CD6F1E" w:rsidRPr="00CD6F1E" w:rsidRDefault="00CD6F1E" w:rsidP="00CD6F1E">
      <w:pPr>
        <w:pStyle w:val="subname"/>
        <w:rPr>
          <w:rtl/>
          <w:lang w:bidi="fa-IR"/>
        </w:rPr>
      </w:pPr>
    </w:p>
    <w:p w14:paraId="2E6FB52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سالم از سي رفت و، غلتک‌سان دَوَم</w:t>
      </w:r>
    </w:p>
    <w:p w14:paraId="0E85D76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از سراشيبي کنون سوي عدم.</w:t>
      </w:r>
    </w:p>
    <w:p w14:paraId="3FA5B81A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539498EF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پيشِ رو مي‌بينمش، مرموز و تار</w:t>
      </w:r>
    </w:p>
    <w:p w14:paraId="06BBDA5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 xml:space="preserve">بازوانش باز و جانش بي‌قرار. </w:t>
      </w:r>
    </w:p>
    <w:p w14:paraId="6FB453C8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3FF1C7C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جان ز شوقِ وصلِ من مي‌لرزدش،</w:t>
      </w:r>
    </w:p>
    <w:p w14:paraId="1CF4B26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آبم و، او مي‌گدازد از عطش.</w:t>
      </w:r>
    </w:p>
    <w:p w14:paraId="726D5F9A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68F981A4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جمله تن را باز کرده چون دهان</w:t>
      </w:r>
    </w:p>
    <w:p w14:paraId="46EF6398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تا فروگيرد مرا، هم زآسمان.</w:t>
      </w:r>
    </w:p>
    <w:p w14:paraId="68CC9116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0AE6F52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آنک! آنک! با تنِ پُردردِ خويش</w:t>
      </w:r>
    </w:p>
    <w:p w14:paraId="59578BD1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چون زني در اشتياقِ مردِ خويش.</w:t>
      </w:r>
    </w:p>
    <w:p w14:paraId="0E9BC90A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097C3EA2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ليک از او با من چه باشد کاستن؟</w:t>
      </w:r>
    </w:p>
    <w:p w14:paraId="7E7B709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گورِ سرگردانِ من؟</w:t>
      </w:r>
    </w:p>
    <w:p w14:paraId="609B4358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3F7375C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باد و، خاري پيشِ رو؟</w:t>
      </w:r>
    </w:p>
    <w:p w14:paraId="4B7A92A9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خار و، باد از پُشتِ او؟</w:t>
      </w:r>
    </w:p>
    <w:p w14:paraId="385933CA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5124906B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وحشت و جرأت همه؟</w:t>
      </w:r>
    </w:p>
    <w:p w14:paraId="02C53004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خامُشي و همهمه؟</w:t>
      </w:r>
    </w:p>
    <w:p w14:paraId="61CFC671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AFCD7B5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زشت و زيبا، خوب و بد؟</w:t>
      </w:r>
    </w:p>
    <w:p w14:paraId="50EC38DC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لحظه‌هايي در ابد؟</w:t>
      </w:r>
    </w:p>
    <w:p w14:paraId="114E1E60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CF0032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راه و جز پا توأمان؟</w:t>
      </w:r>
    </w:p>
    <w:p w14:paraId="1EB66E9A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آب و آتش، جسم و جان؟</w:t>
      </w:r>
    </w:p>
    <w:p w14:paraId="57BDC5A9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2654DBAF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نرمي و سختي به‌هم؟</w:t>
      </w:r>
    </w:p>
    <w:p w14:paraId="207C82A5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زندگاني، جز عدم؟</w:t>
      </w:r>
    </w:p>
    <w:p w14:paraId="63ACC503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60EF275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که‌ام جز پايداري، جز گريز؟</w:t>
      </w:r>
    </w:p>
    <w:p w14:paraId="367861B3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جز لبي خندان و چشمي اشک‌ريز؟</w:t>
      </w:r>
    </w:p>
    <w:p w14:paraId="4348D8C8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5CB158CE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rPr>
          <w:rFonts w:ascii="Times New Roman" w:hAnsi="Times New Roman" w:cs="Times New Roman"/>
        </w:rPr>
        <w:t>□</w:t>
      </w:r>
    </w:p>
    <w:p w14:paraId="1AA8C31C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5751CEB4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اي دريغ از پاي بي‌پاپوشِ من!</w:t>
      </w:r>
    </w:p>
    <w:p w14:paraId="7873BECE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دردِ بسيار و لبِ خاموشِ من!</w:t>
      </w:r>
    </w:p>
    <w:p w14:paraId="0B6BE8DD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45D11BB6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شب سياه و سرد و، ناپيدا سحر</w:t>
      </w:r>
    </w:p>
    <w:p w14:paraId="0220DC2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راه پيچاپيچ و، تنها رهگذر.</w:t>
      </w:r>
    </w:p>
    <w:p w14:paraId="41AA7F23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44DC39AF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گُل مگر از شوره من مي‌خواستم؟</w:t>
      </w:r>
    </w:p>
    <w:p w14:paraId="4F9DC27E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يا مگر آب از لجن مي‌خواستم؟</w:t>
      </w:r>
    </w:p>
    <w:p w14:paraId="723B4665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67087CBC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بارِ خود برديم و بارِ ديگران</w:t>
      </w:r>
    </w:p>
    <w:p w14:paraId="4BA635A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کارِ خود کرديم و کارِ ديگران...</w:t>
      </w:r>
    </w:p>
    <w:p w14:paraId="42651D16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3C19B187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rPr>
          <w:rFonts w:ascii="Times New Roman" w:hAnsi="Times New Roman" w:cs="Times New Roman"/>
        </w:rPr>
        <w:t>□</w:t>
      </w:r>
    </w:p>
    <w:p w14:paraId="40BC6E65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17E3F72E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اي دريغ از آن صفاي کودنم</w:t>
      </w:r>
    </w:p>
    <w:p w14:paraId="1F8E5510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چشمِ دد فانوسِ چوپان ديدنم!</w:t>
      </w:r>
    </w:p>
    <w:p w14:paraId="326206E1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5AEA4D3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با تنِ فرسوده، پاي ريش‌ريش</w:t>
      </w:r>
    </w:p>
    <w:p w14:paraId="47F6309B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خستگان بردم بسي بر دوشِ خويش.</w:t>
      </w:r>
    </w:p>
    <w:p w14:paraId="4AB3912F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65D5A0F9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گفتم اين نامردمانِ سفله‌زاد</w:t>
      </w:r>
    </w:p>
    <w:p w14:paraId="4F8D55AF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لاجرم تنها نخواهندم نهاد،</w:t>
      </w:r>
    </w:p>
    <w:p w14:paraId="7C1D039F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0020DDEE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ليک تا جاني به تن بشناختند</w:t>
      </w:r>
    </w:p>
    <w:p w14:paraId="07EEADFC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همچو مُردارم به راه انداختند...</w:t>
      </w:r>
    </w:p>
    <w:p w14:paraId="6A954AB4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C5FBF68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اي دريغ آن خفّت از خود بردنم،</w:t>
      </w:r>
    </w:p>
    <w:p w14:paraId="003EFC82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پيشِ جان، از خجلتِ تن مُردنم!</w:t>
      </w:r>
    </w:p>
    <w:p w14:paraId="0B69C725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74098798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rPr>
          <w:rFonts w:ascii="Times New Roman" w:hAnsi="Times New Roman" w:cs="Times New Roman"/>
        </w:rPr>
        <w:t>□</w:t>
      </w:r>
    </w:p>
    <w:p w14:paraId="2CA3C06E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211A0E02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من سلام بي‌جوابي بوده‌ام</w:t>
      </w:r>
    </w:p>
    <w:p w14:paraId="7F98389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طرحِ وهم‌اندودِ خوابي بوده‌ام.</w:t>
      </w:r>
    </w:p>
    <w:p w14:paraId="0DBFFF35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19AE3B98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زاده‌ي پايانِ روزم، زين سبب</w:t>
      </w:r>
    </w:p>
    <w:p w14:paraId="4C30F78E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راهِ من يکسر گذشت از شهرِ شب.</w:t>
      </w:r>
    </w:p>
    <w:p w14:paraId="0D95EB6A" w14:textId="77777777" w:rsidR="00914F66" w:rsidRPr="000726D3" w:rsidRDefault="00693BC3" w:rsidP="00CD6F1E">
      <w:pPr>
        <w:pStyle w:val="body"/>
        <w:bidi/>
        <w:rPr>
          <w:rtl/>
        </w:rPr>
      </w:pPr>
      <w:r w:rsidRPr="000726D3">
        <w:t> </w:t>
      </w:r>
    </w:p>
    <w:p w14:paraId="4B74F967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چون ره از آغازِ شب آغاز گشت</w:t>
      </w:r>
    </w:p>
    <w:p w14:paraId="6190D196" w14:textId="77777777" w:rsidR="00914F66" w:rsidRPr="000726D3" w:rsidRDefault="00693BC3" w:rsidP="00CD6F1E">
      <w:pPr>
        <w:pStyle w:val="body"/>
        <w:bidi/>
        <w:rPr>
          <w:rtl/>
          <w:lang w:bidi="fa-IR"/>
        </w:rPr>
      </w:pPr>
      <w:r w:rsidRPr="000726D3">
        <w:rPr>
          <w:rFonts w:hint="cs"/>
          <w:rtl/>
          <w:lang w:bidi="fa-IR"/>
        </w:rPr>
        <w:t>لاجرم راهم همه در شب گذشت.</w:t>
      </w:r>
    </w:p>
    <w:p w14:paraId="2D25607D" w14:textId="2783A2DB" w:rsidR="00914F66" w:rsidRDefault="00693BC3" w:rsidP="00CD6F1E">
      <w:pPr>
        <w:pStyle w:val="when"/>
        <w:bidi/>
        <w:rPr>
          <w:rFonts w:hint="cs"/>
          <w:rtl/>
          <w:lang w:bidi="fa-IR"/>
        </w:rPr>
      </w:pPr>
      <w:r w:rsidRPr="000726D3">
        <w:t> </w:t>
      </w:r>
      <w:r w:rsidRPr="000726D3">
        <w:rPr>
          <w:rFonts w:hint="cs"/>
          <w:rtl/>
          <w:lang w:bidi="fa-IR"/>
        </w:rPr>
        <w:t>۱۳۳۵</w:t>
      </w:r>
    </w:p>
    <w:p w14:paraId="000B6BB4" w14:textId="77777777" w:rsidR="00CD6F1E" w:rsidRPr="00CD6F1E" w:rsidRDefault="00CD6F1E" w:rsidP="00CD6F1E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D6F1E" w:rsidRPr="00CD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93BC3"/>
    <w:rsid w:val="000726D3"/>
    <w:rsid w:val="0039619F"/>
    <w:rsid w:val="00693BC3"/>
    <w:rsid w:val="00914F66"/>
    <w:rsid w:val="00C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B653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D6F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D6F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D6F1E"/>
    <w:pPr>
      <w:bidi/>
    </w:pPr>
  </w:style>
  <w:style w:type="paragraph" w:customStyle="1" w:styleId="num">
    <w:name w:val="num"/>
    <w:basedOn w:val="poem"/>
    <w:qFormat/>
    <w:rsid w:val="00CD6F1E"/>
    <w:pPr>
      <w:spacing w:before="240"/>
    </w:pPr>
  </w:style>
  <w:style w:type="paragraph" w:customStyle="1" w:styleId="body">
    <w:name w:val="body"/>
    <w:basedOn w:val="Normal"/>
    <w:qFormat/>
    <w:rsid w:val="00CD6F1E"/>
    <w:rPr>
      <w:color w:val="000000"/>
    </w:rPr>
  </w:style>
  <w:style w:type="paragraph" w:customStyle="1" w:styleId="when">
    <w:name w:val="when"/>
    <w:basedOn w:val="who"/>
    <w:next w:val="where"/>
    <w:qFormat/>
    <w:rsid w:val="00CD6F1E"/>
    <w:pPr>
      <w:spacing w:before="360"/>
    </w:pPr>
  </w:style>
  <w:style w:type="paragraph" w:customStyle="1" w:styleId="where">
    <w:name w:val="where"/>
    <w:basedOn w:val="when"/>
    <w:next w:val="NoSpacing"/>
    <w:qFormat/>
    <w:rsid w:val="00CD6F1E"/>
    <w:pPr>
      <w:spacing w:before="0"/>
    </w:pPr>
  </w:style>
  <w:style w:type="paragraph" w:styleId="NoSpacing">
    <w:name w:val="No Spacing"/>
    <w:uiPriority w:val="1"/>
    <w:qFormat/>
    <w:rsid w:val="00CD6F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D6F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D6F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6F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6F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F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F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D6F1E"/>
    <w:rPr>
      <w:b/>
      <w:bCs/>
    </w:rPr>
  </w:style>
  <w:style w:type="character" w:styleId="Emphasis">
    <w:name w:val="Emphasis"/>
    <w:uiPriority w:val="20"/>
    <w:qFormat/>
    <w:rsid w:val="00CD6F1E"/>
    <w:rPr>
      <w:i/>
      <w:iCs/>
    </w:rPr>
  </w:style>
  <w:style w:type="paragraph" w:styleId="ListParagraph">
    <w:name w:val="List Paragraph"/>
    <w:basedOn w:val="Normal"/>
    <w:uiPriority w:val="34"/>
    <w:qFormat/>
    <w:rsid w:val="00CD6F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D6F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F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D6F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D6F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D6F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D6F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D6F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F1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D6F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D6F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D6F1E"/>
    <w:pPr>
      <w:bidi/>
    </w:pPr>
  </w:style>
  <w:style w:type="paragraph" w:customStyle="1" w:styleId="num">
    <w:name w:val="num"/>
    <w:basedOn w:val="poem"/>
    <w:qFormat/>
    <w:rsid w:val="00CD6F1E"/>
    <w:pPr>
      <w:spacing w:before="240"/>
    </w:pPr>
  </w:style>
  <w:style w:type="paragraph" w:customStyle="1" w:styleId="body">
    <w:name w:val="body"/>
    <w:basedOn w:val="Normal"/>
    <w:qFormat/>
    <w:rsid w:val="00CD6F1E"/>
    <w:rPr>
      <w:color w:val="000000"/>
    </w:rPr>
  </w:style>
  <w:style w:type="paragraph" w:customStyle="1" w:styleId="when">
    <w:name w:val="when"/>
    <w:basedOn w:val="who"/>
    <w:next w:val="where"/>
    <w:qFormat/>
    <w:rsid w:val="00CD6F1E"/>
    <w:pPr>
      <w:spacing w:before="360"/>
    </w:pPr>
  </w:style>
  <w:style w:type="paragraph" w:customStyle="1" w:styleId="where">
    <w:name w:val="where"/>
    <w:basedOn w:val="when"/>
    <w:next w:val="NoSpacing"/>
    <w:qFormat/>
    <w:rsid w:val="00CD6F1E"/>
    <w:pPr>
      <w:spacing w:before="0"/>
    </w:pPr>
  </w:style>
  <w:style w:type="paragraph" w:styleId="NoSpacing">
    <w:name w:val="No Spacing"/>
    <w:uiPriority w:val="1"/>
    <w:qFormat/>
    <w:rsid w:val="00CD6F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D6F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D6F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6F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6F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F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F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D6F1E"/>
    <w:rPr>
      <w:b/>
      <w:bCs/>
    </w:rPr>
  </w:style>
  <w:style w:type="character" w:styleId="Emphasis">
    <w:name w:val="Emphasis"/>
    <w:uiPriority w:val="20"/>
    <w:qFormat/>
    <w:rsid w:val="00CD6F1E"/>
    <w:rPr>
      <w:i/>
      <w:iCs/>
    </w:rPr>
  </w:style>
  <w:style w:type="paragraph" w:styleId="ListParagraph">
    <w:name w:val="List Paragraph"/>
    <w:basedOn w:val="Normal"/>
    <w:uiPriority w:val="34"/>
    <w:qFormat/>
    <w:rsid w:val="00CD6F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D6F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F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D6F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D6F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D6F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D6F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D6F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F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2010-04-01T21:11:00Z</dcterms:created>
  <dcterms:modified xsi:type="dcterms:W3CDTF">2010-04-05T18:46:00Z</dcterms:modified>
</cp:coreProperties>
</file>