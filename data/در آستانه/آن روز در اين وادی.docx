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4DC430" w14:textId="044C2B97" w:rsidR="00BC6DD5" w:rsidRPr="00AA5470" w:rsidRDefault="00B077A8" w:rsidP="000D5894">
      <w:pPr>
        <w:pStyle w:val="poem"/>
        <w:rPr>
          <w:lang w:bidi="fa-IR"/>
        </w:rPr>
      </w:pPr>
      <w:r w:rsidRPr="00AA5470">
        <w:rPr>
          <w:rFonts w:hint="cs"/>
          <w:rtl/>
          <w:lang w:bidi="fa-IR"/>
        </w:rPr>
        <w:t>آن روز در اين واد</w:t>
      </w:r>
      <w:r w:rsidR="005B1AE9" w:rsidRPr="00AA5470">
        <w:rPr>
          <w:rFonts w:hint="cs"/>
          <w:rtl/>
          <w:lang w:bidi="fa-IR"/>
        </w:rPr>
        <w:t>ي</w:t>
      </w:r>
      <w:r w:rsidRPr="00AA5470">
        <w:rPr>
          <w:rFonts w:hint="cs"/>
          <w:rtl/>
          <w:lang w:bidi="fa-IR"/>
        </w:rPr>
        <w:t>...</w:t>
      </w:r>
    </w:p>
    <w:p w14:paraId="056C334B" w14:textId="65AED8A7" w:rsidR="00BC6DD5" w:rsidRPr="00AA5470" w:rsidRDefault="00B077A8" w:rsidP="000D5894">
      <w:pPr>
        <w:pStyle w:val="who"/>
        <w:bidi/>
        <w:rPr>
          <w:rtl/>
          <w:lang w:bidi="fa-IR"/>
        </w:rPr>
      </w:pPr>
      <w:r w:rsidRPr="00AA5470">
        <w:rPr>
          <w:rFonts w:hint="cs"/>
          <w:rtl/>
          <w:lang w:bidi="fa-IR"/>
        </w:rPr>
        <w:t>به ياد ِ زنده‌</w:t>
      </w:r>
      <w:r w:rsidR="005B1AE9" w:rsidRPr="00AA5470">
        <w:rPr>
          <w:rFonts w:hint="cs"/>
          <w:rtl/>
          <w:lang w:bidi="fa-IR"/>
        </w:rPr>
        <w:t>ي</w:t>
      </w:r>
      <w:r w:rsidRPr="00AA5470">
        <w:rPr>
          <w:rFonts w:hint="cs"/>
          <w:rtl/>
          <w:lang w:bidi="fa-IR"/>
        </w:rPr>
        <w:t xml:space="preserve"> جاودان مرتضا کيوان</w:t>
      </w:r>
    </w:p>
    <w:p w14:paraId="2F341503" w14:textId="77777777" w:rsidR="000D5894" w:rsidRDefault="000D5894" w:rsidP="000D5894">
      <w:pPr>
        <w:pStyle w:val="why"/>
      </w:pPr>
    </w:p>
    <w:p w14:paraId="16EEF26B" w14:textId="77777777" w:rsidR="000D5894" w:rsidRDefault="000D5894" w:rsidP="000D5894">
      <w:pPr>
        <w:pStyle w:val="num"/>
      </w:pPr>
    </w:p>
    <w:p w14:paraId="21F07E24" w14:textId="7C16EF80" w:rsidR="000D5894" w:rsidRDefault="00B077A8" w:rsidP="000D5894">
      <w:pPr>
        <w:pStyle w:val="subname"/>
      </w:pPr>
      <w:r w:rsidRPr="00AA5470">
        <w:t> </w:t>
      </w:r>
    </w:p>
    <w:p w14:paraId="6E8CCF8B" w14:textId="0F433FBA" w:rsidR="00BC6DD5" w:rsidRPr="00AA5470" w:rsidRDefault="00B077A8" w:rsidP="000D5894">
      <w:pPr>
        <w:pStyle w:val="body"/>
        <w:bidi/>
        <w:rPr>
          <w:rtl/>
          <w:lang w:bidi="fa-IR"/>
        </w:rPr>
      </w:pPr>
      <w:r w:rsidRPr="00AA5470">
        <w:rPr>
          <w:rFonts w:hint="cs"/>
          <w:rtl/>
          <w:lang w:bidi="fa-IR"/>
        </w:rPr>
        <w:t>آن روز در اين واد</w:t>
      </w:r>
      <w:r w:rsidR="005B1AE9" w:rsidRPr="00AA5470">
        <w:rPr>
          <w:rFonts w:hint="cs"/>
          <w:rtl/>
          <w:lang w:bidi="fa-IR"/>
        </w:rPr>
        <w:t>ي</w:t>
      </w:r>
      <w:r w:rsidRPr="00AA5470">
        <w:rPr>
          <w:rFonts w:hint="cs"/>
          <w:rtl/>
          <w:lang w:bidi="fa-IR"/>
        </w:rPr>
        <w:t xml:space="preserve"> پاتاوه گشاديم</w:t>
      </w:r>
    </w:p>
    <w:p w14:paraId="2B02EDA0" w14:textId="77777777" w:rsidR="00BC6DD5" w:rsidRPr="00AA5470" w:rsidRDefault="00B077A8" w:rsidP="000D5894">
      <w:pPr>
        <w:pStyle w:val="body"/>
        <w:bidi/>
        <w:rPr>
          <w:rtl/>
          <w:lang w:bidi="fa-IR"/>
        </w:rPr>
      </w:pPr>
      <w:r w:rsidRPr="00AA5470">
        <w:rPr>
          <w:rFonts w:hint="cs"/>
          <w:rtl/>
          <w:lang w:bidi="fa-IR"/>
        </w:rPr>
        <w:t>که مرده‌يي اين‌جا در خاک نهاديم.</w:t>
      </w:r>
    </w:p>
    <w:p w14:paraId="2A62DCC8" w14:textId="77777777" w:rsidR="00BC6DD5" w:rsidRPr="00AA5470" w:rsidRDefault="00B077A8" w:rsidP="000D5894">
      <w:pPr>
        <w:pStyle w:val="body"/>
        <w:bidi/>
        <w:rPr>
          <w:rtl/>
        </w:rPr>
      </w:pPr>
      <w:r w:rsidRPr="00AA5470">
        <w:t> </w:t>
      </w:r>
    </w:p>
    <w:p w14:paraId="2DBCAD57" w14:textId="77777777" w:rsidR="00BC6DD5" w:rsidRPr="00AA5470" w:rsidRDefault="00B077A8" w:rsidP="000D5894">
      <w:pPr>
        <w:pStyle w:val="body"/>
        <w:bidi/>
        <w:rPr>
          <w:rtl/>
        </w:rPr>
      </w:pPr>
      <w:r w:rsidRPr="00AA5470">
        <w:t> </w:t>
      </w:r>
    </w:p>
    <w:p w14:paraId="3A529D6D" w14:textId="77777777" w:rsidR="00BC6DD5" w:rsidRPr="00AA5470" w:rsidRDefault="00B077A8" w:rsidP="000D5894">
      <w:pPr>
        <w:pStyle w:val="body"/>
        <w:bidi/>
        <w:rPr>
          <w:rtl/>
          <w:lang w:bidi="fa-IR"/>
        </w:rPr>
      </w:pPr>
      <w:r w:rsidRPr="00AA5470">
        <w:rPr>
          <w:rFonts w:hint="cs"/>
          <w:rtl/>
          <w:lang w:bidi="fa-IR"/>
        </w:rPr>
        <w:t>چراغ‌اش به پُفي مُرد و</w:t>
      </w:r>
    </w:p>
    <w:p w14:paraId="0E6E28A1" w14:textId="77777777" w:rsidR="00BC6DD5" w:rsidRPr="00AA5470" w:rsidRDefault="00B077A8" w:rsidP="000D5894">
      <w:pPr>
        <w:pStyle w:val="body"/>
        <w:bidi/>
        <w:rPr>
          <w:rtl/>
        </w:rPr>
      </w:pPr>
      <w:r w:rsidRPr="00AA5470">
        <w:t> </w:t>
      </w:r>
    </w:p>
    <w:p w14:paraId="33196DA6" w14:textId="77777777" w:rsidR="00BC6DD5" w:rsidRPr="00AA5470" w:rsidRDefault="00B077A8" w:rsidP="000D5894">
      <w:pPr>
        <w:pStyle w:val="body"/>
        <w:bidi/>
        <w:rPr>
          <w:rtl/>
        </w:rPr>
      </w:pPr>
      <w:r w:rsidRPr="00AA5470">
        <w:rPr>
          <w:rFonts w:hint="cs"/>
          <w:rtl/>
        </w:rPr>
        <w:t> </w:t>
      </w:r>
    </w:p>
    <w:p w14:paraId="102F176A" w14:textId="77777777" w:rsidR="000D5894" w:rsidRPr="000D5894" w:rsidRDefault="000D5894" w:rsidP="000D5894">
      <w:pPr>
        <w:pStyle w:val="body"/>
        <w:bidi/>
        <w:divId w:val="172108161"/>
      </w:pPr>
      <w:r w:rsidRPr="000D5894">
        <w:rPr>
          <w:rFonts w:hint="cs"/>
          <w:rtl/>
          <w:lang w:bidi="fa-IR"/>
        </w:rPr>
        <w:t>ظلمت به جان‌اش درنشست</w:t>
      </w:r>
      <w:r w:rsidRPr="000D5894">
        <w:t> </w:t>
      </w:r>
      <w:r w:rsidRPr="000D5894">
        <w:tab/>
        <w:t> </w:t>
      </w:r>
    </w:p>
    <w:p w14:paraId="79A1FE18" w14:textId="77777777" w:rsidR="000D5894" w:rsidRPr="000D5894" w:rsidRDefault="000D5894" w:rsidP="000D5894">
      <w:pPr>
        <w:pStyle w:val="body"/>
        <w:bidi/>
        <w:divId w:val="172108161"/>
      </w:pPr>
      <w:r w:rsidRPr="000D5894">
        <w:t> </w:t>
      </w:r>
      <w:r w:rsidRPr="000D5894">
        <w:tab/>
      </w:r>
      <w:r w:rsidRPr="000D5894">
        <w:rPr>
          <w:rFonts w:hint="cs"/>
          <w:rtl/>
          <w:lang w:bidi="fa-IR"/>
        </w:rPr>
        <w:t>اما</w:t>
      </w:r>
      <w:r w:rsidRPr="000D5894">
        <w:t> </w:t>
      </w:r>
    </w:p>
    <w:p w14:paraId="34180E08" w14:textId="77777777" w:rsidR="000D5894" w:rsidRPr="000D5894" w:rsidRDefault="000D5894" w:rsidP="000D5894">
      <w:pPr>
        <w:pStyle w:val="body"/>
        <w:bidi/>
      </w:pPr>
      <w:r w:rsidRPr="000D5894">
        <w:rPr>
          <w:rFonts w:hint="cs"/>
          <w:rtl/>
          <w:lang w:bidi="fa-IR"/>
        </w:rPr>
        <w:t>چشم‌انداز ِ جهان</w:t>
      </w:r>
      <w:r w:rsidRPr="000D5894">
        <w:t> </w:t>
      </w:r>
      <w:r w:rsidRPr="000D5894">
        <w:tab/>
        <w:t> </w:t>
      </w:r>
    </w:p>
    <w:p w14:paraId="19DF1676" w14:textId="77777777" w:rsidR="000D5894" w:rsidRPr="000D5894" w:rsidRDefault="000D5894" w:rsidP="000D5894">
      <w:pPr>
        <w:pStyle w:val="body"/>
        <w:bidi/>
      </w:pPr>
      <w:r w:rsidRPr="000D5894">
        <w:t> </w:t>
      </w:r>
      <w:r w:rsidRPr="000D5894">
        <w:tab/>
      </w:r>
      <w:r w:rsidRPr="000D5894">
        <w:rPr>
          <w:rFonts w:hint="cs"/>
          <w:rtl/>
          <w:lang w:bidi="fa-IR"/>
        </w:rPr>
        <w:t>همچنان شناور ماند</w:t>
      </w:r>
      <w:r w:rsidRPr="000D5894">
        <w:t> </w:t>
      </w:r>
    </w:p>
    <w:p w14:paraId="4E75CB10" w14:textId="77777777" w:rsidR="00BC6DD5" w:rsidRPr="00AA5470" w:rsidRDefault="00B077A8" w:rsidP="000D5894">
      <w:pPr>
        <w:pStyle w:val="body"/>
        <w:bidi/>
        <w:rPr>
          <w:rtl/>
          <w:lang w:bidi="fa-IR"/>
        </w:rPr>
      </w:pPr>
      <w:r w:rsidRPr="00AA5470">
        <w:rPr>
          <w:rFonts w:hint="cs"/>
          <w:rtl/>
          <w:lang w:bidi="fa-IR"/>
        </w:rPr>
        <w:t>در روز ِ جهان.</w:t>
      </w:r>
    </w:p>
    <w:p w14:paraId="17FBF7C3" w14:textId="77777777" w:rsidR="00BC6DD5" w:rsidRPr="00AA5470" w:rsidRDefault="00B077A8" w:rsidP="000D5894">
      <w:pPr>
        <w:pStyle w:val="body"/>
        <w:bidi/>
        <w:rPr>
          <w:rtl/>
        </w:rPr>
      </w:pPr>
      <w:r w:rsidRPr="00AA5470">
        <w:t> </w:t>
      </w:r>
    </w:p>
    <w:p w14:paraId="385CAA3D" w14:textId="77777777" w:rsidR="00BC6DD5" w:rsidRPr="00AA5470" w:rsidRDefault="00B077A8" w:rsidP="000D5894">
      <w:pPr>
        <w:pStyle w:val="body"/>
        <w:bidi/>
        <w:rPr>
          <w:rtl/>
        </w:rPr>
      </w:pPr>
      <w:r w:rsidRPr="00AA5470">
        <w:t> </w:t>
      </w:r>
    </w:p>
    <w:p w14:paraId="55FBBB0E" w14:textId="77777777" w:rsidR="00BC6DD5" w:rsidRPr="00AA5470" w:rsidRDefault="00B077A8" w:rsidP="000D5894">
      <w:pPr>
        <w:pStyle w:val="body"/>
        <w:bidi/>
        <w:rPr>
          <w:rtl/>
        </w:rPr>
      </w:pPr>
      <w:r w:rsidRPr="00AA5470">
        <w:rPr>
          <w:rFonts w:ascii="Times New Roman" w:hAnsi="Times New Roman" w:cs="Times New Roman"/>
        </w:rPr>
        <w:t>□</w:t>
      </w:r>
    </w:p>
    <w:p w14:paraId="3543DA35" w14:textId="77777777" w:rsidR="00BC6DD5" w:rsidRPr="00AA5470" w:rsidRDefault="00B077A8" w:rsidP="000D5894">
      <w:pPr>
        <w:pStyle w:val="body"/>
        <w:bidi/>
        <w:rPr>
          <w:rtl/>
        </w:rPr>
      </w:pPr>
      <w:r w:rsidRPr="00AA5470">
        <w:t> </w:t>
      </w:r>
    </w:p>
    <w:p w14:paraId="07170018" w14:textId="77777777" w:rsidR="00BC6DD5" w:rsidRPr="00AA5470" w:rsidRDefault="00B077A8" w:rsidP="000D5894">
      <w:pPr>
        <w:pStyle w:val="body"/>
        <w:bidi/>
        <w:rPr>
          <w:rtl/>
        </w:rPr>
      </w:pPr>
      <w:r w:rsidRPr="00AA5470">
        <w:rPr>
          <w:rFonts w:hint="cs"/>
          <w:rtl/>
        </w:rPr>
        <w:t> </w:t>
      </w:r>
    </w:p>
    <w:p w14:paraId="68CB36C4" w14:textId="77777777" w:rsidR="000D5894" w:rsidRPr="000D5894" w:rsidRDefault="000D5894" w:rsidP="000D5894">
      <w:pPr>
        <w:pStyle w:val="body"/>
        <w:bidi/>
        <w:divId w:val="253057727"/>
      </w:pPr>
      <w:r w:rsidRPr="000D5894">
        <w:rPr>
          <w:rFonts w:hint="cs"/>
          <w:rtl/>
          <w:lang w:bidi="fa-IR"/>
        </w:rPr>
        <w:t>مُرده‌گان</w:t>
      </w:r>
      <w:r w:rsidRPr="000D5894">
        <w:t> </w:t>
      </w:r>
      <w:r w:rsidRPr="000D5894">
        <w:tab/>
        <w:t> </w:t>
      </w:r>
      <w:r w:rsidRPr="000D5894">
        <w:tab/>
      </w:r>
      <w:r w:rsidRPr="000D5894">
        <w:rPr>
          <w:rFonts w:hint="cs"/>
          <w:rtl/>
        </w:rPr>
        <w:t> </w:t>
      </w:r>
    </w:p>
    <w:p w14:paraId="5700F2B1" w14:textId="77777777" w:rsidR="000D5894" w:rsidRPr="000D5894" w:rsidRDefault="000D5894" w:rsidP="000D5894">
      <w:pPr>
        <w:pStyle w:val="body"/>
        <w:bidi/>
        <w:divId w:val="253057727"/>
      </w:pPr>
      <w:r w:rsidRPr="000D5894">
        <w:t> </w:t>
      </w:r>
      <w:r w:rsidRPr="000D5894">
        <w:tab/>
      </w:r>
      <w:r w:rsidRPr="000D5894">
        <w:rPr>
          <w:rFonts w:hint="cs"/>
          <w:rtl/>
          <w:lang w:bidi="fa-IR"/>
        </w:rPr>
        <w:t>در شب ِ خويش</w:t>
      </w:r>
      <w:r w:rsidRPr="000D5894">
        <w:t> </w:t>
      </w:r>
      <w:r w:rsidRPr="000D5894">
        <w:tab/>
        <w:t> </w:t>
      </w:r>
    </w:p>
    <w:p w14:paraId="5A6B42F2" w14:textId="77777777" w:rsidR="000D5894" w:rsidRPr="000D5894" w:rsidRDefault="000D5894" w:rsidP="000D5894">
      <w:pPr>
        <w:pStyle w:val="body"/>
        <w:bidi/>
        <w:divId w:val="253057727"/>
      </w:pPr>
      <w:r w:rsidRPr="000D5894">
        <w:t> </w:t>
      </w:r>
      <w:r w:rsidRPr="000D5894">
        <w:tab/>
      </w:r>
      <w:r w:rsidRPr="000D5894">
        <w:rPr>
          <w:rFonts w:hint="cs"/>
          <w:rtl/>
        </w:rPr>
        <w:t> </w:t>
      </w:r>
      <w:r w:rsidRPr="000D5894">
        <w:tab/>
      </w:r>
      <w:r w:rsidRPr="000D5894">
        <w:rPr>
          <w:rFonts w:hint="cs"/>
          <w:rtl/>
          <w:lang w:bidi="fa-IR"/>
        </w:rPr>
        <w:t>از مشاهده بي‌بهره مي‌مانند</w:t>
      </w:r>
      <w:r w:rsidRPr="000D5894">
        <w:t> </w:t>
      </w:r>
    </w:p>
    <w:p w14:paraId="7A26F705" w14:textId="77777777" w:rsidR="00BC6DD5" w:rsidRPr="00AA5470" w:rsidRDefault="00B077A8" w:rsidP="000D5894">
      <w:pPr>
        <w:pStyle w:val="body"/>
        <w:bidi/>
        <w:rPr>
          <w:rtl/>
          <w:lang w:bidi="fa-IR"/>
        </w:rPr>
      </w:pPr>
      <w:r w:rsidRPr="00AA5470">
        <w:rPr>
          <w:rFonts w:hint="cs"/>
          <w:rtl/>
          <w:lang w:bidi="fa-IR"/>
        </w:rPr>
        <w:t>اما بند ِ ناف ِ پيوند</w:t>
      </w:r>
    </w:p>
    <w:p w14:paraId="43DF8549" w14:textId="77777777" w:rsidR="00BC6DD5" w:rsidRPr="00AA5470" w:rsidRDefault="00B077A8" w:rsidP="000D5894">
      <w:pPr>
        <w:pStyle w:val="body"/>
        <w:bidi/>
        <w:rPr>
          <w:rtl/>
          <w:lang w:bidi="fa-IR"/>
        </w:rPr>
      </w:pPr>
      <w:r w:rsidRPr="00AA5470">
        <w:rPr>
          <w:rFonts w:hint="cs"/>
          <w:rtl/>
          <w:lang w:bidi="fa-IR"/>
        </w:rPr>
        <w:t>هم ازآن‌دست</w:t>
      </w:r>
    </w:p>
    <w:p w14:paraId="71090EC5" w14:textId="382DC117" w:rsidR="00BC6DD5" w:rsidRPr="00AA5470" w:rsidRDefault="00B077A8" w:rsidP="000D5894">
      <w:pPr>
        <w:pStyle w:val="body"/>
        <w:bidi/>
        <w:rPr>
          <w:rtl/>
          <w:lang w:bidi="fa-IR"/>
        </w:rPr>
      </w:pPr>
      <w:r w:rsidRPr="00AA5470">
        <w:rPr>
          <w:rFonts w:hint="cs"/>
          <w:rtl/>
          <w:lang w:bidi="fa-IR"/>
        </w:rPr>
        <w:t>به جا</w:t>
      </w:r>
      <w:r w:rsidR="005B1AE9" w:rsidRPr="00AA5470">
        <w:rPr>
          <w:rFonts w:hint="cs"/>
          <w:rtl/>
          <w:lang w:bidi="fa-IR"/>
        </w:rPr>
        <w:t>ي</w:t>
      </w:r>
      <w:r w:rsidRPr="00AA5470">
        <w:rPr>
          <w:rFonts w:hint="cs"/>
          <w:rtl/>
          <w:lang w:bidi="fa-IR"/>
        </w:rPr>
        <w:t xml:space="preserve"> است. ــ</w:t>
      </w:r>
    </w:p>
    <w:p w14:paraId="03887FD3" w14:textId="77777777" w:rsidR="00BC6DD5" w:rsidRPr="00AA5470" w:rsidRDefault="00B077A8" w:rsidP="000D5894">
      <w:pPr>
        <w:pStyle w:val="body"/>
        <w:bidi/>
        <w:rPr>
          <w:rtl/>
          <w:lang w:bidi="fa-IR"/>
        </w:rPr>
      </w:pPr>
      <w:r w:rsidRPr="00AA5470">
        <w:rPr>
          <w:rFonts w:hint="cs"/>
          <w:rtl/>
          <w:lang w:bidi="fa-IR"/>
        </w:rPr>
        <w:t>يکي واگَرد و به ديروز نگاهي کن:</w:t>
      </w:r>
    </w:p>
    <w:p w14:paraId="487E5E59" w14:textId="77777777" w:rsidR="000D5894" w:rsidRDefault="00B077A8" w:rsidP="000D5894">
      <w:pPr>
        <w:pStyle w:val="body"/>
        <w:bidi/>
        <w:rPr>
          <w:rFonts w:asciiTheme="minorHAnsi" w:hAnsiTheme="minorHAnsi"/>
          <w:lang w:bidi="fa-IR"/>
        </w:rPr>
      </w:pPr>
      <w:r w:rsidRPr="00AA5470">
        <w:rPr>
          <w:rFonts w:hint="cs"/>
          <w:rtl/>
          <w:lang w:bidi="fa-IR"/>
        </w:rPr>
        <w:t>آن سو</w:t>
      </w:r>
      <w:r w:rsidR="005B1AE9" w:rsidRPr="00AA5470">
        <w:rPr>
          <w:rFonts w:hint="cs"/>
          <w:rtl/>
          <w:lang w:bidi="fa-IR"/>
        </w:rPr>
        <w:t>ي</w:t>
      </w:r>
      <w:r w:rsidRPr="00AA5470">
        <w:rPr>
          <w:rFonts w:hint="cs"/>
          <w:rtl/>
          <w:lang w:bidi="fa-IR"/>
        </w:rPr>
        <w:t xml:space="preserve"> فرداها بود که جهان به آينده پا نهاد.</w:t>
      </w:r>
    </w:p>
    <w:p w14:paraId="244DF0E5" w14:textId="67D6C285" w:rsidR="00BC6DD5" w:rsidRDefault="00B077A8" w:rsidP="000D5894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 w:rsidRPr="00AA5470">
        <w:rPr>
          <w:rFonts w:hint="cs"/>
          <w:rtl/>
          <w:lang w:bidi="fa-IR"/>
        </w:rPr>
        <w:t>۷ فروردين ِ ۱۳۷۲</w:t>
      </w:r>
    </w:p>
    <w:p w14:paraId="34F14561" w14:textId="77777777" w:rsidR="000D5894" w:rsidRPr="00AA5470" w:rsidRDefault="000D5894" w:rsidP="000D5894">
      <w:pPr>
        <w:pStyle w:val="where"/>
        <w:bidi/>
        <w:rPr>
          <w:rtl/>
          <w:lang w:bidi="fa-IR"/>
        </w:rPr>
      </w:pPr>
    </w:p>
    <w:sectPr w:rsidR="000D5894" w:rsidRPr="00AA54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077A8"/>
    <w:rsid w:val="000D5894"/>
    <w:rsid w:val="003B4E92"/>
    <w:rsid w:val="005B1AE9"/>
    <w:rsid w:val="00AA5470"/>
    <w:rsid w:val="00B077A8"/>
    <w:rsid w:val="00BC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6D754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9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8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8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8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89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89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89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89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89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89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D589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D589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D5894"/>
    <w:pPr>
      <w:bidi/>
    </w:pPr>
  </w:style>
  <w:style w:type="paragraph" w:customStyle="1" w:styleId="num">
    <w:name w:val="num"/>
    <w:basedOn w:val="poem"/>
    <w:qFormat/>
    <w:rsid w:val="000D5894"/>
    <w:pPr>
      <w:spacing w:before="240"/>
    </w:pPr>
  </w:style>
  <w:style w:type="paragraph" w:customStyle="1" w:styleId="body">
    <w:name w:val="body"/>
    <w:basedOn w:val="Normal"/>
    <w:qFormat/>
    <w:rsid w:val="000D5894"/>
    <w:rPr>
      <w:color w:val="000000"/>
    </w:rPr>
  </w:style>
  <w:style w:type="paragraph" w:customStyle="1" w:styleId="when">
    <w:name w:val="when"/>
    <w:basedOn w:val="who"/>
    <w:next w:val="where"/>
    <w:qFormat/>
    <w:rsid w:val="000D5894"/>
    <w:pPr>
      <w:spacing w:before="360"/>
    </w:pPr>
  </w:style>
  <w:style w:type="paragraph" w:customStyle="1" w:styleId="where">
    <w:name w:val="where"/>
    <w:basedOn w:val="when"/>
    <w:next w:val="NoSpacing"/>
    <w:qFormat/>
    <w:rsid w:val="000D5894"/>
    <w:pPr>
      <w:spacing w:before="0"/>
    </w:pPr>
  </w:style>
  <w:style w:type="paragraph" w:styleId="NoSpacing">
    <w:name w:val="No Spacing"/>
    <w:uiPriority w:val="1"/>
    <w:qFormat/>
    <w:rsid w:val="000D589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D589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D589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8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8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8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89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89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8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8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8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589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58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589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8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89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D5894"/>
    <w:rPr>
      <w:b/>
      <w:bCs/>
    </w:rPr>
  </w:style>
  <w:style w:type="character" w:styleId="Emphasis">
    <w:name w:val="Emphasis"/>
    <w:uiPriority w:val="20"/>
    <w:qFormat/>
    <w:rsid w:val="000D5894"/>
    <w:rPr>
      <w:i/>
      <w:iCs/>
    </w:rPr>
  </w:style>
  <w:style w:type="paragraph" w:styleId="ListParagraph">
    <w:name w:val="List Paragraph"/>
    <w:basedOn w:val="Normal"/>
    <w:uiPriority w:val="34"/>
    <w:qFormat/>
    <w:rsid w:val="000D589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D589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589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89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89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D589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D589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D589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D589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D589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589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9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8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8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8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89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89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89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89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89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89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D589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D589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D5894"/>
    <w:pPr>
      <w:bidi/>
    </w:pPr>
  </w:style>
  <w:style w:type="paragraph" w:customStyle="1" w:styleId="num">
    <w:name w:val="num"/>
    <w:basedOn w:val="poem"/>
    <w:qFormat/>
    <w:rsid w:val="000D5894"/>
    <w:pPr>
      <w:spacing w:before="240"/>
    </w:pPr>
  </w:style>
  <w:style w:type="paragraph" w:customStyle="1" w:styleId="body">
    <w:name w:val="body"/>
    <w:basedOn w:val="Normal"/>
    <w:qFormat/>
    <w:rsid w:val="000D5894"/>
    <w:rPr>
      <w:color w:val="000000"/>
    </w:rPr>
  </w:style>
  <w:style w:type="paragraph" w:customStyle="1" w:styleId="when">
    <w:name w:val="when"/>
    <w:basedOn w:val="who"/>
    <w:next w:val="where"/>
    <w:qFormat/>
    <w:rsid w:val="000D5894"/>
    <w:pPr>
      <w:spacing w:before="360"/>
    </w:pPr>
  </w:style>
  <w:style w:type="paragraph" w:customStyle="1" w:styleId="where">
    <w:name w:val="where"/>
    <w:basedOn w:val="when"/>
    <w:next w:val="NoSpacing"/>
    <w:qFormat/>
    <w:rsid w:val="000D5894"/>
    <w:pPr>
      <w:spacing w:before="0"/>
    </w:pPr>
  </w:style>
  <w:style w:type="paragraph" w:styleId="NoSpacing">
    <w:name w:val="No Spacing"/>
    <w:uiPriority w:val="1"/>
    <w:qFormat/>
    <w:rsid w:val="000D589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D589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D589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8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8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8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89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89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8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8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8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589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58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589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8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89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D5894"/>
    <w:rPr>
      <w:b/>
      <w:bCs/>
    </w:rPr>
  </w:style>
  <w:style w:type="character" w:styleId="Emphasis">
    <w:name w:val="Emphasis"/>
    <w:uiPriority w:val="20"/>
    <w:qFormat/>
    <w:rsid w:val="000D5894"/>
    <w:rPr>
      <w:i/>
      <w:iCs/>
    </w:rPr>
  </w:style>
  <w:style w:type="paragraph" w:styleId="ListParagraph">
    <w:name w:val="List Paragraph"/>
    <w:basedOn w:val="Normal"/>
    <w:uiPriority w:val="34"/>
    <w:qFormat/>
    <w:rsid w:val="000D589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D589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589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89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89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D589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D589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D589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D589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D589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58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08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2010-03-28T01:27:00Z</dcterms:created>
  <dcterms:modified xsi:type="dcterms:W3CDTF">2010-04-12T10:41:00Z</dcterms:modified>
</cp:coreProperties>
</file>