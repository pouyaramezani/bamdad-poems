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5BD9E" w14:textId="74D4BC99" w:rsidR="00B57129" w:rsidRDefault="00B57129" w:rsidP="00D53C51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پريدن</w:t>
      </w:r>
    </w:p>
    <w:p w14:paraId="2054397D" w14:textId="5A2E2648" w:rsidR="00D53C51" w:rsidRDefault="00D53C51" w:rsidP="00D53C51">
      <w:pPr>
        <w:pStyle w:val="who"/>
        <w:bidi/>
        <w:rPr>
          <w:rtl/>
          <w:lang w:bidi="fa-IR"/>
        </w:rPr>
      </w:pPr>
    </w:p>
    <w:p w14:paraId="377F8900" w14:textId="32B78D9B" w:rsidR="00D53C51" w:rsidRDefault="00D53C51" w:rsidP="00D53C51">
      <w:pPr>
        <w:pStyle w:val="why"/>
        <w:rPr>
          <w:rtl/>
          <w:lang w:bidi="fa-IR"/>
        </w:rPr>
      </w:pPr>
    </w:p>
    <w:p w14:paraId="46C04D86" w14:textId="5A6ADBD4" w:rsidR="00D53C51" w:rsidRDefault="00D53C51" w:rsidP="00D53C51">
      <w:pPr>
        <w:pStyle w:val="num"/>
        <w:rPr>
          <w:rtl/>
          <w:lang w:bidi="fa-IR"/>
        </w:rPr>
      </w:pPr>
    </w:p>
    <w:p w14:paraId="50803F2A" w14:textId="77777777" w:rsidR="00D53C51" w:rsidRPr="00D53C51" w:rsidRDefault="00D53C51" w:rsidP="00D53C51">
      <w:pPr>
        <w:pStyle w:val="subname"/>
        <w:rPr>
          <w:lang w:bidi="fa-IR"/>
        </w:rPr>
      </w:pPr>
    </w:p>
    <w:p w14:paraId="6E084AFC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رها شدن بر گُرده‌ی باد است و</w:t>
      </w:r>
      <w:bookmarkStart w:id="0" w:name="_GoBack"/>
      <w:bookmarkEnd w:id="0"/>
    </w:p>
    <w:p w14:paraId="4F3197A9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بي‌ثباتي سيماب‌وار ِ هوا برآمدن</w:t>
      </w:r>
    </w:p>
    <w:p w14:paraId="3C9420D0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اعتماد ِ استقامت ِ بال‌های خويش;</w:t>
      </w:r>
    </w:p>
    <w:p w14:paraId="19BB8D0D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ورنه مساءله‌يي نيست:</w:t>
      </w:r>
    </w:p>
    <w:p w14:paraId="4B1EFC1F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پرنده‌ی نوپرواز</w:t>
      </w:r>
    </w:p>
    <w:p w14:paraId="109DCD22" w14:textId="77777777" w:rsidR="00D53C51" w:rsidRPr="00D53C51" w:rsidRDefault="00D53C51" w:rsidP="00D53C51">
      <w:pPr>
        <w:pStyle w:val="body"/>
        <w:bidi/>
        <w:rPr>
          <w:rFonts w:ascii="Arial" w:hAnsi="Arial" w:cs="Arial"/>
        </w:rPr>
      </w:pPr>
      <w:r w:rsidRPr="00D53C51">
        <w:rPr>
          <w:rFonts w:hint="cs"/>
          <w:b/>
          <w:rtl/>
          <w:lang w:bidi="fa-IR"/>
        </w:rPr>
        <w:t>بر آسمان ِ بلند</w:t>
      </w: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ascii="Arial" w:hAnsi="Arial" w:cs="Arial"/>
          <w:rtl/>
        </w:rPr>
        <w:t> </w:t>
      </w:r>
    </w:p>
    <w:p w14:paraId="10D34C06" w14:textId="77777777" w:rsidR="00D53C51" w:rsidRPr="00D53C51" w:rsidRDefault="00D53C51" w:rsidP="00D53C51">
      <w:pPr>
        <w:pStyle w:val="body"/>
        <w:bidi/>
        <w:rPr>
          <w:rFonts w:ascii="Nesf2" w:hAnsi="Nesf2"/>
        </w:rPr>
      </w:pP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hint="cs"/>
          <w:b/>
          <w:rtl/>
          <w:lang w:bidi="fa-IR"/>
        </w:rPr>
        <w:t>سرانجام</w:t>
      </w: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ascii="Nesf2" w:hAnsi="Nesf2"/>
          <w:b/>
        </w:rPr>
        <w:t> </w:t>
      </w:r>
    </w:p>
    <w:p w14:paraId="15183E46" w14:textId="77777777" w:rsidR="00D53C51" w:rsidRPr="00D53C51" w:rsidRDefault="00D53C51" w:rsidP="00D53C51">
      <w:pPr>
        <w:pStyle w:val="body"/>
        <w:bidi/>
        <w:rPr>
          <w:rFonts w:ascii="Nesf2" w:hAnsi="Nesf2"/>
        </w:rPr>
      </w:pP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ascii="Arial" w:hAnsi="Arial" w:cs="Arial"/>
          <w:rtl/>
        </w:rPr>
        <w:t> </w:t>
      </w:r>
      <w:r w:rsidRPr="00D53C51">
        <w:rPr>
          <w:rFonts w:ascii="Arial" w:hAnsi="Arial" w:cs="Arial"/>
        </w:rPr>
        <w:tab/>
      </w:r>
      <w:r w:rsidRPr="00D53C51">
        <w:rPr>
          <w:rFonts w:hint="cs"/>
          <w:b/>
          <w:rtl/>
          <w:lang w:bidi="fa-IR"/>
        </w:rPr>
        <w:t>پَر باز مي‌کند.</w:t>
      </w:r>
      <w:r w:rsidRPr="00D53C51">
        <w:rPr>
          <w:rFonts w:ascii="Nesf2" w:hAnsi="Nesf2"/>
          <w:b/>
        </w:rPr>
        <w:t> </w:t>
      </w:r>
    </w:p>
    <w:p w14:paraId="2C8A51A5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جهان ِ عبوس را به قواره‌ی همّت ِ خود بُريدن است،</w:t>
      </w:r>
    </w:p>
    <w:p w14:paraId="516AF4CB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آزاده‌گي را به شهامت آزمودن است و</w:t>
      </w:r>
    </w:p>
    <w:p w14:paraId="0F3DDF06" w14:textId="77777777" w:rsidR="00B57129" w:rsidRDefault="00B57129" w:rsidP="00D53C51">
      <w:pPr>
        <w:pStyle w:val="body"/>
        <w:bidi/>
        <w:rPr>
          <w:lang w:bidi="fa-IR"/>
        </w:rPr>
      </w:pPr>
    </w:p>
    <w:p w14:paraId="53A1A366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رهايي را اقبال کردن</w:t>
      </w:r>
    </w:p>
    <w:p w14:paraId="7B065F0F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b/>
          <w:bCs/>
          <w:rtl/>
          <w:lang w:bidi="fa-IR"/>
        </w:rPr>
        <w:t>حتا اگر زندان</w:t>
      </w:r>
    </w:p>
    <w:p w14:paraId="3E79CEF1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ascii="Nesf2" w:hAnsi="Nesf2"/>
          <w:b/>
          <w:bCs/>
        </w:rPr>
        <w:t> </w:t>
      </w:r>
      <w:r>
        <w:rPr>
          <w:rFonts w:hint="cs"/>
          <w:rtl/>
          <w:lang w:bidi="fa-IR"/>
        </w:rPr>
        <w:t>پناه ِ ايمن ِ آشيانه است</w:t>
      </w:r>
    </w:p>
    <w:p w14:paraId="6204BD34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گرم‌ْجای بي‌خيالي‌ سينه‌ی مادر،</w:t>
      </w:r>
    </w:p>
    <w:p w14:paraId="6ADB62EF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حتا اگر زندان</w:t>
      </w:r>
    </w:p>
    <w:p w14:paraId="7D6F4C01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ascii="Nesf2" w:hAnsi="Nesf2"/>
          <w:b/>
          <w:bCs/>
        </w:rPr>
        <w:t> </w:t>
      </w:r>
      <w:r>
        <w:rPr>
          <w:rFonts w:ascii="Nesf2" w:hAnsi="Nesf2"/>
          <w:b/>
          <w:bCs/>
        </w:rPr>
        <w:tab/>
      </w:r>
      <w:r>
        <w:rPr>
          <w:rFonts w:ascii="Nesf2" w:hAnsi="Nesf2"/>
          <w:b/>
          <w:bCs/>
        </w:rPr>
        <w:tab/>
      </w:r>
      <w:r>
        <w:rPr>
          <w:rFonts w:ascii="Nesf2" w:hAnsi="Nesf2"/>
          <w:b/>
          <w:bCs/>
        </w:rPr>
        <w:tab/>
      </w:r>
      <w:r>
        <w:rPr>
          <w:rFonts w:hint="cs"/>
          <w:rtl/>
          <w:lang w:bidi="fa-IR"/>
        </w:rPr>
        <w:t>بالش ِ گرمي‌ست</w:t>
      </w:r>
    </w:p>
    <w:p w14:paraId="31C3B2D5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بافه‌ی عنکبوت و تارَک ِ پيله.</w:t>
      </w:r>
    </w:p>
    <w:p w14:paraId="3BB06195" w14:textId="77777777" w:rsidR="00B57129" w:rsidRDefault="00B57129" w:rsidP="00D53C5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89C608D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رهايي را شايسته بودن است</w:t>
      </w:r>
    </w:p>
    <w:p w14:paraId="2230EFBE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ascii="Nesf2" w:hAnsi="Nesf2"/>
        </w:rPr>
        <w:tab/>
      </w:r>
      <w:r>
        <w:rPr>
          <w:rFonts w:hint="cs"/>
          <w:b/>
          <w:bCs/>
          <w:rtl/>
          <w:lang w:bidi="fa-IR"/>
        </w:rPr>
        <w:t>حتا اگر رهايي</w:t>
      </w:r>
    </w:p>
    <w:p w14:paraId="4A6A22DD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ascii="Nesf2" w:hAnsi="Nesf2"/>
          <w:b/>
          <w:bCs/>
        </w:rPr>
        <w:t> </w:t>
      </w:r>
      <w:r>
        <w:rPr>
          <w:rFonts w:ascii="Nesf2" w:hAnsi="Nesf2"/>
          <w:b/>
          <w:bCs/>
        </w:rPr>
        <w:tab/>
      </w:r>
      <w:r>
        <w:rPr>
          <w:rFonts w:ascii="Nesf2" w:hAnsi="Nesf2"/>
          <w:b/>
          <w:bCs/>
        </w:rPr>
        <w:tab/>
      </w:r>
      <w:r>
        <w:rPr>
          <w:rFonts w:ascii="Nesf2" w:hAnsi="Nesf2"/>
          <w:b/>
          <w:bCs/>
        </w:rPr>
        <w:tab/>
      </w:r>
      <w:r>
        <w:rPr>
          <w:rFonts w:hint="cs"/>
          <w:rtl/>
          <w:lang w:bidi="fa-IR"/>
        </w:rPr>
        <w:t>دام ِ باشه و قِرقي‌ست</w:t>
      </w:r>
    </w:p>
    <w:p w14:paraId="64C86621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معبر ِ پُردرد ِ پيکاني</w:t>
      </w:r>
    </w:p>
    <w:p w14:paraId="7702E4C4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ascii="Nesf2" w:hAnsi="Nesf2"/>
        </w:rPr>
        <w:tab/>
      </w:r>
      <w:r>
        <w:rPr>
          <w:rFonts w:ascii="Nesf2" w:hAnsi="Nesf2"/>
        </w:rPr>
        <w:tab/>
      </w:r>
      <w:r>
        <w:rPr>
          <w:rFonts w:ascii="Nesf2" w:hAnsi="Nesf2"/>
        </w:rPr>
        <w:tab/>
      </w:r>
      <w:r>
        <w:rPr>
          <w:rFonts w:ascii="Nesf2" w:hAnsi="Nesf2"/>
        </w:rPr>
        <w:tab/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از کماني;</w:t>
      </w:r>
    </w:p>
    <w:p w14:paraId="450F18CE" w14:textId="77777777" w:rsidR="00B57129" w:rsidRDefault="00B57129" w:rsidP="00D53C5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F377C5C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وگرنه مساءله‌يي نيست:</w:t>
      </w:r>
    </w:p>
    <w:p w14:paraId="3EAADA58" w14:textId="77777777" w:rsidR="00B57129" w:rsidRDefault="00B57129" w:rsidP="00D53C5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پرنده‌ی نوپرواز</w:t>
      </w:r>
    </w:p>
    <w:p w14:paraId="34E46CCC" w14:textId="77777777" w:rsidR="00D53C51" w:rsidRPr="00D53C51" w:rsidRDefault="00D53C51" w:rsidP="00D53C51">
      <w:pPr>
        <w:pStyle w:val="body"/>
        <w:bidi/>
        <w:rPr>
          <w:rFonts w:ascii="Arial" w:hAnsi="Arial" w:cs="Arial"/>
        </w:rPr>
      </w:pPr>
      <w:r w:rsidRPr="00D53C51">
        <w:rPr>
          <w:rFonts w:ascii="Nesf2" w:hAnsi="Nesf2"/>
        </w:rPr>
        <w:t> </w:t>
      </w:r>
      <w:r w:rsidRPr="00D53C51">
        <w:rPr>
          <w:rFonts w:hint="cs"/>
          <w:b/>
          <w:rtl/>
          <w:lang w:bidi="fa-IR"/>
        </w:rPr>
        <w:t>بر آسمان ِ بلند</w:t>
      </w: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ascii="Arial" w:hAnsi="Arial" w:cs="Arial"/>
          <w:rtl/>
        </w:rPr>
        <w:t> </w:t>
      </w:r>
    </w:p>
    <w:p w14:paraId="3A2E8F99" w14:textId="77777777" w:rsidR="00D53C51" w:rsidRPr="00D53C51" w:rsidRDefault="00D53C51" w:rsidP="00D53C51">
      <w:pPr>
        <w:pStyle w:val="body"/>
        <w:bidi/>
        <w:rPr>
          <w:rFonts w:ascii="Nesf2" w:hAnsi="Nesf2"/>
        </w:rPr>
      </w:pP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hint="cs"/>
          <w:b/>
          <w:rtl/>
          <w:lang w:bidi="fa-IR"/>
        </w:rPr>
        <w:t>سرانجام</w:t>
      </w: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ascii="Nesf2" w:hAnsi="Nesf2"/>
          <w:b/>
        </w:rPr>
        <w:t> </w:t>
      </w:r>
    </w:p>
    <w:p w14:paraId="11BA7885" w14:textId="77777777" w:rsidR="003C7891" w:rsidRDefault="00D53C51" w:rsidP="00D53C51">
      <w:pPr>
        <w:pStyle w:val="body"/>
        <w:bidi/>
        <w:rPr>
          <w:rFonts w:ascii="Nesf2" w:hAnsi="Nesf2" w:hint="cs"/>
          <w:b/>
          <w:rtl/>
        </w:rPr>
      </w:pPr>
      <w:r w:rsidRPr="00D53C51">
        <w:rPr>
          <w:rFonts w:ascii="Nesf2" w:hAnsi="Nesf2"/>
          <w:b/>
        </w:rPr>
        <w:t> </w:t>
      </w:r>
      <w:r w:rsidRPr="00D53C51">
        <w:rPr>
          <w:rFonts w:ascii="Nesf2" w:hAnsi="Nesf2"/>
        </w:rPr>
        <w:tab/>
      </w:r>
      <w:r w:rsidRPr="00D53C51">
        <w:rPr>
          <w:rFonts w:ascii="Arial" w:hAnsi="Arial" w:cs="Arial"/>
          <w:rtl/>
        </w:rPr>
        <w:t> </w:t>
      </w:r>
      <w:r w:rsidRPr="00D53C51">
        <w:rPr>
          <w:rFonts w:ascii="Arial" w:hAnsi="Arial" w:cs="Arial"/>
        </w:rPr>
        <w:tab/>
      </w:r>
      <w:r w:rsidRPr="00D53C51">
        <w:rPr>
          <w:rFonts w:hint="cs"/>
          <w:b/>
          <w:rtl/>
          <w:lang w:bidi="fa-IR"/>
        </w:rPr>
        <w:t>پَر باز مي‌کند.</w:t>
      </w:r>
      <w:r w:rsidRPr="00D53C51">
        <w:rPr>
          <w:rFonts w:ascii="Nesf2" w:hAnsi="Nesf2"/>
          <w:b/>
        </w:rPr>
        <w:t> </w:t>
      </w:r>
    </w:p>
    <w:p w14:paraId="6578A5F6" w14:textId="6303FE5B" w:rsidR="00D53C51" w:rsidRPr="00D53C51" w:rsidRDefault="00B57129" w:rsidP="003C7891">
      <w:pPr>
        <w:pStyle w:val="when"/>
        <w:bidi/>
        <w:rPr>
          <w:rFonts w:ascii="Nesf2" w:hAnsi="Nesf2" w:hint="cs"/>
          <w:rtl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۲۱ آذر ِ ۱۳۵۶</w:t>
      </w:r>
    </w:p>
    <w:p w14:paraId="4E554882" w14:textId="2B41C991" w:rsidR="00677319" w:rsidRDefault="00B57129" w:rsidP="003C7891">
      <w:pPr>
        <w:pStyle w:val="where"/>
        <w:bidi/>
        <w:rPr>
          <w:rFonts w:hint="cs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نيوجرسي</w:t>
      </w:r>
    </w:p>
    <w:sectPr w:rsidR="006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79"/>
    <w:rsid w:val="003C7891"/>
    <w:rsid w:val="00550C99"/>
    <w:rsid w:val="00677319"/>
    <w:rsid w:val="00A75B79"/>
    <w:rsid w:val="00B57129"/>
    <w:rsid w:val="00D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30AF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51"/>
  </w:style>
  <w:style w:type="paragraph" w:styleId="Heading1">
    <w:name w:val="heading 1"/>
    <w:basedOn w:val="Normal"/>
    <w:next w:val="Normal"/>
    <w:link w:val="Heading1Char"/>
    <w:uiPriority w:val="9"/>
    <w:qFormat/>
    <w:rsid w:val="00D53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C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C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C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C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C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C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C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C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129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53C51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53C51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53C51"/>
    <w:pPr>
      <w:bidi/>
    </w:pPr>
  </w:style>
  <w:style w:type="paragraph" w:customStyle="1" w:styleId="num">
    <w:name w:val="num"/>
    <w:basedOn w:val="poem"/>
    <w:qFormat/>
    <w:rsid w:val="00D53C51"/>
    <w:pPr>
      <w:spacing w:before="240"/>
    </w:pPr>
  </w:style>
  <w:style w:type="paragraph" w:customStyle="1" w:styleId="body">
    <w:name w:val="body"/>
    <w:basedOn w:val="Normal"/>
    <w:qFormat/>
    <w:rsid w:val="00D53C51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53C51"/>
    <w:pPr>
      <w:spacing w:before="360"/>
    </w:pPr>
  </w:style>
  <w:style w:type="paragraph" w:customStyle="1" w:styleId="where">
    <w:name w:val="where"/>
    <w:basedOn w:val="when"/>
    <w:next w:val="NoSpacing"/>
    <w:qFormat/>
    <w:rsid w:val="00D53C51"/>
    <w:pPr>
      <w:spacing w:before="0"/>
    </w:pPr>
  </w:style>
  <w:style w:type="paragraph" w:styleId="NoSpacing">
    <w:name w:val="No Spacing"/>
    <w:uiPriority w:val="1"/>
    <w:qFormat/>
    <w:rsid w:val="00D53C5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53C5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53C5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C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C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C5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C5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C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C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C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C51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3C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C5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3C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53C51"/>
    <w:rPr>
      <w:b/>
      <w:bCs/>
    </w:rPr>
  </w:style>
  <w:style w:type="character" w:styleId="Emphasis">
    <w:name w:val="Emphasis"/>
    <w:uiPriority w:val="20"/>
    <w:qFormat/>
    <w:rsid w:val="00D53C51"/>
    <w:rPr>
      <w:i/>
      <w:iCs/>
    </w:rPr>
  </w:style>
  <w:style w:type="paragraph" w:styleId="ListParagraph">
    <w:name w:val="List Paragraph"/>
    <w:basedOn w:val="Normal"/>
    <w:uiPriority w:val="34"/>
    <w:qFormat/>
    <w:rsid w:val="00D53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3C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3C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5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53C5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53C5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53C5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53C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53C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C5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51"/>
  </w:style>
  <w:style w:type="paragraph" w:styleId="Heading1">
    <w:name w:val="heading 1"/>
    <w:basedOn w:val="Normal"/>
    <w:next w:val="Normal"/>
    <w:link w:val="Heading1Char"/>
    <w:uiPriority w:val="9"/>
    <w:qFormat/>
    <w:rsid w:val="00D53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C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C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C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C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C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C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C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C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129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53C51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53C51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53C51"/>
    <w:pPr>
      <w:bidi/>
    </w:pPr>
  </w:style>
  <w:style w:type="paragraph" w:customStyle="1" w:styleId="num">
    <w:name w:val="num"/>
    <w:basedOn w:val="poem"/>
    <w:qFormat/>
    <w:rsid w:val="00D53C51"/>
    <w:pPr>
      <w:spacing w:before="240"/>
    </w:pPr>
  </w:style>
  <w:style w:type="paragraph" w:customStyle="1" w:styleId="body">
    <w:name w:val="body"/>
    <w:basedOn w:val="Normal"/>
    <w:qFormat/>
    <w:rsid w:val="00D53C51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53C51"/>
    <w:pPr>
      <w:spacing w:before="360"/>
    </w:pPr>
  </w:style>
  <w:style w:type="paragraph" w:customStyle="1" w:styleId="where">
    <w:name w:val="where"/>
    <w:basedOn w:val="when"/>
    <w:next w:val="NoSpacing"/>
    <w:qFormat/>
    <w:rsid w:val="00D53C51"/>
    <w:pPr>
      <w:spacing w:before="0"/>
    </w:pPr>
  </w:style>
  <w:style w:type="paragraph" w:styleId="NoSpacing">
    <w:name w:val="No Spacing"/>
    <w:uiPriority w:val="1"/>
    <w:qFormat/>
    <w:rsid w:val="00D53C5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53C5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53C5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C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C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C5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C5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C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C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C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C51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3C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C5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3C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53C51"/>
    <w:rPr>
      <w:b/>
      <w:bCs/>
    </w:rPr>
  </w:style>
  <w:style w:type="character" w:styleId="Emphasis">
    <w:name w:val="Emphasis"/>
    <w:uiPriority w:val="20"/>
    <w:qFormat/>
    <w:rsid w:val="00D53C51"/>
    <w:rPr>
      <w:i/>
      <w:iCs/>
    </w:rPr>
  </w:style>
  <w:style w:type="paragraph" w:styleId="ListParagraph">
    <w:name w:val="List Paragraph"/>
    <w:basedOn w:val="Normal"/>
    <w:uiPriority w:val="34"/>
    <w:qFormat/>
    <w:rsid w:val="00D53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3C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3C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5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53C5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53C5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53C5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53C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53C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C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2010-04-08T10:47:00Z</dcterms:created>
  <dcterms:modified xsi:type="dcterms:W3CDTF">2010-04-08T11:50:00Z</dcterms:modified>
</cp:coreProperties>
</file>