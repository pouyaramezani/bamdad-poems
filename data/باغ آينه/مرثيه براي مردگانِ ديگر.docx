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3F551" w14:textId="77777777" w:rsidR="002E1ABA" w:rsidRDefault="002E1ABA" w:rsidP="002E1ABA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مرثيه براي مردگانِ ديگر </w:t>
      </w:r>
    </w:p>
    <w:p w14:paraId="1EB6F427" w14:textId="77777777" w:rsidR="002E1ABA" w:rsidRDefault="002E1ABA" w:rsidP="002E1ABA">
      <w:pPr>
        <w:pStyle w:val="who"/>
        <w:bidi/>
        <w:rPr>
          <w:rtl/>
          <w:lang w:bidi="fa-IR"/>
        </w:rPr>
      </w:pPr>
    </w:p>
    <w:p w14:paraId="6BC139D5" w14:textId="77777777" w:rsidR="002E1ABA" w:rsidRPr="00425B2F" w:rsidRDefault="002E1ABA" w:rsidP="002E1ABA">
      <w:pPr>
        <w:pStyle w:val="why"/>
        <w:rPr>
          <w:lang w:bidi="fa-IR"/>
        </w:rPr>
      </w:pPr>
    </w:p>
    <w:p w14:paraId="6ED48D06" w14:textId="77777777" w:rsidR="002E1ABA" w:rsidRDefault="002E1ABA" w:rsidP="002E1ABA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۱</w:t>
      </w:r>
    </w:p>
    <w:p w14:paraId="6B33078D" w14:textId="77777777" w:rsidR="002E1ABA" w:rsidRDefault="002E1ABA" w:rsidP="002E1ABA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ارابه‌ها</w:t>
      </w:r>
    </w:p>
    <w:p w14:paraId="1FB5AD7A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ارابه‌هايي از آن سوي جهان آمده است.</w:t>
      </w:r>
    </w:p>
    <w:p w14:paraId="17CCE189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بي‌غوغاي آهن‌ها</w:t>
      </w:r>
    </w:p>
    <w:p w14:paraId="29F511C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گوش‌هاي زمانِ ما را انباشته است.</w:t>
      </w:r>
    </w:p>
    <w:p w14:paraId="39B88E76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83E060D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زمان آمده‌است.</w:t>
      </w:r>
    </w:p>
    <w:p w14:paraId="7E7B21F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4D33408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5800A5F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C1AB4D4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گرسنگان از جاي برنخاستند</w:t>
      </w:r>
    </w:p>
    <w:p w14:paraId="07980C7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از بارِ ارابه‌ها عطرِ نانِ گرم بر نمي‌خاست؛</w:t>
      </w:r>
    </w:p>
    <w:p w14:paraId="6F224CAD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1E46BD5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برهنگان از جاي برنخاستند</w:t>
      </w:r>
    </w:p>
    <w:p w14:paraId="03097BE9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از بارِ ارابه‌ها خش‌خشِ جامه‌هايي بر نمي‌خاست</w:t>
      </w:r>
    </w:p>
    <w:p w14:paraId="1DE34F9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4714BAB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زندانيان از جاي برنخاستند</w:t>
      </w:r>
    </w:p>
    <w:p w14:paraId="7970BA9B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محموله‌ي ارابه‌ها نه دار بود نه آزادي</w:t>
      </w:r>
    </w:p>
    <w:p w14:paraId="74B3C431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F7A7D9E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مردگان از جاي بر نخاستند</w:t>
      </w:r>
    </w:p>
    <w:p w14:paraId="0931ECF2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اميد نمي‌رفت فرشتگاني رانندگانِ ارابه‌ها باشند.</w:t>
      </w:r>
    </w:p>
    <w:p w14:paraId="5B5BAB85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6D00294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جهان آمده است.</w:t>
      </w:r>
    </w:p>
    <w:p w14:paraId="54FFCBDE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بي‌غوغاي آهن‌ها</w:t>
      </w:r>
    </w:p>
    <w:p w14:paraId="743CF74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گوش‌هاي زمانِ ما را انباشته.</w:t>
      </w:r>
    </w:p>
    <w:p w14:paraId="61E6A99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9050768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ارابه‌هايي از آن سوي زمان آمده‌اند</w:t>
      </w:r>
    </w:p>
    <w:p w14:paraId="00F9FCC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بي‌آن‌که اميدي با خود آورده باشند.</w:t>
      </w:r>
    </w:p>
    <w:p w14:paraId="1163D3B0" w14:textId="77777777" w:rsidR="002E1ABA" w:rsidRDefault="002E1ABA" w:rsidP="002E1ABA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3DBCB58B" w14:textId="77777777" w:rsidR="002E1ABA" w:rsidRPr="00425B2F" w:rsidRDefault="002E1ABA" w:rsidP="002E1ABA">
      <w:pPr>
        <w:pStyle w:val="where"/>
        <w:bidi/>
        <w:rPr>
          <w:rtl/>
        </w:rPr>
      </w:pPr>
    </w:p>
    <w:p w14:paraId="0B8D7A17" w14:textId="77777777" w:rsidR="002E1ABA" w:rsidRDefault="002E1ABA" w:rsidP="002E1ABA">
      <w:pPr>
        <w:pStyle w:val="num"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۲</w:t>
      </w:r>
    </w:p>
    <w:p w14:paraId="4D918565" w14:textId="77777777" w:rsidR="002E1ABA" w:rsidRDefault="002E1ABA" w:rsidP="002E1ABA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دو شبح</w:t>
      </w:r>
    </w:p>
    <w:p w14:paraId="62B740A4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خاک</w:t>
      </w:r>
    </w:p>
    <w:p w14:paraId="2B37C25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آب</w:t>
      </w:r>
    </w:p>
    <w:p w14:paraId="1526AF77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فرياد.</w:t>
      </w:r>
    </w:p>
    <w:p w14:paraId="08261C62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91B9F43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3B9A800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46EFFF6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از ارواحِ سکوت سرشار است</w:t>
      </w:r>
    </w:p>
    <w:p w14:paraId="215E52DE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دست‌هايي که ارواح را مي‌رانند</w:t>
      </w:r>
    </w:p>
    <w:p w14:paraId="3A9DC19A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دست‌هايي که ارواح را به دور</w:t>
      </w:r>
    </w:p>
    <w:p w14:paraId="5118F834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</w:t>
      </w:r>
      <w:r>
        <w:rPr>
          <w:rFonts w:hint="cs"/>
          <w:rtl/>
          <w:lang w:bidi="fa-IR"/>
        </w:rPr>
        <w:t xml:space="preserve"> به دوردست</w:t>
      </w:r>
    </w:p>
    <w:p w14:paraId="45F6B2C4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مي‌تارانند.</w:t>
      </w:r>
    </w:p>
    <w:p w14:paraId="2434D4CF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9D4C73E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2EC584A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003BC4B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دو شبح در ظلمات</w:t>
      </w:r>
    </w:p>
    <w:p w14:paraId="7A5B3F91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تا مرزهاي خستگي رقصيده‌اند</w:t>
      </w:r>
      <w:r>
        <w:rPr>
          <w:rFonts w:hint="cs"/>
        </w:rPr>
        <w:t>.</w:t>
      </w:r>
    </w:p>
    <w:p w14:paraId="19A291F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CC686FA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ما رقصيده‌ايم</w:t>
      </w:r>
    </w:p>
    <w:p w14:paraId="3734DAEB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ما تا مرزهاي خستگي رقصيده‌ايم</w:t>
      </w:r>
      <w:r>
        <w:rPr>
          <w:rFonts w:hint="cs"/>
        </w:rPr>
        <w:t>.</w:t>
      </w:r>
    </w:p>
    <w:p w14:paraId="01BF48C2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256F6B9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دو شبح در ظلمات</w:t>
      </w:r>
    </w:p>
    <w:p w14:paraId="7D43CC2E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در رقصي جادويي، خستگي‌ها را بازنموده‌اند</w:t>
      </w:r>
      <w:r>
        <w:rPr>
          <w:rFonts w:hint="cs"/>
        </w:rPr>
        <w:t>.</w:t>
      </w:r>
    </w:p>
    <w:p w14:paraId="2CFD01AA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135A177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ما رقصيده‌ايم</w:t>
      </w:r>
    </w:p>
    <w:p w14:paraId="01800962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ما خستگي‌ها را بازنموده‌ايم</w:t>
      </w:r>
      <w:r>
        <w:rPr>
          <w:rFonts w:hint="cs"/>
        </w:rPr>
        <w:t>.</w:t>
      </w:r>
    </w:p>
    <w:p w14:paraId="27F49C17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E14F920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5A63F3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5D40981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از ارواحِ سکوت</w:t>
      </w:r>
    </w:p>
    <w:p w14:paraId="727D829C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           </w:t>
      </w:r>
      <w:r>
        <w:rPr>
          <w:rFonts w:hint="cs"/>
          <w:rtl/>
          <w:lang w:bidi="fa-IR"/>
        </w:rPr>
        <w:t xml:space="preserve"> سرشار است</w:t>
      </w:r>
    </w:p>
    <w:p w14:paraId="5408985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</w:t>
      </w:r>
    </w:p>
    <w:p w14:paraId="68C89984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</w:t>
      </w:r>
      <w:r>
        <w:rPr>
          <w:rFonts w:hint="cs"/>
          <w:rtl/>
          <w:lang w:bidi="fa-IR"/>
        </w:rPr>
        <w:t xml:space="preserve"> از فرياد و</w:t>
      </w:r>
    </w:p>
    <w:p w14:paraId="72B65656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رقص‌ها</w:t>
      </w:r>
    </w:p>
    <w:p w14:paraId="581B04F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</w:t>
      </w:r>
      <w:r>
        <w:rPr>
          <w:rFonts w:hint="cs"/>
          <w:rtl/>
          <w:lang w:bidi="fa-IR"/>
        </w:rPr>
        <w:t xml:space="preserve"> از خستگي</w:t>
      </w:r>
      <w:r>
        <w:rPr>
          <w:rFonts w:hint="cs"/>
        </w:rPr>
        <w:t>.</w:t>
      </w:r>
    </w:p>
    <w:p w14:paraId="1F9A954F" w14:textId="77777777" w:rsidR="002E1ABA" w:rsidRDefault="002E1ABA" w:rsidP="002E1ABA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085EAACE" w14:textId="77777777" w:rsidR="002E1ABA" w:rsidRDefault="002E1ABA" w:rsidP="002E1ABA">
      <w:pPr>
        <w:pStyle w:val="where"/>
        <w:bidi/>
        <w:rPr>
          <w:rtl/>
        </w:rPr>
      </w:pPr>
      <w:r>
        <w:rPr>
          <w:rFonts w:hint="cs"/>
        </w:rPr>
        <w:t> </w:t>
      </w:r>
    </w:p>
    <w:p w14:paraId="32CB4FAB" w14:textId="77777777" w:rsidR="002E1ABA" w:rsidRDefault="002E1ABA" w:rsidP="002E1ABA">
      <w:pPr>
        <w:rPr>
          <w:rtl/>
          <w:lang w:bidi="fa-IR"/>
        </w:rPr>
      </w:pPr>
    </w:p>
    <w:p w14:paraId="3CBC1AC1" w14:textId="77777777" w:rsidR="002E1ABA" w:rsidRDefault="002E1ABA" w:rsidP="002E1ABA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۳</w:t>
      </w:r>
    </w:p>
    <w:p w14:paraId="175B2A78" w14:textId="77777777" w:rsidR="002E1ABA" w:rsidRDefault="002E1ABA" w:rsidP="002E1ABA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جزعشق</w:t>
      </w:r>
    </w:p>
    <w:p w14:paraId="1F78F498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عشقي جنون‌آسا</w:t>
      </w:r>
    </w:p>
    <w:p w14:paraId="7E4C2B21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چيزِ اين جهانِ شما جنون‌آساست ــ</w:t>
      </w:r>
    </w:p>
    <w:p w14:paraId="4B1F8EDE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4B8BA7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عشقِ</w:t>
      </w:r>
    </w:p>
    <w:p w14:paraId="0DD6E6BD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به زني</w:t>
      </w:r>
    </w:p>
    <w:p w14:paraId="085EA346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من دوست مي‌دارم.</w:t>
      </w:r>
    </w:p>
    <w:p w14:paraId="31AA7A44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4214144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AD1C13E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BEF44D0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لعنت‌ها</w:t>
      </w:r>
    </w:p>
    <w:p w14:paraId="452F9882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تقديس‌ها</w:t>
      </w:r>
    </w:p>
    <w:p w14:paraId="4DFA8EDD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</w:t>
      </w:r>
      <w:r>
        <w:rPr>
          <w:rFonts w:hint="cs"/>
          <w:rtl/>
          <w:lang w:bidi="fa-IR"/>
        </w:rPr>
        <w:t xml:space="preserve"> لذت‌انگيزتر آمده است</w:t>
      </w:r>
      <w:r>
        <w:rPr>
          <w:rFonts w:hint="cs"/>
        </w:rPr>
        <w:t>!</w:t>
      </w:r>
    </w:p>
    <w:p w14:paraId="204793BF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4FBC998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مرگ</w:t>
      </w:r>
    </w:p>
    <w:p w14:paraId="7A71C9C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شادي‌بخش‌تر از زندگي‌ست!</w:t>
      </w:r>
    </w:p>
    <w:p w14:paraId="7A57816E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A0D4F9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چگونه گرسنگي را</w:t>
      </w:r>
    </w:p>
    <w:p w14:paraId="3BB2828F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گرم‌تر از نانِ شما</w:t>
      </w:r>
    </w:p>
    <w:p w14:paraId="4A477EB7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مي‌بايد پذيرفت</w:t>
      </w:r>
      <w:r>
        <w:rPr>
          <w:rFonts w:hint="cs"/>
        </w:rPr>
        <w:t>!</w:t>
      </w:r>
    </w:p>
    <w:p w14:paraId="33D5195C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13AA0F6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13DBC3C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86B0C7D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لعنت به شما، که جز عشقِ جنون‌آسا</w:t>
      </w:r>
    </w:p>
    <w:p w14:paraId="0DCABDDA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همه چيزِ اين جهانِ شما جنون‌آساست!</w:t>
      </w:r>
    </w:p>
    <w:p w14:paraId="35E20EA4" w14:textId="77777777" w:rsidR="002E1ABA" w:rsidRDefault="002E1ABA" w:rsidP="002E1ABA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3C587721" w14:textId="77777777" w:rsidR="002E1ABA" w:rsidRPr="00425B2F" w:rsidRDefault="002E1ABA" w:rsidP="002E1ABA">
      <w:pPr>
        <w:pStyle w:val="where"/>
        <w:bidi/>
        <w:rPr>
          <w:rtl/>
        </w:rPr>
      </w:pPr>
    </w:p>
    <w:p w14:paraId="28DF06C1" w14:textId="77777777" w:rsidR="002E1ABA" w:rsidRDefault="002E1ABA" w:rsidP="002E1ABA">
      <w:pPr>
        <w:pStyle w:val="num"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۴</w:t>
      </w:r>
    </w:p>
    <w:p w14:paraId="0F12E4D2" w14:textId="77777777" w:rsidR="002E1ABA" w:rsidRDefault="002E1ABA" w:rsidP="002E1ABA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اصرار</w:t>
      </w:r>
    </w:p>
    <w:p w14:paraId="62E1036F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خسته</w:t>
      </w:r>
    </w:p>
    <w:p w14:paraId="6D4DAD89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</w:t>
      </w:r>
      <w:r>
        <w:rPr>
          <w:rFonts w:hint="cs"/>
          <w:rtl/>
          <w:lang w:bidi="fa-IR"/>
        </w:rPr>
        <w:t xml:space="preserve"> شکسته و</w:t>
      </w:r>
    </w:p>
    <w:p w14:paraId="5807566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دل‌بسته</w:t>
      </w:r>
    </w:p>
    <w:p w14:paraId="2C8AB45E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03632CB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1A477BE0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436809F4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0952BDB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44FAC9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F55BAAC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6E74786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اين فرياد</w:t>
      </w:r>
    </w:p>
    <w:p w14:paraId="21AFE73A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</w:t>
      </w:r>
      <w:r>
        <w:rPr>
          <w:rFonts w:hint="cs"/>
          <w:rtl/>
          <w:lang w:bidi="fa-IR"/>
        </w:rPr>
        <w:t xml:space="preserve"> تا آن فرياد</w:t>
      </w:r>
    </w:p>
    <w:p w14:paraId="7446662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سکوتي نشسته است.</w:t>
      </w:r>
    </w:p>
    <w:p w14:paraId="4BCA9879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64848C7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لب‌بسته در دره‌هاي سکوت</w:t>
      </w:r>
    </w:p>
    <w:p w14:paraId="0E1CC693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سرگردانم</w:t>
      </w:r>
      <w:r>
        <w:rPr>
          <w:rFonts w:hint="cs"/>
        </w:rPr>
        <w:t>.</w:t>
      </w:r>
    </w:p>
    <w:p w14:paraId="00FAA570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AA9575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3D893B91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54BEF22B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3C5D3E9A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03771C2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A141B2F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063AFA6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جنبشِ شاخه‌يي</w:t>
      </w:r>
    </w:p>
    <w:p w14:paraId="0B56110E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از جنگلي خبر مي‌دهد</w:t>
      </w:r>
    </w:p>
    <w:p w14:paraId="7FD8FDD5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رقصِ لرزانِ شمعي ناتوان</w:t>
      </w:r>
    </w:p>
    <w:p w14:paraId="428EC1FD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سنگيني پابرجاي هزاران جارِ خاموش،</w:t>
      </w:r>
    </w:p>
    <w:p w14:paraId="79B4EDEF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18E0A9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در خاموشي نشسته‌ام</w:t>
      </w:r>
    </w:p>
    <w:p w14:paraId="2E6F9062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خسته‌ام</w:t>
      </w:r>
    </w:p>
    <w:p w14:paraId="0902C30A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درهم‌شکسته‌ام</w:t>
      </w:r>
    </w:p>
    <w:p w14:paraId="4A011C64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من</w:t>
      </w:r>
    </w:p>
    <w:p w14:paraId="27AB064A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دل‌بسته‌ام.</w:t>
      </w:r>
    </w:p>
    <w:p w14:paraId="671D162E" w14:textId="77777777" w:rsidR="002E1ABA" w:rsidRDefault="002E1ABA" w:rsidP="002E1ABA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61E8BF9F" w14:textId="77777777" w:rsidR="002E1ABA" w:rsidRDefault="002E1ABA" w:rsidP="002E1ABA">
      <w:pPr>
        <w:pStyle w:val="where"/>
        <w:bidi/>
        <w:rPr>
          <w:rtl/>
        </w:rPr>
      </w:pPr>
      <w:r>
        <w:rPr>
          <w:rFonts w:hint="cs"/>
        </w:rPr>
        <w:t> </w:t>
      </w:r>
    </w:p>
    <w:p w14:paraId="390C1998" w14:textId="77777777" w:rsidR="002E1ABA" w:rsidRDefault="002E1ABA" w:rsidP="002E1ABA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۵</w:t>
      </w:r>
    </w:p>
    <w:p w14:paraId="203EA61A" w14:textId="77777777" w:rsidR="002E1ABA" w:rsidRDefault="002E1ABA" w:rsidP="002E1ABA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از نفرتي لبريز</w:t>
      </w:r>
    </w:p>
    <w:p w14:paraId="1E76EAAB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ما نوشتيم و گريستيم</w:t>
      </w:r>
    </w:p>
    <w:p w14:paraId="531576F0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خنده‌کنان به رقص برخاستيم</w:t>
      </w:r>
    </w:p>
    <w:p w14:paraId="7980C6B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نعره‌زنان از سرِ جان گذشتيم...</w:t>
      </w:r>
    </w:p>
    <w:p w14:paraId="5C53C859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539D9D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کس را پرواي ما نبود.</w:t>
      </w:r>
    </w:p>
    <w:p w14:paraId="67661ECF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3B8DD04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</w:t>
      </w:r>
    </w:p>
    <w:p w14:paraId="7603B8EB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            </w:t>
      </w:r>
      <w:r>
        <w:rPr>
          <w:rFonts w:hint="cs"/>
          <w:rtl/>
          <w:lang w:bidi="fa-IR"/>
        </w:rPr>
        <w:t xml:space="preserve"> مردي را به دار آويختند.</w:t>
      </w:r>
    </w:p>
    <w:p w14:paraId="07DA00BE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15B25C1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کسي به تماشا سر برنداشت.</w:t>
      </w:r>
    </w:p>
    <w:p w14:paraId="30C447D0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503C336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C64E7DA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61F6BFD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نشستيم و گريستيم</w:t>
      </w:r>
    </w:p>
    <w:p w14:paraId="6E7EA1E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با فريادي</w:t>
      </w:r>
    </w:p>
    <w:p w14:paraId="0B16D2D9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قالبِ خود </w:t>
      </w:r>
    </w:p>
    <w:p w14:paraId="05A388E8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برآمديم.</w:t>
      </w:r>
    </w:p>
    <w:p w14:paraId="6DC7D6FD" w14:textId="77777777" w:rsidR="002E1ABA" w:rsidRDefault="002E1ABA" w:rsidP="002E1ABA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268F9648" w14:textId="77777777" w:rsidR="002E1ABA" w:rsidRDefault="002E1ABA" w:rsidP="002E1ABA">
      <w:pPr>
        <w:pStyle w:val="where"/>
        <w:bidi/>
        <w:rPr>
          <w:rtl/>
        </w:rPr>
      </w:pPr>
      <w:r>
        <w:rPr>
          <w:rFonts w:hint="cs"/>
        </w:rPr>
        <w:t> </w:t>
      </w:r>
    </w:p>
    <w:p w14:paraId="6D85110F" w14:textId="77777777" w:rsidR="002E1ABA" w:rsidRDefault="002E1ABA" w:rsidP="002E1ABA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۶</w:t>
      </w:r>
    </w:p>
    <w:p w14:paraId="24EC628A" w14:textId="77777777" w:rsidR="002E1ABA" w:rsidRDefault="002E1ABA" w:rsidP="002E1ABA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فريادي و... ديگر هيچ</w:t>
      </w:r>
    </w:p>
    <w:p w14:paraId="1B8D05CD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فريادي و ديگر هيچ.</w:t>
      </w:r>
    </w:p>
    <w:p w14:paraId="0C244FC2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اميد آنچنان توانا نيست</w:t>
      </w:r>
    </w:p>
    <w:p w14:paraId="6814877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پا بر سرِ يأس بتواند نهاد.</w:t>
      </w:r>
    </w:p>
    <w:p w14:paraId="769EA13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E9BE73E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E02FFC6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41B4F5B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بسترِ سبزه‌ها خفته‌ايم</w:t>
      </w:r>
    </w:p>
    <w:p w14:paraId="36C03CA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يقينِ سنگ</w:t>
      </w:r>
    </w:p>
    <w:p w14:paraId="07E3063F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بسترِ سبزه‌ها با عشق پيوند نهاده‌ايم</w:t>
      </w:r>
    </w:p>
    <w:p w14:paraId="2B7347E0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 اميدي بي‌شکست</w:t>
      </w:r>
    </w:p>
    <w:p w14:paraId="00991D91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بسترِ سبزه‌ها</w:t>
      </w:r>
    </w:p>
    <w:p w14:paraId="0D0FF834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عشقي به يقينِ سنگ برخاسته‌ايم</w:t>
      </w:r>
    </w:p>
    <w:p w14:paraId="38B1A30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1C83B78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يأس آنچنان تواناست</w:t>
      </w:r>
    </w:p>
    <w:p w14:paraId="499E266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بسترها و سنگ، زمزمه‌يي بيش نيست.</w:t>
      </w:r>
    </w:p>
    <w:p w14:paraId="53337BDB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9235CDE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فريادي</w:t>
      </w:r>
    </w:p>
    <w:p w14:paraId="5CAEA875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ديگر</w:t>
      </w:r>
    </w:p>
    <w:p w14:paraId="33817B6D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هيچ!</w:t>
      </w:r>
    </w:p>
    <w:p w14:paraId="0968E628" w14:textId="77777777" w:rsidR="002E1ABA" w:rsidRDefault="002E1ABA" w:rsidP="002E1ABA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1852530B" w14:textId="77777777" w:rsidR="002E1ABA" w:rsidRDefault="002E1ABA" w:rsidP="002E1ABA">
      <w:pPr>
        <w:pStyle w:val="where"/>
        <w:bidi/>
        <w:rPr>
          <w:rtl/>
        </w:rPr>
      </w:pPr>
      <w:r>
        <w:rPr>
          <w:rFonts w:hint="cs"/>
        </w:rPr>
        <w:t> </w:t>
      </w:r>
    </w:p>
    <w:p w14:paraId="29487D8D" w14:textId="77777777" w:rsidR="002E1ABA" w:rsidRDefault="002E1ABA" w:rsidP="002E1ABA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۷</w:t>
      </w:r>
    </w:p>
    <w:p w14:paraId="5D0558AC" w14:textId="77777777" w:rsidR="002E1ABA" w:rsidRDefault="002E1ABA" w:rsidP="002E1ABA">
      <w:pPr>
        <w:pStyle w:val="subname"/>
        <w:rPr>
          <w:rtl/>
          <w:lang w:bidi="fa-IR"/>
        </w:rPr>
      </w:pPr>
      <w:r w:rsidRPr="00425B2F">
        <w:rPr>
          <w:rFonts w:hint="cs"/>
          <w:rtl/>
        </w:rPr>
        <w:t>فريادي</w:t>
      </w:r>
      <w:r>
        <w:rPr>
          <w:rFonts w:hint="cs"/>
          <w:rtl/>
          <w:lang w:bidi="fa-IR"/>
        </w:rPr>
        <w:t xml:space="preserve"> ...</w:t>
      </w:r>
    </w:p>
    <w:p w14:paraId="31279F25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مرا عظيم‌تر از اين آرزويي نمانده است</w:t>
      </w:r>
    </w:p>
    <w:p w14:paraId="58110E0E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جُستجوي فريادي گم‌شده برخيزم.</w:t>
      </w:r>
    </w:p>
    <w:p w14:paraId="2155111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77D8FA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ياري فانوسي خُرد</w:t>
      </w:r>
    </w:p>
    <w:p w14:paraId="06FD9E0B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بي‌ياري آن،</w:t>
      </w:r>
    </w:p>
    <w:p w14:paraId="4AA4B655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هر جاي اين زمين</w:t>
      </w:r>
    </w:p>
    <w:p w14:paraId="2BF3A668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هر کجاي اين آسمان.</w:t>
      </w:r>
    </w:p>
    <w:p w14:paraId="3D43C13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B584839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فريادي که نيم‌شبي</w:t>
      </w:r>
    </w:p>
    <w:p w14:paraId="34D7AC77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سرِ ندانم چه نيازِ ناشناخته از جانِ من برآمد</w:t>
      </w:r>
    </w:p>
    <w:p w14:paraId="51003183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آسمانِ ناپيدا گريخت...</w:t>
      </w:r>
    </w:p>
    <w:p w14:paraId="0F785818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6D83A9B" w14:textId="77777777" w:rsidR="002E1ABA" w:rsidRDefault="002E1ABA" w:rsidP="002E1AB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04D1465" w14:textId="77777777" w:rsidR="002E1ABA" w:rsidRDefault="002E1ABA" w:rsidP="002E1AB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8141021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تمامي دروازه‌هاي جهان!</w:t>
      </w:r>
    </w:p>
    <w:p w14:paraId="24BB86A0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به بازيافتنِ فريادِ گم‌شده‌ي خويش</w:t>
      </w:r>
    </w:p>
    <w:p w14:paraId="492878AC" w14:textId="77777777" w:rsidR="002E1ABA" w:rsidRDefault="002E1ABA" w:rsidP="002E1AB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مددي کنيد!</w:t>
      </w:r>
    </w:p>
    <w:p w14:paraId="30AA4271" w14:textId="77777777" w:rsidR="002E1ABA" w:rsidRDefault="002E1ABA" w:rsidP="002E1ABA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۲ تير ۱۳۳۷</w:t>
      </w:r>
    </w:p>
    <w:p w14:paraId="031EE449" w14:textId="4B72CDF4" w:rsidR="002E1ABA" w:rsidRDefault="002E1ABA" w:rsidP="000100BB">
      <w:pPr>
        <w:pStyle w:val="where"/>
        <w:bidi/>
        <w:rPr>
          <w:lang w:bidi="fa-IR"/>
        </w:rPr>
      </w:pPr>
      <w:r>
        <w:rPr>
          <w:rFonts w:hint="cs"/>
          <w:rtl/>
          <w:lang w:bidi="fa-IR"/>
        </w:rPr>
        <w:t>درمرگِ ايمرناگي</w:t>
      </w:r>
      <w:bookmarkEnd w:id="0"/>
    </w:p>
    <w:sectPr w:rsidR="002E1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BA"/>
    <w:rsid w:val="000100BB"/>
    <w:rsid w:val="002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2A74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BA"/>
    <w:pPr>
      <w:spacing w:after="0" w:line="240" w:lineRule="auto"/>
    </w:pPr>
    <w:rPr>
      <w:rFonts w:ascii="Zar" w:eastAsiaTheme="minorEastAsia" w:hAnsi="Zar" w:cs="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2E1AB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E1AB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E1ABA"/>
    <w:pPr>
      <w:bidi/>
    </w:pPr>
  </w:style>
  <w:style w:type="paragraph" w:customStyle="1" w:styleId="num">
    <w:name w:val="num"/>
    <w:basedOn w:val="poem"/>
    <w:qFormat/>
    <w:rsid w:val="002E1ABA"/>
    <w:pPr>
      <w:spacing w:before="240"/>
    </w:pPr>
  </w:style>
  <w:style w:type="paragraph" w:customStyle="1" w:styleId="body">
    <w:name w:val="body"/>
    <w:basedOn w:val="Normal"/>
    <w:qFormat/>
    <w:rsid w:val="002E1ABA"/>
    <w:rPr>
      <w:color w:val="000000"/>
    </w:rPr>
  </w:style>
  <w:style w:type="paragraph" w:customStyle="1" w:styleId="when">
    <w:name w:val="when"/>
    <w:basedOn w:val="who"/>
    <w:next w:val="where"/>
    <w:qFormat/>
    <w:rsid w:val="002E1ABA"/>
    <w:pPr>
      <w:spacing w:before="360"/>
    </w:pPr>
  </w:style>
  <w:style w:type="paragraph" w:customStyle="1" w:styleId="where">
    <w:name w:val="where"/>
    <w:basedOn w:val="when"/>
    <w:next w:val="NoSpacing"/>
    <w:qFormat/>
    <w:rsid w:val="002E1ABA"/>
    <w:pPr>
      <w:spacing w:before="0"/>
    </w:pPr>
  </w:style>
  <w:style w:type="paragraph" w:customStyle="1" w:styleId="subname">
    <w:name w:val="subname"/>
    <w:basedOn w:val="num"/>
    <w:next w:val="body"/>
    <w:qFormat/>
    <w:rsid w:val="002E1ABA"/>
    <w:pPr>
      <w:spacing w:before="0" w:after="360"/>
    </w:pPr>
  </w:style>
  <w:style w:type="paragraph" w:styleId="NoSpacing">
    <w:name w:val="No Spacing"/>
    <w:uiPriority w:val="1"/>
    <w:qFormat/>
    <w:rsid w:val="002E1ABA"/>
    <w:pPr>
      <w:spacing w:after="0" w:line="240" w:lineRule="auto"/>
    </w:pPr>
    <w:rPr>
      <w:rFonts w:ascii="Zar" w:eastAsiaTheme="minorEastAsia" w:hAnsi="Zar" w:cs="Zar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BA"/>
    <w:pPr>
      <w:spacing w:after="0" w:line="240" w:lineRule="auto"/>
    </w:pPr>
    <w:rPr>
      <w:rFonts w:ascii="Zar" w:eastAsiaTheme="minorEastAsia" w:hAnsi="Zar" w:cs="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2E1AB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E1AB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E1ABA"/>
    <w:pPr>
      <w:bidi/>
    </w:pPr>
  </w:style>
  <w:style w:type="paragraph" w:customStyle="1" w:styleId="num">
    <w:name w:val="num"/>
    <w:basedOn w:val="poem"/>
    <w:qFormat/>
    <w:rsid w:val="002E1ABA"/>
    <w:pPr>
      <w:spacing w:before="240"/>
    </w:pPr>
  </w:style>
  <w:style w:type="paragraph" w:customStyle="1" w:styleId="body">
    <w:name w:val="body"/>
    <w:basedOn w:val="Normal"/>
    <w:qFormat/>
    <w:rsid w:val="002E1ABA"/>
    <w:rPr>
      <w:color w:val="000000"/>
    </w:rPr>
  </w:style>
  <w:style w:type="paragraph" w:customStyle="1" w:styleId="when">
    <w:name w:val="when"/>
    <w:basedOn w:val="who"/>
    <w:next w:val="where"/>
    <w:qFormat/>
    <w:rsid w:val="002E1ABA"/>
    <w:pPr>
      <w:spacing w:before="360"/>
    </w:pPr>
  </w:style>
  <w:style w:type="paragraph" w:customStyle="1" w:styleId="where">
    <w:name w:val="where"/>
    <w:basedOn w:val="when"/>
    <w:next w:val="NoSpacing"/>
    <w:qFormat/>
    <w:rsid w:val="002E1ABA"/>
    <w:pPr>
      <w:spacing w:before="0"/>
    </w:pPr>
  </w:style>
  <w:style w:type="paragraph" w:customStyle="1" w:styleId="subname">
    <w:name w:val="subname"/>
    <w:basedOn w:val="num"/>
    <w:next w:val="body"/>
    <w:qFormat/>
    <w:rsid w:val="002E1ABA"/>
    <w:pPr>
      <w:spacing w:before="0" w:after="360"/>
    </w:pPr>
  </w:style>
  <w:style w:type="paragraph" w:styleId="NoSpacing">
    <w:name w:val="No Spacing"/>
    <w:uiPriority w:val="1"/>
    <w:qFormat/>
    <w:rsid w:val="002E1ABA"/>
    <w:pPr>
      <w:spacing w:after="0" w:line="240" w:lineRule="auto"/>
    </w:pPr>
    <w:rPr>
      <w:rFonts w:ascii="Zar" w:eastAsiaTheme="minorEastAsia" w:hAnsi="Zar" w:cs="Za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2010-04-06T09:57:00Z</dcterms:modified>
</cp:coreProperties>
</file>