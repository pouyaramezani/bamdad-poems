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4478F" w14:textId="6463FCFF" w:rsidR="00A81870" w:rsidRDefault="003120AE" w:rsidP="00821439">
      <w:pPr>
        <w:pStyle w:val="poem"/>
        <w:rPr>
          <w:rtl/>
          <w:lang w:bidi="fa-IR"/>
        </w:rPr>
      </w:pPr>
      <w:bookmarkStart w:id="0" w:name="_GoBack"/>
      <w:r w:rsidRPr="00A467A0">
        <w:rPr>
          <w:rFonts w:hint="cs"/>
          <w:rtl/>
          <w:lang w:bidi="fa-IR"/>
        </w:rPr>
        <w:t>هملت</w:t>
      </w:r>
    </w:p>
    <w:p w14:paraId="6AEDB8DF" w14:textId="3CDA34FA" w:rsidR="00821439" w:rsidRDefault="00821439" w:rsidP="00821439">
      <w:pPr>
        <w:pStyle w:val="who"/>
        <w:bidi/>
        <w:rPr>
          <w:rtl/>
          <w:lang w:bidi="fa-IR"/>
        </w:rPr>
      </w:pPr>
    </w:p>
    <w:p w14:paraId="1A2F3F4D" w14:textId="219C36B4" w:rsidR="00821439" w:rsidRDefault="00821439" w:rsidP="00821439">
      <w:pPr>
        <w:pStyle w:val="why"/>
        <w:rPr>
          <w:rtl/>
          <w:lang w:bidi="fa-IR"/>
        </w:rPr>
      </w:pPr>
    </w:p>
    <w:p w14:paraId="00EB670B" w14:textId="61DCC7B1" w:rsidR="00821439" w:rsidRDefault="00821439" w:rsidP="00821439">
      <w:pPr>
        <w:pStyle w:val="num"/>
        <w:rPr>
          <w:rtl/>
          <w:lang w:bidi="fa-IR"/>
        </w:rPr>
      </w:pPr>
    </w:p>
    <w:p w14:paraId="6DE5C211" w14:textId="77777777" w:rsidR="00821439" w:rsidRPr="00821439" w:rsidRDefault="00821439" w:rsidP="00821439">
      <w:pPr>
        <w:pStyle w:val="subname"/>
        <w:rPr>
          <w:lang w:bidi="fa-IR"/>
        </w:rPr>
      </w:pPr>
    </w:p>
    <w:p w14:paraId="0D2A1DA8" w14:textId="77777777" w:rsidR="00A81870" w:rsidRPr="0046294C" w:rsidRDefault="003120AE" w:rsidP="00821439">
      <w:pPr>
        <w:pStyle w:val="body"/>
        <w:bidi/>
        <w:rPr>
          <w:b/>
          <w:bCs/>
          <w:rtl/>
          <w:lang w:bidi="fa-IR"/>
        </w:rPr>
      </w:pPr>
      <w:r w:rsidRPr="0046294C">
        <w:rPr>
          <w:rFonts w:hint="cs"/>
          <w:b/>
          <w:bCs/>
          <w:rtl/>
          <w:lang w:bidi="fa-IR"/>
        </w:rPr>
        <w:t>بودن</w:t>
      </w:r>
    </w:p>
    <w:p w14:paraId="23C06E4E" w14:textId="1B010B1D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 xml:space="preserve">يا </w:t>
      </w:r>
      <w:r w:rsidRPr="0046294C">
        <w:rPr>
          <w:rFonts w:hint="cs"/>
          <w:b/>
          <w:bCs/>
          <w:rtl/>
          <w:lang w:bidi="fa-IR"/>
        </w:rPr>
        <w:t>نبودن</w:t>
      </w:r>
      <w:r w:rsidR="0046294C">
        <w:rPr>
          <w:lang w:bidi="fa-IR"/>
        </w:rPr>
        <w:t xml:space="preserve"> </w:t>
      </w:r>
      <w:r w:rsidRPr="00A467A0">
        <w:rPr>
          <w:rFonts w:hint="cs"/>
          <w:rtl/>
          <w:lang w:bidi="fa-IR"/>
        </w:rPr>
        <w:t>...</w:t>
      </w:r>
    </w:p>
    <w:p w14:paraId="285469A0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</w:t>
      </w:r>
    </w:p>
    <w:p w14:paraId="4964D6F2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بحث در اين نيست</w:t>
      </w:r>
    </w:p>
    <w:p w14:paraId="3C96E81E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وسوسه اين است.</w:t>
      </w:r>
    </w:p>
    <w:p w14:paraId="04539773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</w:t>
      </w:r>
    </w:p>
    <w:p w14:paraId="15E5D45F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rPr>
          <w:rFonts w:ascii="Times New Roman" w:hAnsi="Times New Roman" w:cs="Times New Roman"/>
        </w:rPr>
        <w:t>□</w:t>
      </w:r>
    </w:p>
    <w:p w14:paraId="2D10FFD4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</w:t>
      </w:r>
    </w:p>
    <w:p w14:paraId="00332E27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شرابِ زهرآلوده به جام و</w:t>
      </w:r>
    </w:p>
    <w:p w14:paraId="467E423E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شمشيرِ به‌زهر آب‌ديده</w:t>
      </w:r>
    </w:p>
    <w:p w14:paraId="74C02794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    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در کفِ دشمن. ــ</w:t>
      </w:r>
    </w:p>
    <w:p w14:paraId="0ABB45F1" w14:textId="6CE488C0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همه چيز</w:t>
      </w:r>
      <w:r w:rsidR="00A467A0" w:rsidRPr="00A467A0">
        <w:rPr>
          <w:rFonts w:hint="cs"/>
          <w:rtl/>
          <w:lang w:bidi="fa-IR"/>
        </w:rPr>
        <w:t>ي</w:t>
      </w:r>
    </w:p>
    <w:p w14:paraId="4D76D4B0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از پيش</w:t>
      </w:r>
    </w:p>
    <w:p w14:paraId="62CA4F3C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روشن است و حساب‌شده</w:t>
      </w:r>
    </w:p>
    <w:p w14:paraId="064E8ED6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و پرده</w:t>
      </w:r>
    </w:p>
    <w:p w14:paraId="0ECA59A6" w14:textId="5A5653B3" w:rsidR="00A81870" w:rsidRPr="00A467A0" w:rsidRDefault="003120AE" w:rsidP="00821439">
      <w:pPr>
        <w:pStyle w:val="body"/>
        <w:bidi/>
        <w:rPr>
          <w:rtl/>
        </w:rPr>
      </w:pPr>
      <w:r w:rsidRPr="00A467A0">
        <w:t>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در لحظه‌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معلوم</w:t>
      </w:r>
    </w:p>
    <w:p w14:paraId="03DDE7BC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   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فرو خواهد افتاد</w:t>
      </w:r>
      <w:r w:rsidRPr="00A467A0">
        <w:rPr>
          <w:rFonts w:hint="cs"/>
        </w:rPr>
        <w:t>.</w:t>
      </w:r>
    </w:p>
    <w:p w14:paraId="730FD423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</w:t>
      </w:r>
    </w:p>
    <w:p w14:paraId="414A2F70" w14:textId="74474522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پدرم مگر به باغِ جتسمان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خفته بود</w:t>
      </w:r>
    </w:p>
    <w:p w14:paraId="560AA4BE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که نقشِ من ميراثِ اعتمادِ فريب‌کارِ اوست</w:t>
      </w:r>
    </w:p>
    <w:p w14:paraId="715EEAAE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و بسترِ فريبِ او</w:t>
      </w:r>
    </w:p>
    <w:p w14:paraId="615E175C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کامگاهِ عمويم</w:t>
      </w:r>
      <w:r w:rsidRPr="00A467A0">
        <w:rPr>
          <w:rFonts w:hint="cs"/>
        </w:rPr>
        <w:t>!</w:t>
      </w:r>
    </w:p>
    <w:p w14:paraId="71B311E4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[من اين همه را</w:t>
      </w:r>
    </w:p>
    <w:p w14:paraId="7DC24020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به‌ناگهان دريافتم،</w:t>
      </w:r>
    </w:p>
    <w:p w14:paraId="202305D6" w14:textId="049864DB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با نيم‌نگاه</w:t>
      </w:r>
      <w:r w:rsidR="00A467A0" w:rsidRPr="00A467A0">
        <w:rPr>
          <w:rFonts w:hint="cs"/>
          <w:rtl/>
          <w:lang w:bidi="fa-IR"/>
        </w:rPr>
        <w:t>ي</w:t>
      </w:r>
    </w:p>
    <w:p w14:paraId="7AA3A01B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از سرِ اتفاق</w:t>
      </w:r>
    </w:p>
    <w:p w14:paraId="724222F1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     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به نظّارگانِ تماشا</w:t>
      </w:r>
      <w:r w:rsidRPr="00A467A0">
        <w:rPr>
          <w:rFonts w:hint="cs"/>
        </w:rPr>
        <w:t>]</w:t>
      </w:r>
    </w:p>
    <w:p w14:paraId="6E437068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</w:t>
      </w:r>
    </w:p>
    <w:p w14:paraId="2C3C4589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اگر اعتماد</w:t>
      </w:r>
    </w:p>
    <w:p w14:paraId="1F446712" w14:textId="7881E0E6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چون شيطان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ديگر</w:t>
      </w:r>
    </w:p>
    <w:p w14:paraId="1E32F043" w14:textId="289BB184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ا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>ن هابيلِ ديگر را</w:t>
      </w:r>
    </w:p>
    <w:p w14:paraId="23380233" w14:textId="2F97A1C6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به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جتسمان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ديگر</w:t>
      </w:r>
    </w:p>
    <w:p w14:paraId="36B9196C" w14:textId="7F566886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به ب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>‌خبر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لالا نگفته بود، ــ</w:t>
      </w:r>
    </w:p>
    <w:p w14:paraId="7611153B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خدا را</w:t>
      </w:r>
    </w:p>
    <w:p w14:paraId="08685FD7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خدا را!</w:t>
      </w:r>
    </w:p>
    <w:p w14:paraId="273161B2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</w:t>
      </w:r>
    </w:p>
    <w:p w14:paraId="2C7DB20C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rPr>
          <w:rFonts w:ascii="Times New Roman" w:hAnsi="Times New Roman" w:cs="Times New Roman"/>
        </w:rPr>
        <w:t>□</w:t>
      </w:r>
    </w:p>
    <w:p w14:paraId="6D243BAA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</w:t>
      </w:r>
    </w:p>
    <w:p w14:paraId="2211E9A3" w14:textId="3AE7B193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چه فريب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اما،</w:t>
      </w:r>
    </w:p>
    <w:p w14:paraId="243CD5E1" w14:textId="01FDE3D8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چه فريب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</w:rPr>
        <w:t>!</w:t>
      </w:r>
    </w:p>
    <w:p w14:paraId="4CE5CD0A" w14:textId="09635953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که آن که از پسِ پرده‌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نيمرنگِ ظلمت به تماشا نشسته</w:t>
      </w:r>
    </w:p>
    <w:p w14:paraId="26F7CA3B" w14:textId="4D6D6B55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از تمام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>‌ِ فاجعه</w:t>
      </w:r>
    </w:p>
    <w:p w14:paraId="0B160BDC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آگاه است</w:t>
      </w:r>
    </w:p>
    <w:p w14:paraId="67D1A2E7" w14:textId="2644152A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و غمنامه‌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مرا</w:t>
      </w:r>
    </w:p>
    <w:p w14:paraId="706369A8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پيشاپيش</w:t>
      </w:r>
    </w:p>
    <w:p w14:paraId="30D947E5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حرف به حرف</w:t>
      </w:r>
    </w:p>
    <w:p w14:paraId="1AA7EB65" w14:textId="42673F88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بازم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>‌شناسد</w:t>
      </w:r>
      <w:r w:rsidRPr="00A467A0">
        <w:rPr>
          <w:rFonts w:hint="cs"/>
        </w:rPr>
        <w:t>.</w:t>
      </w:r>
    </w:p>
    <w:p w14:paraId="36FE34F1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</w:t>
      </w:r>
    </w:p>
    <w:p w14:paraId="5141E4AE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rPr>
          <w:rFonts w:ascii="Times New Roman" w:hAnsi="Times New Roman" w:cs="Times New Roman"/>
        </w:rPr>
        <w:t>□</w:t>
      </w:r>
    </w:p>
    <w:p w14:paraId="67EECCF6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</w:t>
      </w:r>
    </w:p>
    <w:p w14:paraId="4F39ECD5" w14:textId="51A224B6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در پسِ پرده‌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نيمرنگِ تاريک</w:t>
      </w:r>
      <w:r w:rsidR="00A467A0" w:rsidRPr="00A467A0">
        <w:rPr>
          <w:rFonts w:hint="cs"/>
          <w:rtl/>
          <w:lang w:bidi="fa-IR"/>
        </w:rPr>
        <w:t>ي</w:t>
      </w:r>
    </w:p>
    <w:p w14:paraId="7C3F7DB1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            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چشم‌ها</w:t>
      </w:r>
    </w:p>
    <w:p w14:paraId="2AC5F918" w14:textId="15A02263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                       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نظاره‌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دردِ مرا</w:t>
      </w:r>
    </w:p>
    <w:p w14:paraId="07F1E90F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سکه‌ها از سيم و زر پرداخته‌اند</w:t>
      </w:r>
    </w:p>
    <w:p w14:paraId="6686A808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تا از طرحِ آزادِ گريستن</w:t>
      </w:r>
    </w:p>
    <w:p w14:paraId="56E934F7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در اختلالِ صدا و تنفسِ آن کس</w:t>
      </w:r>
    </w:p>
    <w:p w14:paraId="4BA1BD73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که متظاهرانه</w:t>
      </w:r>
    </w:p>
    <w:p w14:paraId="16EDB6D4" w14:textId="70570F84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در حق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>قت به‌ترديد م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>‌نگرد</w:t>
      </w:r>
    </w:p>
    <w:p w14:paraId="388B9285" w14:textId="7AE90F9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لذت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به کف آرند.</w:t>
      </w:r>
    </w:p>
    <w:p w14:paraId="5D80D84C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</w:t>
      </w:r>
    </w:p>
    <w:p w14:paraId="32F6CF99" w14:textId="7FA09BAD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از ا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>نان مدد از چه خواهم، که سرانجام</w:t>
      </w:r>
    </w:p>
    <w:p w14:paraId="41870151" w14:textId="2D621F9B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مرا و عمو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مرا</w:t>
      </w:r>
    </w:p>
    <w:p w14:paraId="734A4701" w14:textId="01EE6E34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به تساو</w:t>
      </w:r>
      <w:r w:rsidR="00A467A0" w:rsidRPr="00A467A0">
        <w:rPr>
          <w:rFonts w:hint="cs"/>
          <w:rtl/>
          <w:lang w:bidi="fa-IR"/>
        </w:rPr>
        <w:t>ي</w:t>
      </w:r>
    </w:p>
    <w:p w14:paraId="0392F59E" w14:textId="3F339301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در برابرِ خو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>ش به کُرنش م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>‌خوانند،</w:t>
      </w:r>
    </w:p>
    <w:p w14:paraId="37E55271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هرچند رنجِ من ايشان را ندا درداده باشد که ديگر</w:t>
      </w:r>
    </w:p>
    <w:p w14:paraId="73987AAF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کلاديوس</w:t>
      </w:r>
    </w:p>
    <w:p w14:paraId="3BA79046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    </w:t>
      </w:r>
      <w:r w:rsidRPr="00A467A0">
        <w:rPr>
          <w:rFonts w:hint="cs"/>
        </w:rPr>
        <w:t xml:space="preserve"> </w:t>
      </w:r>
      <w:r w:rsidRPr="00A467A0">
        <w:t> </w:t>
      </w:r>
      <w:r w:rsidRPr="00A467A0">
        <w:rPr>
          <w:rFonts w:hint="cs"/>
        </w:rPr>
        <w:t xml:space="preserve"> </w:t>
      </w:r>
      <w:r w:rsidRPr="00A467A0">
        <w:t> </w:t>
      </w:r>
      <w:r w:rsidRPr="00A467A0">
        <w:rPr>
          <w:rFonts w:hint="cs"/>
        </w:rPr>
        <w:t xml:space="preserve"> </w:t>
      </w:r>
      <w:r w:rsidRPr="00A467A0">
        <w:t>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نه نامِ عمّ</w:t>
      </w:r>
    </w:p>
    <w:p w14:paraId="26569B48" w14:textId="3DE6FB26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که مفهوم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>‌ست عام.</w:t>
      </w:r>
    </w:p>
    <w:p w14:paraId="638FE86E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</w:t>
      </w:r>
    </w:p>
    <w:p w14:paraId="22D4A48C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و پرده...</w:t>
      </w:r>
    </w:p>
    <w:p w14:paraId="52B94781" w14:textId="1650F316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در لحظه‌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محتوم...</w:t>
      </w:r>
    </w:p>
    <w:p w14:paraId="28F905FE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</w:t>
      </w:r>
    </w:p>
    <w:p w14:paraId="7467AADA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rPr>
          <w:rFonts w:ascii="Times New Roman" w:hAnsi="Times New Roman" w:cs="Times New Roman"/>
        </w:rPr>
        <w:t>□</w:t>
      </w:r>
    </w:p>
    <w:p w14:paraId="48125545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</w:t>
      </w:r>
    </w:p>
    <w:p w14:paraId="025E1D73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با اين همه</w:t>
      </w:r>
    </w:p>
    <w:p w14:paraId="6F9C6F09" w14:textId="64B5C729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از آن زمان که حق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>قت</w:t>
      </w:r>
    </w:p>
    <w:p w14:paraId="5F5C9731" w14:textId="73EF46B4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چون روحِ سرگردانِ ب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>‌آرام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بر من آشکاره شد</w:t>
      </w:r>
    </w:p>
    <w:p w14:paraId="7E212B5B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و گندِ جهان</w:t>
      </w:r>
    </w:p>
    <w:p w14:paraId="59894C3A" w14:textId="1B878EB1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چون دودِ مشعل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در صحنه‌ها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دروغ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>ن</w:t>
      </w:r>
    </w:p>
    <w:p w14:paraId="033E24D1" w14:textId="6E4FF506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منخر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>نِ مرا آزرد،</w:t>
      </w:r>
    </w:p>
    <w:p w14:paraId="02170DF1" w14:textId="6B5F758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بحث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 xml:space="preserve"> نه</w:t>
      </w:r>
    </w:p>
    <w:p w14:paraId="497E89E1" w14:textId="24736E7F" w:rsidR="00A81870" w:rsidRPr="00A467A0" w:rsidRDefault="003120AE" w:rsidP="00821439">
      <w:pPr>
        <w:pStyle w:val="body"/>
        <w:bidi/>
        <w:rPr>
          <w:rtl/>
        </w:rPr>
      </w:pPr>
      <w:r w:rsidRPr="00A467A0">
        <w:t>        </w:t>
      </w:r>
      <w:r w:rsidRPr="00A467A0">
        <w:rPr>
          <w:rFonts w:hint="cs"/>
        </w:rPr>
        <w:t xml:space="preserve"> </w:t>
      </w:r>
      <w:r w:rsidRPr="00A467A0">
        <w:rPr>
          <w:rFonts w:hint="cs"/>
          <w:rtl/>
          <w:lang w:bidi="fa-IR"/>
        </w:rPr>
        <w:t>که وسوسه‌</w:t>
      </w:r>
      <w:r w:rsidR="00A467A0" w:rsidRPr="00A467A0">
        <w:rPr>
          <w:rFonts w:hint="cs"/>
          <w:rtl/>
          <w:lang w:bidi="fa-IR"/>
        </w:rPr>
        <w:t>يي</w:t>
      </w:r>
      <w:r w:rsidRPr="00A467A0">
        <w:rPr>
          <w:rFonts w:hint="cs"/>
          <w:rtl/>
          <w:lang w:bidi="fa-IR"/>
        </w:rPr>
        <w:t>‌ست ا</w:t>
      </w:r>
      <w:r w:rsidR="00A467A0" w:rsidRPr="00A467A0">
        <w:rPr>
          <w:rFonts w:hint="cs"/>
          <w:rtl/>
          <w:lang w:bidi="fa-IR"/>
        </w:rPr>
        <w:t>ي</w:t>
      </w:r>
      <w:r w:rsidRPr="00A467A0">
        <w:rPr>
          <w:rFonts w:hint="cs"/>
          <w:rtl/>
          <w:lang w:bidi="fa-IR"/>
        </w:rPr>
        <w:t>ن</w:t>
      </w:r>
      <w:r w:rsidRPr="00A467A0">
        <w:rPr>
          <w:rFonts w:hint="cs"/>
        </w:rPr>
        <w:t>:</w:t>
      </w:r>
    </w:p>
    <w:p w14:paraId="167C577A" w14:textId="77777777" w:rsidR="00A81870" w:rsidRPr="00A467A0" w:rsidRDefault="003120AE" w:rsidP="00821439">
      <w:pPr>
        <w:pStyle w:val="body"/>
        <w:bidi/>
        <w:rPr>
          <w:rtl/>
        </w:rPr>
      </w:pPr>
      <w:r w:rsidRPr="00A467A0">
        <w:t> </w:t>
      </w:r>
    </w:p>
    <w:p w14:paraId="3B348DE1" w14:textId="77777777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بودن</w:t>
      </w:r>
    </w:p>
    <w:p w14:paraId="6A33D12B" w14:textId="1749E2EC" w:rsidR="00A81870" w:rsidRPr="00A467A0" w:rsidRDefault="00A467A0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ي</w:t>
      </w:r>
      <w:r w:rsidR="003120AE" w:rsidRPr="00A467A0">
        <w:rPr>
          <w:rFonts w:hint="cs"/>
          <w:rtl/>
          <w:lang w:bidi="fa-IR"/>
        </w:rPr>
        <w:t>ا</w:t>
      </w:r>
    </w:p>
    <w:p w14:paraId="65AE4574" w14:textId="2252F9A4" w:rsidR="00A81870" w:rsidRPr="00A467A0" w:rsidRDefault="003120AE" w:rsidP="00821439">
      <w:pPr>
        <w:pStyle w:val="body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نبودن.</w:t>
      </w:r>
      <w:r w:rsidRPr="00A467A0">
        <w:t> </w:t>
      </w:r>
    </w:p>
    <w:p w14:paraId="69AB6255" w14:textId="643FDEF8" w:rsidR="00A81870" w:rsidRDefault="003120AE" w:rsidP="00821439">
      <w:pPr>
        <w:pStyle w:val="when"/>
        <w:bidi/>
        <w:rPr>
          <w:rtl/>
          <w:lang w:bidi="fa-IR"/>
        </w:rPr>
      </w:pPr>
      <w:r w:rsidRPr="00A467A0">
        <w:rPr>
          <w:rFonts w:hint="cs"/>
          <w:rtl/>
          <w:lang w:bidi="fa-IR"/>
        </w:rPr>
        <w:t>۱۳۴۸</w:t>
      </w:r>
    </w:p>
    <w:bookmarkEnd w:id="0"/>
    <w:p w14:paraId="0159BA7F" w14:textId="77777777" w:rsidR="00821439" w:rsidRPr="00821439" w:rsidRDefault="00821439" w:rsidP="00821439">
      <w:pPr>
        <w:pStyle w:val="where"/>
        <w:bidi/>
        <w:rPr>
          <w:rtl/>
          <w:lang w:bidi="fa-IR"/>
        </w:rPr>
      </w:pPr>
    </w:p>
    <w:sectPr w:rsidR="00821439" w:rsidRPr="00821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120AE"/>
    <w:rsid w:val="003120AE"/>
    <w:rsid w:val="0046294C"/>
    <w:rsid w:val="00821439"/>
    <w:rsid w:val="00A467A0"/>
    <w:rsid w:val="00A81870"/>
    <w:rsid w:val="00C5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FD22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43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4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4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4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4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4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43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43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43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43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2143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2143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21439"/>
    <w:pPr>
      <w:bidi/>
    </w:pPr>
  </w:style>
  <w:style w:type="paragraph" w:customStyle="1" w:styleId="num">
    <w:name w:val="num"/>
    <w:basedOn w:val="poem"/>
    <w:qFormat/>
    <w:rsid w:val="00821439"/>
    <w:pPr>
      <w:spacing w:before="240"/>
    </w:pPr>
  </w:style>
  <w:style w:type="paragraph" w:customStyle="1" w:styleId="body">
    <w:name w:val="body"/>
    <w:basedOn w:val="Normal"/>
    <w:qFormat/>
    <w:rsid w:val="00821439"/>
    <w:rPr>
      <w:color w:val="000000"/>
    </w:rPr>
  </w:style>
  <w:style w:type="paragraph" w:customStyle="1" w:styleId="when">
    <w:name w:val="when"/>
    <w:basedOn w:val="who"/>
    <w:next w:val="where"/>
    <w:qFormat/>
    <w:rsid w:val="00821439"/>
    <w:pPr>
      <w:spacing w:before="360"/>
    </w:pPr>
  </w:style>
  <w:style w:type="paragraph" w:customStyle="1" w:styleId="where">
    <w:name w:val="where"/>
    <w:basedOn w:val="when"/>
    <w:next w:val="NoSpacing"/>
    <w:qFormat/>
    <w:rsid w:val="00821439"/>
    <w:pPr>
      <w:spacing w:before="0"/>
    </w:pPr>
  </w:style>
  <w:style w:type="paragraph" w:styleId="NoSpacing">
    <w:name w:val="No Spacing"/>
    <w:uiPriority w:val="1"/>
    <w:qFormat/>
    <w:rsid w:val="0082143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2143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2143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4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4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4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43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43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4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4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4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43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4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43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4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143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21439"/>
    <w:rPr>
      <w:b/>
      <w:bCs/>
    </w:rPr>
  </w:style>
  <w:style w:type="character" w:styleId="Emphasis">
    <w:name w:val="Emphasis"/>
    <w:uiPriority w:val="20"/>
    <w:qFormat/>
    <w:rsid w:val="00821439"/>
    <w:rPr>
      <w:i/>
      <w:iCs/>
    </w:rPr>
  </w:style>
  <w:style w:type="paragraph" w:styleId="ListParagraph">
    <w:name w:val="List Paragraph"/>
    <w:basedOn w:val="Normal"/>
    <w:uiPriority w:val="34"/>
    <w:qFormat/>
    <w:rsid w:val="0082143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2143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143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43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43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2143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2143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2143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2143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2143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43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43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4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4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4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4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4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43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43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43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43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2143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2143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21439"/>
    <w:pPr>
      <w:bidi/>
    </w:pPr>
  </w:style>
  <w:style w:type="paragraph" w:customStyle="1" w:styleId="num">
    <w:name w:val="num"/>
    <w:basedOn w:val="poem"/>
    <w:qFormat/>
    <w:rsid w:val="00821439"/>
    <w:pPr>
      <w:spacing w:before="240"/>
    </w:pPr>
  </w:style>
  <w:style w:type="paragraph" w:customStyle="1" w:styleId="body">
    <w:name w:val="body"/>
    <w:basedOn w:val="Normal"/>
    <w:qFormat/>
    <w:rsid w:val="00821439"/>
    <w:rPr>
      <w:color w:val="000000"/>
    </w:rPr>
  </w:style>
  <w:style w:type="paragraph" w:customStyle="1" w:styleId="when">
    <w:name w:val="when"/>
    <w:basedOn w:val="who"/>
    <w:next w:val="where"/>
    <w:qFormat/>
    <w:rsid w:val="00821439"/>
    <w:pPr>
      <w:spacing w:before="360"/>
    </w:pPr>
  </w:style>
  <w:style w:type="paragraph" w:customStyle="1" w:styleId="where">
    <w:name w:val="where"/>
    <w:basedOn w:val="when"/>
    <w:next w:val="NoSpacing"/>
    <w:qFormat/>
    <w:rsid w:val="00821439"/>
    <w:pPr>
      <w:spacing w:before="0"/>
    </w:pPr>
  </w:style>
  <w:style w:type="paragraph" w:styleId="NoSpacing">
    <w:name w:val="No Spacing"/>
    <w:uiPriority w:val="1"/>
    <w:qFormat/>
    <w:rsid w:val="0082143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2143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2143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4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4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4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43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43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4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4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4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43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4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43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4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143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21439"/>
    <w:rPr>
      <w:b/>
      <w:bCs/>
    </w:rPr>
  </w:style>
  <w:style w:type="character" w:styleId="Emphasis">
    <w:name w:val="Emphasis"/>
    <w:uiPriority w:val="20"/>
    <w:qFormat/>
    <w:rsid w:val="00821439"/>
    <w:rPr>
      <w:i/>
      <w:iCs/>
    </w:rPr>
  </w:style>
  <w:style w:type="paragraph" w:styleId="ListParagraph">
    <w:name w:val="List Paragraph"/>
    <w:basedOn w:val="Normal"/>
    <w:uiPriority w:val="34"/>
    <w:qFormat/>
    <w:rsid w:val="0082143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2143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143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43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43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2143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2143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2143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2143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2143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4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7</cp:revision>
  <dcterms:created xsi:type="dcterms:W3CDTF">2010-03-23T00:21:00Z</dcterms:created>
  <dcterms:modified xsi:type="dcterms:W3CDTF">2010-04-07T11:00:00Z</dcterms:modified>
</cp:coreProperties>
</file>