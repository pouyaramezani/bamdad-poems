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C8BA4" w14:textId="361C6910" w:rsidR="002125C4" w:rsidRDefault="00B34459" w:rsidP="00B53C62">
      <w:pPr>
        <w:pStyle w:val="poem"/>
        <w:rPr>
          <w:rFonts w:hint="cs"/>
          <w:rtl/>
          <w:lang w:bidi="fa-IR"/>
        </w:rPr>
      </w:pPr>
      <w:bookmarkStart w:id="0" w:name="_GoBack"/>
      <w:r w:rsidRPr="00AE3B63">
        <w:rPr>
          <w:rFonts w:hint="cs"/>
          <w:rtl/>
          <w:lang w:bidi="fa-IR"/>
        </w:rPr>
        <w:t>شبانه</w:t>
      </w:r>
    </w:p>
    <w:p w14:paraId="7AF764A6" w14:textId="7FDD2C56" w:rsidR="00B53C62" w:rsidRDefault="00B53C62" w:rsidP="00B53C62">
      <w:pPr>
        <w:pStyle w:val="who"/>
        <w:bidi/>
        <w:rPr>
          <w:rtl/>
          <w:lang w:bidi="fa-IR"/>
        </w:rPr>
      </w:pPr>
    </w:p>
    <w:p w14:paraId="62FADF25" w14:textId="4D4F6AAD" w:rsidR="00B53C62" w:rsidRDefault="00B53C62" w:rsidP="00B53C62">
      <w:pPr>
        <w:pStyle w:val="why"/>
        <w:rPr>
          <w:rtl/>
          <w:lang w:bidi="fa-IR"/>
        </w:rPr>
      </w:pPr>
    </w:p>
    <w:p w14:paraId="7ABC5FB0" w14:textId="27AFD1E8" w:rsidR="00B53C62" w:rsidRDefault="00B53C62" w:rsidP="00B53C62">
      <w:pPr>
        <w:pStyle w:val="num"/>
        <w:rPr>
          <w:rtl/>
          <w:lang w:bidi="fa-IR"/>
        </w:rPr>
      </w:pPr>
    </w:p>
    <w:p w14:paraId="1F148B92" w14:textId="77777777" w:rsidR="00B53C62" w:rsidRPr="00B53C62" w:rsidRDefault="00B53C62" w:rsidP="006C5597">
      <w:pPr>
        <w:pStyle w:val="subname"/>
        <w:rPr>
          <w:lang w:bidi="fa-IR"/>
        </w:rPr>
      </w:pPr>
    </w:p>
    <w:p w14:paraId="69D5EF1D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ميان ِ خورشيدهاي ِ هميشه</w:t>
      </w:r>
    </w:p>
    <w:p w14:paraId="4F4311E3" w14:textId="77777777" w:rsidR="002125C4" w:rsidRPr="00AE3B63" w:rsidRDefault="00B34459" w:rsidP="00B53C62">
      <w:pPr>
        <w:pStyle w:val="body"/>
        <w:bidi/>
        <w:rPr>
          <w:rtl/>
        </w:rPr>
      </w:pPr>
      <w:r w:rsidRPr="00AE3B63">
        <w:t> </w:t>
      </w:r>
    </w:p>
    <w:p w14:paraId="1DC33E58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زيبائي‌ي ِ تو</w:t>
      </w:r>
    </w:p>
    <w:p w14:paraId="663B6A57" w14:textId="77777777" w:rsidR="00AE3B63" w:rsidRPr="00AE3B63" w:rsidRDefault="00AE3B63" w:rsidP="00B53C62">
      <w:pPr>
        <w:pStyle w:val="body"/>
        <w:bidi/>
        <w:divId w:val="1531989223"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106B8A8A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لنگري‌ست ــ</w:t>
      </w:r>
    </w:p>
    <w:p w14:paraId="08AE7813" w14:textId="77777777" w:rsidR="00AE3B63" w:rsidRPr="00AE3B63" w:rsidRDefault="00AE3B63" w:rsidP="00B53C62">
      <w:pPr>
        <w:pStyle w:val="body"/>
        <w:bidi/>
        <w:divId w:val="1531989223"/>
      </w:pPr>
      <w:r w:rsidRPr="00AE3B63">
        <w:rPr>
          <w:b/>
          <w:bCs/>
        </w:rPr>
        <w:t> </w:t>
      </w:r>
    </w:p>
    <w:p w14:paraId="689B2C4A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خورشيدي که</w:t>
      </w:r>
    </w:p>
    <w:p w14:paraId="23FEF1E5" w14:textId="77777777" w:rsidR="00AE3B63" w:rsidRPr="00AE3B63" w:rsidRDefault="00AE3B63" w:rsidP="00B53C62">
      <w:pPr>
        <w:pStyle w:val="body"/>
        <w:bidi/>
        <w:rPr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rtl/>
          <w:lang w:bidi="fa-IR"/>
        </w:rPr>
        <w:t> </w:t>
      </w:r>
    </w:p>
    <w:p w14:paraId="06929DF6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از سپيده‌دم ِ همه ستاره‌گان</w:t>
      </w:r>
    </w:p>
    <w:p w14:paraId="41C28995" w14:textId="77777777" w:rsidR="00AE3B63" w:rsidRPr="00AE3B63" w:rsidRDefault="00AE3B63" w:rsidP="00B53C62">
      <w:pPr>
        <w:pStyle w:val="body"/>
        <w:bidi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5F250134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rtl/>
          <w:lang w:bidi="fa-IR"/>
        </w:rPr>
        <w:t> </w:t>
      </w:r>
      <w:r w:rsidRPr="00AE3B63">
        <w:rPr>
          <w:lang w:bidi="fa-IR"/>
        </w:rPr>
        <w:tab/>
      </w:r>
      <w:r w:rsidRPr="00AE3B63">
        <w:rPr>
          <w:rFonts w:hint="cs"/>
          <w:b/>
          <w:bCs/>
          <w:rtl/>
          <w:lang w:bidi="fa-IR"/>
        </w:rPr>
        <w:t>بي‌نيازم مي‌کند.</w:t>
      </w:r>
    </w:p>
    <w:p w14:paraId="29AC0D32" w14:textId="77777777" w:rsidR="00AE3B63" w:rsidRPr="00AE3B63" w:rsidRDefault="00AE3B63" w:rsidP="00B53C62">
      <w:pPr>
        <w:pStyle w:val="body"/>
        <w:bidi/>
      </w:pPr>
      <w:r w:rsidRPr="00AE3B63">
        <w:rPr>
          <w:b/>
          <w:bCs/>
        </w:rPr>
        <w:t> </w:t>
      </w:r>
    </w:p>
    <w:p w14:paraId="4E6D4327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 </w:t>
      </w:r>
    </w:p>
    <w:p w14:paraId="2A3CDE1E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نگاه‌ات</w:t>
      </w:r>
    </w:p>
    <w:p w14:paraId="7C21EC74" w14:textId="77777777" w:rsidR="00AE3B63" w:rsidRPr="00AE3B63" w:rsidRDefault="00AE3B63" w:rsidP="00B53C62">
      <w:pPr>
        <w:pStyle w:val="body"/>
        <w:bidi/>
        <w:divId w:val="1064179880"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3C7909E3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شکست ِ ستم‌گري‌ست ــ</w:t>
      </w:r>
    </w:p>
    <w:p w14:paraId="0A7D2B1A" w14:textId="77777777" w:rsidR="00AE3B63" w:rsidRPr="00AE3B63" w:rsidRDefault="00AE3B63" w:rsidP="00B53C62">
      <w:pPr>
        <w:pStyle w:val="body"/>
        <w:bidi/>
        <w:divId w:val="1064179880"/>
      </w:pPr>
      <w:r w:rsidRPr="00AE3B63">
        <w:rPr>
          <w:b/>
          <w:bCs/>
        </w:rPr>
        <w:t> </w:t>
      </w:r>
    </w:p>
    <w:p w14:paraId="5D3E3BAE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نگاهي که عرياني‌ي ِ روح ِ مرا</w:t>
      </w:r>
    </w:p>
    <w:p w14:paraId="37846D5C" w14:textId="77777777" w:rsidR="00AE3B63" w:rsidRPr="00AE3B63" w:rsidRDefault="00AE3B63" w:rsidP="00B53C62">
      <w:pPr>
        <w:pStyle w:val="body"/>
        <w:bidi/>
        <w:rPr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rtl/>
          <w:lang w:bidi="fa-IR"/>
        </w:rPr>
        <w:t> </w:t>
      </w:r>
    </w:p>
    <w:p w14:paraId="6E643285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از مِهر</w:t>
      </w:r>
    </w:p>
    <w:p w14:paraId="14F2F8D4" w14:textId="77777777" w:rsidR="00AE3B63" w:rsidRPr="00AE3B63" w:rsidRDefault="00AE3B63" w:rsidP="00B53C62">
      <w:pPr>
        <w:pStyle w:val="body"/>
        <w:bidi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48408EB1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rtl/>
          <w:lang w:bidi="fa-IR"/>
        </w:rPr>
        <w:t> </w:t>
      </w:r>
      <w:r w:rsidRPr="00AE3B63">
        <w:rPr>
          <w:lang w:bidi="fa-IR"/>
        </w:rPr>
        <w:tab/>
      </w:r>
      <w:r w:rsidRPr="00AE3B63">
        <w:rPr>
          <w:rFonts w:hint="cs"/>
          <w:b/>
          <w:bCs/>
          <w:rtl/>
          <w:lang w:bidi="fa-IR"/>
        </w:rPr>
        <w:t>جامه‌ئي کرد</w:t>
      </w:r>
    </w:p>
    <w:p w14:paraId="6FAF068C" w14:textId="77777777" w:rsidR="00AE3B63" w:rsidRPr="00AE3B63" w:rsidRDefault="00AE3B63" w:rsidP="00B53C62">
      <w:pPr>
        <w:pStyle w:val="body"/>
        <w:bidi/>
      </w:pPr>
      <w:r w:rsidRPr="00AE3B63">
        <w:rPr>
          <w:b/>
          <w:bCs/>
        </w:rPr>
        <w:t> </w:t>
      </w:r>
    </w:p>
    <w:p w14:paraId="14B9F70A" w14:textId="77777777" w:rsidR="002125C4" w:rsidRPr="00AE3B63" w:rsidRDefault="002125C4" w:rsidP="00B53C62">
      <w:pPr>
        <w:pStyle w:val="body"/>
        <w:bidi/>
        <w:divId w:val="600261638"/>
        <w:rPr>
          <w:rFonts w:eastAsia="Times New Roman"/>
          <w:vanish/>
          <w:rtl/>
        </w:rPr>
      </w:pPr>
    </w:p>
    <w:p w14:paraId="75973CA4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بدان‌سان که کنون‌ام</w:t>
      </w:r>
    </w:p>
    <w:p w14:paraId="45FE5EE2" w14:textId="77777777" w:rsidR="00AE3B63" w:rsidRPr="00AE3B63" w:rsidRDefault="00AE3B63" w:rsidP="00B53C62">
      <w:pPr>
        <w:pStyle w:val="body"/>
        <w:bidi/>
        <w:divId w:val="600261638"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4A8ACEF4" w14:textId="77777777" w:rsidR="00AE3B63" w:rsidRPr="00AE3B63" w:rsidRDefault="00AE3B63" w:rsidP="00B53C62">
      <w:pPr>
        <w:pStyle w:val="body"/>
        <w:bidi/>
        <w:divId w:val="600261638"/>
        <w:rPr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شب ِ بي‌روزن ِ هرگز</w:t>
      </w:r>
    </w:p>
    <w:p w14:paraId="06327568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چنان نمايد که کنايتي طنزآلود بوده است.</w:t>
      </w:r>
    </w:p>
    <w:p w14:paraId="58CECA1B" w14:textId="77777777" w:rsidR="002125C4" w:rsidRPr="00AE3B63" w:rsidRDefault="00B34459" w:rsidP="00B53C62">
      <w:pPr>
        <w:pStyle w:val="body"/>
        <w:bidi/>
        <w:rPr>
          <w:rtl/>
        </w:rPr>
      </w:pPr>
      <w:r w:rsidRPr="00AE3B63">
        <w:t> </w:t>
      </w:r>
    </w:p>
    <w:p w14:paraId="102C57E9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و چشمان‌ات با من گفتند</w:t>
      </w:r>
    </w:p>
    <w:p w14:paraId="103540EB" w14:textId="77777777" w:rsidR="002125C4" w:rsidRPr="00AE3B63" w:rsidRDefault="00B34459" w:rsidP="00B53C62">
      <w:pPr>
        <w:pStyle w:val="body"/>
        <w:bidi/>
        <w:rPr>
          <w:rtl/>
        </w:rPr>
      </w:pPr>
      <w:r w:rsidRPr="00AE3B63">
        <w:t> </w:t>
      </w:r>
    </w:p>
    <w:p w14:paraId="65C59DDE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که فردا</w:t>
      </w:r>
    </w:p>
    <w:p w14:paraId="69462C35" w14:textId="77777777" w:rsidR="00AE3B63" w:rsidRPr="00AE3B63" w:rsidRDefault="00AE3B63" w:rsidP="00B53C62">
      <w:pPr>
        <w:pStyle w:val="body"/>
        <w:bidi/>
        <w:divId w:val="1581791949"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441ACFEF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روز ِ ديگري‌ست ــ</w:t>
      </w:r>
    </w:p>
    <w:p w14:paraId="53A7E621" w14:textId="77777777" w:rsidR="00AE3B63" w:rsidRPr="00AE3B63" w:rsidRDefault="00AE3B63" w:rsidP="00B53C62">
      <w:pPr>
        <w:pStyle w:val="body"/>
        <w:bidi/>
        <w:divId w:val="1581791949"/>
      </w:pPr>
      <w:r w:rsidRPr="00AE3B63">
        <w:rPr>
          <w:b/>
          <w:bCs/>
        </w:rPr>
        <w:t> </w:t>
      </w:r>
    </w:p>
    <w:p w14:paraId="75E5B241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آنک چشماني که خميرْمايه‌ي ِ مِهر است!</w:t>
      </w:r>
    </w:p>
    <w:p w14:paraId="07F44E32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وينک مِهر ِ تو:</w:t>
      </w:r>
    </w:p>
    <w:p w14:paraId="42687AE7" w14:textId="77777777" w:rsidR="002125C4" w:rsidRPr="00AE3B63" w:rsidRDefault="00B34459" w:rsidP="00B53C62">
      <w:pPr>
        <w:pStyle w:val="body"/>
        <w:bidi/>
        <w:rPr>
          <w:rtl/>
        </w:rPr>
      </w:pPr>
      <w:r w:rsidRPr="00AE3B63">
        <w:t> </w:t>
      </w:r>
    </w:p>
    <w:p w14:paraId="6A1C6060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نبردْافزاري</w:t>
      </w:r>
    </w:p>
    <w:p w14:paraId="5DAA30DE" w14:textId="77777777" w:rsidR="00AE3B63" w:rsidRPr="00AE3B63" w:rsidRDefault="00AE3B63" w:rsidP="00B53C62">
      <w:pPr>
        <w:pStyle w:val="body"/>
        <w:bidi/>
        <w:divId w:val="667484899"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6521A75D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تا با تقدير ِ خويش پنجه در پنجه کنم.</w:t>
      </w:r>
    </w:p>
    <w:p w14:paraId="571E7825" w14:textId="77777777" w:rsidR="00AE3B63" w:rsidRPr="00AE3B63" w:rsidRDefault="00AE3B63" w:rsidP="00B53C62">
      <w:pPr>
        <w:pStyle w:val="body"/>
        <w:bidi/>
        <w:divId w:val="667484899"/>
      </w:pPr>
      <w:r w:rsidRPr="00AE3B63">
        <w:rPr>
          <w:b/>
          <w:bCs/>
        </w:rPr>
        <w:t> </w:t>
      </w:r>
    </w:p>
    <w:p w14:paraId="6EC83DEF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آفتاب را در فراسوهاي ِ افق پنداشته بودم.</w:t>
      </w:r>
    </w:p>
    <w:p w14:paraId="12FCF65C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به جز عزيمت ِ نا به هنگام‌ام گزيري نبود</w:t>
      </w:r>
    </w:p>
    <w:p w14:paraId="0D83D68E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چنين انگاشته بودم.</w:t>
      </w:r>
    </w:p>
    <w:p w14:paraId="15CAC2BB" w14:textId="77777777" w:rsidR="002125C4" w:rsidRPr="00AE3B63" w:rsidRDefault="00B34459" w:rsidP="00B53C62">
      <w:pPr>
        <w:pStyle w:val="body"/>
        <w:bidi/>
        <w:rPr>
          <w:rtl/>
        </w:rPr>
      </w:pPr>
      <w:r w:rsidRPr="00AE3B63">
        <w:t> </w:t>
      </w:r>
    </w:p>
    <w:p w14:paraId="1E9D3BCE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آيدا فسخ ِ عزيمت ِ جاودانه بود.</w:t>
      </w:r>
    </w:p>
    <w:p w14:paraId="110C0656" w14:textId="77777777" w:rsidR="002125C4" w:rsidRPr="00AE3B63" w:rsidRDefault="00B34459" w:rsidP="00B53C62">
      <w:pPr>
        <w:pStyle w:val="body"/>
        <w:bidi/>
        <w:rPr>
          <w:rtl/>
        </w:rPr>
      </w:pPr>
      <w:r w:rsidRPr="00AE3B63">
        <w:t> </w:t>
      </w:r>
    </w:p>
    <w:p w14:paraId="155BC313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ميان ِ آفتاب‌هاي ِ هميشه</w:t>
      </w:r>
    </w:p>
    <w:p w14:paraId="7C575B5B" w14:textId="77777777" w:rsidR="002125C4" w:rsidRPr="00AE3B63" w:rsidRDefault="00B34459" w:rsidP="00B53C62">
      <w:pPr>
        <w:pStyle w:val="body"/>
        <w:bidi/>
        <w:rPr>
          <w:rtl/>
        </w:rPr>
      </w:pPr>
      <w:r w:rsidRPr="00AE3B63">
        <w:t> </w:t>
      </w:r>
    </w:p>
    <w:p w14:paraId="659FB4EB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زيبائي‌ي ِ تو</w:t>
      </w:r>
    </w:p>
    <w:p w14:paraId="3AEC81B9" w14:textId="77777777" w:rsidR="00AE3B63" w:rsidRPr="00AE3B63" w:rsidRDefault="00AE3B63" w:rsidP="00B53C62">
      <w:pPr>
        <w:pStyle w:val="body"/>
        <w:bidi/>
        <w:divId w:val="1094857682"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1E3974B2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لنگري‌ست ــ</w:t>
      </w:r>
    </w:p>
    <w:p w14:paraId="1D3E8604" w14:textId="77777777" w:rsidR="00AE3B63" w:rsidRPr="00AE3B63" w:rsidRDefault="00AE3B63" w:rsidP="00B53C62">
      <w:pPr>
        <w:pStyle w:val="body"/>
        <w:bidi/>
        <w:divId w:val="1094857682"/>
      </w:pPr>
      <w:r w:rsidRPr="00AE3B63">
        <w:rPr>
          <w:b/>
          <w:bCs/>
        </w:rPr>
        <w:t> </w:t>
      </w:r>
    </w:p>
    <w:p w14:paraId="6AC4E989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b/>
          <w:bCs/>
          <w:rtl/>
          <w:lang w:bidi="fa-IR"/>
        </w:rPr>
        <w:t>نگاه‌ات</w:t>
      </w:r>
    </w:p>
    <w:p w14:paraId="1F401DD7" w14:textId="77777777" w:rsidR="00AE3B63" w:rsidRPr="00AE3B63" w:rsidRDefault="00AE3B63" w:rsidP="00B53C62">
      <w:pPr>
        <w:pStyle w:val="body"/>
        <w:bidi/>
      </w:pPr>
      <w:r w:rsidRPr="00AE3B63">
        <w:rPr>
          <w:b/>
          <w:bCs/>
        </w:rPr>
        <w:t> </w:t>
      </w:r>
      <w:r w:rsidRPr="00AE3B63">
        <w:tab/>
      </w:r>
      <w:r w:rsidRPr="00AE3B63">
        <w:rPr>
          <w:b/>
          <w:bCs/>
        </w:rPr>
        <w:t> </w:t>
      </w:r>
    </w:p>
    <w:p w14:paraId="79C57853" w14:textId="77777777" w:rsidR="00AE3B63" w:rsidRPr="00AE3B63" w:rsidRDefault="00AE3B63" w:rsidP="00B53C62">
      <w:pPr>
        <w:pStyle w:val="body"/>
        <w:bidi/>
        <w:rPr>
          <w:rtl/>
          <w:lang w:bidi="fa-IR"/>
        </w:rPr>
      </w:pPr>
      <w:r w:rsidRPr="00AE3B63">
        <w:rPr>
          <w:b/>
          <w:bCs/>
        </w:rPr>
        <w:t> </w:t>
      </w:r>
      <w:r w:rsidRPr="00AE3B63">
        <w:tab/>
      </w:r>
      <w:r w:rsidRPr="00AE3B63">
        <w:rPr>
          <w:rFonts w:hint="cs"/>
          <w:b/>
          <w:bCs/>
          <w:rtl/>
          <w:lang w:bidi="fa-IR"/>
        </w:rPr>
        <w:t>شکست ِ ستم‌گري‌ست ــ</w:t>
      </w:r>
    </w:p>
    <w:p w14:paraId="27A60356" w14:textId="77777777" w:rsidR="00AE3B63" w:rsidRPr="00AE3B63" w:rsidRDefault="00AE3B63" w:rsidP="00B53C62">
      <w:pPr>
        <w:pStyle w:val="body"/>
        <w:bidi/>
      </w:pPr>
      <w:r w:rsidRPr="00AE3B63">
        <w:rPr>
          <w:b/>
          <w:bCs/>
        </w:rPr>
        <w:t> </w:t>
      </w:r>
    </w:p>
    <w:p w14:paraId="50968236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و چشمان‌ات با من گفتند</w:t>
      </w:r>
    </w:p>
    <w:p w14:paraId="390E3738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که فردا</w:t>
      </w:r>
    </w:p>
    <w:p w14:paraId="716944DE" w14:textId="77777777" w:rsidR="002125C4" w:rsidRPr="00AE3B63" w:rsidRDefault="00B34459" w:rsidP="00B53C62">
      <w:pPr>
        <w:pStyle w:val="body"/>
        <w:bidi/>
        <w:rPr>
          <w:rtl/>
          <w:lang w:bidi="fa-IR"/>
        </w:rPr>
      </w:pPr>
      <w:r w:rsidRPr="00AE3B63">
        <w:rPr>
          <w:rFonts w:hint="cs"/>
          <w:rtl/>
          <w:lang w:bidi="fa-IR"/>
        </w:rPr>
        <w:t>روز ِ ديگري‌ست.</w:t>
      </w:r>
    </w:p>
    <w:p w14:paraId="58A3ACB8" w14:textId="473B4817" w:rsidR="002125C4" w:rsidRDefault="00B34459" w:rsidP="00B53C62">
      <w:pPr>
        <w:pStyle w:val="when"/>
        <w:bidi/>
        <w:rPr>
          <w:rFonts w:hint="cs"/>
          <w:rtl/>
          <w:lang w:bidi="fa-IR"/>
        </w:rPr>
      </w:pPr>
      <w:r w:rsidRPr="00AE3B63">
        <w:rPr>
          <w:rFonts w:hint="cs"/>
          <w:rtl/>
          <w:lang w:bidi="fa-IR"/>
        </w:rPr>
        <w:t>شهريور ۱۳۴۱</w:t>
      </w:r>
    </w:p>
    <w:bookmarkEnd w:id="0"/>
    <w:p w14:paraId="48498008" w14:textId="77777777" w:rsidR="00B53C62" w:rsidRPr="00B53C62" w:rsidRDefault="00B53C62" w:rsidP="00B53C62">
      <w:pPr>
        <w:pStyle w:val="where"/>
        <w:bidi/>
        <w:rPr>
          <w:rtl/>
          <w:lang w:bidi="fa-IR"/>
        </w:rPr>
      </w:pPr>
    </w:p>
    <w:sectPr w:rsidR="00B53C62" w:rsidRPr="00B53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34459"/>
    <w:rsid w:val="002125C4"/>
    <w:rsid w:val="004664B1"/>
    <w:rsid w:val="006C5597"/>
    <w:rsid w:val="00AE3B63"/>
    <w:rsid w:val="00B34459"/>
    <w:rsid w:val="00B5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CA40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6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C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C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C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C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C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C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C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C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C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53C6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53C6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53C62"/>
    <w:pPr>
      <w:bidi/>
    </w:pPr>
  </w:style>
  <w:style w:type="paragraph" w:customStyle="1" w:styleId="num">
    <w:name w:val="num"/>
    <w:basedOn w:val="poem"/>
    <w:qFormat/>
    <w:rsid w:val="00B53C62"/>
    <w:pPr>
      <w:spacing w:before="240"/>
    </w:pPr>
  </w:style>
  <w:style w:type="paragraph" w:customStyle="1" w:styleId="body">
    <w:name w:val="body"/>
    <w:basedOn w:val="Normal"/>
    <w:qFormat/>
    <w:rsid w:val="00B53C62"/>
    <w:rPr>
      <w:color w:val="000000"/>
    </w:rPr>
  </w:style>
  <w:style w:type="paragraph" w:customStyle="1" w:styleId="when">
    <w:name w:val="when"/>
    <w:basedOn w:val="who"/>
    <w:next w:val="where"/>
    <w:qFormat/>
    <w:rsid w:val="00B53C62"/>
    <w:pPr>
      <w:spacing w:before="360"/>
    </w:pPr>
  </w:style>
  <w:style w:type="paragraph" w:customStyle="1" w:styleId="where">
    <w:name w:val="where"/>
    <w:basedOn w:val="when"/>
    <w:next w:val="NoSpacing"/>
    <w:qFormat/>
    <w:rsid w:val="00B53C62"/>
    <w:pPr>
      <w:spacing w:before="0"/>
    </w:pPr>
  </w:style>
  <w:style w:type="paragraph" w:styleId="NoSpacing">
    <w:name w:val="No Spacing"/>
    <w:uiPriority w:val="1"/>
    <w:qFormat/>
    <w:rsid w:val="00B53C6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53C6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53C6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C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C6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C6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C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C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C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C6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3C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C6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C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3C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53C62"/>
    <w:rPr>
      <w:b/>
      <w:bCs/>
    </w:rPr>
  </w:style>
  <w:style w:type="character" w:styleId="Emphasis">
    <w:name w:val="Emphasis"/>
    <w:uiPriority w:val="20"/>
    <w:qFormat/>
    <w:rsid w:val="00B53C62"/>
    <w:rPr>
      <w:i/>
      <w:iCs/>
    </w:rPr>
  </w:style>
  <w:style w:type="paragraph" w:styleId="ListParagraph">
    <w:name w:val="List Paragraph"/>
    <w:basedOn w:val="Normal"/>
    <w:uiPriority w:val="34"/>
    <w:qFormat/>
    <w:rsid w:val="00B53C6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53C6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3C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C6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C6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53C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3C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3C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3C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3C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C6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6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C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C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C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C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C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C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C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C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C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53C6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53C6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53C62"/>
    <w:pPr>
      <w:bidi/>
    </w:pPr>
  </w:style>
  <w:style w:type="paragraph" w:customStyle="1" w:styleId="num">
    <w:name w:val="num"/>
    <w:basedOn w:val="poem"/>
    <w:qFormat/>
    <w:rsid w:val="00B53C62"/>
    <w:pPr>
      <w:spacing w:before="240"/>
    </w:pPr>
  </w:style>
  <w:style w:type="paragraph" w:customStyle="1" w:styleId="body">
    <w:name w:val="body"/>
    <w:basedOn w:val="Normal"/>
    <w:qFormat/>
    <w:rsid w:val="00B53C62"/>
    <w:rPr>
      <w:color w:val="000000"/>
    </w:rPr>
  </w:style>
  <w:style w:type="paragraph" w:customStyle="1" w:styleId="when">
    <w:name w:val="when"/>
    <w:basedOn w:val="who"/>
    <w:next w:val="where"/>
    <w:qFormat/>
    <w:rsid w:val="00B53C62"/>
    <w:pPr>
      <w:spacing w:before="360"/>
    </w:pPr>
  </w:style>
  <w:style w:type="paragraph" w:customStyle="1" w:styleId="where">
    <w:name w:val="where"/>
    <w:basedOn w:val="when"/>
    <w:next w:val="NoSpacing"/>
    <w:qFormat/>
    <w:rsid w:val="00B53C62"/>
    <w:pPr>
      <w:spacing w:before="0"/>
    </w:pPr>
  </w:style>
  <w:style w:type="paragraph" w:styleId="NoSpacing">
    <w:name w:val="No Spacing"/>
    <w:uiPriority w:val="1"/>
    <w:qFormat/>
    <w:rsid w:val="00B53C6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53C6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53C6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C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C6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C6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C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C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C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C6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3C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C6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C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3C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53C62"/>
    <w:rPr>
      <w:b/>
      <w:bCs/>
    </w:rPr>
  </w:style>
  <w:style w:type="character" w:styleId="Emphasis">
    <w:name w:val="Emphasis"/>
    <w:uiPriority w:val="20"/>
    <w:qFormat/>
    <w:rsid w:val="00B53C62"/>
    <w:rPr>
      <w:i/>
      <w:iCs/>
    </w:rPr>
  </w:style>
  <w:style w:type="paragraph" w:styleId="ListParagraph">
    <w:name w:val="List Paragraph"/>
    <w:basedOn w:val="Normal"/>
    <w:uiPriority w:val="34"/>
    <w:qFormat/>
    <w:rsid w:val="00B53C6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53C6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3C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C6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C6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53C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3C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3C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3C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3C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C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6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2010-03-16T16:12:00Z</dcterms:created>
  <dcterms:modified xsi:type="dcterms:W3CDTF">2010-04-06T10:54:00Z</dcterms:modified>
</cp:coreProperties>
</file>