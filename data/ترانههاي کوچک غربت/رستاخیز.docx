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10BCD" w14:textId="753087D3" w:rsidR="00B51E2F" w:rsidRDefault="00DA1AB1" w:rsidP="009906A2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رستاخيز</w:t>
      </w:r>
    </w:p>
    <w:p w14:paraId="61D7971F" w14:textId="26CD68A4" w:rsidR="009906A2" w:rsidRDefault="009906A2" w:rsidP="009906A2">
      <w:pPr>
        <w:pStyle w:val="who"/>
        <w:bidi/>
        <w:rPr>
          <w:rtl/>
          <w:lang w:bidi="fa-IR"/>
        </w:rPr>
      </w:pPr>
    </w:p>
    <w:p w14:paraId="31341007" w14:textId="3557BC14" w:rsidR="009906A2" w:rsidRDefault="009906A2" w:rsidP="009906A2">
      <w:pPr>
        <w:pStyle w:val="why"/>
        <w:rPr>
          <w:rtl/>
          <w:lang w:bidi="fa-IR"/>
        </w:rPr>
      </w:pPr>
    </w:p>
    <w:p w14:paraId="01D71573" w14:textId="335E8983" w:rsidR="009906A2" w:rsidRDefault="009906A2" w:rsidP="009906A2">
      <w:pPr>
        <w:pStyle w:val="num"/>
        <w:rPr>
          <w:rtl/>
          <w:lang w:bidi="fa-IR"/>
        </w:rPr>
      </w:pPr>
    </w:p>
    <w:p w14:paraId="4CCE2AED" w14:textId="77777777" w:rsidR="009906A2" w:rsidRPr="009906A2" w:rsidRDefault="009906A2" w:rsidP="009906A2">
      <w:pPr>
        <w:pStyle w:val="subname"/>
        <w:rPr>
          <w:lang w:bidi="fa-IR"/>
        </w:rPr>
      </w:pPr>
    </w:p>
    <w:p w14:paraId="246E9F07" w14:textId="77777777" w:rsidR="00B51E2F" w:rsidRDefault="00DA1AB1" w:rsidP="009906A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تمامي‌ مُرده‌گان بودم:</w:t>
      </w:r>
    </w:p>
    <w:p w14:paraId="42D78411" w14:textId="77777777" w:rsidR="00B51E2F" w:rsidRDefault="00DA1AB1" w:rsidP="009906A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مُرده‌ی پرنده‌گاني که مي‌خوانند</w:t>
      </w:r>
    </w:p>
    <w:p w14:paraId="60F266AD" w14:textId="77777777" w:rsidR="00B51E2F" w:rsidRDefault="00DA1AB1" w:rsidP="009906A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خاموش‌اند،</w:t>
      </w:r>
    </w:p>
    <w:p w14:paraId="4E59E745" w14:textId="77777777" w:rsidR="00B51E2F" w:rsidRDefault="00DA1AB1" w:rsidP="009906A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مُرده‌ی زيباترين ِ جانوران</w:t>
      </w:r>
    </w:p>
    <w:p w14:paraId="6A0A1589" w14:textId="77777777" w:rsidR="00B51E2F" w:rsidRDefault="00DA1AB1" w:rsidP="009906A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خاک و در آب،</w:t>
      </w:r>
    </w:p>
    <w:p w14:paraId="1FE90FF3" w14:textId="77777777" w:rsidR="00B51E2F" w:rsidRDefault="00DA1AB1" w:rsidP="009906A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مُرده‌ی آدميان</w:t>
      </w:r>
    </w:p>
    <w:p w14:paraId="4B159553" w14:textId="77777777" w:rsidR="00B51E2F" w:rsidRDefault="00DA1AB1" w:rsidP="009906A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بد و خوب.</w:t>
      </w:r>
    </w:p>
    <w:p w14:paraId="160E65E6" w14:textId="77777777" w:rsidR="00B51E2F" w:rsidRDefault="00DA1AB1" w:rsidP="009906A2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AF1F3BD" w14:textId="77777777" w:rsidR="00B51E2F" w:rsidRDefault="00DA1AB1" w:rsidP="009906A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آن‌جا بودم</w:t>
      </w:r>
    </w:p>
    <w:p w14:paraId="3F2074C6" w14:textId="77777777" w:rsidR="00B51E2F" w:rsidRDefault="00DA1AB1" w:rsidP="009906A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گذشته</w:t>
      </w:r>
    </w:p>
    <w:p w14:paraId="5B2CA4F9" w14:textId="77777777" w:rsidR="00B51E2F" w:rsidRDefault="00DA1AB1" w:rsidP="009906A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بي‌سرود. ــ</w:t>
      </w:r>
    </w:p>
    <w:p w14:paraId="5AC1C484" w14:textId="77777777" w:rsidR="00B51E2F" w:rsidRDefault="00DA1AB1" w:rsidP="009906A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من رازی نبود</w:t>
      </w:r>
    </w:p>
    <w:p w14:paraId="569CD08C" w14:textId="77777777" w:rsidR="00B51E2F" w:rsidRDefault="00DA1AB1" w:rsidP="009906A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تبسمي</w:t>
      </w:r>
    </w:p>
    <w:p w14:paraId="58F96778" w14:textId="77777777" w:rsidR="00B51E2F" w:rsidRDefault="00DA1AB1" w:rsidP="009906A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حسرتي.</w:t>
      </w:r>
    </w:p>
    <w:p w14:paraId="61B7125F" w14:textId="79993659" w:rsidR="00B51E2F" w:rsidRDefault="00B51E2F" w:rsidP="009906A2">
      <w:pPr>
        <w:pStyle w:val="body"/>
        <w:bidi/>
        <w:rPr>
          <w:rtl/>
          <w:lang w:bidi="fa-IR"/>
        </w:rPr>
      </w:pPr>
    </w:p>
    <w:p w14:paraId="4B027931" w14:textId="77777777" w:rsidR="009906A2" w:rsidRPr="009906A2" w:rsidRDefault="009906A2" w:rsidP="009906A2">
      <w:pPr>
        <w:pStyle w:val="body"/>
        <w:bidi/>
        <w:divId w:val="549414270"/>
        <w:rPr>
          <w:lang w:bidi="fa-IR"/>
        </w:rPr>
      </w:pPr>
      <w:r w:rsidRPr="009906A2">
        <w:rPr>
          <w:rFonts w:hint="cs"/>
          <w:b/>
          <w:rtl/>
          <w:lang w:bidi="fa-IR"/>
        </w:rPr>
        <w:t>به‌مهر</w:t>
      </w:r>
      <w:r w:rsidRPr="009906A2">
        <w:rPr>
          <w:rFonts w:ascii="Nesf2" w:hAnsi="Nesf2"/>
          <w:b/>
        </w:rPr>
        <w:t> </w:t>
      </w:r>
      <w:r w:rsidRPr="009906A2">
        <w:rPr>
          <w:rFonts w:ascii="Nesf2" w:hAnsi="Nesf2"/>
        </w:rPr>
        <w:tab/>
      </w:r>
      <w:r w:rsidRPr="009906A2">
        <w:rPr>
          <w:rFonts w:ascii="Nesf2" w:hAnsi="Nesf2"/>
          <w:b/>
        </w:rPr>
        <w:t> </w:t>
      </w:r>
      <w:r w:rsidRPr="009906A2">
        <w:rPr>
          <w:rFonts w:ascii="Nesf2" w:hAnsi="Nesf2"/>
        </w:rPr>
        <w:tab/>
      </w:r>
      <w:r w:rsidRPr="009906A2">
        <w:rPr>
          <w:rFonts w:hint="cs"/>
          <w:rtl/>
          <w:lang w:bidi="fa-IR"/>
        </w:rPr>
        <w:t> </w:t>
      </w:r>
      <w:r w:rsidRPr="009906A2">
        <w:rPr>
          <w:lang w:bidi="fa-IR"/>
        </w:rPr>
        <w:tab/>
      </w:r>
      <w:r w:rsidRPr="009906A2">
        <w:rPr>
          <w:rFonts w:hint="cs"/>
          <w:rtl/>
          <w:lang w:bidi="fa-IR"/>
        </w:rPr>
        <w:t> </w:t>
      </w:r>
    </w:p>
    <w:p w14:paraId="38F03A0C" w14:textId="77777777" w:rsidR="009906A2" w:rsidRPr="009906A2" w:rsidRDefault="009906A2" w:rsidP="009906A2">
      <w:pPr>
        <w:pStyle w:val="body"/>
        <w:bidi/>
        <w:divId w:val="549414270"/>
        <w:rPr>
          <w:lang w:bidi="fa-IR"/>
        </w:rPr>
      </w:pPr>
      <w:r w:rsidRPr="009906A2">
        <w:rPr>
          <w:rFonts w:ascii="Nesf2" w:hAnsi="Nesf2"/>
          <w:b/>
        </w:rPr>
        <w:t> </w:t>
      </w:r>
      <w:r w:rsidRPr="009906A2">
        <w:rPr>
          <w:rFonts w:ascii="Nesf2" w:hAnsi="Nesf2"/>
        </w:rPr>
        <w:tab/>
      </w:r>
      <w:r w:rsidRPr="009906A2">
        <w:rPr>
          <w:rFonts w:hint="cs"/>
          <w:b/>
          <w:rtl/>
          <w:lang w:bidi="fa-IR"/>
        </w:rPr>
        <w:t>مرا</w:t>
      </w:r>
      <w:r w:rsidRPr="009906A2">
        <w:rPr>
          <w:rFonts w:ascii="Nesf2" w:hAnsi="Nesf2"/>
          <w:b/>
        </w:rPr>
        <w:t> </w:t>
      </w:r>
      <w:r w:rsidRPr="009906A2">
        <w:rPr>
          <w:rFonts w:ascii="Nesf2" w:hAnsi="Nesf2"/>
        </w:rPr>
        <w:tab/>
      </w:r>
      <w:r w:rsidRPr="009906A2">
        <w:rPr>
          <w:rFonts w:ascii="Nesf2" w:hAnsi="Nesf2"/>
          <w:b/>
        </w:rPr>
        <w:t> </w:t>
      </w:r>
      <w:r w:rsidRPr="009906A2">
        <w:rPr>
          <w:rFonts w:ascii="Nesf2" w:hAnsi="Nesf2"/>
        </w:rPr>
        <w:tab/>
      </w:r>
      <w:r w:rsidRPr="009906A2">
        <w:rPr>
          <w:rFonts w:hint="cs"/>
          <w:rtl/>
          <w:lang w:bidi="fa-IR"/>
        </w:rPr>
        <w:t> </w:t>
      </w:r>
    </w:p>
    <w:p w14:paraId="72EFB1C0" w14:textId="77777777" w:rsidR="009906A2" w:rsidRPr="009906A2" w:rsidRDefault="009906A2" w:rsidP="009906A2">
      <w:pPr>
        <w:pStyle w:val="body"/>
        <w:bidi/>
        <w:divId w:val="549414270"/>
        <w:rPr>
          <w:rFonts w:ascii="Nesf2" w:hAnsi="Nesf2"/>
        </w:rPr>
      </w:pPr>
      <w:r w:rsidRPr="009906A2">
        <w:rPr>
          <w:rFonts w:ascii="Nesf2" w:hAnsi="Nesf2"/>
          <w:b/>
        </w:rPr>
        <w:t> </w:t>
      </w:r>
      <w:r w:rsidRPr="009906A2">
        <w:rPr>
          <w:rFonts w:ascii="Nesf2" w:hAnsi="Nesf2"/>
        </w:rPr>
        <w:tab/>
      </w:r>
      <w:r w:rsidRPr="009906A2">
        <w:rPr>
          <w:rFonts w:hint="cs"/>
          <w:rtl/>
          <w:lang w:bidi="fa-IR"/>
        </w:rPr>
        <w:t> </w:t>
      </w:r>
      <w:r w:rsidRPr="009906A2">
        <w:rPr>
          <w:lang w:bidi="fa-IR"/>
        </w:rPr>
        <w:tab/>
      </w:r>
      <w:r w:rsidRPr="009906A2">
        <w:rPr>
          <w:rFonts w:hint="cs"/>
          <w:b/>
          <w:rtl/>
          <w:lang w:bidi="fa-IR"/>
        </w:rPr>
        <w:t>بي‌گاه</w:t>
      </w:r>
      <w:r w:rsidRPr="009906A2">
        <w:rPr>
          <w:rFonts w:ascii="Nesf2" w:hAnsi="Nesf2"/>
          <w:b/>
        </w:rPr>
        <w:t> </w:t>
      </w:r>
      <w:r w:rsidRPr="009906A2">
        <w:rPr>
          <w:rFonts w:ascii="Nesf2" w:hAnsi="Nesf2"/>
        </w:rPr>
        <w:tab/>
      </w:r>
      <w:r w:rsidRPr="009906A2">
        <w:rPr>
          <w:rFonts w:ascii="Nesf2" w:hAnsi="Nesf2"/>
          <w:b/>
        </w:rPr>
        <w:t> </w:t>
      </w:r>
    </w:p>
    <w:p w14:paraId="70831952" w14:textId="77777777" w:rsidR="009906A2" w:rsidRPr="009906A2" w:rsidRDefault="009906A2" w:rsidP="009906A2">
      <w:pPr>
        <w:pStyle w:val="body"/>
        <w:bidi/>
        <w:divId w:val="549414270"/>
        <w:rPr>
          <w:rFonts w:ascii="Nesf2" w:hAnsi="Nesf2"/>
        </w:rPr>
      </w:pPr>
      <w:r w:rsidRPr="009906A2">
        <w:rPr>
          <w:rFonts w:ascii="Nesf2" w:hAnsi="Nesf2"/>
          <w:b/>
        </w:rPr>
        <w:t> </w:t>
      </w:r>
      <w:r w:rsidRPr="009906A2">
        <w:rPr>
          <w:rFonts w:ascii="Nesf2" w:hAnsi="Nesf2"/>
        </w:rPr>
        <w:tab/>
      </w:r>
      <w:r w:rsidRPr="009906A2">
        <w:rPr>
          <w:rFonts w:hint="cs"/>
          <w:rtl/>
          <w:lang w:bidi="fa-IR"/>
        </w:rPr>
        <w:t> </w:t>
      </w:r>
      <w:r w:rsidRPr="009906A2">
        <w:rPr>
          <w:lang w:bidi="fa-IR"/>
        </w:rPr>
        <w:tab/>
      </w:r>
      <w:r w:rsidRPr="009906A2">
        <w:rPr>
          <w:rFonts w:hint="cs"/>
          <w:rtl/>
          <w:lang w:bidi="fa-IR"/>
        </w:rPr>
        <w:t> </w:t>
      </w:r>
      <w:r w:rsidRPr="009906A2">
        <w:rPr>
          <w:lang w:bidi="fa-IR"/>
        </w:rPr>
        <w:tab/>
      </w:r>
      <w:r w:rsidRPr="009906A2">
        <w:rPr>
          <w:rFonts w:hint="cs"/>
          <w:b/>
          <w:rtl/>
          <w:lang w:bidi="fa-IR"/>
        </w:rPr>
        <w:t>در خواب ديدی</w:t>
      </w:r>
      <w:r w:rsidRPr="009906A2">
        <w:rPr>
          <w:rFonts w:ascii="Nesf2" w:hAnsi="Nesf2"/>
          <w:b/>
        </w:rPr>
        <w:t> </w:t>
      </w:r>
    </w:p>
    <w:p w14:paraId="1D0DED65" w14:textId="1C51A9C1" w:rsidR="00B51E2F" w:rsidRDefault="00DA1AB1" w:rsidP="009906A2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با توبيدار شدم.</w:t>
      </w:r>
    </w:p>
    <w:p w14:paraId="04B609F0" w14:textId="03EA1AEC" w:rsidR="00B51E2F" w:rsidRDefault="00DA1AB1" w:rsidP="009906A2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۱۹ مرداد ِ ۱۳۵۹</w:t>
      </w:r>
    </w:p>
    <w:p w14:paraId="47177FFD" w14:textId="77777777" w:rsidR="009906A2" w:rsidRPr="009906A2" w:rsidRDefault="009906A2" w:rsidP="009906A2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9906A2" w:rsidRPr="00990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A1AB1"/>
    <w:rsid w:val="009906A2"/>
    <w:rsid w:val="00B51E2F"/>
    <w:rsid w:val="00D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473F4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6A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6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6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6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6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6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6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6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6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906A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906A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906A2"/>
    <w:pPr>
      <w:bidi/>
    </w:pPr>
  </w:style>
  <w:style w:type="paragraph" w:customStyle="1" w:styleId="num">
    <w:name w:val="num"/>
    <w:basedOn w:val="poem"/>
    <w:qFormat/>
    <w:rsid w:val="009906A2"/>
    <w:pPr>
      <w:spacing w:before="240"/>
    </w:pPr>
  </w:style>
  <w:style w:type="paragraph" w:customStyle="1" w:styleId="body">
    <w:name w:val="body"/>
    <w:basedOn w:val="Normal"/>
    <w:qFormat/>
    <w:rsid w:val="009906A2"/>
    <w:rPr>
      <w:color w:val="000000"/>
    </w:rPr>
  </w:style>
  <w:style w:type="paragraph" w:customStyle="1" w:styleId="when">
    <w:name w:val="when"/>
    <w:basedOn w:val="who"/>
    <w:next w:val="where"/>
    <w:qFormat/>
    <w:rsid w:val="009906A2"/>
    <w:pPr>
      <w:spacing w:before="360"/>
    </w:pPr>
  </w:style>
  <w:style w:type="paragraph" w:customStyle="1" w:styleId="where">
    <w:name w:val="where"/>
    <w:basedOn w:val="when"/>
    <w:next w:val="NoSpacing"/>
    <w:qFormat/>
    <w:rsid w:val="009906A2"/>
    <w:pPr>
      <w:spacing w:before="0"/>
    </w:pPr>
  </w:style>
  <w:style w:type="paragraph" w:styleId="NoSpacing">
    <w:name w:val="No Spacing"/>
    <w:uiPriority w:val="1"/>
    <w:qFormat/>
    <w:rsid w:val="009906A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906A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906A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6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6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6A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6A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6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6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6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06A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06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6A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6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06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906A2"/>
    <w:rPr>
      <w:b/>
      <w:bCs/>
    </w:rPr>
  </w:style>
  <w:style w:type="character" w:styleId="Emphasis">
    <w:name w:val="Emphasis"/>
    <w:uiPriority w:val="20"/>
    <w:qFormat/>
    <w:rsid w:val="009906A2"/>
    <w:rPr>
      <w:i/>
      <w:iCs/>
    </w:rPr>
  </w:style>
  <w:style w:type="paragraph" w:styleId="ListParagraph">
    <w:name w:val="List Paragraph"/>
    <w:basedOn w:val="Normal"/>
    <w:uiPriority w:val="34"/>
    <w:qFormat/>
    <w:rsid w:val="009906A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906A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06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6A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6A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906A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906A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906A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906A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906A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06A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6A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6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6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6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6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6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6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6A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6A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906A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906A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906A2"/>
    <w:pPr>
      <w:bidi/>
    </w:pPr>
  </w:style>
  <w:style w:type="paragraph" w:customStyle="1" w:styleId="num">
    <w:name w:val="num"/>
    <w:basedOn w:val="poem"/>
    <w:qFormat/>
    <w:rsid w:val="009906A2"/>
    <w:pPr>
      <w:spacing w:before="240"/>
    </w:pPr>
  </w:style>
  <w:style w:type="paragraph" w:customStyle="1" w:styleId="body">
    <w:name w:val="body"/>
    <w:basedOn w:val="Normal"/>
    <w:qFormat/>
    <w:rsid w:val="009906A2"/>
    <w:rPr>
      <w:color w:val="000000"/>
    </w:rPr>
  </w:style>
  <w:style w:type="paragraph" w:customStyle="1" w:styleId="when">
    <w:name w:val="when"/>
    <w:basedOn w:val="who"/>
    <w:next w:val="where"/>
    <w:qFormat/>
    <w:rsid w:val="009906A2"/>
    <w:pPr>
      <w:spacing w:before="360"/>
    </w:pPr>
  </w:style>
  <w:style w:type="paragraph" w:customStyle="1" w:styleId="where">
    <w:name w:val="where"/>
    <w:basedOn w:val="when"/>
    <w:next w:val="NoSpacing"/>
    <w:qFormat/>
    <w:rsid w:val="009906A2"/>
    <w:pPr>
      <w:spacing w:before="0"/>
    </w:pPr>
  </w:style>
  <w:style w:type="paragraph" w:styleId="NoSpacing">
    <w:name w:val="No Spacing"/>
    <w:uiPriority w:val="1"/>
    <w:qFormat/>
    <w:rsid w:val="009906A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906A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906A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6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6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6A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6A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6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6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6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06A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06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06A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6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06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906A2"/>
    <w:rPr>
      <w:b/>
      <w:bCs/>
    </w:rPr>
  </w:style>
  <w:style w:type="character" w:styleId="Emphasis">
    <w:name w:val="Emphasis"/>
    <w:uiPriority w:val="20"/>
    <w:qFormat/>
    <w:rsid w:val="009906A2"/>
    <w:rPr>
      <w:i/>
      <w:iCs/>
    </w:rPr>
  </w:style>
  <w:style w:type="paragraph" w:styleId="ListParagraph">
    <w:name w:val="List Paragraph"/>
    <w:basedOn w:val="Normal"/>
    <w:uiPriority w:val="34"/>
    <w:qFormat/>
    <w:rsid w:val="009906A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906A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06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6A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6A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906A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906A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906A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906A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906A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06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1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2010-03-28T01:40:00Z</dcterms:created>
  <dcterms:modified xsi:type="dcterms:W3CDTF">2010-04-10T22:07:00Z</dcterms:modified>
</cp:coreProperties>
</file>