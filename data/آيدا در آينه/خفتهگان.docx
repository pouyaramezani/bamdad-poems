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C7CDA7" w14:textId="1891496A" w:rsidR="008C4254" w:rsidRDefault="00D962A0" w:rsidP="00A53D3E">
      <w:pPr>
        <w:pStyle w:val="poem"/>
        <w:rPr>
          <w:rtl/>
          <w:lang w:bidi="fa-IR"/>
        </w:rPr>
      </w:pPr>
      <w:r w:rsidRPr="0080540D">
        <w:rPr>
          <w:rFonts w:hint="cs"/>
          <w:rtl/>
          <w:lang w:bidi="fa-IR"/>
        </w:rPr>
        <w:t>خفته‌گان</w:t>
      </w:r>
    </w:p>
    <w:p w14:paraId="18BA2CAB" w14:textId="395068B3" w:rsidR="00A53D3E" w:rsidRDefault="00A53D3E" w:rsidP="00A53D3E">
      <w:pPr>
        <w:pStyle w:val="who"/>
        <w:bidi/>
        <w:rPr>
          <w:rtl/>
          <w:lang w:bidi="fa-IR"/>
        </w:rPr>
      </w:pPr>
    </w:p>
    <w:p w14:paraId="5CCD66EE" w14:textId="3566DFBC" w:rsidR="00A53D3E" w:rsidRDefault="000E1EF9" w:rsidP="00A53D3E">
      <w:pPr>
        <w:pStyle w:val="why"/>
        <w:rPr>
          <w:rtl/>
          <w:lang w:bidi="fa-IR"/>
        </w:rPr>
      </w:pPr>
      <w:r w:rsidRPr="000E1EF9">
        <w:rPr>
          <w:rtl/>
          <w:lang w:bidi="fa-IR"/>
        </w:rPr>
        <w:t>به مناسبت ِ بيستمين سال ِ قيام ِ دليرانه‌ي ِ گتتوي ِ شهر ِ ورشو</w:t>
      </w:r>
    </w:p>
    <w:p w14:paraId="4AE64584" w14:textId="7F05AE38" w:rsidR="00A53D3E" w:rsidRDefault="00A53D3E" w:rsidP="00A53D3E">
      <w:pPr>
        <w:pStyle w:val="num"/>
        <w:rPr>
          <w:rtl/>
          <w:lang w:bidi="fa-IR"/>
        </w:rPr>
      </w:pPr>
    </w:p>
    <w:p w14:paraId="17F98F4F" w14:textId="77777777" w:rsidR="00A53D3E" w:rsidRPr="00A53D3E" w:rsidRDefault="00A53D3E" w:rsidP="00A53D3E">
      <w:pPr>
        <w:pStyle w:val="subname"/>
        <w:rPr>
          <w:lang w:bidi="fa-IR"/>
        </w:rPr>
      </w:pPr>
    </w:p>
    <w:p w14:paraId="7B9F4171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آن‌ها که روياروي</w:t>
      </w:r>
    </w:p>
    <w:p w14:paraId="279E97DE" w14:textId="77777777" w:rsidR="0080540D" w:rsidRPr="0080540D" w:rsidRDefault="0080540D" w:rsidP="00A53D3E">
      <w:pPr>
        <w:pStyle w:val="body"/>
        <w:bidi/>
        <w:divId w:val="1424379894"/>
      </w:pPr>
      <w:r w:rsidRPr="0080540D">
        <w:t> </w:t>
      </w:r>
      <w:r w:rsidRPr="0080540D">
        <w:tab/>
        <w:t> </w:t>
      </w:r>
    </w:p>
    <w:p w14:paraId="0A34F765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با چشمان ِ گشاده در مرگ نگريستند،</w:t>
      </w:r>
    </w:p>
    <w:p w14:paraId="2D0385B4" w14:textId="77777777" w:rsidR="0080540D" w:rsidRPr="0080540D" w:rsidRDefault="0080540D" w:rsidP="00A53D3E">
      <w:pPr>
        <w:pStyle w:val="body"/>
        <w:bidi/>
        <w:divId w:val="1424379894"/>
      </w:pPr>
      <w:r w:rsidRPr="0080540D">
        <w:t> </w:t>
      </w:r>
    </w:p>
    <w:p w14:paraId="1A4DCCF7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برادران ِ سربلند،</w:t>
      </w:r>
    </w:p>
    <w:p w14:paraId="35BCDF32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078006EE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در محله‌ي ِ تاريک</w:t>
      </w:r>
    </w:p>
    <w:p w14:paraId="55968F4F" w14:textId="77777777" w:rsidR="0080540D" w:rsidRPr="0080540D" w:rsidRDefault="0080540D" w:rsidP="00A53D3E">
      <w:pPr>
        <w:pStyle w:val="body"/>
        <w:bidi/>
        <w:divId w:val="329872727"/>
      </w:pPr>
      <w:r w:rsidRPr="0080540D">
        <w:t> </w:t>
      </w:r>
      <w:r w:rsidRPr="0080540D">
        <w:tab/>
        <w:t> </w:t>
      </w:r>
    </w:p>
    <w:p w14:paraId="0C04A20B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يک تن بيدار نيست.</w:t>
      </w:r>
    </w:p>
    <w:p w14:paraId="28C93965" w14:textId="77777777" w:rsidR="0080540D" w:rsidRPr="0080540D" w:rsidRDefault="0080540D" w:rsidP="00A53D3E">
      <w:pPr>
        <w:pStyle w:val="body"/>
        <w:bidi/>
        <w:divId w:val="329872727"/>
      </w:pPr>
      <w:r w:rsidRPr="0080540D">
        <w:t> </w:t>
      </w:r>
    </w:p>
    <w:p w14:paraId="3A1FB99F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آن‌ها که خشم ِ گردن‌کش را در گِره ِ مشت‌هاي ِ خالي‌ي ِ خويش</w:t>
      </w:r>
    </w:p>
    <w:p w14:paraId="6E20DB8E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فرياد کردند،</w:t>
      </w:r>
    </w:p>
    <w:p w14:paraId="7D93CBC5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خواهران ِ دل‌تنگ،</w:t>
      </w:r>
    </w:p>
    <w:p w14:paraId="29FD4811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در محله‌ي ِ تاريک</w:t>
      </w:r>
    </w:p>
    <w:p w14:paraId="74C2859F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يک تن بيدار نيست.</w:t>
      </w:r>
    </w:p>
    <w:p w14:paraId="658D0F9C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6F9CAE42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آن‌ها که با عطر ِ نان ِ گرم و هياهوي ِ زنگ ِ تفريح بيگانه ماندند</w:t>
      </w:r>
    </w:p>
    <w:p w14:paraId="68D60AF7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چرا که مجال ِ ايشان در فاصله‌ي ِ گهواره و گور بس کوتاه بود،</w:t>
      </w:r>
    </w:p>
    <w:p w14:paraId="766FA2A2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از فرزندان ِ ترس‌خورده‌ي ِ نوميد،</w:t>
      </w:r>
    </w:p>
    <w:p w14:paraId="33BF1930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2AC9D131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در محله‌ي ِ تاريک</w:t>
      </w:r>
    </w:p>
    <w:p w14:paraId="1B6AFC53" w14:textId="77777777" w:rsidR="0080540D" w:rsidRPr="0080540D" w:rsidRDefault="0080540D" w:rsidP="00A53D3E">
      <w:pPr>
        <w:pStyle w:val="body"/>
        <w:bidi/>
        <w:divId w:val="1615402889"/>
      </w:pPr>
      <w:r w:rsidRPr="0080540D">
        <w:t> </w:t>
      </w:r>
      <w:r w:rsidRPr="0080540D">
        <w:tab/>
        <w:t> </w:t>
      </w:r>
    </w:p>
    <w:p w14:paraId="725EC67A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يک تن بيدار نيست.</w:t>
      </w:r>
    </w:p>
    <w:p w14:paraId="38F13DB7" w14:textId="77777777" w:rsidR="0080540D" w:rsidRPr="0080540D" w:rsidRDefault="0080540D" w:rsidP="00A53D3E">
      <w:pPr>
        <w:pStyle w:val="body"/>
        <w:bidi/>
        <w:divId w:val="1615402889"/>
      </w:pPr>
      <w:r w:rsidRPr="0080540D">
        <w:t> </w:t>
      </w:r>
    </w:p>
    <w:p w14:paraId="0D04EA99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 برادران!</w:t>
      </w:r>
    </w:p>
    <w:p w14:paraId="10A8A203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شماله‌ها فرود آريد</w:t>
      </w:r>
    </w:p>
    <w:p w14:paraId="305C09EF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591C0E22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شايد که چشم ِ ستاره‌ئي</w:t>
      </w:r>
    </w:p>
    <w:p w14:paraId="2457062B" w14:textId="77777777" w:rsidR="0080540D" w:rsidRPr="0080540D" w:rsidRDefault="0080540D" w:rsidP="00A53D3E">
      <w:pPr>
        <w:pStyle w:val="body"/>
        <w:bidi/>
        <w:divId w:val="240331443"/>
      </w:pPr>
      <w:r w:rsidRPr="0080540D">
        <w:t> </w:t>
      </w:r>
      <w:r w:rsidRPr="0080540D">
        <w:tab/>
        <w:t> </w:t>
      </w:r>
    </w:p>
    <w:p w14:paraId="399474F7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به شهادت</w:t>
      </w:r>
    </w:p>
    <w:p w14:paraId="0F57FD4D" w14:textId="77777777" w:rsidR="0080540D" w:rsidRPr="0080540D" w:rsidRDefault="0080540D" w:rsidP="00A53D3E">
      <w:pPr>
        <w:pStyle w:val="body"/>
        <w:bidi/>
        <w:divId w:val="240331443"/>
      </w:pPr>
      <w:r w:rsidRPr="0080540D">
        <w:t> </w:t>
      </w:r>
    </w:p>
    <w:p w14:paraId="29AE8AE8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در ميان ِ اين هياکل ِ نيمي از رنج و نيمي از مرگ که در گذرگاه ِ روياي ِ</w:t>
      </w:r>
    </w:p>
    <w:p w14:paraId="28139F14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ابليس به خلا پيوسته‌اند</w:t>
      </w:r>
    </w:p>
    <w:p w14:paraId="13CA8FF8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تصويري چنان بتواند يافت</w:t>
      </w:r>
    </w:p>
    <w:p w14:paraId="5D01DE6E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که شباهتي از يهوه به ميراث برده باشد.</w:t>
      </w:r>
    </w:p>
    <w:p w14:paraId="2BBF0ACA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5B0D9F47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اينان مرگ را سرودي کرده‌اند.</w:t>
      </w:r>
    </w:p>
    <w:p w14:paraId="34A453F7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اينان مرگ را</w:t>
      </w:r>
    </w:p>
    <w:p w14:paraId="1F35F729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چندان شکوه‌مند و بلند آواز داده‌اند</w:t>
      </w:r>
    </w:p>
    <w:p w14:paraId="74579DDB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787DDDC6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که بهار</w:t>
      </w:r>
    </w:p>
    <w:p w14:paraId="0FB1E4CD" w14:textId="77777777" w:rsidR="0080540D" w:rsidRPr="0080540D" w:rsidRDefault="0080540D" w:rsidP="00A53D3E">
      <w:pPr>
        <w:pStyle w:val="body"/>
        <w:bidi/>
        <w:divId w:val="2124762250"/>
        <w:rPr>
          <w:lang w:bidi="fa-IR"/>
        </w:rPr>
      </w:pPr>
      <w:r w:rsidRPr="0080540D">
        <w:t> </w:t>
      </w:r>
      <w:r w:rsidRPr="0080540D">
        <w:tab/>
        <w:t> </w:t>
      </w:r>
      <w:r w:rsidRPr="0080540D">
        <w:tab/>
      </w:r>
      <w:r w:rsidRPr="0080540D">
        <w:rPr>
          <w:rFonts w:hint="cs"/>
          <w:rtl/>
          <w:lang w:bidi="fa-IR"/>
        </w:rPr>
        <w:t> </w:t>
      </w:r>
    </w:p>
    <w:p w14:paraId="36A3474B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چنان‌چون آواري</w:t>
      </w:r>
    </w:p>
    <w:p w14:paraId="30F2D247" w14:textId="77777777" w:rsidR="0080540D" w:rsidRPr="0080540D" w:rsidRDefault="0080540D" w:rsidP="00A53D3E">
      <w:pPr>
        <w:pStyle w:val="body"/>
        <w:bidi/>
        <w:divId w:val="2124762250"/>
      </w:pPr>
      <w:r w:rsidRPr="0080540D">
        <w:t> </w:t>
      </w:r>
      <w:r w:rsidRPr="0080540D">
        <w:tab/>
        <w:t> </w:t>
      </w:r>
    </w:p>
    <w:p w14:paraId="6E79B2F3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 </w:t>
      </w:r>
      <w:r w:rsidRPr="0080540D">
        <w:rPr>
          <w:lang w:bidi="fa-IR"/>
        </w:rPr>
        <w:tab/>
      </w:r>
      <w:r w:rsidRPr="0080540D">
        <w:rPr>
          <w:rFonts w:hint="cs"/>
          <w:rtl/>
          <w:lang w:bidi="fa-IR"/>
        </w:rPr>
        <w:t>بر رگ ِ دوزخ خزيده است.</w:t>
      </w:r>
    </w:p>
    <w:p w14:paraId="4DD30738" w14:textId="77777777" w:rsidR="0080540D" w:rsidRPr="0080540D" w:rsidRDefault="0080540D" w:rsidP="00A53D3E">
      <w:pPr>
        <w:pStyle w:val="body"/>
        <w:bidi/>
        <w:divId w:val="2124762250"/>
      </w:pPr>
      <w:r w:rsidRPr="0080540D">
        <w:t> </w:t>
      </w:r>
    </w:p>
    <w:p w14:paraId="712D13D3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 برادران!</w:t>
      </w:r>
    </w:p>
    <w:p w14:paraId="695E7DD6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اين سنبله‌هاي ِ سبز</w:t>
      </w:r>
    </w:p>
    <w:p w14:paraId="690E6211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در آستان ِ درو سرودي چندان دل‌انگيز خوانده‌اند</w:t>
      </w:r>
    </w:p>
    <w:p w14:paraId="67D51285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03B7E85A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که دروگر</w:t>
      </w:r>
    </w:p>
    <w:p w14:paraId="415976D3" w14:textId="77777777" w:rsidR="0080540D" w:rsidRPr="0080540D" w:rsidRDefault="0080540D" w:rsidP="00A53D3E">
      <w:pPr>
        <w:pStyle w:val="body"/>
        <w:bidi/>
        <w:divId w:val="174614102"/>
        <w:rPr>
          <w:lang w:bidi="fa-IR"/>
        </w:rPr>
      </w:pPr>
      <w:r w:rsidRPr="0080540D">
        <w:t> </w:t>
      </w:r>
      <w:r w:rsidRPr="0080540D">
        <w:tab/>
        <w:t> </w:t>
      </w:r>
      <w:r w:rsidRPr="0080540D">
        <w:tab/>
      </w:r>
      <w:r w:rsidRPr="0080540D">
        <w:rPr>
          <w:rFonts w:hint="cs"/>
          <w:rtl/>
          <w:lang w:bidi="fa-IR"/>
        </w:rPr>
        <w:t> </w:t>
      </w:r>
    </w:p>
    <w:p w14:paraId="203043FD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از حقارت ِ خويش</w:t>
      </w:r>
    </w:p>
    <w:p w14:paraId="76ACF163" w14:textId="77777777" w:rsidR="0080540D" w:rsidRPr="0080540D" w:rsidRDefault="0080540D" w:rsidP="00A53D3E">
      <w:pPr>
        <w:pStyle w:val="body"/>
        <w:bidi/>
        <w:divId w:val="174614102"/>
      </w:pPr>
      <w:r w:rsidRPr="0080540D">
        <w:t> </w:t>
      </w:r>
      <w:r w:rsidRPr="0080540D">
        <w:tab/>
        <w:t> </w:t>
      </w:r>
    </w:p>
    <w:p w14:paraId="63B550CF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 </w:t>
      </w:r>
      <w:r w:rsidRPr="0080540D">
        <w:rPr>
          <w:lang w:bidi="fa-IR"/>
        </w:rPr>
        <w:tab/>
      </w:r>
      <w:r w:rsidRPr="0080540D">
        <w:rPr>
          <w:rFonts w:hint="cs"/>
          <w:rtl/>
          <w:lang w:bidi="fa-IR"/>
        </w:rPr>
        <w:t>لب به تَحَسُر گَزيده است.</w:t>
      </w:r>
    </w:p>
    <w:p w14:paraId="3DE9FA21" w14:textId="77777777" w:rsidR="0080540D" w:rsidRPr="0080540D" w:rsidRDefault="0080540D" w:rsidP="00A53D3E">
      <w:pPr>
        <w:pStyle w:val="body"/>
        <w:bidi/>
        <w:divId w:val="174614102"/>
      </w:pPr>
      <w:r w:rsidRPr="0080540D">
        <w:t> </w:t>
      </w:r>
    </w:p>
    <w:p w14:paraId="684FDE0E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مشعل‌ها فرود آريد که در سراسر ِ گتتوي ِ خاموش</w:t>
      </w:r>
    </w:p>
    <w:p w14:paraId="5B06A18A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76C55CD7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به جز چهره‌ي ِ جلادان</w:t>
      </w:r>
    </w:p>
    <w:p w14:paraId="0C878E95" w14:textId="77777777" w:rsidR="0080540D" w:rsidRPr="0080540D" w:rsidRDefault="0080540D" w:rsidP="00A53D3E">
      <w:pPr>
        <w:pStyle w:val="body"/>
        <w:bidi/>
        <w:divId w:val="819420401"/>
      </w:pPr>
      <w:r w:rsidRPr="0080540D">
        <w:t> </w:t>
      </w:r>
      <w:r w:rsidRPr="0080540D">
        <w:tab/>
        <w:t> </w:t>
      </w:r>
    </w:p>
    <w:p w14:paraId="4775A1F3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هيچ چيز از خدا شباهت نبرده است.</w:t>
      </w:r>
    </w:p>
    <w:p w14:paraId="06D2CD7C" w14:textId="77777777" w:rsidR="0080540D" w:rsidRPr="0080540D" w:rsidRDefault="0080540D" w:rsidP="00A53D3E">
      <w:pPr>
        <w:pStyle w:val="body"/>
        <w:bidi/>
        <w:divId w:val="819420401"/>
      </w:pPr>
      <w:r w:rsidRPr="0080540D">
        <w:t> </w:t>
      </w:r>
    </w:p>
    <w:p w14:paraId="7835D5FA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اينان به مرگ از مرگ شبيه‌ترند.</w:t>
      </w:r>
    </w:p>
    <w:p w14:paraId="445EC268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اينان از مرگي بي‌مرگ شباهت برده‌اند.</w:t>
      </w:r>
    </w:p>
    <w:p w14:paraId="0254E521" w14:textId="77777777" w:rsidR="008C4254" w:rsidRPr="0080540D" w:rsidRDefault="00D962A0" w:rsidP="00A53D3E">
      <w:pPr>
        <w:pStyle w:val="body"/>
        <w:bidi/>
        <w:rPr>
          <w:rtl/>
        </w:rPr>
      </w:pPr>
      <w:r w:rsidRPr="0080540D">
        <w:t> </w:t>
      </w:r>
    </w:p>
    <w:p w14:paraId="1E0AC9D4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سايه‌ئي لغزان‌اند که</w:t>
      </w:r>
    </w:p>
    <w:p w14:paraId="1EED79BF" w14:textId="77777777" w:rsidR="0080540D" w:rsidRPr="0080540D" w:rsidRDefault="0080540D" w:rsidP="00A53D3E">
      <w:pPr>
        <w:pStyle w:val="body"/>
        <w:bidi/>
        <w:divId w:val="935942276"/>
      </w:pPr>
      <w:r w:rsidRPr="0080540D">
        <w:t> </w:t>
      </w:r>
      <w:r w:rsidRPr="0080540D">
        <w:tab/>
        <w:t> </w:t>
      </w:r>
    </w:p>
    <w:p w14:paraId="176462EA" w14:textId="77777777" w:rsidR="0080540D" w:rsidRPr="0080540D" w:rsidRDefault="0080540D" w:rsidP="00A53D3E">
      <w:pPr>
        <w:pStyle w:val="body"/>
        <w:bidi/>
        <w:rPr>
          <w:rtl/>
          <w:lang w:bidi="fa-IR"/>
        </w:rPr>
      </w:pPr>
      <w:r w:rsidRPr="0080540D">
        <w:t> </w:t>
      </w:r>
      <w:r w:rsidRPr="0080540D">
        <w:tab/>
      </w:r>
      <w:r w:rsidRPr="0080540D">
        <w:rPr>
          <w:rFonts w:hint="cs"/>
          <w:rtl/>
          <w:lang w:bidi="fa-IR"/>
        </w:rPr>
        <w:t>چون مرگ</w:t>
      </w:r>
    </w:p>
    <w:p w14:paraId="01336C46" w14:textId="77777777" w:rsidR="0080540D" w:rsidRPr="0080540D" w:rsidRDefault="0080540D" w:rsidP="00A53D3E">
      <w:pPr>
        <w:pStyle w:val="body"/>
        <w:bidi/>
        <w:divId w:val="935942276"/>
      </w:pPr>
      <w:r w:rsidRPr="0080540D">
        <w:t> </w:t>
      </w:r>
    </w:p>
    <w:p w14:paraId="65C577F2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بر گستره‌ي ِ غم‌ناکي که خدا به فراموشي سپرده است</w:t>
      </w:r>
    </w:p>
    <w:p w14:paraId="63975C59" w14:textId="77777777" w:rsidR="008C4254" w:rsidRPr="0080540D" w:rsidRDefault="00D962A0" w:rsidP="00A53D3E">
      <w:pPr>
        <w:pStyle w:val="body"/>
        <w:bidi/>
        <w:rPr>
          <w:rtl/>
          <w:lang w:bidi="fa-IR"/>
        </w:rPr>
      </w:pPr>
      <w:r w:rsidRPr="0080540D">
        <w:rPr>
          <w:rFonts w:hint="cs"/>
          <w:rtl/>
          <w:lang w:bidi="fa-IR"/>
        </w:rPr>
        <w:t>جنبشي جاودانه دارند.</w:t>
      </w:r>
    </w:p>
    <w:p w14:paraId="6E629429" w14:textId="60BE8C72" w:rsidR="008C4254" w:rsidRDefault="00D962A0" w:rsidP="000E1EF9">
      <w:pPr>
        <w:pStyle w:val="when"/>
        <w:bidi/>
        <w:rPr>
          <w:rtl/>
          <w:lang w:bidi="fa-IR"/>
        </w:rPr>
      </w:pPr>
      <w:r w:rsidRPr="0080540D">
        <w:t> </w:t>
      </w:r>
      <w:r w:rsidRPr="0080540D">
        <w:rPr>
          <w:rFonts w:hint="cs"/>
          <w:rtl/>
          <w:lang w:bidi="fa-IR"/>
        </w:rPr>
        <w:t>۱۶ اسفند ِ ۱۳۴۱</w:t>
      </w:r>
    </w:p>
    <w:p w14:paraId="54795A69" w14:textId="77777777" w:rsidR="00A53D3E" w:rsidRPr="000E1EF9" w:rsidRDefault="00A53D3E" w:rsidP="000E1EF9">
      <w:pPr>
        <w:pStyle w:val="where"/>
        <w:bidi/>
        <w:rPr>
          <w:rtl/>
        </w:rPr>
      </w:pPr>
      <w:bookmarkStart w:id="0" w:name="_GoBack"/>
      <w:bookmarkEnd w:id="0"/>
    </w:p>
    <w:sectPr w:rsidR="00A53D3E" w:rsidRPr="000E1E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D962A0"/>
    <w:rsid w:val="000E1EF9"/>
    <w:rsid w:val="0080540D"/>
    <w:rsid w:val="008C4254"/>
    <w:rsid w:val="00A53D3E"/>
    <w:rsid w:val="00D9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2261C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D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53D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3D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53D3E"/>
    <w:pPr>
      <w:bidi/>
    </w:pPr>
  </w:style>
  <w:style w:type="paragraph" w:customStyle="1" w:styleId="num">
    <w:name w:val="num"/>
    <w:basedOn w:val="poem"/>
    <w:qFormat/>
    <w:rsid w:val="00A53D3E"/>
    <w:pPr>
      <w:spacing w:before="240"/>
    </w:pPr>
  </w:style>
  <w:style w:type="paragraph" w:customStyle="1" w:styleId="body">
    <w:name w:val="body"/>
    <w:basedOn w:val="Normal"/>
    <w:qFormat/>
    <w:rsid w:val="00A53D3E"/>
    <w:rPr>
      <w:color w:val="000000"/>
    </w:rPr>
  </w:style>
  <w:style w:type="paragraph" w:customStyle="1" w:styleId="when">
    <w:name w:val="when"/>
    <w:basedOn w:val="who"/>
    <w:next w:val="where"/>
    <w:qFormat/>
    <w:rsid w:val="00A53D3E"/>
    <w:pPr>
      <w:spacing w:before="360"/>
    </w:pPr>
  </w:style>
  <w:style w:type="paragraph" w:customStyle="1" w:styleId="where">
    <w:name w:val="where"/>
    <w:basedOn w:val="when"/>
    <w:next w:val="NoSpacing"/>
    <w:qFormat/>
    <w:rsid w:val="00A53D3E"/>
    <w:pPr>
      <w:spacing w:before="0"/>
    </w:pPr>
  </w:style>
  <w:style w:type="paragraph" w:styleId="NoSpacing">
    <w:name w:val="No Spacing"/>
    <w:uiPriority w:val="1"/>
    <w:qFormat/>
    <w:rsid w:val="00A53D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3D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3D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D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D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D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3D3E"/>
    <w:rPr>
      <w:b/>
      <w:bCs/>
    </w:rPr>
  </w:style>
  <w:style w:type="character" w:styleId="Emphasis">
    <w:name w:val="Emphasis"/>
    <w:uiPriority w:val="20"/>
    <w:qFormat/>
    <w:rsid w:val="00A53D3E"/>
    <w:rPr>
      <w:i/>
      <w:iCs/>
    </w:rPr>
  </w:style>
  <w:style w:type="paragraph" w:styleId="ListParagraph">
    <w:name w:val="List Paragraph"/>
    <w:basedOn w:val="Normal"/>
    <w:uiPriority w:val="34"/>
    <w:qFormat/>
    <w:rsid w:val="00A53D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53D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3D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3D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3D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3D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3D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3D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D3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D3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D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D3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D3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D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D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D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D3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D3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D3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A53D3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A53D3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A53D3E"/>
    <w:pPr>
      <w:bidi/>
    </w:pPr>
  </w:style>
  <w:style w:type="paragraph" w:customStyle="1" w:styleId="num">
    <w:name w:val="num"/>
    <w:basedOn w:val="poem"/>
    <w:qFormat/>
    <w:rsid w:val="00A53D3E"/>
    <w:pPr>
      <w:spacing w:before="240"/>
    </w:pPr>
  </w:style>
  <w:style w:type="paragraph" w:customStyle="1" w:styleId="body">
    <w:name w:val="body"/>
    <w:basedOn w:val="Normal"/>
    <w:qFormat/>
    <w:rsid w:val="00A53D3E"/>
    <w:rPr>
      <w:color w:val="000000"/>
    </w:rPr>
  </w:style>
  <w:style w:type="paragraph" w:customStyle="1" w:styleId="when">
    <w:name w:val="when"/>
    <w:basedOn w:val="who"/>
    <w:next w:val="where"/>
    <w:qFormat/>
    <w:rsid w:val="00A53D3E"/>
    <w:pPr>
      <w:spacing w:before="360"/>
    </w:pPr>
  </w:style>
  <w:style w:type="paragraph" w:customStyle="1" w:styleId="where">
    <w:name w:val="where"/>
    <w:basedOn w:val="when"/>
    <w:next w:val="NoSpacing"/>
    <w:qFormat/>
    <w:rsid w:val="00A53D3E"/>
    <w:pPr>
      <w:spacing w:before="0"/>
    </w:pPr>
  </w:style>
  <w:style w:type="paragraph" w:styleId="NoSpacing">
    <w:name w:val="No Spacing"/>
    <w:uiPriority w:val="1"/>
    <w:qFormat/>
    <w:rsid w:val="00A53D3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A53D3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A53D3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D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D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D3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D3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D3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D3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D3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D3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3D3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53D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3D3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D3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53D3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A53D3E"/>
    <w:rPr>
      <w:b/>
      <w:bCs/>
    </w:rPr>
  </w:style>
  <w:style w:type="character" w:styleId="Emphasis">
    <w:name w:val="Emphasis"/>
    <w:uiPriority w:val="20"/>
    <w:qFormat/>
    <w:rsid w:val="00A53D3E"/>
    <w:rPr>
      <w:i/>
      <w:iCs/>
    </w:rPr>
  </w:style>
  <w:style w:type="paragraph" w:styleId="ListParagraph">
    <w:name w:val="List Paragraph"/>
    <w:basedOn w:val="Normal"/>
    <w:uiPriority w:val="34"/>
    <w:qFormat/>
    <w:rsid w:val="00A53D3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A53D3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53D3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D3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D3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53D3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53D3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53D3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53D3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53D3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3D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14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1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98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28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2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5</cp:revision>
  <dcterms:created xsi:type="dcterms:W3CDTF">2010-03-16T16:11:00Z</dcterms:created>
  <dcterms:modified xsi:type="dcterms:W3CDTF">2010-04-06T11:29:00Z</dcterms:modified>
</cp:coreProperties>
</file>