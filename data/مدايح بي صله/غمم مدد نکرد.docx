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1CC4C" w14:textId="77777777" w:rsidR="00904221" w:rsidRDefault="001B420B" w:rsidP="00002CCD">
      <w:pPr>
        <w:pStyle w:val="poem"/>
      </w:pPr>
      <w:r>
        <w:rPr>
          <w:rFonts w:hint="cs"/>
          <w:rtl/>
        </w:rPr>
        <w:t>غمم مدد نکرد</w:t>
      </w:r>
    </w:p>
    <w:p w14:paraId="72021A1D" w14:textId="67876090" w:rsidR="00002CCD" w:rsidRDefault="00002CCD" w:rsidP="00002CCD">
      <w:pPr>
        <w:pStyle w:val="who"/>
        <w:bidi/>
        <w:rPr>
          <w:rtl/>
        </w:rPr>
      </w:pPr>
    </w:p>
    <w:p w14:paraId="4F9067ED" w14:textId="71EFD359" w:rsidR="00002CCD" w:rsidRDefault="00002CCD" w:rsidP="00002CCD">
      <w:pPr>
        <w:pStyle w:val="why"/>
        <w:rPr>
          <w:rtl/>
        </w:rPr>
      </w:pPr>
    </w:p>
    <w:p w14:paraId="188BFEE3" w14:textId="4DBE0030" w:rsidR="00002CCD" w:rsidRDefault="00002CCD" w:rsidP="00002CCD">
      <w:pPr>
        <w:pStyle w:val="num"/>
        <w:rPr>
          <w:rtl/>
        </w:rPr>
      </w:pPr>
    </w:p>
    <w:p w14:paraId="0D1A1459" w14:textId="77777777" w:rsidR="00002CCD" w:rsidRDefault="00002CCD" w:rsidP="00002CCD">
      <w:pPr>
        <w:pStyle w:val="subname"/>
      </w:pPr>
    </w:p>
    <w:p w14:paraId="2F276B0F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غمم مدد نکرد:</w:t>
      </w:r>
    </w:p>
    <w:p w14:paraId="1642E40F" w14:textId="78FCF63C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چنان از مرزها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تکاثُف برگذشت</w:t>
      </w:r>
    </w:p>
    <w:p w14:paraId="1F33E37A" w14:textId="073E4C7D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که کس به اندُهناک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 جانِ پُردر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غم</w:t>
      </w:r>
    </w:p>
    <w:p w14:paraId="24AA7280" w14:textId="77777777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ره نبرد</w:t>
      </w:r>
      <w:r>
        <w:rPr>
          <w:rFonts w:hint="cs"/>
        </w:rPr>
        <w:t>.</w:t>
      </w:r>
    </w:p>
    <w:p w14:paraId="39F74E4D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5F83A37B" w14:textId="04B0D896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نگاهم به خلأ خ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ره ماند</w:t>
      </w:r>
    </w:p>
    <w:p w14:paraId="582398C6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گفتند</w:t>
      </w:r>
    </w:p>
    <w:p w14:paraId="68A8BDC4" w14:textId="607B8254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ملالِ گذشته م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‌اند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شد</w:t>
      </w:r>
      <w:r>
        <w:rPr>
          <w:rFonts w:hint="cs"/>
        </w:rPr>
        <w:t>.</w:t>
      </w:r>
    </w:p>
    <w:p w14:paraId="2C85003D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0566FD8E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از سخن بازماندم</w:t>
      </w:r>
    </w:p>
    <w:p w14:paraId="5B19D872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گفتند</w:t>
      </w:r>
    </w:p>
    <w:p w14:paraId="09917F89" w14:textId="777F5183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</w:t>
      </w:r>
      <w:r>
        <w:rPr>
          <w:rFonts w:hint="cs"/>
        </w:rPr>
        <w:t xml:space="preserve"> </w:t>
      </w:r>
      <w:r>
        <w:rPr>
          <w:rFonts w:hint="cs"/>
          <w:rtl/>
        </w:rPr>
        <w:t>مانا کفگ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رِ روغنْ‌زبان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‌اش</w:t>
      </w:r>
    </w:p>
    <w:p w14:paraId="2DD65063" w14:textId="0EEE90A7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تَهِ 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گ آمده</w:t>
      </w:r>
      <w:r>
        <w:rPr>
          <w:rFonts w:hint="cs"/>
        </w:rPr>
        <w:t>.</w:t>
      </w:r>
    </w:p>
    <w:p w14:paraId="11D6A07D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71D78990" w14:textId="59E56BEA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اشک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حلقه به چشمم نبست،</w:t>
      </w:r>
    </w:p>
    <w:p w14:paraId="74C55551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گفتند</w:t>
      </w:r>
    </w:p>
    <w:p w14:paraId="5166F5F1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hint="cs"/>
          <w:rtl/>
        </w:rPr>
        <w:t>به خاک افتادنِ آن همه سَروَش</w:t>
      </w:r>
    </w:p>
    <w:p w14:paraId="75F5FF94" w14:textId="3C2EF5B9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ه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چ 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ست</w:t>
      </w:r>
      <w:r>
        <w:rPr>
          <w:rFonts w:hint="cs"/>
        </w:rPr>
        <w:t>.</w:t>
      </w:r>
    </w:p>
    <w:p w14:paraId="795AD995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2D5A1CE5" w14:textId="2DFFDA9A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‌خود از خو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ش</w:t>
      </w:r>
    </w:p>
    <w:p w14:paraId="75134917" w14:textId="64FA3050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ص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حه بر 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اوردم،</w:t>
      </w:r>
    </w:p>
    <w:p w14:paraId="7FE7F7A1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گفتند</w:t>
      </w:r>
    </w:p>
    <w:p w14:paraId="0113DA7F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در حضور</w:t>
      </w:r>
    </w:p>
    <w:p w14:paraId="71B1E91D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hint="cs"/>
          <w:rtl/>
        </w:rPr>
        <w:t>متظاهِر مِهر است</w:t>
      </w:r>
    </w:p>
    <w:p w14:paraId="5148F978" w14:textId="742E972D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اما چون برفت</w:t>
      </w:r>
      <w:r w:rsidR="00002CCD">
        <w:rPr>
          <w:rFonts w:hint="cs"/>
          <w:rtl/>
        </w:rPr>
        <w:t>ي</w:t>
      </w:r>
    </w:p>
    <w:p w14:paraId="7797403D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خاطر</w:t>
      </w:r>
    </w:p>
    <w:p w14:paraId="00886797" w14:textId="27100248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بروفت</w:t>
      </w:r>
      <w:r w:rsidR="00002CCD">
        <w:rPr>
          <w:rFonts w:hint="cs"/>
          <w:rtl/>
        </w:rPr>
        <w:t>ي</w:t>
      </w:r>
      <w:r>
        <w:rPr>
          <w:rFonts w:hint="cs"/>
        </w:rPr>
        <w:t>.</w:t>
      </w:r>
    </w:p>
    <w:p w14:paraId="0BFAAFE6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2B3ACC32" w14:textId="77777777" w:rsidR="00904221" w:rsidRDefault="001B420B" w:rsidP="00002CCD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9B85DA4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00ED12A5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پس</w:t>
      </w:r>
    </w:p>
    <w:p w14:paraId="21F0E64C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سوگوارانِ حِرفت</w:t>
      </w:r>
    </w:p>
    <w:p w14:paraId="31BFC319" w14:textId="6CD3962A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عزاخانه تُه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کردند</w:t>
      </w:r>
      <w:r>
        <w:rPr>
          <w:rFonts w:hint="cs"/>
        </w:rPr>
        <w:t>:</w:t>
      </w:r>
    </w:p>
    <w:p w14:paraId="24AC565F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به عرض دادنِ اندوه</w:t>
      </w:r>
    </w:p>
    <w:p w14:paraId="027A4E83" w14:textId="77777777" w:rsidR="00904221" w:rsidRDefault="001B420B" w:rsidP="00002CCD">
      <w:pPr>
        <w:pStyle w:val="body"/>
        <w:bidi/>
        <w:rPr>
          <w:rtl/>
        </w:rPr>
      </w:pPr>
      <w:r>
        <w:t>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 جنبانده،</w:t>
      </w:r>
    </w:p>
    <w:p w14:paraId="29229C75" w14:textId="4757C1BE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درمانده از درکِ مرگ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چن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2FD8F612" w14:textId="12C99ECA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شورابه‌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‌حاصل به پهنا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رُخساره بردوانده،</w:t>
      </w:r>
    </w:p>
    <w:p w14:paraId="3164D88C" w14:textId="3C8F98B8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آ</w:t>
      </w:r>
      <w:r w:rsidR="00002CCD">
        <w:rPr>
          <w:rFonts w:hint="cs"/>
          <w:rtl/>
        </w:rPr>
        <w:t>يي</w:t>
      </w:r>
      <w:r>
        <w:rPr>
          <w:rFonts w:hint="cs"/>
          <w:rtl/>
        </w:rPr>
        <w:t>نِ پرستشِ مُردگانِ مرگ را</w:t>
      </w:r>
    </w:p>
    <w:p w14:paraId="04D43BB2" w14:textId="51B041BA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اه پوش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ده،</w:t>
      </w:r>
    </w:p>
    <w:p w14:paraId="5D02BE0E" w14:textId="668FC57F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القا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غم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‌مغز را</w:t>
      </w:r>
    </w:p>
    <w:p w14:paraId="4D42073C" w14:textId="5B0C09A0" w:rsidR="00904221" w:rsidRDefault="001B420B" w:rsidP="00002CCD">
      <w:pPr>
        <w:pStyle w:val="body"/>
        <w:bidi/>
        <w:rPr>
          <w:rtl/>
        </w:rPr>
      </w:pPr>
      <w:r>
        <w:t>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مو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ه‌کُنان</w:t>
      </w:r>
    </w:p>
    <w:p w14:paraId="791C7511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جامه</w:t>
      </w:r>
    </w:p>
    <w:p w14:paraId="53C3F912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hint="cs"/>
          <w:rtl/>
        </w:rPr>
        <w:t>به قامت</w:t>
      </w:r>
    </w:p>
    <w:p w14:paraId="203716F6" w14:textId="053BCA90" w:rsidR="00904221" w:rsidRDefault="001B420B" w:rsidP="00002CCD">
      <w:pPr>
        <w:pStyle w:val="body"/>
        <w:bidi/>
        <w:rPr>
          <w:rtl/>
        </w:rPr>
      </w:pPr>
      <w:r>
        <w:t>   </w:t>
      </w:r>
      <w:r>
        <w:rPr>
          <w:rFonts w:hint="cs"/>
        </w:rPr>
        <w:t xml:space="preserve"> </w:t>
      </w:r>
      <w:r>
        <w:t> </w:t>
      </w:r>
      <w:r>
        <w:rPr>
          <w:rFonts w:hint="cs"/>
        </w:rPr>
        <w:t xml:space="preserve"> </w:t>
      </w:r>
      <w:r>
        <w:t>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بردر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ده</w:t>
      </w:r>
      <w:r>
        <w:rPr>
          <w:rFonts w:hint="cs"/>
        </w:rPr>
        <w:t>.</w:t>
      </w:r>
    </w:p>
    <w:p w14:paraId="7C7892A9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389F5F8C" w14:textId="77777777" w:rsidR="00904221" w:rsidRDefault="001B420B" w:rsidP="00002CCD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52144F7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785FA007" w14:textId="011494E4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چون با خود خال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ماندم</w:t>
      </w:r>
    </w:p>
    <w:p w14:paraId="078B26C1" w14:textId="03950BE4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تصو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رِ عظ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مِ غ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ابش را</w:t>
      </w:r>
    </w:p>
    <w:p w14:paraId="005A777C" w14:textId="7BFBC4BE" w:rsidR="00904221" w:rsidRDefault="001B420B" w:rsidP="00002CCD">
      <w:pPr>
        <w:pStyle w:val="body"/>
        <w:bidi/>
        <w:rPr>
          <w:rtl/>
        </w:rPr>
      </w:pPr>
      <w:r>
        <w:t>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پ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شِ نگاه نهادم</w:t>
      </w:r>
    </w:p>
    <w:p w14:paraId="29A67A75" w14:textId="2C36FB1C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و ابر و ابر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نه‌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زمستان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‌ِ تمامتِ عمر</w:t>
      </w:r>
    </w:p>
    <w:p w14:paraId="72B4AD00" w14:textId="078FC129" w:rsidR="00904221" w:rsidRDefault="00002CCD" w:rsidP="00002CCD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1B420B">
        <w:rPr>
          <w:rFonts w:hint="cs"/>
          <w:rtl/>
        </w:rPr>
        <w:t>کجا</w:t>
      </w:r>
    </w:p>
    <w:p w14:paraId="185DC0B4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در جانم</w:t>
      </w:r>
    </w:p>
    <w:p w14:paraId="5FB67BDA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هم درفشرد</w:t>
      </w:r>
    </w:p>
    <w:p w14:paraId="76BA3874" w14:textId="6A7F4845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هر چند که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‌مرز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نگ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اشک 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ز مرا</w:t>
      </w:r>
    </w:p>
    <w:p w14:paraId="6114A74F" w14:textId="3288A5CF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به زدودنِ تلخ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 درد</w:t>
      </w:r>
    </w:p>
    <w:p w14:paraId="70637490" w14:textId="22B7F4E8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مدد</w:t>
      </w:r>
      <w:r w:rsidR="00002CCD">
        <w:rPr>
          <w:rFonts w:hint="cs"/>
          <w:rtl/>
        </w:rPr>
        <w:t>ي</w:t>
      </w:r>
    </w:p>
    <w:p w14:paraId="327BA39C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</w:t>
      </w:r>
      <w:r>
        <w:rPr>
          <w:rFonts w:hint="cs"/>
        </w:rPr>
        <w:t xml:space="preserve"> </w:t>
      </w:r>
      <w:r>
        <w:rPr>
          <w:rFonts w:hint="cs"/>
          <w:rtl/>
        </w:rPr>
        <w:t>نکرد</w:t>
      </w:r>
      <w:r>
        <w:rPr>
          <w:rFonts w:hint="cs"/>
        </w:rPr>
        <w:t>.</w:t>
      </w:r>
    </w:p>
    <w:p w14:paraId="4C4075B5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5FF07905" w14:textId="3016CFE9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آنگاه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‌احساسِ سرزنش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ه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چ</w:t>
      </w:r>
    </w:p>
    <w:p w14:paraId="275F8D9C" w14:textId="181A2710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آ</w:t>
      </w:r>
      <w:r w:rsidR="00002CCD">
        <w:rPr>
          <w:rFonts w:hint="cs"/>
          <w:rtl/>
        </w:rPr>
        <w:t>يي</w:t>
      </w:r>
      <w:r>
        <w:rPr>
          <w:rFonts w:hint="cs"/>
          <w:rtl/>
        </w:rPr>
        <w:t>نه‌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بُهتانِ عظ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م را بازتابِ نگاهِ خود کردم:</w:t>
      </w:r>
    </w:p>
    <w:p w14:paraId="17C85684" w14:textId="1DD6293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سرخ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 ح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لت‌بازِ چشمانش را،</w:t>
      </w:r>
    </w:p>
    <w:p w14:paraId="7BABCC4F" w14:textId="0160CCEF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کم قدر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‌ِ آبگ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نه‌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سستِ خُل‌ْمست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 ناکامش را.</w:t>
      </w:r>
    </w:p>
    <w:p w14:paraId="08C9E20C" w14:textId="0414F89B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کاش 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کاش م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‌بود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، دوست،</w:t>
      </w:r>
    </w:p>
    <w:p w14:paraId="43F196B0" w14:textId="29283186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تا به چشم بب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ن</w:t>
      </w:r>
      <w:r w:rsidR="00002CCD">
        <w:rPr>
          <w:rFonts w:hint="cs"/>
          <w:rtl/>
        </w:rPr>
        <w:t>ي</w:t>
      </w:r>
    </w:p>
    <w:p w14:paraId="262EBDD9" w14:textId="65492D6F" w:rsidR="00904221" w:rsidRDefault="001B420B" w:rsidP="00002CCD">
      <w:pPr>
        <w:pStyle w:val="body"/>
        <w:bidi/>
        <w:rPr>
          <w:rtl/>
        </w:rPr>
      </w:pPr>
      <w:r>
        <w:t>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جان بچش</w:t>
      </w:r>
      <w:r w:rsidR="00002CCD">
        <w:rPr>
          <w:rFonts w:hint="cs"/>
          <w:rtl/>
        </w:rPr>
        <w:t>ي</w:t>
      </w:r>
    </w:p>
    <w:p w14:paraId="6A35F47D" w14:textId="77777777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سرانجامش را</w:t>
      </w:r>
    </w:p>
    <w:p w14:paraId="32F14444" w14:textId="77777777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(گرچه از آن دشوارتر است</w:t>
      </w:r>
    </w:p>
    <w:p w14:paraId="6CD4AAE9" w14:textId="13F05E17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که 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ک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، بر خاکِ شکست،</w:t>
      </w:r>
    </w:p>
    <w:p w14:paraId="35AD8E0D" w14:textId="0EB7DBCC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سورْمست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‌ِ دوقاز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حر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ف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‌بها را</w:t>
      </w:r>
    </w:p>
    <w:p w14:paraId="5E2F67A8" w14:textId="77777777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نظاره کند). ــ</w:t>
      </w:r>
    </w:p>
    <w:p w14:paraId="5BA87730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68F16080" w14:textId="77777777" w:rsidR="00904221" w:rsidRDefault="001B420B" w:rsidP="00002CCD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0F0FF634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7264EB59" w14:textId="184E1735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شاهدِ مرگِ خو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ش بود</w:t>
      </w:r>
    </w:p>
    <w:p w14:paraId="24A5B9F5" w14:textId="5C3045DE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پ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ش از آن‌که مرگ از جامش گلو</w:t>
      </w:r>
      <w:r w:rsidR="00002CCD">
        <w:rPr>
          <w:rFonts w:hint="cs"/>
          <w:rtl/>
        </w:rPr>
        <w:t>يي</w:t>
      </w:r>
      <w:r>
        <w:rPr>
          <w:rFonts w:hint="cs"/>
          <w:rtl/>
        </w:rPr>
        <w:t xml:space="preserve"> تر کند.</w:t>
      </w:r>
    </w:p>
    <w:p w14:paraId="04DBB2D1" w14:textId="6BD256F0" w:rsidR="00904221" w:rsidRDefault="001B420B" w:rsidP="00002CCD">
      <w:pPr>
        <w:pStyle w:val="body"/>
        <w:bidi/>
        <w:rPr>
          <w:rtl/>
        </w:rPr>
      </w:pPr>
      <w:r>
        <w:rPr>
          <w:rFonts w:hint="cs"/>
          <w:rtl/>
        </w:rPr>
        <w:t>اما غر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وِ مرگ را به گوش م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‌شن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7B67A1FC" w14:textId="0B2AD5C8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   </w:t>
      </w:r>
      <w:r>
        <w:rPr>
          <w:rFonts w:hint="cs"/>
        </w:rPr>
        <w:t xml:space="preserve"> (</w:t>
      </w:r>
      <w:r>
        <w:rPr>
          <w:rFonts w:hint="cs"/>
          <w:rtl/>
        </w:rPr>
        <w:t>انفجارِ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‌حوصله‌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خفّتِ جاودانه را</w:t>
      </w:r>
    </w:p>
    <w:p w14:paraId="51BE4B3D" w14:textId="36C41F33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در پ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چ‌وتابِ ر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شخند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‌امان</w:t>
      </w:r>
      <w:r>
        <w:rPr>
          <w:rFonts w:hint="cs"/>
        </w:rPr>
        <w:t>):</w:t>
      </w:r>
    </w:p>
    <w:p w14:paraId="0C594565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57C7EC30" w14:textId="1204ACC3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در برزخِ احتضار رها م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‌کنمت تا بکِش</w:t>
      </w:r>
      <w:r w:rsidR="00002CCD">
        <w:rPr>
          <w:rFonts w:hint="cs"/>
          <w:rtl/>
        </w:rPr>
        <w:t>ي</w:t>
      </w:r>
      <w:r>
        <w:rPr>
          <w:rFonts w:hint="cs"/>
        </w:rPr>
        <w:t>!</w:t>
      </w:r>
    </w:p>
    <w:p w14:paraId="2BBCC5A1" w14:textId="202DAFA6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ننگِ ح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اتت را</w:t>
      </w:r>
    </w:p>
    <w:p w14:paraId="03F68350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تلخ‌تر از زخمِ خنجر</w:t>
      </w:r>
    </w:p>
    <w:p w14:paraId="23185507" w14:textId="1F662246" w:rsidR="00904221" w:rsidRDefault="001B420B" w:rsidP="00002CCD">
      <w:pPr>
        <w:pStyle w:val="body"/>
        <w:bidi/>
        <w:rPr>
          <w:rtl/>
        </w:rPr>
      </w:pPr>
      <w:r>
        <w:t>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بچش</w:t>
      </w:r>
      <w:r w:rsidR="00002CCD">
        <w:rPr>
          <w:rFonts w:hint="cs"/>
          <w:rtl/>
        </w:rPr>
        <w:t>ي</w:t>
      </w:r>
    </w:p>
    <w:p w14:paraId="7782B386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6C2E0E8B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قطره‌به‌قطره</w:t>
      </w:r>
    </w:p>
    <w:p w14:paraId="3DF0D5DE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چکه‌به‌چکه</w:t>
      </w:r>
      <w:r>
        <w:rPr>
          <w:rFonts w:hint="cs"/>
        </w:rPr>
        <w:t>...</w:t>
      </w:r>
    </w:p>
    <w:p w14:paraId="5B498ABA" w14:textId="77777777" w:rsidR="00904221" w:rsidRDefault="001B420B" w:rsidP="00002CCD">
      <w:pPr>
        <w:pStyle w:val="body"/>
        <w:bidi/>
        <w:rPr>
          <w:rtl/>
        </w:rPr>
      </w:pPr>
      <w:r>
        <w:t> </w:t>
      </w:r>
    </w:p>
    <w:p w14:paraId="2F5BDCAF" w14:textId="363BFB0E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تو خود 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ن سُنّت نهاده‌ا</w:t>
      </w:r>
      <w:r w:rsidR="00002CCD">
        <w:rPr>
          <w:rFonts w:hint="cs"/>
          <w:rtl/>
        </w:rPr>
        <w:t>ي</w:t>
      </w:r>
    </w:p>
    <w:p w14:paraId="722DFA9D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که مرگ</w:t>
      </w:r>
    </w:p>
    <w:p w14:paraId="68F45F74" w14:textId="77777777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تنها</w:t>
      </w:r>
    </w:p>
    <w:p w14:paraId="01FEE01A" w14:textId="7B8BE30D" w:rsidR="00904221" w:rsidRDefault="001B420B" w:rsidP="00002CCD">
      <w:pPr>
        <w:pStyle w:val="body"/>
        <w:bidi/>
        <w:rPr>
          <w:rtl/>
        </w:rPr>
      </w:pPr>
      <w:r>
        <w:rPr>
          <w:rFonts w:ascii="Arial" w:hAnsi="Arial" w:cs="Arial"/>
        </w:rPr>
        <w:t>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شا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>سته‌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راستان باشد</w:t>
      </w:r>
      <w:r>
        <w:rPr>
          <w:rFonts w:hint="cs"/>
        </w:rPr>
        <w:t>.</w:t>
      </w:r>
      <w:r>
        <w:rPr>
          <w:rFonts w:ascii="Arial" w:hAnsi="Arial" w:cs="Arial"/>
        </w:rPr>
        <w:t>»</w:t>
      </w:r>
    </w:p>
    <w:p w14:paraId="43AFA2A0" w14:textId="3C8B44D1" w:rsidR="00904221" w:rsidRDefault="001B420B" w:rsidP="00002CCD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۴</w:t>
      </w:r>
      <w:r>
        <w:rPr>
          <w:rFonts w:hint="cs"/>
          <w:rtl/>
        </w:rPr>
        <w:t xml:space="preserve"> د</w:t>
      </w:r>
      <w:r w:rsidR="00002CCD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۱۳۶۳</w:t>
      </w:r>
    </w:p>
    <w:p w14:paraId="45DBDF64" w14:textId="77777777" w:rsidR="00002CCD" w:rsidRDefault="00002CCD" w:rsidP="00002CCD">
      <w:pPr>
        <w:pStyle w:val="where"/>
        <w:bidi/>
        <w:rPr>
          <w:rtl/>
        </w:rPr>
      </w:pPr>
    </w:p>
    <w:sectPr w:rsidR="00002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B420B"/>
    <w:rsid w:val="00002CCD"/>
    <w:rsid w:val="001B420B"/>
    <w:rsid w:val="0090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A2B8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C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C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C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02CC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2CC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02CCD"/>
    <w:pPr>
      <w:bidi/>
    </w:pPr>
  </w:style>
  <w:style w:type="paragraph" w:customStyle="1" w:styleId="num">
    <w:name w:val="num"/>
    <w:basedOn w:val="poem"/>
    <w:qFormat/>
    <w:rsid w:val="00002CCD"/>
    <w:pPr>
      <w:spacing w:before="240"/>
    </w:pPr>
  </w:style>
  <w:style w:type="paragraph" w:customStyle="1" w:styleId="body">
    <w:name w:val="body"/>
    <w:basedOn w:val="Normal"/>
    <w:qFormat/>
    <w:rsid w:val="00002CCD"/>
    <w:rPr>
      <w:color w:val="000000"/>
    </w:rPr>
  </w:style>
  <w:style w:type="paragraph" w:customStyle="1" w:styleId="when">
    <w:name w:val="when"/>
    <w:basedOn w:val="who"/>
    <w:next w:val="where"/>
    <w:qFormat/>
    <w:rsid w:val="00002CCD"/>
    <w:pPr>
      <w:spacing w:before="360"/>
    </w:pPr>
  </w:style>
  <w:style w:type="paragraph" w:customStyle="1" w:styleId="where">
    <w:name w:val="where"/>
    <w:basedOn w:val="when"/>
    <w:next w:val="NoSpacing"/>
    <w:qFormat/>
    <w:rsid w:val="00002CCD"/>
    <w:pPr>
      <w:spacing w:before="0"/>
    </w:pPr>
  </w:style>
  <w:style w:type="paragraph" w:styleId="NoSpacing">
    <w:name w:val="No Spacing"/>
    <w:uiPriority w:val="1"/>
    <w:qFormat/>
    <w:rsid w:val="00002CC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2CC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2CC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C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C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C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C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CC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C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CC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C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C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2CCD"/>
    <w:rPr>
      <w:b/>
      <w:bCs/>
    </w:rPr>
  </w:style>
  <w:style w:type="character" w:styleId="Emphasis">
    <w:name w:val="Emphasis"/>
    <w:uiPriority w:val="20"/>
    <w:qFormat/>
    <w:rsid w:val="00002CCD"/>
    <w:rPr>
      <w:i/>
      <w:iCs/>
    </w:rPr>
  </w:style>
  <w:style w:type="paragraph" w:styleId="ListParagraph">
    <w:name w:val="List Paragraph"/>
    <w:basedOn w:val="Normal"/>
    <w:uiPriority w:val="34"/>
    <w:qFormat/>
    <w:rsid w:val="00002CC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2CC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2C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CC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CC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2CC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2CC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2CC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2CC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2CC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CC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C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C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C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C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02CC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02CC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02CCD"/>
    <w:pPr>
      <w:bidi/>
    </w:pPr>
  </w:style>
  <w:style w:type="paragraph" w:customStyle="1" w:styleId="num">
    <w:name w:val="num"/>
    <w:basedOn w:val="poem"/>
    <w:qFormat/>
    <w:rsid w:val="00002CCD"/>
    <w:pPr>
      <w:spacing w:before="240"/>
    </w:pPr>
  </w:style>
  <w:style w:type="paragraph" w:customStyle="1" w:styleId="body">
    <w:name w:val="body"/>
    <w:basedOn w:val="Normal"/>
    <w:qFormat/>
    <w:rsid w:val="00002CCD"/>
    <w:rPr>
      <w:color w:val="000000"/>
    </w:rPr>
  </w:style>
  <w:style w:type="paragraph" w:customStyle="1" w:styleId="when">
    <w:name w:val="when"/>
    <w:basedOn w:val="who"/>
    <w:next w:val="where"/>
    <w:qFormat/>
    <w:rsid w:val="00002CCD"/>
    <w:pPr>
      <w:spacing w:before="360"/>
    </w:pPr>
  </w:style>
  <w:style w:type="paragraph" w:customStyle="1" w:styleId="where">
    <w:name w:val="where"/>
    <w:basedOn w:val="when"/>
    <w:next w:val="NoSpacing"/>
    <w:qFormat/>
    <w:rsid w:val="00002CCD"/>
    <w:pPr>
      <w:spacing w:before="0"/>
    </w:pPr>
  </w:style>
  <w:style w:type="paragraph" w:styleId="NoSpacing">
    <w:name w:val="No Spacing"/>
    <w:uiPriority w:val="1"/>
    <w:qFormat/>
    <w:rsid w:val="00002CC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02CC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02CC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C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C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C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C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CC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C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CC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C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CC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02CCD"/>
    <w:rPr>
      <w:b/>
      <w:bCs/>
    </w:rPr>
  </w:style>
  <w:style w:type="character" w:styleId="Emphasis">
    <w:name w:val="Emphasis"/>
    <w:uiPriority w:val="20"/>
    <w:qFormat/>
    <w:rsid w:val="00002CCD"/>
    <w:rPr>
      <w:i/>
      <w:iCs/>
    </w:rPr>
  </w:style>
  <w:style w:type="paragraph" w:styleId="ListParagraph">
    <w:name w:val="List Paragraph"/>
    <w:basedOn w:val="Normal"/>
    <w:uiPriority w:val="34"/>
    <w:qFormat/>
    <w:rsid w:val="00002CC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2CC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2C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CC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CC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02CC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02CC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02CC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02CC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02CC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C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1742</Characters>
  <Application>Microsoft Office Word</Application>
  <DocSecurity>0</DocSecurity>
  <Lines>158</Lines>
  <Paragraphs>114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2010-03-28T01:11:00Z</dcterms:created>
  <dcterms:modified xsi:type="dcterms:W3CDTF">2010-04-11T22:27:00Z</dcterms:modified>
</cp:coreProperties>
</file>