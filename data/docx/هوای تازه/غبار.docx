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0AF55" w14:textId="77777777" w:rsidR="008C25AD" w:rsidRPr="00E14016" w:rsidRDefault="00603539" w:rsidP="006F1E74">
      <w:pPr>
        <w:pStyle w:val="poem"/>
        <w:rPr>
          <w:rtl/>
          <w:lang w:bidi="fa-IR"/>
        </w:rPr>
      </w:pPr>
      <w:r w:rsidRPr="00E14016">
        <w:rPr>
          <w:rFonts w:hint="cs"/>
          <w:rtl/>
          <w:lang w:bidi="fa-IR"/>
        </w:rPr>
        <w:t>غبار</w:t>
      </w:r>
    </w:p>
    <w:p w14:paraId="001017AB" w14:textId="2BC5120A" w:rsidR="005163C9" w:rsidRDefault="005163C9" w:rsidP="006F1E74">
      <w:pPr>
        <w:pStyle w:val="who"/>
        <w:bidi/>
        <w:rPr>
          <w:rtl/>
          <w:lang w:bidi="fa-IR"/>
        </w:rPr>
      </w:pPr>
    </w:p>
    <w:p w14:paraId="4251C8A6" w14:textId="568B58ED" w:rsidR="006F1E74" w:rsidRDefault="006F1E74" w:rsidP="006F1E74">
      <w:pPr>
        <w:pStyle w:val="why"/>
        <w:rPr>
          <w:rtl/>
          <w:lang w:bidi="fa-IR"/>
        </w:rPr>
      </w:pPr>
    </w:p>
    <w:p w14:paraId="3ADF6705" w14:textId="27800C60" w:rsidR="006F1E74" w:rsidRDefault="006F1E74" w:rsidP="006F1E74">
      <w:pPr>
        <w:pStyle w:val="num"/>
        <w:rPr>
          <w:rtl/>
          <w:lang w:bidi="fa-IR"/>
        </w:rPr>
      </w:pPr>
    </w:p>
    <w:p w14:paraId="76678561" w14:textId="77777777" w:rsidR="006F1E74" w:rsidRPr="006F1E74" w:rsidRDefault="006F1E74" w:rsidP="006F1E74">
      <w:pPr>
        <w:pStyle w:val="subname"/>
        <w:rPr>
          <w:lang w:bidi="fa-IR"/>
        </w:rPr>
      </w:pPr>
    </w:p>
    <w:p w14:paraId="7F631269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از غريوِ ديوِ توفانم هراس</w:t>
      </w:r>
    </w:p>
    <w:p w14:paraId="16C651BD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وز خروشِ تُندرم اندوه نيست،</w:t>
      </w:r>
    </w:p>
    <w:p w14:paraId="513A826C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مرگِ مسکين را نمي‌گيرم به هيچ.</w:t>
      </w:r>
    </w:p>
    <w:p w14:paraId="4CAA3D01" w14:textId="77777777" w:rsidR="008C25AD" w:rsidRPr="00E14016" w:rsidRDefault="00603539" w:rsidP="006F1E74">
      <w:pPr>
        <w:pStyle w:val="body"/>
        <w:bidi/>
        <w:rPr>
          <w:rtl/>
        </w:rPr>
      </w:pPr>
      <w:r w:rsidRPr="00E14016">
        <w:t> </w:t>
      </w:r>
    </w:p>
    <w:p w14:paraId="39F32C0D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استوارم چون درختي پابه‌جاي</w:t>
      </w:r>
    </w:p>
    <w:p w14:paraId="40EDBCA6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پيچکِ بي‌خانماني را بگوي</w:t>
      </w:r>
    </w:p>
    <w:p w14:paraId="7B6B028B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بي‌ثمر با دست و پاي من مپيچ.</w:t>
      </w:r>
    </w:p>
    <w:p w14:paraId="534D9152" w14:textId="77777777" w:rsidR="008C25AD" w:rsidRPr="00E14016" w:rsidRDefault="00603539" w:rsidP="006F1E74">
      <w:pPr>
        <w:pStyle w:val="body"/>
        <w:bidi/>
        <w:rPr>
          <w:rtl/>
        </w:rPr>
      </w:pPr>
      <w:r w:rsidRPr="00E14016">
        <w:t> </w:t>
      </w:r>
    </w:p>
    <w:p w14:paraId="61CCD62C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مادرِ غم نيست بي‌چيزي مرا:</w:t>
      </w:r>
    </w:p>
    <w:p w14:paraId="0A413898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عنبر است او، سال‌ها افروخته در مجمرم</w:t>
      </w:r>
    </w:p>
    <w:p w14:paraId="0324D432" w14:textId="77777777" w:rsidR="008C25AD" w:rsidRPr="00E14016" w:rsidRDefault="00603539" w:rsidP="006F1E74">
      <w:pPr>
        <w:pStyle w:val="body"/>
        <w:bidi/>
        <w:rPr>
          <w:rtl/>
        </w:rPr>
      </w:pPr>
      <w:r w:rsidRPr="00E14016">
        <w:t> </w:t>
      </w:r>
    </w:p>
    <w:p w14:paraId="36ED45C0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نيست از بدگويي نامهربانانم غمي:</w:t>
      </w:r>
    </w:p>
    <w:p w14:paraId="4799AA72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رفته مدت‌ها که من زين ياوه‌گويي‌ها کَرَم!</w:t>
      </w:r>
    </w:p>
    <w:p w14:paraId="6D2CC422" w14:textId="77777777" w:rsidR="008C25AD" w:rsidRPr="00E14016" w:rsidRDefault="00603539" w:rsidP="006F1E74">
      <w:pPr>
        <w:pStyle w:val="body"/>
        <w:bidi/>
        <w:rPr>
          <w:rtl/>
        </w:rPr>
      </w:pPr>
      <w:r w:rsidRPr="00E14016">
        <w:t> </w:t>
      </w:r>
    </w:p>
    <w:p w14:paraId="696D3BB1" w14:textId="77777777" w:rsidR="008C25AD" w:rsidRPr="00E14016" w:rsidRDefault="00603539" w:rsidP="006F1E74">
      <w:pPr>
        <w:pStyle w:val="body"/>
        <w:bidi/>
        <w:rPr>
          <w:rtl/>
        </w:rPr>
      </w:pPr>
      <w:r w:rsidRPr="00E14016">
        <w:rPr>
          <w:rFonts w:ascii="Times New Roman" w:hAnsi="Times New Roman" w:cs="Times New Roman"/>
        </w:rPr>
        <w:t>□</w:t>
      </w:r>
    </w:p>
    <w:p w14:paraId="1E97F25C" w14:textId="77777777" w:rsidR="008C25AD" w:rsidRPr="00E14016" w:rsidRDefault="00603539" w:rsidP="006F1E74">
      <w:pPr>
        <w:pStyle w:val="body"/>
        <w:bidi/>
        <w:rPr>
          <w:rtl/>
        </w:rPr>
      </w:pPr>
      <w:r w:rsidRPr="00E14016">
        <w:t> </w:t>
      </w:r>
    </w:p>
    <w:p w14:paraId="46396CF7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ليک از دريا چو مرغان پَرکشند</w:t>
      </w:r>
    </w:p>
    <w:p w14:paraId="24162CC1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روي پل‌ها، بام‌ها، مرداب‌ها ــ</w:t>
      </w:r>
    </w:p>
    <w:p w14:paraId="01BFA69C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پابرهنه مي‌دوم دنبالِشان.</w:t>
      </w:r>
    </w:p>
    <w:p w14:paraId="30674E85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وقت کان سوي افق پنهان شوند</w:t>
      </w:r>
    </w:p>
    <w:p w14:paraId="063BFF5E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بازمي‌گردم به کومه پا کشان،</w:t>
      </w:r>
    </w:p>
    <w:p w14:paraId="46C0625C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حلقه مي‌بندد به چشمان اشکِ من</w:t>
      </w:r>
    </w:p>
    <w:p w14:paraId="5D8A3983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گرچه در سختي به‌سانِ آهنم...</w:t>
      </w:r>
    </w:p>
    <w:p w14:paraId="1ACD4B7B" w14:textId="77777777" w:rsidR="008C25AD" w:rsidRPr="00E14016" w:rsidRDefault="00603539" w:rsidP="006F1E74">
      <w:pPr>
        <w:pStyle w:val="body"/>
        <w:bidi/>
        <w:rPr>
          <w:rtl/>
        </w:rPr>
      </w:pPr>
      <w:r w:rsidRPr="00E14016">
        <w:t> </w:t>
      </w:r>
    </w:p>
    <w:p w14:paraId="50D56EF2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يا اگر در کنجِ تنهايي مرا</w:t>
      </w:r>
    </w:p>
    <w:p w14:paraId="270E1BC6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مرغکِ شب ناله‌يي بردارد از اقصاي شب،</w:t>
      </w:r>
    </w:p>
    <w:p w14:paraId="634C36F2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اندُهي واهي مرا</w:t>
      </w:r>
    </w:p>
    <w:p w14:paraId="7DE4CEB5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مي‌کشد در بر، چنان پيراهنم.</w:t>
      </w:r>
    </w:p>
    <w:p w14:paraId="4DDAEC11" w14:textId="77777777" w:rsidR="008C25AD" w:rsidRPr="00E14016" w:rsidRDefault="00603539" w:rsidP="006F1E74">
      <w:pPr>
        <w:pStyle w:val="body"/>
        <w:bidi/>
        <w:rPr>
          <w:rtl/>
        </w:rPr>
      </w:pPr>
      <w:r w:rsidRPr="00E14016">
        <w:t> </w:t>
      </w:r>
    </w:p>
    <w:p w14:paraId="629F1AD2" w14:textId="77777777" w:rsidR="008C25AD" w:rsidRPr="00E14016" w:rsidRDefault="00603539" w:rsidP="006F1E74">
      <w:pPr>
        <w:pStyle w:val="body"/>
        <w:bidi/>
        <w:rPr>
          <w:rtl/>
        </w:rPr>
      </w:pPr>
      <w:r w:rsidRPr="00E14016">
        <w:rPr>
          <w:rFonts w:ascii="Times New Roman" w:hAnsi="Times New Roman" w:cs="Times New Roman"/>
        </w:rPr>
        <w:t>□</w:t>
      </w:r>
    </w:p>
    <w:p w14:paraId="0CD4D18B" w14:textId="77777777" w:rsidR="008C25AD" w:rsidRPr="00E14016" w:rsidRDefault="00603539" w:rsidP="006F1E74">
      <w:pPr>
        <w:pStyle w:val="body"/>
        <w:bidi/>
        <w:rPr>
          <w:rtl/>
        </w:rPr>
      </w:pPr>
      <w:r w:rsidRPr="00E14016">
        <w:t> </w:t>
      </w:r>
    </w:p>
    <w:p w14:paraId="5B778082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همچنان کز گردشِ انگشت‌ها بر پرده‌ها</w:t>
      </w:r>
    </w:p>
    <w:p w14:paraId="1289F237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وز طنينِ دل‌کشِ ناقوس</w:t>
      </w:r>
    </w:p>
    <w:p w14:paraId="511DEC8A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وز سکوتِ زنگ‌دارِ دشت‌ها</w:t>
      </w:r>
    </w:p>
    <w:p w14:paraId="04084BB2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وز اذانِ ناشکيباي خروس</w:t>
      </w:r>
    </w:p>
    <w:p w14:paraId="4D4C8BCF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وز عبورِ مه ز روي بيشه‌ها</w:t>
      </w:r>
    </w:p>
    <w:p w14:paraId="0C9C5B1F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وز خروشِ زاغ‌ها</w:t>
      </w:r>
    </w:p>
    <w:p w14:paraId="65605C59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وز غروبِ برف‌پوش ــ</w:t>
      </w:r>
    </w:p>
    <w:p w14:paraId="3CC3A2FD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اشک مي‌ريزد دلم...</w:t>
      </w:r>
    </w:p>
    <w:p w14:paraId="3850A9E3" w14:textId="77777777" w:rsidR="008C25AD" w:rsidRPr="00E14016" w:rsidRDefault="00603539" w:rsidP="006F1E74">
      <w:pPr>
        <w:pStyle w:val="body"/>
        <w:bidi/>
        <w:rPr>
          <w:rtl/>
        </w:rPr>
      </w:pPr>
      <w:r w:rsidRPr="00E14016">
        <w:t> </w:t>
      </w:r>
    </w:p>
    <w:p w14:paraId="09924B7A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گرچه بر غوغاي توفان‌ها کَرَم</w:t>
      </w:r>
    </w:p>
    <w:p w14:paraId="4C662AE9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وز هجومِ بادها باکيم نيست،</w:t>
      </w:r>
    </w:p>
    <w:p w14:paraId="06891134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گرچه چون پولاد سرسختم به رزم</w:t>
      </w:r>
    </w:p>
    <w:p w14:paraId="5365A239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يا خود از پولاد شد ايمانِ من ــ</w:t>
      </w:r>
    </w:p>
    <w:p w14:paraId="7D0D5698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گر بخواند مرغي از اقصاي شب</w:t>
      </w:r>
    </w:p>
    <w:p w14:paraId="03C00906" w14:textId="77777777" w:rsidR="008C25AD" w:rsidRPr="00E14016" w:rsidRDefault="00603539" w:rsidP="006F1E74">
      <w:pPr>
        <w:pStyle w:val="body"/>
        <w:bidi/>
        <w:rPr>
          <w:rtl/>
          <w:lang w:bidi="fa-IR"/>
        </w:rPr>
      </w:pPr>
      <w:r w:rsidRPr="00E14016">
        <w:rPr>
          <w:rFonts w:hint="cs"/>
          <w:rtl/>
          <w:lang w:bidi="fa-IR"/>
        </w:rPr>
        <w:t>اشکِ رقت ريزد از چشمانِ من.</w:t>
      </w:r>
    </w:p>
    <w:p w14:paraId="6064454B" w14:textId="297CD7C5" w:rsidR="008C25AD" w:rsidRDefault="00603539" w:rsidP="006F1E74">
      <w:pPr>
        <w:pStyle w:val="when"/>
        <w:bidi/>
        <w:rPr>
          <w:rFonts w:hint="cs"/>
          <w:rtl/>
          <w:lang w:bidi="fa-IR"/>
        </w:rPr>
      </w:pPr>
      <w:r w:rsidRPr="00E14016">
        <w:t> </w:t>
      </w:r>
      <w:r w:rsidRPr="00E14016">
        <w:rPr>
          <w:rFonts w:hint="cs"/>
          <w:rtl/>
          <w:lang w:bidi="fa-IR"/>
        </w:rPr>
        <w:t>۱۳۲۸</w:t>
      </w:r>
    </w:p>
    <w:p w14:paraId="356E5AF0" w14:textId="77777777" w:rsidR="006F1E74" w:rsidRPr="006F1E74" w:rsidRDefault="006F1E74" w:rsidP="006F1E74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6F1E74" w:rsidRPr="006F1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2EB"/>
    <w:multiLevelType w:val="multilevel"/>
    <w:tmpl w:val="22A4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03539"/>
    <w:rsid w:val="005163C9"/>
    <w:rsid w:val="00603539"/>
    <w:rsid w:val="006F1E74"/>
    <w:rsid w:val="008C25AD"/>
    <w:rsid w:val="00C24E79"/>
    <w:rsid w:val="00E1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73BE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E7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E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E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E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E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E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E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E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E7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E7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F1E7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F1E7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F1E74"/>
    <w:pPr>
      <w:bidi/>
    </w:pPr>
  </w:style>
  <w:style w:type="paragraph" w:customStyle="1" w:styleId="num">
    <w:name w:val="num"/>
    <w:basedOn w:val="poem"/>
    <w:qFormat/>
    <w:rsid w:val="006F1E74"/>
    <w:pPr>
      <w:spacing w:before="240"/>
    </w:pPr>
  </w:style>
  <w:style w:type="paragraph" w:customStyle="1" w:styleId="body">
    <w:name w:val="body"/>
    <w:basedOn w:val="Normal"/>
    <w:qFormat/>
    <w:rsid w:val="006F1E74"/>
    <w:rPr>
      <w:color w:val="000000"/>
    </w:rPr>
  </w:style>
  <w:style w:type="paragraph" w:customStyle="1" w:styleId="when">
    <w:name w:val="when"/>
    <w:basedOn w:val="who"/>
    <w:next w:val="where"/>
    <w:qFormat/>
    <w:rsid w:val="006F1E74"/>
    <w:pPr>
      <w:spacing w:before="360"/>
    </w:pPr>
  </w:style>
  <w:style w:type="paragraph" w:customStyle="1" w:styleId="where">
    <w:name w:val="where"/>
    <w:basedOn w:val="when"/>
    <w:next w:val="NoSpacing"/>
    <w:qFormat/>
    <w:rsid w:val="006F1E74"/>
    <w:pPr>
      <w:spacing w:before="0"/>
    </w:pPr>
  </w:style>
  <w:style w:type="paragraph" w:styleId="NoSpacing">
    <w:name w:val="No Spacing"/>
    <w:uiPriority w:val="1"/>
    <w:qFormat/>
    <w:rsid w:val="006F1E7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F1E7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F1E7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E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E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E7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E7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E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1E7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1E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E7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1E7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F1E74"/>
    <w:rPr>
      <w:b/>
      <w:bCs/>
    </w:rPr>
  </w:style>
  <w:style w:type="character" w:styleId="Emphasis">
    <w:name w:val="Emphasis"/>
    <w:uiPriority w:val="20"/>
    <w:qFormat/>
    <w:rsid w:val="006F1E74"/>
    <w:rPr>
      <w:i/>
      <w:iCs/>
    </w:rPr>
  </w:style>
  <w:style w:type="paragraph" w:styleId="ListParagraph">
    <w:name w:val="List Paragraph"/>
    <w:basedOn w:val="Normal"/>
    <w:uiPriority w:val="34"/>
    <w:qFormat/>
    <w:rsid w:val="006F1E7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F1E7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1E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E7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E7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F1E7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F1E7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F1E7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F1E7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F1E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1E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E7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E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E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E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E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E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E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E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E7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E7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F1E7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F1E7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F1E74"/>
    <w:pPr>
      <w:bidi/>
    </w:pPr>
  </w:style>
  <w:style w:type="paragraph" w:customStyle="1" w:styleId="num">
    <w:name w:val="num"/>
    <w:basedOn w:val="poem"/>
    <w:qFormat/>
    <w:rsid w:val="006F1E74"/>
    <w:pPr>
      <w:spacing w:before="240"/>
    </w:pPr>
  </w:style>
  <w:style w:type="paragraph" w:customStyle="1" w:styleId="body">
    <w:name w:val="body"/>
    <w:basedOn w:val="Normal"/>
    <w:qFormat/>
    <w:rsid w:val="006F1E74"/>
    <w:rPr>
      <w:color w:val="000000"/>
    </w:rPr>
  </w:style>
  <w:style w:type="paragraph" w:customStyle="1" w:styleId="when">
    <w:name w:val="when"/>
    <w:basedOn w:val="who"/>
    <w:next w:val="where"/>
    <w:qFormat/>
    <w:rsid w:val="006F1E74"/>
    <w:pPr>
      <w:spacing w:before="360"/>
    </w:pPr>
  </w:style>
  <w:style w:type="paragraph" w:customStyle="1" w:styleId="where">
    <w:name w:val="where"/>
    <w:basedOn w:val="when"/>
    <w:next w:val="NoSpacing"/>
    <w:qFormat/>
    <w:rsid w:val="006F1E74"/>
    <w:pPr>
      <w:spacing w:before="0"/>
    </w:pPr>
  </w:style>
  <w:style w:type="paragraph" w:styleId="NoSpacing">
    <w:name w:val="No Spacing"/>
    <w:uiPriority w:val="1"/>
    <w:qFormat/>
    <w:rsid w:val="006F1E7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F1E7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F1E7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E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E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E7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E7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E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1E7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1E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E7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1E7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F1E74"/>
    <w:rPr>
      <w:b/>
      <w:bCs/>
    </w:rPr>
  </w:style>
  <w:style w:type="character" w:styleId="Emphasis">
    <w:name w:val="Emphasis"/>
    <w:uiPriority w:val="20"/>
    <w:qFormat/>
    <w:rsid w:val="006F1E74"/>
    <w:rPr>
      <w:i/>
      <w:iCs/>
    </w:rPr>
  </w:style>
  <w:style w:type="paragraph" w:styleId="ListParagraph">
    <w:name w:val="List Paragraph"/>
    <w:basedOn w:val="Normal"/>
    <w:uiPriority w:val="34"/>
    <w:qFormat/>
    <w:rsid w:val="006F1E7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F1E7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1E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E7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E7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F1E7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F1E7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F1E7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F1E7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F1E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1E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2010-04-01T21:12:00Z</dcterms:created>
  <dcterms:modified xsi:type="dcterms:W3CDTF">2010-04-05T18:45:00Z</dcterms:modified>
</cp:coreProperties>
</file>