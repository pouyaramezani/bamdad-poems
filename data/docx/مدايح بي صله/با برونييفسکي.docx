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F1B41" w14:textId="55D288CC" w:rsidR="008A76FC" w:rsidRDefault="007728E9" w:rsidP="00FD6AF5">
      <w:pPr>
        <w:pStyle w:val="poem"/>
        <w:rPr>
          <w:rFonts w:hint="cs"/>
          <w:rtl/>
        </w:rPr>
      </w:pPr>
      <w:r>
        <w:rPr>
          <w:rFonts w:hint="cs"/>
          <w:rtl/>
          <w:lang w:bidi="fa-IR"/>
        </w:rPr>
        <w:t xml:space="preserve">با </w:t>
      </w:r>
      <w:r w:rsidR="00FD6AF5">
        <w:rPr>
          <w:rFonts w:hint="cs"/>
          <w:rtl/>
          <w:lang w:bidi="fa-IR"/>
        </w:rPr>
        <w:t>« بروني‌يفسکی »</w:t>
      </w:r>
    </w:p>
    <w:p w14:paraId="45856242" w14:textId="77777777" w:rsidR="008A76FC" w:rsidRDefault="007728E9" w:rsidP="00FD6AF5">
      <w:pPr>
        <w:pStyle w:val="who"/>
        <w:bidi/>
        <w:rPr>
          <w:rtl/>
          <w:lang w:bidi="fa-IR"/>
        </w:rPr>
      </w:pPr>
      <w:r>
        <w:rPr>
          <w:rFonts w:hint="cs"/>
          <w:rtl/>
          <w:lang w:bidi="fa-IR"/>
        </w:rPr>
        <w:t>شاعر ِ لهستاني</w:t>
      </w:r>
    </w:p>
    <w:p w14:paraId="5A1B0A02" w14:textId="77777777" w:rsidR="00FD6AF5" w:rsidRDefault="00FD6AF5" w:rsidP="00FD6AF5">
      <w:pPr>
        <w:pStyle w:val="why"/>
      </w:pPr>
    </w:p>
    <w:p w14:paraId="0F005AC1" w14:textId="77777777" w:rsidR="00FD6AF5" w:rsidRDefault="00FD6AF5" w:rsidP="00FD6AF5">
      <w:pPr>
        <w:pStyle w:val="num"/>
      </w:pPr>
    </w:p>
    <w:p w14:paraId="7D5A7812" w14:textId="5A5BCE25" w:rsidR="008A76FC" w:rsidRDefault="007728E9" w:rsidP="00FD6AF5">
      <w:pPr>
        <w:pStyle w:val="subname"/>
        <w:rPr>
          <w:rtl/>
        </w:rPr>
      </w:pPr>
      <w:r>
        <w:t> </w:t>
      </w:r>
    </w:p>
    <w:p w14:paraId="12BD5084" w14:textId="796787AB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آن‌گاه که شماطه‌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مقدر به صدا درآيد</w:t>
      </w:r>
    </w:p>
    <w:p w14:paraId="71925BA2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3F1E298E" w14:textId="77777777" w:rsidR="00FD6AF5" w:rsidRPr="00FD6AF5" w:rsidRDefault="00FD6AF5" w:rsidP="00FD6AF5">
      <w:pPr>
        <w:pStyle w:val="body"/>
        <w:bidi/>
        <w:divId w:val="1652323050"/>
        <w:rPr>
          <w:rFonts w:ascii="Nesf2" w:hAnsi="Nesf2"/>
        </w:rPr>
      </w:pPr>
      <w:r w:rsidRPr="00FD6AF5">
        <w:rPr>
          <w:rFonts w:hint="cs"/>
          <w:rtl/>
          <w:lang w:bidi="fa-IR"/>
        </w:rPr>
        <w:t>شيون مکن</w:t>
      </w: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  <w:t> </w:t>
      </w:r>
    </w:p>
    <w:p w14:paraId="032CF798" w14:textId="77777777" w:rsidR="00FD6AF5" w:rsidRPr="00FD6AF5" w:rsidRDefault="00FD6AF5" w:rsidP="00FD6AF5">
      <w:pPr>
        <w:pStyle w:val="body"/>
        <w:bidi/>
        <w:divId w:val="1652323050"/>
        <w:rPr>
          <w:rFonts w:ascii="Nesf2" w:hAnsi="Nesf2"/>
        </w:rPr>
      </w:pP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سوگندت مي‌دهم</w:t>
      </w:r>
      <w:r w:rsidRPr="00FD6AF5">
        <w:rPr>
          <w:rFonts w:ascii="Nesf2" w:hAnsi="Nesf2"/>
        </w:rPr>
        <w:t> </w:t>
      </w:r>
    </w:p>
    <w:p w14:paraId="52873D2A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شيون مکن</w:t>
      </w:r>
    </w:p>
    <w:p w14:paraId="2942513F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شيون‌ات به ترديدم مي‌افکند.</w:t>
      </w:r>
    </w:p>
    <w:p w14:paraId="07C0B2EA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069C72AF" w14:textId="6F6A8883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رقص ِ لنگر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فضا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مقدّر و، آن‌گاه</w:t>
      </w:r>
    </w:p>
    <w:p w14:paraId="3AE8557A" w14:textId="6734DFB3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نوميد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شيون‌ْآفريني از آن‌دست؟ ــ</w:t>
      </w:r>
    </w:p>
    <w:p w14:paraId="4671CF60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172D8299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نه، سنجيده‌تر آن که خود برگزيني و</w:t>
      </w:r>
    </w:p>
    <w:p w14:paraId="47F7F090" w14:textId="527B98D3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شماطه را خود به قرار آر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.</w:t>
      </w:r>
    </w:p>
    <w:p w14:paraId="0DD49B02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مرگ ِ مقدر</w:t>
      </w:r>
    </w:p>
    <w:p w14:paraId="55132516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6B5E41B6" w14:textId="7CAA76D7" w:rsidR="00FD6AF5" w:rsidRPr="00FD6AF5" w:rsidRDefault="00FD6AF5" w:rsidP="00FD6AF5">
      <w:pPr>
        <w:pStyle w:val="body"/>
        <w:bidi/>
        <w:divId w:val="1453134667"/>
        <w:rPr>
          <w:lang w:bidi="fa-IR"/>
        </w:rPr>
      </w:pPr>
      <w:r w:rsidRPr="00FD6AF5">
        <w:rPr>
          <w:rFonts w:hint="cs"/>
          <w:rtl/>
          <w:lang w:bidi="fa-IR"/>
        </w:rPr>
        <w:t>آن لحظه‌</w:t>
      </w:r>
      <w:r>
        <w:rPr>
          <w:rFonts w:hint="cs"/>
          <w:rtl/>
          <w:lang w:bidi="fa-IR"/>
        </w:rPr>
        <w:t>ي</w:t>
      </w:r>
      <w:r w:rsidRPr="00FD6AF5">
        <w:rPr>
          <w:rFonts w:hint="cs"/>
          <w:rtl/>
          <w:lang w:bidi="fa-IR"/>
        </w:rPr>
        <w:t xml:space="preserve"> منجمد نيست</w:t>
      </w: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 </w:t>
      </w:r>
    </w:p>
    <w:p w14:paraId="1A0BC281" w14:textId="76601FB8" w:rsidR="00FD6AF5" w:rsidRPr="00FD6AF5" w:rsidRDefault="00FD6AF5" w:rsidP="00FD6AF5">
      <w:pPr>
        <w:pStyle w:val="body"/>
        <w:bidi/>
        <w:divId w:val="1453134667"/>
        <w:rPr>
          <w:rFonts w:ascii="Nesf2" w:hAnsi="Nesf2"/>
        </w:rPr>
      </w:pP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که بدان باور دار</w:t>
      </w:r>
      <w:r>
        <w:rPr>
          <w:rFonts w:hint="cs"/>
          <w:rtl/>
          <w:lang w:bidi="fa-IR"/>
        </w:rPr>
        <w:t>ي</w:t>
      </w: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  <w:t> </w:t>
      </w:r>
    </w:p>
    <w:p w14:paraId="50318B2E" w14:textId="77777777" w:rsidR="00FD6AF5" w:rsidRPr="00FD6AF5" w:rsidRDefault="00FD6AF5" w:rsidP="00FD6AF5">
      <w:pPr>
        <w:pStyle w:val="body"/>
        <w:bidi/>
        <w:divId w:val="1453134667"/>
        <w:rPr>
          <w:rFonts w:ascii="Nesf2" w:hAnsi="Nesf2"/>
        </w:rPr>
      </w:pP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 </w:t>
      </w:r>
      <w:r w:rsidRPr="00FD6AF5">
        <w:rPr>
          <w:lang w:bidi="fa-IR"/>
        </w:rPr>
        <w:tab/>
      </w:r>
      <w:r w:rsidRPr="00FD6AF5">
        <w:rPr>
          <w:rFonts w:hint="cs"/>
          <w:rtl/>
          <w:lang w:bidi="fa-IR"/>
        </w:rPr>
        <w:t>خائف و لرزان</w:t>
      </w:r>
      <w:r w:rsidRPr="00FD6AF5">
        <w:rPr>
          <w:rFonts w:ascii="Nesf2" w:hAnsi="Nesf2"/>
        </w:rPr>
        <w:t> </w:t>
      </w:r>
    </w:p>
    <w:p w14:paraId="1C4216F5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بارها از اين پيش</w:t>
      </w:r>
    </w:p>
    <w:p w14:paraId="387C8B00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653588DF" w14:textId="77777777" w:rsidR="00FD6AF5" w:rsidRPr="00FD6AF5" w:rsidRDefault="00FD6AF5" w:rsidP="00FD6AF5">
      <w:pPr>
        <w:pStyle w:val="body"/>
        <w:bidi/>
        <w:divId w:val="754089769"/>
        <w:rPr>
          <w:lang w:bidi="fa-IR"/>
        </w:rPr>
      </w:pPr>
      <w:r w:rsidRPr="00FD6AF5">
        <w:rPr>
          <w:rFonts w:hint="cs"/>
          <w:rtl/>
          <w:lang w:bidi="fa-IR"/>
        </w:rPr>
        <w:t>اين سخن را</w:t>
      </w: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 </w:t>
      </w:r>
    </w:p>
    <w:p w14:paraId="51D0C9B3" w14:textId="77777777" w:rsidR="00FD6AF5" w:rsidRPr="00FD6AF5" w:rsidRDefault="00FD6AF5" w:rsidP="00FD6AF5">
      <w:pPr>
        <w:pStyle w:val="body"/>
        <w:bidi/>
        <w:divId w:val="754089769"/>
      </w:pPr>
      <w:r w:rsidRPr="00FD6AF5">
        <w:t> </w:t>
      </w:r>
      <w:r w:rsidRPr="00FD6AF5">
        <w:tab/>
      </w:r>
      <w:r w:rsidRPr="00FD6AF5">
        <w:rPr>
          <w:rFonts w:hint="cs"/>
          <w:rtl/>
          <w:lang w:bidi="fa-IR"/>
        </w:rPr>
        <w:t>با تو</w:t>
      </w:r>
      <w:r w:rsidRPr="00FD6AF5">
        <w:t> </w:t>
      </w:r>
      <w:r w:rsidRPr="00FD6AF5">
        <w:tab/>
        <w:t> </w:t>
      </w:r>
    </w:p>
    <w:p w14:paraId="51D6A713" w14:textId="77777777" w:rsidR="00FD6AF5" w:rsidRPr="00FD6AF5" w:rsidRDefault="00FD6AF5" w:rsidP="00FD6AF5">
      <w:pPr>
        <w:pStyle w:val="body"/>
        <w:bidi/>
        <w:divId w:val="754089769"/>
        <w:rPr>
          <w:rFonts w:ascii="Nesf2" w:hAnsi="Nesf2"/>
        </w:rPr>
      </w:pP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 </w:t>
      </w:r>
      <w:r w:rsidRPr="00FD6AF5">
        <w:rPr>
          <w:lang w:bidi="fa-IR"/>
        </w:rPr>
        <w:tab/>
      </w:r>
      <w:r w:rsidRPr="00FD6AF5">
        <w:rPr>
          <w:rFonts w:hint="cs"/>
          <w:rtl/>
          <w:lang w:bidi="fa-IR"/>
        </w:rPr>
        <w:t>در ميان نهاده‌ام.</w:t>
      </w:r>
      <w:r w:rsidRPr="00FD6AF5">
        <w:rPr>
          <w:rFonts w:ascii="Nesf2" w:hAnsi="Nesf2"/>
        </w:rPr>
        <w:t> </w:t>
      </w:r>
    </w:p>
    <w:p w14:paraId="5C395C3B" w14:textId="77777777" w:rsidR="008A76FC" w:rsidRDefault="007728E9" w:rsidP="00FD6A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358B3E5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4CFA0838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حمّال ِ شکي بوده‌ام من</w:t>
      </w:r>
    </w:p>
    <w:p w14:paraId="2F1A36BE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امکان ِ تو نمي‌گنجد</w:t>
      </w:r>
    </w:p>
    <w:p w14:paraId="1BB2EE2B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کفايت ِ باور ِ آن‌ات نيست.</w:t>
      </w:r>
    </w:p>
    <w:p w14:paraId="3522EF55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2E78F231" w14:textId="77777777" w:rsidR="00FD6AF5" w:rsidRPr="00FD6AF5" w:rsidRDefault="00FD6AF5" w:rsidP="00FD6AF5">
      <w:pPr>
        <w:pStyle w:val="body"/>
        <w:bidi/>
        <w:divId w:val="386341117"/>
        <w:rPr>
          <w:rFonts w:ascii="Nesf2" w:hAnsi="Nesf2"/>
        </w:rPr>
      </w:pPr>
      <w:r w:rsidRPr="00FD6AF5">
        <w:rPr>
          <w:rFonts w:hint="cs"/>
          <w:rtl/>
          <w:lang w:bidi="fa-IR"/>
        </w:rPr>
        <w:t>کجا دانستي که رَبع ِ آسمان</w:t>
      </w: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  <w:t> </w:t>
      </w:r>
    </w:p>
    <w:p w14:paraId="70F014AB" w14:textId="77777777" w:rsidR="00FD6AF5" w:rsidRPr="00FD6AF5" w:rsidRDefault="00FD6AF5" w:rsidP="00FD6AF5">
      <w:pPr>
        <w:pStyle w:val="body"/>
        <w:bidi/>
        <w:divId w:val="386341117"/>
        <w:rPr>
          <w:rFonts w:ascii="Nesf2" w:hAnsi="Nesf2"/>
        </w:rPr>
      </w:pPr>
      <w:r w:rsidRPr="00FD6AF5">
        <w:rPr>
          <w:rFonts w:ascii="Nesf2" w:hAnsi="Nesf2"/>
        </w:rPr>
        <w:t> </w:t>
      </w:r>
      <w:r w:rsidRPr="00FD6AF5">
        <w:rPr>
          <w:rFonts w:ascii="Nesf2" w:hAnsi="Nesf2"/>
        </w:rPr>
        <w:tab/>
      </w:r>
      <w:r w:rsidRPr="00FD6AF5">
        <w:rPr>
          <w:rFonts w:hint="cs"/>
          <w:rtl/>
          <w:lang w:bidi="fa-IR"/>
        </w:rPr>
        <w:t>گُنجينه‌يي‌ست ناپايدار</w:t>
      </w:r>
      <w:r w:rsidRPr="00FD6AF5">
        <w:rPr>
          <w:rFonts w:ascii="Nesf2" w:hAnsi="Nesf2"/>
        </w:rPr>
        <w:t> </w:t>
      </w:r>
    </w:p>
    <w:p w14:paraId="11ABCAE0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سقف ِ لايدرک</w:t>
      </w:r>
    </w:p>
    <w:p w14:paraId="0692A043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شادَرْواني بي‌اعتماد و</w:t>
      </w:r>
    </w:p>
    <w:p w14:paraId="421AD63F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سرپناهي بي‌مُتکا تو را،</w:t>
      </w:r>
    </w:p>
    <w:p w14:paraId="1A9A19AA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وجود ِ تو را</w:t>
      </w:r>
    </w:p>
    <w:p w14:paraId="24D73C04" w14:textId="46310EA5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مسافر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يک‌شبه‌ا</w:t>
      </w:r>
      <w:r w:rsidR="00FD6AF5">
        <w:rPr>
          <w:rFonts w:hint="cs"/>
          <w:rtl/>
          <w:lang w:bidi="fa-IR"/>
        </w:rPr>
        <w:t>ي</w:t>
      </w:r>
    </w:p>
    <w:p w14:paraId="70263433" w14:textId="528E430B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معرض ِ باران و باد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بي‌هنگام.</w:t>
      </w:r>
    </w:p>
    <w:p w14:paraId="0FD665F2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2F11B20F" w14:textId="77777777" w:rsidR="008A76FC" w:rsidRDefault="007728E9" w:rsidP="00FD6A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C1AF348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30F40FB6" w14:textId="2BB9D746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شماطه‌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لحظه‌</w:t>
      </w:r>
      <w:r w:rsidR="00FD6A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مقدر. ــ</w:t>
      </w:r>
    </w:p>
    <w:p w14:paraId="3BE0E063" w14:textId="77777777" w:rsidR="008A76FC" w:rsidRDefault="007728E9" w:rsidP="00FD6AF5">
      <w:pPr>
        <w:pStyle w:val="body"/>
        <w:bidi/>
        <w:rPr>
          <w:rtl/>
        </w:rPr>
      </w:pPr>
      <w:r>
        <w:t> </w:t>
      </w:r>
    </w:p>
    <w:p w14:paraId="3D0CF7D4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دوزخ‌اش افکن</w:t>
      </w:r>
    </w:p>
    <w:p w14:paraId="358C4CE5" w14:textId="77777777" w:rsidR="008A76FC" w:rsidRDefault="007728E9" w:rsidP="00FD6AF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626EAE9A" w14:textId="77777777" w:rsidR="008A76FC" w:rsidRDefault="007728E9" w:rsidP="00FD6AF5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دوزخ‌اش اندرافکن!</w:t>
      </w:r>
      <w:bookmarkStart w:id="0" w:name="_GoBack"/>
      <w:bookmarkEnd w:id="0"/>
    </w:p>
    <w:p w14:paraId="08D6E915" w14:textId="77777777" w:rsidR="00FD6AF5" w:rsidRDefault="00FD6AF5" w:rsidP="00FD6AF5">
      <w:pPr>
        <w:pStyle w:val="when"/>
        <w:bidi/>
        <w:rPr>
          <w:rFonts w:hint="cs"/>
          <w:rtl/>
          <w:lang w:bidi="fa-IR"/>
        </w:rPr>
      </w:pPr>
    </w:p>
    <w:p w14:paraId="540B5B24" w14:textId="77777777" w:rsidR="00FD6AF5" w:rsidRDefault="00FD6AF5" w:rsidP="00FD6AF5">
      <w:pPr>
        <w:pStyle w:val="where"/>
        <w:bidi/>
        <w:rPr>
          <w:lang w:bidi="fa-IR"/>
        </w:rPr>
      </w:pPr>
    </w:p>
    <w:sectPr w:rsidR="00FD6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728E9"/>
    <w:rsid w:val="007728E9"/>
    <w:rsid w:val="008A76FC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10C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6A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6A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6AF5"/>
    <w:pPr>
      <w:bidi/>
    </w:pPr>
  </w:style>
  <w:style w:type="paragraph" w:customStyle="1" w:styleId="num">
    <w:name w:val="num"/>
    <w:basedOn w:val="poem"/>
    <w:qFormat/>
    <w:rsid w:val="00FD6AF5"/>
    <w:pPr>
      <w:spacing w:before="240"/>
    </w:pPr>
  </w:style>
  <w:style w:type="paragraph" w:customStyle="1" w:styleId="body">
    <w:name w:val="body"/>
    <w:basedOn w:val="Normal"/>
    <w:qFormat/>
    <w:rsid w:val="00FD6AF5"/>
    <w:rPr>
      <w:color w:val="000000"/>
    </w:rPr>
  </w:style>
  <w:style w:type="paragraph" w:customStyle="1" w:styleId="when">
    <w:name w:val="when"/>
    <w:basedOn w:val="who"/>
    <w:next w:val="where"/>
    <w:qFormat/>
    <w:rsid w:val="00FD6AF5"/>
    <w:pPr>
      <w:spacing w:before="360"/>
    </w:pPr>
  </w:style>
  <w:style w:type="paragraph" w:customStyle="1" w:styleId="where">
    <w:name w:val="where"/>
    <w:basedOn w:val="when"/>
    <w:next w:val="NoSpacing"/>
    <w:qFormat/>
    <w:rsid w:val="00FD6AF5"/>
    <w:pPr>
      <w:spacing w:before="0"/>
    </w:pPr>
  </w:style>
  <w:style w:type="paragraph" w:styleId="NoSpacing">
    <w:name w:val="No Spacing"/>
    <w:uiPriority w:val="1"/>
    <w:qFormat/>
    <w:rsid w:val="00FD6A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6A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6A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A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6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A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6A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6AF5"/>
    <w:rPr>
      <w:b/>
      <w:bCs/>
    </w:rPr>
  </w:style>
  <w:style w:type="character" w:styleId="Emphasis">
    <w:name w:val="Emphasis"/>
    <w:uiPriority w:val="20"/>
    <w:qFormat/>
    <w:rsid w:val="00FD6AF5"/>
    <w:rPr>
      <w:i/>
      <w:iCs/>
    </w:rPr>
  </w:style>
  <w:style w:type="paragraph" w:styleId="ListParagraph">
    <w:name w:val="List Paragraph"/>
    <w:basedOn w:val="Normal"/>
    <w:uiPriority w:val="34"/>
    <w:qFormat/>
    <w:rsid w:val="00FD6A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6A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6A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6A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6A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6A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6A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6A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A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6A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6A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6AF5"/>
    <w:pPr>
      <w:bidi/>
    </w:pPr>
  </w:style>
  <w:style w:type="paragraph" w:customStyle="1" w:styleId="num">
    <w:name w:val="num"/>
    <w:basedOn w:val="poem"/>
    <w:qFormat/>
    <w:rsid w:val="00FD6AF5"/>
    <w:pPr>
      <w:spacing w:before="240"/>
    </w:pPr>
  </w:style>
  <w:style w:type="paragraph" w:customStyle="1" w:styleId="body">
    <w:name w:val="body"/>
    <w:basedOn w:val="Normal"/>
    <w:qFormat/>
    <w:rsid w:val="00FD6AF5"/>
    <w:rPr>
      <w:color w:val="000000"/>
    </w:rPr>
  </w:style>
  <w:style w:type="paragraph" w:customStyle="1" w:styleId="when">
    <w:name w:val="when"/>
    <w:basedOn w:val="who"/>
    <w:next w:val="where"/>
    <w:qFormat/>
    <w:rsid w:val="00FD6AF5"/>
    <w:pPr>
      <w:spacing w:before="360"/>
    </w:pPr>
  </w:style>
  <w:style w:type="paragraph" w:customStyle="1" w:styleId="where">
    <w:name w:val="where"/>
    <w:basedOn w:val="when"/>
    <w:next w:val="NoSpacing"/>
    <w:qFormat/>
    <w:rsid w:val="00FD6AF5"/>
    <w:pPr>
      <w:spacing w:before="0"/>
    </w:pPr>
  </w:style>
  <w:style w:type="paragraph" w:styleId="NoSpacing">
    <w:name w:val="No Spacing"/>
    <w:uiPriority w:val="1"/>
    <w:qFormat/>
    <w:rsid w:val="00FD6A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6A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6A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A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6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A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6A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6AF5"/>
    <w:rPr>
      <w:b/>
      <w:bCs/>
    </w:rPr>
  </w:style>
  <w:style w:type="character" w:styleId="Emphasis">
    <w:name w:val="Emphasis"/>
    <w:uiPriority w:val="20"/>
    <w:qFormat/>
    <w:rsid w:val="00FD6AF5"/>
    <w:rPr>
      <w:i/>
      <w:iCs/>
    </w:rPr>
  </w:style>
  <w:style w:type="paragraph" w:styleId="ListParagraph">
    <w:name w:val="List Paragraph"/>
    <w:basedOn w:val="Normal"/>
    <w:uiPriority w:val="34"/>
    <w:qFormat/>
    <w:rsid w:val="00FD6A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6A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6A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6A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6A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6A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6A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6A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A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616</Characters>
  <Application>Microsoft Office Word</Application>
  <DocSecurity>0</DocSecurity>
  <Lines>56</Lines>
  <Paragraphs>40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2010-03-28T00:27:00Z</dcterms:created>
  <dcterms:modified xsi:type="dcterms:W3CDTF">2010-04-11T21:14:00Z</dcterms:modified>
</cp:coreProperties>
</file>