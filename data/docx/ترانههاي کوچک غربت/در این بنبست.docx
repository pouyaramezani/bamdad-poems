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A869D" w14:textId="74ED41DD" w:rsidR="00BF0438" w:rsidRDefault="00606887" w:rsidP="00FE0EBF">
      <w:pPr>
        <w:pStyle w:val="poem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اين بن‌بست</w:t>
      </w:r>
    </w:p>
    <w:p w14:paraId="4D04A143" w14:textId="45AB696C" w:rsidR="00FE0EBF" w:rsidRDefault="00FE0EBF" w:rsidP="00FE0EBF">
      <w:pPr>
        <w:pStyle w:val="who"/>
        <w:bidi/>
        <w:rPr>
          <w:rtl/>
          <w:lang w:bidi="fa-IR"/>
        </w:rPr>
      </w:pPr>
    </w:p>
    <w:p w14:paraId="5BF82528" w14:textId="59B64FF6" w:rsidR="00FE0EBF" w:rsidRDefault="00FE0EBF" w:rsidP="00FE0EBF">
      <w:pPr>
        <w:pStyle w:val="why"/>
        <w:rPr>
          <w:rtl/>
          <w:lang w:bidi="fa-IR"/>
        </w:rPr>
      </w:pPr>
    </w:p>
    <w:p w14:paraId="422687CE" w14:textId="5B34B1D7" w:rsidR="00FE0EBF" w:rsidRDefault="00FE0EBF" w:rsidP="00FE0EBF">
      <w:pPr>
        <w:pStyle w:val="num"/>
        <w:rPr>
          <w:rtl/>
          <w:lang w:bidi="fa-IR"/>
        </w:rPr>
      </w:pPr>
    </w:p>
    <w:p w14:paraId="0F97744D" w14:textId="77777777" w:rsidR="00FE0EBF" w:rsidRPr="00FE0EBF" w:rsidRDefault="00FE0EBF" w:rsidP="00FE0EBF">
      <w:pPr>
        <w:pStyle w:val="subname"/>
        <w:rPr>
          <w:lang w:bidi="fa-IR"/>
        </w:rPr>
      </w:pPr>
    </w:p>
    <w:p w14:paraId="503B0AFA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دهان‌ات را مي‌بويند</w:t>
      </w:r>
    </w:p>
    <w:p w14:paraId="0420FFC7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مبادا که گفته باشي دوست‌ات مي‌دارم.</w:t>
      </w:r>
    </w:p>
    <w:p w14:paraId="22133B6F" w14:textId="77777777" w:rsidR="00BF0438" w:rsidRDefault="00606887" w:rsidP="00FE0EB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1FC03A96" w14:textId="77777777" w:rsidR="00FE0EBF" w:rsidRPr="00FE0EBF" w:rsidRDefault="00FE0EBF" w:rsidP="00FE0EBF">
      <w:pPr>
        <w:pStyle w:val="body"/>
        <w:bidi/>
        <w:divId w:val="1720283734"/>
        <w:rPr>
          <w:rFonts w:ascii="Nesf2" w:hAnsi="Nesf2"/>
        </w:rPr>
      </w:pPr>
      <w:r w:rsidRPr="00FE0EBF">
        <w:rPr>
          <w:rFonts w:hint="cs"/>
          <w:b/>
          <w:rtl/>
          <w:lang w:bidi="fa-IR"/>
        </w:rPr>
        <w:t>دل‌ات را مي‌بويند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</w:p>
    <w:p w14:paraId="2C945792" w14:textId="77777777" w:rsidR="00FE0EBF" w:rsidRPr="00FE0EBF" w:rsidRDefault="00FE0EBF" w:rsidP="00FE0EBF">
      <w:pPr>
        <w:pStyle w:val="body"/>
        <w:bidi/>
        <w:divId w:val="1720283734"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hint="cs"/>
          <w:b/>
          <w:rtl/>
          <w:lang w:bidi="fa-IR"/>
        </w:rPr>
        <w:t>روزگار ِ غريبي‌ست، نازنين</w:t>
      </w:r>
      <w:r w:rsidRPr="00FE0EBF">
        <w:rPr>
          <w:rFonts w:ascii="Nesf2" w:hAnsi="Nesf2"/>
          <w:b/>
        </w:rPr>
        <w:t> </w:t>
      </w:r>
    </w:p>
    <w:p w14:paraId="08F0E35C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عشق را</w:t>
      </w:r>
    </w:p>
    <w:p w14:paraId="1C4F0356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کنار ِ تيرک ِ راه‌بند</w:t>
      </w:r>
    </w:p>
    <w:p w14:paraId="1E3FB596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تازيانه مي‌زنند.</w:t>
      </w:r>
    </w:p>
    <w:p w14:paraId="5618457C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عشق را در پستوی خانه نهان بايد کرد</w:t>
      </w:r>
    </w:p>
    <w:p w14:paraId="394B4F82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اين بُن‌بست ِ کج‌وپيچ ِ سرما</w:t>
      </w:r>
    </w:p>
    <w:p w14:paraId="4802EFCE" w14:textId="77777777" w:rsidR="00BF0438" w:rsidRDefault="00606887" w:rsidP="00FE0EB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23BC24FD" w14:textId="77777777" w:rsidR="00FE0EBF" w:rsidRPr="00FE0EBF" w:rsidRDefault="00FE0EBF" w:rsidP="00FE0EBF">
      <w:pPr>
        <w:pStyle w:val="body"/>
        <w:bidi/>
        <w:divId w:val="746683992"/>
        <w:rPr>
          <w:rFonts w:ascii="Arial" w:hAnsi="Arial" w:cs="Arial"/>
        </w:rPr>
      </w:pPr>
      <w:r w:rsidRPr="00FE0EBF">
        <w:rPr>
          <w:rFonts w:hint="cs"/>
          <w:b/>
          <w:rtl/>
          <w:lang w:bidi="fa-IR"/>
        </w:rPr>
        <w:t>آتش را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Arial" w:hAnsi="Arial" w:cs="Arial"/>
          <w:rtl/>
        </w:rPr>
        <w:t> </w:t>
      </w:r>
    </w:p>
    <w:p w14:paraId="03E3B06A" w14:textId="77777777" w:rsidR="00FE0EBF" w:rsidRPr="00FE0EBF" w:rsidRDefault="00FE0EBF" w:rsidP="00FE0EBF">
      <w:pPr>
        <w:pStyle w:val="body"/>
        <w:bidi/>
        <w:divId w:val="746683992"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hint="cs"/>
          <w:b/>
          <w:rtl/>
          <w:lang w:bidi="fa-IR"/>
        </w:rPr>
        <w:t>به سوخت‌بار ِ سرود و شعر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</w:p>
    <w:p w14:paraId="50F39651" w14:textId="77777777" w:rsidR="00FE0EBF" w:rsidRPr="00FE0EBF" w:rsidRDefault="00FE0EBF" w:rsidP="00FE0EBF">
      <w:pPr>
        <w:pStyle w:val="body"/>
        <w:bidi/>
        <w:divId w:val="746683992"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Arial" w:hAnsi="Arial" w:cs="Arial"/>
          <w:rtl/>
        </w:rPr>
        <w:t> </w:t>
      </w:r>
      <w:r w:rsidRPr="00FE0EBF">
        <w:rPr>
          <w:rFonts w:ascii="Arial" w:hAnsi="Arial" w:cs="Arial"/>
        </w:rPr>
        <w:tab/>
      </w:r>
      <w:r w:rsidRPr="00FE0EBF">
        <w:rPr>
          <w:rFonts w:hint="cs"/>
          <w:b/>
          <w:rtl/>
          <w:lang w:bidi="fa-IR"/>
        </w:rPr>
        <w:t>فروزان مي‌دارند.</w:t>
      </w:r>
      <w:r w:rsidRPr="00FE0EBF">
        <w:rPr>
          <w:rFonts w:ascii="Nesf2" w:hAnsi="Nesf2"/>
          <w:b/>
        </w:rPr>
        <w:t> </w:t>
      </w:r>
    </w:p>
    <w:p w14:paraId="0BCB05F7" w14:textId="77777777" w:rsidR="00FE0EBF" w:rsidRPr="00FE0EBF" w:rsidRDefault="00FE0EBF" w:rsidP="00FE0EBF">
      <w:pPr>
        <w:pStyle w:val="body"/>
        <w:bidi/>
        <w:rPr>
          <w:rFonts w:ascii="Nesf2" w:hAnsi="Nesf2"/>
        </w:rPr>
      </w:pPr>
      <w:r w:rsidRPr="00FE0EBF">
        <w:rPr>
          <w:rFonts w:hint="cs"/>
          <w:b/>
          <w:rtl/>
          <w:lang w:bidi="fa-IR"/>
        </w:rPr>
        <w:t>به انديشيدن خطر مکن.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</w:p>
    <w:p w14:paraId="06B09339" w14:textId="77777777" w:rsidR="00FE0EBF" w:rsidRPr="00FE0EBF" w:rsidRDefault="00FE0EBF" w:rsidP="00FE0EBF">
      <w:pPr>
        <w:pStyle w:val="body"/>
        <w:bidi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hint="cs"/>
          <w:b/>
          <w:rtl/>
          <w:lang w:bidi="fa-IR"/>
        </w:rPr>
        <w:t>روزگار ِ غريبي‌ست، نازنين</w:t>
      </w:r>
      <w:r w:rsidRPr="00FE0EBF">
        <w:rPr>
          <w:rFonts w:ascii="Nesf2" w:hAnsi="Nesf2"/>
          <w:b/>
        </w:rPr>
        <w:t> </w:t>
      </w:r>
    </w:p>
    <w:p w14:paraId="248A0486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 که بر در مي‌کوبد شباهنگام</w:t>
      </w:r>
    </w:p>
    <w:p w14:paraId="5DDC44FF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به کُشتن ِ چراغ آمده است.</w:t>
      </w:r>
    </w:p>
    <w:p w14:paraId="349EA04F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نور را در پستوی خانه نهان بايد کرد</w:t>
      </w:r>
    </w:p>
    <w:p w14:paraId="68BFDCFE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آنک قصابان‌اند</w:t>
      </w:r>
    </w:p>
    <w:p w14:paraId="238DFA61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گذرگاه‌ها مستقر</w:t>
      </w:r>
    </w:p>
    <w:p w14:paraId="450845B9" w14:textId="77777777" w:rsidR="00BF0438" w:rsidRDefault="00606887" w:rsidP="00FE0EBF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 </w:t>
      </w:r>
    </w:p>
    <w:p w14:paraId="5F42D79A" w14:textId="77777777" w:rsidR="00FE0EBF" w:rsidRPr="00FE0EBF" w:rsidRDefault="00FE0EBF" w:rsidP="00FE0EBF">
      <w:pPr>
        <w:pStyle w:val="body"/>
        <w:bidi/>
        <w:divId w:val="637105074"/>
        <w:rPr>
          <w:rFonts w:ascii="Nesf2" w:hAnsi="Nesf2"/>
        </w:rPr>
      </w:pPr>
      <w:r w:rsidRPr="00FE0EBF">
        <w:rPr>
          <w:rFonts w:hint="cs"/>
          <w:b/>
          <w:rtl/>
          <w:lang w:bidi="fa-IR"/>
        </w:rPr>
        <w:t>با کُنده و ساتوری خون‌آلود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</w:p>
    <w:p w14:paraId="22561A18" w14:textId="77777777" w:rsidR="00FE0EBF" w:rsidRPr="00FE0EBF" w:rsidRDefault="00FE0EBF" w:rsidP="00FE0EBF">
      <w:pPr>
        <w:pStyle w:val="body"/>
        <w:bidi/>
        <w:divId w:val="637105074"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hint="cs"/>
          <w:b/>
          <w:rtl/>
          <w:lang w:bidi="fa-IR"/>
        </w:rPr>
        <w:t>روزگار ِ غريبي‌ست، نازنين</w:t>
      </w:r>
      <w:r w:rsidRPr="00FE0EBF">
        <w:rPr>
          <w:rFonts w:ascii="Nesf2" w:hAnsi="Nesf2"/>
          <w:b/>
        </w:rPr>
        <w:t> </w:t>
      </w:r>
    </w:p>
    <w:p w14:paraId="4D8DDA19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تبسم را بر لب‌ها جراحي مي‌کنند</w:t>
      </w:r>
    </w:p>
    <w:p w14:paraId="55F4E1B3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ترانه را بر دهان.</w:t>
      </w:r>
    </w:p>
    <w:p w14:paraId="7DA0CFD9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شوق را در پستوی خانه نهان بايد کرد</w:t>
      </w:r>
    </w:p>
    <w:p w14:paraId="1E4D408C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کباب ِ قناری</w:t>
      </w:r>
    </w:p>
    <w:p w14:paraId="0B1693A4" w14:textId="2CD60E3D" w:rsidR="00BF0438" w:rsidRDefault="00BF0438" w:rsidP="00FE0EBF">
      <w:pPr>
        <w:pStyle w:val="body"/>
        <w:bidi/>
        <w:rPr>
          <w:rFonts w:ascii="Arial" w:hAnsi="Arial" w:cs="Arial"/>
          <w:rtl/>
        </w:rPr>
      </w:pPr>
    </w:p>
    <w:p w14:paraId="220622E3" w14:textId="77777777" w:rsidR="00FE0EBF" w:rsidRPr="00FE0EBF" w:rsidRDefault="00FE0EBF" w:rsidP="00FE0EBF">
      <w:pPr>
        <w:pStyle w:val="body"/>
        <w:bidi/>
        <w:divId w:val="1280070826"/>
        <w:rPr>
          <w:rFonts w:ascii="Nesf2" w:hAnsi="Nesf2"/>
        </w:rPr>
      </w:pPr>
      <w:r w:rsidRPr="00FE0EBF">
        <w:rPr>
          <w:rFonts w:hint="cs"/>
          <w:b/>
          <w:rtl/>
          <w:lang w:bidi="fa-IR"/>
        </w:rPr>
        <w:t>بر آتش ِ سوسن و ياس</w:t>
      </w: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ascii="Nesf2" w:hAnsi="Nesf2"/>
          <w:b/>
        </w:rPr>
        <w:t> </w:t>
      </w:r>
    </w:p>
    <w:p w14:paraId="607529B1" w14:textId="77777777" w:rsidR="00FE0EBF" w:rsidRPr="00FE0EBF" w:rsidRDefault="00FE0EBF" w:rsidP="00FE0EBF">
      <w:pPr>
        <w:pStyle w:val="body"/>
        <w:bidi/>
        <w:divId w:val="1280070826"/>
        <w:rPr>
          <w:rFonts w:ascii="Nesf2" w:hAnsi="Nesf2"/>
        </w:rPr>
      </w:pPr>
      <w:r w:rsidRPr="00FE0EBF">
        <w:rPr>
          <w:rFonts w:ascii="Nesf2" w:hAnsi="Nesf2"/>
          <w:b/>
        </w:rPr>
        <w:t> </w:t>
      </w:r>
      <w:r w:rsidRPr="00FE0EBF">
        <w:rPr>
          <w:rFonts w:ascii="Nesf2" w:hAnsi="Nesf2"/>
        </w:rPr>
        <w:tab/>
      </w:r>
      <w:r w:rsidRPr="00FE0EBF">
        <w:rPr>
          <w:rFonts w:hint="cs"/>
          <w:b/>
          <w:rtl/>
          <w:lang w:bidi="fa-IR"/>
        </w:rPr>
        <w:t>روزگار ِ غريبي‌ست، نازنين</w:t>
      </w:r>
      <w:r w:rsidRPr="00FE0EBF">
        <w:rPr>
          <w:rFonts w:ascii="Nesf2" w:hAnsi="Nesf2"/>
          <w:b/>
        </w:rPr>
        <w:t> </w:t>
      </w:r>
    </w:p>
    <w:p w14:paraId="4F50937E" w14:textId="77777777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ابليس ِ پيروزْمست</w:t>
      </w:r>
    </w:p>
    <w:p w14:paraId="558E5A6B" w14:textId="405576BA" w:rsidR="00BF0438" w:rsidRDefault="00606887" w:rsidP="00FE0EBF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سور ِ عزای ما را بر سفره نشسته است.خدا را در پستوی خانه نهان بايد کرد</w:t>
      </w:r>
    </w:p>
    <w:p w14:paraId="0B77B716" w14:textId="29B8A5B9" w:rsidR="00BF0438" w:rsidRDefault="00606887" w:rsidP="00FE0EBF">
      <w:pPr>
        <w:pStyle w:val="when"/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۳۱ تير ِ ۱۳۵۸</w:t>
      </w:r>
    </w:p>
    <w:p w14:paraId="2BBA701E" w14:textId="77777777" w:rsidR="00FE0EBF" w:rsidRPr="00FE0EBF" w:rsidRDefault="00FE0EBF" w:rsidP="00FE0EBF">
      <w:pPr>
        <w:pStyle w:val="where"/>
        <w:bidi/>
        <w:rPr>
          <w:rtl/>
          <w:lang w:bidi="fa-IR"/>
        </w:rPr>
      </w:pPr>
      <w:bookmarkStart w:id="0" w:name="_GoBack"/>
      <w:bookmarkEnd w:id="0"/>
    </w:p>
    <w:sectPr w:rsidR="00FE0EBF" w:rsidRPr="00FE0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06887"/>
    <w:rsid w:val="00606887"/>
    <w:rsid w:val="00BF0438"/>
    <w:rsid w:val="00FE0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5C8726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B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B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B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0EB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0EB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0EBF"/>
    <w:pPr>
      <w:bidi/>
    </w:pPr>
  </w:style>
  <w:style w:type="paragraph" w:customStyle="1" w:styleId="num">
    <w:name w:val="num"/>
    <w:basedOn w:val="poem"/>
    <w:qFormat/>
    <w:rsid w:val="00FE0EBF"/>
    <w:pPr>
      <w:spacing w:before="240"/>
    </w:pPr>
  </w:style>
  <w:style w:type="paragraph" w:customStyle="1" w:styleId="body">
    <w:name w:val="body"/>
    <w:basedOn w:val="Normal"/>
    <w:qFormat/>
    <w:rsid w:val="00FE0EBF"/>
    <w:rPr>
      <w:color w:val="000000"/>
    </w:rPr>
  </w:style>
  <w:style w:type="paragraph" w:customStyle="1" w:styleId="when">
    <w:name w:val="when"/>
    <w:basedOn w:val="who"/>
    <w:next w:val="where"/>
    <w:qFormat/>
    <w:rsid w:val="00FE0EBF"/>
    <w:pPr>
      <w:spacing w:before="360"/>
    </w:pPr>
  </w:style>
  <w:style w:type="paragraph" w:customStyle="1" w:styleId="where">
    <w:name w:val="where"/>
    <w:basedOn w:val="when"/>
    <w:next w:val="NoSpacing"/>
    <w:qFormat/>
    <w:rsid w:val="00FE0EBF"/>
    <w:pPr>
      <w:spacing w:before="0"/>
    </w:pPr>
  </w:style>
  <w:style w:type="paragraph" w:styleId="NoSpacing">
    <w:name w:val="No Spacing"/>
    <w:uiPriority w:val="1"/>
    <w:qFormat/>
    <w:rsid w:val="00FE0EB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0EB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0EB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B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B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EB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E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EB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E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0EBF"/>
    <w:rPr>
      <w:b/>
      <w:bCs/>
    </w:rPr>
  </w:style>
  <w:style w:type="character" w:styleId="Emphasis">
    <w:name w:val="Emphasis"/>
    <w:uiPriority w:val="20"/>
    <w:qFormat/>
    <w:rsid w:val="00FE0EBF"/>
    <w:rPr>
      <w:i/>
      <w:iCs/>
    </w:rPr>
  </w:style>
  <w:style w:type="paragraph" w:styleId="ListParagraph">
    <w:name w:val="List Paragraph"/>
    <w:basedOn w:val="Normal"/>
    <w:uiPriority w:val="34"/>
    <w:qFormat/>
    <w:rsid w:val="00FE0EB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0EB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0E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B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B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0EB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0EB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0EB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0EB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0EB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EB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EB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0E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0E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0E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0EB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0EB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0EB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0EB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EB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0EB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FE0EB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FE0EB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FE0EBF"/>
    <w:pPr>
      <w:bidi/>
    </w:pPr>
  </w:style>
  <w:style w:type="paragraph" w:customStyle="1" w:styleId="num">
    <w:name w:val="num"/>
    <w:basedOn w:val="poem"/>
    <w:qFormat/>
    <w:rsid w:val="00FE0EBF"/>
    <w:pPr>
      <w:spacing w:before="240"/>
    </w:pPr>
  </w:style>
  <w:style w:type="paragraph" w:customStyle="1" w:styleId="body">
    <w:name w:val="body"/>
    <w:basedOn w:val="Normal"/>
    <w:qFormat/>
    <w:rsid w:val="00FE0EBF"/>
    <w:rPr>
      <w:color w:val="000000"/>
    </w:rPr>
  </w:style>
  <w:style w:type="paragraph" w:customStyle="1" w:styleId="when">
    <w:name w:val="when"/>
    <w:basedOn w:val="who"/>
    <w:next w:val="where"/>
    <w:qFormat/>
    <w:rsid w:val="00FE0EBF"/>
    <w:pPr>
      <w:spacing w:before="360"/>
    </w:pPr>
  </w:style>
  <w:style w:type="paragraph" w:customStyle="1" w:styleId="where">
    <w:name w:val="where"/>
    <w:basedOn w:val="when"/>
    <w:next w:val="NoSpacing"/>
    <w:qFormat/>
    <w:rsid w:val="00FE0EBF"/>
    <w:pPr>
      <w:spacing w:before="0"/>
    </w:pPr>
  </w:style>
  <w:style w:type="paragraph" w:styleId="NoSpacing">
    <w:name w:val="No Spacing"/>
    <w:uiPriority w:val="1"/>
    <w:qFormat/>
    <w:rsid w:val="00FE0EB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FE0EB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FE0EB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E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E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EB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EB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EB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0EB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EB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0EB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E0EB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E0EB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0EB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0EB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E0EB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FE0EBF"/>
    <w:rPr>
      <w:b/>
      <w:bCs/>
    </w:rPr>
  </w:style>
  <w:style w:type="character" w:styleId="Emphasis">
    <w:name w:val="Emphasis"/>
    <w:uiPriority w:val="20"/>
    <w:qFormat/>
    <w:rsid w:val="00FE0EBF"/>
    <w:rPr>
      <w:i/>
      <w:iCs/>
    </w:rPr>
  </w:style>
  <w:style w:type="paragraph" w:styleId="ListParagraph">
    <w:name w:val="List Paragraph"/>
    <w:basedOn w:val="Normal"/>
    <w:uiPriority w:val="34"/>
    <w:qFormat/>
    <w:rsid w:val="00FE0EB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FE0EB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E0EB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0EB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0EB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FE0EB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FE0EB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FE0EB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FE0EB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FE0EB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EB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050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3</cp:revision>
  <dcterms:created xsi:type="dcterms:W3CDTF">2010-03-28T01:40:00Z</dcterms:created>
  <dcterms:modified xsi:type="dcterms:W3CDTF">2010-04-10T22:14:00Z</dcterms:modified>
</cp:coreProperties>
</file>