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B695" w14:textId="77777777" w:rsidR="00113242" w:rsidRDefault="00113242" w:rsidP="00113242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دادخواست</w:t>
      </w:r>
    </w:p>
    <w:p w14:paraId="2E4B63CC" w14:textId="77777777" w:rsidR="00113242" w:rsidRDefault="00113242" w:rsidP="00113242">
      <w:pPr>
        <w:pStyle w:val="who"/>
        <w:bidi/>
        <w:rPr>
          <w:rtl/>
          <w:lang w:bidi="fa-IR"/>
        </w:rPr>
      </w:pPr>
    </w:p>
    <w:p w14:paraId="1D4051A4" w14:textId="13C44701" w:rsidR="00113242" w:rsidRDefault="00113242" w:rsidP="00113242">
      <w:pPr>
        <w:pStyle w:val="why"/>
        <w:rPr>
          <w:rtl/>
          <w:lang w:bidi="fa-IR"/>
        </w:rPr>
      </w:pPr>
    </w:p>
    <w:p w14:paraId="6BE4B46C" w14:textId="3FEA82E1" w:rsidR="00EE08BC" w:rsidRDefault="00EE08BC" w:rsidP="00EE08BC">
      <w:pPr>
        <w:pStyle w:val="num"/>
        <w:rPr>
          <w:rtl/>
          <w:lang w:bidi="fa-IR"/>
        </w:rPr>
      </w:pPr>
    </w:p>
    <w:p w14:paraId="22ABBE18" w14:textId="77777777" w:rsidR="00EE08BC" w:rsidRPr="00EE08BC" w:rsidRDefault="00EE08BC" w:rsidP="00EE08BC">
      <w:pPr>
        <w:pStyle w:val="subname"/>
        <w:rPr>
          <w:lang w:bidi="fa-IR"/>
        </w:rPr>
      </w:pPr>
    </w:p>
    <w:p w14:paraId="4788D3D3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همه سو،</w:t>
      </w:r>
    </w:p>
    <w:p w14:paraId="673317EC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چار جانب،</w:t>
      </w:r>
    </w:p>
    <w:p w14:paraId="2E29A382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 سو که به‌ظاهر مهِ صبحگاه را مانَد سبک‌خيز و دَم‌دَمي </w:t>
      </w:r>
    </w:p>
    <w:p w14:paraId="0E7285DA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حتا از آن سوي ديگر که هيچ نيست</w:t>
      </w:r>
    </w:p>
    <w:p w14:paraId="5A85A495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له‌لهِ تشنه‌کامي صحرا</w:t>
      </w:r>
    </w:p>
    <w:p w14:paraId="5407BE4C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درخت و نه پرده‌ي وهمي از لعنتِ خدايان، ــ</w:t>
      </w:r>
    </w:p>
    <w:p w14:paraId="481C3F1A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چار جانب</w:t>
      </w:r>
    </w:p>
    <w:p w14:paraId="7EADABF2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گريز بربسته است.</w:t>
      </w:r>
    </w:p>
    <w:p w14:paraId="67AA6B82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درازاي زمان را</w:t>
      </w:r>
    </w:p>
    <w:p w14:paraId="0FEB392A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پاره‌ي زنجيرِ خويش</w:t>
      </w:r>
    </w:p>
    <w:p w14:paraId="4DFCB90E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مي‌سنجم</w:t>
      </w:r>
    </w:p>
    <w:p w14:paraId="73541BC9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ثقلِ آفتاب را</w:t>
      </w:r>
    </w:p>
    <w:p w14:paraId="7CBAD5B8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گوي سياهِ پاي‌بند</w:t>
      </w:r>
    </w:p>
    <w:p w14:paraId="26A5DCAC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در دو کفه مي‌نهم</w:t>
      </w:r>
    </w:p>
    <w:p w14:paraId="440F6A75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عمر</w:t>
      </w:r>
    </w:p>
    <w:p w14:paraId="1E73D848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اين تنگناي بي‌حاصل</w:t>
      </w:r>
    </w:p>
    <w:p w14:paraId="5D3D0A76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کاهل مي‌گذرد!</w:t>
      </w:r>
    </w:p>
    <w:p w14:paraId="09C73593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A5F00AD" w14:textId="77777777" w:rsidR="00113242" w:rsidRDefault="00113242" w:rsidP="00113242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9A9B022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D6E68A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قاضي تقدير</w:t>
      </w:r>
    </w:p>
    <w:p w14:paraId="2856FBF9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من ستمي کرده است.</w:t>
      </w:r>
    </w:p>
    <w:p w14:paraId="2C0D5002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داوري</w:t>
      </w:r>
    </w:p>
    <w:p w14:paraId="15C31A52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ميانِ ما را که خواهد گرفت؟</w:t>
      </w:r>
    </w:p>
    <w:p w14:paraId="78D57B1A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E080F1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همه‌ي خدايان را لعنت کرده‌ام</w:t>
      </w:r>
    </w:p>
    <w:p w14:paraId="2FBF77FE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 که مرا</w:t>
      </w:r>
    </w:p>
    <w:p w14:paraId="5F6B07F7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خدايان.</w:t>
      </w:r>
    </w:p>
    <w:p w14:paraId="281D6D84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زنداني که از آن اميدِ گريز نيست</w:t>
      </w:r>
    </w:p>
    <w:p w14:paraId="0BFF322E" w14:textId="77777777" w:rsidR="00113242" w:rsidRDefault="00113242" w:rsidP="001132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بدانديشانه</w:t>
      </w:r>
    </w:p>
    <w:p w14:paraId="5834BE4A" w14:textId="77777777" w:rsidR="00113242" w:rsidRDefault="00113242" w:rsidP="00113242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بي‌گناه بوده‌ام</w:t>
      </w:r>
      <w:r>
        <w:rPr>
          <w:rFonts w:hint="cs"/>
        </w:rPr>
        <w:t>!</w:t>
      </w:r>
    </w:p>
    <w:p w14:paraId="7A7503D5" w14:textId="77777777" w:rsidR="00113242" w:rsidRDefault="00113242" w:rsidP="00113242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bookmarkEnd w:id="0"/>
    <w:p w14:paraId="68FA3C11" w14:textId="77777777" w:rsidR="00113242" w:rsidRDefault="00113242"/>
    <w:sectPr w:rsidR="00113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42"/>
    <w:rsid w:val="00113242"/>
    <w:rsid w:val="00E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AF2A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BC"/>
  </w:style>
  <w:style w:type="paragraph" w:styleId="Heading1">
    <w:name w:val="heading 1"/>
    <w:basedOn w:val="Normal"/>
    <w:next w:val="Normal"/>
    <w:link w:val="Heading1Char"/>
    <w:uiPriority w:val="9"/>
    <w:qFormat/>
    <w:rsid w:val="00EE0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E08B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E08B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E08BC"/>
    <w:pPr>
      <w:bidi/>
    </w:pPr>
  </w:style>
  <w:style w:type="paragraph" w:customStyle="1" w:styleId="body">
    <w:name w:val="body"/>
    <w:basedOn w:val="Normal"/>
    <w:qFormat/>
    <w:rsid w:val="00EE08BC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E08BC"/>
    <w:pPr>
      <w:spacing w:before="360"/>
    </w:pPr>
  </w:style>
  <w:style w:type="paragraph" w:customStyle="1" w:styleId="where">
    <w:name w:val="where"/>
    <w:basedOn w:val="when"/>
    <w:next w:val="NoSpacing"/>
    <w:qFormat/>
    <w:rsid w:val="00EE08BC"/>
    <w:pPr>
      <w:spacing w:before="0"/>
    </w:pPr>
  </w:style>
  <w:style w:type="paragraph" w:styleId="NoSpacing">
    <w:name w:val="No Spacing"/>
    <w:uiPriority w:val="1"/>
    <w:qFormat/>
    <w:rsid w:val="00EE08BC"/>
    <w:rPr>
      <w:rFonts w:eastAsiaTheme="minorEastAsia"/>
    </w:rPr>
  </w:style>
  <w:style w:type="paragraph" w:customStyle="1" w:styleId="num">
    <w:name w:val="num"/>
    <w:basedOn w:val="poem"/>
    <w:qFormat/>
    <w:rsid w:val="00EE08BC"/>
    <w:pPr>
      <w:spacing w:before="240"/>
    </w:pPr>
  </w:style>
  <w:style w:type="paragraph" w:customStyle="1" w:styleId="subname">
    <w:name w:val="subname"/>
    <w:basedOn w:val="num"/>
    <w:next w:val="body"/>
    <w:qFormat/>
    <w:rsid w:val="00EE08B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E08B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B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B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8B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8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8B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8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E08BC"/>
    <w:rPr>
      <w:b/>
      <w:bCs/>
    </w:rPr>
  </w:style>
  <w:style w:type="character" w:styleId="Emphasis">
    <w:name w:val="Emphasis"/>
    <w:uiPriority w:val="20"/>
    <w:qFormat/>
    <w:rsid w:val="00EE08BC"/>
    <w:rPr>
      <w:i/>
      <w:iCs/>
    </w:rPr>
  </w:style>
  <w:style w:type="paragraph" w:styleId="ListParagraph">
    <w:name w:val="List Paragraph"/>
    <w:basedOn w:val="Normal"/>
    <w:uiPriority w:val="34"/>
    <w:qFormat/>
    <w:rsid w:val="00EE08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08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08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B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E08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E08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E08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E08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E08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8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BC"/>
  </w:style>
  <w:style w:type="paragraph" w:styleId="Heading1">
    <w:name w:val="heading 1"/>
    <w:basedOn w:val="Normal"/>
    <w:next w:val="Normal"/>
    <w:link w:val="Heading1Char"/>
    <w:uiPriority w:val="9"/>
    <w:qFormat/>
    <w:rsid w:val="00EE0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E08B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E08B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E08BC"/>
    <w:pPr>
      <w:bidi/>
    </w:pPr>
  </w:style>
  <w:style w:type="paragraph" w:customStyle="1" w:styleId="body">
    <w:name w:val="body"/>
    <w:basedOn w:val="Normal"/>
    <w:qFormat/>
    <w:rsid w:val="00EE08BC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E08BC"/>
    <w:pPr>
      <w:spacing w:before="360"/>
    </w:pPr>
  </w:style>
  <w:style w:type="paragraph" w:customStyle="1" w:styleId="where">
    <w:name w:val="where"/>
    <w:basedOn w:val="when"/>
    <w:next w:val="NoSpacing"/>
    <w:qFormat/>
    <w:rsid w:val="00EE08BC"/>
    <w:pPr>
      <w:spacing w:before="0"/>
    </w:pPr>
  </w:style>
  <w:style w:type="paragraph" w:styleId="NoSpacing">
    <w:name w:val="No Spacing"/>
    <w:uiPriority w:val="1"/>
    <w:qFormat/>
    <w:rsid w:val="00EE08BC"/>
    <w:rPr>
      <w:rFonts w:eastAsiaTheme="minorEastAsia"/>
    </w:rPr>
  </w:style>
  <w:style w:type="paragraph" w:customStyle="1" w:styleId="num">
    <w:name w:val="num"/>
    <w:basedOn w:val="poem"/>
    <w:qFormat/>
    <w:rsid w:val="00EE08BC"/>
    <w:pPr>
      <w:spacing w:before="240"/>
    </w:pPr>
  </w:style>
  <w:style w:type="paragraph" w:customStyle="1" w:styleId="subname">
    <w:name w:val="subname"/>
    <w:basedOn w:val="num"/>
    <w:next w:val="body"/>
    <w:qFormat/>
    <w:rsid w:val="00EE08B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E08B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B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B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8B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8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8B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8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E08BC"/>
    <w:rPr>
      <w:b/>
      <w:bCs/>
    </w:rPr>
  </w:style>
  <w:style w:type="character" w:styleId="Emphasis">
    <w:name w:val="Emphasis"/>
    <w:uiPriority w:val="20"/>
    <w:qFormat/>
    <w:rsid w:val="00EE08BC"/>
    <w:rPr>
      <w:i/>
      <w:iCs/>
    </w:rPr>
  </w:style>
  <w:style w:type="paragraph" w:styleId="ListParagraph">
    <w:name w:val="List Paragraph"/>
    <w:basedOn w:val="Normal"/>
    <w:uiPriority w:val="34"/>
    <w:qFormat/>
    <w:rsid w:val="00EE08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08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08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B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E08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E08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E08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E08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E08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8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2010-04-05T23:45:00Z</dcterms:created>
  <dcterms:modified xsi:type="dcterms:W3CDTF">2010-04-06T10:08:00Z</dcterms:modified>
</cp:coreProperties>
</file>