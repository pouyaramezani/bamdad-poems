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F562B" w14:textId="77777777" w:rsidR="000C439B" w:rsidRDefault="000C439B" w:rsidP="000C439B">
      <w:pPr>
        <w:pStyle w:val="poem"/>
        <w:rPr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در بسته...</w:t>
      </w:r>
    </w:p>
    <w:p w14:paraId="3B1967F8" w14:textId="77777777" w:rsidR="000C439B" w:rsidRDefault="000C439B" w:rsidP="000C439B">
      <w:pPr>
        <w:pStyle w:val="who"/>
        <w:bidi/>
        <w:rPr>
          <w:rtl/>
          <w:lang w:bidi="fa-IR"/>
        </w:rPr>
      </w:pPr>
    </w:p>
    <w:p w14:paraId="58B65F59" w14:textId="6DB707FF" w:rsidR="000C439B" w:rsidRDefault="000C439B" w:rsidP="000C439B">
      <w:pPr>
        <w:pStyle w:val="why"/>
        <w:rPr>
          <w:rtl/>
          <w:lang w:bidi="fa-IR"/>
        </w:rPr>
      </w:pPr>
    </w:p>
    <w:p w14:paraId="21BAC224" w14:textId="14B6A657" w:rsidR="00482B06" w:rsidRDefault="00482B06" w:rsidP="00482B06">
      <w:pPr>
        <w:pStyle w:val="num"/>
        <w:rPr>
          <w:rtl/>
          <w:lang w:bidi="fa-IR"/>
        </w:rPr>
      </w:pPr>
    </w:p>
    <w:p w14:paraId="3E18011E" w14:textId="77777777" w:rsidR="00482B06" w:rsidRPr="00482B06" w:rsidRDefault="00482B06" w:rsidP="00482B06">
      <w:pPr>
        <w:pStyle w:val="subname"/>
        <w:rPr>
          <w:lang w:bidi="fa-IR"/>
        </w:rPr>
      </w:pPr>
    </w:p>
    <w:p w14:paraId="6774B365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ديرگاهي‌ست که دستي بدانديش</w:t>
      </w:r>
    </w:p>
    <w:p w14:paraId="0313104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دروازه‌ي کوتاهِ خانه‌ي ما را</w:t>
      </w:r>
    </w:p>
    <w:p w14:paraId="0D63F419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نکوفته است</w:t>
      </w:r>
      <w:r>
        <w:rPr>
          <w:rFonts w:hint="cs"/>
        </w:rPr>
        <w:t>.</w:t>
      </w:r>
    </w:p>
    <w:p w14:paraId="4E980C12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A13E6BB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آيينه و مهتاب و بستر مي‌نگريم</w:t>
      </w:r>
    </w:p>
    <w:p w14:paraId="288765C2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دست‌هاي يکديگر مي‌نگريم</w:t>
      </w:r>
    </w:p>
    <w:p w14:paraId="6D578470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دروازه</w:t>
      </w:r>
    </w:p>
    <w:p w14:paraId="5180A908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ترانه‌ي آرامش‌انگيزش را</w:t>
      </w:r>
    </w:p>
    <w:p w14:paraId="4FE18AC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</w:t>
      </w:r>
      <w:r>
        <w:rPr>
          <w:rFonts w:hint="cs"/>
          <w:rtl/>
          <w:lang w:bidi="fa-IR"/>
        </w:rPr>
        <w:t xml:space="preserve"> در سکوتي ممتد</w:t>
      </w:r>
    </w:p>
    <w:p w14:paraId="1A9592DE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مکرر مي‌کند</w:t>
      </w:r>
      <w:r>
        <w:rPr>
          <w:rFonts w:hint="cs"/>
        </w:rPr>
        <w:t>.</w:t>
      </w:r>
    </w:p>
    <w:p w14:paraId="77300651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86F500F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315F01E1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زمزمه‌يي ملال‌آور را به سرودي ديگرگونه مبدل يافته‌ايم</w:t>
      </w:r>
    </w:p>
    <w:p w14:paraId="24D7D19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690077E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5E7C0F64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سرزمينِ بيگانه‌يي که در آن</w:t>
      </w:r>
    </w:p>
    <w:p w14:paraId="58674605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نگاه و هر لبخند</w:t>
      </w:r>
    </w:p>
    <w:p w14:paraId="0CF60DBA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زنداني بود،</w:t>
      </w:r>
    </w:p>
    <w:p w14:paraId="56795F3A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لبخند و نگاهي آشنا يافته‌ايم</w:t>
      </w:r>
    </w:p>
    <w:p w14:paraId="094718ED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794024F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بدين‌گونه</w:t>
      </w:r>
    </w:p>
    <w:p w14:paraId="54294BBE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خاکِ پوسيده‌يي که ابرِ پَست</w:t>
      </w:r>
    </w:p>
    <w:p w14:paraId="4F4B96F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بر آن باريده است</w:t>
      </w:r>
    </w:p>
    <w:p w14:paraId="21EB142A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پايگاهي پابرجا يافته‌ايم...</w:t>
      </w:r>
    </w:p>
    <w:p w14:paraId="52715CF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2080AB4" w14:textId="77777777" w:rsidR="000C439B" w:rsidRDefault="000C439B" w:rsidP="000C439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698F8437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1D0103E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</w:t>
      </w:r>
    </w:p>
    <w:p w14:paraId="660BE154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بالاي خانه</w:t>
      </w:r>
    </w:p>
    <w:p w14:paraId="70D0464E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بادها را تکرار مي‌کند</w:t>
      </w:r>
    </w:p>
    <w:p w14:paraId="012602AB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باغچه از بهاري ديگر آبستن است</w:t>
      </w:r>
    </w:p>
    <w:p w14:paraId="2A4115FE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زنبورِ کوچک</w:t>
      </w:r>
    </w:p>
    <w:p w14:paraId="1DF569C6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</w:t>
      </w:r>
      <w:r>
        <w:rPr>
          <w:rFonts w:hint="cs"/>
          <w:rtl/>
          <w:lang w:bidi="fa-IR"/>
        </w:rPr>
        <w:t xml:space="preserve"> گُلِ هر ساله را</w:t>
      </w:r>
    </w:p>
    <w:p w14:paraId="6AE78E42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موسمي که بايد</w:t>
      </w:r>
    </w:p>
    <w:p w14:paraId="50495A72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ديدار مي‌کند</w:t>
      </w:r>
      <w:r>
        <w:rPr>
          <w:rFonts w:hint="cs"/>
        </w:rPr>
        <w:t>.</w:t>
      </w:r>
    </w:p>
    <w:p w14:paraId="291FAF31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F90B43B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حياطِ خانه از عطري هذياني سرمست است</w:t>
      </w:r>
    </w:p>
    <w:p w14:paraId="2D5F1593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خرگوشي در علفِ تازه مي‌چرد.</w:t>
      </w:r>
    </w:p>
    <w:p w14:paraId="33CB6F9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بر سرِ سنگ، حربايي هوشيار</w:t>
      </w:r>
    </w:p>
    <w:p w14:paraId="1E849666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</w:t>
      </w:r>
      <w:r>
        <w:rPr>
          <w:rFonts w:hint="cs"/>
          <w:rtl/>
          <w:lang w:bidi="fa-IR"/>
        </w:rPr>
        <w:t xml:space="preserve"> در قلم‌روِ آفتابِ نيم‌جوش</w:t>
      </w:r>
    </w:p>
    <w:p w14:paraId="5F8A96C7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                                </w:t>
      </w:r>
      <w:r>
        <w:rPr>
          <w:rFonts w:hint="cs"/>
          <w:rtl/>
          <w:lang w:bidi="fa-IR"/>
        </w:rPr>
        <w:t xml:space="preserve"> نفس مي‌زند.</w:t>
      </w:r>
    </w:p>
    <w:p w14:paraId="62C73452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2F1A70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ابرها و همهمه‌ي دوردستِ شهر</w:t>
      </w:r>
    </w:p>
    <w:p w14:paraId="1D15FCB4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آسمانِ بازيافته را</w:t>
      </w:r>
    </w:p>
    <w:p w14:paraId="6F8C39D6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</w:t>
      </w:r>
      <w:r>
        <w:rPr>
          <w:rFonts w:hint="cs"/>
          <w:rtl/>
          <w:lang w:bidi="fa-IR"/>
        </w:rPr>
        <w:t xml:space="preserve"> تکرار مي‌کند</w:t>
      </w:r>
    </w:p>
    <w:p w14:paraId="7193CCA3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 که گنجشک‌ها و</w:t>
      </w:r>
    </w:p>
    <w:p w14:paraId="4E1E79D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</w:t>
      </w:r>
      <w:r>
        <w:rPr>
          <w:rFonts w:hint="cs"/>
          <w:rtl/>
          <w:lang w:bidi="fa-IR"/>
        </w:rPr>
        <w:t xml:space="preserve"> باد و</w:t>
      </w:r>
    </w:p>
    <w:p w14:paraId="0234BA86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  </w:t>
      </w:r>
      <w:r>
        <w:rPr>
          <w:rFonts w:hint="cs"/>
          <w:rtl/>
          <w:lang w:bidi="fa-IR"/>
        </w:rPr>
        <w:t xml:space="preserve"> زمزمه‌ي پُرنيازِ رُستن</w:t>
      </w:r>
    </w:p>
    <w:p w14:paraId="3BE44780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گياهِ پُرشيرِ بياباني را</w:t>
      </w:r>
    </w:p>
    <w:p w14:paraId="3F97C268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در انتظارِ تابستاني که در راه است</w:t>
      </w:r>
    </w:p>
    <w:p w14:paraId="3C09F682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خوابگاهِ ريشه‌ي سيرابش</w:t>
      </w:r>
    </w:p>
    <w:p w14:paraId="6542B430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  </w:t>
      </w:r>
      <w:r>
        <w:rPr>
          <w:rFonts w:hint="cs"/>
          <w:rtl/>
          <w:lang w:bidi="fa-IR"/>
        </w:rPr>
        <w:t xml:space="preserve"> بيدار مي‌کند</w:t>
      </w:r>
      <w:r>
        <w:rPr>
          <w:rFonts w:hint="cs"/>
        </w:rPr>
        <w:t>.</w:t>
      </w:r>
    </w:p>
    <w:p w14:paraId="4B0782E8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A35E694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در تو نگاه مي‌کنم در تو نفس مي‌کشم</w:t>
      </w:r>
    </w:p>
    <w:p w14:paraId="00DBB5FA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زندگي</w:t>
      </w:r>
    </w:p>
    <w:p w14:paraId="07E0F531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تکرار مي‌کند</w:t>
      </w:r>
    </w:p>
    <w:p w14:paraId="5C2B033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به‌سانِ بهار</w:t>
      </w:r>
    </w:p>
    <w:p w14:paraId="79270C9D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آسمان را و علف را.</w:t>
      </w:r>
    </w:p>
    <w:p w14:paraId="6A1BCB09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پاکي آسمان</w:t>
      </w:r>
    </w:p>
    <w:p w14:paraId="4748F69B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رگِ من ادامه مي‌يابد.</w:t>
      </w:r>
    </w:p>
    <w:p w14:paraId="55296615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3E224D" w14:textId="77777777" w:rsidR="000C439B" w:rsidRDefault="000C439B" w:rsidP="000C439B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AB6A250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7DB5B3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ديرگاهي‌ست که دستي بدانديش</w:t>
      </w:r>
    </w:p>
    <w:p w14:paraId="10B05751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دروازه‌ي کوتاهِ خانه‌ي ما را نکوفته است...</w:t>
      </w:r>
    </w:p>
    <w:p w14:paraId="5812763F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4F351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آنان بگو که با ما</w:t>
      </w:r>
    </w:p>
    <w:p w14:paraId="14B483E8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نيازِ شنيدنِشان نيست.</w:t>
      </w:r>
    </w:p>
    <w:p w14:paraId="6C3518DF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آنان بگو که با تو</w:t>
      </w:r>
    </w:p>
    <w:p w14:paraId="4C0808B0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            </w:t>
      </w:r>
      <w:r>
        <w:rPr>
          <w:rFonts w:hint="cs"/>
          <w:rtl/>
          <w:lang w:bidi="fa-IR"/>
        </w:rPr>
        <w:t xml:space="preserve"> مرا پرواي دوزخِ ديدارِ ايشان نيست</w:t>
      </w:r>
    </w:p>
    <w:p w14:paraId="6B423482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پرنده‌ي سنگين‌بالِ جادويي را که نغمه‌پردازِ شبانگاه و بامدادِ ايشان است</w:t>
      </w:r>
    </w:p>
    <w:p w14:paraId="65E540A2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شاخسارِ تازه‌روي خانه‌ي ما مگذاري.</w:t>
      </w:r>
    </w:p>
    <w:p w14:paraId="26ED65CA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66AF2D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آيينه و مهتاب و بستر بنگريم</w:t>
      </w:r>
    </w:p>
    <w:p w14:paraId="0A5B456A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دست‌هاي يک‌ديگر بنگريم،</w:t>
      </w:r>
    </w:p>
    <w:p w14:paraId="6A82B4EB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دَر، ترانه‌ي آرامش‌انگيزش را</w:t>
      </w:r>
    </w:p>
    <w:p w14:paraId="33638B2A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سرودي جاويدان</w:t>
      </w:r>
    </w:p>
    <w:p w14:paraId="0CDEA46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مکرر کند.</w:t>
      </w:r>
    </w:p>
    <w:p w14:paraId="5455A43C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48A8110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نگاهِ ما</w:t>
      </w:r>
    </w:p>
    <w:p w14:paraId="008638E7" w14:textId="77777777" w:rsidR="000C439B" w:rsidRDefault="000C439B" w:rsidP="000C439B">
      <w:pPr>
        <w:pStyle w:val="body"/>
        <w:bidi/>
        <w:rPr>
          <w:rtl/>
        </w:rPr>
      </w:pPr>
      <w:r>
        <w:rPr>
          <w:rFonts w:hint="cs"/>
        </w:rPr>
        <w:t>         </w:t>
      </w:r>
      <w:r>
        <w:rPr>
          <w:rFonts w:hint="cs"/>
          <w:rtl/>
          <w:lang w:bidi="fa-IR"/>
        </w:rPr>
        <w:t xml:space="preserve"> نه در سکوتي پُردرد، نه در فريادي ممتد</w:t>
      </w:r>
    </w:p>
    <w:p w14:paraId="3841B396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در بهاري پُرجويبار و پُرآفتاب</w:t>
      </w:r>
    </w:p>
    <w:p w14:paraId="4B9347C7" w14:textId="77777777" w:rsidR="000C439B" w:rsidRDefault="000C439B" w:rsidP="000C439B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ابديت پيوندد...</w:t>
      </w:r>
    </w:p>
    <w:p w14:paraId="6C356AC4" w14:textId="77777777" w:rsidR="000C439B" w:rsidRDefault="000C439B" w:rsidP="000C439B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فروردين ۱۳۳۶</w:t>
      </w:r>
    </w:p>
    <w:bookmarkEnd w:id="0"/>
    <w:p w14:paraId="3DBEF0AF" w14:textId="77777777" w:rsidR="000C439B" w:rsidRDefault="000C439B"/>
    <w:sectPr w:rsidR="000C4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39B"/>
    <w:rsid w:val="000C439B"/>
    <w:rsid w:val="004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8C4D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06"/>
  </w:style>
  <w:style w:type="paragraph" w:styleId="Heading1">
    <w:name w:val="heading 1"/>
    <w:basedOn w:val="Normal"/>
    <w:next w:val="Normal"/>
    <w:link w:val="Heading1Char"/>
    <w:uiPriority w:val="9"/>
    <w:qFormat/>
    <w:rsid w:val="00482B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82B0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82B0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82B06"/>
    <w:pPr>
      <w:bidi/>
    </w:pPr>
  </w:style>
  <w:style w:type="paragraph" w:customStyle="1" w:styleId="body">
    <w:name w:val="body"/>
    <w:basedOn w:val="Normal"/>
    <w:qFormat/>
    <w:rsid w:val="00482B0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82B06"/>
    <w:pPr>
      <w:spacing w:before="360"/>
    </w:pPr>
  </w:style>
  <w:style w:type="paragraph" w:customStyle="1" w:styleId="where">
    <w:name w:val="where"/>
    <w:basedOn w:val="when"/>
    <w:next w:val="NoSpacing"/>
    <w:qFormat/>
    <w:rsid w:val="00482B06"/>
    <w:pPr>
      <w:spacing w:before="0"/>
    </w:pPr>
  </w:style>
  <w:style w:type="paragraph" w:styleId="NoSpacing">
    <w:name w:val="No Spacing"/>
    <w:uiPriority w:val="1"/>
    <w:qFormat/>
    <w:rsid w:val="00482B06"/>
    <w:rPr>
      <w:rFonts w:eastAsiaTheme="minorEastAsia"/>
    </w:rPr>
  </w:style>
  <w:style w:type="paragraph" w:customStyle="1" w:styleId="num">
    <w:name w:val="num"/>
    <w:basedOn w:val="poem"/>
    <w:qFormat/>
    <w:rsid w:val="00482B06"/>
    <w:pPr>
      <w:spacing w:before="240"/>
    </w:pPr>
  </w:style>
  <w:style w:type="paragraph" w:customStyle="1" w:styleId="subname">
    <w:name w:val="subname"/>
    <w:basedOn w:val="num"/>
    <w:next w:val="body"/>
    <w:qFormat/>
    <w:rsid w:val="00482B0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82B0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B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0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0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B0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2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B0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B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82B06"/>
    <w:rPr>
      <w:b/>
      <w:bCs/>
    </w:rPr>
  </w:style>
  <w:style w:type="character" w:styleId="Emphasis">
    <w:name w:val="Emphasis"/>
    <w:uiPriority w:val="20"/>
    <w:qFormat/>
    <w:rsid w:val="00482B06"/>
    <w:rPr>
      <w:i/>
      <w:iCs/>
    </w:rPr>
  </w:style>
  <w:style w:type="paragraph" w:styleId="ListParagraph">
    <w:name w:val="List Paragraph"/>
    <w:basedOn w:val="Normal"/>
    <w:uiPriority w:val="34"/>
    <w:qFormat/>
    <w:rsid w:val="00482B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B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2B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0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82B0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82B0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82B0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82B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82B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B0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06"/>
  </w:style>
  <w:style w:type="paragraph" w:styleId="Heading1">
    <w:name w:val="heading 1"/>
    <w:basedOn w:val="Normal"/>
    <w:next w:val="Normal"/>
    <w:link w:val="Heading1Char"/>
    <w:uiPriority w:val="9"/>
    <w:qFormat/>
    <w:rsid w:val="00482B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B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0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0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0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82B0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82B0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82B06"/>
    <w:pPr>
      <w:bidi/>
    </w:pPr>
  </w:style>
  <w:style w:type="paragraph" w:customStyle="1" w:styleId="body">
    <w:name w:val="body"/>
    <w:basedOn w:val="Normal"/>
    <w:qFormat/>
    <w:rsid w:val="00482B0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82B06"/>
    <w:pPr>
      <w:spacing w:before="360"/>
    </w:pPr>
  </w:style>
  <w:style w:type="paragraph" w:customStyle="1" w:styleId="where">
    <w:name w:val="where"/>
    <w:basedOn w:val="when"/>
    <w:next w:val="NoSpacing"/>
    <w:qFormat/>
    <w:rsid w:val="00482B06"/>
    <w:pPr>
      <w:spacing w:before="0"/>
    </w:pPr>
  </w:style>
  <w:style w:type="paragraph" w:styleId="NoSpacing">
    <w:name w:val="No Spacing"/>
    <w:uiPriority w:val="1"/>
    <w:qFormat/>
    <w:rsid w:val="00482B06"/>
    <w:rPr>
      <w:rFonts w:eastAsiaTheme="minorEastAsia"/>
    </w:rPr>
  </w:style>
  <w:style w:type="paragraph" w:customStyle="1" w:styleId="num">
    <w:name w:val="num"/>
    <w:basedOn w:val="poem"/>
    <w:qFormat/>
    <w:rsid w:val="00482B06"/>
    <w:pPr>
      <w:spacing w:before="240"/>
    </w:pPr>
  </w:style>
  <w:style w:type="paragraph" w:customStyle="1" w:styleId="subname">
    <w:name w:val="subname"/>
    <w:basedOn w:val="num"/>
    <w:next w:val="body"/>
    <w:qFormat/>
    <w:rsid w:val="00482B0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82B0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B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0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0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B0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2B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B0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B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82B06"/>
    <w:rPr>
      <w:b/>
      <w:bCs/>
    </w:rPr>
  </w:style>
  <w:style w:type="character" w:styleId="Emphasis">
    <w:name w:val="Emphasis"/>
    <w:uiPriority w:val="20"/>
    <w:qFormat/>
    <w:rsid w:val="00482B06"/>
    <w:rPr>
      <w:i/>
      <w:iCs/>
    </w:rPr>
  </w:style>
  <w:style w:type="paragraph" w:styleId="ListParagraph">
    <w:name w:val="List Paragraph"/>
    <w:basedOn w:val="Normal"/>
    <w:uiPriority w:val="34"/>
    <w:qFormat/>
    <w:rsid w:val="00482B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B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2B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0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82B0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82B0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82B0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82B0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82B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2010-04-05T23:46:00Z</dcterms:created>
  <dcterms:modified xsi:type="dcterms:W3CDTF">2010-04-06T10:11:00Z</dcterms:modified>
</cp:coreProperties>
</file>