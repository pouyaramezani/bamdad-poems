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D0E0E3" w14:textId="77777777" w:rsidR="00E131DB" w:rsidRDefault="00AF4D22" w:rsidP="00833B0C">
      <w:pPr>
        <w:pStyle w:val="poem"/>
        <w:rPr>
          <w:lang w:bidi="fa-IR"/>
        </w:rPr>
      </w:pPr>
      <w:r>
        <w:rPr>
          <w:rFonts w:hint="cs"/>
          <w:rtl/>
          <w:lang w:bidi="fa-IR"/>
        </w:rPr>
        <w:t>پيغام</w:t>
      </w:r>
    </w:p>
    <w:p w14:paraId="28070ACE" w14:textId="77777777" w:rsidR="00833B0C" w:rsidRDefault="00833B0C" w:rsidP="00833B0C">
      <w:pPr>
        <w:pStyle w:val="who"/>
        <w:bidi/>
        <w:rPr>
          <w:rFonts w:hint="cs"/>
          <w:rtl/>
        </w:rPr>
      </w:pPr>
    </w:p>
    <w:p w14:paraId="0A367392" w14:textId="77777777" w:rsidR="00833B0C" w:rsidRDefault="00833B0C" w:rsidP="00833B0C">
      <w:pPr>
        <w:pStyle w:val="why"/>
        <w:rPr>
          <w:rFonts w:hint="cs"/>
          <w:rtl/>
        </w:rPr>
      </w:pPr>
    </w:p>
    <w:p w14:paraId="1DE24208" w14:textId="77777777" w:rsidR="00833B0C" w:rsidRDefault="00833B0C" w:rsidP="00833B0C">
      <w:pPr>
        <w:pStyle w:val="num"/>
        <w:rPr>
          <w:rFonts w:hint="cs"/>
          <w:rtl/>
        </w:rPr>
      </w:pPr>
    </w:p>
    <w:p w14:paraId="60504186" w14:textId="65FC5F56" w:rsidR="00E131DB" w:rsidRDefault="00AF4D22" w:rsidP="00833B0C">
      <w:pPr>
        <w:pStyle w:val="subname"/>
        <w:rPr>
          <w:rtl/>
        </w:rPr>
      </w:pPr>
      <w:r>
        <w:rPr>
          <w:rFonts w:hint="cs"/>
          <w:rtl/>
        </w:rPr>
        <w:t> </w:t>
      </w:r>
    </w:p>
    <w:p w14:paraId="0242BAE7" w14:textId="77777777" w:rsidR="00833B0C" w:rsidRPr="00833B0C" w:rsidRDefault="00833B0C" w:rsidP="00833B0C">
      <w:pPr>
        <w:pStyle w:val="body"/>
        <w:bidi/>
        <w:divId w:val="1508321534"/>
        <w:rPr>
          <w:rFonts w:ascii="Nesf2" w:hAnsi="Nesf2"/>
        </w:rPr>
      </w:pPr>
      <w:r w:rsidRPr="00833B0C">
        <w:rPr>
          <w:rFonts w:hint="cs"/>
          <w:rtl/>
          <w:lang w:bidi="fa-IR"/>
        </w:rPr>
        <w:t>پسر ِ خوب‌ام، ماهان</w:t>
      </w:r>
      <w:r w:rsidRPr="00833B0C">
        <w:rPr>
          <w:rFonts w:ascii="Nesf2" w:hAnsi="Nesf2"/>
        </w:rPr>
        <w:t> </w:t>
      </w:r>
      <w:r w:rsidRPr="00833B0C">
        <w:rPr>
          <w:rFonts w:ascii="Nesf2" w:hAnsi="Nesf2"/>
        </w:rPr>
        <w:tab/>
        <w:t> </w:t>
      </w:r>
    </w:p>
    <w:p w14:paraId="5508DF1F" w14:textId="77777777" w:rsidR="00833B0C" w:rsidRPr="00833B0C" w:rsidRDefault="00833B0C" w:rsidP="00833B0C">
      <w:pPr>
        <w:pStyle w:val="body"/>
        <w:bidi/>
        <w:divId w:val="1508321534"/>
      </w:pPr>
      <w:r w:rsidRPr="00833B0C">
        <w:t> </w:t>
      </w:r>
      <w:r w:rsidRPr="00833B0C">
        <w:tab/>
      </w:r>
      <w:r w:rsidRPr="00833B0C">
        <w:rPr>
          <w:rFonts w:hint="cs"/>
          <w:rtl/>
          <w:lang w:bidi="fa-IR"/>
        </w:rPr>
        <w:t>پاشو</w:t>
      </w:r>
      <w:r w:rsidRPr="00833B0C">
        <w:t> </w:t>
      </w:r>
    </w:p>
    <w:p w14:paraId="7F537CD9" w14:textId="0132A1C8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برو آن کوچه‌</w:t>
      </w:r>
      <w:r w:rsidR="00833B0C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 xml:space="preserve"> پاييني،</w:t>
      </w:r>
    </w:p>
    <w:p w14:paraId="40E9886B" w14:textId="40392935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خانه‌ا</w:t>
      </w:r>
      <w:r w:rsidR="00833B0C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 xml:space="preserve"> هست که سکّو دارد</w:t>
      </w:r>
    </w:p>
    <w:p w14:paraId="5A2346D0" w14:textId="3BC2EE93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پيرمرد</w:t>
      </w:r>
      <w:r w:rsidR="00833B0C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 xml:space="preserve"> لاغر مي‌بيني</w:t>
      </w:r>
    </w:p>
    <w:p w14:paraId="16608084" w14:textId="0C85F037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روي سکّو</w:t>
      </w:r>
      <w:r w:rsidR="00833B0C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 xml:space="preserve"> دَم ِ خانه نشسته‌ست</w:t>
      </w:r>
    </w:p>
    <w:p w14:paraId="0F2F1176" w14:textId="132F5E5B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با قبا</w:t>
      </w:r>
      <w:r w:rsidR="00833B0C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 xml:space="preserve"> قدک ِ گُل‌نار</w:t>
      </w:r>
      <w:r w:rsidR="00833B0C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;</w:t>
      </w:r>
    </w:p>
    <w:p w14:paraId="5347C818" w14:textId="77777777" w:rsidR="00E131DB" w:rsidRDefault="00AF4D22" w:rsidP="00833B0C">
      <w:pPr>
        <w:pStyle w:val="body"/>
        <w:bidi/>
        <w:rPr>
          <w:rtl/>
        </w:rPr>
      </w:pPr>
      <w:r>
        <w:rPr>
          <w:rtl/>
        </w:rPr>
        <w:t> </w:t>
      </w:r>
    </w:p>
    <w:p w14:paraId="47078234" w14:textId="7947DF9E" w:rsidR="00833B0C" w:rsidRPr="00833B0C" w:rsidRDefault="00833B0C" w:rsidP="00833B0C">
      <w:pPr>
        <w:pStyle w:val="body"/>
        <w:bidi/>
        <w:divId w:val="443429910"/>
        <w:rPr>
          <w:rFonts w:ascii="Nesf2" w:hAnsi="Nesf2"/>
        </w:rPr>
      </w:pPr>
      <w:r w:rsidRPr="00833B0C">
        <w:rPr>
          <w:rFonts w:hint="cs"/>
          <w:rtl/>
          <w:lang w:bidi="fa-IR"/>
        </w:rPr>
        <w:t>غصه‌</w:t>
      </w:r>
      <w:r>
        <w:rPr>
          <w:rFonts w:hint="cs"/>
          <w:rtl/>
          <w:lang w:bidi="fa-IR"/>
        </w:rPr>
        <w:t>ي</w:t>
      </w:r>
      <w:r w:rsidRPr="00833B0C">
        <w:rPr>
          <w:rFonts w:hint="cs"/>
          <w:rtl/>
          <w:lang w:bidi="fa-IR"/>
        </w:rPr>
        <w:t xml:space="preserve"> عالم بر شانه‌</w:t>
      </w:r>
      <w:r>
        <w:rPr>
          <w:rFonts w:hint="cs"/>
          <w:rtl/>
          <w:lang w:bidi="fa-IR"/>
        </w:rPr>
        <w:t>ي</w:t>
      </w:r>
      <w:r w:rsidRPr="00833B0C">
        <w:rPr>
          <w:rFonts w:hint="cs"/>
          <w:rtl/>
          <w:lang w:bidi="fa-IR"/>
        </w:rPr>
        <w:t xml:space="preserve"> مفلوک‌اش</w:t>
      </w:r>
      <w:r w:rsidRPr="00833B0C">
        <w:rPr>
          <w:rFonts w:ascii="Nesf2" w:hAnsi="Nesf2"/>
        </w:rPr>
        <w:t> </w:t>
      </w:r>
      <w:r w:rsidRPr="00833B0C">
        <w:rPr>
          <w:rFonts w:ascii="Nesf2" w:hAnsi="Nesf2"/>
        </w:rPr>
        <w:tab/>
        <w:t> </w:t>
      </w:r>
    </w:p>
    <w:p w14:paraId="061AF177" w14:textId="13A8D086" w:rsidR="00833B0C" w:rsidRPr="00833B0C" w:rsidRDefault="00833B0C" w:rsidP="00833B0C">
      <w:pPr>
        <w:pStyle w:val="body"/>
        <w:bidi/>
        <w:divId w:val="443429910"/>
        <w:rPr>
          <w:rFonts w:ascii="Nesf2" w:hAnsi="Nesf2"/>
        </w:rPr>
      </w:pPr>
      <w:r w:rsidRPr="00833B0C">
        <w:rPr>
          <w:rFonts w:ascii="Nesf2" w:hAnsi="Nesf2"/>
        </w:rPr>
        <w:t> </w:t>
      </w:r>
      <w:r w:rsidRPr="00833B0C">
        <w:rPr>
          <w:rFonts w:ascii="Nesf2" w:hAnsi="Nesf2"/>
        </w:rPr>
        <w:tab/>
      </w:r>
      <w:r w:rsidRPr="00833B0C">
        <w:rPr>
          <w:rFonts w:hint="cs"/>
          <w:rtl/>
          <w:lang w:bidi="fa-IR"/>
        </w:rPr>
        <w:t>پندار</w:t>
      </w:r>
      <w:r>
        <w:rPr>
          <w:rFonts w:hint="cs"/>
          <w:rtl/>
          <w:lang w:bidi="fa-IR"/>
        </w:rPr>
        <w:t>ي</w:t>
      </w:r>
      <w:r w:rsidRPr="00833B0C">
        <w:rPr>
          <w:rFonts w:hint="cs"/>
          <w:rtl/>
          <w:lang w:bidi="fa-IR"/>
        </w:rPr>
        <w:t>.</w:t>
      </w:r>
      <w:r w:rsidRPr="00833B0C">
        <w:rPr>
          <w:rFonts w:ascii="Nesf2" w:hAnsi="Nesf2"/>
        </w:rPr>
        <w:t> </w:t>
      </w:r>
    </w:p>
    <w:p w14:paraId="0B285788" w14:textId="77777777" w:rsidR="00E131DB" w:rsidRDefault="00AF4D22" w:rsidP="00833B0C">
      <w:pPr>
        <w:pStyle w:val="body"/>
        <w:bidi/>
        <w:rPr>
          <w:rtl/>
        </w:rPr>
      </w:pPr>
      <w:r>
        <w:t> </w:t>
      </w:r>
    </w:p>
    <w:p w14:paraId="25B2A2D9" w14:textId="77777777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شايد از چشمان ِ ترکمني‌ش</w:t>
      </w:r>
    </w:p>
    <w:p w14:paraId="511E1946" w14:textId="77777777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زودتر بشناسي‌ش.</w:t>
      </w:r>
    </w:p>
    <w:p w14:paraId="7D7AB7BB" w14:textId="77777777" w:rsidR="00E131DB" w:rsidRDefault="00AF4D22" w:rsidP="00833B0C">
      <w:pPr>
        <w:pStyle w:val="body"/>
        <w:bidi/>
        <w:rPr>
          <w:rtl/>
        </w:rPr>
      </w:pPr>
      <w:r>
        <w:rPr>
          <w:rtl/>
        </w:rPr>
        <w:t> </w:t>
      </w:r>
    </w:p>
    <w:p w14:paraId="47378C95" w14:textId="140BF09D" w:rsidR="00833B0C" w:rsidRPr="00833B0C" w:rsidRDefault="00833B0C" w:rsidP="00833B0C">
      <w:pPr>
        <w:pStyle w:val="body"/>
        <w:bidi/>
        <w:divId w:val="1841893301"/>
        <w:rPr>
          <w:rFonts w:ascii="Nesf2" w:hAnsi="Nesf2"/>
        </w:rPr>
      </w:pPr>
      <w:r w:rsidRPr="00833B0C">
        <w:rPr>
          <w:rFonts w:hint="cs"/>
          <w:rtl/>
          <w:lang w:bidi="fa-IR"/>
        </w:rPr>
        <w:t>مي‌رو</w:t>
      </w:r>
      <w:r>
        <w:rPr>
          <w:rFonts w:hint="cs"/>
          <w:rtl/>
          <w:lang w:bidi="fa-IR"/>
        </w:rPr>
        <w:t>ي</w:t>
      </w:r>
      <w:r w:rsidRPr="00833B0C">
        <w:rPr>
          <w:rFonts w:hint="cs"/>
          <w:rtl/>
          <w:lang w:bidi="fa-IR"/>
        </w:rPr>
        <w:t xml:space="preserve"> پيش و</w:t>
      </w:r>
      <w:r w:rsidRPr="00833B0C">
        <w:rPr>
          <w:rFonts w:ascii="Nesf2" w:hAnsi="Nesf2"/>
        </w:rPr>
        <w:t> </w:t>
      </w:r>
      <w:r w:rsidRPr="00833B0C">
        <w:rPr>
          <w:rFonts w:ascii="Nesf2" w:hAnsi="Nesf2"/>
        </w:rPr>
        <w:tab/>
        <w:t> </w:t>
      </w:r>
    </w:p>
    <w:p w14:paraId="39190E8A" w14:textId="77777777" w:rsidR="00833B0C" w:rsidRPr="00833B0C" w:rsidRDefault="00833B0C" w:rsidP="00833B0C">
      <w:pPr>
        <w:pStyle w:val="body"/>
        <w:bidi/>
        <w:divId w:val="1841893301"/>
      </w:pPr>
      <w:r w:rsidRPr="00833B0C">
        <w:t> </w:t>
      </w:r>
      <w:r w:rsidRPr="00833B0C">
        <w:tab/>
      </w:r>
      <w:r w:rsidRPr="00833B0C">
        <w:rPr>
          <w:rFonts w:hint="cs"/>
          <w:rtl/>
          <w:lang w:bidi="fa-IR"/>
        </w:rPr>
        <w:t>بلند</w:t>
      </w:r>
      <w:r w:rsidRPr="00833B0C">
        <w:t> </w:t>
      </w:r>
    </w:p>
    <w:p w14:paraId="4F85DD32" w14:textId="77777777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(گوش‌هايش آخر</w:t>
      </w:r>
    </w:p>
    <w:p w14:paraId="214B0C6E" w14:textId="77777777" w:rsidR="00E131DB" w:rsidRDefault="00AF4D22" w:rsidP="00833B0C">
      <w:pPr>
        <w:pStyle w:val="body"/>
        <w:bidi/>
        <w:rPr>
          <w:rtl/>
        </w:rPr>
      </w:pPr>
      <w:r>
        <w:rPr>
          <w:rtl/>
        </w:rPr>
        <w:t> </w:t>
      </w:r>
    </w:p>
    <w:p w14:paraId="25D0659D" w14:textId="7549D733" w:rsidR="00833B0C" w:rsidRPr="00833B0C" w:rsidRDefault="00833B0C" w:rsidP="00833B0C">
      <w:pPr>
        <w:pStyle w:val="body"/>
        <w:bidi/>
        <w:divId w:val="1695575837"/>
        <w:rPr>
          <w:rFonts w:ascii="Nesf2" w:hAnsi="Nesf2"/>
        </w:rPr>
      </w:pPr>
      <w:r w:rsidRPr="00833B0C">
        <w:rPr>
          <w:rFonts w:hint="cs"/>
          <w:rtl/>
          <w:lang w:bidi="fa-IR"/>
        </w:rPr>
        <w:t>تازه‌گي قدر</w:t>
      </w:r>
      <w:r>
        <w:rPr>
          <w:rFonts w:hint="cs"/>
          <w:rtl/>
          <w:lang w:bidi="fa-IR"/>
        </w:rPr>
        <w:t>ي</w:t>
      </w:r>
      <w:r w:rsidRPr="00833B0C">
        <w:rPr>
          <w:rFonts w:hint="cs"/>
          <w:rtl/>
          <w:lang w:bidi="fa-IR"/>
        </w:rPr>
        <w:t xml:space="preserve"> سنگين شده)</w:t>
      </w:r>
      <w:r w:rsidRPr="00833B0C">
        <w:rPr>
          <w:rFonts w:ascii="Nesf2" w:hAnsi="Nesf2"/>
        </w:rPr>
        <w:t> </w:t>
      </w:r>
      <w:r w:rsidRPr="00833B0C">
        <w:rPr>
          <w:rFonts w:ascii="Nesf2" w:hAnsi="Nesf2"/>
        </w:rPr>
        <w:tab/>
        <w:t> </w:t>
      </w:r>
    </w:p>
    <w:p w14:paraId="46D6FDF1" w14:textId="77777777" w:rsidR="00833B0C" w:rsidRPr="00833B0C" w:rsidRDefault="00833B0C" w:rsidP="00833B0C">
      <w:pPr>
        <w:pStyle w:val="body"/>
        <w:bidi/>
        <w:divId w:val="1695575837"/>
        <w:rPr>
          <w:rFonts w:ascii="Nesf2" w:hAnsi="Nesf2"/>
        </w:rPr>
      </w:pPr>
      <w:r w:rsidRPr="00833B0C">
        <w:rPr>
          <w:rFonts w:ascii="Nesf2" w:hAnsi="Nesf2"/>
        </w:rPr>
        <w:t> </w:t>
      </w:r>
      <w:r w:rsidRPr="00833B0C">
        <w:rPr>
          <w:rFonts w:ascii="Nesf2" w:hAnsi="Nesf2"/>
        </w:rPr>
        <w:tab/>
      </w:r>
      <w:r w:rsidRPr="00833B0C">
        <w:rPr>
          <w:rFonts w:hint="cs"/>
          <w:rtl/>
          <w:lang w:bidi="fa-IR"/>
        </w:rPr>
        <w:t>مي‌گويي: «قورقومّي</w:t>
      </w:r>
      <w:r w:rsidRPr="00833B0C">
        <w:rPr>
          <w:rFonts w:hint="cs"/>
        </w:rPr>
        <w:t>!</w:t>
      </w:r>
      <w:r w:rsidRPr="00833B0C">
        <w:rPr>
          <w:rFonts w:ascii="Nesf2" w:hAnsi="Nesf2"/>
        </w:rPr>
        <w:t>» </w:t>
      </w:r>
    </w:p>
    <w:p w14:paraId="0E07732E" w14:textId="77777777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سر تکان خواهد داد</w:t>
      </w:r>
    </w:p>
    <w:p w14:paraId="4EDA591E" w14:textId="0367F51F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با تاءثر به تو لبخند</w:t>
      </w:r>
      <w:r w:rsidR="00833B0C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 xml:space="preserve"> خواهد زد</w:t>
      </w:r>
    </w:p>
    <w:p w14:paraId="2999B096" w14:textId="77777777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تو را خواهد بوسيد،</w:t>
      </w:r>
    </w:p>
    <w:p w14:paraId="0818386C" w14:textId="77777777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تو آن وقت به او خواهي گفت</w:t>
      </w:r>
    </w:p>
    <w:p w14:paraId="2439371E" w14:textId="3B14D8B0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نوه‌</w:t>
      </w:r>
      <w:r w:rsidR="00833B0C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 xml:space="preserve"> کوچک ِ من هستي و اسم‌ات ماهان</w:t>
      </w:r>
    </w:p>
    <w:p w14:paraId="42042FFF" w14:textId="368E354E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برايش از من پيغامي دار</w:t>
      </w:r>
      <w:r w:rsidR="00833B0C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.</w:t>
      </w:r>
    </w:p>
    <w:p w14:paraId="35B22905" w14:textId="77777777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(خود ِ او اسم‌اش مختوم‌قلي‌ست</w:t>
      </w:r>
    </w:p>
    <w:p w14:paraId="0EDC876D" w14:textId="77777777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سعي کن يادت باشد.)</w:t>
      </w:r>
    </w:p>
    <w:p w14:paraId="77FC6BFC" w14:textId="77777777" w:rsidR="00E131DB" w:rsidRDefault="00AF4D22" w:rsidP="00833B0C">
      <w:pPr>
        <w:pStyle w:val="body"/>
        <w:bidi/>
        <w:rPr>
          <w:rtl/>
        </w:rPr>
      </w:pPr>
      <w:r>
        <w:rPr>
          <w:rtl/>
        </w:rPr>
        <w:t> </w:t>
      </w:r>
    </w:p>
    <w:p w14:paraId="66D7D3BC" w14:textId="77777777" w:rsidR="00833B0C" w:rsidRPr="00833B0C" w:rsidRDefault="00833B0C" w:rsidP="00833B0C">
      <w:pPr>
        <w:pStyle w:val="body"/>
        <w:bidi/>
        <w:divId w:val="696197152"/>
        <w:rPr>
          <w:rFonts w:ascii="Nesf2" w:hAnsi="Nesf2"/>
        </w:rPr>
      </w:pPr>
      <w:r w:rsidRPr="00833B0C">
        <w:rPr>
          <w:rFonts w:hint="cs"/>
          <w:rtl/>
          <w:lang w:bidi="fa-IR"/>
        </w:rPr>
        <w:t>بعد، از قول ِ من</w:t>
      </w:r>
      <w:r w:rsidRPr="00833B0C">
        <w:rPr>
          <w:rFonts w:ascii="Nesf2" w:hAnsi="Nesf2"/>
        </w:rPr>
        <w:t> </w:t>
      </w:r>
      <w:r w:rsidRPr="00833B0C">
        <w:rPr>
          <w:rFonts w:ascii="Nesf2" w:hAnsi="Nesf2"/>
        </w:rPr>
        <w:tab/>
        <w:t> </w:t>
      </w:r>
    </w:p>
    <w:p w14:paraId="00E2CDBC" w14:textId="77777777" w:rsidR="00833B0C" w:rsidRPr="00833B0C" w:rsidRDefault="00833B0C" w:rsidP="00833B0C">
      <w:pPr>
        <w:pStyle w:val="body"/>
        <w:bidi/>
        <w:divId w:val="696197152"/>
        <w:rPr>
          <w:rFonts w:ascii="Nesf2" w:hAnsi="Nesf2"/>
        </w:rPr>
      </w:pPr>
      <w:r w:rsidRPr="00833B0C">
        <w:rPr>
          <w:rFonts w:ascii="Nesf2" w:hAnsi="Nesf2"/>
        </w:rPr>
        <w:t> </w:t>
      </w:r>
      <w:r w:rsidRPr="00833B0C">
        <w:rPr>
          <w:rFonts w:ascii="Nesf2" w:hAnsi="Nesf2"/>
        </w:rPr>
        <w:tab/>
      </w:r>
      <w:r w:rsidRPr="00833B0C">
        <w:rPr>
          <w:rFonts w:hint="cs"/>
          <w:rtl/>
          <w:lang w:bidi="fa-IR"/>
        </w:rPr>
        <w:t>اين‌ها را</w:t>
      </w:r>
      <w:r w:rsidRPr="00833B0C">
        <w:rPr>
          <w:rFonts w:ascii="Nesf2" w:hAnsi="Nesf2"/>
        </w:rPr>
        <w:t> </w:t>
      </w:r>
    </w:p>
    <w:p w14:paraId="77F830AC" w14:textId="77777777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يک‌به‌يک خدمت ِ او خواهي گفت:</w:t>
      </w:r>
    </w:p>
    <w:p w14:paraId="0770333E" w14:textId="77777777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ــ آه، مختوم‌قلي</w:t>
      </w:r>
    </w:p>
    <w:p w14:paraId="766A95A1" w14:textId="76422382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اين چه رويا</w:t>
      </w:r>
      <w:r w:rsidR="00833B0C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 xml:space="preserve"> شگفتي‌ست که در بي‌خوابي مي‌گذرد</w:t>
      </w:r>
    </w:p>
    <w:p w14:paraId="71FB45F5" w14:textId="77777777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بر دو چشم ِ نگران ِ من؟</w:t>
      </w:r>
    </w:p>
    <w:p w14:paraId="4FB7CD9A" w14:textId="0FA63D87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اين چه پيغام ِ پُراز رَمز ِ پُراز راز</w:t>
      </w:r>
      <w:r w:rsidR="00833B0C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‌ست</w:t>
      </w:r>
    </w:p>
    <w:p w14:paraId="595761B0" w14:textId="77777777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که کشد عربده بي‌گفتار</w:t>
      </w:r>
    </w:p>
    <w:p w14:paraId="084B877D" w14:textId="77777777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اين‌چنين از تَک ِ کابوس ِ شبان ِ من؟</w:t>
      </w:r>
    </w:p>
    <w:p w14:paraId="54998520" w14:textId="77777777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خواب ِ سنگين ِ پريشاني‌ست</w:t>
      </w:r>
    </w:p>
    <w:p w14:paraId="2094F7BD" w14:textId="77777777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ليک اشارت به مجازش نيست</w:t>
      </w:r>
    </w:p>
    <w:p w14:paraId="0DF0E2B5" w14:textId="77777777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به گمان ِ من.</w:t>
      </w:r>
    </w:p>
    <w:p w14:paraId="49C9575F" w14:textId="77777777" w:rsidR="00E131DB" w:rsidRDefault="00AF4D22" w:rsidP="00833B0C">
      <w:pPr>
        <w:pStyle w:val="body"/>
        <w:bidi/>
        <w:rPr>
          <w:rtl/>
        </w:rPr>
      </w:pPr>
      <w:r>
        <w:t> </w:t>
      </w:r>
    </w:p>
    <w:p w14:paraId="4C29B433" w14:textId="77777777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خواب مي‌بينم</w:t>
      </w:r>
    </w:p>
    <w:p w14:paraId="5D19F662" w14:textId="77777777" w:rsidR="00E131DB" w:rsidRDefault="00AF4D22" w:rsidP="00833B0C">
      <w:pPr>
        <w:pStyle w:val="body"/>
        <w:bidi/>
        <w:rPr>
          <w:rtl/>
        </w:rPr>
      </w:pPr>
      <w:r>
        <w:rPr>
          <w:rtl/>
        </w:rPr>
        <w:t> </w:t>
      </w:r>
    </w:p>
    <w:p w14:paraId="459EE0F3" w14:textId="77777777" w:rsidR="00833B0C" w:rsidRPr="00833B0C" w:rsidRDefault="00833B0C" w:rsidP="00833B0C">
      <w:pPr>
        <w:pStyle w:val="body"/>
        <w:bidi/>
        <w:divId w:val="1477868521"/>
        <w:rPr>
          <w:rFonts w:ascii="Nesf2" w:hAnsi="Nesf2"/>
        </w:rPr>
      </w:pPr>
      <w:r w:rsidRPr="00833B0C">
        <w:rPr>
          <w:rFonts w:hint="cs"/>
          <w:rtl/>
          <w:lang w:bidi="fa-IR"/>
        </w:rPr>
        <w:t>چند تن مَرديم</w:t>
      </w:r>
      <w:r w:rsidRPr="00833B0C">
        <w:rPr>
          <w:rFonts w:ascii="Nesf2" w:hAnsi="Nesf2"/>
        </w:rPr>
        <w:t> </w:t>
      </w:r>
      <w:r w:rsidRPr="00833B0C">
        <w:rPr>
          <w:rFonts w:ascii="Nesf2" w:hAnsi="Nesf2"/>
        </w:rPr>
        <w:tab/>
        <w:t> </w:t>
      </w:r>
    </w:p>
    <w:p w14:paraId="7B289248" w14:textId="77777777" w:rsidR="00833B0C" w:rsidRPr="00833B0C" w:rsidRDefault="00833B0C" w:rsidP="00833B0C">
      <w:pPr>
        <w:pStyle w:val="body"/>
        <w:bidi/>
        <w:divId w:val="1477868521"/>
        <w:rPr>
          <w:rFonts w:ascii="Nesf2" w:hAnsi="Nesf2"/>
        </w:rPr>
      </w:pPr>
      <w:r w:rsidRPr="00833B0C">
        <w:rPr>
          <w:rFonts w:ascii="Nesf2" w:hAnsi="Nesf2"/>
        </w:rPr>
        <w:t> </w:t>
      </w:r>
      <w:r w:rsidRPr="00833B0C">
        <w:rPr>
          <w:rFonts w:ascii="Nesf2" w:hAnsi="Nesf2"/>
        </w:rPr>
        <w:tab/>
      </w:r>
      <w:r w:rsidRPr="00833B0C">
        <w:rPr>
          <w:rFonts w:hint="cs"/>
          <w:rtl/>
          <w:lang w:bidi="fa-IR"/>
        </w:rPr>
        <w:t>در ظلمت ِ قيرين ِ شبان‌گاهي</w:t>
      </w:r>
      <w:r w:rsidRPr="00833B0C">
        <w:rPr>
          <w:rFonts w:ascii="Nesf2" w:hAnsi="Nesf2"/>
        </w:rPr>
        <w:t> </w:t>
      </w:r>
    </w:p>
    <w:p w14:paraId="0C6CDB16" w14:textId="77777777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که به گورستاني بي‌تاريخ</w:t>
      </w:r>
    </w:p>
    <w:p w14:paraId="471D99DB" w14:textId="63A35C56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پِي ِ چيز</w:t>
      </w:r>
      <w:r w:rsidR="00833B0C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 xml:space="preserve"> مي‌گرديم.</w:t>
      </w:r>
    </w:p>
    <w:p w14:paraId="55A44F9B" w14:textId="42B4B920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شب ِ پُرراز</w:t>
      </w:r>
      <w:r w:rsidR="00833B0C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‌ست:</w:t>
      </w:r>
    </w:p>
    <w:p w14:paraId="1B8EE07A" w14:textId="77777777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ظلماتي راکد</w:t>
      </w:r>
    </w:p>
    <w:p w14:paraId="534662C3" w14:textId="612CA829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فراسو</w:t>
      </w:r>
      <w:r w:rsidR="00833B0C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 xml:space="preserve"> مکان،</w:t>
      </w:r>
    </w:p>
    <w:p w14:paraId="32A0B3E1" w14:textId="77777777" w:rsidR="00E131DB" w:rsidRDefault="00AF4D22" w:rsidP="00833B0C">
      <w:pPr>
        <w:pStyle w:val="body"/>
        <w:bidi/>
        <w:rPr>
          <w:rtl/>
        </w:rPr>
      </w:pPr>
      <w:r>
        <w:rPr>
          <w:rtl/>
        </w:rPr>
        <w:t> </w:t>
      </w:r>
    </w:p>
    <w:p w14:paraId="3BD65B08" w14:textId="77777777" w:rsidR="00833B0C" w:rsidRPr="00833B0C" w:rsidRDefault="00833B0C" w:rsidP="00833B0C">
      <w:pPr>
        <w:pStyle w:val="body"/>
        <w:bidi/>
        <w:divId w:val="1849518882"/>
        <w:rPr>
          <w:rFonts w:ascii="Nesf2" w:hAnsi="Nesf2"/>
        </w:rPr>
      </w:pPr>
      <w:r w:rsidRPr="00833B0C">
        <w:rPr>
          <w:rFonts w:hint="cs"/>
          <w:rtl/>
          <w:lang w:bidi="fa-IR"/>
        </w:rPr>
        <w:t>و مکان</w:t>
      </w:r>
      <w:r w:rsidRPr="00833B0C">
        <w:rPr>
          <w:rFonts w:ascii="Nesf2" w:hAnsi="Nesf2"/>
        </w:rPr>
        <w:t> </w:t>
      </w:r>
      <w:r w:rsidRPr="00833B0C">
        <w:rPr>
          <w:rFonts w:ascii="Nesf2" w:hAnsi="Nesf2"/>
        </w:rPr>
        <w:tab/>
        <w:t> </w:t>
      </w:r>
    </w:p>
    <w:p w14:paraId="296F1A2C" w14:textId="62AC7FFF" w:rsidR="00833B0C" w:rsidRPr="00833B0C" w:rsidRDefault="00833B0C" w:rsidP="00833B0C">
      <w:pPr>
        <w:pStyle w:val="body"/>
        <w:bidi/>
        <w:divId w:val="1849518882"/>
        <w:rPr>
          <w:rFonts w:ascii="Nesf2" w:hAnsi="Nesf2"/>
        </w:rPr>
      </w:pPr>
      <w:r w:rsidRPr="00833B0C">
        <w:rPr>
          <w:rFonts w:ascii="Nesf2" w:hAnsi="Nesf2"/>
        </w:rPr>
        <w:t> </w:t>
      </w:r>
      <w:r w:rsidRPr="00833B0C">
        <w:rPr>
          <w:rFonts w:ascii="Nesf2" w:hAnsi="Nesf2"/>
        </w:rPr>
        <w:tab/>
      </w:r>
      <w:r w:rsidRPr="00833B0C">
        <w:rPr>
          <w:rFonts w:hint="cs"/>
          <w:rtl/>
          <w:lang w:bidi="fa-IR"/>
        </w:rPr>
        <w:t>پندار</w:t>
      </w:r>
      <w:r>
        <w:rPr>
          <w:rFonts w:hint="cs"/>
          <w:rtl/>
          <w:lang w:bidi="fa-IR"/>
        </w:rPr>
        <w:t>ي</w:t>
      </w:r>
      <w:r w:rsidRPr="00833B0C">
        <w:rPr>
          <w:rFonts w:ascii="Nesf2" w:hAnsi="Nesf2"/>
        </w:rPr>
        <w:t> </w:t>
      </w:r>
    </w:p>
    <w:p w14:paraId="375B968B" w14:textId="4CC268C2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مقبره‌</w:t>
      </w:r>
      <w:r w:rsidR="00833B0C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 xml:space="preserve"> پوده‌</w:t>
      </w:r>
      <w:r w:rsidR="00833B0C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 xml:space="preserve"> بي‌آغاز</w:t>
      </w:r>
      <w:r w:rsidR="00833B0C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‌ست</w:t>
      </w:r>
    </w:p>
    <w:p w14:paraId="4FAB3447" w14:textId="77777777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سرانجام ِ زمان.</w:t>
      </w:r>
    </w:p>
    <w:p w14:paraId="2E47B2CF" w14:textId="77777777" w:rsidR="00E131DB" w:rsidRDefault="00AF4D22" w:rsidP="00833B0C">
      <w:pPr>
        <w:pStyle w:val="body"/>
        <w:bidi/>
        <w:rPr>
          <w:rtl/>
        </w:rPr>
      </w:pPr>
      <w:r>
        <w:t> </w:t>
      </w:r>
    </w:p>
    <w:p w14:paraId="0FA37EDA" w14:textId="77777777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ديرگاهي‌ست زمين مُرده‌ست</w:t>
      </w:r>
    </w:p>
    <w:p w14:paraId="0E4627E5" w14:textId="77777777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به قنديل ِ کبود</w:t>
      </w:r>
    </w:p>
    <w:p w14:paraId="34754699" w14:textId="77777777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روشنان ِ فلکي</w:t>
      </w:r>
    </w:p>
    <w:p w14:paraId="12221D39" w14:textId="77777777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فساد ِ ظلمات افسرده‌ست.</w:t>
      </w:r>
    </w:p>
    <w:p w14:paraId="28DD9FFD" w14:textId="77777777" w:rsidR="00E131DB" w:rsidRDefault="00AF4D22" w:rsidP="00833B0C">
      <w:pPr>
        <w:pStyle w:val="body"/>
        <w:bidi/>
        <w:rPr>
          <w:rtl/>
        </w:rPr>
      </w:pPr>
      <w:r>
        <w:rPr>
          <w:rtl/>
        </w:rPr>
        <w:t> </w:t>
      </w:r>
    </w:p>
    <w:p w14:paraId="5DDD4A2E" w14:textId="77777777" w:rsidR="00833B0C" w:rsidRPr="00833B0C" w:rsidRDefault="00833B0C" w:rsidP="00833B0C">
      <w:pPr>
        <w:pStyle w:val="body"/>
        <w:bidi/>
        <w:divId w:val="1693263997"/>
        <w:rPr>
          <w:rFonts w:ascii="Nesf2" w:hAnsi="Nesf2"/>
        </w:rPr>
      </w:pPr>
      <w:r w:rsidRPr="00833B0C">
        <w:rPr>
          <w:rFonts w:hint="cs"/>
          <w:rtl/>
          <w:lang w:bidi="fa-IR"/>
        </w:rPr>
        <w:t>ما وليکن</w:t>
      </w:r>
      <w:r w:rsidRPr="00833B0C">
        <w:rPr>
          <w:rFonts w:ascii="Nesf2" w:hAnsi="Nesf2"/>
        </w:rPr>
        <w:t> </w:t>
      </w:r>
      <w:r w:rsidRPr="00833B0C">
        <w:rPr>
          <w:rFonts w:ascii="Nesf2" w:hAnsi="Nesf2"/>
        </w:rPr>
        <w:tab/>
        <w:t> </w:t>
      </w:r>
    </w:p>
    <w:p w14:paraId="0D739DDB" w14:textId="77777777" w:rsidR="00833B0C" w:rsidRPr="00833B0C" w:rsidRDefault="00833B0C" w:rsidP="00833B0C">
      <w:pPr>
        <w:pStyle w:val="body"/>
        <w:bidi/>
        <w:divId w:val="1693263997"/>
        <w:rPr>
          <w:rFonts w:ascii="Nesf2" w:hAnsi="Nesf2"/>
        </w:rPr>
      </w:pPr>
      <w:r w:rsidRPr="00833B0C">
        <w:rPr>
          <w:rFonts w:ascii="Nesf2" w:hAnsi="Nesf2"/>
        </w:rPr>
        <w:t> </w:t>
      </w:r>
      <w:r w:rsidRPr="00833B0C">
        <w:rPr>
          <w:rFonts w:ascii="Nesf2" w:hAnsi="Nesf2"/>
        </w:rPr>
        <w:tab/>
      </w:r>
      <w:r w:rsidRPr="00833B0C">
        <w:rPr>
          <w:rFonts w:hint="cs"/>
          <w:rtl/>
          <w:lang w:bidi="fa-IR"/>
        </w:rPr>
        <w:t>گويي مي‌دانيم</w:t>
      </w:r>
      <w:r w:rsidRPr="00833B0C">
        <w:rPr>
          <w:rFonts w:ascii="Nesf2" w:hAnsi="Nesf2"/>
        </w:rPr>
        <w:t> </w:t>
      </w:r>
    </w:p>
    <w:p w14:paraId="0696767D" w14:textId="77777777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که به دنبال ِ چه‌ايم،</w:t>
      </w:r>
    </w:p>
    <w:p w14:paraId="554C502F" w14:textId="77777777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ليک اگر چند بدان</w:t>
      </w:r>
    </w:p>
    <w:p w14:paraId="6BACEC72" w14:textId="77777777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نمي‌انديشم</w:t>
      </w:r>
    </w:p>
    <w:p w14:paraId="63F7B54B" w14:textId="77777777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عمل گويي مرداني هستيم</w:t>
      </w:r>
    </w:p>
    <w:p w14:paraId="30F2DD08" w14:textId="15B33A01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کز اراده‌</w:t>
      </w:r>
      <w:r w:rsidR="00833B0C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 xml:space="preserve"> خود پيش‌ايم.</w:t>
      </w:r>
    </w:p>
    <w:p w14:paraId="2299C0EF" w14:textId="77777777" w:rsidR="00E131DB" w:rsidRDefault="00AF4D22" w:rsidP="00833B0C">
      <w:pPr>
        <w:pStyle w:val="body"/>
        <w:bidi/>
        <w:rPr>
          <w:rtl/>
        </w:rPr>
      </w:pPr>
      <w:r>
        <w:rPr>
          <w:rtl/>
        </w:rPr>
        <w:t> </w:t>
      </w:r>
    </w:p>
    <w:p w14:paraId="64E027F7" w14:textId="77777777" w:rsidR="00833B0C" w:rsidRPr="00833B0C" w:rsidRDefault="00833B0C" w:rsidP="00833B0C">
      <w:pPr>
        <w:pStyle w:val="body"/>
        <w:bidi/>
        <w:divId w:val="1563057355"/>
        <w:rPr>
          <w:rFonts w:ascii="Nesf2" w:hAnsi="Nesf2"/>
        </w:rPr>
      </w:pPr>
      <w:r w:rsidRPr="00833B0C">
        <w:rPr>
          <w:rFonts w:hint="cs"/>
          <w:rtl/>
          <w:lang w:bidi="fa-IR"/>
        </w:rPr>
        <w:t>راستي را</w:t>
      </w:r>
      <w:r w:rsidRPr="00833B0C">
        <w:rPr>
          <w:rFonts w:ascii="Nesf2" w:hAnsi="Nesf2"/>
        </w:rPr>
        <w:t> </w:t>
      </w:r>
      <w:r w:rsidRPr="00833B0C">
        <w:rPr>
          <w:rFonts w:ascii="Nesf2" w:hAnsi="Nesf2"/>
        </w:rPr>
        <w:tab/>
        <w:t> </w:t>
      </w:r>
    </w:p>
    <w:p w14:paraId="066A23B3" w14:textId="77777777" w:rsidR="00833B0C" w:rsidRPr="00833B0C" w:rsidRDefault="00833B0C" w:rsidP="00833B0C">
      <w:pPr>
        <w:pStyle w:val="body"/>
        <w:bidi/>
        <w:divId w:val="1563057355"/>
        <w:rPr>
          <w:rFonts w:ascii="Nesf2" w:hAnsi="Nesf2"/>
        </w:rPr>
      </w:pPr>
      <w:r w:rsidRPr="00833B0C">
        <w:rPr>
          <w:rFonts w:ascii="Nesf2" w:hAnsi="Nesf2"/>
        </w:rPr>
        <w:t> </w:t>
      </w:r>
      <w:r w:rsidRPr="00833B0C">
        <w:rPr>
          <w:rFonts w:ascii="Nesf2" w:hAnsi="Nesf2"/>
        </w:rPr>
        <w:tab/>
      </w:r>
      <w:r w:rsidRPr="00833B0C">
        <w:rPr>
          <w:rFonts w:hint="cs"/>
          <w:rtl/>
          <w:lang w:bidi="fa-IR"/>
        </w:rPr>
        <w:t>هر چند</w:t>
      </w:r>
      <w:r w:rsidRPr="00833B0C">
        <w:rPr>
          <w:rFonts w:ascii="Nesf2" w:hAnsi="Nesf2"/>
        </w:rPr>
        <w:t> </w:t>
      </w:r>
    </w:p>
    <w:p w14:paraId="77E78D23" w14:textId="7D758BA5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شعله‌</w:t>
      </w:r>
      <w:r w:rsidR="00833B0C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 xml:space="preserve"> سرد</w:t>
      </w:r>
      <w:r w:rsidR="00833B0C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 xml:space="preserve"> آن‌سان که بر آن بتوان انگشت نهاد</w:t>
      </w:r>
    </w:p>
    <w:p w14:paraId="091E63D7" w14:textId="0E633C98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سبب ِ غلغله‌</w:t>
      </w:r>
      <w:r w:rsidR="00833B0C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 xml:space="preserve"> جوشش ِ ما نيست،</w:t>
      </w:r>
    </w:p>
    <w:p w14:paraId="6DE8E6C6" w14:textId="0C93E0E7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هيچ انگيزه‌</w:t>
      </w:r>
      <w:r w:rsidR="00833B0C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 xml:space="preserve"> بيرون و درون نيز</w:t>
      </w:r>
    </w:p>
    <w:p w14:paraId="1AEA3890" w14:textId="77777777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مانع ِ کوشش ِ ما نيست:</w:t>
      </w:r>
    </w:p>
    <w:p w14:paraId="623E9BDD" w14:textId="77777777" w:rsidR="00E131DB" w:rsidRDefault="00AF4D22" w:rsidP="00833B0C">
      <w:pPr>
        <w:pStyle w:val="body"/>
        <w:bidi/>
        <w:rPr>
          <w:rtl/>
        </w:rPr>
      </w:pPr>
      <w:r>
        <w:t> </w:t>
      </w:r>
    </w:p>
    <w:p w14:paraId="16EE5A02" w14:textId="77777777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بيل و کج‌بيل و کلنگ</w:t>
      </w:r>
    </w:p>
    <w:p w14:paraId="50FFC7B5" w14:textId="77777777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بي‌امان در کار است</w:t>
      </w:r>
    </w:p>
    <w:p w14:paraId="7F9D4171" w14:textId="2E31DCD7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تا ز راز</w:t>
      </w:r>
      <w:r w:rsidR="00833B0C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 xml:space="preserve"> که به کشف‌اش مي‌کوشيم</w:t>
      </w:r>
    </w:p>
    <w:p w14:paraId="4EE49252" w14:textId="77777777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پرده بردارد.</w:t>
      </w:r>
    </w:p>
    <w:p w14:paraId="31CE40D0" w14:textId="77777777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(آه، مختوم‌قلي</w:t>
      </w:r>
    </w:p>
    <w:p w14:paraId="50992A0D" w14:textId="77777777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بارها ديده‌ام اين رويا را</w:t>
      </w:r>
    </w:p>
    <w:p w14:paraId="1EEF214C" w14:textId="5F3891AB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با سر</w:t>
      </w:r>
      <w:r w:rsidR="00833B0C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 xml:space="preserve"> خالي</w:t>
      </w:r>
    </w:p>
    <w:p w14:paraId="56DD1BA7" w14:textId="77777777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با نگاهي عُريان.)</w:t>
      </w:r>
    </w:p>
    <w:p w14:paraId="2D6F571B" w14:textId="77777777" w:rsidR="00E131DB" w:rsidRDefault="00AF4D22" w:rsidP="00833B0C">
      <w:pPr>
        <w:pStyle w:val="body"/>
        <w:bidi/>
        <w:rPr>
          <w:rtl/>
        </w:rPr>
      </w:pPr>
      <w:r>
        <w:t> </w:t>
      </w:r>
    </w:p>
    <w:p w14:paraId="236D7483" w14:textId="77777777" w:rsidR="00E131DB" w:rsidRDefault="00AF4D22" w:rsidP="00833B0C">
      <w:pPr>
        <w:pStyle w:val="body"/>
        <w:bidi/>
        <w:rPr>
          <w:rtl/>
        </w:rPr>
      </w:pPr>
      <w:r>
        <w:rPr>
          <w:rFonts w:ascii="Times New Roman" w:hAnsi="Times New Roman" w:cs="Times New Roman"/>
        </w:rPr>
        <w:t>□</w:t>
      </w:r>
    </w:p>
    <w:p w14:paraId="70141AEB" w14:textId="77777777" w:rsidR="00E131DB" w:rsidRDefault="00AF4D22" w:rsidP="00833B0C">
      <w:pPr>
        <w:pStyle w:val="body"/>
        <w:bidi/>
        <w:rPr>
          <w:rtl/>
        </w:rPr>
      </w:pPr>
      <w:r>
        <w:t> </w:t>
      </w:r>
    </w:p>
    <w:p w14:paraId="4E59ADFE" w14:textId="77777777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ناگهان</w:t>
      </w:r>
    </w:p>
    <w:p w14:paraId="5A539FD7" w14:textId="77777777" w:rsidR="00E131DB" w:rsidRDefault="00AF4D22" w:rsidP="00833B0C">
      <w:pPr>
        <w:pStyle w:val="body"/>
        <w:bidi/>
        <w:rPr>
          <w:rtl/>
        </w:rPr>
      </w:pPr>
      <w:r>
        <w:rPr>
          <w:rtl/>
        </w:rPr>
        <w:t> </w:t>
      </w:r>
    </w:p>
    <w:p w14:paraId="585CB408" w14:textId="77777777" w:rsidR="00833B0C" w:rsidRPr="00833B0C" w:rsidRDefault="00833B0C" w:rsidP="00833B0C">
      <w:pPr>
        <w:pStyle w:val="body"/>
        <w:bidi/>
        <w:divId w:val="1733887893"/>
        <w:rPr>
          <w:rFonts w:ascii="Nesf2" w:hAnsi="Nesf2"/>
        </w:rPr>
      </w:pPr>
      <w:r w:rsidRPr="00833B0C">
        <w:rPr>
          <w:rFonts w:hint="cs"/>
          <w:rtl/>
          <w:lang w:bidi="fa-IR"/>
        </w:rPr>
        <w:t>مدخل ِ سردابي</w:t>
      </w:r>
      <w:r w:rsidRPr="00833B0C">
        <w:rPr>
          <w:rFonts w:ascii="Nesf2" w:hAnsi="Nesf2"/>
        </w:rPr>
        <w:t> </w:t>
      </w:r>
      <w:r w:rsidRPr="00833B0C">
        <w:rPr>
          <w:rFonts w:ascii="Nesf2" w:hAnsi="Nesf2"/>
        </w:rPr>
        <w:tab/>
        <w:t> </w:t>
      </w:r>
    </w:p>
    <w:p w14:paraId="77736B92" w14:textId="77777777" w:rsidR="00833B0C" w:rsidRPr="00833B0C" w:rsidRDefault="00833B0C" w:rsidP="00833B0C">
      <w:pPr>
        <w:pStyle w:val="body"/>
        <w:bidi/>
        <w:divId w:val="1733887893"/>
      </w:pPr>
      <w:r w:rsidRPr="00833B0C">
        <w:t> </w:t>
      </w:r>
      <w:r w:rsidRPr="00833B0C">
        <w:tab/>
      </w:r>
      <w:r w:rsidRPr="00833B0C">
        <w:rPr>
          <w:rFonts w:hint="cs"/>
          <w:rtl/>
          <w:lang w:bidi="fa-IR"/>
        </w:rPr>
        <w:t>آنک!</w:t>
      </w:r>
      <w:r w:rsidRPr="00833B0C">
        <w:t> </w:t>
      </w:r>
    </w:p>
    <w:p w14:paraId="0919CF3A" w14:textId="77777777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(همه‌گي</w:t>
      </w:r>
    </w:p>
    <w:p w14:paraId="3E2F918D" w14:textId="77777777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مات و حيرت‌زده در يک‌ديگر مي‌نگريم.</w:t>
      </w:r>
    </w:p>
    <w:p w14:paraId="2387CE8B" w14:textId="77777777" w:rsidR="00E131DB" w:rsidRDefault="00AF4D22" w:rsidP="00833B0C">
      <w:pPr>
        <w:pStyle w:val="body"/>
        <w:bidi/>
        <w:rPr>
          <w:rtl/>
        </w:rPr>
      </w:pPr>
      <w:r>
        <w:t> </w:t>
      </w:r>
    </w:p>
    <w:p w14:paraId="2C0B811D" w14:textId="77777777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نه، غلط بودم آن‌گاه که گفتم مي‌دانستيم</w:t>
      </w:r>
    </w:p>
    <w:p w14:paraId="50650E79" w14:textId="77777777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که به دنبال ِ چه‌ايم!)</w:t>
      </w:r>
    </w:p>
    <w:p w14:paraId="3EDA8890" w14:textId="77777777" w:rsidR="00E131DB" w:rsidRDefault="00AF4D22" w:rsidP="00833B0C">
      <w:pPr>
        <w:pStyle w:val="body"/>
        <w:bidi/>
        <w:rPr>
          <w:rtl/>
        </w:rPr>
      </w:pPr>
      <w:r>
        <w:t> </w:t>
      </w:r>
    </w:p>
    <w:p w14:paraId="60B5C60A" w14:textId="77777777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مشعلي بر مي‌افروزم</w:t>
      </w:r>
    </w:p>
    <w:p w14:paraId="387B63A5" w14:textId="77777777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مي‌خزم در سرداب</w:t>
      </w:r>
    </w:p>
    <w:p w14:paraId="70AA8E00" w14:textId="77777777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بدان منظر ِ خوف</w:t>
      </w:r>
    </w:p>
    <w:p w14:paraId="5A1686C4" w14:textId="77777777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چشم برمي‌دوزم:</w:t>
      </w:r>
    </w:p>
    <w:p w14:paraId="169A8A19" w14:textId="77777777" w:rsidR="00E131DB" w:rsidRDefault="00AF4D22" w:rsidP="00833B0C">
      <w:pPr>
        <w:pStyle w:val="body"/>
        <w:bidi/>
        <w:rPr>
          <w:rtl/>
        </w:rPr>
      </w:pPr>
      <w:r>
        <w:t> </w:t>
      </w:r>
    </w:p>
    <w:p w14:paraId="41B0AABD" w14:textId="77777777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خفته بر چربي و پوسيده‌گي‌ تيره‌مغاک</w:t>
      </w:r>
    </w:p>
    <w:p w14:paraId="3192DD58" w14:textId="77777777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پدران‌ام را مي‌بينم يک‌يک</w:t>
      </w:r>
    </w:p>
    <w:p w14:paraId="6A4233C9" w14:textId="77777777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مُرده و خاک‌شده،</w:t>
      </w:r>
    </w:p>
    <w:p w14:paraId="08C9966A" w14:textId="77777777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استخوان‌ها همه‌گي از پي و گوشت</w:t>
      </w:r>
    </w:p>
    <w:p w14:paraId="389C25AB" w14:textId="77777777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رُفته و پاک‌شده.</w:t>
      </w:r>
    </w:p>
    <w:p w14:paraId="010EE7EF" w14:textId="77777777" w:rsidR="00E131DB" w:rsidRDefault="00AF4D22" w:rsidP="00833B0C">
      <w:pPr>
        <w:pStyle w:val="body"/>
        <w:bidi/>
        <w:rPr>
          <w:rtl/>
        </w:rPr>
      </w:pPr>
      <w:r>
        <w:rPr>
          <w:rtl/>
        </w:rPr>
        <w:t> </w:t>
      </w:r>
    </w:p>
    <w:p w14:paraId="1C7CBAF4" w14:textId="77777777" w:rsidR="00833B0C" w:rsidRPr="00833B0C" w:rsidRDefault="00833B0C" w:rsidP="00833B0C">
      <w:pPr>
        <w:pStyle w:val="body"/>
        <w:bidi/>
        <w:divId w:val="1485588378"/>
        <w:rPr>
          <w:rFonts w:ascii="Nesf2" w:hAnsi="Nesf2"/>
        </w:rPr>
      </w:pPr>
      <w:r w:rsidRPr="00833B0C">
        <w:rPr>
          <w:rFonts w:hint="cs"/>
          <w:rtl/>
          <w:lang w:bidi="fa-IR"/>
        </w:rPr>
        <w:t>چشم‌هاشان را مي‌بينم تنها</w:t>
      </w:r>
      <w:r w:rsidRPr="00833B0C">
        <w:rPr>
          <w:rFonts w:ascii="Nesf2" w:hAnsi="Nesf2"/>
        </w:rPr>
        <w:t> </w:t>
      </w:r>
      <w:r w:rsidRPr="00833B0C">
        <w:rPr>
          <w:rFonts w:ascii="Nesf2" w:hAnsi="Nesf2"/>
        </w:rPr>
        <w:tab/>
        <w:t> </w:t>
      </w:r>
    </w:p>
    <w:p w14:paraId="781CD704" w14:textId="77777777" w:rsidR="00833B0C" w:rsidRPr="00833B0C" w:rsidRDefault="00833B0C" w:rsidP="00833B0C">
      <w:pPr>
        <w:pStyle w:val="body"/>
        <w:bidi/>
        <w:divId w:val="1485588378"/>
        <w:rPr>
          <w:rFonts w:ascii="Nesf2" w:hAnsi="Nesf2"/>
        </w:rPr>
      </w:pPr>
      <w:r w:rsidRPr="00833B0C">
        <w:rPr>
          <w:rFonts w:ascii="Nesf2" w:hAnsi="Nesf2"/>
        </w:rPr>
        <w:t> </w:t>
      </w:r>
      <w:r w:rsidRPr="00833B0C">
        <w:rPr>
          <w:rFonts w:ascii="Nesf2" w:hAnsi="Nesf2"/>
        </w:rPr>
        <w:tab/>
      </w:r>
      <w:r w:rsidRPr="00833B0C">
        <w:rPr>
          <w:rFonts w:hint="cs"/>
          <w:rtl/>
          <w:lang w:bidi="fa-IR"/>
        </w:rPr>
        <w:t>که هنوز</w:t>
      </w:r>
      <w:r w:rsidRPr="00833B0C">
        <w:rPr>
          <w:rFonts w:ascii="Nesf2" w:hAnsi="Nesf2"/>
        </w:rPr>
        <w:t> </w:t>
      </w:r>
    </w:p>
    <w:p w14:paraId="5CE3FACF" w14:textId="77777777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زنده است و نگران مي‌گردد</w:t>
      </w:r>
    </w:p>
    <w:p w14:paraId="3119C186" w14:textId="5F9489FF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ته ِ کاسه‌</w:t>
      </w:r>
      <w:r w:rsidR="00833B0C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 xml:space="preserve"> خشکيده‌</w:t>
      </w:r>
      <w:r w:rsidR="00833B0C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 xml:space="preserve"> خويش.</w:t>
      </w:r>
    </w:p>
    <w:p w14:paraId="442201DA" w14:textId="77777777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من به زانو در مي‌آيم</w:t>
      </w:r>
    </w:p>
    <w:p w14:paraId="67ADEFAB" w14:textId="01F7DFA3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سرافکنده به‌زار</w:t>
      </w:r>
      <w:r w:rsidR="00833B0C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 xml:space="preserve"> مي‌گويم:</w:t>
      </w:r>
    </w:p>
    <w:p w14:paraId="5501F30A" w14:textId="77777777" w:rsidR="00E131DB" w:rsidRDefault="00AF4D22" w:rsidP="00833B0C">
      <w:pPr>
        <w:pStyle w:val="body"/>
        <w:bidi/>
        <w:rPr>
          <w:rtl/>
        </w:rPr>
      </w:pPr>
      <w:r>
        <w:t> </w:t>
      </w:r>
    </w:p>
    <w:p w14:paraId="46D5B2AE" w14:textId="64D0840E" w:rsidR="00E131DB" w:rsidRDefault="00AF4D22" w:rsidP="00833B0C">
      <w:pPr>
        <w:pStyle w:val="body"/>
        <w:bidi/>
        <w:rPr>
          <w:rtl/>
        </w:rPr>
      </w:pPr>
      <w:r>
        <w:rPr>
          <w:rFonts w:ascii="Nesf2" w:hAnsi="Nesf2"/>
        </w:rPr>
        <w:t>«</w:t>
      </w:r>
      <w:r>
        <w:rPr>
          <w:rFonts w:hint="cs"/>
          <w:rtl/>
          <w:lang w:bidi="fa-IR"/>
        </w:rPr>
        <w:t>پدران، ا</w:t>
      </w:r>
      <w:r w:rsidR="00833B0C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 xml:space="preserve"> پدران</w:t>
      </w:r>
      <w:r>
        <w:rPr>
          <w:rFonts w:hint="cs"/>
        </w:rPr>
        <w:t>!</w:t>
      </w:r>
    </w:p>
    <w:p w14:paraId="0F349435" w14:textId="77777777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نگراني‌تان از چيست؟</w:t>
      </w:r>
    </w:p>
    <w:p w14:paraId="6F26644E" w14:textId="77777777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ما خطاهامان را معترف‌ايم.</w:t>
      </w:r>
    </w:p>
    <w:p w14:paraId="2EE3073D" w14:textId="77777777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به مکافات ِ خطاهاست که اکنون اين‌سان سرگردانيم</w:t>
      </w:r>
    </w:p>
    <w:p w14:paraId="56996F39" w14:textId="77777777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زمان‌هايي مجهول</w:t>
      </w:r>
    </w:p>
    <w:p w14:paraId="574CC329" w14:textId="3D459D4E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به ديار</w:t>
      </w:r>
      <w:r w:rsidR="00833B0C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 xml:space="preserve"> همه هول</w:t>
      </w:r>
    </w:p>
    <w:p w14:paraId="36E7D37D" w14:textId="77777777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به فضايي همه بيم</w:t>
      </w:r>
    </w:p>
    <w:p w14:paraId="76A922D8" w14:textId="77777777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وزن ِ زنجير کمرهامان را مي‌شکند</w:t>
      </w:r>
    </w:p>
    <w:p w14:paraId="51AAC0C3" w14:textId="38D7905E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زخم‌ها</w:t>
      </w:r>
      <w:r w:rsidR="00833B0C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 xml:space="preserve"> تن ِمان خون مي‌بارد</w:t>
      </w:r>
    </w:p>
    <w:p w14:paraId="1EB1E244" w14:textId="2A44DBBD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چنان بار</w:t>
      </w:r>
      <w:r w:rsidR="00833B0C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 xml:space="preserve"> از خفّت‌مان بر دوش است</w:t>
      </w:r>
    </w:p>
    <w:p w14:paraId="294213FC" w14:textId="77777777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که نه اشکي بر چشم توانيم آورد از شرم</w:t>
      </w:r>
    </w:p>
    <w:p w14:paraId="670576BF" w14:textId="77777777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نه آهي بر لب از بيم...</w:t>
      </w:r>
    </w:p>
    <w:p w14:paraId="1AB44D82" w14:textId="77777777" w:rsidR="00E131DB" w:rsidRDefault="00AF4D22" w:rsidP="00833B0C">
      <w:pPr>
        <w:pStyle w:val="body"/>
        <w:bidi/>
        <w:rPr>
          <w:rtl/>
        </w:rPr>
      </w:pPr>
      <w:r>
        <w:t> </w:t>
      </w:r>
    </w:p>
    <w:p w14:paraId="120E24A2" w14:textId="77777777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نگراني‌تان از چيست؟</w:t>
      </w:r>
    </w:p>
    <w:p w14:paraId="43A01B5D" w14:textId="77777777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ما خطاهامان را معترف‌ايم</w:t>
      </w:r>
    </w:p>
    <w:p w14:paraId="7046A7AF" w14:textId="77777777" w:rsidR="00E131DB" w:rsidRDefault="00AF4D22" w:rsidP="00833B0C">
      <w:pPr>
        <w:pStyle w:val="body"/>
        <w:bidi/>
        <w:rPr>
          <w:rtl/>
        </w:rPr>
      </w:pPr>
      <w:r>
        <w:rPr>
          <w:rFonts w:hint="cs"/>
          <w:rtl/>
          <w:lang w:bidi="fa-IR"/>
        </w:rPr>
        <w:t>و به جبران ِ خطاهامان مي‌کوشيم</w:t>
      </w:r>
      <w:r>
        <w:rPr>
          <w:rFonts w:hint="cs"/>
        </w:rPr>
        <w:t>.</w:t>
      </w:r>
      <w:r>
        <w:rPr>
          <w:rFonts w:ascii="Nesf2" w:hAnsi="Nesf2"/>
        </w:rPr>
        <w:t>»</w:t>
      </w:r>
    </w:p>
    <w:p w14:paraId="3099A699" w14:textId="77777777" w:rsidR="00E131DB" w:rsidRDefault="00AF4D22" w:rsidP="00833B0C">
      <w:pPr>
        <w:pStyle w:val="body"/>
        <w:bidi/>
        <w:rPr>
          <w:rtl/>
        </w:rPr>
      </w:pPr>
      <w:r>
        <w:rPr>
          <w:rtl/>
        </w:rPr>
        <w:t> </w:t>
      </w:r>
    </w:p>
    <w:p w14:paraId="4E930CCB" w14:textId="77777777" w:rsidR="00833B0C" w:rsidRPr="00833B0C" w:rsidRDefault="00833B0C" w:rsidP="00833B0C">
      <w:pPr>
        <w:pStyle w:val="body"/>
        <w:bidi/>
        <w:divId w:val="359165284"/>
        <w:rPr>
          <w:rFonts w:ascii="Arial" w:hAnsi="Arial" w:cs="Arial"/>
        </w:rPr>
      </w:pPr>
      <w:r w:rsidRPr="00833B0C">
        <w:rPr>
          <w:rFonts w:hint="cs"/>
          <w:rtl/>
          <w:lang w:bidi="fa-IR"/>
        </w:rPr>
        <w:t>پدران</w:t>
      </w:r>
      <w:r w:rsidRPr="00833B0C">
        <w:rPr>
          <w:rFonts w:ascii="Nesf2" w:hAnsi="Nesf2"/>
        </w:rPr>
        <w:t> </w:t>
      </w:r>
      <w:r w:rsidRPr="00833B0C">
        <w:rPr>
          <w:rFonts w:ascii="Nesf2" w:hAnsi="Nesf2"/>
        </w:rPr>
        <w:tab/>
        <w:t> </w:t>
      </w:r>
      <w:r w:rsidRPr="00833B0C">
        <w:rPr>
          <w:rFonts w:ascii="Nesf2" w:hAnsi="Nesf2"/>
        </w:rPr>
        <w:tab/>
      </w:r>
      <w:r w:rsidRPr="00833B0C">
        <w:rPr>
          <w:rFonts w:ascii="Arial" w:hAnsi="Arial" w:cs="Arial"/>
          <w:rtl/>
        </w:rPr>
        <w:t> </w:t>
      </w:r>
    </w:p>
    <w:p w14:paraId="7A5E9777" w14:textId="77777777" w:rsidR="00833B0C" w:rsidRPr="00833B0C" w:rsidRDefault="00833B0C" w:rsidP="00833B0C">
      <w:pPr>
        <w:pStyle w:val="body"/>
        <w:bidi/>
        <w:divId w:val="359165284"/>
      </w:pPr>
      <w:r w:rsidRPr="00833B0C">
        <w:t> </w:t>
      </w:r>
      <w:r w:rsidRPr="00833B0C">
        <w:tab/>
      </w:r>
      <w:r w:rsidRPr="00833B0C">
        <w:rPr>
          <w:rFonts w:hint="cs"/>
          <w:rtl/>
          <w:lang w:bidi="fa-IR"/>
        </w:rPr>
        <w:t>اما</w:t>
      </w:r>
      <w:r w:rsidRPr="00833B0C">
        <w:t> </w:t>
      </w:r>
      <w:r w:rsidRPr="00833B0C">
        <w:tab/>
        <w:t> </w:t>
      </w:r>
    </w:p>
    <w:p w14:paraId="19E5BAA0" w14:textId="77777777" w:rsidR="00833B0C" w:rsidRPr="00833B0C" w:rsidRDefault="00833B0C" w:rsidP="00833B0C">
      <w:pPr>
        <w:pStyle w:val="body"/>
        <w:bidi/>
        <w:divId w:val="359165284"/>
        <w:rPr>
          <w:rFonts w:ascii="Nesf2" w:hAnsi="Nesf2"/>
        </w:rPr>
      </w:pPr>
      <w:r w:rsidRPr="00833B0C">
        <w:rPr>
          <w:rFonts w:ascii="Nesf2" w:hAnsi="Nesf2"/>
        </w:rPr>
        <w:t> </w:t>
      </w:r>
      <w:r w:rsidRPr="00833B0C">
        <w:rPr>
          <w:rFonts w:ascii="Nesf2" w:hAnsi="Nesf2"/>
        </w:rPr>
        <w:tab/>
      </w:r>
      <w:r w:rsidRPr="00833B0C">
        <w:rPr>
          <w:rFonts w:ascii="Arial" w:hAnsi="Arial" w:cs="Arial"/>
          <w:rtl/>
        </w:rPr>
        <w:t> </w:t>
      </w:r>
      <w:r w:rsidRPr="00833B0C">
        <w:rPr>
          <w:rFonts w:ascii="Arial" w:hAnsi="Arial" w:cs="Arial"/>
        </w:rPr>
        <w:tab/>
      </w:r>
      <w:r w:rsidRPr="00833B0C">
        <w:rPr>
          <w:rFonts w:hint="cs"/>
          <w:rtl/>
          <w:lang w:bidi="fa-IR"/>
        </w:rPr>
        <w:t>در پاسخ</w:t>
      </w:r>
      <w:r w:rsidRPr="00833B0C">
        <w:rPr>
          <w:rFonts w:ascii="Nesf2" w:hAnsi="Nesf2"/>
        </w:rPr>
        <w:t> </w:t>
      </w:r>
    </w:p>
    <w:p w14:paraId="211F6EF2" w14:textId="77777777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با نگاهي از نفرت</w:t>
      </w:r>
    </w:p>
    <w:p w14:paraId="4DEFF315" w14:textId="7E340800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سو</w:t>
      </w:r>
      <w:r w:rsidR="00833B0C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 xml:space="preserve"> من مي‌نگرند</w:t>
      </w:r>
    </w:p>
    <w:p w14:paraId="094D5D2D" w14:textId="77777777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ــ با نگاهي که به آهي مي‌ماند ــ</w:t>
      </w:r>
    </w:p>
    <w:p w14:paraId="2166CDF7" w14:textId="77777777" w:rsidR="00E131DB" w:rsidRDefault="00AF4D22" w:rsidP="00833B0C">
      <w:pPr>
        <w:pStyle w:val="body"/>
        <w:bidi/>
        <w:rPr>
          <w:rtl/>
        </w:rPr>
      </w:pPr>
      <w:r>
        <w:rPr>
          <w:rtl/>
        </w:rPr>
        <w:t> </w:t>
      </w:r>
    </w:p>
    <w:p w14:paraId="3C70C6D7" w14:textId="77777777" w:rsidR="00833B0C" w:rsidRPr="00833B0C" w:rsidRDefault="00833B0C" w:rsidP="00833B0C">
      <w:pPr>
        <w:pStyle w:val="body"/>
        <w:bidi/>
        <w:divId w:val="1503013489"/>
        <w:rPr>
          <w:rFonts w:ascii="Nesf2" w:hAnsi="Nesf2"/>
        </w:rPr>
      </w:pPr>
      <w:r w:rsidRPr="00833B0C">
        <w:rPr>
          <w:rFonts w:hint="cs"/>
          <w:rtl/>
          <w:lang w:bidi="fa-IR"/>
        </w:rPr>
        <w:t>و به آرامي</w:t>
      </w:r>
      <w:r w:rsidRPr="00833B0C">
        <w:rPr>
          <w:rFonts w:ascii="Nesf2" w:hAnsi="Nesf2"/>
        </w:rPr>
        <w:t> </w:t>
      </w:r>
      <w:r w:rsidRPr="00833B0C">
        <w:rPr>
          <w:rFonts w:ascii="Nesf2" w:hAnsi="Nesf2"/>
        </w:rPr>
        <w:tab/>
        <w:t> </w:t>
      </w:r>
    </w:p>
    <w:p w14:paraId="4D88FCCC" w14:textId="5356BE3E" w:rsidR="00833B0C" w:rsidRPr="00833B0C" w:rsidRDefault="00833B0C" w:rsidP="00833B0C">
      <w:pPr>
        <w:pStyle w:val="body"/>
        <w:bidi/>
        <w:divId w:val="1503013489"/>
        <w:rPr>
          <w:rFonts w:ascii="Nesf2" w:hAnsi="Nesf2"/>
        </w:rPr>
      </w:pPr>
      <w:r w:rsidRPr="00833B0C">
        <w:rPr>
          <w:rFonts w:ascii="Nesf2" w:hAnsi="Nesf2"/>
        </w:rPr>
        <w:t> </w:t>
      </w:r>
      <w:r w:rsidRPr="00833B0C">
        <w:rPr>
          <w:rFonts w:ascii="Nesf2" w:hAnsi="Nesf2"/>
        </w:rPr>
        <w:tab/>
      </w:r>
      <w:r w:rsidRPr="00833B0C">
        <w:rPr>
          <w:rFonts w:hint="cs"/>
          <w:rtl/>
          <w:lang w:bidi="fa-IR"/>
        </w:rPr>
        <w:t>در کاسه‌</w:t>
      </w:r>
      <w:r>
        <w:rPr>
          <w:rFonts w:hint="cs"/>
          <w:rtl/>
          <w:lang w:bidi="fa-IR"/>
        </w:rPr>
        <w:t>ي</w:t>
      </w:r>
      <w:r w:rsidRPr="00833B0C">
        <w:rPr>
          <w:rFonts w:hint="cs"/>
          <w:rtl/>
          <w:lang w:bidi="fa-IR"/>
        </w:rPr>
        <w:t xml:space="preserve"> سر</w:t>
      </w:r>
      <w:r w:rsidRPr="00833B0C">
        <w:rPr>
          <w:rFonts w:ascii="Nesf2" w:hAnsi="Nesf2"/>
        </w:rPr>
        <w:t> </w:t>
      </w:r>
    </w:p>
    <w:p w14:paraId="5FFD5005" w14:textId="77777777" w:rsidR="00833B0C" w:rsidRPr="00833B0C" w:rsidRDefault="00833B0C" w:rsidP="00833B0C">
      <w:pPr>
        <w:pStyle w:val="body"/>
        <w:bidi/>
        <w:rPr>
          <w:rFonts w:ascii="Arial" w:hAnsi="Arial" w:cs="Arial"/>
        </w:rPr>
      </w:pPr>
      <w:r w:rsidRPr="00833B0C">
        <w:rPr>
          <w:rFonts w:hint="cs"/>
          <w:rtl/>
          <w:lang w:bidi="fa-IR"/>
        </w:rPr>
        <w:t>چشم‌هاشان را</w:t>
      </w:r>
      <w:r w:rsidRPr="00833B0C">
        <w:rPr>
          <w:rFonts w:ascii="Nesf2" w:hAnsi="Nesf2"/>
        </w:rPr>
        <w:t> </w:t>
      </w:r>
      <w:r w:rsidRPr="00833B0C">
        <w:rPr>
          <w:rFonts w:ascii="Nesf2" w:hAnsi="Nesf2"/>
        </w:rPr>
        <w:tab/>
        <w:t> </w:t>
      </w:r>
      <w:r w:rsidRPr="00833B0C">
        <w:rPr>
          <w:rFonts w:ascii="Nesf2" w:hAnsi="Nesf2"/>
        </w:rPr>
        <w:tab/>
      </w:r>
      <w:r w:rsidRPr="00833B0C">
        <w:rPr>
          <w:rFonts w:ascii="Arial" w:hAnsi="Arial" w:cs="Arial"/>
          <w:rtl/>
        </w:rPr>
        <w:t> </w:t>
      </w:r>
    </w:p>
    <w:p w14:paraId="13F3BE1D" w14:textId="77777777" w:rsidR="00833B0C" w:rsidRPr="00833B0C" w:rsidRDefault="00833B0C" w:rsidP="00833B0C">
      <w:pPr>
        <w:pStyle w:val="body"/>
        <w:bidi/>
        <w:rPr>
          <w:rFonts w:ascii="Nesf2" w:hAnsi="Nesf2"/>
        </w:rPr>
      </w:pPr>
      <w:r w:rsidRPr="00833B0C">
        <w:rPr>
          <w:rFonts w:ascii="Nesf2" w:hAnsi="Nesf2"/>
        </w:rPr>
        <w:t> </w:t>
      </w:r>
      <w:r w:rsidRPr="00833B0C">
        <w:rPr>
          <w:rFonts w:ascii="Nesf2" w:hAnsi="Nesf2"/>
        </w:rPr>
        <w:tab/>
      </w:r>
      <w:r w:rsidRPr="00833B0C">
        <w:rPr>
          <w:rFonts w:hint="cs"/>
          <w:rtl/>
          <w:lang w:bidi="fa-IR"/>
        </w:rPr>
        <w:t>مي‌بينم</w:t>
      </w:r>
      <w:r w:rsidRPr="00833B0C">
        <w:rPr>
          <w:rFonts w:ascii="Nesf2" w:hAnsi="Nesf2"/>
        </w:rPr>
        <w:t> </w:t>
      </w:r>
      <w:r w:rsidRPr="00833B0C">
        <w:rPr>
          <w:rFonts w:ascii="Nesf2" w:hAnsi="Nesf2"/>
        </w:rPr>
        <w:tab/>
        <w:t> </w:t>
      </w:r>
    </w:p>
    <w:p w14:paraId="08D12067" w14:textId="7965C65B" w:rsidR="00833B0C" w:rsidRPr="00833B0C" w:rsidRDefault="00833B0C" w:rsidP="00833B0C">
      <w:pPr>
        <w:pStyle w:val="body"/>
        <w:bidi/>
        <w:rPr>
          <w:rFonts w:ascii="Nesf2" w:hAnsi="Nesf2"/>
        </w:rPr>
      </w:pPr>
      <w:r w:rsidRPr="00833B0C">
        <w:rPr>
          <w:rFonts w:ascii="Nesf2" w:hAnsi="Nesf2"/>
        </w:rPr>
        <w:t> </w:t>
      </w:r>
      <w:r w:rsidRPr="00833B0C">
        <w:rPr>
          <w:rFonts w:ascii="Nesf2" w:hAnsi="Nesf2"/>
        </w:rPr>
        <w:tab/>
      </w:r>
      <w:r w:rsidRPr="00833B0C">
        <w:rPr>
          <w:rFonts w:ascii="Arial" w:hAnsi="Arial" w:cs="Arial"/>
          <w:rtl/>
        </w:rPr>
        <w:t> </w:t>
      </w:r>
      <w:r w:rsidRPr="00833B0C">
        <w:rPr>
          <w:rFonts w:ascii="Arial" w:hAnsi="Arial" w:cs="Arial"/>
        </w:rPr>
        <w:tab/>
      </w:r>
      <w:r w:rsidRPr="00833B0C">
        <w:rPr>
          <w:rFonts w:hint="cs"/>
          <w:rtl/>
          <w:lang w:bidi="fa-IR"/>
        </w:rPr>
        <w:t>(انگورک ِ چند</w:t>
      </w:r>
      <w:r>
        <w:rPr>
          <w:rFonts w:hint="cs"/>
          <w:rtl/>
          <w:lang w:bidi="fa-IR"/>
        </w:rPr>
        <w:t>ي</w:t>
      </w:r>
      <w:r w:rsidRPr="00833B0C">
        <w:rPr>
          <w:rFonts w:hint="cs"/>
          <w:rtl/>
          <w:lang w:bidi="fa-IR"/>
        </w:rPr>
        <w:t xml:space="preserve"> از قير)</w:t>
      </w:r>
      <w:r w:rsidRPr="00833B0C">
        <w:rPr>
          <w:rFonts w:ascii="Nesf2" w:hAnsi="Nesf2"/>
        </w:rPr>
        <w:t> </w:t>
      </w:r>
    </w:p>
    <w:p w14:paraId="22E66403" w14:textId="77777777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که به حسرت مي‌جوشد</w:t>
      </w:r>
    </w:p>
    <w:p w14:paraId="7B978A99" w14:textId="77777777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مي‌کشد راه و فرومي‌چکد آهسته به خاک</w:t>
      </w:r>
    </w:p>
    <w:p w14:paraId="7FAD02AB" w14:textId="77777777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به حسرت مي‌ماسد ــ</w:t>
      </w:r>
    </w:p>
    <w:p w14:paraId="2B31F3E7" w14:textId="77777777" w:rsidR="00E131DB" w:rsidRDefault="00AF4D22" w:rsidP="00833B0C">
      <w:pPr>
        <w:pStyle w:val="body"/>
        <w:bidi/>
        <w:rPr>
          <w:rtl/>
        </w:rPr>
      </w:pPr>
      <w:r>
        <w:t> </w:t>
      </w:r>
    </w:p>
    <w:p w14:paraId="36669EEA" w14:textId="77777777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تمام!</w:t>
      </w:r>
    </w:p>
    <w:p w14:paraId="712DC1A9" w14:textId="77777777" w:rsidR="00E131DB" w:rsidRDefault="00AF4D22" w:rsidP="00833B0C">
      <w:pPr>
        <w:pStyle w:val="body"/>
        <w:bidi/>
        <w:rPr>
          <w:rtl/>
        </w:rPr>
      </w:pPr>
      <w:r>
        <w:t> </w:t>
      </w:r>
    </w:p>
    <w:p w14:paraId="036B5F38" w14:textId="77777777" w:rsidR="00E131DB" w:rsidRDefault="00AF4D22" w:rsidP="00833B0C">
      <w:pPr>
        <w:pStyle w:val="body"/>
        <w:bidi/>
        <w:rPr>
          <w:rtl/>
        </w:rPr>
      </w:pPr>
      <w:r>
        <w:rPr>
          <w:rFonts w:ascii="Times New Roman" w:hAnsi="Times New Roman" w:cs="Times New Roman"/>
        </w:rPr>
        <w:t>□</w:t>
      </w:r>
    </w:p>
    <w:p w14:paraId="66AAD33D" w14:textId="77777777" w:rsidR="00E131DB" w:rsidRDefault="00AF4D22" w:rsidP="00833B0C">
      <w:pPr>
        <w:pStyle w:val="body"/>
        <w:bidi/>
        <w:rPr>
          <w:rtl/>
        </w:rPr>
      </w:pPr>
      <w:r>
        <w:t> </w:t>
      </w:r>
    </w:p>
    <w:p w14:paraId="4276B170" w14:textId="77777777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همه رويايم اين است.</w:t>
      </w:r>
    </w:p>
    <w:p w14:paraId="3975C3BA" w14:textId="77777777" w:rsidR="00E131DB" w:rsidRDefault="00AF4D22" w:rsidP="00833B0C">
      <w:pPr>
        <w:pStyle w:val="body"/>
        <w:bidi/>
        <w:rPr>
          <w:rtl/>
        </w:rPr>
      </w:pPr>
      <w:r>
        <w:t> </w:t>
      </w:r>
    </w:p>
    <w:p w14:paraId="75E27642" w14:textId="1501350B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شايد اين رويا اخطار</w:t>
      </w:r>
      <w:r w:rsidR="00833B0C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 xml:space="preserve"> باشد.</w:t>
      </w:r>
    </w:p>
    <w:p w14:paraId="0BDFAAF4" w14:textId="7D7F470C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شايد اين رويا مي‌گويد کفاره‌</w:t>
      </w:r>
      <w:r w:rsidR="00833B0C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 xml:space="preserve"> ناداني ما چندان سنگين است</w:t>
      </w:r>
    </w:p>
    <w:p w14:paraId="1EAE188D" w14:textId="1C1E55BC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که به جبران‌اش دير</w:t>
      </w:r>
      <w:r w:rsidR="00833B0C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 xml:space="preserve"> بايد</w:t>
      </w:r>
    </w:p>
    <w:p w14:paraId="17F09EC2" w14:textId="77777777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هر زمان منتظر ِ فاجعه‌يي ديگر باشيم.</w:t>
      </w:r>
    </w:p>
    <w:p w14:paraId="05074189" w14:textId="77777777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من نمي‌دانم تعبيرش چيست</w:t>
      </w:r>
    </w:p>
    <w:p w14:paraId="0269DC12" w14:textId="77777777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يا اشارت به چه دارد، اما</w:t>
      </w:r>
    </w:p>
    <w:p w14:paraId="699DF1C3" w14:textId="77777777" w:rsidR="00E131DB" w:rsidRDefault="00AF4D22" w:rsidP="00833B0C">
      <w:pPr>
        <w:pStyle w:val="body"/>
        <w:bidi/>
        <w:rPr>
          <w:rtl/>
        </w:rPr>
      </w:pPr>
      <w:r>
        <w:rPr>
          <w:rtl/>
        </w:rPr>
        <w:t> </w:t>
      </w:r>
    </w:p>
    <w:p w14:paraId="3315127A" w14:textId="7160F30D" w:rsidR="00833B0C" w:rsidRPr="00833B0C" w:rsidRDefault="00833B0C" w:rsidP="00833B0C">
      <w:pPr>
        <w:pStyle w:val="body"/>
        <w:bidi/>
        <w:divId w:val="487287221"/>
        <w:rPr>
          <w:rFonts w:ascii="Arial" w:hAnsi="Arial" w:cs="Arial"/>
        </w:rPr>
      </w:pPr>
      <w:r w:rsidRPr="00833B0C">
        <w:rPr>
          <w:rFonts w:hint="cs"/>
          <w:rtl/>
          <w:lang w:bidi="fa-IR"/>
        </w:rPr>
        <w:t>همه‌</w:t>
      </w:r>
      <w:r>
        <w:rPr>
          <w:rFonts w:hint="cs"/>
          <w:rtl/>
          <w:lang w:bidi="fa-IR"/>
        </w:rPr>
        <w:t>ي</w:t>
      </w:r>
      <w:r w:rsidRPr="00833B0C">
        <w:rPr>
          <w:rFonts w:hint="cs"/>
          <w:rtl/>
          <w:lang w:bidi="fa-IR"/>
        </w:rPr>
        <w:t xml:space="preserve"> زنده‌گي من شده اين وحشت</w:t>
      </w:r>
      <w:r w:rsidRPr="00833B0C">
        <w:rPr>
          <w:rFonts w:ascii="Nesf2" w:hAnsi="Nesf2"/>
        </w:rPr>
        <w:t> </w:t>
      </w:r>
      <w:r w:rsidRPr="00833B0C">
        <w:rPr>
          <w:rFonts w:ascii="Nesf2" w:hAnsi="Nesf2"/>
        </w:rPr>
        <w:tab/>
        <w:t> </w:t>
      </w:r>
      <w:r w:rsidRPr="00833B0C">
        <w:rPr>
          <w:rFonts w:ascii="Nesf2" w:hAnsi="Nesf2"/>
        </w:rPr>
        <w:tab/>
      </w:r>
      <w:r w:rsidRPr="00833B0C">
        <w:rPr>
          <w:rFonts w:ascii="Arial" w:hAnsi="Arial" w:cs="Arial"/>
          <w:rtl/>
        </w:rPr>
        <w:t> </w:t>
      </w:r>
    </w:p>
    <w:p w14:paraId="4A729741" w14:textId="77777777" w:rsidR="00833B0C" w:rsidRPr="00833B0C" w:rsidRDefault="00833B0C" w:rsidP="00833B0C">
      <w:pPr>
        <w:pStyle w:val="body"/>
        <w:bidi/>
        <w:divId w:val="487287221"/>
        <w:rPr>
          <w:rFonts w:ascii="Nesf2" w:hAnsi="Nesf2"/>
        </w:rPr>
      </w:pPr>
      <w:r w:rsidRPr="00833B0C">
        <w:rPr>
          <w:rFonts w:ascii="Nesf2" w:hAnsi="Nesf2"/>
        </w:rPr>
        <w:t> </w:t>
      </w:r>
      <w:r w:rsidRPr="00833B0C">
        <w:rPr>
          <w:rFonts w:ascii="Nesf2" w:hAnsi="Nesf2"/>
        </w:rPr>
        <w:tab/>
      </w:r>
      <w:r w:rsidRPr="00833B0C">
        <w:rPr>
          <w:rFonts w:hint="cs"/>
          <w:rtl/>
          <w:lang w:bidi="fa-IR"/>
        </w:rPr>
        <w:t>اين کابوس</w:t>
      </w:r>
      <w:r w:rsidRPr="00833B0C">
        <w:rPr>
          <w:rFonts w:ascii="Nesf2" w:hAnsi="Nesf2"/>
        </w:rPr>
        <w:t> </w:t>
      </w:r>
      <w:r w:rsidRPr="00833B0C">
        <w:rPr>
          <w:rFonts w:ascii="Nesf2" w:hAnsi="Nesf2"/>
        </w:rPr>
        <w:tab/>
        <w:t> </w:t>
      </w:r>
    </w:p>
    <w:p w14:paraId="292176A6" w14:textId="77777777" w:rsidR="00833B0C" w:rsidRPr="00833B0C" w:rsidRDefault="00833B0C" w:rsidP="00833B0C">
      <w:pPr>
        <w:pStyle w:val="body"/>
        <w:bidi/>
        <w:divId w:val="487287221"/>
        <w:rPr>
          <w:rFonts w:ascii="Nesf2" w:hAnsi="Nesf2"/>
        </w:rPr>
      </w:pPr>
      <w:r w:rsidRPr="00833B0C">
        <w:rPr>
          <w:rFonts w:ascii="Nesf2" w:hAnsi="Nesf2"/>
        </w:rPr>
        <w:t> </w:t>
      </w:r>
      <w:r w:rsidRPr="00833B0C">
        <w:rPr>
          <w:rFonts w:ascii="Nesf2" w:hAnsi="Nesf2"/>
        </w:rPr>
        <w:tab/>
      </w:r>
      <w:r w:rsidRPr="00833B0C">
        <w:rPr>
          <w:rFonts w:ascii="Arial" w:hAnsi="Arial" w:cs="Arial"/>
          <w:rtl/>
        </w:rPr>
        <w:t> </w:t>
      </w:r>
      <w:r w:rsidRPr="00833B0C">
        <w:rPr>
          <w:rFonts w:ascii="Arial" w:hAnsi="Arial" w:cs="Arial"/>
        </w:rPr>
        <w:tab/>
      </w:r>
      <w:r w:rsidRPr="00833B0C">
        <w:rPr>
          <w:rFonts w:hint="cs"/>
          <w:rtl/>
          <w:lang w:bidi="fa-IR"/>
        </w:rPr>
        <w:t>اين تکرار.</w:t>
      </w:r>
      <w:r w:rsidRPr="00833B0C">
        <w:rPr>
          <w:rFonts w:ascii="Nesf2" w:hAnsi="Nesf2"/>
        </w:rPr>
        <w:t> </w:t>
      </w:r>
    </w:p>
    <w:p w14:paraId="5F668BA9" w14:textId="77777777" w:rsidR="00E131DB" w:rsidRDefault="00AF4D22" w:rsidP="00833B0C">
      <w:pPr>
        <w:pStyle w:val="body"/>
        <w:bidi/>
        <w:rPr>
          <w:rtl/>
        </w:rPr>
      </w:pPr>
      <w:r>
        <w:t> </w:t>
      </w:r>
    </w:p>
    <w:p w14:paraId="7C08BAEB" w14:textId="77777777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با خودم مي‌گويم:</w:t>
      </w:r>
    </w:p>
    <w:p w14:paraId="3A79268E" w14:textId="77777777" w:rsidR="00E131DB" w:rsidRDefault="00AF4D22" w:rsidP="00833B0C">
      <w:pPr>
        <w:pStyle w:val="body"/>
        <w:bidi/>
        <w:rPr>
          <w:rtl/>
        </w:rPr>
      </w:pPr>
      <w:r>
        <w:t> </w:t>
      </w:r>
    </w:p>
    <w:p w14:paraId="54C8E097" w14:textId="0B07C22E" w:rsidR="00E131DB" w:rsidRDefault="00AF4D22" w:rsidP="00833B0C">
      <w:pPr>
        <w:pStyle w:val="body"/>
        <w:bidi/>
        <w:rPr>
          <w:rtl/>
        </w:rPr>
      </w:pPr>
      <w:r>
        <w:rPr>
          <w:rFonts w:ascii="Nesf2" w:hAnsi="Nesf2"/>
        </w:rPr>
        <w:t>«</w:t>
      </w:r>
      <w:r>
        <w:rPr>
          <w:rFonts w:hint="cs"/>
          <w:rtl/>
          <w:lang w:bidi="fa-IR"/>
        </w:rPr>
        <w:t>قصه‌</w:t>
      </w:r>
      <w:r w:rsidR="00833B0C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 xml:space="preserve"> بي‌سروته</w:t>
      </w:r>
      <w:r>
        <w:rPr>
          <w:rFonts w:hint="cs"/>
        </w:rPr>
        <w:t>!</w:t>
      </w:r>
    </w:p>
    <w:p w14:paraId="395CD3E0" w14:textId="77777777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من نبايد در فکرش باشم.</w:t>
      </w:r>
    </w:p>
    <w:p w14:paraId="39391C1B" w14:textId="77777777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علت‌اش معلوم است:</w:t>
      </w:r>
    </w:p>
    <w:p w14:paraId="5EF80894" w14:textId="7D8ED086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بس‌که لاينقطع از مُرده و از قار</w:t>
      </w:r>
      <w:r w:rsidR="00833B0C">
        <w:rPr>
          <w:rFonts w:hint="cs"/>
          <w:rtl/>
          <w:lang w:bidi="fa-IR"/>
        </w:rPr>
        <w:t>ي</w:t>
      </w:r>
    </w:p>
    <w:p w14:paraId="6C6E0E9F" w14:textId="1549535A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بس‌که لاينقطع از گور و کفن، مرگ و عزادار</w:t>
      </w:r>
      <w:r w:rsidR="00833B0C">
        <w:rPr>
          <w:rFonts w:hint="cs"/>
          <w:rtl/>
          <w:lang w:bidi="fa-IR"/>
        </w:rPr>
        <w:t>ي</w:t>
      </w:r>
    </w:p>
    <w:p w14:paraId="438F5B4F" w14:textId="77777777" w:rsidR="00E131DB" w:rsidRDefault="00AF4D22" w:rsidP="00833B0C">
      <w:pPr>
        <w:pStyle w:val="body"/>
        <w:bidi/>
        <w:rPr>
          <w:rtl/>
        </w:rPr>
      </w:pPr>
      <w:r>
        <w:rPr>
          <w:rtl/>
        </w:rPr>
        <w:t> </w:t>
      </w:r>
    </w:p>
    <w:p w14:paraId="26EA8E65" w14:textId="77777777" w:rsidR="00833B0C" w:rsidRPr="00833B0C" w:rsidRDefault="00833B0C" w:rsidP="00833B0C">
      <w:pPr>
        <w:pStyle w:val="body"/>
        <w:bidi/>
        <w:divId w:val="797072372"/>
      </w:pPr>
      <w:r w:rsidRPr="00833B0C">
        <w:t> </w:t>
      </w:r>
      <w:r w:rsidRPr="00833B0C">
        <w:tab/>
      </w:r>
      <w:r w:rsidRPr="00833B0C">
        <w:rPr>
          <w:rFonts w:hint="cs"/>
          <w:rtl/>
          <w:lang w:bidi="fa-IR"/>
        </w:rPr>
        <w:t>شايد</w:t>
      </w:r>
      <w:r w:rsidRPr="00833B0C">
        <w:t> </w:t>
      </w:r>
    </w:p>
    <w:p w14:paraId="0F65832C" w14:textId="77777777" w:rsidR="00833B0C" w:rsidRPr="00833B0C" w:rsidRDefault="00833B0C" w:rsidP="00833B0C">
      <w:pPr>
        <w:pStyle w:val="body"/>
        <w:bidi/>
        <w:divId w:val="797072372"/>
        <w:rPr>
          <w:rFonts w:ascii="Nesf2" w:hAnsi="Nesf2"/>
        </w:rPr>
      </w:pPr>
      <w:r w:rsidRPr="00833B0C">
        <w:rPr>
          <w:rFonts w:hint="cs"/>
          <w:rtl/>
          <w:lang w:bidi="fa-IR"/>
        </w:rPr>
        <w:t>صبح تا شام سخن مي‌گويند...</w:t>
      </w:r>
      <w:r w:rsidRPr="00833B0C">
        <w:rPr>
          <w:rFonts w:ascii="Nesf2" w:hAnsi="Nesf2"/>
        </w:rPr>
        <w:t> </w:t>
      </w:r>
      <w:r w:rsidRPr="00833B0C">
        <w:rPr>
          <w:rFonts w:ascii="Nesf2" w:hAnsi="Nesf2"/>
        </w:rPr>
        <w:tab/>
        <w:t> </w:t>
      </w:r>
    </w:p>
    <w:p w14:paraId="7A590741" w14:textId="77777777" w:rsidR="00E131DB" w:rsidRDefault="00AF4D22" w:rsidP="00833B0C">
      <w:pPr>
        <w:pStyle w:val="body"/>
        <w:bidi/>
        <w:rPr>
          <w:rtl/>
        </w:rPr>
      </w:pPr>
      <w:r>
        <w:t> </w:t>
      </w:r>
    </w:p>
    <w:p w14:paraId="44783CD4" w14:textId="77777777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نه،</w:t>
      </w:r>
    </w:p>
    <w:p w14:paraId="53C2605D" w14:textId="77777777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با کمي کوشش</w:t>
      </w:r>
    </w:p>
    <w:p w14:paraId="54413921" w14:textId="77777777" w:rsidR="00E131DB" w:rsidRDefault="00AF4D22" w:rsidP="00833B0C">
      <w:pPr>
        <w:pStyle w:val="body"/>
        <w:bidi/>
        <w:rPr>
          <w:rtl/>
        </w:rPr>
      </w:pPr>
      <w:r>
        <w:rPr>
          <w:rFonts w:hint="cs"/>
          <w:rtl/>
          <w:lang w:bidi="fa-IR"/>
        </w:rPr>
        <w:t>از خاطره پاک‌اش خواهم کرد</w:t>
      </w:r>
      <w:r>
        <w:rPr>
          <w:rFonts w:hint="cs"/>
        </w:rPr>
        <w:t>!</w:t>
      </w:r>
      <w:r>
        <w:rPr>
          <w:rFonts w:ascii="Nesf2" w:hAnsi="Nesf2"/>
        </w:rPr>
        <w:t>»</w:t>
      </w:r>
    </w:p>
    <w:p w14:paraId="6BF5E0D4" w14:textId="77777777" w:rsidR="00E131DB" w:rsidRDefault="00AF4D22" w:rsidP="00833B0C">
      <w:pPr>
        <w:pStyle w:val="body"/>
        <w:bidi/>
        <w:rPr>
          <w:rtl/>
        </w:rPr>
      </w:pPr>
      <w:r>
        <w:t> </w:t>
      </w:r>
    </w:p>
    <w:p w14:paraId="52BF1ED9" w14:textId="77777777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اما</w:t>
      </w:r>
    </w:p>
    <w:p w14:paraId="2BC9F523" w14:textId="77777777" w:rsidR="00E131DB" w:rsidRDefault="00AF4D22" w:rsidP="00833B0C">
      <w:pPr>
        <w:pStyle w:val="body"/>
        <w:bidi/>
        <w:rPr>
          <w:rtl/>
        </w:rPr>
      </w:pPr>
      <w:r>
        <w:rPr>
          <w:rtl/>
        </w:rPr>
        <w:t> </w:t>
      </w:r>
    </w:p>
    <w:p w14:paraId="6DD26AA7" w14:textId="77777777" w:rsidR="00833B0C" w:rsidRPr="00833B0C" w:rsidRDefault="00833B0C" w:rsidP="00833B0C">
      <w:pPr>
        <w:pStyle w:val="body"/>
        <w:bidi/>
        <w:divId w:val="1438981384"/>
        <w:rPr>
          <w:rFonts w:ascii="Arial" w:hAnsi="Arial" w:cs="Arial"/>
        </w:rPr>
      </w:pPr>
      <w:r w:rsidRPr="00833B0C">
        <w:rPr>
          <w:rFonts w:hint="cs"/>
          <w:rtl/>
          <w:lang w:bidi="fa-IR"/>
        </w:rPr>
        <w:t>لحظه‌يي ديگر</w:t>
      </w:r>
      <w:r w:rsidRPr="00833B0C">
        <w:rPr>
          <w:rFonts w:ascii="Nesf2" w:hAnsi="Nesf2"/>
        </w:rPr>
        <w:t> </w:t>
      </w:r>
      <w:r w:rsidRPr="00833B0C">
        <w:rPr>
          <w:rFonts w:ascii="Nesf2" w:hAnsi="Nesf2"/>
        </w:rPr>
        <w:tab/>
        <w:t> </w:t>
      </w:r>
      <w:r w:rsidRPr="00833B0C">
        <w:rPr>
          <w:rFonts w:ascii="Nesf2" w:hAnsi="Nesf2"/>
        </w:rPr>
        <w:tab/>
      </w:r>
      <w:r w:rsidRPr="00833B0C">
        <w:rPr>
          <w:rFonts w:ascii="Arial" w:hAnsi="Arial" w:cs="Arial"/>
          <w:rtl/>
        </w:rPr>
        <w:t> </w:t>
      </w:r>
    </w:p>
    <w:p w14:paraId="3C526E1F" w14:textId="77777777" w:rsidR="00833B0C" w:rsidRPr="00833B0C" w:rsidRDefault="00833B0C" w:rsidP="00833B0C">
      <w:pPr>
        <w:pStyle w:val="body"/>
        <w:bidi/>
        <w:divId w:val="1438981384"/>
        <w:rPr>
          <w:rFonts w:ascii="Nesf2" w:hAnsi="Nesf2"/>
        </w:rPr>
      </w:pPr>
      <w:r w:rsidRPr="00833B0C">
        <w:rPr>
          <w:rFonts w:ascii="Nesf2" w:hAnsi="Nesf2"/>
        </w:rPr>
        <w:t> </w:t>
      </w:r>
      <w:r w:rsidRPr="00833B0C">
        <w:rPr>
          <w:rFonts w:ascii="Nesf2" w:hAnsi="Nesf2"/>
        </w:rPr>
        <w:tab/>
      </w:r>
      <w:r w:rsidRPr="00833B0C">
        <w:rPr>
          <w:rFonts w:hint="cs"/>
          <w:rtl/>
          <w:lang w:bidi="fa-IR"/>
        </w:rPr>
        <w:t>اين رويا</w:t>
      </w:r>
      <w:r w:rsidRPr="00833B0C">
        <w:rPr>
          <w:rFonts w:ascii="Nesf2" w:hAnsi="Nesf2"/>
        </w:rPr>
        <w:t> </w:t>
      </w:r>
      <w:r w:rsidRPr="00833B0C">
        <w:rPr>
          <w:rFonts w:ascii="Nesf2" w:hAnsi="Nesf2"/>
        </w:rPr>
        <w:tab/>
        <w:t> </w:t>
      </w:r>
    </w:p>
    <w:p w14:paraId="415772DA" w14:textId="77777777" w:rsidR="00833B0C" w:rsidRPr="00833B0C" w:rsidRDefault="00833B0C" w:rsidP="00833B0C">
      <w:pPr>
        <w:pStyle w:val="body"/>
        <w:bidi/>
        <w:divId w:val="1438981384"/>
        <w:rPr>
          <w:rFonts w:ascii="Nesf2" w:hAnsi="Nesf2"/>
        </w:rPr>
      </w:pPr>
      <w:r w:rsidRPr="00833B0C">
        <w:rPr>
          <w:rFonts w:ascii="Nesf2" w:hAnsi="Nesf2"/>
        </w:rPr>
        <w:t> </w:t>
      </w:r>
      <w:r w:rsidRPr="00833B0C">
        <w:rPr>
          <w:rFonts w:ascii="Nesf2" w:hAnsi="Nesf2"/>
        </w:rPr>
        <w:tab/>
      </w:r>
      <w:r w:rsidRPr="00833B0C">
        <w:rPr>
          <w:rFonts w:ascii="Arial" w:hAnsi="Arial" w:cs="Arial"/>
          <w:rtl/>
        </w:rPr>
        <w:t> </w:t>
      </w:r>
      <w:r w:rsidRPr="00833B0C">
        <w:rPr>
          <w:rFonts w:ascii="Arial" w:hAnsi="Arial" w:cs="Arial"/>
        </w:rPr>
        <w:tab/>
      </w:r>
      <w:r w:rsidRPr="00833B0C">
        <w:rPr>
          <w:rFonts w:hint="cs"/>
          <w:rtl/>
          <w:lang w:bidi="fa-IR"/>
        </w:rPr>
        <w:t>باز ازنو!</w:t>
      </w:r>
      <w:r w:rsidRPr="00833B0C">
        <w:rPr>
          <w:rFonts w:ascii="Nesf2" w:hAnsi="Nesf2"/>
        </w:rPr>
        <w:t> </w:t>
      </w:r>
    </w:p>
    <w:p w14:paraId="5A749A66" w14:textId="77777777" w:rsidR="00833B0C" w:rsidRPr="00833B0C" w:rsidRDefault="00833B0C" w:rsidP="00833B0C">
      <w:pPr>
        <w:pStyle w:val="body"/>
        <w:bidi/>
        <w:rPr>
          <w:rFonts w:ascii="Arial" w:hAnsi="Arial" w:cs="Arial"/>
        </w:rPr>
      </w:pPr>
      <w:r w:rsidRPr="00833B0C">
        <w:rPr>
          <w:rFonts w:hint="cs"/>
          <w:rtl/>
          <w:lang w:bidi="fa-IR"/>
        </w:rPr>
        <w:t>لحظه‌يي ديگر و</w:t>
      </w:r>
      <w:r w:rsidRPr="00833B0C">
        <w:rPr>
          <w:rFonts w:ascii="Nesf2" w:hAnsi="Nesf2"/>
        </w:rPr>
        <w:t> </w:t>
      </w:r>
      <w:r w:rsidRPr="00833B0C">
        <w:rPr>
          <w:rFonts w:ascii="Nesf2" w:hAnsi="Nesf2"/>
        </w:rPr>
        <w:tab/>
        <w:t> </w:t>
      </w:r>
      <w:r w:rsidRPr="00833B0C">
        <w:rPr>
          <w:rFonts w:ascii="Nesf2" w:hAnsi="Nesf2"/>
        </w:rPr>
        <w:tab/>
      </w:r>
      <w:r w:rsidRPr="00833B0C">
        <w:rPr>
          <w:rFonts w:ascii="Arial" w:hAnsi="Arial" w:cs="Arial"/>
          <w:rtl/>
        </w:rPr>
        <w:t> </w:t>
      </w:r>
    </w:p>
    <w:p w14:paraId="4654260D" w14:textId="77777777" w:rsidR="00833B0C" w:rsidRPr="00833B0C" w:rsidRDefault="00833B0C" w:rsidP="00833B0C">
      <w:pPr>
        <w:pStyle w:val="body"/>
        <w:bidi/>
        <w:rPr>
          <w:rFonts w:ascii="Nesf2" w:hAnsi="Nesf2"/>
        </w:rPr>
      </w:pPr>
      <w:r w:rsidRPr="00833B0C">
        <w:rPr>
          <w:rFonts w:ascii="Nesf2" w:hAnsi="Nesf2"/>
        </w:rPr>
        <w:t> </w:t>
      </w:r>
      <w:r w:rsidRPr="00833B0C">
        <w:rPr>
          <w:rFonts w:ascii="Nesf2" w:hAnsi="Nesf2"/>
        </w:rPr>
        <w:tab/>
      </w:r>
      <w:r w:rsidRPr="00833B0C">
        <w:rPr>
          <w:rFonts w:hint="cs"/>
          <w:rtl/>
          <w:lang w:bidi="fa-IR"/>
        </w:rPr>
        <w:t>پيمودن ِ اين راه ِ دراز</w:t>
      </w:r>
      <w:r w:rsidRPr="00833B0C">
        <w:rPr>
          <w:rFonts w:ascii="Nesf2" w:hAnsi="Nesf2"/>
        </w:rPr>
        <w:t> </w:t>
      </w:r>
      <w:r w:rsidRPr="00833B0C">
        <w:rPr>
          <w:rFonts w:ascii="Nesf2" w:hAnsi="Nesf2"/>
        </w:rPr>
        <w:tab/>
        <w:t> </w:t>
      </w:r>
    </w:p>
    <w:p w14:paraId="2544A940" w14:textId="77777777" w:rsidR="00833B0C" w:rsidRPr="00833B0C" w:rsidRDefault="00833B0C" w:rsidP="00833B0C">
      <w:pPr>
        <w:pStyle w:val="body"/>
        <w:bidi/>
        <w:rPr>
          <w:rFonts w:ascii="Nesf2" w:hAnsi="Nesf2"/>
        </w:rPr>
      </w:pPr>
      <w:r w:rsidRPr="00833B0C">
        <w:rPr>
          <w:rFonts w:ascii="Nesf2" w:hAnsi="Nesf2"/>
        </w:rPr>
        <w:t> </w:t>
      </w:r>
      <w:r w:rsidRPr="00833B0C">
        <w:rPr>
          <w:rFonts w:ascii="Nesf2" w:hAnsi="Nesf2"/>
        </w:rPr>
        <w:tab/>
      </w:r>
      <w:r w:rsidRPr="00833B0C">
        <w:rPr>
          <w:rFonts w:ascii="Arial" w:hAnsi="Arial" w:cs="Arial"/>
          <w:rtl/>
        </w:rPr>
        <w:t> </w:t>
      </w:r>
      <w:r w:rsidRPr="00833B0C">
        <w:rPr>
          <w:rFonts w:ascii="Arial" w:hAnsi="Arial" w:cs="Arial"/>
        </w:rPr>
        <w:tab/>
      </w:r>
      <w:r w:rsidRPr="00833B0C">
        <w:rPr>
          <w:rFonts w:hint="cs"/>
          <w:rtl/>
          <w:lang w:bidi="fa-IR"/>
        </w:rPr>
        <w:t>از نو!</w:t>
      </w:r>
      <w:r w:rsidRPr="00833B0C">
        <w:rPr>
          <w:rFonts w:ascii="Nesf2" w:hAnsi="Nesf2"/>
        </w:rPr>
        <w:t> </w:t>
      </w:r>
    </w:p>
    <w:p w14:paraId="2D03A98F" w14:textId="77777777" w:rsidR="00E131DB" w:rsidRDefault="00AF4D22" w:rsidP="00833B0C">
      <w:pPr>
        <w:pStyle w:val="body"/>
        <w:bidi/>
        <w:rPr>
          <w:rtl/>
        </w:rPr>
      </w:pPr>
      <w:r>
        <w:t> </w:t>
      </w:r>
    </w:p>
    <w:p w14:paraId="008CA347" w14:textId="77777777" w:rsidR="00E131DB" w:rsidRDefault="00AF4D22" w:rsidP="00833B0C">
      <w:pPr>
        <w:pStyle w:val="body"/>
        <w:bidi/>
        <w:rPr>
          <w:rtl/>
        </w:rPr>
      </w:pPr>
      <w:r>
        <w:rPr>
          <w:rFonts w:ascii="Times New Roman" w:hAnsi="Times New Roman" w:cs="Times New Roman"/>
        </w:rPr>
        <w:t>□</w:t>
      </w:r>
    </w:p>
    <w:p w14:paraId="47A0D15D" w14:textId="77777777" w:rsidR="00E131DB" w:rsidRDefault="00AF4D22" w:rsidP="00833B0C">
      <w:pPr>
        <w:pStyle w:val="body"/>
        <w:bidi/>
        <w:rPr>
          <w:rtl/>
        </w:rPr>
      </w:pPr>
      <w:r>
        <w:rPr>
          <w:rtl/>
        </w:rPr>
        <w:t> </w:t>
      </w:r>
    </w:p>
    <w:p w14:paraId="33C828AE" w14:textId="77777777" w:rsidR="00833B0C" w:rsidRPr="00833B0C" w:rsidRDefault="00833B0C" w:rsidP="00833B0C">
      <w:pPr>
        <w:pStyle w:val="body"/>
        <w:bidi/>
        <w:divId w:val="1843471333"/>
        <w:rPr>
          <w:rFonts w:ascii="Nesf2" w:hAnsi="Nesf2"/>
        </w:rPr>
      </w:pPr>
      <w:r w:rsidRPr="00833B0C">
        <w:rPr>
          <w:rFonts w:hint="cs"/>
          <w:rtl/>
          <w:lang w:bidi="fa-IR"/>
        </w:rPr>
        <w:t>راستي را</w:t>
      </w:r>
      <w:r w:rsidRPr="00833B0C">
        <w:rPr>
          <w:rFonts w:ascii="Nesf2" w:hAnsi="Nesf2"/>
        </w:rPr>
        <w:t> </w:t>
      </w:r>
      <w:r w:rsidRPr="00833B0C">
        <w:rPr>
          <w:rFonts w:ascii="Nesf2" w:hAnsi="Nesf2"/>
        </w:rPr>
        <w:tab/>
        <w:t> </w:t>
      </w:r>
    </w:p>
    <w:p w14:paraId="20CD5AC1" w14:textId="77777777" w:rsidR="00833B0C" w:rsidRPr="00833B0C" w:rsidRDefault="00833B0C" w:rsidP="00833B0C">
      <w:pPr>
        <w:pStyle w:val="body"/>
        <w:bidi/>
        <w:divId w:val="1843471333"/>
        <w:rPr>
          <w:rFonts w:ascii="Nesf2" w:hAnsi="Nesf2"/>
        </w:rPr>
      </w:pPr>
      <w:r w:rsidRPr="00833B0C">
        <w:rPr>
          <w:rFonts w:ascii="Nesf2" w:hAnsi="Nesf2"/>
        </w:rPr>
        <w:t> </w:t>
      </w:r>
      <w:r w:rsidRPr="00833B0C">
        <w:rPr>
          <w:rFonts w:ascii="Nesf2" w:hAnsi="Nesf2"/>
        </w:rPr>
        <w:tab/>
      </w:r>
      <w:r w:rsidRPr="00833B0C">
        <w:rPr>
          <w:rFonts w:hint="cs"/>
          <w:rtl/>
          <w:lang w:bidi="fa-IR"/>
        </w:rPr>
        <w:t>مختوم</w:t>
      </w:r>
      <w:r w:rsidRPr="00833B0C">
        <w:rPr>
          <w:rFonts w:ascii="Nesf2" w:hAnsi="Nesf2"/>
        </w:rPr>
        <w:t> </w:t>
      </w:r>
    </w:p>
    <w:p w14:paraId="572BD591" w14:textId="77777777" w:rsidR="00833B0C" w:rsidRPr="00833B0C" w:rsidRDefault="00833B0C" w:rsidP="00833B0C">
      <w:pPr>
        <w:pStyle w:val="body"/>
        <w:bidi/>
        <w:rPr>
          <w:rFonts w:ascii="Nesf2" w:hAnsi="Nesf2"/>
        </w:rPr>
      </w:pPr>
      <w:r w:rsidRPr="00833B0C">
        <w:rPr>
          <w:rFonts w:hint="cs"/>
          <w:rtl/>
          <w:lang w:bidi="fa-IR"/>
        </w:rPr>
        <w:t>من به تقدير و به پيشاني و اين‌گونه اباطيل</w:t>
      </w:r>
      <w:r w:rsidRPr="00833B0C">
        <w:rPr>
          <w:rFonts w:ascii="Nesf2" w:hAnsi="Nesf2"/>
        </w:rPr>
        <w:t> </w:t>
      </w:r>
      <w:r w:rsidRPr="00833B0C">
        <w:rPr>
          <w:rFonts w:ascii="Nesf2" w:hAnsi="Nesf2"/>
        </w:rPr>
        <w:tab/>
        <w:t> </w:t>
      </w:r>
    </w:p>
    <w:p w14:paraId="47ACF7C3" w14:textId="77777777" w:rsidR="00833B0C" w:rsidRPr="00833B0C" w:rsidRDefault="00833B0C" w:rsidP="00833B0C">
      <w:pPr>
        <w:pStyle w:val="body"/>
        <w:bidi/>
        <w:rPr>
          <w:rFonts w:ascii="Nesf2" w:hAnsi="Nesf2"/>
        </w:rPr>
      </w:pPr>
      <w:r w:rsidRPr="00833B0C">
        <w:rPr>
          <w:rFonts w:ascii="Nesf2" w:hAnsi="Nesf2"/>
        </w:rPr>
        <w:t> </w:t>
      </w:r>
      <w:r w:rsidRPr="00833B0C">
        <w:rPr>
          <w:rFonts w:ascii="Nesf2" w:hAnsi="Nesf2"/>
        </w:rPr>
        <w:tab/>
      </w:r>
      <w:r w:rsidRPr="00833B0C">
        <w:rPr>
          <w:rFonts w:hint="cs"/>
          <w:rtl/>
          <w:lang w:bidi="fa-IR"/>
        </w:rPr>
        <w:t>ندارم باور.</w:t>
      </w:r>
      <w:r w:rsidRPr="00833B0C">
        <w:rPr>
          <w:rFonts w:ascii="Nesf2" w:hAnsi="Nesf2"/>
        </w:rPr>
        <w:t> </w:t>
      </w:r>
    </w:p>
    <w:p w14:paraId="477F4DB9" w14:textId="77777777" w:rsidR="00E131DB" w:rsidRDefault="00AF4D22" w:rsidP="00833B0C">
      <w:pPr>
        <w:pStyle w:val="body"/>
        <w:bidi/>
        <w:rPr>
          <w:rtl/>
        </w:rPr>
      </w:pPr>
      <w:r>
        <w:rPr>
          <w:rtl/>
        </w:rPr>
        <w:t> </w:t>
      </w:r>
    </w:p>
    <w:p w14:paraId="4064CF55" w14:textId="1E8FADA3" w:rsidR="00833B0C" w:rsidRPr="00833B0C" w:rsidRDefault="00833B0C" w:rsidP="00833B0C">
      <w:pPr>
        <w:pStyle w:val="body"/>
        <w:bidi/>
        <w:divId w:val="1229421279"/>
        <w:rPr>
          <w:rFonts w:ascii="Nesf2" w:hAnsi="Nesf2"/>
        </w:rPr>
      </w:pPr>
      <w:r w:rsidRPr="00833B0C">
        <w:rPr>
          <w:rFonts w:hint="cs"/>
          <w:rtl/>
          <w:lang w:bidi="fa-IR"/>
        </w:rPr>
        <w:t>اگر از من شنوايي دار</w:t>
      </w:r>
      <w:r>
        <w:rPr>
          <w:rFonts w:hint="cs"/>
          <w:rtl/>
          <w:lang w:bidi="fa-IR"/>
        </w:rPr>
        <w:t>ي</w:t>
      </w:r>
      <w:r w:rsidRPr="00833B0C">
        <w:rPr>
          <w:rFonts w:ascii="Nesf2" w:hAnsi="Nesf2"/>
        </w:rPr>
        <w:t> </w:t>
      </w:r>
      <w:r w:rsidRPr="00833B0C">
        <w:rPr>
          <w:rFonts w:ascii="Nesf2" w:hAnsi="Nesf2"/>
        </w:rPr>
        <w:tab/>
        <w:t> </w:t>
      </w:r>
    </w:p>
    <w:p w14:paraId="7672D75A" w14:textId="77777777" w:rsidR="00833B0C" w:rsidRPr="00833B0C" w:rsidRDefault="00833B0C" w:rsidP="00833B0C">
      <w:pPr>
        <w:pStyle w:val="body"/>
        <w:bidi/>
        <w:divId w:val="1229421279"/>
        <w:rPr>
          <w:rFonts w:ascii="Nesf2" w:hAnsi="Nesf2"/>
        </w:rPr>
      </w:pPr>
      <w:r w:rsidRPr="00833B0C">
        <w:rPr>
          <w:rFonts w:ascii="Nesf2" w:hAnsi="Nesf2"/>
        </w:rPr>
        <w:t> </w:t>
      </w:r>
      <w:r w:rsidRPr="00833B0C">
        <w:rPr>
          <w:rFonts w:ascii="Nesf2" w:hAnsi="Nesf2"/>
        </w:rPr>
        <w:tab/>
      </w:r>
      <w:r w:rsidRPr="00833B0C">
        <w:rPr>
          <w:rFonts w:hint="cs"/>
          <w:rtl/>
          <w:lang w:bidi="fa-IR"/>
        </w:rPr>
        <w:t>مي‌گويم</w:t>
      </w:r>
      <w:r w:rsidRPr="00833B0C">
        <w:rPr>
          <w:rFonts w:ascii="Nesf2" w:hAnsi="Nesf2"/>
        </w:rPr>
        <w:t> </w:t>
      </w:r>
    </w:p>
    <w:p w14:paraId="3C93C437" w14:textId="37967E16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هر کسي قطره‌</w:t>
      </w:r>
      <w:r w:rsidR="00833B0C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 xml:space="preserve"> خُرد</w:t>
      </w:r>
      <w:r w:rsidR="00833B0C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‌ست در اين رود ِ عظيم</w:t>
      </w:r>
    </w:p>
    <w:p w14:paraId="0BDB503E" w14:textId="77777777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که به تنهايي بي‌معني و بي‌خاصيت است،</w:t>
      </w:r>
    </w:p>
    <w:p w14:paraId="21E5864F" w14:textId="77777777" w:rsidR="00E131DB" w:rsidRDefault="00AF4D22" w:rsidP="00833B0C">
      <w:pPr>
        <w:pStyle w:val="body"/>
        <w:bidi/>
        <w:rPr>
          <w:rtl/>
        </w:rPr>
      </w:pPr>
      <w:r>
        <w:rPr>
          <w:rtl/>
        </w:rPr>
        <w:t> </w:t>
      </w:r>
    </w:p>
    <w:p w14:paraId="475B8D30" w14:textId="77777777" w:rsidR="00833B0C" w:rsidRPr="00833B0C" w:rsidRDefault="00833B0C" w:rsidP="00833B0C">
      <w:pPr>
        <w:pStyle w:val="body"/>
        <w:bidi/>
        <w:divId w:val="2138645352"/>
        <w:rPr>
          <w:rFonts w:ascii="Nesf2" w:hAnsi="Nesf2"/>
        </w:rPr>
      </w:pPr>
      <w:r w:rsidRPr="00833B0C">
        <w:rPr>
          <w:rFonts w:hint="cs"/>
          <w:rtl/>
          <w:lang w:bidi="fa-IR"/>
        </w:rPr>
        <w:t>و فشار ِ آب است</w:t>
      </w:r>
      <w:r w:rsidRPr="00833B0C">
        <w:rPr>
          <w:rFonts w:ascii="Nesf2" w:hAnsi="Nesf2"/>
        </w:rPr>
        <w:t> </w:t>
      </w:r>
      <w:r w:rsidRPr="00833B0C">
        <w:rPr>
          <w:rFonts w:ascii="Nesf2" w:hAnsi="Nesf2"/>
        </w:rPr>
        <w:tab/>
        <w:t> </w:t>
      </w:r>
    </w:p>
    <w:p w14:paraId="1E4432D2" w14:textId="16FF2455" w:rsidR="00833B0C" w:rsidRPr="00833B0C" w:rsidRDefault="00833B0C" w:rsidP="00833B0C">
      <w:pPr>
        <w:pStyle w:val="body"/>
        <w:bidi/>
        <w:divId w:val="2138645352"/>
        <w:rPr>
          <w:rFonts w:ascii="Nesf2" w:hAnsi="Nesf2"/>
        </w:rPr>
      </w:pPr>
      <w:r w:rsidRPr="00833B0C">
        <w:rPr>
          <w:rFonts w:ascii="Nesf2" w:hAnsi="Nesf2"/>
        </w:rPr>
        <w:t> </w:t>
      </w:r>
      <w:r w:rsidRPr="00833B0C">
        <w:rPr>
          <w:rFonts w:ascii="Nesf2" w:hAnsi="Nesf2"/>
        </w:rPr>
        <w:tab/>
      </w:r>
      <w:r w:rsidRPr="00833B0C">
        <w:rPr>
          <w:rFonts w:hint="cs"/>
          <w:rtl/>
          <w:lang w:bidi="fa-IR"/>
        </w:rPr>
        <w:t>آن ناچار</w:t>
      </w:r>
      <w:r>
        <w:rPr>
          <w:rFonts w:hint="cs"/>
          <w:rtl/>
          <w:lang w:bidi="fa-IR"/>
        </w:rPr>
        <w:t>ي</w:t>
      </w:r>
      <w:r w:rsidRPr="00833B0C">
        <w:rPr>
          <w:rFonts w:ascii="Nesf2" w:hAnsi="Nesf2"/>
        </w:rPr>
        <w:t> </w:t>
      </w:r>
    </w:p>
    <w:p w14:paraId="1324BC6D" w14:textId="77777777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که جهت‌بخش ِ حقيقي‌ست.</w:t>
      </w:r>
    </w:p>
    <w:p w14:paraId="2D67B928" w14:textId="77777777" w:rsidR="00E131DB" w:rsidRDefault="00AF4D22" w:rsidP="00833B0C">
      <w:pPr>
        <w:pStyle w:val="body"/>
        <w:bidi/>
        <w:rPr>
          <w:rtl/>
        </w:rPr>
      </w:pPr>
      <w:r>
        <w:rPr>
          <w:rtl/>
        </w:rPr>
        <w:t> </w:t>
      </w:r>
    </w:p>
    <w:p w14:paraId="2D6A8C6F" w14:textId="77777777" w:rsidR="00833B0C" w:rsidRPr="00833B0C" w:rsidRDefault="00833B0C" w:rsidP="00833B0C">
      <w:pPr>
        <w:pStyle w:val="body"/>
        <w:bidi/>
        <w:divId w:val="1549295034"/>
        <w:rPr>
          <w:rFonts w:ascii="Arial" w:hAnsi="Arial" w:cs="Arial"/>
        </w:rPr>
      </w:pPr>
      <w:r w:rsidRPr="00833B0C">
        <w:rPr>
          <w:rFonts w:hint="cs"/>
          <w:rtl/>
          <w:lang w:bidi="fa-IR"/>
        </w:rPr>
        <w:t>ابلهان</w:t>
      </w:r>
      <w:r w:rsidRPr="00833B0C">
        <w:rPr>
          <w:rFonts w:ascii="Nesf2" w:hAnsi="Nesf2"/>
        </w:rPr>
        <w:t> </w:t>
      </w:r>
      <w:r w:rsidRPr="00833B0C">
        <w:rPr>
          <w:rFonts w:ascii="Nesf2" w:hAnsi="Nesf2"/>
        </w:rPr>
        <w:tab/>
        <w:t> </w:t>
      </w:r>
      <w:r w:rsidRPr="00833B0C">
        <w:rPr>
          <w:rFonts w:ascii="Nesf2" w:hAnsi="Nesf2"/>
        </w:rPr>
        <w:tab/>
      </w:r>
      <w:r w:rsidRPr="00833B0C">
        <w:rPr>
          <w:rFonts w:ascii="Arial" w:hAnsi="Arial" w:cs="Arial"/>
          <w:rtl/>
        </w:rPr>
        <w:t> </w:t>
      </w:r>
      <w:r w:rsidRPr="00833B0C">
        <w:rPr>
          <w:rFonts w:ascii="Arial" w:hAnsi="Arial" w:cs="Arial"/>
        </w:rPr>
        <w:tab/>
      </w:r>
      <w:r w:rsidRPr="00833B0C">
        <w:rPr>
          <w:rFonts w:ascii="Arial" w:hAnsi="Arial" w:cs="Arial"/>
          <w:rtl/>
        </w:rPr>
        <w:t> </w:t>
      </w:r>
    </w:p>
    <w:p w14:paraId="6B9A5B02" w14:textId="77777777" w:rsidR="00833B0C" w:rsidRPr="00833B0C" w:rsidRDefault="00833B0C" w:rsidP="00833B0C">
      <w:pPr>
        <w:pStyle w:val="body"/>
        <w:bidi/>
        <w:divId w:val="1549295034"/>
        <w:rPr>
          <w:rFonts w:ascii="Arial" w:hAnsi="Arial" w:cs="Arial"/>
        </w:rPr>
      </w:pPr>
      <w:r w:rsidRPr="00833B0C">
        <w:t> </w:t>
      </w:r>
      <w:r w:rsidRPr="00833B0C">
        <w:tab/>
      </w:r>
      <w:r w:rsidRPr="00833B0C">
        <w:rPr>
          <w:rFonts w:hint="cs"/>
          <w:rtl/>
          <w:lang w:bidi="fa-IR"/>
        </w:rPr>
        <w:t>بگذار</w:t>
      </w:r>
      <w:r w:rsidRPr="00833B0C">
        <w:t> </w:t>
      </w:r>
      <w:r w:rsidRPr="00833B0C">
        <w:tab/>
        <w:t> </w:t>
      </w:r>
      <w:r w:rsidRPr="00833B0C">
        <w:tab/>
      </w:r>
      <w:r w:rsidRPr="00833B0C">
        <w:rPr>
          <w:rFonts w:ascii="Arial" w:hAnsi="Arial" w:cs="Arial"/>
          <w:rtl/>
        </w:rPr>
        <w:t> </w:t>
      </w:r>
    </w:p>
    <w:p w14:paraId="1BA25005" w14:textId="77777777" w:rsidR="00833B0C" w:rsidRPr="00833B0C" w:rsidRDefault="00833B0C" w:rsidP="00833B0C">
      <w:pPr>
        <w:pStyle w:val="body"/>
        <w:bidi/>
        <w:divId w:val="1549295034"/>
        <w:rPr>
          <w:rFonts w:ascii="Nesf2" w:hAnsi="Nesf2"/>
        </w:rPr>
      </w:pPr>
      <w:r w:rsidRPr="00833B0C">
        <w:rPr>
          <w:rFonts w:ascii="Nesf2" w:hAnsi="Nesf2"/>
        </w:rPr>
        <w:t> </w:t>
      </w:r>
      <w:r w:rsidRPr="00833B0C">
        <w:rPr>
          <w:rFonts w:ascii="Nesf2" w:hAnsi="Nesf2"/>
        </w:rPr>
        <w:tab/>
      </w:r>
      <w:r w:rsidRPr="00833B0C">
        <w:rPr>
          <w:rFonts w:ascii="Arial" w:hAnsi="Arial" w:cs="Arial"/>
          <w:rtl/>
        </w:rPr>
        <w:t> </w:t>
      </w:r>
      <w:r w:rsidRPr="00833B0C">
        <w:rPr>
          <w:rFonts w:ascii="Arial" w:hAnsi="Arial" w:cs="Arial"/>
        </w:rPr>
        <w:tab/>
      </w:r>
      <w:r w:rsidRPr="00833B0C">
        <w:rPr>
          <w:rFonts w:hint="cs"/>
          <w:rtl/>
          <w:lang w:bidi="fa-IR"/>
        </w:rPr>
        <w:t>اسم‌اش را</w:t>
      </w:r>
      <w:r w:rsidRPr="00833B0C">
        <w:rPr>
          <w:rFonts w:ascii="Nesf2" w:hAnsi="Nesf2"/>
        </w:rPr>
        <w:t> </w:t>
      </w:r>
      <w:r w:rsidRPr="00833B0C">
        <w:rPr>
          <w:rFonts w:ascii="Nesf2" w:hAnsi="Nesf2"/>
        </w:rPr>
        <w:tab/>
        <w:t> </w:t>
      </w:r>
    </w:p>
    <w:p w14:paraId="3CE47FB2" w14:textId="77777777" w:rsidR="00833B0C" w:rsidRPr="00833B0C" w:rsidRDefault="00833B0C" w:rsidP="00833B0C">
      <w:pPr>
        <w:pStyle w:val="body"/>
        <w:bidi/>
        <w:divId w:val="1549295034"/>
        <w:rPr>
          <w:rFonts w:ascii="Nesf2" w:hAnsi="Nesf2"/>
        </w:rPr>
      </w:pPr>
      <w:r w:rsidRPr="00833B0C">
        <w:rPr>
          <w:rFonts w:ascii="Nesf2" w:hAnsi="Nesf2"/>
        </w:rPr>
        <w:t> </w:t>
      </w:r>
      <w:r w:rsidRPr="00833B0C">
        <w:rPr>
          <w:rFonts w:ascii="Nesf2" w:hAnsi="Nesf2"/>
        </w:rPr>
        <w:tab/>
      </w:r>
      <w:r w:rsidRPr="00833B0C">
        <w:rPr>
          <w:rFonts w:ascii="Arial" w:hAnsi="Arial" w:cs="Arial"/>
          <w:rtl/>
        </w:rPr>
        <w:t> </w:t>
      </w:r>
      <w:r w:rsidRPr="00833B0C">
        <w:rPr>
          <w:rFonts w:ascii="Arial" w:hAnsi="Arial" w:cs="Arial"/>
        </w:rPr>
        <w:tab/>
      </w:r>
      <w:r w:rsidRPr="00833B0C">
        <w:rPr>
          <w:rFonts w:ascii="Arial" w:hAnsi="Arial" w:cs="Arial"/>
          <w:rtl/>
        </w:rPr>
        <w:t> </w:t>
      </w:r>
      <w:r w:rsidRPr="00833B0C">
        <w:rPr>
          <w:rFonts w:ascii="Arial" w:hAnsi="Arial" w:cs="Arial"/>
        </w:rPr>
        <w:tab/>
      </w:r>
      <w:r w:rsidRPr="00833B0C">
        <w:rPr>
          <w:rFonts w:hint="cs"/>
          <w:rtl/>
          <w:lang w:bidi="fa-IR"/>
        </w:rPr>
        <w:t>تقدير کنند.</w:t>
      </w:r>
      <w:r w:rsidRPr="00833B0C">
        <w:rPr>
          <w:rFonts w:ascii="Nesf2" w:hAnsi="Nesf2"/>
        </w:rPr>
        <w:t> </w:t>
      </w:r>
    </w:p>
    <w:p w14:paraId="13B9A4ED" w14:textId="77777777" w:rsidR="00E131DB" w:rsidRDefault="00AF4D22" w:rsidP="00833B0C">
      <w:pPr>
        <w:pStyle w:val="body"/>
        <w:bidi/>
        <w:rPr>
          <w:rtl/>
        </w:rPr>
      </w:pPr>
      <w:r>
        <w:t> </w:t>
      </w:r>
    </w:p>
    <w:p w14:paraId="53F8E5CC" w14:textId="77777777" w:rsidR="00E131DB" w:rsidRDefault="00AF4D22" w:rsidP="00833B0C">
      <w:pPr>
        <w:pStyle w:val="body"/>
        <w:bidi/>
        <w:rPr>
          <w:rtl/>
        </w:rPr>
      </w:pPr>
      <w:r>
        <w:rPr>
          <w:rFonts w:ascii="Times New Roman" w:hAnsi="Times New Roman" w:cs="Times New Roman"/>
        </w:rPr>
        <w:t>□</w:t>
      </w:r>
    </w:p>
    <w:p w14:paraId="7A22EC35" w14:textId="77777777" w:rsidR="00E131DB" w:rsidRDefault="00AF4D22" w:rsidP="00833B0C">
      <w:pPr>
        <w:pStyle w:val="body"/>
        <w:bidi/>
        <w:rPr>
          <w:rtl/>
        </w:rPr>
      </w:pPr>
      <w:r>
        <w:t> </w:t>
      </w:r>
    </w:p>
    <w:p w14:paraId="28CCA298" w14:textId="77777777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حرف ِ من اين است:</w:t>
      </w:r>
    </w:p>
    <w:p w14:paraId="4D8665ED" w14:textId="77777777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قطره‌ها بايد آگاه شوند</w:t>
      </w:r>
    </w:p>
    <w:p w14:paraId="1EE5997D" w14:textId="77777777" w:rsidR="00E131DB" w:rsidRDefault="00AF4D22" w:rsidP="00833B0C">
      <w:pPr>
        <w:pStyle w:val="body"/>
        <w:bidi/>
        <w:rPr>
          <w:rtl/>
        </w:rPr>
      </w:pPr>
      <w:r>
        <w:rPr>
          <w:rtl/>
        </w:rPr>
        <w:t> </w:t>
      </w:r>
    </w:p>
    <w:p w14:paraId="344A078B" w14:textId="77777777" w:rsidR="00833B0C" w:rsidRPr="00833B0C" w:rsidRDefault="00833B0C" w:rsidP="00833B0C">
      <w:pPr>
        <w:pStyle w:val="body"/>
        <w:bidi/>
        <w:divId w:val="184289273"/>
        <w:rPr>
          <w:rFonts w:ascii="Nesf2" w:hAnsi="Nesf2"/>
        </w:rPr>
      </w:pPr>
      <w:r w:rsidRPr="00833B0C">
        <w:rPr>
          <w:rFonts w:hint="cs"/>
          <w:rtl/>
          <w:lang w:bidi="fa-IR"/>
        </w:rPr>
        <w:t>که به هم‌کوشي</w:t>
      </w:r>
      <w:r w:rsidRPr="00833B0C">
        <w:rPr>
          <w:rFonts w:ascii="Nesf2" w:hAnsi="Nesf2"/>
        </w:rPr>
        <w:t> </w:t>
      </w:r>
      <w:r w:rsidRPr="00833B0C">
        <w:rPr>
          <w:rFonts w:ascii="Nesf2" w:hAnsi="Nesf2"/>
        </w:rPr>
        <w:tab/>
        <w:t> </w:t>
      </w:r>
    </w:p>
    <w:p w14:paraId="17102BC7" w14:textId="77777777" w:rsidR="00833B0C" w:rsidRPr="00833B0C" w:rsidRDefault="00833B0C" w:rsidP="00833B0C">
      <w:pPr>
        <w:pStyle w:val="body"/>
        <w:bidi/>
        <w:divId w:val="184289273"/>
        <w:rPr>
          <w:rFonts w:ascii="Nesf2" w:hAnsi="Nesf2"/>
        </w:rPr>
      </w:pPr>
      <w:r w:rsidRPr="00833B0C">
        <w:rPr>
          <w:rFonts w:ascii="Nesf2" w:hAnsi="Nesf2"/>
        </w:rPr>
        <w:t> </w:t>
      </w:r>
      <w:r w:rsidRPr="00833B0C">
        <w:rPr>
          <w:rFonts w:ascii="Nesf2" w:hAnsi="Nesf2"/>
        </w:rPr>
        <w:tab/>
      </w:r>
      <w:r w:rsidRPr="00833B0C">
        <w:rPr>
          <w:rFonts w:hint="cs"/>
          <w:rtl/>
          <w:lang w:bidi="fa-IR"/>
        </w:rPr>
        <w:t>بي‌شک</w:t>
      </w:r>
      <w:r w:rsidRPr="00833B0C">
        <w:rPr>
          <w:rFonts w:ascii="Nesf2" w:hAnsi="Nesf2"/>
        </w:rPr>
        <w:t> </w:t>
      </w:r>
    </w:p>
    <w:p w14:paraId="73FE1FF0" w14:textId="011631CA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مي‌توان بر جهت ِ تقدير</w:t>
      </w:r>
      <w:r w:rsidR="00833B0C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 xml:space="preserve"> فايق شد.</w:t>
      </w:r>
    </w:p>
    <w:p w14:paraId="0E5DFE15" w14:textId="77777777" w:rsidR="00E131DB" w:rsidRDefault="00AF4D22" w:rsidP="00833B0C">
      <w:pPr>
        <w:pStyle w:val="body"/>
        <w:bidi/>
        <w:rPr>
          <w:rtl/>
        </w:rPr>
      </w:pPr>
      <w:r>
        <w:t> </w:t>
      </w:r>
    </w:p>
    <w:p w14:paraId="46E922B3" w14:textId="77777777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بي‌گمان ناآگاهي‌ست</w:t>
      </w:r>
    </w:p>
    <w:p w14:paraId="78E51A45" w14:textId="77777777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آنچه آسان‌جو را وامي‌دارد</w:t>
      </w:r>
    </w:p>
    <w:p w14:paraId="082DC2D4" w14:textId="77777777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که سراشيبي را</w:t>
      </w:r>
    </w:p>
    <w:p w14:paraId="5E97F8EF" w14:textId="77777777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نام بگذارد تقدير</w:t>
      </w:r>
    </w:p>
    <w:p w14:paraId="36D28A67" w14:textId="77777777" w:rsidR="00E131DB" w:rsidRDefault="00AF4D22" w:rsidP="00833B0C">
      <w:pPr>
        <w:pStyle w:val="body"/>
        <w:bidi/>
        <w:rPr>
          <w:rtl/>
        </w:rPr>
      </w:pPr>
      <w:r>
        <w:rPr>
          <w:rtl/>
        </w:rPr>
        <w:t> </w:t>
      </w:r>
    </w:p>
    <w:p w14:paraId="75876D5A" w14:textId="77777777" w:rsidR="00833B0C" w:rsidRPr="00833B0C" w:rsidRDefault="00833B0C" w:rsidP="00833B0C">
      <w:pPr>
        <w:pStyle w:val="body"/>
        <w:bidi/>
        <w:divId w:val="1818380277"/>
        <w:rPr>
          <w:rFonts w:ascii="Nesf2" w:hAnsi="Nesf2"/>
        </w:rPr>
      </w:pPr>
      <w:r w:rsidRPr="00833B0C">
        <w:rPr>
          <w:rFonts w:hint="cs"/>
          <w:rtl/>
          <w:lang w:bidi="fa-IR"/>
        </w:rPr>
        <w:t>و مقدّر را</w:t>
      </w:r>
      <w:r w:rsidRPr="00833B0C">
        <w:rPr>
          <w:rFonts w:ascii="Nesf2" w:hAnsi="Nesf2"/>
        </w:rPr>
        <w:t> </w:t>
      </w:r>
      <w:r w:rsidRPr="00833B0C">
        <w:rPr>
          <w:rFonts w:ascii="Nesf2" w:hAnsi="Nesf2"/>
        </w:rPr>
        <w:tab/>
        <w:t> </w:t>
      </w:r>
    </w:p>
    <w:p w14:paraId="677B1AEA" w14:textId="235EFB30" w:rsidR="00833B0C" w:rsidRPr="00833B0C" w:rsidRDefault="00833B0C" w:rsidP="00833B0C">
      <w:pPr>
        <w:pStyle w:val="body"/>
        <w:bidi/>
        <w:divId w:val="1818380277"/>
        <w:rPr>
          <w:rFonts w:ascii="Nesf2" w:hAnsi="Nesf2"/>
        </w:rPr>
      </w:pPr>
      <w:r w:rsidRPr="00833B0C">
        <w:rPr>
          <w:rFonts w:ascii="Nesf2" w:hAnsi="Nesf2"/>
        </w:rPr>
        <w:t> </w:t>
      </w:r>
      <w:r w:rsidRPr="00833B0C">
        <w:rPr>
          <w:rFonts w:ascii="Nesf2" w:hAnsi="Nesf2"/>
        </w:rPr>
        <w:tab/>
      </w:r>
      <w:r w:rsidRPr="00833B0C">
        <w:rPr>
          <w:rFonts w:hint="cs"/>
          <w:rtl/>
          <w:lang w:bidi="fa-IR"/>
        </w:rPr>
        <w:t>چيز</w:t>
      </w:r>
      <w:r>
        <w:rPr>
          <w:rFonts w:hint="cs"/>
          <w:rtl/>
          <w:lang w:bidi="fa-IR"/>
        </w:rPr>
        <w:t>ي</w:t>
      </w:r>
      <w:r w:rsidRPr="00833B0C">
        <w:rPr>
          <w:rFonts w:hint="cs"/>
          <w:rtl/>
          <w:lang w:bidi="fa-IR"/>
        </w:rPr>
        <w:t xml:space="preserve"> پندارد</w:t>
      </w:r>
      <w:r w:rsidRPr="00833B0C">
        <w:rPr>
          <w:rFonts w:ascii="Nesf2" w:hAnsi="Nesf2"/>
        </w:rPr>
        <w:t> </w:t>
      </w:r>
    </w:p>
    <w:p w14:paraId="75532AEB" w14:textId="77777777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که نمي‌يابد تغيير.</w:t>
      </w:r>
    </w:p>
    <w:p w14:paraId="7DBFF257" w14:textId="77777777" w:rsidR="00E131DB" w:rsidRDefault="00AF4D22" w:rsidP="00833B0C">
      <w:pPr>
        <w:pStyle w:val="body"/>
        <w:bidi/>
        <w:rPr>
          <w:rtl/>
        </w:rPr>
      </w:pPr>
      <w:r>
        <w:t> </w:t>
      </w:r>
    </w:p>
    <w:p w14:paraId="47C0E1E6" w14:textId="77777777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رود ِ سردرشيب اين را مفت ِ خود مي‌شمرد;</w:t>
      </w:r>
    </w:p>
    <w:p w14:paraId="4DA71CC8" w14:textId="77777777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رود ِ سردرشيب</w:t>
      </w:r>
    </w:p>
    <w:p w14:paraId="1F07F189" w14:textId="77777777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به همين ناآگاهي زنده‌ست،</w:t>
      </w:r>
    </w:p>
    <w:p w14:paraId="0EC9D62F" w14:textId="605AC446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به نيرو</w:t>
      </w:r>
      <w:r w:rsidR="00833B0C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 xml:space="preserve"> همين باور ِ تقدير</w:t>
      </w:r>
      <w:r w:rsidR="00833B0C">
        <w:rPr>
          <w:rFonts w:hint="cs"/>
          <w:rtl/>
          <w:lang w:bidi="fa-IR"/>
        </w:rPr>
        <w:t>ي</w:t>
      </w:r>
    </w:p>
    <w:p w14:paraId="702A9280" w14:textId="77777777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زنده و تازَنده‌ست.</w:t>
      </w:r>
    </w:p>
    <w:p w14:paraId="29EEA29F" w14:textId="77777777" w:rsidR="00E131DB" w:rsidRDefault="00AF4D22" w:rsidP="00833B0C">
      <w:pPr>
        <w:pStyle w:val="body"/>
        <w:bidi/>
        <w:rPr>
          <w:rtl/>
        </w:rPr>
      </w:pPr>
      <w:r>
        <w:t> </w:t>
      </w:r>
    </w:p>
    <w:p w14:paraId="42E17DA3" w14:textId="77777777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اين‌چنين است که ما هم ــ من و تو ــ</w:t>
      </w:r>
    </w:p>
    <w:p w14:paraId="5F9DA1D1" w14:textId="77777777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سرنوشتي اين‌سان مي‌يابيم:</w:t>
      </w:r>
    </w:p>
    <w:p w14:paraId="1BCD86A4" w14:textId="77777777" w:rsidR="00E131DB" w:rsidRDefault="00AF4D22" w:rsidP="00833B0C">
      <w:pPr>
        <w:pStyle w:val="body"/>
        <w:bidi/>
        <w:rPr>
          <w:rtl/>
        </w:rPr>
      </w:pPr>
      <w:r>
        <w:rPr>
          <w:rtl/>
        </w:rPr>
        <w:t> </w:t>
      </w:r>
    </w:p>
    <w:p w14:paraId="1F413745" w14:textId="77777777" w:rsidR="00833B0C" w:rsidRPr="00833B0C" w:rsidRDefault="00833B0C" w:rsidP="00833B0C">
      <w:pPr>
        <w:pStyle w:val="body"/>
        <w:bidi/>
        <w:divId w:val="88160932"/>
      </w:pPr>
      <w:r w:rsidRPr="00833B0C">
        <w:rPr>
          <w:rFonts w:hint="cs"/>
          <w:rtl/>
          <w:lang w:bidi="fa-IR"/>
        </w:rPr>
        <w:t>تو</w:t>
      </w:r>
      <w:r w:rsidRPr="00833B0C">
        <w:t> </w:t>
      </w:r>
      <w:r w:rsidRPr="00833B0C">
        <w:tab/>
        <w:t> </w:t>
      </w:r>
    </w:p>
    <w:p w14:paraId="23F209F7" w14:textId="77777777" w:rsidR="00833B0C" w:rsidRPr="00833B0C" w:rsidRDefault="00833B0C" w:rsidP="00833B0C">
      <w:pPr>
        <w:pStyle w:val="body"/>
        <w:bidi/>
        <w:divId w:val="88160932"/>
        <w:rPr>
          <w:rFonts w:ascii="Nesf2" w:hAnsi="Nesf2"/>
        </w:rPr>
      </w:pPr>
      <w:r w:rsidRPr="00833B0C">
        <w:rPr>
          <w:rFonts w:ascii="Nesf2" w:hAnsi="Nesf2"/>
        </w:rPr>
        <w:t> </w:t>
      </w:r>
      <w:r w:rsidRPr="00833B0C">
        <w:rPr>
          <w:rFonts w:ascii="Nesf2" w:hAnsi="Nesf2"/>
        </w:rPr>
        <w:tab/>
      </w:r>
      <w:r w:rsidRPr="00833B0C">
        <w:rPr>
          <w:rFonts w:hint="cs"/>
          <w:rtl/>
          <w:lang w:bidi="fa-IR"/>
        </w:rPr>
        <w:t>غمين و ماءيوس</w:t>
      </w:r>
      <w:r w:rsidRPr="00833B0C">
        <w:rPr>
          <w:rFonts w:ascii="Nesf2" w:hAnsi="Nesf2"/>
        </w:rPr>
        <w:t> </w:t>
      </w:r>
    </w:p>
    <w:p w14:paraId="3B9F9518" w14:textId="77777777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مي‌نشيني ساعت‌ها</w:t>
      </w:r>
    </w:p>
    <w:p w14:paraId="2C68F13A" w14:textId="77777777" w:rsidR="00E131DB" w:rsidRDefault="00AF4D22" w:rsidP="00833B0C">
      <w:pPr>
        <w:pStyle w:val="body"/>
        <w:bidi/>
        <w:rPr>
          <w:rtl/>
        </w:rPr>
      </w:pPr>
      <w:r>
        <w:rPr>
          <w:rtl/>
        </w:rPr>
        <w:t> </w:t>
      </w:r>
    </w:p>
    <w:p w14:paraId="311A80CE" w14:textId="77777777" w:rsidR="00833B0C" w:rsidRPr="00833B0C" w:rsidRDefault="00833B0C" w:rsidP="00833B0C">
      <w:pPr>
        <w:pStyle w:val="body"/>
        <w:bidi/>
        <w:divId w:val="2037080825"/>
        <w:rPr>
          <w:rFonts w:ascii="Nesf2" w:hAnsi="Nesf2"/>
        </w:rPr>
      </w:pPr>
      <w:r w:rsidRPr="00833B0C">
        <w:rPr>
          <w:rFonts w:hint="cs"/>
          <w:rtl/>
          <w:lang w:bidi="fa-IR"/>
        </w:rPr>
        <w:t>سر سکّو</w:t>
      </w:r>
      <w:r w:rsidRPr="00833B0C">
        <w:rPr>
          <w:rFonts w:ascii="Nesf2" w:hAnsi="Nesf2"/>
        </w:rPr>
        <w:t> </w:t>
      </w:r>
      <w:r w:rsidRPr="00833B0C">
        <w:rPr>
          <w:rFonts w:ascii="Nesf2" w:hAnsi="Nesf2"/>
        </w:rPr>
        <w:tab/>
        <w:t> </w:t>
      </w:r>
    </w:p>
    <w:p w14:paraId="60CC3AEC" w14:textId="543F1084" w:rsidR="00833B0C" w:rsidRPr="00833B0C" w:rsidRDefault="00833B0C" w:rsidP="00833B0C">
      <w:pPr>
        <w:pStyle w:val="body"/>
        <w:bidi/>
        <w:divId w:val="2037080825"/>
        <w:rPr>
          <w:rFonts w:ascii="Nesf2" w:hAnsi="Nesf2"/>
        </w:rPr>
      </w:pPr>
      <w:r w:rsidRPr="00833B0C">
        <w:rPr>
          <w:rFonts w:ascii="Nesf2" w:hAnsi="Nesf2"/>
        </w:rPr>
        <w:t> </w:t>
      </w:r>
      <w:r w:rsidRPr="00833B0C">
        <w:rPr>
          <w:rFonts w:ascii="Nesf2" w:hAnsi="Nesf2"/>
        </w:rPr>
        <w:tab/>
      </w:r>
      <w:r w:rsidRPr="00833B0C">
        <w:rPr>
          <w:rFonts w:hint="cs"/>
          <w:rtl/>
          <w:lang w:bidi="fa-IR"/>
        </w:rPr>
        <w:t>جلو ِ خانه‌</w:t>
      </w:r>
      <w:r>
        <w:rPr>
          <w:rFonts w:hint="cs"/>
          <w:rtl/>
          <w:lang w:bidi="fa-IR"/>
        </w:rPr>
        <w:t>ي</w:t>
      </w:r>
      <w:r w:rsidRPr="00833B0C">
        <w:rPr>
          <w:rFonts w:hint="cs"/>
          <w:rtl/>
          <w:lang w:bidi="fa-IR"/>
        </w:rPr>
        <w:t xml:space="preserve"> تاريک‌ات</w:t>
      </w:r>
      <w:r w:rsidRPr="00833B0C">
        <w:rPr>
          <w:rFonts w:ascii="Nesf2" w:hAnsi="Nesf2"/>
        </w:rPr>
        <w:t> </w:t>
      </w:r>
    </w:p>
    <w:p w14:paraId="59650AFC" w14:textId="72EEA287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غرق ِ انديشه‌</w:t>
      </w:r>
      <w:r w:rsidR="00833B0C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 xml:space="preserve"> بي‌حاصلي اين همه سال</w:t>
      </w:r>
    </w:p>
    <w:p w14:paraId="14634801" w14:textId="77777777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که چه بيهوده گذشت;</w:t>
      </w:r>
    </w:p>
    <w:p w14:paraId="610BFA07" w14:textId="77777777" w:rsidR="00E131DB" w:rsidRDefault="00AF4D22" w:rsidP="00833B0C">
      <w:pPr>
        <w:pStyle w:val="body"/>
        <w:bidi/>
        <w:rPr>
          <w:rtl/>
        </w:rPr>
      </w:pPr>
      <w:r>
        <w:rPr>
          <w:rtl/>
        </w:rPr>
        <w:t> </w:t>
      </w:r>
    </w:p>
    <w:p w14:paraId="0369602A" w14:textId="77777777" w:rsidR="00833B0C" w:rsidRPr="00833B0C" w:rsidRDefault="00833B0C" w:rsidP="00833B0C">
      <w:pPr>
        <w:pStyle w:val="body"/>
        <w:bidi/>
        <w:divId w:val="1758214718"/>
        <w:rPr>
          <w:rFonts w:ascii="Arial" w:hAnsi="Arial" w:cs="Arial"/>
        </w:rPr>
      </w:pPr>
      <w:r w:rsidRPr="00833B0C">
        <w:rPr>
          <w:rFonts w:hint="cs"/>
          <w:rtl/>
          <w:lang w:bidi="fa-IR"/>
        </w:rPr>
        <w:t>و من</w:t>
      </w:r>
      <w:r w:rsidRPr="00833B0C">
        <w:rPr>
          <w:rFonts w:ascii="Nesf2" w:hAnsi="Nesf2"/>
        </w:rPr>
        <w:t> </w:t>
      </w:r>
      <w:r w:rsidRPr="00833B0C">
        <w:rPr>
          <w:rFonts w:ascii="Nesf2" w:hAnsi="Nesf2"/>
        </w:rPr>
        <w:tab/>
        <w:t> </w:t>
      </w:r>
      <w:r w:rsidRPr="00833B0C">
        <w:rPr>
          <w:rFonts w:ascii="Nesf2" w:hAnsi="Nesf2"/>
        </w:rPr>
        <w:tab/>
      </w:r>
      <w:r w:rsidRPr="00833B0C">
        <w:rPr>
          <w:rFonts w:ascii="Arial" w:hAnsi="Arial" w:cs="Arial"/>
          <w:rtl/>
        </w:rPr>
        <w:t> </w:t>
      </w:r>
    </w:p>
    <w:p w14:paraId="7C9ACBD9" w14:textId="77777777" w:rsidR="00833B0C" w:rsidRPr="00833B0C" w:rsidRDefault="00833B0C" w:rsidP="00833B0C">
      <w:pPr>
        <w:pStyle w:val="body"/>
        <w:bidi/>
        <w:divId w:val="1758214718"/>
        <w:rPr>
          <w:rFonts w:ascii="Nesf2" w:hAnsi="Nesf2"/>
        </w:rPr>
      </w:pPr>
      <w:r w:rsidRPr="00833B0C">
        <w:rPr>
          <w:rFonts w:ascii="Nesf2" w:hAnsi="Nesf2"/>
        </w:rPr>
        <w:t> </w:t>
      </w:r>
      <w:r w:rsidRPr="00833B0C">
        <w:rPr>
          <w:rFonts w:ascii="Nesf2" w:hAnsi="Nesf2"/>
        </w:rPr>
        <w:tab/>
      </w:r>
      <w:r w:rsidRPr="00833B0C">
        <w:rPr>
          <w:rFonts w:hint="cs"/>
          <w:rtl/>
          <w:lang w:bidi="fa-IR"/>
        </w:rPr>
        <w:t>اين گوشه</w:t>
      </w:r>
      <w:r w:rsidRPr="00833B0C">
        <w:rPr>
          <w:rFonts w:ascii="Nesf2" w:hAnsi="Nesf2"/>
        </w:rPr>
        <w:t> </w:t>
      </w:r>
      <w:r w:rsidRPr="00833B0C">
        <w:rPr>
          <w:rFonts w:ascii="Nesf2" w:hAnsi="Nesf2"/>
        </w:rPr>
        <w:tab/>
        <w:t> </w:t>
      </w:r>
    </w:p>
    <w:p w14:paraId="598B448F" w14:textId="77777777" w:rsidR="00833B0C" w:rsidRPr="00833B0C" w:rsidRDefault="00833B0C" w:rsidP="00833B0C">
      <w:pPr>
        <w:pStyle w:val="body"/>
        <w:bidi/>
        <w:divId w:val="1758214718"/>
        <w:rPr>
          <w:rFonts w:ascii="Nesf2" w:hAnsi="Nesf2"/>
        </w:rPr>
      </w:pPr>
      <w:r w:rsidRPr="00833B0C">
        <w:rPr>
          <w:rFonts w:ascii="Nesf2" w:hAnsi="Nesf2"/>
        </w:rPr>
        <w:t> </w:t>
      </w:r>
      <w:r w:rsidRPr="00833B0C">
        <w:rPr>
          <w:rFonts w:ascii="Nesf2" w:hAnsi="Nesf2"/>
        </w:rPr>
        <w:tab/>
      </w:r>
      <w:r w:rsidRPr="00833B0C">
        <w:rPr>
          <w:rFonts w:ascii="Arial" w:hAnsi="Arial" w:cs="Arial"/>
          <w:rtl/>
        </w:rPr>
        <w:t> </w:t>
      </w:r>
      <w:r w:rsidRPr="00833B0C">
        <w:rPr>
          <w:rFonts w:ascii="Arial" w:hAnsi="Arial" w:cs="Arial"/>
        </w:rPr>
        <w:tab/>
      </w:r>
      <w:r w:rsidRPr="00833B0C">
        <w:rPr>
          <w:rFonts w:hint="cs"/>
          <w:rtl/>
          <w:lang w:bidi="fa-IR"/>
        </w:rPr>
        <w:t>در اين فکر ِ عبث</w:t>
      </w:r>
      <w:r w:rsidRPr="00833B0C">
        <w:rPr>
          <w:rFonts w:ascii="Nesf2" w:hAnsi="Nesf2"/>
        </w:rPr>
        <w:t> </w:t>
      </w:r>
    </w:p>
    <w:p w14:paraId="3480FC5B" w14:textId="77777777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که بيابم جايي هم‌نفسي:</w:t>
      </w:r>
    </w:p>
    <w:p w14:paraId="535DFD6F" w14:textId="2AA328EF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غم‌گُسار</w:t>
      </w:r>
      <w:r w:rsidR="00833B0C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 xml:space="preserve"> که غمي بگذارم با او</w:t>
      </w:r>
    </w:p>
    <w:p w14:paraId="57D06503" w14:textId="7BE3533A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بار</w:t>
      </w:r>
      <w:r w:rsidR="00833B0C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 xml:space="preserve"> از دل بردارم با او.</w:t>
      </w:r>
    </w:p>
    <w:p w14:paraId="12ED2912" w14:textId="77777777" w:rsidR="00E131DB" w:rsidRDefault="00AF4D22" w:rsidP="00833B0C">
      <w:pPr>
        <w:pStyle w:val="body"/>
        <w:bidi/>
        <w:rPr>
          <w:rtl/>
        </w:rPr>
      </w:pPr>
      <w:r>
        <w:rPr>
          <w:rtl/>
        </w:rPr>
        <w:t> </w:t>
      </w:r>
    </w:p>
    <w:p w14:paraId="5ACE789D" w14:textId="77777777" w:rsidR="00833B0C" w:rsidRPr="00833B0C" w:rsidRDefault="00833B0C" w:rsidP="00833B0C">
      <w:pPr>
        <w:pStyle w:val="body"/>
        <w:bidi/>
        <w:divId w:val="1852989590"/>
        <w:rPr>
          <w:rFonts w:ascii="Nesf2" w:hAnsi="Nesf2"/>
        </w:rPr>
      </w:pPr>
      <w:r w:rsidRPr="00833B0C">
        <w:rPr>
          <w:rFonts w:hint="cs"/>
          <w:rtl/>
          <w:lang w:bidi="fa-IR"/>
        </w:rPr>
        <w:t>و در اين ساعت</w:t>
      </w:r>
      <w:r w:rsidRPr="00833B0C">
        <w:rPr>
          <w:rFonts w:ascii="Nesf2" w:hAnsi="Nesf2"/>
        </w:rPr>
        <w:t> </w:t>
      </w:r>
      <w:r w:rsidRPr="00833B0C">
        <w:rPr>
          <w:rFonts w:ascii="Nesf2" w:hAnsi="Nesf2"/>
        </w:rPr>
        <w:tab/>
        <w:t> </w:t>
      </w:r>
    </w:p>
    <w:p w14:paraId="3DF60743" w14:textId="77777777" w:rsidR="00833B0C" w:rsidRPr="00833B0C" w:rsidRDefault="00833B0C" w:rsidP="00833B0C">
      <w:pPr>
        <w:pStyle w:val="body"/>
        <w:bidi/>
        <w:divId w:val="1852989590"/>
      </w:pPr>
      <w:r w:rsidRPr="00833B0C">
        <w:t> </w:t>
      </w:r>
      <w:r w:rsidRPr="00833B0C">
        <w:tab/>
      </w:r>
      <w:r w:rsidRPr="00833B0C">
        <w:rPr>
          <w:rFonts w:hint="cs"/>
          <w:rtl/>
          <w:lang w:bidi="fa-IR"/>
        </w:rPr>
        <w:t>رود</w:t>
      </w:r>
      <w:r w:rsidRPr="00833B0C">
        <w:t> </w:t>
      </w:r>
    </w:p>
    <w:p w14:paraId="139EB396" w14:textId="31F05C5E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سرخوش از باور ِ تقدير</w:t>
      </w:r>
      <w:r w:rsidR="00833B0C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‌ آسان‌جويان</w:t>
      </w:r>
    </w:p>
    <w:p w14:paraId="4A5C4B12" w14:textId="77777777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همچنان در تک و در تاز است;</w:t>
      </w:r>
    </w:p>
    <w:p w14:paraId="3B814157" w14:textId="77777777" w:rsidR="00E131DB" w:rsidRDefault="00AF4D22" w:rsidP="00833B0C">
      <w:pPr>
        <w:pStyle w:val="body"/>
        <w:bidi/>
        <w:rPr>
          <w:rtl/>
        </w:rPr>
      </w:pPr>
      <w:r>
        <w:rPr>
          <w:rtl/>
        </w:rPr>
        <w:t> </w:t>
      </w:r>
    </w:p>
    <w:p w14:paraId="3678CD28" w14:textId="77777777" w:rsidR="00833B0C" w:rsidRPr="00833B0C" w:rsidRDefault="00833B0C" w:rsidP="00833B0C">
      <w:pPr>
        <w:pStyle w:val="body"/>
        <w:bidi/>
        <w:divId w:val="1226448005"/>
        <w:rPr>
          <w:rFonts w:ascii="Nesf2" w:hAnsi="Nesf2"/>
        </w:rPr>
      </w:pPr>
      <w:r w:rsidRPr="00833B0C">
        <w:rPr>
          <w:rFonts w:hint="cs"/>
          <w:rtl/>
          <w:lang w:bidi="fa-IR"/>
        </w:rPr>
        <w:t>که چنين باور</w:t>
      </w:r>
      <w:r w:rsidRPr="00833B0C">
        <w:rPr>
          <w:rFonts w:ascii="Nesf2" w:hAnsi="Nesf2"/>
        </w:rPr>
        <w:t> </w:t>
      </w:r>
      <w:r w:rsidRPr="00833B0C">
        <w:rPr>
          <w:rFonts w:ascii="Nesf2" w:hAnsi="Nesf2"/>
        </w:rPr>
        <w:tab/>
        <w:t> </w:t>
      </w:r>
    </w:p>
    <w:p w14:paraId="53634408" w14:textId="77777777" w:rsidR="00833B0C" w:rsidRPr="00833B0C" w:rsidRDefault="00833B0C" w:rsidP="00833B0C">
      <w:pPr>
        <w:pStyle w:val="body"/>
        <w:bidi/>
        <w:divId w:val="1226448005"/>
        <w:rPr>
          <w:rFonts w:ascii="Nesf2" w:hAnsi="Nesf2"/>
        </w:rPr>
      </w:pPr>
      <w:r w:rsidRPr="00833B0C">
        <w:rPr>
          <w:rFonts w:ascii="Nesf2" w:hAnsi="Nesf2"/>
        </w:rPr>
        <w:t> </w:t>
      </w:r>
      <w:r w:rsidRPr="00833B0C">
        <w:rPr>
          <w:rFonts w:ascii="Nesf2" w:hAnsi="Nesf2"/>
        </w:rPr>
        <w:tab/>
      </w:r>
      <w:r w:rsidRPr="00833B0C">
        <w:rPr>
          <w:rFonts w:hint="cs"/>
          <w:rtl/>
          <w:lang w:bidi="fa-IR"/>
        </w:rPr>
        <w:t>تا هست</w:t>
      </w:r>
      <w:r w:rsidRPr="00833B0C">
        <w:rPr>
          <w:rFonts w:ascii="Nesf2" w:hAnsi="Nesf2"/>
        </w:rPr>
        <w:t> </w:t>
      </w:r>
    </w:p>
    <w:p w14:paraId="43961AB2" w14:textId="77777777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عمر ِ آن بهره‌کش ِ قحبه دراز است.</w:t>
      </w:r>
    </w:p>
    <w:p w14:paraId="1E04C331" w14:textId="77777777" w:rsidR="00E131DB" w:rsidRDefault="00AF4D22" w:rsidP="00833B0C">
      <w:pPr>
        <w:pStyle w:val="body"/>
        <w:bidi/>
        <w:rPr>
          <w:rtl/>
        </w:rPr>
      </w:pPr>
      <w:r>
        <w:t> </w:t>
      </w:r>
    </w:p>
    <w:p w14:paraId="37C10319" w14:textId="77777777" w:rsidR="00E131DB" w:rsidRDefault="00AF4D22" w:rsidP="00833B0C">
      <w:pPr>
        <w:pStyle w:val="body"/>
        <w:bidi/>
        <w:rPr>
          <w:rtl/>
        </w:rPr>
      </w:pPr>
      <w:r>
        <w:rPr>
          <w:rFonts w:ascii="Times New Roman" w:hAnsi="Times New Roman" w:cs="Times New Roman"/>
        </w:rPr>
        <w:t>□</w:t>
      </w:r>
    </w:p>
    <w:p w14:paraId="65C6CDBA" w14:textId="77777777" w:rsidR="00E131DB" w:rsidRDefault="00AF4D22" w:rsidP="00833B0C">
      <w:pPr>
        <w:pStyle w:val="body"/>
        <w:bidi/>
        <w:rPr>
          <w:rtl/>
        </w:rPr>
      </w:pPr>
      <w:r>
        <w:rPr>
          <w:rtl/>
        </w:rPr>
        <w:t> </w:t>
      </w:r>
    </w:p>
    <w:p w14:paraId="439C4029" w14:textId="77777777" w:rsidR="00833B0C" w:rsidRPr="00833B0C" w:rsidRDefault="00833B0C" w:rsidP="00833B0C">
      <w:pPr>
        <w:pStyle w:val="body"/>
        <w:bidi/>
        <w:divId w:val="941302251"/>
        <w:rPr>
          <w:rFonts w:ascii="Nesf2" w:hAnsi="Nesf2"/>
        </w:rPr>
      </w:pPr>
      <w:r w:rsidRPr="00833B0C">
        <w:rPr>
          <w:rFonts w:hint="cs"/>
          <w:rtl/>
          <w:lang w:bidi="fa-IR"/>
        </w:rPr>
        <w:t>آه، مختوم‌قلي</w:t>
      </w:r>
      <w:r w:rsidRPr="00833B0C">
        <w:rPr>
          <w:rFonts w:ascii="Nesf2" w:hAnsi="Nesf2"/>
        </w:rPr>
        <w:t> </w:t>
      </w:r>
      <w:r w:rsidRPr="00833B0C">
        <w:rPr>
          <w:rFonts w:ascii="Nesf2" w:hAnsi="Nesf2"/>
        </w:rPr>
        <w:tab/>
        <w:t> </w:t>
      </w:r>
    </w:p>
    <w:p w14:paraId="5C563CC9" w14:textId="77777777" w:rsidR="00833B0C" w:rsidRPr="00833B0C" w:rsidRDefault="00833B0C" w:rsidP="00833B0C">
      <w:pPr>
        <w:pStyle w:val="body"/>
        <w:bidi/>
        <w:divId w:val="941302251"/>
        <w:rPr>
          <w:rFonts w:ascii="Nesf2" w:hAnsi="Nesf2"/>
        </w:rPr>
      </w:pPr>
      <w:r w:rsidRPr="00833B0C">
        <w:rPr>
          <w:rFonts w:ascii="Nesf2" w:hAnsi="Nesf2"/>
        </w:rPr>
        <w:t> </w:t>
      </w:r>
      <w:r w:rsidRPr="00833B0C">
        <w:rPr>
          <w:rFonts w:ascii="Nesf2" w:hAnsi="Nesf2"/>
        </w:rPr>
        <w:tab/>
      </w:r>
      <w:r w:rsidRPr="00833B0C">
        <w:rPr>
          <w:rFonts w:hint="cs"/>
          <w:rtl/>
          <w:lang w:bidi="fa-IR"/>
        </w:rPr>
        <w:t>من گه‌گاه</w:t>
      </w:r>
      <w:r w:rsidRPr="00833B0C">
        <w:rPr>
          <w:rFonts w:ascii="Nesf2" w:hAnsi="Nesf2"/>
        </w:rPr>
        <w:t> </w:t>
      </w:r>
    </w:p>
    <w:p w14:paraId="35C52F72" w14:textId="77777777" w:rsidR="00833B0C" w:rsidRPr="00833B0C" w:rsidRDefault="00833B0C" w:rsidP="00833B0C">
      <w:pPr>
        <w:pStyle w:val="body"/>
        <w:bidi/>
        <w:rPr>
          <w:rFonts w:ascii="Arial" w:hAnsi="Arial" w:cs="Arial"/>
        </w:rPr>
      </w:pPr>
      <w:r w:rsidRPr="00833B0C">
        <w:rPr>
          <w:rFonts w:hint="cs"/>
          <w:rtl/>
          <w:lang w:bidi="fa-IR"/>
        </w:rPr>
        <w:t>سردستي</w:t>
      </w:r>
      <w:r w:rsidRPr="00833B0C">
        <w:rPr>
          <w:rFonts w:ascii="Nesf2" w:hAnsi="Nesf2"/>
        </w:rPr>
        <w:t> </w:t>
      </w:r>
      <w:r w:rsidRPr="00833B0C">
        <w:rPr>
          <w:rFonts w:ascii="Nesf2" w:hAnsi="Nesf2"/>
        </w:rPr>
        <w:tab/>
        <w:t> </w:t>
      </w:r>
      <w:r w:rsidRPr="00833B0C">
        <w:rPr>
          <w:rFonts w:ascii="Nesf2" w:hAnsi="Nesf2"/>
        </w:rPr>
        <w:tab/>
      </w:r>
      <w:r w:rsidRPr="00833B0C">
        <w:rPr>
          <w:rFonts w:ascii="Arial" w:hAnsi="Arial" w:cs="Arial"/>
          <w:rtl/>
        </w:rPr>
        <w:t> </w:t>
      </w:r>
    </w:p>
    <w:p w14:paraId="68B9EA0D" w14:textId="77777777" w:rsidR="00833B0C" w:rsidRPr="00833B0C" w:rsidRDefault="00833B0C" w:rsidP="00833B0C">
      <w:pPr>
        <w:pStyle w:val="body"/>
        <w:bidi/>
        <w:rPr>
          <w:rFonts w:ascii="Nesf2" w:hAnsi="Nesf2"/>
        </w:rPr>
      </w:pPr>
      <w:r w:rsidRPr="00833B0C">
        <w:rPr>
          <w:rFonts w:ascii="Nesf2" w:hAnsi="Nesf2"/>
        </w:rPr>
        <w:t> </w:t>
      </w:r>
      <w:r w:rsidRPr="00833B0C">
        <w:rPr>
          <w:rFonts w:ascii="Nesf2" w:hAnsi="Nesf2"/>
        </w:rPr>
        <w:tab/>
      </w:r>
      <w:r w:rsidRPr="00833B0C">
        <w:rPr>
          <w:rFonts w:hint="cs"/>
          <w:rtl/>
          <w:lang w:bidi="fa-IR"/>
        </w:rPr>
        <w:t>به لغت‌نامه</w:t>
      </w:r>
      <w:r w:rsidRPr="00833B0C">
        <w:rPr>
          <w:rFonts w:ascii="Nesf2" w:hAnsi="Nesf2"/>
        </w:rPr>
        <w:t> </w:t>
      </w:r>
      <w:r w:rsidRPr="00833B0C">
        <w:rPr>
          <w:rFonts w:ascii="Nesf2" w:hAnsi="Nesf2"/>
        </w:rPr>
        <w:tab/>
        <w:t> </w:t>
      </w:r>
    </w:p>
    <w:p w14:paraId="3F54D30F" w14:textId="77777777" w:rsidR="00833B0C" w:rsidRPr="00833B0C" w:rsidRDefault="00833B0C" w:rsidP="00833B0C">
      <w:pPr>
        <w:pStyle w:val="body"/>
        <w:bidi/>
        <w:rPr>
          <w:rFonts w:ascii="Nesf2" w:hAnsi="Nesf2"/>
        </w:rPr>
      </w:pPr>
      <w:r w:rsidRPr="00833B0C">
        <w:rPr>
          <w:rFonts w:ascii="Nesf2" w:hAnsi="Nesf2"/>
        </w:rPr>
        <w:t> </w:t>
      </w:r>
      <w:r w:rsidRPr="00833B0C">
        <w:rPr>
          <w:rFonts w:ascii="Nesf2" w:hAnsi="Nesf2"/>
        </w:rPr>
        <w:tab/>
      </w:r>
      <w:r w:rsidRPr="00833B0C">
        <w:rPr>
          <w:rFonts w:ascii="Arial" w:hAnsi="Arial" w:cs="Arial"/>
          <w:rtl/>
        </w:rPr>
        <w:t> </w:t>
      </w:r>
      <w:r w:rsidRPr="00833B0C">
        <w:rPr>
          <w:rFonts w:ascii="Arial" w:hAnsi="Arial" w:cs="Arial"/>
        </w:rPr>
        <w:tab/>
      </w:r>
      <w:r w:rsidRPr="00833B0C">
        <w:rPr>
          <w:rFonts w:hint="cs"/>
          <w:rtl/>
          <w:lang w:bidi="fa-IR"/>
        </w:rPr>
        <w:t>نگاهي مي‌اندازم:</w:t>
      </w:r>
      <w:r w:rsidRPr="00833B0C">
        <w:rPr>
          <w:rFonts w:ascii="Nesf2" w:hAnsi="Nesf2"/>
        </w:rPr>
        <w:t> </w:t>
      </w:r>
    </w:p>
    <w:p w14:paraId="6598CD6A" w14:textId="77777777" w:rsidR="00E131DB" w:rsidRDefault="00AF4D22" w:rsidP="00833B0C">
      <w:pPr>
        <w:pStyle w:val="body"/>
        <w:bidi/>
        <w:rPr>
          <w:rtl/>
        </w:rPr>
      </w:pPr>
      <w:r>
        <w:t> </w:t>
      </w:r>
    </w:p>
    <w:p w14:paraId="320D4CA7" w14:textId="418425CC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چه معادل‌ها دارد پيروز</w:t>
      </w:r>
      <w:r w:rsidR="00833B0C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! (محشر!)</w:t>
      </w:r>
    </w:p>
    <w:p w14:paraId="434260C9" w14:textId="070226EB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چه معادل‌ها دارد شاد</w:t>
      </w:r>
      <w:r w:rsidR="00833B0C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!</w:t>
      </w:r>
    </w:p>
    <w:p w14:paraId="6487C8BF" w14:textId="77777777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چه معادل‌ها انسان!</w:t>
      </w:r>
    </w:p>
    <w:p w14:paraId="482D3D66" w14:textId="09CCE5F9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چه معادل‌ها آزاد</w:t>
      </w:r>
      <w:r w:rsidR="00833B0C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!</w:t>
      </w:r>
    </w:p>
    <w:p w14:paraId="367CFC4E" w14:textId="77777777" w:rsidR="00E131DB" w:rsidRDefault="00AF4D22" w:rsidP="00833B0C">
      <w:pPr>
        <w:pStyle w:val="body"/>
        <w:bidi/>
        <w:rPr>
          <w:rtl/>
        </w:rPr>
      </w:pPr>
      <w:r>
        <w:t> </w:t>
      </w:r>
    </w:p>
    <w:p w14:paraId="73E7FDF8" w14:textId="77777777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مترادف‌هاشان</w:t>
      </w:r>
    </w:p>
    <w:p w14:paraId="260717CB" w14:textId="77777777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چه طنين ِ پُروپيماني دارد!</w:t>
      </w:r>
    </w:p>
    <w:p w14:paraId="24D980DC" w14:textId="77777777" w:rsidR="00E131DB" w:rsidRDefault="00AF4D22" w:rsidP="00833B0C">
      <w:pPr>
        <w:pStyle w:val="body"/>
        <w:bidi/>
        <w:rPr>
          <w:rtl/>
        </w:rPr>
      </w:pPr>
      <w:r>
        <w:rPr>
          <w:rtl/>
        </w:rPr>
        <w:t> </w:t>
      </w:r>
    </w:p>
    <w:p w14:paraId="7EAFDB88" w14:textId="3A290D39" w:rsidR="00833B0C" w:rsidRPr="00833B0C" w:rsidRDefault="00833B0C" w:rsidP="00833B0C">
      <w:pPr>
        <w:pStyle w:val="body"/>
        <w:bidi/>
        <w:divId w:val="2103068257"/>
        <w:rPr>
          <w:rFonts w:ascii="Nesf2" w:hAnsi="Nesf2"/>
        </w:rPr>
      </w:pPr>
      <w:r w:rsidRPr="00833B0C">
        <w:rPr>
          <w:rFonts w:hint="cs"/>
          <w:rtl/>
          <w:lang w:bidi="fa-IR"/>
        </w:rPr>
        <w:t>وا</w:t>
      </w:r>
      <w:r>
        <w:rPr>
          <w:rFonts w:hint="cs"/>
          <w:rtl/>
          <w:lang w:bidi="fa-IR"/>
        </w:rPr>
        <w:t>ي</w:t>
      </w:r>
      <w:r w:rsidRPr="00833B0C">
        <w:rPr>
          <w:rFonts w:hint="cs"/>
          <w:rtl/>
          <w:lang w:bidi="fa-IR"/>
        </w:rPr>
        <w:t>، مختوم‌قلي</w:t>
      </w:r>
      <w:r w:rsidRPr="00833B0C">
        <w:rPr>
          <w:rFonts w:ascii="Nesf2" w:hAnsi="Nesf2"/>
        </w:rPr>
        <w:t> </w:t>
      </w:r>
      <w:r w:rsidRPr="00833B0C">
        <w:rPr>
          <w:rFonts w:ascii="Nesf2" w:hAnsi="Nesf2"/>
        </w:rPr>
        <w:tab/>
        <w:t> </w:t>
      </w:r>
    </w:p>
    <w:p w14:paraId="3B85F58E" w14:textId="77777777" w:rsidR="00833B0C" w:rsidRPr="00833B0C" w:rsidRDefault="00833B0C" w:rsidP="00833B0C">
      <w:pPr>
        <w:pStyle w:val="body"/>
        <w:bidi/>
        <w:divId w:val="2103068257"/>
        <w:rPr>
          <w:rFonts w:ascii="Nesf2" w:hAnsi="Nesf2"/>
        </w:rPr>
      </w:pPr>
      <w:r w:rsidRPr="00833B0C">
        <w:rPr>
          <w:rFonts w:ascii="Nesf2" w:hAnsi="Nesf2"/>
        </w:rPr>
        <w:t> </w:t>
      </w:r>
      <w:r w:rsidRPr="00833B0C">
        <w:rPr>
          <w:rFonts w:ascii="Nesf2" w:hAnsi="Nesf2"/>
        </w:rPr>
        <w:tab/>
      </w:r>
      <w:r w:rsidRPr="00833B0C">
        <w:rPr>
          <w:rFonts w:hint="cs"/>
          <w:rtl/>
          <w:lang w:bidi="fa-IR"/>
        </w:rPr>
        <w:t>شعر سرودن با آن‌ها</w:t>
      </w:r>
      <w:r w:rsidRPr="00833B0C">
        <w:rPr>
          <w:rFonts w:ascii="Nesf2" w:hAnsi="Nesf2"/>
        </w:rPr>
        <w:t> </w:t>
      </w:r>
    </w:p>
    <w:p w14:paraId="31B3E961" w14:textId="77777777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چه شکوه و هيجاني دارد!</w:t>
      </w:r>
    </w:p>
    <w:p w14:paraId="329D343A" w14:textId="77777777" w:rsidR="00E131DB" w:rsidRDefault="00AF4D22" w:rsidP="00833B0C">
      <w:pPr>
        <w:pStyle w:val="body"/>
        <w:bidi/>
        <w:rPr>
          <w:rtl/>
        </w:rPr>
      </w:pPr>
      <w:r>
        <w:t> </w:t>
      </w:r>
    </w:p>
    <w:p w14:paraId="53E961A5" w14:textId="77777777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نه!</w:t>
      </w:r>
    </w:p>
    <w:p w14:paraId="1D26702C" w14:textId="77777777" w:rsidR="00E131DB" w:rsidRDefault="00AF4D22" w:rsidP="00833B0C">
      <w:pPr>
        <w:pStyle w:val="body"/>
        <w:bidi/>
        <w:rPr>
          <w:rtl/>
        </w:rPr>
      </w:pPr>
      <w:r>
        <w:rPr>
          <w:rtl/>
        </w:rPr>
        <w:t> </w:t>
      </w:r>
    </w:p>
    <w:p w14:paraId="243C0E82" w14:textId="77777777" w:rsidR="00833B0C" w:rsidRPr="00833B0C" w:rsidRDefault="00833B0C" w:rsidP="00833B0C">
      <w:pPr>
        <w:pStyle w:val="body"/>
        <w:bidi/>
        <w:divId w:val="789278559"/>
        <w:rPr>
          <w:rFonts w:ascii="Nesf2" w:hAnsi="Nesf2"/>
        </w:rPr>
      </w:pPr>
      <w:r w:rsidRPr="00833B0C">
        <w:rPr>
          <w:rFonts w:hint="cs"/>
          <w:rtl/>
          <w:lang w:bidi="fa-IR"/>
        </w:rPr>
        <w:t>من نمي‌خواهم باشم</w:t>
      </w:r>
      <w:r w:rsidRPr="00833B0C">
        <w:rPr>
          <w:rFonts w:ascii="Nesf2" w:hAnsi="Nesf2"/>
        </w:rPr>
        <w:t> </w:t>
      </w:r>
      <w:r w:rsidRPr="00833B0C">
        <w:rPr>
          <w:rFonts w:ascii="Nesf2" w:hAnsi="Nesf2"/>
        </w:rPr>
        <w:tab/>
        <w:t> </w:t>
      </w:r>
    </w:p>
    <w:p w14:paraId="2F056320" w14:textId="77777777" w:rsidR="00833B0C" w:rsidRPr="00833B0C" w:rsidRDefault="00833B0C" w:rsidP="00833B0C">
      <w:pPr>
        <w:pStyle w:val="body"/>
        <w:bidi/>
        <w:divId w:val="789278559"/>
      </w:pPr>
      <w:r w:rsidRPr="00833B0C">
        <w:t> </w:t>
      </w:r>
      <w:r w:rsidRPr="00833B0C">
        <w:tab/>
      </w:r>
      <w:r w:rsidRPr="00833B0C">
        <w:rPr>
          <w:rFonts w:hint="cs"/>
          <w:rtl/>
          <w:lang w:bidi="fa-IR"/>
        </w:rPr>
        <w:t>تنها</w:t>
      </w:r>
      <w:r w:rsidRPr="00833B0C">
        <w:t> </w:t>
      </w:r>
    </w:p>
    <w:p w14:paraId="5D40F629" w14:textId="77777777" w:rsidR="00833B0C" w:rsidRPr="00833B0C" w:rsidRDefault="00833B0C" w:rsidP="00833B0C">
      <w:pPr>
        <w:pStyle w:val="body"/>
        <w:bidi/>
        <w:rPr>
          <w:rFonts w:ascii="Nesf2" w:hAnsi="Nesf2"/>
        </w:rPr>
      </w:pPr>
      <w:r w:rsidRPr="00833B0C">
        <w:rPr>
          <w:rFonts w:hint="cs"/>
          <w:rtl/>
          <w:lang w:bidi="fa-IR"/>
        </w:rPr>
        <w:t>نوحه‌خواني گريان. ــ</w:t>
      </w:r>
      <w:r w:rsidRPr="00833B0C">
        <w:rPr>
          <w:rFonts w:ascii="Nesf2" w:hAnsi="Nesf2"/>
        </w:rPr>
        <w:t> </w:t>
      </w:r>
      <w:r w:rsidRPr="00833B0C">
        <w:rPr>
          <w:rFonts w:ascii="Nesf2" w:hAnsi="Nesf2"/>
        </w:rPr>
        <w:tab/>
        <w:t> </w:t>
      </w:r>
    </w:p>
    <w:p w14:paraId="20305F6F" w14:textId="77777777" w:rsidR="00833B0C" w:rsidRPr="00833B0C" w:rsidRDefault="00833B0C" w:rsidP="00833B0C">
      <w:pPr>
        <w:pStyle w:val="body"/>
        <w:bidi/>
        <w:rPr>
          <w:rFonts w:ascii="Nesf2" w:hAnsi="Nesf2"/>
        </w:rPr>
      </w:pPr>
      <w:r w:rsidRPr="00833B0C">
        <w:rPr>
          <w:rFonts w:ascii="Nesf2" w:hAnsi="Nesf2"/>
        </w:rPr>
        <w:t> </w:t>
      </w:r>
      <w:r w:rsidRPr="00833B0C">
        <w:rPr>
          <w:rFonts w:ascii="Nesf2" w:hAnsi="Nesf2"/>
        </w:rPr>
        <w:tab/>
      </w:r>
      <w:r w:rsidRPr="00833B0C">
        <w:rPr>
          <w:rFonts w:hint="cs"/>
          <w:rtl/>
          <w:lang w:bidi="fa-IR"/>
        </w:rPr>
        <w:t>مي‌بيني؟</w:t>
      </w:r>
      <w:r w:rsidRPr="00833B0C">
        <w:rPr>
          <w:rFonts w:ascii="Nesf2" w:hAnsi="Nesf2"/>
        </w:rPr>
        <w:t> </w:t>
      </w:r>
    </w:p>
    <w:p w14:paraId="3F020FBF" w14:textId="77777777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کار ِ من اين شده است</w:t>
      </w:r>
    </w:p>
    <w:p w14:paraId="4D22EDA6" w14:textId="77777777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که بيايم به اتاقم هر شام</w:t>
      </w:r>
    </w:p>
    <w:p w14:paraId="5003DC49" w14:textId="4820B1B9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به خاموشي خورشيد</w:t>
      </w:r>
      <w:r w:rsidR="00833B0C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 xml:space="preserve"> ديگر</w:t>
      </w:r>
    </w:p>
    <w:p w14:paraId="3F26B456" w14:textId="77777777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کلماتي ديگر گريه کنم.</w:t>
      </w:r>
    </w:p>
    <w:p w14:paraId="39127C10" w14:textId="77777777" w:rsidR="00E131DB" w:rsidRDefault="00AF4D22" w:rsidP="00833B0C">
      <w:pPr>
        <w:pStyle w:val="body"/>
        <w:bidi/>
        <w:rPr>
          <w:rtl/>
        </w:rPr>
      </w:pPr>
      <w:r>
        <w:rPr>
          <w:rtl/>
        </w:rPr>
        <w:t> </w:t>
      </w:r>
    </w:p>
    <w:p w14:paraId="64AE563B" w14:textId="77777777" w:rsidR="00833B0C" w:rsidRPr="00833B0C" w:rsidRDefault="00833B0C" w:rsidP="00833B0C">
      <w:pPr>
        <w:pStyle w:val="body"/>
        <w:bidi/>
        <w:divId w:val="1378624510"/>
        <w:rPr>
          <w:rFonts w:ascii="Arial" w:hAnsi="Arial" w:cs="Arial"/>
        </w:rPr>
      </w:pPr>
      <w:r w:rsidRPr="00833B0C">
        <w:rPr>
          <w:rFonts w:hint="cs"/>
          <w:rtl/>
          <w:lang w:bidi="fa-IR"/>
        </w:rPr>
        <w:t>گاه با خود مي‌گويم:</w:t>
      </w:r>
      <w:r w:rsidRPr="00833B0C">
        <w:rPr>
          <w:rFonts w:ascii="Nesf2" w:hAnsi="Nesf2"/>
        </w:rPr>
        <w:t> </w:t>
      </w:r>
      <w:r w:rsidRPr="00833B0C">
        <w:rPr>
          <w:rFonts w:ascii="Nesf2" w:hAnsi="Nesf2"/>
        </w:rPr>
        <w:tab/>
        <w:t> </w:t>
      </w:r>
      <w:r w:rsidRPr="00833B0C">
        <w:rPr>
          <w:rFonts w:ascii="Nesf2" w:hAnsi="Nesf2"/>
        </w:rPr>
        <w:tab/>
      </w:r>
      <w:r w:rsidRPr="00833B0C">
        <w:rPr>
          <w:rFonts w:ascii="Arial" w:hAnsi="Arial" w:cs="Arial"/>
          <w:rtl/>
        </w:rPr>
        <w:t> </w:t>
      </w:r>
      <w:r w:rsidRPr="00833B0C">
        <w:rPr>
          <w:rFonts w:ascii="Arial" w:hAnsi="Arial" w:cs="Arial"/>
        </w:rPr>
        <w:tab/>
      </w:r>
      <w:r w:rsidRPr="00833B0C">
        <w:rPr>
          <w:rFonts w:ascii="Arial" w:hAnsi="Arial" w:cs="Arial"/>
          <w:rtl/>
        </w:rPr>
        <w:t> </w:t>
      </w:r>
    </w:p>
    <w:p w14:paraId="0F2F1112" w14:textId="77777777" w:rsidR="00833B0C" w:rsidRPr="00833B0C" w:rsidRDefault="00833B0C" w:rsidP="00833B0C">
      <w:pPr>
        <w:pStyle w:val="body"/>
        <w:bidi/>
        <w:divId w:val="1378624510"/>
        <w:rPr>
          <w:rFonts w:ascii="Arial" w:hAnsi="Arial" w:cs="Arial"/>
        </w:rPr>
      </w:pPr>
      <w:r w:rsidRPr="00833B0C">
        <w:rPr>
          <w:rFonts w:ascii="Nesf2" w:hAnsi="Nesf2"/>
        </w:rPr>
        <w:t> </w:t>
      </w:r>
      <w:r w:rsidRPr="00833B0C">
        <w:rPr>
          <w:rFonts w:ascii="Nesf2" w:hAnsi="Nesf2"/>
        </w:rPr>
        <w:tab/>
        <w:t>«</w:t>
      </w:r>
      <w:r w:rsidRPr="00833B0C">
        <w:rPr>
          <w:rFonts w:hint="cs"/>
          <w:rtl/>
          <w:lang w:bidi="fa-IR"/>
        </w:rPr>
        <w:t>سهم ِ ما</w:t>
      </w:r>
      <w:r w:rsidRPr="00833B0C">
        <w:rPr>
          <w:rFonts w:ascii="Nesf2" w:hAnsi="Nesf2"/>
        </w:rPr>
        <w:t> </w:t>
      </w:r>
      <w:r w:rsidRPr="00833B0C">
        <w:rPr>
          <w:rFonts w:ascii="Nesf2" w:hAnsi="Nesf2"/>
        </w:rPr>
        <w:tab/>
        <w:t> </w:t>
      </w:r>
      <w:r w:rsidRPr="00833B0C">
        <w:rPr>
          <w:rFonts w:ascii="Nesf2" w:hAnsi="Nesf2"/>
        </w:rPr>
        <w:tab/>
      </w:r>
      <w:r w:rsidRPr="00833B0C">
        <w:rPr>
          <w:rFonts w:ascii="Arial" w:hAnsi="Arial" w:cs="Arial"/>
          <w:rtl/>
        </w:rPr>
        <w:t> </w:t>
      </w:r>
    </w:p>
    <w:p w14:paraId="1BAE87C7" w14:textId="544BE321" w:rsidR="00833B0C" w:rsidRPr="00833B0C" w:rsidRDefault="00833B0C" w:rsidP="00833B0C">
      <w:pPr>
        <w:pStyle w:val="body"/>
        <w:bidi/>
        <w:divId w:val="1378624510"/>
      </w:pPr>
      <w:r w:rsidRPr="00833B0C">
        <w:t> </w:t>
      </w:r>
      <w:r w:rsidRPr="00833B0C">
        <w:tab/>
      </w:r>
      <w:r w:rsidRPr="00833B0C">
        <w:rPr>
          <w:rFonts w:ascii="Arial" w:hAnsi="Arial" w:cs="Arial"/>
          <w:rtl/>
        </w:rPr>
        <w:t> </w:t>
      </w:r>
      <w:r w:rsidRPr="00833B0C">
        <w:rPr>
          <w:rFonts w:ascii="Arial" w:hAnsi="Arial" w:cs="Arial"/>
        </w:rPr>
        <w:tab/>
      </w:r>
      <w:r w:rsidRPr="00833B0C">
        <w:rPr>
          <w:rFonts w:hint="cs"/>
          <w:rtl/>
          <w:lang w:bidi="fa-IR"/>
        </w:rPr>
        <w:t>پندار</w:t>
      </w:r>
      <w:r>
        <w:rPr>
          <w:rFonts w:hint="cs"/>
          <w:rtl/>
          <w:lang w:bidi="fa-IR"/>
        </w:rPr>
        <w:t>ي</w:t>
      </w:r>
      <w:r w:rsidRPr="00833B0C">
        <w:t> </w:t>
      </w:r>
      <w:r w:rsidRPr="00833B0C">
        <w:tab/>
        <w:t> </w:t>
      </w:r>
    </w:p>
    <w:p w14:paraId="119BA587" w14:textId="2BA62603" w:rsidR="00833B0C" w:rsidRPr="00833B0C" w:rsidRDefault="00833B0C" w:rsidP="00833B0C">
      <w:pPr>
        <w:pStyle w:val="body"/>
        <w:bidi/>
        <w:divId w:val="1378624510"/>
        <w:rPr>
          <w:rFonts w:ascii="Nesf2" w:hAnsi="Nesf2"/>
        </w:rPr>
      </w:pPr>
      <w:r w:rsidRPr="00833B0C">
        <w:rPr>
          <w:rFonts w:ascii="Nesf2" w:hAnsi="Nesf2"/>
        </w:rPr>
        <w:t> </w:t>
      </w:r>
      <w:r w:rsidRPr="00833B0C">
        <w:rPr>
          <w:rFonts w:ascii="Nesf2" w:hAnsi="Nesf2"/>
        </w:rPr>
        <w:tab/>
      </w:r>
      <w:r w:rsidRPr="00833B0C">
        <w:rPr>
          <w:rFonts w:ascii="Arial" w:hAnsi="Arial" w:cs="Arial"/>
          <w:rtl/>
        </w:rPr>
        <w:t> </w:t>
      </w:r>
      <w:r w:rsidRPr="00833B0C">
        <w:rPr>
          <w:rFonts w:ascii="Arial" w:hAnsi="Arial" w:cs="Arial"/>
        </w:rPr>
        <w:tab/>
      </w:r>
      <w:r w:rsidRPr="00833B0C">
        <w:rPr>
          <w:rFonts w:ascii="Arial" w:hAnsi="Arial" w:cs="Arial"/>
          <w:rtl/>
        </w:rPr>
        <w:t> </w:t>
      </w:r>
      <w:r w:rsidRPr="00833B0C">
        <w:rPr>
          <w:rFonts w:ascii="Arial" w:hAnsi="Arial" w:cs="Arial"/>
        </w:rPr>
        <w:tab/>
      </w:r>
      <w:r w:rsidRPr="00833B0C">
        <w:rPr>
          <w:rFonts w:hint="cs"/>
          <w:rtl/>
          <w:lang w:bidi="fa-IR"/>
        </w:rPr>
        <w:t>شاد</w:t>
      </w:r>
      <w:r>
        <w:rPr>
          <w:rFonts w:hint="cs"/>
          <w:rtl/>
          <w:lang w:bidi="fa-IR"/>
        </w:rPr>
        <w:t>ي</w:t>
      </w:r>
      <w:r w:rsidRPr="00833B0C">
        <w:rPr>
          <w:rFonts w:hint="cs"/>
          <w:rtl/>
          <w:lang w:bidi="fa-IR"/>
        </w:rPr>
        <w:t xml:space="preserve"> نيست.</w:t>
      </w:r>
      <w:r w:rsidRPr="00833B0C">
        <w:rPr>
          <w:rFonts w:ascii="Nesf2" w:hAnsi="Nesf2"/>
        </w:rPr>
        <w:t> </w:t>
      </w:r>
    </w:p>
    <w:p w14:paraId="08DFB0B4" w14:textId="77777777" w:rsidR="00E131DB" w:rsidRDefault="00AF4D22" w:rsidP="00833B0C">
      <w:pPr>
        <w:pStyle w:val="body"/>
        <w:bidi/>
        <w:rPr>
          <w:rtl/>
        </w:rPr>
      </w:pPr>
      <w:r>
        <w:rPr>
          <w:rFonts w:hint="cs"/>
          <w:rtl/>
          <w:lang w:bidi="fa-IR"/>
        </w:rPr>
        <w:t>لوح ِ پيشاني ما مُهر ِ که را خورده؟ خدا يا شيطان؟</w:t>
      </w:r>
      <w:r>
        <w:rPr>
          <w:rFonts w:ascii="Nesf2" w:hAnsi="Nesf2"/>
        </w:rPr>
        <w:t>»</w:t>
      </w:r>
    </w:p>
    <w:p w14:paraId="471894AF" w14:textId="77777777" w:rsidR="00E131DB" w:rsidRDefault="00AF4D22" w:rsidP="00833B0C">
      <w:pPr>
        <w:pStyle w:val="body"/>
        <w:bidi/>
        <w:rPr>
          <w:rtl/>
        </w:rPr>
      </w:pPr>
      <w:r>
        <w:rPr>
          <w:rtl/>
        </w:rPr>
        <w:t> </w:t>
      </w:r>
    </w:p>
    <w:p w14:paraId="150CE0B5" w14:textId="77777777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باز مي‌گويم:</w:t>
      </w:r>
    </w:p>
    <w:p w14:paraId="0C243B8C" w14:textId="77777777" w:rsidR="00E131DB" w:rsidRDefault="00AF4D22" w:rsidP="00833B0C">
      <w:pPr>
        <w:pStyle w:val="body"/>
        <w:bidi/>
        <w:rPr>
          <w:rtl/>
        </w:rPr>
      </w:pPr>
      <w:r>
        <w:rPr>
          <w:rFonts w:ascii="Nesf2" w:hAnsi="Nesf2"/>
        </w:rPr>
        <w:t>«</w:t>
      </w:r>
      <w:r>
        <w:rPr>
          <w:rFonts w:hint="cs"/>
          <w:rtl/>
          <w:lang w:bidi="fa-IR"/>
        </w:rPr>
        <w:t>هرچند</w:t>
      </w:r>
    </w:p>
    <w:p w14:paraId="650D19D0" w14:textId="2F288CA8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دائماً مرثيه‌ي</w:t>
      </w:r>
      <w:r w:rsidR="00833B0C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 xml:space="preserve"> هست که بنويسي</w:t>
      </w:r>
    </w:p>
    <w:p w14:paraId="42A423FE" w14:textId="0348C266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يا غريو ِ درد</w:t>
      </w:r>
      <w:r w:rsidR="00833B0C">
        <w:rPr>
          <w:rFonts w:hint="cs"/>
          <w:rtl/>
          <w:lang w:bidi="fa-IR"/>
        </w:rPr>
        <w:t>ي</w:t>
      </w:r>
    </w:p>
    <w:p w14:paraId="2E05A28A" w14:textId="77777777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که دل‌ات را بچلاند در مشت‌اش،</w:t>
      </w:r>
    </w:p>
    <w:p w14:paraId="293944C0" w14:textId="77777777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به هر حالي</w:t>
      </w:r>
    </w:p>
    <w:p w14:paraId="07B8FD06" w14:textId="77777777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هست</w:t>
      </w:r>
    </w:p>
    <w:p w14:paraId="59306013" w14:textId="77777777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دائماً اشک ِ غمي گُرده‌شکن در چشم</w:t>
      </w:r>
    </w:p>
    <w:p w14:paraId="2FE29703" w14:textId="6C51E35F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که سراپا</w:t>
      </w:r>
      <w:r w:rsidR="00833B0C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 xml:space="preserve"> جهان را لرزان بنگر</w:t>
      </w:r>
      <w:r w:rsidR="00833B0C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 xml:space="preserve"> از پُشت‌اش ــ</w:t>
      </w:r>
    </w:p>
    <w:p w14:paraId="747F9DD2" w14:textId="77777777" w:rsidR="00E131DB" w:rsidRDefault="00AF4D22" w:rsidP="00833B0C">
      <w:pPr>
        <w:pStyle w:val="body"/>
        <w:bidi/>
        <w:rPr>
          <w:rtl/>
        </w:rPr>
      </w:pPr>
      <w:r>
        <w:t> </w:t>
      </w:r>
    </w:p>
    <w:p w14:paraId="5ED664DE" w14:textId="77777777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هرچند</w:t>
      </w:r>
    </w:p>
    <w:p w14:paraId="61E881EC" w14:textId="77777777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نابه‌کاراني هستند آن‌سو</w:t>
      </w:r>
    </w:p>
    <w:p w14:paraId="2FCD1C71" w14:textId="5B1F78F0" w:rsidR="00E131DB" w:rsidRDefault="00AF4D22" w:rsidP="00833B0C">
      <w:pPr>
        <w:pStyle w:val="body"/>
        <w:bidi/>
        <w:rPr>
          <w:rtl/>
        </w:rPr>
      </w:pPr>
      <w:r>
        <w:rPr>
          <w:rFonts w:hint="cs"/>
        </w:rPr>
        <w:t>(</w:t>
      </w:r>
      <w:r>
        <w:rPr>
          <w:rFonts w:hint="cs"/>
          <w:rtl/>
          <w:lang w:bidi="fa-IR"/>
        </w:rPr>
        <w:t>چيره‌دستاني در حرفه‌</w:t>
      </w:r>
      <w:r w:rsidR="00833B0C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 xml:space="preserve"> «کَت‌بسته به مَقتَل بردن</w:t>
      </w:r>
      <w:r>
        <w:rPr>
          <w:rFonts w:ascii="Nesf2" w:hAnsi="Nesf2"/>
        </w:rPr>
        <w:t>»</w:t>
      </w:r>
      <w:r>
        <w:rPr>
          <w:rFonts w:hint="cs"/>
        </w:rPr>
        <w:t>)</w:t>
      </w:r>
    </w:p>
    <w:p w14:paraId="6AC8EF7E" w14:textId="77777777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دليراني دريادل اين سو</w:t>
      </w:r>
    </w:p>
    <w:p w14:paraId="3998A9D0" w14:textId="77777777" w:rsidR="00E131DB" w:rsidRDefault="00AF4D22" w:rsidP="00833B0C">
      <w:pPr>
        <w:pStyle w:val="body"/>
        <w:bidi/>
        <w:rPr>
          <w:rtl/>
        </w:rPr>
      </w:pPr>
      <w:r>
        <w:rPr>
          <w:rFonts w:hint="cs"/>
        </w:rPr>
        <w:t>(</w:t>
      </w:r>
      <w:r>
        <w:rPr>
          <w:rFonts w:hint="cs"/>
          <w:rtl/>
          <w:lang w:bidi="fa-IR"/>
        </w:rPr>
        <w:t>چربدستاني در صنعت ِ «زيبا مردن») ــ</w:t>
      </w:r>
    </w:p>
    <w:p w14:paraId="05E19575" w14:textId="77777777" w:rsidR="00E131DB" w:rsidRDefault="00AF4D22" w:rsidP="00833B0C">
      <w:pPr>
        <w:pStyle w:val="body"/>
        <w:bidi/>
        <w:rPr>
          <w:rtl/>
        </w:rPr>
      </w:pPr>
      <w:r>
        <w:rPr>
          <w:rtl/>
        </w:rPr>
        <w:t> </w:t>
      </w:r>
    </w:p>
    <w:p w14:paraId="481330B5" w14:textId="77777777" w:rsidR="00833B0C" w:rsidRPr="00833B0C" w:rsidRDefault="00833B0C" w:rsidP="00833B0C">
      <w:pPr>
        <w:pStyle w:val="body"/>
        <w:bidi/>
        <w:divId w:val="1582643181"/>
        <w:rPr>
          <w:rFonts w:ascii="Nesf2" w:hAnsi="Nesf2"/>
        </w:rPr>
      </w:pPr>
      <w:r w:rsidRPr="00833B0C">
        <w:rPr>
          <w:rFonts w:hint="cs"/>
          <w:rtl/>
          <w:lang w:bidi="fa-IR"/>
        </w:rPr>
        <w:t>همه‌جا هست اگر چند</w:t>
      </w:r>
      <w:r w:rsidRPr="00833B0C">
        <w:rPr>
          <w:rFonts w:ascii="Nesf2" w:hAnsi="Nesf2"/>
        </w:rPr>
        <w:t> </w:t>
      </w:r>
      <w:r w:rsidRPr="00833B0C">
        <w:rPr>
          <w:rFonts w:ascii="Nesf2" w:hAnsi="Nesf2"/>
        </w:rPr>
        <w:tab/>
        <w:t> </w:t>
      </w:r>
    </w:p>
    <w:p w14:paraId="234074AF" w14:textId="77777777" w:rsidR="00833B0C" w:rsidRPr="00833B0C" w:rsidRDefault="00833B0C" w:rsidP="00833B0C">
      <w:pPr>
        <w:pStyle w:val="body"/>
        <w:bidi/>
        <w:divId w:val="1582643181"/>
        <w:rPr>
          <w:rFonts w:ascii="Nesf2" w:hAnsi="Nesf2"/>
        </w:rPr>
      </w:pPr>
      <w:r w:rsidRPr="00833B0C">
        <w:rPr>
          <w:rFonts w:ascii="Nesf2" w:hAnsi="Nesf2"/>
        </w:rPr>
        <w:t> </w:t>
      </w:r>
      <w:r w:rsidRPr="00833B0C">
        <w:rPr>
          <w:rFonts w:ascii="Nesf2" w:hAnsi="Nesf2"/>
        </w:rPr>
        <w:tab/>
      </w:r>
      <w:r w:rsidRPr="00833B0C">
        <w:rPr>
          <w:rFonts w:hint="cs"/>
          <w:rtl/>
          <w:lang w:bidi="fa-IR"/>
        </w:rPr>
        <w:t>(به خود مي‌گويم باز)</w:t>
      </w:r>
      <w:r w:rsidRPr="00833B0C">
        <w:rPr>
          <w:rFonts w:ascii="Nesf2" w:hAnsi="Nesf2"/>
        </w:rPr>
        <w:t> </w:t>
      </w:r>
    </w:p>
    <w:p w14:paraId="04D6BC6C" w14:textId="77777777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پُل ِ متروکي بر بستر ِ خُشک‌آبي</w:t>
      </w:r>
    </w:p>
    <w:p w14:paraId="3D071DDA" w14:textId="0C8CC728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يکي جاده‌</w:t>
      </w:r>
      <w:r w:rsidR="00833B0C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 xml:space="preserve"> کم آمدوشد</w:t>
      </w:r>
    </w:p>
    <w:p w14:paraId="55110AE3" w14:textId="77777777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که پسين‌منزل و پايان ِ ره ِ مردم ِ دريادل باشد،</w:t>
      </w:r>
    </w:p>
    <w:p w14:paraId="09DB8660" w14:textId="77777777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باز</w:t>
      </w:r>
    </w:p>
    <w:p w14:paraId="45BED788" w14:textId="77777777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زير ِ پُل</w:t>
      </w:r>
    </w:p>
    <w:p w14:paraId="77230D8B" w14:textId="77777777" w:rsidR="00E131DB" w:rsidRDefault="00AF4D22" w:rsidP="00833B0C">
      <w:pPr>
        <w:pStyle w:val="body"/>
        <w:bidi/>
        <w:rPr>
          <w:rtl/>
        </w:rPr>
      </w:pPr>
      <w:r>
        <w:rPr>
          <w:rtl/>
        </w:rPr>
        <w:t> </w:t>
      </w:r>
    </w:p>
    <w:p w14:paraId="1524C2FA" w14:textId="77777777" w:rsidR="00833B0C" w:rsidRPr="00833B0C" w:rsidRDefault="00833B0C" w:rsidP="00833B0C">
      <w:pPr>
        <w:pStyle w:val="body"/>
        <w:bidi/>
        <w:divId w:val="1690258336"/>
        <w:rPr>
          <w:rFonts w:ascii="Nesf2" w:hAnsi="Nesf2"/>
        </w:rPr>
      </w:pPr>
      <w:r w:rsidRPr="00833B0C">
        <w:rPr>
          <w:rFonts w:hint="cs"/>
          <w:rtl/>
          <w:lang w:bidi="fa-IR"/>
        </w:rPr>
        <w:t>دريا</w:t>
      </w:r>
      <w:r w:rsidRPr="00833B0C">
        <w:rPr>
          <w:rFonts w:ascii="Nesf2" w:hAnsi="Nesf2"/>
        </w:rPr>
        <w:t> </w:t>
      </w:r>
      <w:r w:rsidRPr="00833B0C">
        <w:rPr>
          <w:rFonts w:ascii="Nesf2" w:hAnsi="Nesf2"/>
        </w:rPr>
        <w:tab/>
        <w:t> </w:t>
      </w:r>
    </w:p>
    <w:p w14:paraId="3E58AB7D" w14:textId="77777777" w:rsidR="00833B0C" w:rsidRPr="00833B0C" w:rsidRDefault="00833B0C" w:rsidP="00833B0C">
      <w:pPr>
        <w:pStyle w:val="body"/>
        <w:bidi/>
        <w:divId w:val="1690258336"/>
        <w:rPr>
          <w:rFonts w:ascii="Nesf2" w:hAnsi="Nesf2"/>
        </w:rPr>
      </w:pPr>
      <w:r w:rsidRPr="00833B0C">
        <w:rPr>
          <w:rFonts w:ascii="Nesf2" w:hAnsi="Nesf2"/>
        </w:rPr>
        <w:t> </w:t>
      </w:r>
      <w:r w:rsidRPr="00833B0C">
        <w:rPr>
          <w:rFonts w:ascii="Nesf2" w:hAnsi="Nesf2"/>
        </w:rPr>
        <w:tab/>
      </w:r>
      <w:r w:rsidRPr="00833B0C">
        <w:rPr>
          <w:rFonts w:hint="cs"/>
          <w:rtl/>
          <w:lang w:bidi="fa-IR"/>
        </w:rPr>
        <w:t>از جوش نمي‌ماند</w:t>
      </w:r>
      <w:r w:rsidRPr="00833B0C">
        <w:rPr>
          <w:rFonts w:ascii="Nesf2" w:hAnsi="Nesf2"/>
        </w:rPr>
        <w:t> </w:t>
      </w:r>
    </w:p>
    <w:p w14:paraId="79B49828" w14:textId="77777777" w:rsidR="00833B0C" w:rsidRPr="00833B0C" w:rsidRDefault="00833B0C" w:rsidP="00833B0C">
      <w:pPr>
        <w:pStyle w:val="body"/>
        <w:bidi/>
        <w:rPr>
          <w:rFonts w:ascii="Arial" w:hAnsi="Arial" w:cs="Arial"/>
        </w:rPr>
      </w:pPr>
      <w:r w:rsidRPr="00833B0C">
        <w:rPr>
          <w:rFonts w:hint="cs"/>
          <w:rtl/>
          <w:lang w:bidi="fa-IR"/>
        </w:rPr>
        <w:t>زير ِ پُل</w:t>
      </w:r>
      <w:r w:rsidRPr="00833B0C">
        <w:rPr>
          <w:rFonts w:ascii="Nesf2" w:hAnsi="Nesf2"/>
        </w:rPr>
        <w:t> </w:t>
      </w:r>
      <w:r w:rsidRPr="00833B0C">
        <w:rPr>
          <w:rFonts w:ascii="Nesf2" w:hAnsi="Nesf2"/>
        </w:rPr>
        <w:tab/>
        <w:t> </w:t>
      </w:r>
      <w:r w:rsidRPr="00833B0C">
        <w:rPr>
          <w:rFonts w:ascii="Nesf2" w:hAnsi="Nesf2"/>
        </w:rPr>
        <w:tab/>
      </w:r>
      <w:r w:rsidRPr="00833B0C">
        <w:rPr>
          <w:rFonts w:ascii="Arial" w:hAnsi="Arial" w:cs="Arial"/>
          <w:rtl/>
        </w:rPr>
        <w:t> </w:t>
      </w:r>
    </w:p>
    <w:p w14:paraId="203E329D" w14:textId="77777777" w:rsidR="00833B0C" w:rsidRPr="00833B0C" w:rsidRDefault="00833B0C" w:rsidP="00833B0C">
      <w:pPr>
        <w:pStyle w:val="body"/>
        <w:bidi/>
      </w:pPr>
      <w:r w:rsidRPr="00833B0C">
        <w:t> </w:t>
      </w:r>
      <w:r w:rsidRPr="00833B0C">
        <w:tab/>
      </w:r>
      <w:r w:rsidRPr="00833B0C">
        <w:rPr>
          <w:rFonts w:hint="cs"/>
          <w:rtl/>
          <w:lang w:bidi="fa-IR"/>
        </w:rPr>
        <w:t>دريا</w:t>
      </w:r>
      <w:r w:rsidRPr="00833B0C">
        <w:t> </w:t>
      </w:r>
      <w:r w:rsidRPr="00833B0C">
        <w:tab/>
        <w:t> </w:t>
      </w:r>
    </w:p>
    <w:p w14:paraId="0D288316" w14:textId="77777777" w:rsidR="00833B0C" w:rsidRPr="00833B0C" w:rsidRDefault="00833B0C" w:rsidP="00833B0C">
      <w:pPr>
        <w:pStyle w:val="body"/>
        <w:bidi/>
        <w:rPr>
          <w:rFonts w:ascii="Nesf2" w:hAnsi="Nesf2"/>
        </w:rPr>
      </w:pPr>
      <w:r w:rsidRPr="00833B0C">
        <w:rPr>
          <w:rFonts w:ascii="Nesf2" w:hAnsi="Nesf2"/>
        </w:rPr>
        <w:t> </w:t>
      </w:r>
      <w:r w:rsidRPr="00833B0C">
        <w:rPr>
          <w:rFonts w:ascii="Nesf2" w:hAnsi="Nesf2"/>
        </w:rPr>
        <w:tab/>
      </w:r>
      <w:r w:rsidRPr="00833B0C">
        <w:rPr>
          <w:rFonts w:ascii="Arial" w:hAnsi="Arial" w:cs="Arial"/>
          <w:rtl/>
        </w:rPr>
        <w:t> </w:t>
      </w:r>
      <w:r w:rsidRPr="00833B0C">
        <w:rPr>
          <w:rFonts w:ascii="Arial" w:hAnsi="Arial" w:cs="Arial"/>
        </w:rPr>
        <w:tab/>
      </w:r>
      <w:r w:rsidRPr="00833B0C">
        <w:rPr>
          <w:rFonts w:hint="cs"/>
          <w:rtl/>
          <w:lang w:bidi="fa-IR"/>
        </w:rPr>
        <w:t>پُرصلابت‌تر مي‌خواند</w:t>
      </w:r>
      <w:r w:rsidRPr="00833B0C">
        <w:rPr>
          <w:rFonts w:hint="cs"/>
        </w:rPr>
        <w:t>.</w:t>
      </w:r>
      <w:r w:rsidRPr="00833B0C">
        <w:rPr>
          <w:rFonts w:ascii="Nesf2" w:hAnsi="Nesf2"/>
        </w:rPr>
        <w:t>» </w:t>
      </w:r>
    </w:p>
    <w:p w14:paraId="775E1707" w14:textId="77777777" w:rsidR="00E131DB" w:rsidRDefault="00AF4D22" w:rsidP="00833B0C">
      <w:pPr>
        <w:pStyle w:val="body"/>
        <w:bidi/>
        <w:rPr>
          <w:rtl/>
        </w:rPr>
      </w:pPr>
      <w:r>
        <w:rPr>
          <w:rFonts w:ascii="Times New Roman" w:hAnsi="Times New Roman" w:cs="Times New Roman"/>
        </w:rPr>
        <w:t>□</w:t>
      </w:r>
    </w:p>
    <w:p w14:paraId="5C65AD76" w14:textId="77777777" w:rsidR="00E131DB" w:rsidRDefault="00AF4D22" w:rsidP="00833B0C">
      <w:pPr>
        <w:pStyle w:val="body"/>
        <w:bidi/>
        <w:rPr>
          <w:rtl/>
        </w:rPr>
      </w:pPr>
      <w:r>
        <w:rPr>
          <w:rtl/>
        </w:rPr>
        <w:t> </w:t>
      </w:r>
    </w:p>
    <w:p w14:paraId="50B0A8FD" w14:textId="77DCBCBC" w:rsidR="00833B0C" w:rsidRPr="00833B0C" w:rsidRDefault="00833B0C" w:rsidP="00833B0C">
      <w:pPr>
        <w:pStyle w:val="body"/>
        <w:bidi/>
        <w:divId w:val="1181354480"/>
        <w:rPr>
          <w:rFonts w:ascii="Nesf2" w:hAnsi="Nesf2"/>
        </w:rPr>
      </w:pPr>
      <w:r w:rsidRPr="00833B0C">
        <w:rPr>
          <w:rFonts w:hint="cs"/>
          <w:rtl/>
          <w:lang w:bidi="fa-IR"/>
        </w:rPr>
        <w:t>روزگار</w:t>
      </w:r>
      <w:r>
        <w:rPr>
          <w:rFonts w:hint="cs"/>
          <w:rtl/>
          <w:lang w:bidi="fa-IR"/>
        </w:rPr>
        <w:t>ي</w:t>
      </w:r>
      <w:r w:rsidRPr="00833B0C">
        <w:rPr>
          <w:rFonts w:ascii="Nesf2" w:hAnsi="Nesf2"/>
        </w:rPr>
        <w:t> </w:t>
      </w:r>
      <w:r w:rsidRPr="00833B0C">
        <w:rPr>
          <w:rFonts w:ascii="Nesf2" w:hAnsi="Nesf2"/>
        </w:rPr>
        <w:tab/>
        <w:t> </w:t>
      </w:r>
    </w:p>
    <w:p w14:paraId="244FC9CE" w14:textId="77777777" w:rsidR="00833B0C" w:rsidRPr="00833B0C" w:rsidRDefault="00833B0C" w:rsidP="00833B0C">
      <w:pPr>
        <w:pStyle w:val="body"/>
        <w:bidi/>
        <w:divId w:val="1181354480"/>
        <w:rPr>
          <w:rFonts w:ascii="Nesf2" w:hAnsi="Nesf2"/>
        </w:rPr>
      </w:pPr>
      <w:r w:rsidRPr="00833B0C">
        <w:rPr>
          <w:rFonts w:ascii="Nesf2" w:hAnsi="Nesf2"/>
        </w:rPr>
        <w:t> </w:t>
      </w:r>
      <w:r w:rsidRPr="00833B0C">
        <w:rPr>
          <w:rFonts w:ascii="Nesf2" w:hAnsi="Nesf2"/>
        </w:rPr>
        <w:tab/>
      </w:r>
      <w:r w:rsidRPr="00833B0C">
        <w:rPr>
          <w:rFonts w:hint="cs"/>
          <w:rtl/>
          <w:lang w:bidi="fa-IR"/>
        </w:rPr>
        <w:t>با خود</w:t>
      </w:r>
      <w:r w:rsidRPr="00833B0C">
        <w:rPr>
          <w:rFonts w:ascii="Nesf2" w:hAnsi="Nesf2"/>
        </w:rPr>
        <w:t> </w:t>
      </w:r>
    </w:p>
    <w:p w14:paraId="761E40A0" w14:textId="77777777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دردمندانه مي‌انديشيدم</w:t>
      </w:r>
    </w:p>
    <w:p w14:paraId="01A223EE" w14:textId="77777777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که پيام از توفان‌ها نرسيد</w:t>
      </w:r>
    </w:p>
    <w:p w14:paraId="444900DB" w14:textId="6B120B2E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نسيمي که فرازآمد از گردنه‌ها</w:t>
      </w:r>
      <w:r w:rsidR="00833B0C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 xml:space="preserve"> صعب</w:t>
      </w:r>
    </w:p>
    <w:p w14:paraId="3FB2AF85" w14:textId="77777777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بر جسدهايي بيهوده وزيد ــ</w:t>
      </w:r>
    </w:p>
    <w:p w14:paraId="5399FA29" w14:textId="77777777" w:rsidR="00E131DB" w:rsidRDefault="00AF4D22" w:rsidP="00833B0C">
      <w:pPr>
        <w:pStyle w:val="body"/>
        <w:bidi/>
        <w:rPr>
          <w:rtl/>
        </w:rPr>
      </w:pPr>
      <w:r>
        <w:rPr>
          <w:rtl/>
        </w:rPr>
        <w:t> </w:t>
      </w:r>
    </w:p>
    <w:p w14:paraId="0582DC63" w14:textId="77777777" w:rsidR="00833B0C" w:rsidRPr="00833B0C" w:rsidRDefault="00833B0C" w:rsidP="00833B0C">
      <w:pPr>
        <w:pStyle w:val="body"/>
        <w:bidi/>
        <w:divId w:val="1456634059"/>
        <w:rPr>
          <w:rFonts w:ascii="Nesf2" w:hAnsi="Nesf2"/>
        </w:rPr>
      </w:pPr>
      <w:r w:rsidRPr="00833B0C">
        <w:rPr>
          <w:rFonts w:hint="cs"/>
          <w:rtl/>
          <w:lang w:bidi="fa-IR"/>
        </w:rPr>
        <w:t>به جسدهايي</w:t>
      </w:r>
      <w:r w:rsidRPr="00833B0C">
        <w:rPr>
          <w:rFonts w:ascii="Nesf2" w:hAnsi="Nesf2"/>
        </w:rPr>
        <w:t> </w:t>
      </w:r>
      <w:r w:rsidRPr="00833B0C">
        <w:rPr>
          <w:rFonts w:ascii="Nesf2" w:hAnsi="Nesf2"/>
        </w:rPr>
        <w:tab/>
        <w:t> </w:t>
      </w:r>
    </w:p>
    <w:p w14:paraId="084D7CF0" w14:textId="77777777" w:rsidR="00833B0C" w:rsidRPr="00833B0C" w:rsidRDefault="00833B0C" w:rsidP="00833B0C">
      <w:pPr>
        <w:pStyle w:val="body"/>
        <w:bidi/>
        <w:divId w:val="1456634059"/>
      </w:pPr>
      <w:r w:rsidRPr="00833B0C">
        <w:t> </w:t>
      </w:r>
      <w:r w:rsidRPr="00833B0C">
        <w:tab/>
      </w:r>
      <w:r w:rsidRPr="00833B0C">
        <w:rPr>
          <w:rFonts w:hint="cs"/>
          <w:rtl/>
          <w:lang w:bidi="fa-IR"/>
        </w:rPr>
        <w:t>آونگ</w:t>
      </w:r>
      <w:r w:rsidRPr="00833B0C">
        <w:t> </w:t>
      </w:r>
    </w:p>
    <w:p w14:paraId="05270CDB" w14:textId="7C46884A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بر اميد</w:t>
      </w:r>
      <w:r w:rsidR="00833B0C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 xml:space="preserve"> موهوم‌ـ</w:t>
      </w:r>
    </w:p>
    <w:p w14:paraId="0F754C79" w14:textId="77777777" w:rsidR="00E131DB" w:rsidRDefault="00AF4D22" w:rsidP="00833B0C">
      <w:pPr>
        <w:pStyle w:val="body"/>
        <w:bidi/>
        <w:rPr>
          <w:rtl/>
        </w:rPr>
      </w:pPr>
      <w:r>
        <w:rPr>
          <w:rtl/>
        </w:rPr>
        <w:t> </w:t>
      </w:r>
    </w:p>
    <w:p w14:paraId="01FF15C4" w14:textId="77777777" w:rsidR="00833B0C" w:rsidRPr="00833B0C" w:rsidRDefault="00833B0C" w:rsidP="00833B0C">
      <w:pPr>
        <w:pStyle w:val="body"/>
        <w:bidi/>
        <w:divId w:val="1434856248"/>
        <w:rPr>
          <w:rFonts w:ascii="Nesf2" w:hAnsi="Nesf2"/>
        </w:rPr>
      </w:pPr>
      <w:r w:rsidRPr="00833B0C">
        <w:rPr>
          <w:rFonts w:hint="cs"/>
          <w:rtl/>
          <w:lang w:bidi="fa-IR"/>
        </w:rPr>
        <w:t>ليک اکنون ديگر</w:t>
      </w:r>
      <w:r w:rsidRPr="00833B0C">
        <w:rPr>
          <w:rFonts w:ascii="Nesf2" w:hAnsi="Nesf2"/>
        </w:rPr>
        <w:t> </w:t>
      </w:r>
      <w:r w:rsidRPr="00833B0C">
        <w:rPr>
          <w:rFonts w:ascii="Nesf2" w:hAnsi="Nesf2"/>
        </w:rPr>
        <w:tab/>
        <w:t> </w:t>
      </w:r>
    </w:p>
    <w:p w14:paraId="31F2A392" w14:textId="77777777" w:rsidR="00833B0C" w:rsidRPr="00833B0C" w:rsidRDefault="00833B0C" w:rsidP="00833B0C">
      <w:pPr>
        <w:pStyle w:val="body"/>
        <w:bidi/>
        <w:divId w:val="1434856248"/>
        <w:rPr>
          <w:rFonts w:ascii="Nesf2" w:hAnsi="Nesf2"/>
        </w:rPr>
      </w:pPr>
      <w:r w:rsidRPr="00833B0C">
        <w:rPr>
          <w:rFonts w:ascii="Nesf2" w:hAnsi="Nesf2"/>
        </w:rPr>
        <w:t> </w:t>
      </w:r>
      <w:r w:rsidRPr="00833B0C">
        <w:rPr>
          <w:rFonts w:ascii="Nesf2" w:hAnsi="Nesf2"/>
        </w:rPr>
        <w:tab/>
      </w:r>
      <w:r w:rsidRPr="00833B0C">
        <w:rPr>
          <w:rFonts w:hint="cs"/>
          <w:rtl/>
          <w:lang w:bidi="fa-IR"/>
        </w:rPr>
        <w:t>مختوم</w:t>
      </w:r>
      <w:r w:rsidRPr="00833B0C">
        <w:rPr>
          <w:rFonts w:ascii="Nesf2" w:hAnsi="Nesf2"/>
        </w:rPr>
        <w:t> </w:t>
      </w:r>
    </w:p>
    <w:p w14:paraId="53B1F750" w14:textId="77777777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من هراس‌ام نيست</w:t>
      </w:r>
    </w:p>
    <w:p w14:paraId="6D69968B" w14:textId="77777777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اگر اين رويا در خواب ِ پريشان ِ شبي مي‌گذرد</w:t>
      </w:r>
    </w:p>
    <w:p w14:paraId="06C15493" w14:textId="77777777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يا به هذيان ِ تبي</w:t>
      </w:r>
    </w:p>
    <w:p w14:paraId="41D64B77" w14:textId="77777777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يا به چشمي بيدار</w:t>
      </w:r>
    </w:p>
    <w:p w14:paraId="5519F9AF" w14:textId="77777777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يا به جاني مغموم...</w:t>
      </w:r>
    </w:p>
    <w:p w14:paraId="0A03E010" w14:textId="77777777" w:rsidR="00E131DB" w:rsidRDefault="00AF4D22" w:rsidP="00833B0C">
      <w:pPr>
        <w:pStyle w:val="body"/>
        <w:bidi/>
        <w:rPr>
          <w:rtl/>
        </w:rPr>
      </w:pPr>
      <w:r>
        <w:t> </w:t>
      </w:r>
    </w:p>
    <w:p w14:paraId="51B78161" w14:textId="77777777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نه</w:t>
      </w:r>
    </w:p>
    <w:p w14:paraId="07EB4F97" w14:textId="77777777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من هراس‌ام نيست:</w:t>
      </w:r>
    </w:p>
    <w:p w14:paraId="19B43FF2" w14:textId="77777777" w:rsidR="00E131DB" w:rsidRDefault="00AF4D22" w:rsidP="00833B0C">
      <w:pPr>
        <w:pStyle w:val="body"/>
        <w:bidi/>
        <w:rPr>
          <w:rtl/>
        </w:rPr>
      </w:pPr>
      <w:r>
        <w:t> </w:t>
      </w:r>
    </w:p>
    <w:p w14:paraId="3305F5F7" w14:textId="24BE1843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ز نگاه و ز سخن عار</w:t>
      </w:r>
      <w:r w:rsidR="00833B0C">
        <w:rPr>
          <w:rFonts w:hint="cs"/>
          <w:rtl/>
          <w:lang w:bidi="fa-IR"/>
        </w:rPr>
        <w:t>ي</w:t>
      </w:r>
    </w:p>
    <w:p w14:paraId="217D1128" w14:textId="77777777" w:rsidR="00E131DB" w:rsidRDefault="00AF4D22" w:rsidP="00833B0C">
      <w:pPr>
        <w:pStyle w:val="body"/>
        <w:bidi/>
        <w:rPr>
          <w:rtl/>
        </w:rPr>
      </w:pPr>
      <w:r>
        <w:rPr>
          <w:rtl/>
        </w:rPr>
        <w:t> </w:t>
      </w:r>
    </w:p>
    <w:p w14:paraId="5E97B1EA" w14:textId="77777777" w:rsidR="00833B0C" w:rsidRPr="00833B0C" w:rsidRDefault="00833B0C" w:rsidP="00833B0C">
      <w:pPr>
        <w:pStyle w:val="body"/>
        <w:bidi/>
        <w:divId w:val="1980114656"/>
        <w:rPr>
          <w:rFonts w:ascii="Nesf2" w:hAnsi="Nesf2"/>
        </w:rPr>
      </w:pPr>
      <w:r w:rsidRPr="00833B0C">
        <w:rPr>
          <w:rFonts w:hint="cs"/>
          <w:rtl/>
          <w:lang w:bidi="fa-IR"/>
        </w:rPr>
        <w:t>شب‌نهاداني از قعر ِ قرون آمده‌اند</w:t>
      </w:r>
      <w:r w:rsidRPr="00833B0C">
        <w:rPr>
          <w:rFonts w:ascii="Nesf2" w:hAnsi="Nesf2"/>
        </w:rPr>
        <w:t> </w:t>
      </w:r>
      <w:r w:rsidRPr="00833B0C">
        <w:rPr>
          <w:rFonts w:ascii="Nesf2" w:hAnsi="Nesf2"/>
        </w:rPr>
        <w:tab/>
        <w:t> </w:t>
      </w:r>
    </w:p>
    <w:p w14:paraId="7C913F1D" w14:textId="6B7E4435" w:rsidR="00833B0C" w:rsidRPr="00833B0C" w:rsidRDefault="00833B0C" w:rsidP="00833B0C">
      <w:pPr>
        <w:pStyle w:val="body"/>
        <w:bidi/>
        <w:divId w:val="1980114656"/>
      </w:pPr>
      <w:r w:rsidRPr="00833B0C">
        <w:t> </w:t>
      </w:r>
      <w:r w:rsidRPr="00833B0C">
        <w:tab/>
      </w:r>
      <w:r w:rsidRPr="00833B0C">
        <w:rPr>
          <w:rFonts w:hint="cs"/>
          <w:rtl/>
          <w:lang w:bidi="fa-IR"/>
        </w:rPr>
        <w:t>آر</w:t>
      </w:r>
      <w:r>
        <w:rPr>
          <w:rFonts w:hint="cs"/>
          <w:rtl/>
          <w:lang w:bidi="fa-IR"/>
        </w:rPr>
        <w:t>ي</w:t>
      </w:r>
      <w:r w:rsidRPr="00833B0C">
        <w:t> </w:t>
      </w:r>
    </w:p>
    <w:p w14:paraId="0F31F575" w14:textId="77777777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که دل ِ پُرتپش ِ نورانديشان را</w:t>
      </w:r>
    </w:p>
    <w:p w14:paraId="0AA233FE" w14:textId="15204C37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وصله‌</w:t>
      </w:r>
      <w:r w:rsidR="00833B0C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 xml:space="preserve"> چکمه‌</w:t>
      </w:r>
      <w:r w:rsidR="00833B0C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 xml:space="preserve"> خود مي‌خواهند،</w:t>
      </w:r>
    </w:p>
    <w:p w14:paraId="2B7F1A12" w14:textId="77777777" w:rsidR="00E131DB" w:rsidRDefault="00AF4D22" w:rsidP="00833B0C">
      <w:pPr>
        <w:pStyle w:val="body"/>
        <w:bidi/>
        <w:rPr>
          <w:rtl/>
        </w:rPr>
      </w:pPr>
      <w:r>
        <w:rPr>
          <w:rtl/>
        </w:rPr>
        <w:t> </w:t>
      </w:r>
    </w:p>
    <w:p w14:paraId="50B63418" w14:textId="77777777" w:rsidR="00833B0C" w:rsidRPr="00833B0C" w:rsidRDefault="00833B0C" w:rsidP="00833B0C">
      <w:pPr>
        <w:pStyle w:val="body"/>
        <w:bidi/>
        <w:divId w:val="1322855706"/>
        <w:rPr>
          <w:rFonts w:ascii="Nesf2" w:hAnsi="Nesf2"/>
        </w:rPr>
      </w:pPr>
      <w:r w:rsidRPr="00833B0C">
        <w:rPr>
          <w:rFonts w:hint="cs"/>
          <w:rtl/>
          <w:lang w:bidi="fa-IR"/>
        </w:rPr>
        <w:t>و چو بر خاک در افکندندت</w:t>
      </w:r>
      <w:r w:rsidRPr="00833B0C">
        <w:rPr>
          <w:rFonts w:ascii="Nesf2" w:hAnsi="Nesf2"/>
        </w:rPr>
        <w:t> </w:t>
      </w:r>
      <w:r w:rsidRPr="00833B0C">
        <w:rPr>
          <w:rFonts w:ascii="Nesf2" w:hAnsi="Nesf2"/>
        </w:rPr>
        <w:tab/>
        <w:t> </w:t>
      </w:r>
    </w:p>
    <w:p w14:paraId="78F9598D" w14:textId="77777777" w:rsidR="00833B0C" w:rsidRPr="00833B0C" w:rsidRDefault="00833B0C" w:rsidP="00833B0C">
      <w:pPr>
        <w:pStyle w:val="body"/>
        <w:bidi/>
        <w:divId w:val="1322855706"/>
        <w:rPr>
          <w:rFonts w:ascii="Nesf2" w:hAnsi="Nesf2"/>
        </w:rPr>
      </w:pPr>
      <w:r w:rsidRPr="00833B0C">
        <w:rPr>
          <w:rFonts w:ascii="Nesf2" w:hAnsi="Nesf2"/>
        </w:rPr>
        <w:t> </w:t>
      </w:r>
      <w:r w:rsidRPr="00833B0C">
        <w:rPr>
          <w:rFonts w:ascii="Nesf2" w:hAnsi="Nesf2"/>
        </w:rPr>
        <w:tab/>
      </w:r>
      <w:r w:rsidRPr="00833B0C">
        <w:rPr>
          <w:rFonts w:hint="cs"/>
          <w:rtl/>
          <w:lang w:bidi="fa-IR"/>
        </w:rPr>
        <w:t>باور دارند</w:t>
      </w:r>
      <w:r w:rsidRPr="00833B0C">
        <w:rPr>
          <w:rFonts w:ascii="Nesf2" w:hAnsi="Nesf2"/>
        </w:rPr>
        <w:t> </w:t>
      </w:r>
    </w:p>
    <w:p w14:paraId="504E768E" w14:textId="77777777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که سعادت با ايشان به جهان آمده است.</w:t>
      </w:r>
    </w:p>
    <w:p w14:paraId="0DCB3722" w14:textId="77777777" w:rsidR="00E131DB" w:rsidRDefault="00AF4D22" w:rsidP="00833B0C">
      <w:pPr>
        <w:pStyle w:val="body"/>
        <w:bidi/>
        <w:rPr>
          <w:rtl/>
        </w:rPr>
      </w:pPr>
      <w:r>
        <w:t> </w:t>
      </w:r>
    </w:p>
    <w:p w14:paraId="480ECA46" w14:textId="77777777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باشد! باشد!</w:t>
      </w:r>
    </w:p>
    <w:p w14:paraId="7A72BEBC" w14:textId="77777777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من هراس‌ام نيست،</w:t>
      </w:r>
    </w:p>
    <w:p w14:paraId="1F0C344D" w14:textId="77777777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چون سرانجام ِ پُراز نکبت ِ هر تيره‌رواني را</w:t>
      </w:r>
    </w:p>
    <w:p w14:paraId="323F2725" w14:textId="77777777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که جنايت را چون مذهب ِ حق موعظه فرمايد مي‌دانم چيست</w:t>
      </w:r>
    </w:p>
    <w:p w14:paraId="3BCD809F" w14:textId="77777777" w:rsidR="00E131DB" w:rsidRDefault="00AF4D22" w:rsidP="00833B0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خوب مي‌دانم چيست.</w:t>
      </w:r>
    </w:p>
    <w:p w14:paraId="33F3D2A1" w14:textId="0C0BF3F1" w:rsidR="00E131DB" w:rsidRDefault="00AF4D22" w:rsidP="00833B0C">
      <w:pPr>
        <w:pStyle w:val="when"/>
        <w:bidi/>
        <w:rPr>
          <w:rFonts w:hint="cs"/>
          <w:rtl/>
          <w:lang w:bidi="fa-IR"/>
        </w:rPr>
      </w:pPr>
      <w:bookmarkStart w:id="0" w:name="_GoBack"/>
      <w:bookmarkEnd w:id="0"/>
      <w:r>
        <w:rPr>
          <w:rFonts w:hint="cs"/>
          <w:rtl/>
          <w:lang w:bidi="fa-IR"/>
        </w:rPr>
        <w:t>۲۰ تير ِ ۱۳۶۰</w:t>
      </w:r>
    </w:p>
    <w:p w14:paraId="419A1F85" w14:textId="77777777" w:rsidR="00833B0C" w:rsidRDefault="00833B0C" w:rsidP="00833B0C">
      <w:pPr>
        <w:pStyle w:val="where"/>
        <w:bidi/>
        <w:rPr>
          <w:rtl/>
          <w:lang w:bidi="fa-IR"/>
        </w:rPr>
      </w:pPr>
    </w:p>
    <w:sectPr w:rsidR="00833B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Nesf2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AF4D22"/>
    <w:rsid w:val="00833B0C"/>
    <w:rsid w:val="00AF4D22"/>
    <w:rsid w:val="00E13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6E12C8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B0C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B0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3B0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3B0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3B0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3B0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3B0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3B0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3B0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3B0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833B0C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833B0C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833B0C"/>
    <w:pPr>
      <w:bidi/>
    </w:pPr>
  </w:style>
  <w:style w:type="paragraph" w:customStyle="1" w:styleId="num">
    <w:name w:val="num"/>
    <w:basedOn w:val="poem"/>
    <w:qFormat/>
    <w:rsid w:val="00833B0C"/>
    <w:pPr>
      <w:spacing w:before="240"/>
    </w:pPr>
  </w:style>
  <w:style w:type="paragraph" w:customStyle="1" w:styleId="body">
    <w:name w:val="body"/>
    <w:basedOn w:val="Normal"/>
    <w:qFormat/>
    <w:rsid w:val="00833B0C"/>
    <w:rPr>
      <w:color w:val="000000"/>
    </w:rPr>
  </w:style>
  <w:style w:type="paragraph" w:customStyle="1" w:styleId="when">
    <w:name w:val="when"/>
    <w:basedOn w:val="who"/>
    <w:next w:val="where"/>
    <w:qFormat/>
    <w:rsid w:val="00833B0C"/>
    <w:pPr>
      <w:spacing w:before="360"/>
    </w:pPr>
  </w:style>
  <w:style w:type="paragraph" w:customStyle="1" w:styleId="where">
    <w:name w:val="where"/>
    <w:basedOn w:val="when"/>
    <w:next w:val="NoSpacing"/>
    <w:qFormat/>
    <w:rsid w:val="00833B0C"/>
    <w:pPr>
      <w:spacing w:before="0"/>
    </w:pPr>
  </w:style>
  <w:style w:type="paragraph" w:styleId="NoSpacing">
    <w:name w:val="No Spacing"/>
    <w:uiPriority w:val="1"/>
    <w:qFormat/>
    <w:rsid w:val="00833B0C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833B0C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833B0C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3B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3B0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3B0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3B0C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3B0C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3B0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3B0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3B0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33B0C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33B0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3B0C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B0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33B0C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833B0C"/>
    <w:rPr>
      <w:b/>
      <w:bCs/>
    </w:rPr>
  </w:style>
  <w:style w:type="character" w:styleId="Emphasis">
    <w:name w:val="Emphasis"/>
    <w:uiPriority w:val="20"/>
    <w:qFormat/>
    <w:rsid w:val="00833B0C"/>
    <w:rPr>
      <w:i/>
      <w:iCs/>
    </w:rPr>
  </w:style>
  <w:style w:type="paragraph" w:styleId="ListParagraph">
    <w:name w:val="List Paragraph"/>
    <w:basedOn w:val="Normal"/>
    <w:uiPriority w:val="34"/>
    <w:qFormat/>
    <w:rsid w:val="00833B0C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833B0C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33B0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3B0C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3B0C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833B0C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833B0C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833B0C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833B0C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833B0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33B0C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B0C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B0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3B0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3B0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3B0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3B0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3B0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3B0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3B0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3B0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833B0C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833B0C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833B0C"/>
    <w:pPr>
      <w:bidi/>
    </w:pPr>
  </w:style>
  <w:style w:type="paragraph" w:customStyle="1" w:styleId="num">
    <w:name w:val="num"/>
    <w:basedOn w:val="poem"/>
    <w:qFormat/>
    <w:rsid w:val="00833B0C"/>
    <w:pPr>
      <w:spacing w:before="240"/>
    </w:pPr>
  </w:style>
  <w:style w:type="paragraph" w:customStyle="1" w:styleId="body">
    <w:name w:val="body"/>
    <w:basedOn w:val="Normal"/>
    <w:qFormat/>
    <w:rsid w:val="00833B0C"/>
    <w:rPr>
      <w:color w:val="000000"/>
    </w:rPr>
  </w:style>
  <w:style w:type="paragraph" w:customStyle="1" w:styleId="when">
    <w:name w:val="when"/>
    <w:basedOn w:val="who"/>
    <w:next w:val="where"/>
    <w:qFormat/>
    <w:rsid w:val="00833B0C"/>
    <w:pPr>
      <w:spacing w:before="360"/>
    </w:pPr>
  </w:style>
  <w:style w:type="paragraph" w:customStyle="1" w:styleId="where">
    <w:name w:val="where"/>
    <w:basedOn w:val="when"/>
    <w:next w:val="NoSpacing"/>
    <w:qFormat/>
    <w:rsid w:val="00833B0C"/>
    <w:pPr>
      <w:spacing w:before="0"/>
    </w:pPr>
  </w:style>
  <w:style w:type="paragraph" w:styleId="NoSpacing">
    <w:name w:val="No Spacing"/>
    <w:uiPriority w:val="1"/>
    <w:qFormat/>
    <w:rsid w:val="00833B0C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833B0C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833B0C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3B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3B0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3B0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3B0C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3B0C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3B0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3B0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3B0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33B0C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33B0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3B0C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B0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33B0C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833B0C"/>
    <w:rPr>
      <w:b/>
      <w:bCs/>
    </w:rPr>
  </w:style>
  <w:style w:type="character" w:styleId="Emphasis">
    <w:name w:val="Emphasis"/>
    <w:uiPriority w:val="20"/>
    <w:qFormat/>
    <w:rsid w:val="00833B0C"/>
    <w:rPr>
      <w:i/>
      <w:iCs/>
    </w:rPr>
  </w:style>
  <w:style w:type="paragraph" w:styleId="ListParagraph">
    <w:name w:val="List Paragraph"/>
    <w:basedOn w:val="Normal"/>
    <w:uiPriority w:val="34"/>
    <w:qFormat/>
    <w:rsid w:val="00833B0C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833B0C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33B0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3B0C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3B0C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833B0C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833B0C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833B0C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833B0C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833B0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33B0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160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5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9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7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7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8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72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2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4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48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21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5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4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6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1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4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68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8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3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1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5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7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3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8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3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5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7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4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80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3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1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8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9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4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80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8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5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1283</Words>
  <Characters>5200</Characters>
  <Application>Microsoft Office Word</Application>
  <DocSecurity>0</DocSecurity>
  <Lines>472</Lines>
  <Paragraphs>341</Paragraphs>
  <ScaleCrop>false</ScaleCrop>
  <Company/>
  <LinksUpToDate>false</LinksUpToDate>
  <CharactersWithSpaces>6142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3</cp:revision>
  <dcterms:created xsi:type="dcterms:W3CDTF">2010-03-28T00:29:00Z</dcterms:created>
  <dcterms:modified xsi:type="dcterms:W3CDTF">2010-04-11T22:01:00Z</dcterms:modified>
</cp:coreProperties>
</file>