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3BC55" w14:textId="77777777" w:rsidR="00D9657B" w:rsidRPr="000A4B92" w:rsidRDefault="00AE7A09" w:rsidP="00D03505">
      <w:pPr>
        <w:pStyle w:val="poem"/>
        <w:rPr>
          <w:rtl/>
          <w:lang w:bidi="fa-IR"/>
        </w:rPr>
      </w:pPr>
      <w:r w:rsidRPr="000A4B92">
        <w:rPr>
          <w:rFonts w:hint="cs"/>
          <w:rtl/>
          <w:lang w:bidi="fa-IR"/>
        </w:rPr>
        <w:t>سرچشمه</w:t>
      </w:r>
    </w:p>
    <w:p w14:paraId="4ED05624" w14:textId="5BFF0CD1" w:rsidR="000A4B92" w:rsidRDefault="000A4B92" w:rsidP="00D03505">
      <w:pPr>
        <w:pStyle w:val="who"/>
        <w:bidi/>
        <w:rPr>
          <w:rtl/>
          <w:lang w:bidi="fa-IR"/>
        </w:rPr>
      </w:pPr>
    </w:p>
    <w:p w14:paraId="629B9EC4" w14:textId="0726B42D" w:rsidR="00D03505" w:rsidRDefault="00D03505" w:rsidP="00D03505">
      <w:pPr>
        <w:pStyle w:val="why"/>
        <w:rPr>
          <w:rtl/>
          <w:lang w:bidi="fa-IR"/>
        </w:rPr>
      </w:pPr>
    </w:p>
    <w:p w14:paraId="72DAD632" w14:textId="505830AD" w:rsidR="00D03505" w:rsidRDefault="00D03505" w:rsidP="00D03505">
      <w:pPr>
        <w:pStyle w:val="num"/>
        <w:rPr>
          <w:rtl/>
          <w:lang w:bidi="fa-IR"/>
        </w:rPr>
      </w:pPr>
    </w:p>
    <w:p w14:paraId="62504811" w14:textId="77777777" w:rsidR="00D03505" w:rsidRPr="00D03505" w:rsidRDefault="00D03505" w:rsidP="00D03505">
      <w:pPr>
        <w:pStyle w:val="subname"/>
        <w:rPr>
          <w:rtl/>
          <w:lang w:bidi="fa-IR"/>
        </w:rPr>
      </w:pPr>
    </w:p>
    <w:p w14:paraId="481CD9A7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در تاريکي چشمانت را جُستم</w:t>
      </w:r>
    </w:p>
    <w:p w14:paraId="15D6AE2B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در تاريکي چشم‌هايت را يافتم</w:t>
      </w:r>
    </w:p>
    <w:p w14:paraId="67E45A92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شبم پُرستاره شد.</w:t>
      </w:r>
    </w:p>
    <w:p w14:paraId="3E7380A9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701BA344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rPr>
          <w:rFonts w:ascii="Times New Roman" w:hAnsi="Times New Roman" w:cs="Times New Roman"/>
        </w:rPr>
        <w:t>□</w:t>
      </w:r>
    </w:p>
    <w:p w14:paraId="6F5359AB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6BA3D999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تو را صدا کردم</w:t>
      </w:r>
    </w:p>
    <w:p w14:paraId="07DFB2C1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در تاريک‌ترينِ شب‌ها دلم صدايت کرد</w:t>
      </w:r>
    </w:p>
    <w:p w14:paraId="2BD94672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تو با طنينِ صدايم به سوي من آمدي.</w:t>
      </w:r>
    </w:p>
    <w:p w14:paraId="49703CF5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با دست‌هايت براي دست‌هايم آواز خواندي</w:t>
      </w:r>
    </w:p>
    <w:p w14:paraId="71DF7006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براي چشم‌هايم با چشم‌هايت</w:t>
      </w:r>
    </w:p>
    <w:p w14:paraId="23D97B09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براي لب‌هايم با لب‌هايت</w:t>
      </w:r>
    </w:p>
    <w:p w14:paraId="6951CE7A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با تنت براي تنم آواز خواندي.</w:t>
      </w:r>
    </w:p>
    <w:p w14:paraId="026AFFBB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5DE16181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من با چشم‌ها و لب‌هايت</w:t>
      </w:r>
    </w:p>
    <w:p w14:paraId="2A667107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                             </w:t>
      </w:r>
      <w:r w:rsidRPr="000A4B92">
        <w:rPr>
          <w:rtl/>
          <w:lang w:bidi="fa-IR"/>
        </w:rPr>
        <w:t xml:space="preserve"> </w:t>
      </w:r>
      <w:r w:rsidRPr="000A4B92">
        <w:rPr>
          <w:rFonts w:hint="cs"/>
          <w:rtl/>
          <w:lang w:bidi="fa-IR"/>
        </w:rPr>
        <w:t>اُنس گرفتم</w:t>
      </w:r>
    </w:p>
    <w:p w14:paraId="370AD7E2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با تنت انس گرفتم،</w:t>
      </w:r>
    </w:p>
    <w:p w14:paraId="3608D7BD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چيزي در من فروکش کرد</w:t>
      </w:r>
    </w:p>
    <w:p w14:paraId="0C4930F3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چيزي در من شکفت</w:t>
      </w:r>
    </w:p>
    <w:p w14:paraId="6EE79219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من دوباره در گهواره‌ي کودکي خويش به خواب رفتم</w:t>
      </w:r>
    </w:p>
    <w:p w14:paraId="44DCAF49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لبخندِ آن زماني‌ام را</w:t>
      </w:r>
    </w:p>
    <w:p w14:paraId="613D5411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                        </w:t>
      </w:r>
      <w:r w:rsidRPr="000A4B92">
        <w:rPr>
          <w:rtl/>
          <w:lang w:bidi="fa-IR"/>
        </w:rPr>
        <w:t xml:space="preserve"> </w:t>
      </w:r>
      <w:r w:rsidRPr="000A4B92">
        <w:rPr>
          <w:rFonts w:hint="cs"/>
          <w:rtl/>
          <w:lang w:bidi="fa-IR"/>
        </w:rPr>
        <w:t>بازيافتم</w:t>
      </w:r>
      <w:r w:rsidRPr="000A4B92">
        <w:rPr>
          <w:rtl/>
          <w:lang w:bidi="fa-IR"/>
        </w:rPr>
        <w:t>.</w:t>
      </w:r>
    </w:p>
    <w:p w14:paraId="08CEF422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06787BAB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rPr>
          <w:rFonts w:ascii="Times New Roman" w:hAnsi="Times New Roman" w:cs="Times New Roman"/>
        </w:rPr>
        <w:t>□</w:t>
      </w:r>
    </w:p>
    <w:p w14:paraId="572D1541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7795390C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در من شک لانه کرده بود.</w:t>
      </w:r>
    </w:p>
    <w:p w14:paraId="32BA8AC7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396AD314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دست‌هاي تو چون چشمه‌يي به سوي من جاري شد</w:t>
      </w:r>
    </w:p>
    <w:p w14:paraId="5230777D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من تازه شدم من يقين کردم</w:t>
      </w:r>
    </w:p>
    <w:p w14:paraId="2864CC5B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يقين را چون عروسکي در آغوش گرفتم</w:t>
      </w:r>
    </w:p>
    <w:p w14:paraId="3E007FA6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در گهواره‌ي سال‌هاي نخستين به خواب رفتم؛</w:t>
      </w:r>
    </w:p>
    <w:p w14:paraId="342DCCCF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در دامانت که گهواره‌ي رؤياهايم بود.</w:t>
      </w:r>
    </w:p>
    <w:p w14:paraId="5C17024E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79C053C2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لبخندِ آن زماني، به لب‌هايم برگشت.</w:t>
      </w:r>
    </w:p>
    <w:p w14:paraId="625A291E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37E85677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با تنت براي تن‌ام لالا گفتي.</w:t>
      </w:r>
    </w:p>
    <w:p w14:paraId="6749E2A7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چشم‌هاي تو با من بود</w:t>
      </w:r>
    </w:p>
    <w:p w14:paraId="18890F31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من چشم‌هايم را بستم</w:t>
      </w:r>
    </w:p>
    <w:p w14:paraId="5D187B34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چرا که دست‌هاي تو اطمينان‌بخش بود</w:t>
      </w:r>
    </w:p>
    <w:p w14:paraId="0F3B60C5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73FC281A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rPr>
          <w:rFonts w:ascii="Times New Roman" w:hAnsi="Times New Roman" w:cs="Times New Roman"/>
        </w:rPr>
        <w:t>□</w:t>
      </w:r>
    </w:p>
    <w:p w14:paraId="2B9B52AD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00BF799D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بدي، تاريکي‌ست</w:t>
      </w:r>
    </w:p>
    <w:p w14:paraId="4CA92971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شب‌ها جنايت‌کارند</w:t>
      </w:r>
    </w:p>
    <w:p w14:paraId="10A7B0BE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اي دلاويزِ من اي يقين! من با بدي قهرم</w:t>
      </w:r>
    </w:p>
    <w:p w14:paraId="0C341C0E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تو را به‌سانِ روزي بزرگ آواز مي‌خوانم.</w:t>
      </w:r>
    </w:p>
    <w:p w14:paraId="4624ECF3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11A2F208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rPr>
          <w:rFonts w:ascii="Times New Roman" w:hAnsi="Times New Roman" w:cs="Times New Roman"/>
        </w:rPr>
        <w:t>□</w:t>
      </w:r>
    </w:p>
    <w:p w14:paraId="332BE8E2" w14:textId="77777777" w:rsidR="00D9657B" w:rsidRPr="000A4B92" w:rsidRDefault="00AE7A09" w:rsidP="00D03505">
      <w:pPr>
        <w:pStyle w:val="body"/>
        <w:bidi/>
        <w:rPr>
          <w:rtl/>
        </w:rPr>
      </w:pPr>
      <w:r w:rsidRPr="000A4B92">
        <w:t> </w:t>
      </w:r>
    </w:p>
    <w:p w14:paraId="369206FC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صدايت مي‌زنم گوش بده قلبم صدايت مي‌زند.</w:t>
      </w:r>
    </w:p>
    <w:p w14:paraId="1B22C612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شب گِرداگِردَم حصار کشيده است</w:t>
      </w:r>
    </w:p>
    <w:p w14:paraId="20154FD2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من به تو نگاه مي‌کنم،</w:t>
      </w:r>
    </w:p>
    <w:p w14:paraId="6CA3F65D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از پنجره‌هاي دلم به ستاره‌هايت نگاه مي‌کنم</w:t>
      </w:r>
    </w:p>
    <w:p w14:paraId="692F4E23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چرا که هر ستاره آفتابي‌ست</w:t>
      </w:r>
    </w:p>
    <w:p w14:paraId="56D57466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من آفتاب را باور دارم</w:t>
      </w:r>
    </w:p>
    <w:p w14:paraId="55DF452B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من دريا را باور دارم</w:t>
      </w:r>
    </w:p>
    <w:p w14:paraId="716D73D6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و چشم‌هاي تو سرچشمه‌ي درياهاست</w:t>
      </w:r>
    </w:p>
    <w:p w14:paraId="0F01C431" w14:textId="77777777" w:rsidR="00D9657B" w:rsidRPr="000A4B92" w:rsidRDefault="00AE7A09" w:rsidP="00D03505">
      <w:pPr>
        <w:pStyle w:val="body"/>
        <w:bidi/>
        <w:rPr>
          <w:rtl/>
          <w:lang w:bidi="fa-IR"/>
        </w:rPr>
      </w:pPr>
      <w:r w:rsidRPr="000A4B92">
        <w:rPr>
          <w:rFonts w:hint="cs"/>
          <w:rtl/>
          <w:lang w:bidi="fa-IR"/>
        </w:rPr>
        <w:t>انسان سرچشمه‌ي درياهاست.</w:t>
      </w:r>
    </w:p>
    <w:p w14:paraId="3FCFF92B" w14:textId="6C4F63B1" w:rsidR="00D9657B" w:rsidRDefault="00AE7A09" w:rsidP="00D03505">
      <w:pPr>
        <w:pStyle w:val="when"/>
        <w:bidi/>
        <w:rPr>
          <w:rFonts w:hint="cs"/>
          <w:rtl/>
          <w:lang w:bidi="fa-IR"/>
        </w:rPr>
      </w:pPr>
      <w:r w:rsidRPr="000A4B92">
        <w:t> </w:t>
      </w:r>
      <w:r w:rsidRPr="000A4B92">
        <w:rPr>
          <w:rFonts w:hint="cs"/>
          <w:rtl/>
          <w:lang w:bidi="fa-IR"/>
        </w:rPr>
        <w:t>۱۳۳۴</w:t>
      </w:r>
    </w:p>
    <w:p w14:paraId="3CB07C14" w14:textId="77777777" w:rsidR="00D03505" w:rsidRPr="00D03505" w:rsidRDefault="00D03505" w:rsidP="00D03505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D03505" w:rsidRPr="00D03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E7A09"/>
    <w:rsid w:val="000A4B92"/>
    <w:rsid w:val="00924202"/>
    <w:rsid w:val="00AE7A09"/>
    <w:rsid w:val="00D03505"/>
    <w:rsid w:val="00D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A56C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0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0350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0350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03505"/>
    <w:pPr>
      <w:bidi/>
    </w:pPr>
  </w:style>
  <w:style w:type="paragraph" w:customStyle="1" w:styleId="num">
    <w:name w:val="num"/>
    <w:basedOn w:val="poem"/>
    <w:qFormat/>
    <w:rsid w:val="00D03505"/>
    <w:pPr>
      <w:spacing w:before="240"/>
    </w:pPr>
  </w:style>
  <w:style w:type="paragraph" w:customStyle="1" w:styleId="body">
    <w:name w:val="body"/>
    <w:basedOn w:val="Normal"/>
    <w:qFormat/>
    <w:rsid w:val="00D03505"/>
    <w:rPr>
      <w:color w:val="000000"/>
    </w:rPr>
  </w:style>
  <w:style w:type="paragraph" w:customStyle="1" w:styleId="when">
    <w:name w:val="when"/>
    <w:basedOn w:val="who"/>
    <w:next w:val="where"/>
    <w:qFormat/>
    <w:rsid w:val="00D03505"/>
    <w:pPr>
      <w:spacing w:before="360"/>
    </w:pPr>
  </w:style>
  <w:style w:type="paragraph" w:customStyle="1" w:styleId="where">
    <w:name w:val="where"/>
    <w:basedOn w:val="when"/>
    <w:next w:val="NoSpacing"/>
    <w:qFormat/>
    <w:rsid w:val="00D03505"/>
    <w:pPr>
      <w:spacing w:before="0"/>
    </w:pPr>
  </w:style>
  <w:style w:type="paragraph" w:styleId="NoSpacing">
    <w:name w:val="No Spacing"/>
    <w:uiPriority w:val="1"/>
    <w:qFormat/>
    <w:rsid w:val="00D0350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0350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0350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0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0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50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35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50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35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03505"/>
    <w:rPr>
      <w:b/>
      <w:bCs/>
    </w:rPr>
  </w:style>
  <w:style w:type="character" w:styleId="Emphasis">
    <w:name w:val="Emphasis"/>
    <w:uiPriority w:val="20"/>
    <w:qFormat/>
    <w:rsid w:val="00D03505"/>
    <w:rPr>
      <w:i/>
      <w:iCs/>
    </w:rPr>
  </w:style>
  <w:style w:type="paragraph" w:styleId="ListParagraph">
    <w:name w:val="List Paragraph"/>
    <w:basedOn w:val="Normal"/>
    <w:uiPriority w:val="34"/>
    <w:qFormat/>
    <w:rsid w:val="00D0350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0350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35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0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0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0350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0350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0350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0350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035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50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0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0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0350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0350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03505"/>
    <w:pPr>
      <w:bidi/>
    </w:pPr>
  </w:style>
  <w:style w:type="paragraph" w:customStyle="1" w:styleId="num">
    <w:name w:val="num"/>
    <w:basedOn w:val="poem"/>
    <w:qFormat/>
    <w:rsid w:val="00D03505"/>
    <w:pPr>
      <w:spacing w:before="240"/>
    </w:pPr>
  </w:style>
  <w:style w:type="paragraph" w:customStyle="1" w:styleId="body">
    <w:name w:val="body"/>
    <w:basedOn w:val="Normal"/>
    <w:qFormat/>
    <w:rsid w:val="00D03505"/>
    <w:rPr>
      <w:color w:val="000000"/>
    </w:rPr>
  </w:style>
  <w:style w:type="paragraph" w:customStyle="1" w:styleId="when">
    <w:name w:val="when"/>
    <w:basedOn w:val="who"/>
    <w:next w:val="where"/>
    <w:qFormat/>
    <w:rsid w:val="00D03505"/>
    <w:pPr>
      <w:spacing w:before="360"/>
    </w:pPr>
  </w:style>
  <w:style w:type="paragraph" w:customStyle="1" w:styleId="where">
    <w:name w:val="where"/>
    <w:basedOn w:val="when"/>
    <w:next w:val="NoSpacing"/>
    <w:qFormat/>
    <w:rsid w:val="00D03505"/>
    <w:pPr>
      <w:spacing w:before="0"/>
    </w:pPr>
  </w:style>
  <w:style w:type="paragraph" w:styleId="NoSpacing">
    <w:name w:val="No Spacing"/>
    <w:uiPriority w:val="1"/>
    <w:qFormat/>
    <w:rsid w:val="00D0350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0350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0350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0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0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50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35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50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35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03505"/>
    <w:rPr>
      <w:b/>
      <w:bCs/>
    </w:rPr>
  </w:style>
  <w:style w:type="character" w:styleId="Emphasis">
    <w:name w:val="Emphasis"/>
    <w:uiPriority w:val="20"/>
    <w:qFormat/>
    <w:rsid w:val="00D03505"/>
    <w:rPr>
      <w:i/>
      <w:iCs/>
    </w:rPr>
  </w:style>
  <w:style w:type="paragraph" w:styleId="ListParagraph">
    <w:name w:val="List Paragraph"/>
    <w:basedOn w:val="Normal"/>
    <w:uiPriority w:val="34"/>
    <w:qFormat/>
    <w:rsid w:val="00D0350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0350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35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0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0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0350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0350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0350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0350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035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5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2010-04-01T21:08:00Z</dcterms:created>
  <dcterms:modified xsi:type="dcterms:W3CDTF">2010-04-05T18:59:00Z</dcterms:modified>
</cp:coreProperties>
</file>