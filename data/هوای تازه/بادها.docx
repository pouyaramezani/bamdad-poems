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0988" w14:textId="77777777" w:rsidR="00F808DF" w:rsidRPr="00B617A5" w:rsidRDefault="00EA1AB2" w:rsidP="00A24ED4">
      <w:pPr>
        <w:pStyle w:val="poem"/>
        <w:rPr>
          <w:rtl/>
          <w:lang w:bidi="fa-IR"/>
        </w:rPr>
      </w:pPr>
      <w:r w:rsidRPr="00B617A5">
        <w:rPr>
          <w:rFonts w:hint="cs"/>
          <w:rtl/>
          <w:lang w:bidi="fa-IR"/>
        </w:rPr>
        <w:t>بادها</w:t>
      </w:r>
    </w:p>
    <w:p w14:paraId="0349C3D5" w14:textId="3C7B76D6" w:rsidR="00B617A5" w:rsidRDefault="00B617A5" w:rsidP="00A24ED4">
      <w:pPr>
        <w:pStyle w:val="who"/>
        <w:bidi/>
        <w:rPr>
          <w:rtl/>
          <w:lang w:bidi="fa-IR"/>
        </w:rPr>
      </w:pPr>
    </w:p>
    <w:p w14:paraId="678AC113" w14:textId="511DE984" w:rsidR="00A24ED4" w:rsidRDefault="00A24ED4" w:rsidP="00A24ED4">
      <w:pPr>
        <w:pStyle w:val="where"/>
        <w:bidi/>
        <w:rPr>
          <w:rtl/>
          <w:lang w:bidi="fa-IR"/>
        </w:rPr>
      </w:pPr>
      <w:bookmarkStart w:id="0" w:name="_GoBack"/>
      <w:bookmarkEnd w:id="0"/>
    </w:p>
    <w:p w14:paraId="03945136" w14:textId="6BFC3970" w:rsidR="00A24ED4" w:rsidRDefault="00A24ED4" w:rsidP="00A24ED4">
      <w:pPr>
        <w:pStyle w:val="num"/>
        <w:rPr>
          <w:rtl/>
          <w:lang w:bidi="fa-IR"/>
        </w:rPr>
      </w:pPr>
    </w:p>
    <w:p w14:paraId="46348010" w14:textId="77777777" w:rsidR="00A24ED4" w:rsidRPr="00A24ED4" w:rsidRDefault="00A24ED4" w:rsidP="00A24ED4">
      <w:pPr>
        <w:pStyle w:val="subname"/>
        <w:rPr>
          <w:rtl/>
          <w:lang w:bidi="fa-IR"/>
        </w:rPr>
      </w:pPr>
    </w:p>
    <w:p w14:paraId="0F628C50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امشب دوباره</w:t>
      </w:r>
    </w:p>
    <w:p w14:paraId="52AD8DBC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             </w:t>
      </w:r>
      <w:r w:rsidRPr="00B617A5">
        <w:rPr>
          <w:rtl/>
          <w:lang w:bidi="fa-IR"/>
        </w:rPr>
        <w:t xml:space="preserve"> </w:t>
      </w:r>
      <w:r w:rsidRPr="00B617A5">
        <w:rPr>
          <w:rFonts w:hint="cs"/>
          <w:rtl/>
          <w:lang w:bidi="fa-IR"/>
        </w:rPr>
        <w:t>بادها</w:t>
      </w:r>
    </w:p>
    <w:p w14:paraId="672359BC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افسانه‌ي کهن را آغازکرده‌اند</w:t>
      </w:r>
    </w:p>
    <w:p w14:paraId="5236657A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0BDFCD8B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»</w:t>
      </w:r>
      <w:r w:rsidRPr="00B617A5">
        <w:rPr>
          <w:rFonts w:hint="cs"/>
          <w:b/>
          <w:bCs/>
          <w:rtl/>
          <w:lang w:bidi="fa-IR"/>
        </w:rPr>
        <w:t>ــ بادها!</w:t>
      </w:r>
    </w:p>
    <w:p w14:paraId="23DD0745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بادها</w:t>
      </w:r>
      <w:r w:rsidRPr="00B617A5">
        <w:rPr>
          <w:b/>
          <w:bCs/>
          <w:rtl/>
          <w:lang w:bidi="fa-IR"/>
        </w:rPr>
        <w:t>!</w:t>
      </w:r>
    </w:p>
    <w:p w14:paraId="716C9743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خنياگرانِ باد</w:t>
      </w:r>
      <w:r w:rsidRPr="00B617A5">
        <w:rPr>
          <w:b/>
          <w:bCs/>
        </w:rPr>
        <w:t>!</w:t>
      </w:r>
      <w:r w:rsidRPr="00B617A5">
        <w:t>«</w:t>
      </w:r>
    </w:p>
    <w:p w14:paraId="6DF3E431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40861992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خنياگرانِ باد</w:t>
      </w:r>
    </w:p>
    <w:p w14:paraId="738FD3EC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            </w:t>
      </w:r>
      <w:r w:rsidRPr="00B617A5">
        <w:rPr>
          <w:rtl/>
          <w:lang w:bidi="fa-IR"/>
        </w:rPr>
        <w:t xml:space="preserve"> </w:t>
      </w:r>
      <w:r w:rsidRPr="00B617A5">
        <w:rPr>
          <w:rFonts w:hint="cs"/>
          <w:rtl/>
          <w:lang w:bidi="fa-IR"/>
        </w:rPr>
        <w:t>وليکن</w:t>
      </w:r>
    </w:p>
    <w:p w14:paraId="6FC1F56D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سرگرمِ قصه‌هاي ملولند...</w:t>
      </w:r>
    </w:p>
    <w:p w14:paraId="7EF137A0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06EFFE0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rFonts w:ascii="Times New Roman" w:hAnsi="Times New Roman" w:cs="Times New Roman"/>
        </w:rPr>
        <w:t>□</w:t>
      </w:r>
    </w:p>
    <w:p w14:paraId="3FF0DA43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15F20B04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»</w:t>
      </w:r>
      <w:r w:rsidRPr="00B617A5">
        <w:rPr>
          <w:rFonts w:hint="cs"/>
          <w:b/>
          <w:bCs/>
          <w:rtl/>
          <w:lang w:bidi="fa-IR"/>
        </w:rPr>
        <w:t>ــ خنياگرانِ باد</w:t>
      </w:r>
    </w:p>
    <w:p w14:paraId="019D67A8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امشب</w:t>
      </w:r>
    </w:p>
    <w:p w14:paraId="0E9E4B49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رُکسانا</w:t>
      </w:r>
    </w:p>
    <w:p w14:paraId="69BAEC49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   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با جامه‌ي سفيدِ بلندش</w:t>
      </w:r>
    </w:p>
    <w:p w14:paraId="43079DC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پنهان ز هر کسي</w:t>
      </w:r>
    </w:p>
    <w:p w14:paraId="163C90B8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مهمانِ من شده‌ست و کنون</w:t>
      </w:r>
    </w:p>
    <w:p w14:paraId="2C88A9E1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            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مست</w:t>
      </w:r>
    </w:p>
    <w:p w14:paraId="11E9D7B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بر بسترم</w:t>
      </w:r>
    </w:p>
    <w:p w14:paraId="530512B8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افتاده است</w:t>
      </w:r>
      <w:r w:rsidRPr="00B617A5">
        <w:rPr>
          <w:b/>
          <w:bCs/>
          <w:rtl/>
          <w:lang w:bidi="fa-IR"/>
        </w:rPr>
        <w:t>.</w:t>
      </w:r>
    </w:p>
    <w:p w14:paraId="04AC0021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>[</w:t>
      </w:r>
      <w:r w:rsidRPr="00B617A5">
        <w:rPr>
          <w:rFonts w:hint="cs"/>
          <w:b/>
          <w:bCs/>
          <w:rtl/>
          <w:lang w:bidi="fa-IR"/>
        </w:rPr>
        <w:t>اين قصه ناشنيده بگيريد</w:t>
      </w:r>
      <w:r w:rsidRPr="00B617A5">
        <w:rPr>
          <w:b/>
          <w:bCs/>
        </w:rPr>
        <w:t>![</w:t>
      </w:r>
    </w:p>
    <w:p w14:paraId="558D98F3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rFonts w:hint="cs"/>
        </w:rPr>
        <w:t> </w:t>
      </w:r>
    </w:p>
    <w:p w14:paraId="34318D80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کوته کنيد اين همه فرياد</w:t>
      </w:r>
    </w:p>
    <w:p w14:paraId="6C0E3E90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خنياگرانِ باد</w:t>
      </w:r>
      <w:r w:rsidRPr="00B617A5">
        <w:rPr>
          <w:b/>
          <w:bCs/>
        </w:rPr>
        <w:t>!</w:t>
      </w:r>
    </w:p>
    <w:p w14:paraId="79831D0F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بگذاريد</w:t>
      </w:r>
    </w:p>
    <w:p w14:paraId="35FEC74E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رُکسانا</w:t>
      </w:r>
    </w:p>
    <w:p w14:paraId="0A30C2BF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در مستي گرانش امشب</w:t>
      </w:r>
    </w:p>
    <w:p w14:paraId="0BABD0D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اين‌جا بمانَد تا سحر</w:t>
      </w:r>
      <w:r w:rsidRPr="00B617A5">
        <w:rPr>
          <w:b/>
          <w:bCs/>
          <w:rtl/>
          <w:lang w:bidi="fa-IR"/>
        </w:rPr>
        <w:t>.</w:t>
      </w:r>
    </w:p>
    <w:p w14:paraId="5977651A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هاي</w:t>
      </w:r>
      <w:r w:rsidRPr="00B617A5">
        <w:rPr>
          <w:b/>
          <w:bCs/>
          <w:rtl/>
          <w:lang w:bidi="fa-IR"/>
        </w:rPr>
        <w:t>!</w:t>
      </w:r>
    </w:p>
    <w:p w14:paraId="546E7B99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خنياگرانِ باد</w:t>
      </w:r>
      <w:r w:rsidRPr="00B617A5">
        <w:rPr>
          <w:b/>
          <w:bCs/>
        </w:rPr>
        <w:t>!</w:t>
      </w:r>
    </w:p>
    <w:p w14:paraId="2D887EAA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اگر بگذاريد</w:t>
      </w:r>
      <w:r w:rsidRPr="00B617A5">
        <w:rPr>
          <w:b/>
          <w:bCs/>
        </w:rPr>
        <w:t>!...</w:t>
      </w:r>
    </w:p>
    <w:p w14:paraId="687010AE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rFonts w:hint="cs"/>
        </w:rPr>
        <w:t> </w:t>
      </w:r>
    </w:p>
    <w:p w14:paraId="2E3CC3A5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rFonts w:hint="cs"/>
        </w:rPr>
        <w:t> </w:t>
      </w:r>
    </w:p>
    <w:p w14:paraId="6C2A6203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rFonts w:hint="cs"/>
        </w:rPr>
        <w:t> </w:t>
      </w:r>
    </w:p>
    <w:p w14:paraId="30FEFB7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آن‌گاه</w:t>
      </w:r>
    </w:p>
    <w:p w14:paraId="4101A6C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از شرمِ قصه‌ها که سخن‌سازان</w:t>
      </w:r>
    </w:p>
    <w:p w14:paraId="7767C9A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خواهند راند بر سرِ بازار،</w:t>
      </w:r>
    </w:p>
    <w:p w14:paraId="63AFEFB2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ديگر</w:t>
      </w:r>
    </w:p>
    <w:p w14:paraId="6F8B6C62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رُکسانا</w:t>
      </w:r>
    </w:p>
    <w:p w14:paraId="52C9DAF2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</w:t>
      </w:r>
      <w:r w:rsidRPr="00B617A5">
        <w:rPr>
          <w:rFonts w:hint="cs"/>
          <w:b/>
          <w:bCs/>
          <w:rtl/>
          <w:lang w:bidi="fa-IR"/>
        </w:rPr>
        <w:t>هرگز ز کلبه‌ي من بيرون</w:t>
      </w:r>
    </w:p>
    <w:p w14:paraId="24E14C9C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     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نخواهد نهاد پاي</w:t>
      </w:r>
      <w:r w:rsidRPr="00B617A5">
        <w:rPr>
          <w:b/>
          <w:bCs/>
        </w:rPr>
        <w:t>...</w:t>
      </w:r>
      <w:r w:rsidRPr="00B617A5">
        <w:t>«</w:t>
      </w:r>
    </w:p>
    <w:p w14:paraId="7244B637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510F4900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rFonts w:ascii="Times New Roman" w:hAnsi="Times New Roman" w:cs="Times New Roman"/>
        </w:rPr>
        <w:t>□</w:t>
      </w:r>
    </w:p>
    <w:p w14:paraId="527069ED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3D9C9CA3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بيرونِ کلبه، بادها</w:t>
      </w:r>
    </w:p>
    <w:p w14:paraId="3C31F680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پُرشور مي‌غريوند...</w:t>
      </w:r>
    </w:p>
    <w:p w14:paraId="63CA6BCF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6796BFD6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»</w:t>
      </w:r>
      <w:r w:rsidRPr="00B617A5">
        <w:rPr>
          <w:rFonts w:hint="cs"/>
          <w:b/>
          <w:bCs/>
          <w:rtl/>
          <w:lang w:bidi="fa-IR"/>
        </w:rPr>
        <w:t>ــ آرام‌تر!</w:t>
      </w:r>
    </w:p>
    <w:p w14:paraId="1D4A5434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بي‌رحم‌ها</w:t>
      </w:r>
      <w:r w:rsidRPr="00B617A5">
        <w:rPr>
          <w:b/>
          <w:bCs/>
          <w:rtl/>
          <w:lang w:bidi="fa-IR"/>
        </w:rPr>
        <w:t>!</w:t>
      </w:r>
    </w:p>
    <w:p w14:paraId="478D121A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rPr>
          <w:b/>
          <w:bCs/>
        </w:rPr>
        <w:t>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b/>
          <w:bCs/>
        </w:rPr>
        <w:t>           </w:t>
      </w:r>
      <w:r w:rsidRPr="00B617A5">
        <w:rPr>
          <w:b/>
          <w:bCs/>
          <w:rtl/>
          <w:lang w:bidi="fa-IR"/>
        </w:rPr>
        <w:t xml:space="preserve"> </w:t>
      </w:r>
      <w:r w:rsidRPr="00B617A5">
        <w:rPr>
          <w:rFonts w:hint="cs"/>
          <w:b/>
          <w:bCs/>
          <w:rtl/>
          <w:lang w:bidi="fa-IR"/>
        </w:rPr>
        <w:t>خنياگرانِ باد</w:t>
      </w:r>
      <w:r w:rsidRPr="00B617A5">
        <w:rPr>
          <w:b/>
          <w:bCs/>
        </w:rPr>
        <w:t>!</w:t>
      </w:r>
      <w:r w:rsidRPr="00B617A5">
        <w:t>«</w:t>
      </w:r>
    </w:p>
    <w:p w14:paraId="09FC46AA" w14:textId="77777777" w:rsidR="00F808DF" w:rsidRPr="00B617A5" w:rsidRDefault="00EA1AB2" w:rsidP="00A24ED4">
      <w:pPr>
        <w:pStyle w:val="body"/>
        <w:bidi/>
        <w:rPr>
          <w:rtl/>
        </w:rPr>
      </w:pPr>
      <w:r w:rsidRPr="00B617A5">
        <w:t> </w:t>
      </w:r>
    </w:p>
    <w:p w14:paraId="2E2FABB8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خنياگرانِ باد، وليکن</w:t>
      </w:r>
    </w:p>
    <w:p w14:paraId="75DB8204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سرگرمِ قصه‌هاي ملولند</w:t>
      </w:r>
    </w:p>
    <w:p w14:paraId="0117BAEF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آنان</w:t>
      </w:r>
    </w:p>
    <w:p w14:paraId="066B1076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از دردهاي خويش پريشند،</w:t>
      </w:r>
    </w:p>
    <w:p w14:paraId="546323BB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آنان</w:t>
      </w:r>
    </w:p>
    <w:p w14:paraId="7A5EB05B" w14:textId="77777777" w:rsidR="00F808DF" w:rsidRPr="00B617A5" w:rsidRDefault="00EA1AB2" w:rsidP="00A24ED4">
      <w:pPr>
        <w:pStyle w:val="body"/>
        <w:bidi/>
        <w:rPr>
          <w:rtl/>
          <w:lang w:bidi="fa-IR"/>
        </w:rPr>
      </w:pPr>
      <w:r w:rsidRPr="00B617A5">
        <w:rPr>
          <w:rFonts w:hint="cs"/>
          <w:rtl/>
          <w:lang w:bidi="fa-IR"/>
        </w:rPr>
        <w:t>سوزنده‌گانِ آتشِ خويشند...</w:t>
      </w:r>
    </w:p>
    <w:p w14:paraId="3612CDEF" w14:textId="6B2978C9" w:rsidR="00F808DF" w:rsidRDefault="00EA1AB2" w:rsidP="00A24ED4">
      <w:pPr>
        <w:pStyle w:val="when"/>
        <w:bidi/>
        <w:rPr>
          <w:lang w:bidi="fa-IR"/>
        </w:rPr>
      </w:pPr>
      <w:r w:rsidRPr="00B617A5">
        <w:t> </w:t>
      </w:r>
      <w:r w:rsidRPr="00B617A5">
        <w:rPr>
          <w:rFonts w:hint="cs"/>
          <w:rtl/>
          <w:lang w:bidi="fa-IR"/>
        </w:rPr>
        <w:t>۱۳۳۰</w:t>
      </w:r>
    </w:p>
    <w:p w14:paraId="1190BE1C" w14:textId="77777777" w:rsidR="00A24ED4" w:rsidRPr="00A24ED4" w:rsidRDefault="00A24ED4" w:rsidP="00A24ED4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A24ED4" w:rsidRPr="00A24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A1AB2"/>
    <w:rsid w:val="003D43E9"/>
    <w:rsid w:val="00A24ED4"/>
    <w:rsid w:val="00B617A5"/>
    <w:rsid w:val="00EA1AB2"/>
    <w:rsid w:val="00F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B2C8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24ED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24ED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24ED4"/>
    <w:pPr>
      <w:bidi/>
    </w:pPr>
  </w:style>
  <w:style w:type="paragraph" w:customStyle="1" w:styleId="num">
    <w:name w:val="num"/>
    <w:basedOn w:val="poem"/>
    <w:qFormat/>
    <w:rsid w:val="00A24ED4"/>
    <w:pPr>
      <w:spacing w:before="240"/>
    </w:pPr>
  </w:style>
  <w:style w:type="paragraph" w:customStyle="1" w:styleId="body">
    <w:name w:val="body"/>
    <w:basedOn w:val="Normal"/>
    <w:qFormat/>
    <w:rsid w:val="00A24ED4"/>
    <w:rPr>
      <w:color w:val="000000"/>
    </w:rPr>
  </w:style>
  <w:style w:type="paragraph" w:customStyle="1" w:styleId="when">
    <w:name w:val="when"/>
    <w:basedOn w:val="who"/>
    <w:next w:val="where"/>
    <w:qFormat/>
    <w:rsid w:val="00A24ED4"/>
    <w:pPr>
      <w:spacing w:before="360"/>
    </w:pPr>
  </w:style>
  <w:style w:type="paragraph" w:customStyle="1" w:styleId="where">
    <w:name w:val="where"/>
    <w:basedOn w:val="when"/>
    <w:next w:val="NoSpacing"/>
    <w:qFormat/>
    <w:rsid w:val="00A24ED4"/>
    <w:pPr>
      <w:spacing w:before="0"/>
    </w:pPr>
  </w:style>
  <w:style w:type="paragraph" w:styleId="NoSpacing">
    <w:name w:val="No Spacing"/>
    <w:uiPriority w:val="1"/>
    <w:qFormat/>
    <w:rsid w:val="00A24ED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24E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24E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ED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4E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E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4E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24ED4"/>
    <w:rPr>
      <w:b/>
      <w:bCs/>
    </w:rPr>
  </w:style>
  <w:style w:type="character" w:styleId="Emphasis">
    <w:name w:val="Emphasis"/>
    <w:uiPriority w:val="20"/>
    <w:qFormat/>
    <w:rsid w:val="00A24ED4"/>
    <w:rPr>
      <w:i/>
      <w:iCs/>
    </w:rPr>
  </w:style>
  <w:style w:type="paragraph" w:styleId="ListParagraph">
    <w:name w:val="List Paragraph"/>
    <w:basedOn w:val="Normal"/>
    <w:uiPriority w:val="34"/>
    <w:qFormat/>
    <w:rsid w:val="00A24ED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24ED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4E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D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24E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24E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24E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24E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24E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ED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24ED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24ED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24ED4"/>
    <w:pPr>
      <w:bidi/>
    </w:pPr>
  </w:style>
  <w:style w:type="paragraph" w:customStyle="1" w:styleId="num">
    <w:name w:val="num"/>
    <w:basedOn w:val="poem"/>
    <w:qFormat/>
    <w:rsid w:val="00A24ED4"/>
    <w:pPr>
      <w:spacing w:before="240"/>
    </w:pPr>
  </w:style>
  <w:style w:type="paragraph" w:customStyle="1" w:styleId="body">
    <w:name w:val="body"/>
    <w:basedOn w:val="Normal"/>
    <w:qFormat/>
    <w:rsid w:val="00A24ED4"/>
    <w:rPr>
      <w:color w:val="000000"/>
    </w:rPr>
  </w:style>
  <w:style w:type="paragraph" w:customStyle="1" w:styleId="when">
    <w:name w:val="when"/>
    <w:basedOn w:val="who"/>
    <w:next w:val="where"/>
    <w:qFormat/>
    <w:rsid w:val="00A24ED4"/>
    <w:pPr>
      <w:spacing w:before="360"/>
    </w:pPr>
  </w:style>
  <w:style w:type="paragraph" w:customStyle="1" w:styleId="where">
    <w:name w:val="where"/>
    <w:basedOn w:val="when"/>
    <w:next w:val="NoSpacing"/>
    <w:qFormat/>
    <w:rsid w:val="00A24ED4"/>
    <w:pPr>
      <w:spacing w:before="0"/>
    </w:pPr>
  </w:style>
  <w:style w:type="paragraph" w:styleId="NoSpacing">
    <w:name w:val="No Spacing"/>
    <w:uiPriority w:val="1"/>
    <w:qFormat/>
    <w:rsid w:val="00A24ED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24E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24E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ED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4E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E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4E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24ED4"/>
    <w:rPr>
      <w:b/>
      <w:bCs/>
    </w:rPr>
  </w:style>
  <w:style w:type="character" w:styleId="Emphasis">
    <w:name w:val="Emphasis"/>
    <w:uiPriority w:val="20"/>
    <w:qFormat/>
    <w:rsid w:val="00A24ED4"/>
    <w:rPr>
      <w:i/>
      <w:iCs/>
    </w:rPr>
  </w:style>
  <w:style w:type="paragraph" w:styleId="ListParagraph">
    <w:name w:val="List Paragraph"/>
    <w:basedOn w:val="Normal"/>
    <w:uiPriority w:val="34"/>
    <w:qFormat/>
    <w:rsid w:val="00A24ED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24ED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4E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D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24E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24E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24E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24E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24E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E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2010-04-01T21:03:00Z</dcterms:created>
  <dcterms:modified xsi:type="dcterms:W3CDTF">2010-04-05T17:51:00Z</dcterms:modified>
</cp:coreProperties>
</file>