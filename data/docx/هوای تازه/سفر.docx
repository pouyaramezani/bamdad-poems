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C1CB4" w14:textId="77777777" w:rsidR="00C8430D" w:rsidRPr="002461D6" w:rsidRDefault="004301A2" w:rsidP="000B625D">
      <w:pPr>
        <w:pStyle w:val="poem"/>
        <w:rPr>
          <w:rtl/>
          <w:lang w:bidi="fa-IR"/>
        </w:rPr>
      </w:pPr>
      <w:r w:rsidRPr="002461D6">
        <w:rPr>
          <w:rFonts w:hint="cs"/>
          <w:rtl/>
          <w:lang w:bidi="fa-IR"/>
        </w:rPr>
        <w:t>سفر</w:t>
      </w:r>
    </w:p>
    <w:p w14:paraId="370A9936" w14:textId="0C003353" w:rsidR="002461D6" w:rsidRDefault="002461D6" w:rsidP="000B625D">
      <w:pPr>
        <w:pStyle w:val="who"/>
        <w:bidi/>
        <w:rPr>
          <w:rtl/>
          <w:lang w:bidi="fa-IR"/>
        </w:rPr>
      </w:pPr>
    </w:p>
    <w:p w14:paraId="7EBDBCAF" w14:textId="4FFC74FE" w:rsidR="000B625D" w:rsidRDefault="000B625D" w:rsidP="000B625D">
      <w:pPr>
        <w:pStyle w:val="why"/>
        <w:rPr>
          <w:rtl/>
          <w:lang w:bidi="fa-IR"/>
        </w:rPr>
      </w:pPr>
    </w:p>
    <w:p w14:paraId="23211203" w14:textId="46BCB97B" w:rsidR="000B625D" w:rsidRDefault="000B625D" w:rsidP="000B625D">
      <w:pPr>
        <w:pStyle w:val="num"/>
        <w:rPr>
          <w:rtl/>
          <w:lang w:bidi="fa-IR"/>
        </w:rPr>
      </w:pPr>
    </w:p>
    <w:p w14:paraId="51248CF5" w14:textId="77777777" w:rsidR="000B625D" w:rsidRPr="000B625D" w:rsidRDefault="000B625D" w:rsidP="000B625D">
      <w:pPr>
        <w:pStyle w:val="subname"/>
        <w:rPr>
          <w:lang w:bidi="fa-IR"/>
        </w:rPr>
      </w:pPr>
    </w:p>
    <w:p w14:paraId="2E160E4B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در قرمزِ غروب،</w:t>
      </w:r>
    </w:p>
    <w:p w14:paraId="1F2F121D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               </w:t>
      </w:r>
      <w:r w:rsidRPr="002461D6">
        <w:rPr>
          <w:rtl/>
          <w:lang w:bidi="fa-IR"/>
        </w:rPr>
        <w:t xml:space="preserve"> </w:t>
      </w:r>
      <w:r w:rsidRPr="002461D6">
        <w:rPr>
          <w:rFonts w:hint="cs"/>
          <w:rtl/>
          <w:lang w:bidi="fa-IR"/>
        </w:rPr>
        <w:t>رسيدند</w:t>
      </w:r>
    </w:p>
    <w:p w14:paraId="6BD6A538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از کوره‌راهِ شرق، دو دختر، کنارِ من.</w:t>
      </w:r>
    </w:p>
    <w:p w14:paraId="248D4883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تابيده بود و تفته</w:t>
      </w:r>
    </w:p>
    <w:p w14:paraId="5B23841C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                </w:t>
      </w:r>
      <w:r w:rsidRPr="002461D6">
        <w:rPr>
          <w:rtl/>
          <w:lang w:bidi="fa-IR"/>
        </w:rPr>
        <w:t xml:space="preserve"> </w:t>
      </w:r>
      <w:r w:rsidRPr="002461D6">
        <w:rPr>
          <w:rFonts w:hint="cs"/>
          <w:rtl/>
          <w:lang w:bidi="fa-IR"/>
        </w:rPr>
        <w:t>مسِ گونه‌هايشان</w:t>
      </w:r>
    </w:p>
    <w:p w14:paraId="7C8FFAB0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 رقصِ زُهره که در گودِ بي‌تهِ شبِ چشمِشان بود</w:t>
      </w:r>
    </w:p>
    <w:p w14:paraId="3A912DF2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به ديارِ غرب</w:t>
      </w:r>
    </w:p>
    <w:p w14:paraId="6E9C6811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ره‌آوردِشان بود.</w:t>
      </w:r>
    </w:p>
    <w:p w14:paraId="01513523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 با من گفتند:</w:t>
      </w:r>
    </w:p>
    <w:p w14:paraId="237034D7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«</w:t>
      </w:r>
      <w:r w:rsidRPr="002461D6">
        <w:rPr>
          <w:rFonts w:hint="cs"/>
          <w:rtl/>
          <w:lang w:bidi="fa-IR"/>
        </w:rPr>
        <w:t>ــ با ما بيا به غرب</w:t>
      </w:r>
      <w:r w:rsidRPr="002461D6">
        <w:rPr>
          <w:rtl/>
          <w:lang w:bidi="fa-IR"/>
        </w:rPr>
        <w:t>!</w:t>
      </w:r>
      <w:r w:rsidRPr="002461D6">
        <w:t>»</w:t>
      </w:r>
    </w:p>
    <w:p w14:paraId="22A7EDA1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</w:t>
      </w:r>
    </w:p>
    <w:p w14:paraId="1F541072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من اما همچنان خواندم</w:t>
      </w:r>
    </w:p>
    <w:p w14:paraId="7707A42A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 جوابي بدانان ندادم</w:t>
      </w:r>
    </w:p>
    <w:p w14:paraId="7B31D108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 تمامِ شب را خواندم</w:t>
      </w:r>
    </w:p>
    <w:p w14:paraId="412D2C66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تمامِ خالي تاريکِ شب را از سرودي گرم آکندم.</w:t>
      </w:r>
    </w:p>
    <w:p w14:paraId="7D0D0EB5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</w:t>
      </w:r>
    </w:p>
    <w:p w14:paraId="78FA24CB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rPr>
          <w:rFonts w:ascii="Times New Roman" w:hAnsi="Times New Roman" w:cs="Times New Roman"/>
        </w:rPr>
        <w:t>□</w:t>
      </w:r>
    </w:p>
    <w:p w14:paraId="2F62874B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</w:t>
      </w:r>
    </w:p>
    <w:p w14:paraId="71ED1259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در ژاله‌بارِ صبح</w:t>
      </w:r>
    </w:p>
    <w:p w14:paraId="2EE5D2D3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               </w:t>
      </w:r>
      <w:r w:rsidRPr="002461D6">
        <w:rPr>
          <w:rtl/>
          <w:lang w:bidi="fa-IR"/>
        </w:rPr>
        <w:t xml:space="preserve"> </w:t>
      </w:r>
      <w:r w:rsidRPr="002461D6">
        <w:rPr>
          <w:rFonts w:hint="cs"/>
          <w:rtl/>
          <w:lang w:bidi="fa-IR"/>
        </w:rPr>
        <w:t>رسيدند</w:t>
      </w:r>
    </w:p>
    <w:p w14:paraId="41D5B11C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از جاده‌ي شمال</w:t>
      </w:r>
    </w:p>
    <w:p w14:paraId="3DF84B73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                 </w:t>
      </w:r>
      <w:r w:rsidRPr="002461D6">
        <w:rPr>
          <w:rtl/>
          <w:lang w:bidi="fa-IR"/>
        </w:rPr>
        <w:t xml:space="preserve"> </w:t>
      </w:r>
      <w:r w:rsidRPr="002461D6">
        <w:rPr>
          <w:rFonts w:hint="cs"/>
          <w:rtl/>
          <w:lang w:bidi="fa-IR"/>
        </w:rPr>
        <w:t>دو دختر</w:t>
      </w:r>
    </w:p>
    <w:p w14:paraId="7973512B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                          </w:t>
      </w:r>
      <w:r w:rsidRPr="002461D6">
        <w:rPr>
          <w:rtl/>
          <w:lang w:bidi="fa-IR"/>
        </w:rPr>
        <w:t xml:space="preserve"> </w:t>
      </w:r>
      <w:r w:rsidRPr="002461D6">
        <w:rPr>
          <w:rFonts w:hint="cs"/>
          <w:rtl/>
          <w:lang w:bidi="fa-IR"/>
        </w:rPr>
        <w:t>کنارِ من</w:t>
      </w:r>
      <w:r w:rsidRPr="002461D6">
        <w:t>.</w:t>
      </w:r>
    </w:p>
    <w:p w14:paraId="57FDC905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لب‌هايشان چو هسته‌ي شفتالو</w:t>
      </w:r>
    </w:p>
    <w:p w14:paraId="3E159BF5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وحشي و پُرتَرَک بود</w:t>
      </w:r>
    </w:p>
    <w:p w14:paraId="5E0CE95B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 ساق‌هايشان</w:t>
      </w:r>
    </w:p>
    <w:p w14:paraId="306142B8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با مرمرِ معابدِ هندو</w:t>
      </w:r>
    </w:p>
    <w:p w14:paraId="1E494D96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                     </w:t>
      </w:r>
      <w:r w:rsidRPr="002461D6">
        <w:rPr>
          <w:rtl/>
          <w:lang w:bidi="fa-IR"/>
        </w:rPr>
        <w:t xml:space="preserve"> </w:t>
      </w:r>
      <w:r w:rsidRPr="002461D6">
        <w:rPr>
          <w:rFonts w:hint="cs"/>
          <w:rtl/>
          <w:lang w:bidi="fa-IR"/>
        </w:rPr>
        <w:t>مي‌مانست</w:t>
      </w:r>
    </w:p>
    <w:p w14:paraId="7D322491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 با من گفتند:</w:t>
      </w:r>
    </w:p>
    <w:p w14:paraId="07B1CDE8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«</w:t>
      </w:r>
      <w:r w:rsidRPr="002461D6">
        <w:rPr>
          <w:rFonts w:hint="cs"/>
          <w:rtl/>
          <w:lang w:bidi="fa-IR"/>
        </w:rPr>
        <w:t>ــ با ما بيا به راه</w:t>
      </w:r>
      <w:r w:rsidRPr="002461D6">
        <w:rPr>
          <w:rtl/>
          <w:lang w:bidi="fa-IR"/>
        </w:rPr>
        <w:t>...</w:t>
      </w:r>
      <w:r w:rsidRPr="002461D6">
        <w:t>»</w:t>
      </w:r>
    </w:p>
    <w:p w14:paraId="4B350117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</w:t>
      </w:r>
    </w:p>
    <w:p w14:paraId="4B77B7F4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وليکن من</w:t>
      </w:r>
    </w:p>
    <w:p w14:paraId="4AD8FB5C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لب فروبستم ز آوازي که مي‌پيچيدم از آفاق تا آفاق</w:t>
      </w:r>
    </w:p>
    <w:p w14:paraId="012FCB99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 بر چشمانِ غوغاشان نهادم ثقلِ چشمانِ سکوتم را</w:t>
      </w:r>
    </w:p>
    <w:p w14:paraId="21A25186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 نيمِ روز را خاموش ماندم</w:t>
      </w:r>
    </w:p>
    <w:p w14:paraId="6B1E4A36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به زيرِ بارشِ پُرشعله‌ي خورشيد، نيمي از گذشتِ روز را خاموش ماندم.</w:t>
      </w:r>
    </w:p>
    <w:p w14:paraId="0411D85E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</w:t>
      </w:r>
    </w:p>
    <w:p w14:paraId="3BA648AB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rPr>
          <w:rFonts w:ascii="Times New Roman" w:hAnsi="Times New Roman" w:cs="Times New Roman"/>
        </w:rPr>
        <w:t>□</w:t>
      </w:r>
    </w:p>
    <w:p w14:paraId="753E9CA3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</w:t>
      </w:r>
    </w:p>
    <w:p w14:paraId="7E0C1538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در قلبِ نيمروز</w:t>
      </w:r>
    </w:p>
    <w:p w14:paraId="3096F6DD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از کوره‌راهِ غرب</w:t>
      </w:r>
    </w:p>
    <w:p w14:paraId="2A8936F5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               </w:t>
      </w:r>
      <w:r w:rsidRPr="002461D6">
        <w:rPr>
          <w:rtl/>
          <w:lang w:bidi="fa-IR"/>
        </w:rPr>
        <w:t xml:space="preserve"> </w:t>
      </w:r>
      <w:r w:rsidRPr="002461D6">
        <w:rPr>
          <w:rFonts w:hint="cs"/>
          <w:rtl/>
          <w:lang w:bidi="fa-IR"/>
        </w:rPr>
        <w:t>رسيدند چند مَرد</w:t>
      </w:r>
      <w:r w:rsidRPr="002461D6">
        <w:t>...</w:t>
      </w:r>
    </w:p>
    <w:p w14:paraId="6D0E1118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خورشيدِ جُست‌وجو</w:t>
      </w:r>
    </w:p>
    <w:p w14:paraId="4FB2B97B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در چشم‌هايشان متلألي بود</w:t>
      </w:r>
    </w:p>
    <w:p w14:paraId="168295F4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 فکِشان، عبوس</w:t>
      </w:r>
    </w:p>
    <w:p w14:paraId="2ABF6531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با صخره‌هاي پُرخزه مي‌مانست.</w:t>
      </w:r>
    </w:p>
    <w:p w14:paraId="0B99E172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</w:t>
      </w:r>
    </w:p>
    <w:p w14:paraId="296A8152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در ساکتِ بزرگ به من دوختند چشم.</w:t>
      </w:r>
    </w:p>
    <w:p w14:paraId="75EFF563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برخاستم ز جاي، نهادم به راه پاي، و در راهِ دوردست</w:t>
      </w:r>
    </w:p>
    <w:p w14:paraId="11A5C590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سرودم شماره زد</w:t>
      </w:r>
    </w:p>
    <w:p w14:paraId="1F98DCB0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با ضربه‌هاي پُرتپش‌اش</w:t>
      </w:r>
    </w:p>
    <w:p w14:paraId="46570854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                         </w:t>
      </w:r>
      <w:r w:rsidRPr="002461D6">
        <w:rPr>
          <w:rtl/>
          <w:lang w:bidi="fa-IR"/>
        </w:rPr>
        <w:t xml:space="preserve"> </w:t>
      </w:r>
      <w:r w:rsidRPr="002461D6">
        <w:rPr>
          <w:rFonts w:hint="cs"/>
          <w:rtl/>
          <w:lang w:bidi="fa-IR"/>
        </w:rPr>
        <w:t>گام‌هايمان را</w:t>
      </w:r>
      <w:r w:rsidRPr="002461D6">
        <w:t>.</w:t>
      </w:r>
    </w:p>
    <w:p w14:paraId="13E767CB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</w:t>
      </w:r>
    </w:p>
    <w:p w14:paraId="2F859217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rPr>
          <w:rFonts w:ascii="Times New Roman" w:hAnsi="Times New Roman" w:cs="Times New Roman"/>
        </w:rPr>
        <w:t>□</w:t>
      </w:r>
    </w:p>
    <w:p w14:paraId="324250CD" w14:textId="77777777" w:rsidR="00C8430D" w:rsidRPr="002461D6" w:rsidRDefault="004301A2" w:rsidP="000B625D">
      <w:pPr>
        <w:pStyle w:val="body"/>
        <w:bidi/>
        <w:rPr>
          <w:rtl/>
        </w:rPr>
      </w:pPr>
      <w:r w:rsidRPr="002461D6">
        <w:t> </w:t>
      </w:r>
    </w:p>
    <w:p w14:paraId="35229726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بر جاي ليک، خاطره‌ام گنگ</w:t>
      </w:r>
    </w:p>
    <w:p w14:paraId="0B0D5C02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خاموش ايستاد</w:t>
      </w:r>
    </w:p>
    <w:p w14:paraId="1A8F6BFB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دنبالِ ما نگريست.</w:t>
      </w:r>
    </w:p>
    <w:p w14:paraId="0B2E38F4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و چندان که سايه‌مان و سرودِ من</w:t>
      </w:r>
    </w:p>
    <w:p w14:paraId="074BA809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در راهِ پُرغبار نهان شد،</w:t>
      </w:r>
    </w:p>
    <w:p w14:paraId="7C7A0801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در خلوتِ عبوسِ شبانگاه</w:t>
      </w:r>
    </w:p>
    <w:p w14:paraId="70920B0B" w14:textId="77777777" w:rsidR="00C8430D" w:rsidRPr="002461D6" w:rsidRDefault="004301A2" w:rsidP="000B625D">
      <w:pPr>
        <w:pStyle w:val="body"/>
        <w:bidi/>
        <w:rPr>
          <w:rtl/>
          <w:lang w:bidi="fa-IR"/>
        </w:rPr>
      </w:pPr>
      <w:r w:rsidRPr="002461D6">
        <w:rPr>
          <w:rFonts w:hint="cs"/>
          <w:rtl/>
          <w:lang w:bidi="fa-IR"/>
        </w:rPr>
        <w:t>بر ماندگي و بي‌کسي خويشتن گريست.</w:t>
      </w:r>
    </w:p>
    <w:p w14:paraId="018498F0" w14:textId="7DCA3E8F" w:rsidR="00C8430D" w:rsidRDefault="004301A2" w:rsidP="000B625D">
      <w:pPr>
        <w:pStyle w:val="when"/>
        <w:bidi/>
        <w:rPr>
          <w:rFonts w:hint="cs"/>
          <w:rtl/>
          <w:lang w:bidi="fa-IR"/>
        </w:rPr>
      </w:pPr>
      <w:r w:rsidRPr="002461D6">
        <w:t> </w:t>
      </w:r>
      <w:r w:rsidRPr="002461D6">
        <w:rPr>
          <w:rFonts w:hint="cs"/>
          <w:rtl/>
          <w:lang w:bidi="fa-IR"/>
        </w:rPr>
        <w:t>۱۳۳۰</w:t>
      </w:r>
    </w:p>
    <w:p w14:paraId="52CEE8FD" w14:textId="77777777" w:rsidR="000B625D" w:rsidRPr="000B625D" w:rsidRDefault="000B625D" w:rsidP="000B625D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0B625D" w:rsidRPr="000B6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47900"/>
    <w:multiLevelType w:val="multilevel"/>
    <w:tmpl w:val="A92A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301A2"/>
    <w:rsid w:val="000B625D"/>
    <w:rsid w:val="002461D6"/>
    <w:rsid w:val="004301A2"/>
    <w:rsid w:val="00C8430D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4CD6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5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2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5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5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5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5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5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B625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B625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B625D"/>
    <w:pPr>
      <w:bidi/>
    </w:pPr>
  </w:style>
  <w:style w:type="paragraph" w:customStyle="1" w:styleId="num">
    <w:name w:val="num"/>
    <w:basedOn w:val="poem"/>
    <w:qFormat/>
    <w:rsid w:val="000B625D"/>
    <w:pPr>
      <w:spacing w:before="240"/>
    </w:pPr>
  </w:style>
  <w:style w:type="paragraph" w:customStyle="1" w:styleId="body">
    <w:name w:val="body"/>
    <w:basedOn w:val="Normal"/>
    <w:qFormat/>
    <w:rsid w:val="000B625D"/>
    <w:rPr>
      <w:color w:val="000000"/>
    </w:rPr>
  </w:style>
  <w:style w:type="paragraph" w:customStyle="1" w:styleId="when">
    <w:name w:val="when"/>
    <w:basedOn w:val="who"/>
    <w:next w:val="where"/>
    <w:qFormat/>
    <w:rsid w:val="000B625D"/>
    <w:pPr>
      <w:spacing w:before="360"/>
    </w:pPr>
  </w:style>
  <w:style w:type="paragraph" w:customStyle="1" w:styleId="where">
    <w:name w:val="where"/>
    <w:basedOn w:val="when"/>
    <w:next w:val="NoSpacing"/>
    <w:qFormat/>
    <w:rsid w:val="000B625D"/>
    <w:pPr>
      <w:spacing w:before="0"/>
    </w:pPr>
  </w:style>
  <w:style w:type="paragraph" w:styleId="NoSpacing">
    <w:name w:val="No Spacing"/>
    <w:uiPriority w:val="1"/>
    <w:qFormat/>
    <w:rsid w:val="000B625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B625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B625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5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5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25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62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25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62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B625D"/>
    <w:rPr>
      <w:b/>
      <w:bCs/>
    </w:rPr>
  </w:style>
  <w:style w:type="character" w:styleId="Emphasis">
    <w:name w:val="Emphasis"/>
    <w:uiPriority w:val="20"/>
    <w:qFormat/>
    <w:rsid w:val="000B625D"/>
    <w:rPr>
      <w:i/>
      <w:iCs/>
    </w:rPr>
  </w:style>
  <w:style w:type="paragraph" w:styleId="ListParagraph">
    <w:name w:val="List Paragraph"/>
    <w:basedOn w:val="Normal"/>
    <w:uiPriority w:val="34"/>
    <w:qFormat/>
    <w:rsid w:val="000B625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B625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2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5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5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B625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B625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B625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B625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B62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25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5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2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5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5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5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5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5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B625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B625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B625D"/>
    <w:pPr>
      <w:bidi/>
    </w:pPr>
  </w:style>
  <w:style w:type="paragraph" w:customStyle="1" w:styleId="num">
    <w:name w:val="num"/>
    <w:basedOn w:val="poem"/>
    <w:qFormat/>
    <w:rsid w:val="000B625D"/>
    <w:pPr>
      <w:spacing w:before="240"/>
    </w:pPr>
  </w:style>
  <w:style w:type="paragraph" w:customStyle="1" w:styleId="body">
    <w:name w:val="body"/>
    <w:basedOn w:val="Normal"/>
    <w:qFormat/>
    <w:rsid w:val="000B625D"/>
    <w:rPr>
      <w:color w:val="000000"/>
    </w:rPr>
  </w:style>
  <w:style w:type="paragraph" w:customStyle="1" w:styleId="when">
    <w:name w:val="when"/>
    <w:basedOn w:val="who"/>
    <w:next w:val="where"/>
    <w:qFormat/>
    <w:rsid w:val="000B625D"/>
    <w:pPr>
      <w:spacing w:before="360"/>
    </w:pPr>
  </w:style>
  <w:style w:type="paragraph" w:customStyle="1" w:styleId="where">
    <w:name w:val="where"/>
    <w:basedOn w:val="when"/>
    <w:next w:val="NoSpacing"/>
    <w:qFormat/>
    <w:rsid w:val="000B625D"/>
    <w:pPr>
      <w:spacing w:before="0"/>
    </w:pPr>
  </w:style>
  <w:style w:type="paragraph" w:styleId="NoSpacing">
    <w:name w:val="No Spacing"/>
    <w:uiPriority w:val="1"/>
    <w:qFormat/>
    <w:rsid w:val="000B625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B625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B625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5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5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25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62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25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62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B625D"/>
    <w:rPr>
      <w:b/>
      <w:bCs/>
    </w:rPr>
  </w:style>
  <w:style w:type="character" w:styleId="Emphasis">
    <w:name w:val="Emphasis"/>
    <w:uiPriority w:val="20"/>
    <w:qFormat/>
    <w:rsid w:val="000B625D"/>
    <w:rPr>
      <w:i/>
      <w:iCs/>
    </w:rPr>
  </w:style>
  <w:style w:type="paragraph" w:styleId="ListParagraph">
    <w:name w:val="List Paragraph"/>
    <w:basedOn w:val="Normal"/>
    <w:uiPriority w:val="34"/>
    <w:qFormat/>
    <w:rsid w:val="000B625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B625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2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5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5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B625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B625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B625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B625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B62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2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2010-04-01T21:08:00Z</dcterms:created>
  <dcterms:modified xsi:type="dcterms:W3CDTF">2010-04-05T18:57:00Z</dcterms:modified>
</cp:coreProperties>
</file>