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0961E" w14:textId="77777777" w:rsidR="005F6C44" w:rsidRDefault="005F6C44" w:rsidP="005F6C44">
      <w:pPr>
        <w:pStyle w:val="poem"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 xml:space="preserve">بر خاک ِ جدي ايستادم ... </w:t>
      </w:r>
    </w:p>
    <w:p w14:paraId="5CABF0F6" w14:textId="77777777" w:rsidR="005F6C44" w:rsidRDefault="005F6C44" w:rsidP="005F6C44">
      <w:pPr>
        <w:pStyle w:val="who"/>
        <w:bidi/>
        <w:rPr>
          <w:rtl/>
          <w:lang w:bidi="fa-IR"/>
        </w:rPr>
      </w:pPr>
    </w:p>
    <w:p w14:paraId="4B47F511" w14:textId="5A6B7046" w:rsidR="005F6C44" w:rsidRDefault="005F6C44" w:rsidP="005F6C44">
      <w:pPr>
        <w:pStyle w:val="why"/>
        <w:rPr>
          <w:rtl/>
          <w:lang w:bidi="fa-IR"/>
        </w:rPr>
      </w:pPr>
    </w:p>
    <w:p w14:paraId="66BF2550" w14:textId="4E075FE1" w:rsidR="001E3065" w:rsidRDefault="001E3065" w:rsidP="001E3065">
      <w:pPr>
        <w:pStyle w:val="num"/>
        <w:rPr>
          <w:rtl/>
          <w:lang w:bidi="fa-IR"/>
        </w:rPr>
      </w:pPr>
    </w:p>
    <w:p w14:paraId="0BF61136" w14:textId="77777777" w:rsidR="001E3065" w:rsidRPr="001E3065" w:rsidRDefault="001E3065" w:rsidP="001E3065">
      <w:pPr>
        <w:pStyle w:val="subname"/>
        <w:rPr>
          <w:lang w:bidi="fa-IR"/>
        </w:rPr>
      </w:pPr>
    </w:p>
    <w:p w14:paraId="22917601" w14:textId="77777777" w:rsidR="005F6C44" w:rsidRDefault="005F6C44" w:rsidP="005F6C4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خاکِ جدي ايستادم</w:t>
      </w:r>
    </w:p>
    <w:p w14:paraId="4168BC43" w14:textId="77777777" w:rsidR="005F6C44" w:rsidRDefault="005F6C44" w:rsidP="005F6C4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خاک، به‌سانِ يقيني</w:t>
      </w:r>
    </w:p>
    <w:p w14:paraId="6A0B1D25" w14:textId="77777777" w:rsidR="005F6C44" w:rsidRDefault="005F6C44" w:rsidP="005F6C4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استوار بود.</w:t>
      </w:r>
    </w:p>
    <w:p w14:paraId="476A073B" w14:textId="77777777" w:rsidR="005F6C44" w:rsidRDefault="005F6C44" w:rsidP="005F6C4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ستاره شک کردم</w:t>
      </w:r>
    </w:p>
    <w:p w14:paraId="49A446C3" w14:textId="77777777" w:rsidR="005F6C44" w:rsidRDefault="005F6C44" w:rsidP="005F6C4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ستاره در اشکِ شکِ من درخشيد.</w:t>
      </w:r>
    </w:p>
    <w:p w14:paraId="3E3B88FF" w14:textId="77777777" w:rsidR="005F6C44" w:rsidRDefault="005F6C44" w:rsidP="005F6C44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D037688" w14:textId="77777777" w:rsidR="005F6C44" w:rsidRDefault="005F6C44" w:rsidP="005F6C4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آنگاه به خورشيد شک کردم که ستارگان را</w:t>
      </w:r>
    </w:p>
    <w:p w14:paraId="58E6F55A" w14:textId="77777777" w:rsidR="005F6C44" w:rsidRDefault="005F6C44" w:rsidP="005F6C4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همچون کنيزکانِ سپيدرويي</w:t>
      </w:r>
    </w:p>
    <w:p w14:paraId="2F5F7582" w14:textId="77777777" w:rsidR="005F6C44" w:rsidRDefault="005F6C44" w:rsidP="005F6C4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حرم‌خانه‌ي پُرجلالش نهان مي‌کرد.</w:t>
      </w:r>
    </w:p>
    <w:p w14:paraId="7C2BC0B5" w14:textId="77777777" w:rsidR="005F6C44" w:rsidRDefault="005F6C44" w:rsidP="005F6C44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58CE0B5" w14:textId="77777777" w:rsidR="005F6C44" w:rsidRDefault="005F6C44" w:rsidP="005F6C44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78954A74" w14:textId="77777777" w:rsidR="005F6C44" w:rsidRDefault="005F6C44" w:rsidP="005F6C44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2564804" w14:textId="77777777" w:rsidR="005F6C44" w:rsidRDefault="005F6C44" w:rsidP="005F6C4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ديوارها زندان را محدود مي‌کند،</w:t>
      </w:r>
    </w:p>
    <w:p w14:paraId="13158F4F" w14:textId="77777777" w:rsidR="005F6C44" w:rsidRDefault="005F6C44" w:rsidP="005F6C4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ديوارها زندان را محدودتر نمي‌کند.</w:t>
      </w:r>
    </w:p>
    <w:p w14:paraId="3D27729C" w14:textId="77777777" w:rsidR="005F6C44" w:rsidRDefault="005F6C44" w:rsidP="005F6C44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D64AB42" w14:textId="77777777" w:rsidR="005F6C44" w:rsidRDefault="005F6C44" w:rsidP="005F6C4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ميانِ دو زندان</w:t>
      </w:r>
    </w:p>
    <w:p w14:paraId="0A0ABBA0" w14:textId="77777777" w:rsidR="005F6C44" w:rsidRDefault="005F6C44" w:rsidP="005F6C4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درگاهِ خانه‌ي تو آستانه‌ي آزادي‌ست،</w:t>
      </w:r>
    </w:p>
    <w:p w14:paraId="58CCA8E3" w14:textId="77777777" w:rsidR="005F6C44" w:rsidRDefault="005F6C44" w:rsidP="005F6C4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ليکن در آستانه</w:t>
      </w:r>
    </w:p>
    <w:p w14:paraId="3E77FC68" w14:textId="77777777" w:rsidR="005F6C44" w:rsidRDefault="005F6C44" w:rsidP="005F6C44">
      <w:pPr>
        <w:pStyle w:val="body"/>
        <w:bidi/>
        <w:rPr>
          <w:rtl/>
        </w:rPr>
      </w:pPr>
      <w:r>
        <w:rPr>
          <w:rFonts w:hint="cs"/>
        </w:rPr>
        <w:t>                </w:t>
      </w:r>
      <w:r>
        <w:rPr>
          <w:rFonts w:hint="cs"/>
          <w:rtl/>
          <w:lang w:bidi="fa-IR"/>
        </w:rPr>
        <w:t xml:space="preserve"> تو را</w:t>
      </w:r>
    </w:p>
    <w:p w14:paraId="1C1B09DC" w14:textId="77777777" w:rsidR="005F6C44" w:rsidRDefault="005F6C44" w:rsidP="005F6C4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قبولِ يکي از اين دو</w:t>
      </w:r>
    </w:p>
    <w:p w14:paraId="5455FBDC" w14:textId="77777777" w:rsidR="005F6C44" w:rsidRDefault="005F6C44" w:rsidP="005F6C4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خود اختياري نيست.</w:t>
      </w:r>
    </w:p>
    <w:p w14:paraId="01AC16F2" w14:textId="77777777" w:rsidR="005F6C44" w:rsidRDefault="005F6C44" w:rsidP="005F6C44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۱۳۳۶</w:t>
      </w:r>
    </w:p>
    <w:bookmarkEnd w:id="0"/>
    <w:p w14:paraId="04588C9F" w14:textId="77777777" w:rsidR="005F6C44" w:rsidRDefault="005F6C44"/>
    <w:sectPr w:rsidR="005F6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C44"/>
    <w:rsid w:val="001E3065"/>
    <w:rsid w:val="005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215AE0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065"/>
  </w:style>
  <w:style w:type="paragraph" w:styleId="Heading1">
    <w:name w:val="heading 1"/>
    <w:basedOn w:val="Normal"/>
    <w:next w:val="Normal"/>
    <w:link w:val="Heading1Char"/>
    <w:uiPriority w:val="9"/>
    <w:qFormat/>
    <w:rsid w:val="001E30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0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6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6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6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6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6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6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1E3065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E3065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1E3065"/>
    <w:pPr>
      <w:bidi/>
    </w:pPr>
  </w:style>
  <w:style w:type="paragraph" w:customStyle="1" w:styleId="body">
    <w:name w:val="body"/>
    <w:basedOn w:val="Normal"/>
    <w:qFormat/>
    <w:rsid w:val="001E3065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1E3065"/>
    <w:pPr>
      <w:spacing w:before="360"/>
    </w:pPr>
  </w:style>
  <w:style w:type="paragraph" w:customStyle="1" w:styleId="where">
    <w:name w:val="where"/>
    <w:basedOn w:val="when"/>
    <w:next w:val="NoSpacing"/>
    <w:qFormat/>
    <w:rsid w:val="001E3065"/>
    <w:pPr>
      <w:spacing w:before="0"/>
    </w:pPr>
  </w:style>
  <w:style w:type="paragraph" w:styleId="NoSpacing">
    <w:name w:val="No Spacing"/>
    <w:uiPriority w:val="1"/>
    <w:qFormat/>
    <w:rsid w:val="001E3065"/>
    <w:rPr>
      <w:rFonts w:eastAsiaTheme="minorEastAsia"/>
    </w:rPr>
  </w:style>
  <w:style w:type="paragraph" w:customStyle="1" w:styleId="num">
    <w:name w:val="num"/>
    <w:basedOn w:val="poem"/>
    <w:qFormat/>
    <w:rsid w:val="001E3065"/>
    <w:pPr>
      <w:spacing w:before="240"/>
    </w:pPr>
  </w:style>
  <w:style w:type="paragraph" w:customStyle="1" w:styleId="subname">
    <w:name w:val="subname"/>
    <w:basedOn w:val="num"/>
    <w:next w:val="body"/>
    <w:qFormat/>
    <w:rsid w:val="001E306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E306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0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6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6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3065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3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06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0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306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E3065"/>
    <w:rPr>
      <w:b/>
      <w:bCs/>
    </w:rPr>
  </w:style>
  <w:style w:type="character" w:styleId="Emphasis">
    <w:name w:val="Emphasis"/>
    <w:uiPriority w:val="20"/>
    <w:qFormat/>
    <w:rsid w:val="001E3065"/>
    <w:rPr>
      <w:i/>
      <w:iCs/>
    </w:rPr>
  </w:style>
  <w:style w:type="paragraph" w:styleId="ListParagraph">
    <w:name w:val="List Paragraph"/>
    <w:basedOn w:val="Normal"/>
    <w:uiPriority w:val="34"/>
    <w:qFormat/>
    <w:rsid w:val="001E30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306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306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06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06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E306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E306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E306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E306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E306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306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065"/>
  </w:style>
  <w:style w:type="paragraph" w:styleId="Heading1">
    <w:name w:val="heading 1"/>
    <w:basedOn w:val="Normal"/>
    <w:next w:val="Normal"/>
    <w:link w:val="Heading1Char"/>
    <w:uiPriority w:val="9"/>
    <w:qFormat/>
    <w:rsid w:val="001E30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0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6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6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6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6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6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6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1E3065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E3065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1E3065"/>
    <w:pPr>
      <w:bidi/>
    </w:pPr>
  </w:style>
  <w:style w:type="paragraph" w:customStyle="1" w:styleId="body">
    <w:name w:val="body"/>
    <w:basedOn w:val="Normal"/>
    <w:qFormat/>
    <w:rsid w:val="001E3065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1E3065"/>
    <w:pPr>
      <w:spacing w:before="360"/>
    </w:pPr>
  </w:style>
  <w:style w:type="paragraph" w:customStyle="1" w:styleId="where">
    <w:name w:val="where"/>
    <w:basedOn w:val="when"/>
    <w:next w:val="NoSpacing"/>
    <w:qFormat/>
    <w:rsid w:val="001E3065"/>
    <w:pPr>
      <w:spacing w:before="0"/>
    </w:pPr>
  </w:style>
  <w:style w:type="paragraph" w:styleId="NoSpacing">
    <w:name w:val="No Spacing"/>
    <w:uiPriority w:val="1"/>
    <w:qFormat/>
    <w:rsid w:val="001E3065"/>
    <w:rPr>
      <w:rFonts w:eastAsiaTheme="minorEastAsia"/>
    </w:rPr>
  </w:style>
  <w:style w:type="paragraph" w:customStyle="1" w:styleId="num">
    <w:name w:val="num"/>
    <w:basedOn w:val="poem"/>
    <w:qFormat/>
    <w:rsid w:val="001E3065"/>
    <w:pPr>
      <w:spacing w:before="240"/>
    </w:pPr>
  </w:style>
  <w:style w:type="paragraph" w:customStyle="1" w:styleId="subname">
    <w:name w:val="subname"/>
    <w:basedOn w:val="num"/>
    <w:next w:val="body"/>
    <w:qFormat/>
    <w:rsid w:val="001E306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E306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0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6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6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3065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3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06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0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306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E3065"/>
    <w:rPr>
      <w:b/>
      <w:bCs/>
    </w:rPr>
  </w:style>
  <w:style w:type="character" w:styleId="Emphasis">
    <w:name w:val="Emphasis"/>
    <w:uiPriority w:val="20"/>
    <w:qFormat/>
    <w:rsid w:val="001E3065"/>
    <w:rPr>
      <w:i/>
      <w:iCs/>
    </w:rPr>
  </w:style>
  <w:style w:type="paragraph" w:styleId="ListParagraph">
    <w:name w:val="List Paragraph"/>
    <w:basedOn w:val="Normal"/>
    <w:uiPriority w:val="34"/>
    <w:qFormat/>
    <w:rsid w:val="001E30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306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306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06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06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E306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E306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E306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E306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E306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30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2010-04-05T23:34:00Z</dcterms:created>
  <dcterms:modified xsi:type="dcterms:W3CDTF">2010-04-06T10:07:00Z</dcterms:modified>
</cp:coreProperties>
</file>