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4EBD6" w14:textId="1D345F22" w:rsidR="00602A0B" w:rsidRDefault="008E1654" w:rsidP="00EF1AF5">
      <w:pPr>
        <w:pStyle w:val="poem"/>
        <w:rPr>
          <w:lang w:bidi="fa-IR"/>
        </w:rPr>
      </w:pPr>
      <w:r w:rsidRPr="00C80D3F">
        <w:rPr>
          <w:rFonts w:hint="cs"/>
          <w:rtl/>
          <w:lang w:bidi="fa-IR"/>
        </w:rPr>
        <w:t>چهار سرو</w:t>
      </w:r>
      <w:r w:rsidR="00EF1AF5">
        <w:rPr>
          <w:rFonts w:hint="cs"/>
          <w:rtl/>
          <w:lang w:bidi="fa-IR"/>
        </w:rPr>
        <w:t>د</w:t>
      </w:r>
      <w:r w:rsidRPr="00C80D3F">
        <w:rPr>
          <w:rFonts w:hint="cs"/>
          <w:rtl/>
          <w:lang w:bidi="fa-IR"/>
        </w:rPr>
        <w:t xml:space="preserve"> برا</w:t>
      </w:r>
      <w:r w:rsidR="00C80D3F" w:rsidRPr="00C80D3F">
        <w:rPr>
          <w:rFonts w:hint="cs"/>
          <w:rtl/>
          <w:lang w:bidi="fa-IR"/>
        </w:rPr>
        <w:t>ي</w:t>
      </w:r>
      <w:r w:rsidRPr="00C80D3F">
        <w:rPr>
          <w:rFonts w:hint="cs"/>
          <w:rtl/>
          <w:lang w:bidi="fa-IR"/>
        </w:rPr>
        <w:t xml:space="preserve"> آيدا </w:t>
      </w:r>
    </w:p>
    <w:p w14:paraId="77BE8A0C" w14:textId="77777777" w:rsidR="00BB7534" w:rsidRDefault="00BB7534" w:rsidP="00BB7534">
      <w:pPr>
        <w:pStyle w:val="who"/>
        <w:bidi/>
        <w:rPr>
          <w:rFonts w:asciiTheme="minorHAnsi" w:hAnsiTheme="minorHAnsi"/>
          <w:lang w:bidi="fa-IR"/>
        </w:rPr>
      </w:pPr>
      <w:bookmarkStart w:id="0" w:name="_GoBack"/>
      <w:bookmarkEnd w:id="0"/>
    </w:p>
    <w:p w14:paraId="63C2D815" w14:textId="77777777" w:rsidR="00BB7534" w:rsidRPr="00BB7534" w:rsidRDefault="00BB7534" w:rsidP="00BB7534">
      <w:pPr>
        <w:pStyle w:val="why"/>
        <w:rPr>
          <w:rtl/>
          <w:lang w:bidi="fa-IR"/>
        </w:rPr>
      </w:pPr>
    </w:p>
    <w:p w14:paraId="5B683FF1" w14:textId="77777777" w:rsidR="00602A0B" w:rsidRPr="00C80D3F" w:rsidRDefault="008E1654" w:rsidP="00BB7534">
      <w:pPr>
        <w:pStyle w:val="num"/>
        <w:rPr>
          <w:rtl/>
          <w:lang w:bidi="fa-IR"/>
        </w:rPr>
      </w:pPr>
      <w:r w:rsidRPr="00C80D3F">
        <w:rPr>
          <w:rFonts w:hint="cs"/>
          <w:rtl/>
          <w:lang w:bidi="fa-IR"/>
        </w:rPr>
        <w:t>۱</w:t>
      </w:r>
    </w:p>
    <w:p w14:paraId="4969DA2A" w14:textId="77777777" w:rsidR="00602A0B" w:rsidRPr="00C80D3F" w:rsidRDefault="008E1654" w:rsidP="00BB7534">
      <w:pPr>
        <w:pStyle w:val="subname"/>
        <w:rPr>
          <w:rtl/>
          <w:lang w:bidi="fa-IR"/>
        </w:rPr>
      </w:pPr>
      <w:r w:rsidRPr="00C80D3F">
        <w:rPr>
          <w:rFonts w:hint="cs"/>
          <w:rtl/>
          <w:lang w:bidi="fa-IR"/>
        </w:rPr>
        <w:t>سرود ِ مرد ِ سرگردان</w:t>
      </w:r>
    </w:p>
    <w:p w14:paraId="39F59BB8" w14:textId="44E882DB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مرا مي‌بايد که در اين خم ِ راه</w:t>
      </w:r>
    </w:p>
    <w:p w14:paraId="1E63AEF3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در انتظاري تاب‌سوز</w:t>
      </w:r>
    </w:p>
    <w:p w14:paraId="713B503B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سايه‌گاهي به چوب و سنگ برآرم،</w:t>
      </w:r>
    </w:p>
    <w:p w14:paraId="0B81CADE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4B0C1329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b/>
          <w:bCs/>
          <w:rtl/>
          <w:lang w:bidi="fa-IR"/>
        </w:rPr>
        <w:t>چرا که سرانجام</w:t>
      </w:r>
    </w:p>
    <w:p w14:paraId="496A0AC2" w14:textId="75D9CBD1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b/>
          <w:bCs/>
        </w:rPr>
        <w:t> </w:t>
      </w:r>
      <w:r w:rsidR="00BB7534">
        <w:rPr>
          <w:b/>
          <w:bCs/>
        </w:rPr>
        <w:tab/>
      </w:r>
      <w:r w:rsidRPr="00C80D3F">
        <w:rPr>
          <w:b/>
          <w:bCs/>
        </w:rPr>
        <w:t> </w:t>
      </w:r>
      <w:r w:rsidRPr="00C80D3F">
        <w:tab/>
      </w:r>
      <w:r w:rsidRPr="00C80D3F">
        <w:rPr>
          <w:rFonts w:hint="cs"/>
          <w:b/>
          <w:bCs/>
          <w:rtl/>
          <w:lang w:bidi="fa-IR"/>
        </w:rPr>
        <w:t>اميد</w:t>
      </w:r>
    </w:p>
    <w:p w14:paraId="36006682" w14:textId="3F6CF82D" w:rsidR="00602A0B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b/>
          <w:bCs/>
        </w:rPr>
        <w:t> </w:t>
      </w:r>
      <w:r w:rsidR="008E1654" w:rsidRPr="00C80D3F">
        <w:rPr>
          <w:rFonts w:hint="cs"/>
          <w:rtl/>
          <w:lang w:bidi="fa-IR"/>
        </w:rPr>
        <w:t>از سفري به‌ديرانجاميده بازمي‌آيد.</w:t>
      </w:r>
    </w:p>
    <w:p w14:paraId="0B279617" w14:textId="289F05BA" w:rsidR="00602A0B" w:rsidRPr="00C80D3F" w:rsidRDefault="008E1654" w:rsidP="00BB7534">
      <w:pPr>
        <w:pStyle w:val="body"/>
        <w:bidi/>
        <w:rPr>
          <w:rtl/>
        </w:rPr>
      </w:pPr>
      <w:r w:rsidRPr="00C80D3F">
        <w:t>  </w:t>
      </w:r>
    </w:p>
    <w:p w14:paraId="57B10D7F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b/>
          <w:bCs/>
          <w:rtl/>
          <w:lang w:bidi="fa-IR"/>
        </w:rPr>
        <w:t>به زماني اما</w:t>
      </w:r>
    </w:p>
    <w:p w14:paraId="774FFD64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b/>
          <w:bCs/>
        </w:rPr>
        <w:t> </w:t>
      </w:r>
      <w:r w:rsidRPr="00C80D3F">
        <w:tab/>
      </w:r>
      <w:r w:rsidRPr="00C80D3F">
        <w:rPr>
          <w:rFonts w:hint="cs"/>
          <w:b/>
          <w:bCs/>
          <w:rtl/>
          <w:lang w:bidi="fa-IR"/>
        </w:rPr>
        <w:t>اي دريغ!</w:t>
      </w:r>
    </w:p>
    <w:p w14:paraId="193F1042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b/>
          <w:bCs/>
        </w:rPr>
        <w:t> </w:t>
      </w:r>
      <w:r w:rsidRPr="00C80D3F">
        <w:tab/>
      </w:r>
      <w:r w:rsidRPr="00C80D3F">
        <w:rPr>
          <w:rFonts w:hint="cs"/>
          <w:rtl/>
        </w:rPr>
        <w:t> </w:t>
      </w:r>
      <w:r w:rsidRPr="00C80D3F">
        <w:tab/>
      </w:r>
      <w:r w:rsidRPr="00C80D3F">
        <w:rPr>
          <w:rFonts w:hint="cs"/>
          <w:b/>
          <w:bCs/>
          <w:rtl/>
          <w:lang w:bidi="fa-IR"/>
        </w:rPr>
        <w:t>که مرا</w:t>
      </w:r>
    </w:p>
    <w:p w14:paraId="6257855C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بامي بر سر نيست</w:t>
      </w:r>
    </w:p>
    <w:p w14:paraId="52A40EC9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نه گليمي به زير ِ پاي.</w:t>
      </w:r>
    </w:p>
    <w:p w14:paraId="0BFDFEBD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b/>
          <w:bCs/>
          <w:rtl/>
          <w:lang w:bidi="fa-IR"/>
        </w:rPr>
        <w:t>از تاب ِخورشيد</w:t>
      </w:r>
    </w:p>
    <w:p w14:paraId="03FD27CB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b/>
          <w:bCs/>
        </w:rPr>
        <w:t> </w:t>
      </w:r>
      <w:r w:rsidRPr="00C80D3F">
        <w:tab/>
      </w:r>
      <w:r w:rsidRPr="00C80D3F">
        <w:rPr>
          <w:rFonts w:hint="cs"/>
          <w:b/>
          <w:bCs/>
          <w:rtl/>
          <w:lang w:bidi="fa-IR"/>
        </w:rPr>
        <w:t>تفتيدن را</w:t>
      </w:r>
    </w:p>
    <w:p w14:paraId="3DDD3E4E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سبوئي نيست</w:t>
      </w:r>
    </w:p>
    <w:p w14:paraId="6BAC1258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تا آب‌اش دهم،</w:t>
      </w:r>
    </w:p>
    <w:p w14:paraId="4348BC45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و برآسودن از خسته‌گي را</w:t>
      </w:r>
    </w:p>
    <w:p w14:paraId="66C453D1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b/>
          <w:bCs/>
          <w:rtl/>
          <w:lang w:bidi="fa-IR"/>
        </w:rPr>
        <w:t>باليني نه</w:t>
      </w:r>
    </w:p>
    <w:p w14:paraId="1C0EA0CF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b/>
          <w:bCs/>
        </w:rPr>
        <w:t> </w:t>
      </w:r>
      <w:r w:rsidRPr="00C80D3F">
        <w:tab/>
      </w:r>
      <w:r w:rsidRPr="00C80D3F">
        <w:rPr>
          <w:rFonts w:hint="cs"/>
          <w:b/>
          <w:bCs/>
          <w:rtl/>
          <w:lang w:bidi="fa-IR"/>
        </w:rPr>
        <w:t>که بنشانم‌اش.</w:t>
      </w:r>
    </w:p>
    <w:p w14:paraId="783BF5AB" w14:textId="77777777" w:rsidR="00C80D3F" w:rsidRPr="00C80D3F" w:rsidRDefault="00C80D3F" w:rsidP="00BB7534">
      <w:pPr>
        <w:pStyle w:val="body"/>
        <w:bidi/>
        <w:divId w:val="1590964520"/>
      </w:pPr>
      <w:r w:rsidRPr="00C80D3F">
        <w:rPr>
          <w:b/>
          <w:bCs/>
        </w:rPr>
        <w:t> </w:t>
      </w:r>
    </w:p>
    <w:p w14:paraId="69C8F387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5D337D99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rPr>
          <w:rFonts w:ascii="Times New Roman" w:hAnsi="Times New Roman" w:cs="Times New Roman"/>
        </w:rPr>
        <w:t>□</w:t>
      </w:r>
    </w:p>
    <w:p w14:paraId="1B664494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3D61AE1E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67619242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مسافر ِ چشم‌به‌راهي‌هاي ِ من</w:t>
      </w:r>
    </w:p>
    <w:p w14:paraId="2534D441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بي‌گاهان از راه بخواهد رسيد.</w:t>
      </w:r>
    </w:p>
    <w:p w14:paraId="2F6266D3" w14:textId="77AB6BC3" w:rsidR="00602A0B" w:rsidRPr="00C80D3F" w:rsidRDefault="008E1654" w:rsidP="00BB7534">
      <w:pPr>
        <w:pStyle w:val="body"/>
        <w:bidi/>
        <w:rPr>
          <w:rtl/>
        </w:rPr>
      </w:pPr>
      <w:r w:rsidRPr="00C80D3F">
        <w:t>  </w:t>
      </w:r>
    </w:p>
    <w:p w14:paraId="6D0F6C6A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اي همه‌ي ِ اميدها</w:t>
      </w:r>
    </w:p>
    <w:p w14:paraId="03BF0E74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مرا به برآوردن ِ اين بام</w:t>
      </w:r>
    </w:p>
    <w:p w14:paraId="539A39DA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نيروئي دهيد!</w:t>
      </w:r>
    </w:p>
    <w:p w14:paraId="45390928" w14:textId="26F0F49C" w:rsidR="00602A0B" w:rsidRDefault="008E1654" w:rsidP="00BB7534">
      <w:pPr>
        <w:pStyle w:val="when"/>
        <w:bidi/>
        <w:rPr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۲۹ ارديبهشت ِ ۱۳۴۲</w:t>
      </w:r>
    </w:p>
    <w:p w14:paraId="04E4D17A" w14:textId="77777777" w:rsidR="00BB7534" w:rsidRPr="00BB7534" w:rsidRDefault="00BB7534" w:rsidP="00BB7534">
      <w:pPr>
        <w:pStyle w:val="where"/>
        <w:bidi/>
        <w:rPr>
          <w:rFonts w:asciiTheme="minorHAnsi" w:hAnsiTheme="minorHAnsi"/>
          <w:rtl/>
          <w:lang w:bidi="fa-IR"/>
        </w:rPr>
      </w:pPr>
    </w:p>
    <w:p w14:paraId="66DE54CC" w14:textId="5944EFC3" w:rsidR="00602A0B" w:rsidRPr="00C80D3F" w:rsidRDefault="008E1654" w:rsidP="00BB7534">
      <w:pPr>
        <w:pStyle w:val="num"/>
        <w:rPr>
          <w:rtl/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۲</w:t>
      </w:r>
    </w:p>
    <w:p w14:paraId="03CE4807" w14:textId="2DA7C015" w:rsidR="00602A0B" w:rsidRPr="00BB7534" w:rsidRDefault="008E1654" w:rsidP="00BB7534">
      <w:pPr>
        <w:pStyle w:val="subname"/>
        <w:rPr>
          <w:rFonts w:asciiTheme="minorHAnsi" w:hAnsiTheme="minorHAnsi"/>
          <w:lang w:bidi="fa-IR"/>
        </w:rPr>
      </w:pPr>
      <w:r w:rsidRPr="00C80D3F">
        <w:rPr>
          <w:rFonts w:hint="cs"/>
          <w:rtl/>
          <w:lang w:bidi="fa-IR"/>
        </w:rPr>
        <w:t>سرود ِ آشنائي</w:t>
      </w:r>
    </w:p>
    <w:p w14:paraId="3668E4BA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کيستي که من</w:t>
      </w:r>
    </w:p>
    <w:p w14:paraId="4646C6C3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Fonts w:hint="cs"/>
          <w:rtl/>
          <w:lang w:bidi="fa-IR"/>
        </w:rPr>
        <w:t>اين‌گونه</w:t>
      </w:r>
    </w:p>
    <w:p w14:paraId="5D1D8470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tl/>
        </w:rPr>
        <w:t> </w:t>
      </w:r>
      <w:r w:rsidRPr="00C80D3F">
        <w:tab/>
      </w:r>
      <w:r w:rsidRPr="00C80D3F">
        <w:rPr>
          <w:rFonts w:hint="cs"/>
          <w:rtl/>
          <w:lang w:bidi="fa-IR"/>
        </w:rPr>
        <w:t>به‌اعتماد</w:t>
      </w:r>
    </w:p>
    <w:p w14:paraId="12969E95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نام ِ خود را</w:t>
      </w:r>
    </w:p>
    <w:p w14:paraId="374E7BD8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با تو مي‌گويم</w:t>
      </w:r>
    </w:p>
    <w:p w14:paraId="58F1CC68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کليد ِ خانه‌ام را</w:t>
      </w:r>
    </w:p>
    <w:p w14:paraId="4F3BA1CC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در دست‌ات مي‌گذارم</w:t>
      </w:r>
    </w:p>
    <w:p w14:paraId="3DBAFE27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نان ِ شادي‌هاي‌ام را</w:t>
      </w:r>
    </w:p>
    <w:p w14:paraId="49B4FF5A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با تو قسمت مي‌کنم</w:t>
      </w:r>
    </w:p>
    <w:p w14:paraId="51B39D6D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به کنارت مي‌نشينم و</w:t>
      </w:r>
    </w:p>
    <w:p w14:paraId="2FA65B15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Fonts w:hint="cs"/>
          <w:rtl/>
          <w:lang w:bidi="fa-IR"/>
        </w:rPr>
        <w:t>بر زانوي ِ تو</w:t>
      </w:r>
    </w:p>
    <w:p w14:paraId="46CBA90E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اين‌چنين آرام</w:t>
      </w:r>
    </w:p>
    <w:p w14:paraId="0E21632B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به خواب مي‌روم؟</w:t>
      </w:r>
    </w:p>
    <w:p w14:paraId="3DA099E9" w14:textId="77777777" w:rsidR="00BB7534" w:rsidRDefault="00BB7534" w:rsidP="00BB7534">
      <w:pPr>
        <w:pStyle w:val="body"/>
        <w:bidi/>
      </w:pPr>
    </w:p>
    <w:p w14:paraId="64019A8E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2C9319A5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rPr>
          <w:rFonts w:ascii="Times New Roman" w:hAnsi="Times New Roman" w:cs="Times New Roman"/>
        </w:rPr>
        <w:t>□</w:t>
      </w:r>
    </w:p>
    <w:p w14:paraId="224BA38A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4ACD9B61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35DD3C35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کيستي که من</w:t>
      </w:r>
    </w:p>
    <w:p w14:paraId="6A4A9633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Fonts w:hint="cs"/>
          <w:rtl/>
          <w:lang w:bidi="fa-IR"/>
        </w:rPr>
        <w:t>اين گونه به‌جد</w:t>
      </w:r>
    </w:p>
    <w:p w14:paraId="35970670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در ديار ِ روياهاي ِ خويش</w:t>
      </w:r>
    </w:p>
    <w:p w14:paraId="7DDED40B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با تو درنگ مي‌کنم؟</w:t>
      </w:r>
    </w:p>
    <w:p w14:paraId="206062CF" w14:textId="77777777" w:rsidR="00602A0B" w:rsidRDefault="008E1654" w:rsidP="00BB7534">
      <w:pPr>
        <w:pStyle w:val="when"/>
        <w:bidi/>
        <w:rPr>
          <w:lang w:bidi="fa-IR"/>
        </w:rPr>
      </w:pPr>
      <w:r w:rsidRPr="00C80D3F">
        <w:rPr>
          <w:rFonts w:hint="cs"/>
          <w:rtl/>
          <w:lang w:bidi="fa-IR"/>
        </w:rPr>
        <w:t>۲۹ ارديبهشت ِ ۱۳۴۲</w:t>
      </w:r>
    </w:p>
    <w:p w14:paraId="2B31D7A8" w14:textId="77777777" w:rsidR="00BB7534" w:rsidRPr="00BB7534" w:rsidRDefault="00BB7534" w:rsidP="00BB7534">
      <w:pPr>
        <w:pStyle w:val="where"/>
        <w:bidi/>
        <w:rPr>
          <w:rFonts w:asciiTheme="minorHAnsi" w:hAnsiTheme="minorHAnsi"/>
          <w:rtl/>
          <w:lang w:bidi="fa-IR"/>
        </w:rPr>
      </w:pPr>
    </w:p>
    <w:p w14:paraId="2B50D226" w14:textId="553D494C" w:rsidR="00602A0B" w:rsidRPr="00C80D3F" w:rsidRDefault="008E1654" w:rsidP="00BB7534">
      <w:pPr>
        <w:pStyle w:val="num"/>
        <w:rPr>
          <w:rtl/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۳</w:t>
      </w:r>
    </w:p>
    <w:p w14:paraId="569ABECA" w14:textId="77777777" w:rsidR="00602A0B" w:rsidRPr="00C80D3F" w:rsidRDefault="008E1654" w:rsidP="00BB7534">
      <w:pPr>
        <w:pStyle w:val="subname"/>
        <w:rPr>
          <w:rtl/>
          <w:lang w:bidi="fa-IR"/>
        </w:rPr>
      </w:pPr>
      <w:r w:rsidRPr="00BB7534">
        <w:rPr>
          <w:rFonts w:hint="cs"/>
          <w:rtl/>
        </w:rPr>
        <w:t>کدامين</w:t>
      </w:r>
      <w:r w:rsidRPr="00C80D3F">
        <w:rPr>
          <w:rFonts w:hint="cs"/>
          <w:rtl/>
          <w:lang w:bidi="fa-IR"/>
        </w:rPr>
        <w:t xml:space="preserve"> ابليس ...</w:t>
      </w:r>
    </w:p>
    <w:p w14:paraId="38D29C6B" w14:textId="322B02DA" w:rsidR="00C80D3F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t> </w:t>
      </w:r>
      <w:r w:rsidR="00C80D3F" w:rsidRPr="00C80D3F">
        <w:rPr>
          <w:rFonts w:hint="cs"/>
          <w:rtl/>
          <w:lang w:bidi="fa-IR"/>
        </w:rPr>
        <w:t>کدامين ابليس</w:t>
      </w:r>
    </w:p>
    <w:p w14:paraId="39FA6D79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Fonts w:hint="cs"/>
          <w:rtl/>
          <w:lang w:bidi="fa-IR"/>
        </w:rPr>
        <w:t>تورا</w:t>
      </w:r>
    </w:p>
    <w:p w14:paraId="4B8A8A7B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tl/>
        </w:rPr>
        <w:t> </w:t>
      </w:r>
      <w:r w:rsidRPr="00C80D3F">
        <w:tab/>
      </w:r>
      <w:r w:rsidRPr="00C80D3F">
        <w:rPr>
          <w:rFonts w:hint="cs"/>
          <w:rtl/>
          <w:lang w:bidi="fa-IR"/>
        </w:rPr>
        <w:t>اين‌چنين</w:t>
      </w:r>
    </w:p>
    <w:p w14:paraId="09382702" w14:textId="37192F3A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به گفتن ِ نه</w:t>
      </w:r>
    </w:p>
    <w:p w14:paraId="269B47FB" w14:textId="0CDE6904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 </w:t>
      </w:r>
      <w:r w:rsidRPr="00C80D3F">
        <w:tab/>
      </w:r>
      <w:r w:rsidRPr="00C80D3F">
        <w:rPr>
          <w:rFonts w:hint="cs"/>
          <w:rtl/>
          <w:lang w:bidi="fa-IR"/>
        </w:rPr>
        <w:t>وسوسه مي‌کند؟</w:t>
      </w:r>
    </w:p>
    <w:p w14:paraId="39A0B068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يا اگر خود فرشته‌ئي‌ست</w:t>
      </w:r>
    </w:p>
    <w:p w14:paraId="741CF269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از دام ِ کدام اهرمن‌ات</w:t>
      </w:r>
    </w:p>
    <w:p w14:paraId="4F3E1D02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Fonts w:hint="cs"/>
          <w:rtl/>
          <w:lang w:bidi="fa-IR"/>
        </w:rPr>
        <w:t>بدين‌گونه</w:t>
      </w:r>
    </w:p>
    <w:p w14:paraId="18FD3C60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tl/>
        </w:rPr>
        <w:t> </w:t>
      </w:r>
      <w:r w:rsidRPr="00C80D3F">
        <w:tab/>
      </w:r>
      <w:r w:rsidRPr="00C80D3F">
        <w:rPr>
          <w:rFonts w:hint="cs"/>
          <w:rtl/>
          <w:lang w:bidi="fa-IR"/>
        </w:rPr>
        <w:t>هُشدار مي‌دهد؟</w:t>
      </w:r>
    </w:p>
    <w:p w14:paraId="5113C6FF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ترديدي‌ست اين؟</w:t>
      </w:r>
    </w:p>
    <w:p w14:paraId="7EC5F6FB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يا خود</w:t>
      </w:r>
    </w:p>
    <w:p w14:paraId="0BA0ECEE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گام‌ْصداي ِ بازپسين قدم‌هاست</w:t>
      </w:r>
    </w:p>
    <w:p w14:paraId="37AE0F99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که غُربت را به جانب ِ زادگاه ِ آشنائي</w:t>
      </w:r>
    </w:p>
    <w:p w14:paraId="2B992FB5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فرود مي‌آيي؟</w:t>
      </w:r>
    </w:p>
    <w:p w14:paraId="4A84014E" w14:textId="77777777" w:rsidR="00602A0B" w:rsidRDefault="008E1654" w:rsidP="00BB7534">
      <w:pPr>
        <w:pStyle w:val="when"/>
        <w:bidi/>
        <w:rPr>
          <w:lang w:bidi="fa-IR"/>
        </w:rPr>
      </w:pPr>
      <w:r w:rsidRPr="00C80D3F">
        <w:rPr>
          <w:rFonts w:hint="cs"/>
          <w:rtl/>
          <w:lang w:bidi="fa-IR"/>
        </w:rPr>
        <w:t>۳۰ ارديبهشت ِ ۱۳۴۲</w:t>
      </w:r>
    </w:p>
    <w:p w14:paraId="065204B7" w14:textId="77777777" w:rsidR="00BB7534" w:rsidRPr="00BB7534" w:rsidRDefault="00BB7534" w:rsidP="00BB7534">
      <w:pPr>
        <w:pStyle w:val="where"/>
        <w:bidi/>
        <w:rPr>
          <w:rFonts w:asciiTheme="minorHAnsi" w:hAnsiTheme="minorHAnsi"/>
          <w:rtl/>
          <w:lang w:bidi="fa-IR"/>
        </w:rPr>
      </w:pPr>
    </w:p>
    <w:p w14:paraId="4E96271A" w14:textId="4B6F63FE" w:rsidR="00602A0B" w:rsidRPr="00C80D3F" w:rsidRDefault="008E1654" w:rsidP="00BB7534">
      <w:pPr>
        <w:pStyle w:val="num"/>
        <w:rPr>
          <w:rtl/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۴</w:t>
      </w:r>
    </w:p>
    <w:p w14:paraId="7166FB5E" w14:textId="77777777" w:rsidR="00602A0B" w:rsidRPr="00C80D3F" w:rsidRDefault="008E1654" w:rsidP="00BB7534">
      <w:pPr>
        <w:pStyle w:val="subname"/>
        <w:rPr>
          <w:rtl/>
          <w:lang w:bidi="fa-IR"/>
        </w:rPr>
      </w:pPr>
      <w:r w:rsidRPr="00C80D3F">
        <w:rPr>
          <w:rFonts w:hint="cs"/>
          <w:rtl/>
          <w:lang w:bidi="fa-IR"/>
        </w:rPr>
        <w:t>سرود براي ِ سپاس و پرستش</w:t>
      </w:r>
    </w:p>
    <w:p w14:paraId="4AC7B443" w14:textId="0B5BE131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rPr>
          <w:rFonts w:hint="cs"/>
          <w:rtl/>
          <w:lang w:bidi="fa-IR"/>
        </w:rPr>
        <w:t>بوسه‌هاي ِ تو</w:t>
      </w:r>
    </w:p>
    <w:p w14:paraId="6A5B4541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گنجشکَکان ِ پُرگوي ِ باغ‌اند</w:t>
      </w:r>
    </w:p>
    <w:p w14:paraId="4A7CC36D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و پستان‌هاي‌ات کندوي ِ کوهستان‌هاست</w:t>
      </w:r>
    </w:p>
    <w:p w14:paraId="2F620D42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و تن‌ات</w:t>
      </w:r>
    </w:p>
    <w:p w14:paraId="5FA35C97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رازي‌ست جاودانه</w:t>
      </w:r>
    </w:p>
    <w:p w14:paraId="3B6F24D9" w14:textId="5EDAC713" w:rsidR="00C80D3F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t> </w:t>
      </w:r>
      <w:r w:rsidR="00C80D3F" w:rsidRPr="00C80D3F">
        <w:rPr>
          <w:rFonts w:hint="cs"/>
          <w:rtl/>
          <w:lang w:bidi="fa-IR"/>
        </w:rPr>
        <w:t>که در خلوتي عظيم</w:t>
      </w:r>
    </w:p>
    <w:p w14:paraId="470EA8F4" w14:textId="77777777" w:rsidR="00C80D3F" w:rsidRPr="00C80D3F" w:rsidRDefault="00C80D3F" w:rsidP="00BB7534">
      <w:pPr>
        <w:pStyle w:val="body"/>
        <w:bidi/>
        <w:rPr>
          <w:rtl/>
          <w:lang w:bidi="fa-IR"/>
        </w:rPr>
      </w:pPr>
      <w:r w:rsidRPr="00C80D3F">
        <w:t> </w:t>
      </w:r>
      <w:r w:rsidRPr="00C80D3F">
        <w:tab/>
      </w:r>
      <w:r w:rsidRPr="00C80D3F">
        <w:rPr>
          <w:rFonts w:hint="cs"/>
          <w:rtl/>
          <w:lang w:bidi="fa-IR"/>
        </w:rPr>
        <w:t>با من‌اش در ميان مي‌گذارند.</w:t>
      </w:r>
    </w:p>
    <w:p w14:paraId="410A995F" w14:textId="77777777" w:rsidR="00BB7534" w:rsidRDefault="00BB7534" w:rsidP="00BB7534">
      <w:pPr>
        <w:pStyle w:val="body"/>
        <w:bidi/>
        <w:rPr>
          <w:lang w:bidi="fa-IR"/>
        </w:rPr>
      </w:pPr>
    </w:p>
    <w:p w14:paraId="28E4C584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تن ِ تو آهنگي‌ست</w:t>
      </w:r>
    </w:p>
    <w:p w14:paraId="6B7A20A8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و تن ِ من کلمه‌ئي که در آن مي‌نشيند</w:t>
      </w:r>
    </w:p>
    <w:p w14:paraId="4743C6B7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تا نغمه‌ئي در وجود آيد:</w:t>
      </w:r>
    </w:p>
    <w:p w14:paraId="0E2B33B9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سرودي که تداوم را مي‌تپد.</w:t>
      </w:r>
    </w:p>
    <w:p w14:paraId="0A141F8A" w14:textId="77777777" w:rsidR="00BB7534" w:rsidRDefault="00BB7534" w:rsidP="00BB7534">
      <w:pPr>
        <w:pStyle w:val="body"/>
        <w:bidi/>
        <w:rPr>
          <w:lang w:bidi="fa-IR"/>
        </w:rPr>
      </w:pPr>
    </w:p>
    <w:p w14:paraId="3B18CF95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در نگاه‌ات همه‌ي ِ مهرباني‌هاست:</w:t>
      </w:r>
    </w:p>
    <w:p w14:paraId="41E048B1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قاصدي که زنده‌گي را خبر مي‌دهد.</w:t>
      </w:r>
    </w:p>
    <w:p w14:paraId="5681C304" w14:textId="77777777" w:rsidR="00602A0B" w:rsidRPr="00C80D3F" w:rsidRDefault="008E1654" w:rsidP="00BB7534">
      <w:pPr>
        <w:pStyle w:val="body"/>
        <w:bidi/>
        <w:rPr>
          <w:rtl/>
        </w:rPr>
      </w:pPr>
      <w:r w:rsidRPr="00C80D3F">
        <w:t> </w:t>
      </w:r>
    </w:p>
    <w:p w14:paraId="4B235EBF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و در سکوت‌ات همه‌ي ِ صداها:</w:t>
      </w:r>
    </w:p>
    <w:p w14:paraId="26F6AD9D" w14:textId="77777777" w:rsidR="00602A0B" w:rsidRPr="00C80D3F" w:rsidRDefault="008E1654" w:rsidP="00BB7534">
      <w:pPr>
        <w:pStyle w:val="body"/>
        <w:bidi/>
        <w:rPr>
          <w:rtl/>
          <w:lang w:bidi="fa-IR"/>
        </w:rPr>
      </w:pPr>
      <w:r w:rsidRPr="00C80D3F">
        <w:rPr>
          <w:rFonts w:hint="cs"/>
          <w:rtl/>
          <w:lang w:bidi="fa-IR"/>
        </w:rPr>
        <w:t>فريادي که بودن را تجربه مي‌کند.</w:t>
      </w:r>
    </w:p>
    <w:p w14:paraId="241ACE6C" w14:textId="77777777" w:rsidR="00602A0B" w:rsidRDefault="008E1654" w:rsidP="00BB7534">
      <w:pPr>
        <w:pStyle w:val="when"/>
        <w:bidi/>
        <w:rPr>
          <w:lang w:bidi="fa-IR"/>
        </w:rPr>
      </w:pPr>
      <w:r w:rsidRPr="00C80D3F">
        <w:rPr>
          <w:rFonts w:hint="cs"/>
          <w:rtl/>
          <w:lang w:bidi="fa-IR"/>
        </w:rPr>
        <w:t>۳۱ ارديبهشت ِ ۱۳۴۲</w:t>
      </w:r>
    </w:p>
    <w:p w14:paraId="7735CC76" w14:textId="77777777" w:rsidR="00BB7534" w:rsidRPr="00BB7534" w:rsidRDefault="00BB7534" w:rsidP="00BB7534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BB7534" w:rsidRPr="00BB7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E1654"/>
    <w:rsid w:val="00602A0B"/>
    <w:rsid w:val="008E1654"/>
    <w:rsid w:val="00BB7534"/>
    <w:rsid w:val="00C80D3F"/>
    <w:rsid w:val="00E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CBA2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3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5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3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B753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B753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B7534"/>
    <w:pPr>
      <w:bidi/>
    </w:pPr>
  </w:style>
  <w:style w:type="paragraph" w:customStyle="1" w:styleId="num">
    <w:name w:val="num"/>
    <w:basedOn w:val="poem"/>
    <w:qFormat/>
    <w:rsid w:val="00BB7534"/>
    <w:pPr>
      <w:spacing w:before="240"/>
    </w:pPr>
  </w:style>
  <w:style w:type="paragraph" w:customStyle="1" w:styleId="body">
    <w:name w:val="body"/>
    <w:basedOn w:val="Normal"/>
    <w:qFormat/>
    <w:rsid w:val="00BB7534"/>
    <w:rPr>
      <w:color w:val="000000"/>
    </w:rPr>
  </w:style>
  <w:style w:type="paragraph" w:customStyle="1" w:styleId="when">
    <w:name w:val="when"/>
    <w:basedOn w:val="who"/>
    <w:next w:val="where"/>
    <w:qFormat/>
    <w:rsid w:val="00BB7534"/>
    <w:pPr>
      <w:spacing w:before="360"/>
    </w:pPr>
  </w:style>
  <w:style w:type="paragraph" w:customStyle="1" w:styleId="where">
    <w:name w:val="where"/>
    <w:basedOn w:val="when"/>
    <w:next w:val="NoSpacing"/>
    <w:qFormat/>
    <w:rsid w:val="00BB7534"/>
    <w:pPr>
      <w:spacing w:before="0"/>
    </w:pPr>
  </w:style>
  <w:style w:type="paragraph" w:styleId="NoSpacing">
    <w:name w:val="No Spacing"/>
    <w:uiPriority w:val="1"/>
    <w:qFormat/>
    <w:rsid w:val="00BB753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B753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B753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3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3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753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7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53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75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B7534"/>
    <w:rPr>
      <w:b/>
      <w:bCs/>
    </w:rPr>
  </w:style>
  <w:style w:type="character" w:styleId="Emphasis">
    <w:name w:val="Emphasis"/>
    <w:uiPriority w:val="20"/>
    <w:qFormat/>
    <w:rsid w:val="00BB7534"/>
    <w:rPr>
      <w:i/>
      <w:iCs/>
    </w:rPr>
  </w:style>
  <w:style w:type="paragraph" w:styleId="ListParagraph">
    <w:name w:val="List Paragraph"/>
    <w:basedOn w:val="Normal"/>
    <w:uiPriority w:val="34"/>
    <w:qFormat/>
    <w:rsid w:val="00BB753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B753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75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3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3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B753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753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B753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B75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B75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5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3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5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3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B753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B753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B7534"/>
    <w:pPr>
      <w:bidi/>
    </w:pPr>
  </w:style>
  <w:style w:type="paragraph" w:customStyle="1" w:styleId="num">
    <w:name w:val="num"/>
    <w:basedOn w:val="poem"/>
    <w:qFormat/>
    <w:rsid w:val="00BB7534"/>
    <w:pPr>
      <w:spacing w:before="240"/>
    </w:pPr>
  </w:style>
  <w:style w:type="paragraph" w:customStyle="1" w:styleId="body">
    <w:name w:val="body"/>
    <w:basedOn w:val="Normal"/>
    <w:qFormat/>
    <w:rsid w:val="00BB7534"/>
    <w:rPr>
      <w:color w:val="000000"/>
    </w:rPr>
  </w:style>
  <w:style w:type="paragraph" w:customStyle="1" w:styleId="when">
    <w:name w:val="when"/>
    <w:basedOn w:val="who"/>
    <w:next w:val="where"/>
    <w:qFormat/>
    <w:rsid w:val="00BB7534"/>
    <w:pPr>
      <w:spacing w:before="360"/>
    </w:pPr>
  </w:style>
  <w:style w:type="paragraph" w:customStyle="1" w:styleId="where">
    <w:name w:val="where"/>
    <w:basedOn w:val="when"/>
    <w:next w:val="NoSpacing"/>
    <w:qFormat/>
    <w:rsid w:val="00BB7534"/>
    <w:pPr>
      <w:spacing w:before="0"/>
    </w:pPr>
  </w:style>
  <w:style w:type="paragraph" w:styleId="NoSpacing">
    <w:name w:val="No Spacing"/>
    <w:uiPriority w:val="1"/>
    <w:qFormat/>
    <w:rsid w:val="00BB753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B753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B753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3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3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753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7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53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75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B7534"/>
    <w:rPr>
      <w:b/>
      <w:bCs/>
    </w:rPr>
  </w:style>
  <w:style w:type="character" w:styleId="Emphasis">
    <w:name w:val="Emphasis"/>
    <w:uiPriority w:val="20"/>
    <w:qFormat/>
    <w:rsid w:val="00BB7534"/>
    <w:rPr>
      <w:i/>
      <w:iCs/>
    </w:rPr>
  </w:style>
  <w:style w:type="paragraph" w:styleId="ListParagraph">
    <w:name w:val="List Paragraph"/>
    <w:basedOn w:val="Normal"/>
    <w:uiPriority w:val="34"/>
    <w:qFormat/>
    <w:rsid w:val="00BB753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B753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75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3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3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B753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753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B753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B75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B75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5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6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2010-03-16T16:11:00Z</dcterms:created>
  <dcterms:modified xsi:type="dcterms:W3CDTF">2010-04-06T12:06:00Z</dcterms:modified>
</cp:coreProperties>
</file>