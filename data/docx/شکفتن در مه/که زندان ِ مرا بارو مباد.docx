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F05F0" w14:textId="77777777" w:rsidR="00140557" w:rsidRDefault="00140557" w:rsidP="00140557">
      <w:pPr>
        <w:pStyle w:val="poem"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که زندان ِ مرا بارو مباد</w:t>
      </w:r>
    </w:p>
    <w:p w14:paraId="5C937CDC" w14:textId="77777777" w:rsidR="00140557" w:rsidRDefault="00140557" w:rsidP="00140557">
      <w:pPr>
        <w:pStyle w:val="NormalWeb"/>
        <w:spacing w:before="0" w:beforeAutospacing="0" w:after="0" w:afterAutospacing="0"/>
        <w:rPr>
          <w:rFonts w:cs="Zar"/>
          <w:sz w:val="20"/>
          <w:szCs w:val="20"/>
          <w:rtl/>
        </w:rPr>
      </w:pPr>
      <w:r>
        <w:rPr>
          <w:rFonts w:cs="Zar" w:hint="cs"/>
          <w:sz w:val="20"/>
          <w:szCs w:val="20"/>
        </w:rPr>
        <w:t> </w:t>
      </w:r>
    </w:p>
    <w:p w14:paraId="2129F85D" w14:textId="77777777" w:rsidR="00140557" w:rsidRDefault="00140557" w:rsidP="00140557">
      <w:pPr>
        <w:pStyle w:val="NormalWeb"/>
        <w:spacing w:before="0" w:beforeAutospacing="0" w:after="0" w:afterAutospacing="0"/>
        <w:rPr>
          <w:rFonts w:cs="Zar"/>
          <w:sz w:val="20"/>
          <w:szCs w:val="20"/>
          <w:rtl/>
        </w:rPr>
      </w:pPr>
      <w:r>
        <w:rPr>
          <w:rFonts w:cs="Zar" w:hint="cs"/>
          <w:sz w:val="20"/>
          <w:szCs w:val="20"/>
        </w:rPr>
        <w:t> </w:t>
      </w:r>
    </w:p>
    <w:p w14:paraId="6229C599" w14:textId="77777777" w:rsidR="00140557" w:rsidRDefault="00140557" w:rsidP="00140557">
      <w:pPr>
        <w:pStyle w:val="num"/>
        <w:rPr>
          <w:rtl/>
        </w:rPr>
      </w:pPr>
      <w:r>
        <w:rPr>
          <w:rFonts w:hint="cs"/>
        </w:rPr>
        <w:t> </w:t>
      </w:r>
    </w:p>
    <w:p w14:paraId="778E7929" w14:textId="77777777" w:rsidR="00140557" w:rsidRDefault="00140557" w:rsidP="00140557">
      <w:pPr>
        <w:pStyle w:val="subname"/>
        <w:rPr>
          <w:rtl/>
        </w:rPr>
      </w:pPr>
      <w:r>
        <w:rPr>
          <w:rFonts w:hint="cs"/>
        </w:rPr>
        <w:t> </w:t>
      </w:r>
    </w:p>
    <w:p w14:paraId="2FCB2064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زندان ِ مرا بارو مباد</w:t>
      </w:r>
    </w:p>
    <w:p w14:paraId="1EA677F8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پوستي که بر استخوان‌ام.</w:t>
      </w:r>
    </w:p>
    <w:p w14:paraId="73551E30" w14:textId="77777777" w:rsidR="00140557" w:rsidRDefault="00140557" w:rsidP="00140557">
      <w:pPr>
        <w:pStyle w:val="body"/>
        <w:bidi/>
        <w:rPr>
          <w:rFonts w:cs="Times New Roman"/>
          <w:rtl/>
        </w:rPr>
      </w:pPr>
      <w:r>
        <w:t> </w:t>
      </w:r>
    </w:p>
    <w:p w14:paraId="23740103" w14:textId="77777777" w:rsidR="00140557" w:rsidRDefault="00140557" w:rsidP="00140557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457A762" w14:textId="77777777" w:rsidR="00140557" w:rsidRDefault="00140557" w:rsidP="00140557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بارويي آری،</w:t>
      </w:r>
    </w:p>
    <w:p w14:paraId="21BD2588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</w:t>
      </w:r>
    </w:p>
    <w:p w14:paraId="70559E75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گِرد بر گِرد ِ جهان</w:t>
      </w:r>
    </w:p>
    <w:p w14:paraId="1FACD65B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فراگرد ِ تنهايي ِ جان‌ام.</w:t>
      </w:r>
    </w:p>
    <w:p w14:paraId="44A8319B" w14:textId="77777777" w:rsidR="00140557" w:rsidRDefault="00140557" w:rsidP="00140557">
      <w:pPr>
        <w:pStyle w:val="body"/>
        <w:bidi/>
        <w:rPr>
          <w:rFonts w:cs="Times New Roman"/>
          <w:rtl/>
        </w:rPr>
      </w:pPr>
      <w:r>
        <w:t> </w:t>
      </w:r>
    </w:p>
    <w:p w14:paraId="0383EB44" w14:textId="77777777" w:rsidR="00140557" w:rsidRDefault="00140557" w:rsidP="00140557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6E54F04" w14:textId="77777777" w:rsidR="00140557" w:rsidRDefault="00140557" w:rsidP="00140557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آه</w:t>
      </w:r>
    </w:p>
    <w:p w14:paraId="561538F3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آرزو! آرزو!</w:t>
      </w:r>
    </w:p>
    <w:p w14:paraId="07369CB8" w14:textId="77777777" w:rsidR="00140557" w:rsidRDefault="00140557" w:rsidP="00140557">
      <w:pPr>
        <w:pStyle w:val="body"/>
        <w:bidi/>
        <w:rPr>
          <w:rFonts w:cs="Times New Roman"/>
          <w:rtl/>
        </w:rPr>
      </w:pPr>
      <w:r>
        <w:t> </w:t>
      </w:r>
    </w:p>
    <w:p w14:paraId="5526FB89" w14:textId="77777777" w:rsidR="00140557" w:rsidRDefault="00140557" w:rsidP="00140557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38C958E" w14:textId="77777777" w:rsidR="00140557" w:rsidRDefault="00140557" w:rsidP="00140557">
      <w:pPr>
        <w:pStyle w:val="body"/>
        <w:bidi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>□</w:t>
      </w:r>
    </w:p>
    <w:p w14:paraId="535239CF" w14:textId="77777777" w:rsidR="00140557" w:rsidRDefault="00140557" w:rsidP="00140557">
      <w:pPr>
        <w:pStyle w:val="body"/>
        <w:bidi/>
        <w:rPr>
          <w:rtl/>
        </w:rPr>
      </w:pPr>
      <w:r>
        <w:t> </w:t>
      </w:r>
    </w:p>
    <w:p w14:paraId="14809025" w14:textId="77777777" w:rsidR="00140557" w:rsidRDefault="00140557" w:rsidP="00140557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3269C08" w14:textId="77777777" w:rsidR="00140557" w:rsidRDefault="00140557" w:rsidP="00140557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پيازينه پوست‌وار حصاری</w:t>
      </w:r>
    </w:p>
    <w:p w14:paraId="1B3CA86A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با خلوت ِ خويش چون به خالي بنشينم</w:t>
      </w:r>
    </w:p>
    <w:p w14:paraId="0115A541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هفت دربازه فراز آيد</w:t>
      </w:r>
    </w:p>
    <w:p w14:paraId="367171AD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نياز و تعلق ِ جان.</w:t>
      </w:r>
    </w:p>
    <w:p w14:paraId="3922C321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فروبسته باد</w:t>
      </w:r>
    </w:p>
    <w:p w14:paraId="05A4A0A9" w14:textId="77777777" w:rsidR="00140557" w:rsidRDefault="00140557" w:rsidP="00140557">
      <w:pPr>
        <w:pStyle w:val="body"/>
        <w:bidi/>
        <w:rPr>
          <w:rFonts w:cs="Times New Roman"/>
          <w:rtl/>
        </w:rPr>
      </w:pPr>
      <w:r>
        <w:t> </w:t>
      </w:r>
    </w:p>
    <w:p w14:paraId="17B41471" w14:textId="77777777" w:rsidR="00140557" w:rsidRPr="00AF1639" w:rsidRDefault="00140557" w:rsidP="00140557">
      <w:pPr>
        <w:pStyle w:val="body"/>
        <w:bidi/>
        <w:rPr>
          <w:rtl/>
          <w:lang w:bidi="fa-IR"/>
        </w:rPr>
      </w:pPr>
      <w:bookmarkStart w:id="0" w:name="_GoBack"/>
      <w:r w:rsidRPr="00AF1639">
        <w:rPr>
          <w:rFonts w:hint="cs"/>
          <w:rtl/>
          <w:lang w:bidi="fa-IR"/>
        </w:rPr>
        <w:t>آری فروبسته باد و</w:t>
      </w:r>
    </w:p>
    <w:p w14:paraId="7280EA7F" w14:textId="77777777" w:rsidR="00140557" w:rsidRPr="00AF1639" w:rsidRDefault="00140557" w:rsidP="00140557">
      <w:pPr>
        <w:pStyle w:val="body"/>
        <w:bidi/>
        <w:rPr>
          <w:rFonts w:cs="Times New Roman"/>
          <w:rtl/>
        </w:rPr>
      </w:pPr>
      <w:r w:rsidRPr="00AF1639">
        <w:t xml:space="preserve">                          </w:t>
      </w:r>
      <w:r w:rsidRPr="00AF1639">
        <w:rPr>
          <w:rFonts w:hint="cs"/>
          <w:rtl/>
          <w:lang w:bidi="fa-IR"/>
        </w:rPr>
        <w:t>فروبسته‌تر،</w:t>
      </w:r>
    </w:p>
    <w:bookmarkEnd w:id="0"/>
    <w:p w14:paraId="56B0F3DC" w14:textId="77777777" w:rsidR="00140557" w:rsidRDefault="00140557" w:rsidP="00140557">
      <w:pPr>
        <w:pStyle w:val="body"/>
        <w:bidi/>
        <w:rPr>
          <w:rtl/>
        </w:rPr>
      </w:pPr>
      <w:r>
        <w:t> </w:t>
      </w:r>
    </w:p>
    <w:p w14:paraId="5D882426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 هر دربازه</w:t>
      </w:r>
    </w:p>
    <w:p w14:paraId="4ADFAEDB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هفت قفل ِ آهن‌جوش ِ گران!</w:t>
      </w:r>
    </w:p>
    <w:p w14:paraId="0243D45D" w14:textId="77777777" w:rsidR="00140557" w:rsidRDefault="00140557" w:rsidP="00140557">
      <w:pPr>
        <w:pStyle w:val="body"/>
        <w:bidi/>
        <w:rPr>
          <w:rFonts w:cs="Times New Roman"/>
          <w:rtl/>
        </w:rPr>
      </w:pPr>
      <w:r>
        <w:t> </w:t>
      </w:r>
    </w:p>
    <w:p w14:paraId="7F36AE3A" w14:textId="77777777" w:rsidR="00140557" w:rsidRDefault="00140557" w:rsidP="00140557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FC6DAFC" w14:textId="77777777" w:rsidR="00140557" w:rsidRDefault="00140557" w:rsidP="00140557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آه</w:t>
      </w:r>
    </w:p>
    <w:p w14:paraId="3ACBE651" w14:textId="77777777" w:rsidR="00140557" w:rsidRDefault="00140557" w:rsidP="0014055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آرزو! آرزو!</w:t>
      </w:r>
    </w:p>
    <w:p w14:paraId="3B4F7323" w14:textId="77777777" w:rsidR="00140557" w:rsidRDefault="00140557" w:rsidP="00140557">
      <w:pPr>
        <w:pStyle w:val="when"/>
        <w:bidi/>
        <w:rPr>
          <w:lang w:bidi="fa-IR"/>
        </w:rPr>
      </w:pPr>
      <w:r>
        <w:rPr>
          <w:color w:val="000000"/>
        </w:rPr>
        <w:t> </w:t>
      </w:r>
      <w:r>
        <w:rPr>
          <w:rFonts w:ascii="Tahoma" w:hAnsi="Tahoma" w:cs="Tahoma"/>
          <w:color w:val="000000"/>
        </w:rPr>
        <w:t> </w:t>
      </w:r>
      <w:r>
        <w:rPr>
          <w:rFonts w:hint="cs"/>
          <w:rtl/>
          <w:lang w:bidi="fa-IR"/>
        </w:rPr>
        <w:t>۱۳۴۸</w:t>
      </w:r>
    </w:p>
    <w:p w14:paraId="7200EB04" w14:textId="77777777" w:rsidR="00140557" w:rsidRPr="00140557" w:rsidRDefault="00140557" w:rsidP="00140557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140557" w:rsidRPr="00140557" w:rsidSect="00574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57"/>
    <w:rsid w:val="00140557"/>
    <w:rsid w:val="00677319"/>
    <w:rsid w:val="00A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6973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557"/>
  </w:style>
  <w:style w:type="paragraph" w:styleId="Heading1">
    <w:name w:val="heading 1"/>
    <w:basedOn w:val="Normal"/>
    <w:next w:val="Normal"/>
    <w:link w:val="Heading1Char"/>
    <w:uiPriority w:val="9"/>
    <w:qFormat/>
    <w:rsid w:val="001405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55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55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55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55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55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140557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40557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140557"/>
    <w:pPr>
      <w:bidi/>
    </w:pPr>
  </w:style>
  <w:style w:type="paragraph" w:customStyle="1" w:styleId="num">
    <w:name w:val="num"/>
    <w:basedOn w:val="poem"/>
    <w:qFormat/>
    <w:rsid w:val="00140557"/>
    <w:pPr>
      <w:spacing w:before="240"/>
    </w:pPr>
  </w:style>
  <w:style w:type="paragraph" w:customStyle="1" w:styleId="body">
    <w:name w:val="body"/>
    <w:basedOn w:val="Normal"/>
    <w:qFormat/>
    <w:rsid w:val="00140557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140557"/>
    <w:pPr>
      <w:spacing w:before="360"/>
    </w:pPr>
  </w:style>
  <w:style w:type="paragraph" w:customStyle="1" w:styleId="where">
    <w:name w:val="where"/>
    <w:basedOn w:val="when"/>
    <w:next w:val="NoSpacing"/>
    <w:qFormat/>
    <w:rsid w:val="00140557"/>
    <w:pPr>
      <w:spacing w:before="0"/>
    </w:pPr>
  </w:style>
  <w:style w:type="paragraph" w:styleId="NoSpacing">
    <w:name w:val="No Spacing"/>
    <w:uiPriority w:val="1"/>
    <w:qFormat/>
    <w:rsid w:val="0014055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4055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4055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5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55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5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5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5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55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5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55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55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40557"/>
    <w:rPr>
      <w:b/>
      <w:bCs/>
    </w:rPr>
  </w:style>
  <w:style w:type="character" w:styleId="Emphasis">
    <w:name w:val="Emphasis"/>
    <w:uiPriority w:val="20"/>
    <w:qFormat/>
    <w:rsid w:val="00140557"/>
    <w:rPr>
      <w:i/>
      <w:iCs/>
    </w:rPr>
  </w:style>
  <w:style w:type="paragraph" w:styleId="ListParagraph">
    <w:name w:val="List Paragraph"/>
    <w:basedOn w:val="Normal"/>
    <w:uiPriority w:val="34"/>
    <w:qFormat/>
    <w:rsid w:val="001405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55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055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5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55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4055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4055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4055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4055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4055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55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557"/>
  </w:style>
  <w:style w:type="paragraph" w:styleId="Heading1">
    <w:name w:val="heading 1"/>
    <w:basedOn w:val="Normal"/>
    <w:next w:val="Normal"/>
    <w:link w:val="Heading1Char"/>
    <w:uiPriority w:val="9"/>
    <w:qFormat/>
    <w:rsid w:val="001405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55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55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55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55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55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140557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40557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140557"/>
    <w:pPr>
      <w:bidi/>
    </w:pPr>
  </w:style>
  <w:style w:type="paragraph" w:customStyle="1" w:styleId="num">
    <w:name w:val="num"/>
    <w:basedOn w:val="poem"/>
    <w:qFormat/>
    <w:rsid w:val="00140557"/>
    <w:pPr>
      <w:spacing w:before="240"/>
    </w:pPr>
  </w:style>
  <w:style w:type="paragraph" w:customStyle="1" w:styleId="body">
    <w:name w:val="body"/>
    <w:basedOn w:val="Normal"/>
    <w:qFormat/>
    <w:rsid w:val="00140557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140557"/>
    <w:pPr>
      <w:spacing w:before="360"/>
    </w:pPr>
  </w:style>
  <w:style w:type="paragraph" w:customStyle="1" w:styleId="where">
    <w:name w:val="where"/>
    <w:basedOn w:val="when"/>
    <w:next w:val="NoSpacing"/>
    <w:qFormat/>
    <w:rsid w:val="00140557"/>
    <w:pPr>
      <w:spacing w:before="0"/>
    </w:pPr>
  </w:style>
  <w:style w:type="paragraph" w:styleId="NoSpacing">
    <w:name w:val="No Spacing"/>
    <w:uiPriority w:val="1"/>
    <w:qFormat/>
    <w:rsid w:val="0014055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4055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4055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5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55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5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5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5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55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5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55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55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40557"/>
    <w:rPr>
      <w:b/>
      <w:bCs/>
    </w:rPr>
  </w:style>
  <w:style w:type="character" w:styleId="Emphasis">
    <w:name w:val="Emphasis"/>
    <w:uiPriority w:val="20"/>
    <w:qFormat/>
    <w:rsid w:val="00140557"/>
    <w:rPr>
      <w:i/>
      <w:iCs/>
    </w:rPr>
  </w:style>
  <w:style w:type="paragraph" w:styleId="ListParagraph">
    <w:name w:val="List Paragraph"/>
    <w:basedOn w:val="Normal"/>
    <w:uiPriority w:val="34"/>
    <w:qFormat/>
    <w:rsid w:val="001405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55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055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5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55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4055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4055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4055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4055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4055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5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2010-04-07T17:44:00Z</dcterms:created>
  <dcterms:modified xsi:type="dcterms:W3CDTF">2010-04-07T22:49:00Z</dcterms:modified>
</cp:coreProperties>
</file>