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0B387" w14:textId="3DCAB729" w:rsidR="00D633E8" w:rsidRDefault="00A70511">
      <w:pPr>
        <w:pStyle w:val="NormalWeb"/>
        <w:bidi/>
        <w:spacing w:before="0" w:beforeAutospacing="0" w:after="0" w:afterAutospacing="0"/>
        <w:rPr>
          <w:color w:val="000000"/>
          <w:rtl/>
          <w:lang w:bidi="fa-IR"/>
        </w:rPr>
      </w:pPr>
      <w:r>
        <w:rPr>
          <w:rFonts w:hint="cs"/>
          <w:b/>
          <w:bCs/>
          <w:color w:val="000000"/>
          <w:sz w:val="28"/>
          <w:szCs w:val="28"/>
          <w:rtl/>
        </w:rPr>
        <w:t>آيدا در آينه</w:t>
      </w:r>
    </w:p>
    <w:p w14:paraId="72DF3163" w14:textId="7776A26A" w:rsidR="00C31E4D" w:rsidRDefault="00C31E4D" w:rsidP="00A70511">
      <w:pPr>
        <w:pStyle w:val="who"/>
        <w:bidi/>
        <w:rPr>
          <w:rtl/>
          <w:lang w:bidi="fa-IR"/>
        </w:rPr>
      </w:pPr>
    </w:p>
    <w:p w14:paraId="1D41BBAA" w14:textId="7DC925AC" w:rsidR="00C31E4D" w:rsidRDefault="00C31E4D" w:rsidP="00C31E4D">
      <w:pPr>
        <w:pStyle w:val="why"/>
        <w:rPr>
          <w:rtl/>
          <w:lang w:bidi="fa-IR"/>
        </w:rPr>
      </w:pPr>
    </w:p>
    <w:p w14:paraId="28B72B2D" w14:textId="16002236" w:rsidR="00C31E4D" w:rsidRDefault="00C31E4D" w:rsidP="00C31E4D">
      <w:pPr>
        <w:pStyle w:val="num"/>
        <w:rPr>
          <w:rtl/>
          <w:lang w:bidi="fa-IR"/>
        </w:rPr>
      </w:pPr>
    </w:p>
    <w:p w14:paraId="1E2D2253" w14:textId="77777777" w:rsidR="00C31E4D" w:rsidRPr="00C31E4D" w:rsidRDefault="00C31E4D" w:rsidP="00C31E4D">
      <w:pPr>
        <w:pStyle w:val="subname"/>
        <w:rPr>
          <w:lang w:bidi="fa-IR"/>
        </w:rPr>
      </w:pPr>
    </w:p>
    <w:p w14:paraId="5A50B9D7" w14:textId="5C9FF717" w:rsidR="00AC56AA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</w:rPr>
        <w:t> </w:t>
      </w:r>
      <w:r w:rsidR="00AC56AA" w:rsidRPr="00C31E4D">
        <w:rPr>
          <w:rFonts w:hint="cs"/>
          <w:rtl/>
          <w:lang w:bidi="fa-IR"/>
        </w:rPr>
        <w:t>لبان‌ات</w:t>
      </w:r>
    </w:p>
    <w:p w14:paraId="3542F59F" w14:textId="77777777" w:rsidR="00AC56AA" w:rsidRPr="00C31E4D" w:rsidRDefault="00AC56AA" w:rsidP="00C31E4D">
      <w:pPr>
        <w:pStyle w:val="body"/>
        <w:bidi/>
        <w:rPr>
          <w:rtl/>
          <w:lang w:bidi="fa-IR"/>
        </w:rPr>
      </w:pPr>
      <w:r w:rsidRPr="00C31E4D">
        <w:t> </w:t>
      </w:r>
      <w:r w:rsidRPr="00C31E4D">
        <w:tab/>
      </w:r>
      <w:r w:rsidRPr="00C31E4D">
        <w:rPr>
          <w:rFonts w:hint="cs"/>
          <w:rtl/>
          <w:lang w:bidi="fa-IR"/>
        </w:rPr>
        <w:t>به ظرافت ِ شعر</w:t>
      </w:r>
    </w:p>
    <w:p w14:paraId="09C42111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شهواني‌ترين ِ بوسه‌ها را به شرمي چنان مبدل مي‌کند</w:t>
      </w:r>
    </w:p>
    <w:p w14:paraId="443544D2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که جان‌دار ِ غارنشين از آن سود مي‌جويد</w:t>
      </w:r>
    </w:p>
    <w:p w14:paraId="4A9DF63E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تا به صورت ِ انسان درآيد.</w:t>
      </w:r>
    </w:p>
    <w:p w14:paraId="7BBD08F6" w14:textId="243710F0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3F237D99" w14:textId="77777777" w:rsidR="00AC56AA" w:rsidRPr="00C31E4D" w:rsidRDefault="00AC56AA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و گونه‌هاي‌ات</w:t>
      </w:r>
    </w:p>
    <w:p w14:paraId="4FACD254" w14:textId="77777777" w:rsidR="00AC56AA" w:rsidRPr="00C31E4D" w:rsidRDefault="00AC56AA" w:rsidP="00C31E4D">
      <w:pPr>
        <w:pStyle w:val="body"/>
        <w:bidi/>
        <w:rPr>
          <w:rtl/>
          <w:lang w:bidi="fa-IR"/>
        </w:rPr>
      </w:pPr>
      <w:r w:rsidRPr="00C31E4D">
        <w:t> </w:t>
      </w:r>
      <w:r w:rsidRPr="00C31E4D">
        <w:tab/>
      </w:r>
      <w:r w:rsidRPr="00C31E4D">
        <w:rPr>
          <w:rFonts w:hint="cs"/>
          <w:rtl/>
          <w:lang w:bidi="fa-IR"/>
        </w:rPr>
        <w:t>با دو شيار ِ مورّب،</w:t>
      </w:r>
    </w:p>
    <w:p w14:paraId="50140CAC" w14:textId="77777777" w:rsidR="00AC56AA" w:rsidRPr="00C31E4D" w:rsidRDefault="00AC56AA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که غرور ِ تو را هدايت مي‌کنند و</w:t>
      </w:r>
    </w:p>
    <w:p w14:paraId="56BC93D4" w14:textId="77777777" w:rsidR="00AC56AA" w:rsidRPr="00C31E4D" w:rsidRDefault="00AC56AA" w:rsidP="00C31E4D">
      <w:pPr>
        <w:pStyle w:val="body"/>
        <w:bidi/>
        <w:rPr>
          <w:rtl/>
          <w:lang w:bidi="fa-IR"/>
        </w:rPr>
      </w:pPr>
      <w:r w:rsidRPr="00C31E4D">
        <w:t> </w:t>
      </w:r>
      <w:r w:rsidRPr="00C31E4D">
        <w:tab/>
      </w:r>
      <w:r w:rsidRPr="00C31E4D">
        <w:rPr>
          <w:rFonts w:hint="cs"/>
          <w:rtl/>
          <w:lang w:bidi="fa-IR"/>
        </w:rPr>
        <w:t>سرنوشت ِ مرا</w:t>
      </w:r>
    </w:p>
    <w:p w14:paraId="1B801511" w14:textId="77777777" w:rsidR="00AC56AA" w:rsidRPr="00C31E4D" w:rsidRDefault="00AC56AA" w:rsidP="00C31E4D">
      <w:pPr>
        <w:pStyle w:val="body"/>
        <w:bidi/>
      </w:pPr>
      <w:r w:rsidRPr="00C31E4D">
        <w:t> </w:t>
      </w:r>
    </w:p>
    <w:p w14:paraId="4BD424EE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که شب را تحمل کرده‌ام</w:t>
      </w:r>
    </w:p>
    <w:p w14:paraId="24999827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336ED3E7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rPr>
          <w:rFonts w:hint="cs"/>
          <w:rtl/>
        </w:rPr>
        <w:t> </w:t>
      </w:r>
    </w:p>
    <w:p w14:paraId="58CF5022" w14:textId="77777777" w:rsidR="00AC56AA" w:rsidRPr="00C31E4D" w:rsidRDefault="00AC56AA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بي‌آن‌که به انتظار ِ صبح</w:t>
      </w:r>
    </w:p>
    <w:p w14:paraId="24420D48" w14:textId="77777777" w:rsidR="00AC56AA" w:rsidRPr="00C31E4D" w:rsidRDefault="00AC56AA" w:rsidP="00C31E4D">
      <w:pPr>
        <w:pStyle w:val="body"/>
        <w:bidi/>
        <w:divId w:val="1188521061"/>
      </w:pPr>
      <w:r w:rsidRPr="00C31E4D">
        <w:t> </w:t>
      </w:r>
      <w:r w:rsidRPr="00C31E4D">
        <w:tab/>
        <w:t> </w:t>
      </w:r>
    </w:p>
    <w:p w14:paraId="15045056" w14:textId="77777777" w:rsidR="00AC56AA" w:rsidRPr="00C31E4D" w:rsidRDefault="00AC56AA" w:rsidP="00C31E4D">
      <w:pPr>
        <w:pStyle w:val="body"/>
        <w:bidi/>
        <w:rPr>
          <w:rtl/>
          <w:lang w:bidi="fa-IR"/>
        </w:rPr>
      </w:pPr>
      <w:r w:rsidRPr="00C31E4D">
        <w:t> </w:t>
      </w:r>
      <w:r w:rsidRPr="00C31E4D">
        <w:tab/>
      </w:r>
      <w:r w:rsidRPr="00C31E4D">
        <w:rPr>
          <w:rFonts w:hint="cs"/>
          <w:rtl/>
          <w:lang w:bidi="fa-IR"/>
        </w:rPr>
        <w:t>مسلح بوده باشم،</w:t>
      </w:r>
    </w:p>
    <w:p w14:paraId="618AAA2A" w14:textId="77777777" w:rsidR="00AC56AA" w:rsidRPr="00C31E4D" w:rsidRDefault="00AC56AA" w:rsidP="00C31E4D">
      <w:pPr>
        <w:pStyle w:val="body"/>
        <w:bidi/>
        <w:divId w:val="1188521061"/>
      </w:pPr>
      <w:r w:rsidRPr="00C31E4D">
        <w:t> </w:t>
      </w:r>
    </w:p>
    <w:p w14:paraId="55852768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و بکارتي سربلند را</w:t>
      </w:r>
    </w:p>
    <w:p w14:paraId="70459AD8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از روسبي‌خانه‌هاي ِ دادوستد</w:t>
      </w:r>
    </w:p>
    <w:p w14:paraId="3952370C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سربه‌مُهر بازآورده‌ام.</w:t>
      </w:r>
    </w:p>
    <w:p w14:paraId="574A492F" w14:textId="2B6A3319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57E67381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هرگز کسي اين‌گونه فجيع به کشتن ِ خود برنخاست که من به زنده‌گي</w:t>
      </w:r>
    </w:p>
    <w:p w14:paraId="3EE9F720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نشستم!</w:t>
      </w:r>
    </w:p>
    <w:p w14:paraId="30BA699B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7A72371F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0AB99BF9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rPr>
          <w:rFonts w:ascii="Times New Roman" w:hAnsi="Times New Roman" w:cs="Times New Roman"/>
        </w:rPr>
        <w:t>□</w:t>
      </w:r>
    </w:p>
    <w:p w14:paraId="0DA14EBD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005673BE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0FA2F3A7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و چشمان‌ات راز ِ آتش است.</w:t>
      </w:r>
    </w:p>
    <w:p w14:paraId="2DD7CCBA" w14:textId="7553D04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t> </w:t>
      </w:r>
      <w:r w:rsidRPr="00C31E4D">
        <w:rPr>
          <w:rFonts w:hint="cs"/>
          <w:rtl/>
          <w:lang w:bidi="fa-IR"/>
        </w:rPr>
        <w:t>و عشق‌ات پيروزي‌ي ِ آدمي‌ست</w:t>
      </w:r>
    </w:p>
    <w:p w14:paraId="4AD5D183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هنگامي که به جنگ ِ تقدير مي‌شتابد.</w:t>
      </w:r>
    </w:p>
    <w:p w14:paraId="56511F00" w14:textId="0576C135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011F241C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و آغوش‌ات</w:t>
      </w:r>
    </w:p>
    <w:p w14:paraId="22B9093C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اندک جائي براي ِ زيستن</w:t>
      </w:r>
    </w:p>
    <w:p w14:paraId="2FA40C14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اندک جائي براي ِ مردن</w:t>
      </w:r>
    </w:p>
    <w:p w14:paraId="389DC2DC" w14:textId="579EE2FC" w:rsidR="00AC56AA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t> </w:t>
      </w:r>
      <w:r w:rsidR="00AC56AA" w:rsidRPr="00C31E4D">
        <w:rPr>
          <w:rFonts w:hint="cs"/>
          <w:rtl/>
          <w:lang w:bidi="fa-IR"/>
        </w:rPr>
        <w:t>و گريز ِ از شهر</w:t>
      </w:r>
    </w:p>
    <w:p w14:paraId="713731A8" w14:textId="37637E21" w:rsidR="00AC56AA" w:rsidRPr="00C31E4D" w:rsidRDefault="00AC56AA" w:rsidP="00C31E4D">
      <w:pPr>
        <w:pStyle w:val="body"/>
        <w:bidi/>
        <w:rPr>
          <w:rtl/>
          <w:lang w:bidi="fa-IR"/>
        </w:rPr>
      </w:pPr>
      <w:r w:rsidRPr="00C31E4D">
        <w:t> </w:t>
      </w:r>
      <w:r w:rsidR="00C31E4D" w:rsidRPr="00C31E4D">
        <w:rPr>
          <w:rFonts w:hint="cs"/>
          <w:rtl/>
        </w:rPr>
        <w:tab/>
      </w:r>
      <w:r w:rsidRPr="00C31E4D">
        <w:rPr>
          <w:rFonts w:hint="cs"/>
          <w:rtl/>
          <w:lang w:bidi="fa-IR"/>
        </w:rPr>
        <w:t>که با هزار انگشت</w:t>
      </w:r>
    </w:p>
    <w:p w14:paraId="53BD51C9" w14:textId="7EEA9C64" w:rsidR="00AC56AA" w:rsidRPr="00C31E4D" w:rsidRDefault="00AC56AA" w:rsidP="00C31E4D">
      <w:pPr>
        <w:pStyle w:val="body"/>
        <w:bidi/>
        <w:rPr>
          <w:rtl/>
          <w:lang w:bidi="fa-IR"/>
        </w:rPr>
      </w:pPr>
      <w:r w:rsidRPr="00C31E4D">
        <w:t> </w:t>
      </w:r>
      <w:r w:rsidRPr="00C31E4D">
        <w:tab/>
      </w:r>
      <w:r w:rsidRPr="00C31E4D">
        <w:rPr>
          <w:rFonts w:hint="cs"/>
          <w:rtl/>
        </w:rPr>
        <w:t> </w:t>
      </w:r>
      <w:r w:rsidR="00C31E4D" w:rsidRPr="00C31E4D">
        <w:rPr>
          <w:rFonts w:hint="cs"/>
          <w:rtl/>
        </w:rPr>
        <w:tab/>
      </w:r>
      <w:r w:rsidRPr="00C31E4D">
        <w:tab/>
      </w:r>
      <w:r w:rsidRPr="00C31E4D">
        <w:rPr>
          <w:rFonts w:hint="cs"/>
          <w:rtl/>
          <w:lang w:bidi="fa-IR"/>
        </w:rPr>
        <w:t>به‌وقاحت</w:t>
      </w:r>
    </w:p>
    <w:p w14:paraId="7E7E0295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پاکي‌ي ِ آسمان را متهم مي‌کند.</w:t>
      </w:r>
    </w:p>
    <w:p w14:paraId="433609FC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0B29EC21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625470D3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rPr>
          <w:rFonts w:ascii="Times New Roman" w:hAnsi="Times New Roman" w:cs="Times New Roman"/>
        </w:rPr>
        <w:t>□</w:t>
      </w:r>
    </w:p>
    <w:p w14:paraId="5C792964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2F35B9E5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3B29547E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کوه با نخستين سنگ‌ها آغاز مي‌شود</w:t>
      </w:r>
    </w:p>
    <w:p w14:paraId="3B9B387F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و انسان با نخستين درد.</w:t>
      </w:r>
    </w:p>
    <w:p w14:paraId="5BB21C87" w14:textId="253AF58D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5AFD5E67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در من زنداني‌ي ِ ستم‌گري بود</w:t>
      </w:r>
    </w:p>
    <w:p w14:paraId="451B7CD2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که به آواز ِ زنجيرش خو نمي‌کرد ــ</w:t>
      </w:r>
    </w:p>
    <w:p w14:paraId="4A90513D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من با نخستين نگاه ِ تو آغاز شدم.</w:t>
      </w:r>
    </w:p>
    <w:p w14:paraId="1D897FE8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3EFCAC97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7E75F75E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rPr>
          <w:rFonts w:ascii="Times New Roman" w:hAnsi="Times New Roman" w:cs="Times New Roman"/>
        </w:rPr>
        <w:t>□</w:t>
      </w:r>
    </w:p>
    <w:p w14:paraId="0E9FBB2D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20DC61BA" w14:textId="77777777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419DCEC6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توفان‌ها</w:t>
      </w:r>
    </w:p>
    <w:p w14:paraId="60E72662" w14:textId="06D7F0BB" w:rsidR="00AC56AA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t> </w:t>
      </w:r>
      <w:r w:rsidR="00AC56AA" w:rsidRPr="00C31E4D">
        <w:rPr>
          <w:rFonts w:hint="cs"/>
          <w:rtl/>
          <w:lang w:bidi="fa-IR"/>
        </w:rPr>
        <w:t>در رقص ِ عظيم ِ تو</w:t>
      </w:r>
    </w:p>
    <w:p w14:paraId="22190F0D" w14:textId="77777777" w:rsidR="00AC56AA" w:rsidRPr="00C31E4D" w:rsidRDefault="00AC56AA" w:rsidP="00C31E4D">
      <w:pPr>
        <w:pStyle w:val="body"/>
        <w:bidi/>
        <w:rPr>
          <w:rtl/>
          <w:lang w:bidi="fa-IR"/>
        </w:rPr>
      </w:pPr>
      <w:r w:rsidRPr="00C31E4D">
        <w:t> </w:t>
      </w:r>
      <w:r w:rsidRPr="00C31E4D">
        <w:tab/>
      </w:r>
      <w:r w:rsidRPr="00C31E4D">
        <w:rPr>
          <w:rFonts w:hint="cs"/>
          <w:rtl/>
          <w:lang w:bidi="fa-IR"/>
        </w:rPr>
        <w:t>به‌شکوه‌مندي</w:t>
      </w:r>
    </w:p>
    <w:p w14:paraId="1570ECAE" w14:textId="77777777" w:rsidR="00AC56AA" w:rsidRPr="00C31E4D" w:rsidRDefault="00AC56AA" w:rsidP="00C31E4D">
      <w:pPr>
        <w:pStyle w:val="body"/>
        <w:bidi/>
        <w:rPr>
          <w:rtl/>
          <w:lang w:bidi="fa-IR"/>
        </w:rPr>
      </w:pPr>
      <w:r w:rsidRPr="00C31E4D">
        <w:t> </w:t>
      </w:r>
      <w:r w:rsidRPr="00C31E4D">
        <w:tab/>
      </w:r>
      <w:r w:rsidRPr="00C31E4D">
        <w:rPr>
          <w:rFonts w:hint="cs"/>
          <w:rtl/>
        </w:rPr>
        <w:t> </w:t>
      </w:r>
      <w:r w:rsidRPr="00C31E4D">
        <w:tab/>
      </w:r>
      <w:r w:rsidRPr="00C31E4D">
        <w:rPr>
          <w:rFonts w:hint="cs"/>
          <w:rtl/>
          <w:lang w:bidi="fa-IR"/>
        </w:rPr>
        <w:t>ني‌لبکي مي‌نوازند،</w:t>
      </w:r>
    </w:p>
    <w:p w14:paraId="0DE0809D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و ترانه‌ي ِ رگ‌هاي‌ات</w:t>
      </w:r>
    </w:p>
    <w:p w14:paraId="78B2C359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آفتاب ِ هميشه را طالع مي‌کند.</w:t>
      </w:r>
    </w:p>
    <w:p w14:paraId="190D83D5" w14:textId="18115573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36873029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بگذار چنان از خواب برآيم</w:t>
      </w:r>
    </w:p>
    <w:p w14:paraId="7B4F6E0E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که کوچه‌هاي ِ شهر</w:t>
      </w:r>
    </w:p>
    <w:p w14:paraId="313E1522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حضور ِ مرا دريابند.</w:t>
      </w:r>
    </w:p>
    <w:p w14:paraId="44855351" w14:textId="54108028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49DA31C0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دستان‌ات آشتي است</w:t>
      </w:r>
    </w:p>
    <w:p w14:paraId="52B37F18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و دوستاني که ياري مي‌دهند</w:t>
      </w:r>
    </w:p>
    <w:p w14:paraId="1979756E" w14:textId="44BAF9DE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00AAEBD3" w14:textId="77777777" w:rsidR="00AC56AA" w:rsidRPr="00C31E4D" w:rsidRDefault="00AC56AA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تا دشمني</w:t>
      </w:r>
    </w:p>
    <w:p w14:paraId="1AC69C9E" w14:textId="77777777" w:rsidR="00AC56AA" w:rsidRPr="00C31E4D" w:rsidRDefault="00AC56AA" w:rsidP="00C31E4D">
      <w:pPr>
        <w:pStyle w:val="body"/>
        <w:bidi/>
        <w:rPr>
          <w:rtl/>
          <w:lang w:bidi="fa-IR"/>
        </w:rPr>
      </w:pPr>
      <w:r w:rsidRPr="00C31E4D">
        <w:t> </w:t>
      </w:r>
      <w:r w:rsidRPr="00C31E4D">
        <w:tab/>
      </w:r>
      <w:r w:rsidRPr="00C31E4D">
        <w:rPr>
          <w:rFonts w:hint="cs"/>
          <w:rtl/>
          <w:lang w:bidi="fa-IR"/>
        </w:rPr>
        <w:t>از ياد</w:t>
      </w:r>
    </w:p>
    <w:p w14:paraId="6C6AD4E2" w14:textId="77777777" w:rsidR="00AC56AA" w:rsidRPr="00C31E4D" w:rsidRDefault="00AC56AA" w:rsidP="00C31E4D">
      <w:pPr>
        <w:pStyle w:val="body"/>
        <w:bidi/>
        <w:rPr>
          <w:rtl/>
          <w:lang w:bidi="fa-IR"/>
        </w:rPr>
      </w:pPr>
      <w:r w:rsidRPr="00C31E4D">
        <w:t> </w:t>
      </w:r>
      <w:r w:rsidRPr="00C31E4D">
        <w:tab/>
      </w:r>
      <w:r w:rsidRPr="00C31E4D">
        <w:rPr>
          <w:rtl/>
        </w:rPr>
        <w:t> </w:t>
      </w:r>
      <w:r w:rsidRPr="00C31E4D">
        <w:tab/>
      </w:r>
      <w:r w:rsidRPr="00C31E4D">
        <w:rPr>
          <w:rFonts w:hint="cs"/>
          <w:rtl/>
          <w:lang w:bidi="fa-IR"/>
        </w:rPr>
        <w:t>برده شود.</w:t>
      </w:r>
    </w:p>
    <w:p w14:paraId="049A6145" w14:textId="2908769C" w:rsidR="00D633E8" w:rsidRPr="00C31E4D" w:rsidRDefault="00D633E8" w:rsidP="00C31E4D">
      <w:pPr>
        <w:pStyle w:val="body"/>
        <w:bidi/>
        <w:rPr>
          <w:rtl/>
        </w:rPr>
      </w:pPr>
    </w:p>
    <w:p w14:paraId="31925688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پيشاني‌ات آينه‌ئي بلند است</w:t>
      </w:r>
    </w:p>
    <w:p w14:paraId="560E6E4D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تاب‌ناک و بلند،</w:t>
      </w:r>
    </w:p>
    <w:p w14:paraId="02AA5C70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که خواهران ِ هفت‌گانه در آن مي‌نگرند</w:t>
      </w:r>
    </w:p>
    <w:p w14:paraId="5CA8EDB5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تا به زيبائي‌ي ِ خويش دست يابند.</w:t>
      </w:r>
    </w:p>
    <w:p w14:paraId="338A8AC3" w14:textId="0B21C17C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64FA3BB8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دو پرنده‌ي ِ بي‌طاقت در سينه‌ات آواز مي‌خوانند.</w:t>
      </w:r>
    </w:p>
    <w:p w14:paraId="6ED1FCB9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تابستان از کدامين راه فرا خواهد رسيد</w:t>
      </w:r>
    </w:p>
    <w:p w14:paraId="08D94138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تا عطش</w:t>
      </w:r>
    </w:p>
    <w:p w14:paraId="11A7A623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آب‌ها را گواراتر کند؟</w:t>
      </w:r>
    </w:p>
    <w:p w14:paraId="17C57D30" w14:textId="5D546E8B" w:rsidR="00D633E8" w:rsidRPr="00C31E4D" w:rsidRDefault="00BC564C" w:rsidP="00C31E4D">
      <w:pPr>
        <w:pStyle w:val="body"/>
        <w:bidi/>
        <w:rPr>
          <w:rtl/>
        </w:rPr>
      </w:pPr>
      <w:r w:rsidRPr="00C31E4D">
        <w:t> </w:t>
      </w:r>
    </w:p>
    <w:p w14:paraId="0E606BF6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تا در آئينه پديدار آئي</w:t>
      </w:r>
    </w:p>
    <w:p w14:paraId="241A87D2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عمري دراز در آن نگريستم</w:t>
      </w:r>
    </w:p>
    <w:p w14:paraId="28D959C2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من برکه‌ها و درياها را گريستم</w:t>
      </w:r>
    </w:p>
    <w:p w14:paraId="3555327B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اي پري‌وار ِ در قالب ِ آدمي</w:t>
      </w:r>
    </w:p>
    <w:p w14:paraId="207E6BB5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که پيکرت جز در خُلواره‌ي ِ ناراستي نمي‌سوزد! ــ</w:t>
      </w:r>
    </w:p>
    <w:p w14:paraId="2CF6BC1F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حضورت بهشتي‌ست</w:t>
      </w:r>
    </w:p>
    <w:p w14:paraId="109BC20A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که گريز ِ از جهنم را توجيه مي‌کند،</w:t>
      </w:r>
    </w:p>
    <w:p w14:paraId="426FA5C4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دريائي که مرا در خود غرق مي‌کند</w:t>
      </w:r>
    </w:p>
    <w:p w14:paraId="50372984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تا از همه گناهان و دروغ</w:t>
      </w:r>
    </w:p>
    <w:p w14:paraId="6F409A92" w14:textId="77777777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شسته شوم.</w:t>
      </w:r>
    </w:p>
    <w:p w14:paraId="06FC20D9" w14:textId="448A802D" w:rsidR="00D633E8" w:rsidRPr="00C31E4D" w:rsidRDefault="00BC564C" w:rsidP="00C31E4D">
      <w:pPr>
        <w:pStyle w:val="body"/>
        <w:bidi/>
        <w:rPr>
          <w:rtl/>
          <w:lang w:bidi="fa-IR"/>
        </w:rPr>
      </w:pPr>
      <w:r w:rsidRPr="00C31E4D">
        <w:rPr>
          <w:rFonts w:hint="cs"/>
          <w:rtl/>
          <w:lang w:bidi="fa-IR"/>
        </w:rPr>
        <w:t>و سپيده‌دم با دست‌هاي‌ات بيدار مي‌شود.</w:t>
      </w:r>
      <w:r w:rsidRPr="00C31E4D">
        <w:t> </w:t>
      </w:r>
    </w:p>
    <w:p w14:paraId="1184D251" w14:textId="106416C4" w:rsidR="00D633E8" w:rsidRDefault="00BC564C" w:rsidP="00C31E4D">
      <w:pPr>
        <w:pStyle w:val="when"/>
        <w:bidi/>
        <w:rPr>
          <w:rtl/>
          <w:lang w:bidi="fa-IR"/>
        </w:rPr>
      </w:pPr>
      <w:bookmarkStart w:id="0" w:name="_GoBack"/>
      <w:bookmarkEnd w:id="0"/>
      <w:r w:rsidRPr="00C31E4D">
        <w:rPr>
          <w:rFonts w:hint="cs"/>
          <w:rtl/>
          <w:lang w:bidi="fa-IR"/>
        </w:rPr>
        <w:t>بهمن ِ ۱۳۴۲</w:t>
      </w:r>
    </w:p>
    <w:p w14:paraId="6ACA1D90" w14:textId="77777777" w:rsidR="00C31E4D" w:rsidRPr="00C31E4D" w:rsidRDefault="00C31E4D" w:rsidP="00C31E4D">
      <w:pPr>
        <w:pStyle w:val="where"/>
        <w:bidi/>
        <w:rPr>
          <w:rtl/>
          <w:lang w:bidi="fa-IR"/>
        </w:rPr>
      </w:pPr>
    </w:p>
    <w:sectPr w:rsidR="00C31E4D" w:rsidRPr="00C31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C564C"/>
    <w:rsid w:val="00A70511"/>
    <w:rsid w:val="00AC56AA"/>
    <w:rsid w:val="00BC564C"/>
    <w:rsid w:val="00C31E4D"/>
    <w:rsid w:val="00D6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2C49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E4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E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E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E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E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E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E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E4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E4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E4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31E4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31E4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31E4D"/>
    <w:pPr>
      <w:bidi/>
    </w:pPr>
  </w:style>
  <w:style w:type="paragraph" w:customStyle="1" w:styleId="num">
    <w:name w:val="num"/>
    <w:basedOn w:val="poem"/>
    <w:qFormat/>
    <w:rsid w:val="00C31E4D"/>
    <w:pPr>
      <w:spacing w:before="240"/>
    </w:pPr>
  </w:style>
  <w:style w:type="paragraph" w:customStyle="1" w:styleId="body">
    <w:name w:val="body"/>
    <w:basedOn w:val="Normal"/>
    <w:qFormat/>
    <w:rsid w:val="00C31E4D"/>
    <w:rPr>
      <w:color w:val="000000"/>
    </w:rPr>
  </w:style>
  <w:style w:type="paragraph" w:customStyle="1" w:styleId="when">
    <w:name w:val="when"/>
    <w:basedOn w:val="who"/>
    <w:next w:val="where"/>
    <w:qFormat/>
    <w:rsid w:val="00C31E4D"/>
    <w:pPr>
      <w:spacing w:before="360"/>
    </w:pPr>
  </w:style>
  <w:style w:type="paragraph" w:customStyle="1" w:styleId="where">
    <w:name w:val="where"/>
    <w:basedOn w:val="when"/>
    <w:next w:val="NoSpacing"/>
    <w:qFormat/>
    <w:rsid w:val="00C31E4D"/>
    <w:pPr>
      <w:spacing w:before="0"/>
    </w:pPr>
  </w:style>
  <w:style w:type="paragraph" w:styleId="NoSpacing">
    <w:name w:val="No Spacing"/>
    <w:uiPriority w:val="1"/>
    <w:qFormat/>
    <w:rsid w:val="00C31E4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31E4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31E4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E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E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E4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E4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E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E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E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1E4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1E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E4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E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E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31E4D"/>
    <w:rPr>
      <w:b/>
      <w:bCs/>
    </w:rPr>
  </w:style>
  <w:style w:type="character" w:styleId="Emphasis">
    <w:name w:val="Emphasis"/>
    <w:uiPriority w:val="20"/>
    <w:qFormat/>
    <w:rsid w:val="00C31E4D"/>
    <w:rPr>
      <w:i/>
      <w:iCs/>
    </w:rPr>
  </w:style>
  <w:style w:type="paragraph" w:styleId="ListParagraph">
    <w:name w:val="List Paragraph"/>
    <w:basedOn w:val="Normal"/>
    <w:uiPriority w:val="34"/>
    <w:qFormat/>
    <w:rsid w:val="00C31E4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31E4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1E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E4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E4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31E4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31E4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31E4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31E4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31E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1E4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E4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E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E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E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E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E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E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E4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E4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E4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31E4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31E4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31E4D"/>
    <w:pPr>
      <w:bidi/>
    </w:pPr>
  </w:style>
  <w:style w:type="paragraph" w:customStyle="1" w:styleId="num">
    <w:name w:val="num"/>
    <w:basedOn w:val="poem"/>
    <w:qFormat/>
    <w:rsid w:val="00C31E4D"/>
    <w:pPr>
      <w:spacing w:before="240"/>
    </w:pPr>
  </w:style>
  <w:style w:type="paragraph" w:customStyle="1" w:styleId="body">
    <w:name w:val="body"/>
    <w:basedOn w:val="Normal"/>
    <w:qFormat/>
    <w:rsid w:val="00C31E4D"/>
    <w:rPr>
      <w:color w:val="000000"/>
    </w:rPr>
  </w:style>
  <w:style w:type="paragraph" w:customStyle="1" w:styleId="when">
    <w:name w:val="when"/>
    <w:basedOn w:val="who"/>
    <w:next w:val="where"/>
    <w:qFormat/>
    <w:rsid w:val="00C31E4D"/>
    <w:pPr>
      <w:spacing w:before="360"/>
    </w:pPr>
  </w:style>
  <w:style w:type="paragraph" w:customStyle="1" w:styleId="where">
    <w:name w:val="where"/>
    <w:basedOn w:val="when"/>
    <w:next w:val="NoSpacing"/>
    <w:qFormat/>
    <w:rsid w:val="00C31E4D"/>
    <w:pPr>
      <w:spacing w:before="0"/>
    </w:pPr>
  </w:style>
  <w:style w:type="paragraph" w:styleId="NoSpacing">
    <w:name w:val="No Spacing"/>
    <w:uiPriority w:val="1"/>
    <w:qFormat/>
    <w:rsid w:val="00C31E4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31E4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31E4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E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E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E4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E4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E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E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E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1E4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1E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E4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E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E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31E4D"/>
    <w:rPr>
      <w:b/>
      <w:bCs/>
    </w:rPr>
  </w:style>
  <w:style w:type="character" w:styleId="Emphasis">
    <w:name w:val="Emphasis"/>
    <w:uiPriority w:val="20"/>
    <w:qFormat/>
    <w:rsid w:val="00C31E4D"/>
    <w:rPr>
      <w:i/>
      <w:iCs/>
    </w:rPr>
  </w:style>
  <w:style w:type="paragraph" w:styleId="ListParagraph">
    <w:name w:val="List Paragraph"/>
    <w:basedOn w:val="Normal"/>
    <w:uiPriority w:val="34"/>
    <w:qFormat/>
    <w:rsid w:val="00C31E4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31E4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1E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E4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E4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31E4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31E4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31E4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31E4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31E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1E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52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2010-03-16T16:09:00Z</dcterms:created>
  <dcterms:modified xsi:type="dcterms:W3CDTF">2010-04-06T12:28:00Z</dcterms:modified>
</cp:coreProperties>
</file>