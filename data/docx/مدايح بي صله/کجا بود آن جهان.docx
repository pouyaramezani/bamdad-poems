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C90E6" w14:textId="66C41A38" w:rsidR="00020B8C" w:rsidRPr="004E78EC" w:rsidRDefault="00020B8C" w:rsidP="00E50345">
      <w:pPr>
        <w:pStyle w:val="poem"/>
        <w:rPr>
          <w:sz w:val="24"/>
          <w:szCs w:val="24"/>
          <w:rtl/>
          <w:lang w:bidi="fa-IR"/>
        </w:rPr>
      </w:pPr>
      <w:bookmarkStart w:id="0" w:name="OLE_LINK1"/>
      <w:bookmarkStart w:id="1" w:name="OLE_LINK2"/>
      <w:r w:rsidRPr="004E78EC">
        <w:rPr>
          <w:rFonts w:hint="cs"/>
          <w:sz w:val="24"/>
          <w:szCs w:val="24"/>
          <w:rtl/>
          <w:lang w:bidi="fa-IR"/>
        </w:rPr>
        <w:t>کجا بود آن جهان</w:t>
      </w:r>
      <w:r w:rsidR="00004AAB" w:rsidRPr="004E78EC">
        <w:rPr>
          <w:rFonts w:hint="cs"/>
          <w:sz w:val="24"/>
          <w:szCs w:val="24"/>
          <w:rtl/>
          <w:lang w:bidi="fa-IR"/>
        </w:rPr>
        <w:t xml:space="preserve"> ...</w:t>
      </w:r>
    </w:p>
    <w:p w14:paraId="22DD2B66" w14:textId="77777777" w:rsidR="00E50345" w:rsidRPr="004E78EC" w:rsidRDefault="00E50345" w:rsidP="00E50345">
      <w:pPr>
        <w:pStyle w:val="who"/>
        <w:bidi/>
        <w:rPr>
          <w:sz w:val="24"/>
          <w:szCs w:val="24"/>
          <w:rtl/>
          <w:lang w:bidi="fa-IR"/>
        </w:rPr>
      </w:pPr>
    </w:p>
    <w:p w14:paraId="6656CD7F" w14:textId="60166819" w:rsidR="00020B8C" w:rsidRPr="004E78EC" w:rsidRDefault="00020B8C" w:rsidP="00E50345">
      <w:pPr>
        <w:pStyle w:val="why"/>
        <w:rPr>
          <w:sz w:val="24"/>
          <w:szCs w:val="24"/>
          <w:rtl/>
          <w:lang w:bidi="fa-IR"/>
        </w:rPr>
      </w:pPr>
    </w:p>
    <w:p w14:paraId="19D6AF50" w14:textId="77777777" w:rsidR="00E50345" w:rsidRPr="004E78EC" w:rsidRDefault="00E50345" w:rsidP="00E50345">
      <w:pPr>
        <w:pStyle w:val="num"/>
        <w:rPr>
          <w:sz w:val="24"/>
          <w:szCs w:val="24"/>
          <w:rtl/>
          <w:lang w:bidi="fa-IR"/>
        </w:rPr>
      </w:pPr>
    </w:p>
    <w:p w14:paraId="78AB3AC9" w14:textId="77777777" w:rsidR="00E50345" w:rsidRPr="004E78EC" w:rsidRDefault="00E50345" w:rsidP="00E50345">
      <w:pPr>
        <w:pStyle w:val="subname"/>
        <w:rPr>
          <w:sz w:val="24"/>
          <w:szCs w:val="24"/>
          <w:rtl/>
          <w:lang w:bidi="fa-IR"/>
        </w:rPr>
      </w:pPr>
    </w:p>
    <w:p w14:paraId="2B167F05" w14:textId="58F93466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کجا بود آن جهان</w:t>
      </w:r>
    </w:p>
    <w:p w14:paraId="205F8293" w14:textId="7E8EEB16" w:rsidR="00677319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که</w:t>
      </w:r>
      <w:r w:rsidR="00866B8C" w:rsidRPr="004E78EC">
        <w:rPr>
          <w:rFonts w:hint="cs"/>
          <w:rtl/>
          <w:lang w:bidi="fa-IR"/>
        </w:rPr>
        <w:t xml:space="preserve"> </w:t>
      </w:r>
      <w:r w:rsidRPr="004E78EC">
        <w:rPr>
          <w:rFonts w:hint="cs"/>
          <w:rtl/>
          <w:lang w:bidi="fa-IR"/>
        </w:rPr>
        <w:t>کنون به خاطره ام را</w:t>
      </w:r>
      <w:r w:rsidR="00866B8C" w:rsidRPr="004E78EC">
        <w:rPr>
          <w:rFonts w:hint="cs"/>
          <w:rtl/>
          <w:lang w:bidi="fa-IR"/>
        </w:rPr>
        <w:t>ه</w:t>
      </w:r>
      <w:r w:rsidRPr="004E78EC">
        <w:rPr>
          <w:rFonts w:hint="cs"/>
          <w:rtl/>
          <w:lang w:bidi="fa-IR"/>
        </w:rPr>
        <w:t xml:space="preserve"> بر بسته است ؟ </w:t>
      </w:r>
      <w:r w:rsidR="00866B8C" w:rsidRPr="004E78EC">
        <w:rPr>
          <w:rFonts w:hint="cs"/>
          <w:rtl/>
          <w:lang w:bidi="fa-IR"/>
        </w:rPr>
        <w:t>-:</w:t>
      </w:r>
    </w:p>
    <w:p w14:paraId="28D93823" w14:textId="27314A1D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آتش باز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در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غ</w:t>
      </w:r>
      <w:r w:rsidR="00866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شاد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و سرشار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</w:t>
      </w:r>
    </w:p>
    <w:p w14:paraId="31EE8CF2" w14:textId="193C6E53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در ن</w:t>
      </w:r>
      <w:r w:rsidR="00866B8C" w:rsidRPr="004E78EC">
        <w:rPr>
          <w:rFonts w:hint="cs"/>
          <w:rtl/>
          <w:lang w:bidi="fa-IR"/>
        </w:rPr>
        <w:t>ُ</w:t>
      </w:r>
      <w:r w:rsidRPr="004E78EC">
        <w:rPr>
          <w:rFonts w:hint="cs"/>
          <w:rtl/>
          <w:lang w:bidi="fa-IR"/>
        </w:rPr>
        <w:t>ه توها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</w:t>
      </w:r>
      <w:r w:rsidR="00866B8C" w:rsidRPr="004E78EC">
        <w:rPr>
          <w:rFonts w:hint="cs"/>
          <w:rtl/>
          <w:lang w:bidi="fa-IR"/>
        </w:rPr>
        <w:t>ر</w:t>
      </w:r>
      <w:r w:rsidRPr="004E78EC">
        <w:rPr>
          <w:rFonts w:hint="cs"/>
          <w:rtl/>
          <w:lang w:bidi="fa-IR"/>
        </w:rPr>
        <w:t>وزن</w:t>
      </w:r>
      <w:r w:rsidR="00866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آن فقر</w:t>
      </w:r>
      <w:r w:rsidR="00866B8C" w:rsidRPr="004E78EC">
        <w:rPr>
          <w:rFonts w:hint="cs"/>
          <w:rtl/>
          <w:lang w:bidi="fa-IR"/>
        </w:rPr>
        <w:t>ِ ص</w:t>
      </w:r>
      <w:r w:rsidRPr="004E78EC">
        <w:rPr>
          <w:rFonts w:hint="cs"/>
          <w:rtl/>
          <w:lang w:bidi="fa-IR"/>
        </w:rPr>
        <w:t>ادق</w:t>
      </w:r>
      <w:r w:rsidR="00866B8C" w:rsidRPr="004E78EC">
        <w:rPr>
          <w:rFonts w:hint="cs"/>
          <w:rtl/>
          <w:lang w:bidi="fa-IR"/>
        </w:rPr>
        <w:t>.</w:t>
      </w:r>
      <w:r w:rsidRPr="004E78EC">
        <w:rPr>
          <w:rFonts w:hint="cs"/>
          <w:rtl/>
          <w:lang w:bidi="fa-IR"/>
        </w:rPr>
        <w:t xml:space="preserve"> </w:t>
      </w:r>
    </w:p>
    <w:p w14:paraId="7FE2A44F" w14:textId="3B28B313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قصر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از آن دست پ</w:t>
      </w:r>
      <w:r w:rsidR="00866B8C" w:rsidRPr="004E78EC">
        <w:rPr>
          <w:rFonts w:hint="cs"/>
          <w:rtl/>
          <w:lang w:bidi="fa-IR"/>
        </w:rPr>
        <w:t>ُ</w:t>
      </w:r>
      <w:r w:rsidRPr="004E78EC">
        <w:rPr>
          <w:rFonts w:hint="cs"/>
          <w:rtl/>
          <w:lang w:bidi="fa-IR"/>
        </w:rPr>
        <w:t>ر نگار وبه آ</w:t>
      </w:r>
      <w:r w:rsidR="004E78EC" w:rsidRPr="004E78EC">
        <w:rPr>
          <w:rFonts w:hint="cs"/>
          <w:rtl/>
          <w:lang w:bidi="fa-IR"/>
        </w:rPr>
        <w:t>يي</w:t>
      </w:r>
      <w:r w:rsidRPr="004E78EC">
        <w:rPr>
          <w:rFonts w:hint="cs"/>
          <w:rtl/>
          <w:lang w:bidi="fa-IR"/>
        </w:rPr>
        <w:t xml:space="preserve">ن </w:t>
      </w:r>
    </w:p>
    <w:p w14:paraId="34C679D0" w14:textId="73CF2C02" w:rsidR="00C03537" w:rsidRPr="004E78EC" w:rsidRDefault="004E78E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ab/>
      </w:r>
      <w:r w:rsidRPr="004E78EC">
        <w:rPr>
          <w:rFonts w:hint="cs"/>
          <w:rtl/>
          <w:lang w:bidi="fa-IR"/>
        </w:rPr>
        <w:tab/>
      </w:r>
      <w:r w:rsidRPr="004E78EC"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که تنها</w:t>
      </w:r>
    </w:p>
    <w:p w14:paraId="40A6173B" w14:textId="1E7B1850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سرپناهک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بو</w:t>
      </w:r>
      <w:r w:rsidR="004E78EC" w:rsidRPr="004E78EC">
        <w:rPr>
          <w:rFonts w:hint="cs"/>
          <w:rtl/>
          <w:lang w:bidi="fa-IR"/>
        </w:rPr>
        <w:t xml:space="preserve">د </w:t>
      </w:r>
      <w:r w:rsidRPr="004E78EC">
        <w:rPr>
          <w:rFonts w:hint="cs"/>
          <w:rtl/>
          <w:lang w:bidi="fa-IR"/>
        </w:rPr>
        <w:t xml:space="preserve"> و </w:t>
      </w:r>
    </w:p>
    <w:p w14:paraId="66000D5A" w14:textId="73E56365" w:rsidR="00C03537" w:rsidRPr="004E78EC" w:rsidRDefault="004E78E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بور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>ا</w:t>
      </w:r>
      <w:r w:rsidRPr="004E78EC">
        <w:rPr>
          <w:rFonts w:hint="cs"/>
          <w:rtl/>
          <w:lang w:bidi="fa-IR"/>
        </w:rPr>
        <w:t>يي</w:t>
      </w:r>
      <w:r w:rsidR="00C03537" w:rsidRPr="004E78EC">
        <w:rPr>
          <w:rFonts w:hint="cs"/>
          <w:rtl/>
          <w:lang w:bidi="fa-IR"/>
        </w:rPr>
        <w:t xml:space="preserve"> و</w:t>
      </w:r>
    </w:p>
    <w:p w14:paraId="2B0D275D" w14:textId="1CC4F8A0" w:rsidR="00C03537" w:rsidRDefault="004E78E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ab/>
      </w:r>
      <w:r w:rsidRPr="004E78EC"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بس</w:t>
      </w:r>
      <w:r w:rsidR="00866B8C" w:rsidRPr="004E78EC">
        <w:rPr>
          <w:rFonts w:hint="cs"/>
          <w:rtl/>
          <w:lang w:bidi="fa-IR"/>
        </w:rPr>
        <w:t>.</w:t>
      </w:r>
    </w:p>
    <w:p w14:paraId="14085D42" w14:textId="77777777" w:rsidR="004E78EC" w:rsidRPr="004E78EC" w:rsidRDefault="004E78EC" w:rsidP="008A09CD">
      <w:pPr>
        <w:pStyle w:val="body"/>
        <w:bidi/>
        <w:rPr>
          <w:rtl/>
          <w:lang w:bidi="fa-IR"/>
        </w:rPr>
      </w:pPr>
    </w:p>
    <w:p w14:paraId="344831C2" w14:textId="3983B7A3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کجا شد آن تنعم</w:t>
      </w:r>
      <w:r w:rsidR="00866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اسباب 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خاسته</w:t>
      </w:r>
      <w:r w:rsidR="00866B8C" w:rsidRPr="004E78EC">
        <w:rPr>
          <w:rFonts w:hint="cs"/>
          <w:rtl/>
          <w:lang w:bidi="fa-IR"/>
        </w:rPr>
        <w:t>؟</w:t>
      </w:r>
      <w:r w:rsidRPr="004E78EC">
        <w:rPr>
          <w:rFonts w:hint="cs"/>
          <w:rtl/>
          <w:lang w:bidi="fa-IR"/>
        </w:rPr>
        <w:t xml:space="preserve"> </w:t>
      </w:r>
    </w:p>
    <w:p w14:paraId="1FEE6074" w14:textId="77777777" w:rsidR="004E78EC" w:rsidRDefault="004E78EC" w:rsidP="008A09CD">
      <w:pPr>
        <w:pStyle w:val="body"/>
        <w:bidi/>
        <w:rPr>
          <w:rtl/>
          <w:lang w:bidi="fa-IR"/>
        </w:rPr>
      </w:pPr>
    </w:p>
    <w:p w14:paraId="17010F16" w14:textId="6C7EC93A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گذشت و کجا </w:t>
      </w:r>
    </w:p>
    <w:p w14:paraId="5CC68831" w14:textId="1FBFEBF4" w:rsidR="00C03537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آن وقعه</w:t>
      </w:r>
      <w:r w:rsidR="00866B8C" w:rsidRPr="004E78EC">
        <w:rPr>
          <w:rFonts w:hint="cs"/>
          <w:rtl/>
          <w:lang w:bidi="fa-IR"/>
        </w:rPr>
        <w:t xml:space="preserve"> 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</w:t>
      </w:r>
      <w:r w:rsidR="00C03537" w:rsidRPr="004E78EC">
        <w:rPr>
          <w:rFonts w:hint="cs"/>
          <w:rtl/>
        </w:rPr>
        <w:t>نا</w:t>
      </w:r>
      <w:r w:rsidR="00866B8C" w:rsidRPr="004E78EC">
        <w:rPr>
          <w:rFonts w:hint="cs"/>
          <w:rtl/>
        </w:rPr>
        <w:t xml:space="preserve"> </w:t>
      </w:r>
      <w:r w:rsidR="00C03537" w:rsidRPr="004E78EC">
        <w:rPr>
          <w:rFonts w:hint="cs"/>
          <w:rtl/>
        </w:rPr>
        <w:t>باور</w:t>
      </w:r>
      <w:r w:rsidR="00C03537" w:rsidRPr="004E78EC">
        <w:rPr>
          <w:rFonts w:hint="cs"/>
          <w:rtl/>
          <w:lang w:bidi="fa-IR"/>
        </w:rPr>
        <w:t xml:space="preserve"> </w:t>
      </w:r>
    </w:p>
    <w:p w14:paraId="526341C0" w14:textId="1BBE9A3E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که نان پاره</w:t>
      </w:r>
      <w:r w:rsidR="00866B8C" w:rsidRPr="004E78EC">
        <w:rPr>
          <w:rFonts w:hint="cs"/>
          <w:rtl/>
          <w:lang w:bidi="fa-IR"/>
        </w:rPr>
        <w:t xml:space="preserve"> 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ما بردگان</w:t>
      </w:r>
      <w:r w:rsidR="00866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گردن کش را </w:t>
      </w:r>
    </w:p>
    <w:p w14:paraId="1E09300C" w14:textId="04BCB394" w:rsidR="00C03537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نان</w:t>
      </w:r>
      <w:r w:rsidR="00866B8C" w:rsidRPr="004E78EC">
        <w:rPr>
          <w:rFonts w:hint="cs"/>
          <w:rtl/>
          <w:lang w:bidi="fa-IR"/>
        </w:rPr>
        <w:t xml:space="preserve"> </w:t>
      </w:r>
      <w:r w:rsidR="00C03537" w:rsidRPr="004E78EC">
        <w:rPr>
          <w:rFonts w:hint="cs"/>
          <w:rtl/>
          <w:lang w:bidi="fa-IR"/>
        </w:rPr>
        <w:t>خورش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نبود </w:t>
      </w:r>
    </w:p>
    <w:p w14:paraId="43B27942" w14:textId="484FC779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چرا که لعامت</w:t>
      </w:r>
      <w:r w:rsidR="00866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هر وعده 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گ</w:t>
      </w:r>
      <w:r w:rsidR="00866B8C" w:rsidRPr="004E78EC">
        <w:rPr>
          <w:rFonts w:hint="cs"/>
          <w:rtl/>
          <w:lang w:bidi="fa-IR"/>
        </w:rPr>
        <w:t>َ</w:t>
      </w:r>
      <w:r w:rsidRPr="004E78EC">
        <w:rPr>
          <w:rFonts w:hint="cs"/>
          <w:rtl/>
          <w:lang w:bidi="fa-IR"/>
        </w:rPr>
        <w:t>م</w:t>
      </w:r>
      <w:r w:rsidR="00866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ج </w:t>
      </w:r>
    </w:p>
    <w:p w14:paraId="4311D0BF" w14:textId="73E47DAC" w:rsidR="00C03537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ن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از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هفته 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بود</w:t>
      </w:r>
    </w:p>
    <w:p w14:paraId="0E78257A" w14:textId="13AC0A71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که گاه</w:t>
      </w:r>
      <w:r w:rsidR="00C03537" w:rsidRPr="004E78EC">
        <w:rPr>
          <w:rFonts w:hint="cs"/>
          <w:rtl/>
          <w:lang w:bidi="fa-IR"/>
        </w:rPr>
        <w:t xml:space="preserve"> به ماه</w:t>
      </w:r>
      <w:r w:rsidR="004E78EC"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م</w:t>
      </w:r>
      <w:r w:rsidR="004E78EC"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کش</w:t>
      </w:r>
      <w:r w:rsidR="004E78EC"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>د و</w:t>
      </w:r>
    </w:p>
    <w:p w14:paraId="32428260" w14:textId="0D0AB736" w:rsidR="00866B8C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 xml:space="preserve">گاه </w:t>
      </w:r>
    </w:p>
    <w:p w14:paraId="3C907A89" w14:textId="5DC3C773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دزدانه</w:t>
      </w:r>
    </w:p>
    <w:p w14:paraId="2876F5FC" w14:textId="45F6A5C2" w:rsidR="00866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از مرزها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خاطره </w:t>
      </w:r>
    </w:p>
    <w:p w14:paraId="1A0994CE" w14:textId="0E2B7B11" w:rsidR="00C03537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م</w:t>
      </w:r>
      <w:r w:rsidRPr="004E78EC">
        <w:rPr>
          <w:rFonts w:hint="cs"/>
          <w:rtl/>
          <w:lang w:bidi="fa-IR"/>
        </w:rPr>
        <w:t>ي</w:t>
      </w:r>
      <w:r w:rsidR="00866B8C" w:rsidRPr="004E78EC">
        <w:rPr>
          <w:rFonts w:hint="cs"/>
          <w:rtl/>
          <w:lang w:bidi="fa-IR"/>
        </w:rPr>
        <w:t xml:space="preserve"> </w:t>
      </w:r>
      <w:r w:rsidR="00C03537" w:rsidRPr="004E78EC">
        <w:rPr>
          <w:rFonts w:hint="cs"/>
          <w:rtl/>
          <w:lang w:bidi="fa-IR"/>
        </w:rPr>
        <w:t>گر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خت </w:t>
      </w:r>
      <w:r w:rsidR="00020B8C" w:rsidRPr="004E78EC">
        <w:rPr>
          <w:rFonts w:hint="cs"/>
          <w:rtl/>
          <w:lang w:bidi="fa-IR"/>
        </w:rPr>
        <w:t>،</w:t>
      </w:r>
    </w:p>
    <w:p w14:paraId="7C9E57BB" w14:textId="77777777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 xml:space="preserve">و ما را </w:t>
      </w:r>
    </w:p>
    <w:p w14:paraId="6198AA47" w14:textId="77777777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حضور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ما </w:t>
      </w:r>
    </w:p>
    <w:p w14:paraId="1B503EE3" w14:textId="2D451D7B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کفا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ت بود؟</w:t>
      </w:r>
    </w:p>
    <w:p w14:paraId="70895BE9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4225CA28" w14:textId="4B0C2C7D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دود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که از اجاق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کلبه بر نم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آمد </w:t>
      </w:r>
    </w:p>
    <w:p w14:paraId="5A1A583A" w14:textId="42FEE735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نه نشانه</w:t>
      </w:r>
      <w:r w:rsidR="00020B8C" w:rsidRPr="004E78EC">
        <w:rPr>
          <w:rFonts w:hint="cs"/>
          <w:rtl/>
          <w:lang w:bidi="fa-IR"/>
        </w:rPr>
        <w:t xml:space="preserve"> 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خاموش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د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گ</w:t>
      </w:r>
      <w:r w:rsidR="00020B8C" w:rsidRPr="004E78EC">
        <w:rPr>
          <w:rFonts w:hint="cs"/>
          <w:rtl/>
          <w:lang w:bidi="fa-IR"/>
        </w:rPr>
        <w:t xml:space="preserve"> </w:t>
      </w:r>
      <w:r w:rsidRPr="004E78EC">
        <w:rPr>
          <w:rFonts w:hint="cs"/>
          <w:rtl/>
          <w:lang w:bidi="fa-IR"/>
        </w:rPr>
        <w:t xml:space="preserve">دان </w:t>
      </w:r>
    </w:p>
    <w:p w14:paraId="3FB7A06E" w14:textId="77777777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که تاراندن</w:t>
      </w:r>
      <w:r w:rsidR="00020B8C" w:rsidRPr="004E78EC">
        <w:rPr>
          <w:rFonts w:hint="cs"/>
          <w:rtl/>
          <w:lang w:bidi="fa-IR"/>
        </w:rPr>
        <w:t>ِ شور</w:t>
      </w:r>
      <w:r w:rsidRPr="004E78EC">
        <w:rPr>
          <w:rFonts w:hint="cs"/>
          <w:rtl/>
          <w:lang w:bidi="fa-IR"/>
        </w:rPr>
        <w:t xml:space="preserve">چشمان را </w:t>
      </w:r>
    </w:p>
    <w:p w14:paraId="49C653BC" w14:textId="6701CCFB" w:rsidR="00020B8C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ک</w:t>
      </w:r>
      <w:r w:rsidR="00020B8C" w:rsidRPr="004E78EC">
        <w:rPr>
          <w:rFonts w:hint="cs"/>
          <w:rtl/>
          <w:lang w:bidi="fa-IR"/>
        </w:rPr>
        <w:t>َ</w:t>
      </w:r>
      <w:r w:rsidR="00C03537" w:rsidRPr="004E78EC">
        <w:rPr>
          <w:rFonts w:hint="cs"/>
          <w:rtl/>
          <w:lang w:bidi="fa-IR"/>
        </w:rPr>
        <w:t>ل</w:t>
      </w:r>
      <w:r w:rsidR="00020B8C" w:rsidRPr="004E78EC">
        <w:rPr>
          <w:rFonts w:hint="cs"/>
          <w:rtl/>
          <w:lang w:bidi="fa-IR"/>
        </w:rPr>
        <w:t>َ</w:t>
      </w:r>
      <w:r w:rsidR="00C03537" w:rsidRPr="004E78EC">
        <w:rPr>
          <w:rFonts w:hint="cs"/>
          <w:rtl/>
          <w:lang w:bidi="fa-IR"/>
        </w:rPr>
        <w:t>ک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بود </w:t>
      </w:r>
    </w:p>
    <w:p w14:paraId="57FD7C4E" w14:textId="351E3D06" w:rsidR="00020B8C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پندار</w:t>
      </w:r>
      <w:r w:rsidRPr="004E78EC">
        <w:rPr>
          <w:rFonts w:hint="cs"/>
          <w:rtl/>
          <w:lang w:bidi="fa-IR"/>
        </w:rPr>
        <w:t>ي</w:t>
      </w:r>
      <w:r w:rsidR="00020B8C" w:rsidRPr="004E78EC">
        <w:rPr>
          <w:rFonts w:hint="cs"/>
          <w:rtl/>
          <w:lang w:bidi="fa-IR"/>
        </w:rPr>
        <w:t>.</w:t>
      </w:r>
    </w:p>
    <w:p w14:paraId="3296B426" w14:textId="77777777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 xml:space="preserve"> </w:t>
      </w:r>
    </w:p>
    <w:p w14:paraId="73218808" w14:textId="1E447578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تن از سرمست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جان تغذ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ه م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کرد </w:t>
      </w:r>
    </w:p>
    <w:p w14:paraId="686C933E" w14:textId="77777777" w:rsidR="00C03537" w:rsidRPr="004E78EC" w:rsidRDefault="00020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چنان که پروانه از ط</w:t>
      </w:r>
      <w:r w:rsidR="00C03537" w:rsidRPr="004E78EC">
        <w:rPr>
          <w:rFonts w:hint="cs"/>
          <w:rtl/>
          <w:lang w:bidi="fa-IR"/>
        </w:rPr>
        <w:t>راوت</w:t>
      </w:r>
      <w:r w:rsidRPr="004E78EC">
        <w:rPr>
          <w:rFonts w:hint="cs"/>
          <w:rtl/>
          <w:lang w:bidi="fa-IR"/>
        </w:rPr>
        <w:t>ِ</w:t>
      </w:r>
      <w:r w:rsidR="00C03537" w:rsidRPr="004E78EC">
        <w:rPr>
          <w:rFonts w:hint="cs"/>
          <w:rtl/>
          <w:lang w:bidi="fa-IR"/>
        </w:rPr>
        <w:t xml:space="preserve"> گُل</w:t>
      </w:r>
      <w:r w:rsidRPr="004E78EC">
        <w:rPr>
          <w:rFonts w:hint="cs"/>
          <w:rtl/>
          <w:lang w:bidi="fa-IR"/>
        </w:rPr>
        <w:t>.</w:t>
      </w:r>
    </w:p>
    <w:p w14:paraId="28599781" w14:textId="77777777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 xml:space="preserve">و ما دو </w:t>
      </w:r>
    </w:p>
    <w:p w14:paraId="1C69CA67" w14:textId="6417DA42" w:rsidR="00C03537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دست در انبان</w:t>
      </w:r>
      <w:r w:rsidR="00020B8C" w:rsidRPr="004E78EC">
        <w:rPr>
          <w:rFonts w:hint="cs"/>
          <w:rtl/>
          <w:lang w:bidi="fa-IR"/>
        </w:rPr>
        <w:t>ِ</w:t>
      </w:r>
      <w:r w:rsidR="00C03537" w:rsidRPr="004E78EC">
        <w:rPr>
          <w:rFonts w:hint="cs"/>
          <w:rtl/>
          <w:lang w:bidi="fa-IR"/>
        </w:rPr>
        <w:t xml:space="preserve"> جادو</w:t>
      </w:r>
      <w:r w:rsidRPr="004E78EC">
        <w:rPr>
          <w:rFonts w:hint="cs"/>
          <w:rtl/>
          <w:lang w:bidi="fa-IR"/>
        </w:rPr>
        <w:t>يي</w:t>
      </w:r>
      <w:r w:rsidR="00C03537" w:rsidRPr="004E78EC">
        <w:rPr>
          <w:rFonts w:hint="cs"/>
          <w:rtl/>
          <w:lang w:bidi="fa-IR"/>
        </w:rPr>
        <w:t xml:space="preserve"> </w:t>
      </w:r>
      <w:r w:rsidR="00C03537" w:rsidRPr="004E78EC">
        <w:rPr>
          <w:rFonts w:hint="cs"/>
          <w:b/>
          <w:bCs/>
          <w:rtl/>
          <w:lang w:bidi="fa-IR"/>
        </w:rPr>
        <w:t>شاه سل</w:t>
      </w:r>
      <w:r w:rsidRPr="004E78EC">
        <w:rPr>
          <w:rFonts w:hint="cs"/>
          <w:b/>
          <w:bCs/>
          <w:rtl/>
          <w:lang w:bidi="fa-IR"/>
        </w:rPr>
        <w:t>ي</w:t>
      </w:r>
      <w:r w:rsidR="00C03537" w:rsidRPr="004E78EC">
        <w:rPr>
          <w:rFonts w:hint="cs"/>
          <w:b/>
          <w:bCs/>
          <w:rtl/>
          <w:lang w:bidi="fa-IR"/>
        </w:rPr>
        <w:t>مان</w:t>
      </w:r>
      <w:r w:rsidR="00C03537" w:rsidRPr="004E78EC">
        <w:rPr>
          <w:rFonts w:hint="cs"/>
          <w:rtl/>
          <w:lang w:bidi="fa-IR"/>
        </w:rPr>
        <w:t xml:space="preserve"> </w:t>
      </w:r>
    </w:p>
    <w:p w14:paraId="5EB5BC93" w14:textId="5353F455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تاب تر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ن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گرسنه گان را </w:t>
      </w:r>
    </w:p>
    <w:p w14:paraId="715D0DF9" w14:textId="770EDFA0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در خوانچه ها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رنگ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ن کمان </w:t>
      </w:r>
    </w:p>
    <w:p w14:paraId="327A4F32" w14:textId="3A15F8C1" w:rsidR="00C03537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ض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>افت م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کرد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>م.</w:t>
      </w:r>
    </w:p>
    <w:p w14:paraId="193CEE62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  <w:bookmarkStart w:id="2" w:name="_GoBack"/>
      <w:bookmarkEnd w:id="2"/>
    </w:p>
    <w:p w14:paraId="5191E870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745AD466" w14:textId="77777777" w:rsidR="000F52A1" w:rsidRDefault="000F52A1" w:rsidP="000F52A1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58EEB6C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36EA8D2A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5F36528E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6A735ADC" w14:textId="07D92256" w:rsidR="00020B8C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هنوز آسمان از انغکاس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هلهله 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ستا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ش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ما </w:t>
      </w:r>
    </w:p>
    <w:p w14:paraId="6917F0E6" w14:textId="71C2F236" w:rsidR="00C03537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C03537" w:rsidRPr="004E78EC">
        <w:rPr>
          <w:rFonts w:hint="cs"/>
          <w:rtl/>
          <w:lang w:bidi="fa-IR"/>
        </w:rPr>
        <w:t>(که ب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 xml:space="preserve"> ادعا تر کسان</w:t>
      </w:r>
      <w:r w:rsidR="00020B8C" w:rsidRPr="004E78EC">
        <w:rPr>
          <w:rFonts w:hint="cs"/>
          <w:rtl/>
          <w:lang w:bidi="fa-IR"/>
        </w:rPr>
        <w:t xml:space="preserve"> ا</w:t>
      </w:r>
      <w:r w:rsidRPr="004E78EC">
        <w:rPr>
          <w:rFonts w:hint="cs"/>
          <w:rtl/>
          <w:lang w:bidi="fa-IR"/>
        </w:rPr>
        <w:t>ي</w:t>
      </w:r>
      <w:r w:rsidR="00C03537" w:rsidRPr="004E78EC">
        <w:rPr>
          <w:rFonts w:hint="cs"/>
          <w:rtl/>
          <w:lang w:bidi="fa-IR"/>
        </w:rPr>
        <w:t>م)</w:t>
      </w:r>
    </w:p>
    <w:p w14:paraId="446FCD48" w14:textId="53B81C0A" w:rsidR="00C03537" w:rsidRPr="004E78EC" w:rsidRDefault="00C03537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سنگ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ن است</w:t>
      </w:r>
      <w:r w:rsidR="00020B8C" w:rsidRPr="004E78EC">
        <w:rPr>
          <w:rFonts w:hint="cs"/>
          <w:rtl/>
          <w:lang w:bidi="fa-IR"/>
        </w:rPr>
        <w:t>.</w:t>
      </w:r>
    </w:p>
    <w:p w14:paraId="10231DAC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17164B1C" w14:textId="02F26F58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ن آتش باز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ب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در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غ</w:t>
      </w:r>
    </w:p>
    <w:p w14:paraId="001DA3D7" w14:textId="68022AE8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چراغان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ح</w:t>
      </w:r>
      <w:r w:rsidR="00020B8C" w:rsidRPr="004E78EC">
        <w:rPr>
          <w:rFonts w:hint="cs"/>
          <w:rtl/>
          <w:lang w:bidi="fa-IR"/>
        </w:rPr>
        <w:t>ُ</w:t>
      </w:r>
      <w:r w:rsidRPr="004E78EC">
        <w:rPr>
          <w:rFonts w:hint="cs"/>
          <w:rtl/>
          <w:lang w:bidi="fa-IR"/>
        </w:rPr>
        <w:t>رمت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ک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ست؟</w:t>
      </w:r>
    </w:p>
    <w:p w14:paraId="0C231459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12345525" w14:textId="2A3E8001" w:rsidR="00020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ل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کن خدا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را </w:t>
      </w:r>
    </w:p>
    <w:p w14:paraId="2384BC27" w14:textId="6C0BB293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با من بگو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کجا شد آن قصر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پ</w:t>
      </w:r>
      <w:r w:rsidR="00020B8C" w:rsidRPr="004E78EC">
        <w:rPr>
          <w:rFonts w:hint="cs"/>
          <w:rtl/>
          <w:lang w:bidi="fa-IR"/>
        </w:rPr>
        <w:t>ُ</w:t>
      </w:r>
      <w:r w:rsidRPr="004E78EC">
        <w:rPr>
          <w:rFonts w:hint="cs"/>
          <w:rtl/>
          <w:lang w:bidi="fa-IR"/>
        </w:rPr>
        <w:t>ر نگار</w:t>
      </w:r>
      <w:r w:rsidR="00020B8C" w:rsidRPr="004E78EC">
        <w:rPr>
          <w:rFonts w:hint="cs"/>
          <w:rtl/>
          <w:lang w:bidi="fa-IR"/>
        </w:rPr>
        <w:t>ِ</w:t>
      </w:r>
      <w:r w:rsidRPr="004E78EC">
        <w:rPr>
          <w:rFonts w:hint="cs"/>
          <w:rtl/>
          <w:lang w:bidi="fa-IR"/>
        </w:rPr>
        <w:t xml:space="preserve"> به آ</w:t>
      </w:r>
      <w:r w:rsidR="004E78EC" w:rsidRPr="004E78EC">
        <w:rPr>
          <w:rFonts w:hint="cs"/>
          <w:rtl/>
          <w:lang w:bidi="fa-IR"/>
        </w:rPr>
        <w:t>يي</w:t>
      </w:r>
      <w:r w:rsidRPr="004E78EC">
        <w:rPr>
          <w:rFonts w:hint="cs"/>
          <w:rtl/>
          <w:lang w:bidi="fa-IR"/>
        </w:rPr>
        <w:t>ن</w:t>
      </w:r>
    </w:p>
    <w:p w14:paraId="3632E68E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 xml:space="preserve">که </w:t>
      </w:r>
      <w:r w:rsidR="00866B8C" w:rsidRPr="004E78EC">
        <w:rPr>
          <w:rFonts w:hint="cs"/>
          <w:rtl/>
          <w:lang w:bidi="fa-IR"/>
        </w:rPr>
        <w:t xml:space="preserve">کنون </w:t>
      </w:r>
    </w:p>
    <w:p w14:paraId="59C3ACE0" w14:textId="5ED2F8D4" w:rsidR="00020B8C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866B8C" w:rsidRPr="004E78EC">
        <w:rPr>
          <w:rFonts w:hint="cs"/>
          <w:rtl/>
          <w:lang w:bidi="fa-IR"/>
        </w:rPr>
        <w:t xml:space="preserve">مرا </w:t>
      </w:r>
    </w:p>
    <w:p w14:paraId="3AC129D6" w14:textId="5EA0B68E" w:rsidR="00866B8C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020B8C" w:rsidRPr="004E78EC">
        <w:rPr>
          <w:rFonts w:hint="cs"/>
          <w:rtl/>
          <w:lang w:bidi="fa-IR"/>
        </w:rPr>
        <w:t>زندانِ زنده ب</w:t>
      </w:r>
      <w:r w:rsidRPr="004E78EC">
        <w:rPr>
          <w:rFonts w:hint="cs"/>
          <w:rtl/>
          <w:lang w:bidi="fa-IR"/>
        </w:rPr>
        <w:t>ي</w:t>
      </w:r>
      <w:r w:rsidR="00020B8C" w:rsidRPr="004E78EC">
        <w:rPr>
          <w:rFonts w:hint="cs"/>
          <w:rtl/>
          <w:lang w:bidi="fa-IR"/>
        </w:rPr>
        <w:t>ز</w:t>
      </w:r>
      <w:r w:rsidR="00866B8C" w:rsidRPr="004E78EC">
        <w:rPr>
          <w:rFonts w:hint="cs"/>
          <w:rtl/>
          <w:lang w:bidi="fa-IR"/>
        </w:rPr>
        <w:t>ار</w:t>
      </w:r>
      <w:r w:rsidRPr="004E78EC">
        <w:rPr>
          <w:rFonts w:hint="cs"/>
          <w:rtl/>
          <w:lang w:bidi="fa-IR"/>
        </w:rPr>
        <w:t>ي</w:t>
      </w:r>
      <w:r w:rsidR="00866B8C" w:rsidRPr="004E78EC">
        <w:rPr>
          <w:rFonts w:hint="cs"/>
          <w:rtl/>
          <w:lang w:bidi="fa-IR"/>
        </w:rPr>
        <w:t xml:space="preserve"> ست</w:t>
      </w:r>
    </w:p>
    <w:p w14:paraId="1F6EC724" w14:textId="77777777" w:rsidR="00020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 xml:space="preserve">و هر </w:t>
      </w:r>
      <w:r w:rsidR="00020B8C" w:rsidRPr="004E78EC">
        <w:rPr>
          <w:rFonts w:hint="cs"/>
          <w:rtl/>
          <w:lang w:bidi="fa-IR"/>
        </w:rPr>
        <w:t>صبح</w:t>
      </w:r>
      <w:r w:rsidRPr="004E78EC">
        <w:rPr>
          <w:rFonts w:hint="cs"/>
          <w:rtl/>
          <w:lang w:bidi="fa-IR"/>
        </w:rPr>
        <w:t xml:space="preserve"> و شام ام </w:t>
      </w:r>
    </w:p>
    <w:p w14:paraId="4D8B3D09" w14:textId="45D5BEFB" w:rsidR="00020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در و</w:t>
      </w:r>
      <w:r w:rsidR="004E78EC" w:rsidRPr="004E78EC">
        <w:rPr>
          <w:rFonts w:hint="cs"/>
          <w:rtl/>
          <w:lang w:bidi="fa-IR"/>
        </w:rPr>
        <w:t>ي</w:t>
      </w:r>
      <w:r w:rsidR="00020B8C" w:rsidRPr="004E78EC">
        <w:rPr>
          <w:rFonts w:hint="cs"/>
          <w:rtl/>
          <w:lang w:bidi="fa-IR"/>
        </w:rPr>
        <w:t xml:space="preserve">رانه </w:t>
      </w:r>
      <w:r w:rsidRPr="004E78EC">
        <w:rPr>
          <w:rFonts w:hint="cs"/>
          <w:rtl/>
          <w:lang w:bidi="fa-IR"/>
        </w:rPr>
        <w:t>ها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ش </w:t>
      </w:r>
    </w:p>
    <w:p w14:paraId="3E57F6A0" w14:textId="568841BF" w:rsidR="00866B8C" w:rsidRPr="004E78EC" w:rsidRDefault="004E78EC" w:rsidP="008A09C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 w:rsidR="00866B8C" w:rsidRPr="004E78EC">
        <w:rPr>
          <w:rFonts w:hint="cs"/>
          <w:rtl/>
          <w:lang w:bidi="fa-IR"/>
        </w:rPr>
        <w:t>به رگ</w:t>
      </w:r>
      <w:r w:rsidR="00020B8C" w:rsidRPr="004E78EC">
        <w:rPr>
          <w:rFonts w:hint="cs"/>
          <w:rtl/>
          <w:lang w:bidi="fa-IR"/>
        </w:rPr>
        <w:t xml:space="preserve"> </w:t>
      </w:r>
      <w:r w:rsidR="00866B8C" w:rsidRPr="004E78EC">
        <w:rPr>
          <w:rFonts w:hint="cs"/>
          <w:rtl/>
          <w:lang w:bidi="fa-IR"/>
        </w:rPr>
        <w:t>بار</w:t>
      </w:r>
      <w:r w:rsidR="00020B8C" w:rsidRPr="004E78EC">
        <w:rPr>
          <w:rFonts w:hint="cs"/>
          <w:rtl/>
          <w:lang w:bidi="fa-IR"/>
        </w:rPr>
        <w:t>ِ</w:t>
      </w:r>
      <w:r w:rsidR="00866B8C" w:rsidRPr="004E78EC">
        <w:rPr>
          <w:rFonts w:hint="cs"/>
          <w:rtl/>
          <w:lang w:bidi="fa-IR"/>
        </w:rPr>
        <w:t xml:space="preserve"> نفرت م</w:t>
      </w:r>
      <w:r w:rsidRPr="004E78EC">
        <w:rPr>
          <w:rFonts w:hint="cs"/>
          <w:rtl/>
          <w:lang w:bidi="fa-IR"/>
        </w:rPr>
        <w:t>ي</w:t>
      </w:r>
      <w:r w:rsidR="00866B8C" w:rsidRPr="004E78EC">
        <w:rPr>
          <w:rFonts w:hint="cs"/>
          <w:rtl/>
          <w:lang w:bidi="fa-IR"/>
        </w:rPr>
        <w:t xml:space="preserve"> بندند</w:t>
      </w:r>
      <w:r w:rsidR="00020B8C" w:rsidRPr="004E78EC">
        <w:rPr>
          <w:rFonts w:hint="cs"/>
          <w:rtl/>
          <w:lang w:bidi="fa-IR"/>
        </w:rPr>
        <w:t>.</w:t>
      </w:r>
    </w:p>
    <w:p w14:paraId="4F9D339D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5CD1DF8E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40CC712D" w14:textId="77777777" w:rsidR="000F52A1" w:rsidRDefault="000F52A1" w:rsidP="000F52A1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A7A3C66" w14:textId="6F665739" w:rsidR="00020B8C" w:rsidRPr="008A09CD" w:rsidRDefault="00020B8C" w:rsidP="008A09CD">
      <w:pPr>
        <w:pStyle w:val="body"/>
        <w:bidi/>
        <w:rPr>
          <w:rFonts w:asciiTheme="minorHAnsi" w:hAnsiTheme="minorHAnsi"/>
          <w:lang w:bidi="fa-IR"/>
        </w:rPr>
      </w:pPr>
    </w:p>
    <w:p w14:paraId="3E6C11E3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52F6FC9E" w14:textId="77777777" w:rsidR="00020B8C" w:rsidRPr="004E78EC" w:rsidRDefault="00020B8C" w:rsidP="008A09CD">
      <w:pPr>
        <w:pStyle w:val="body"/>
        <w:bidi/>
        <w:rPr>
          <w:rtl/>
          <w:lang w:bidi="fa-IR"/>
        </w:rPr>
      </w:pPr>
    </w:p>
    <w:p w14:paraId="68B1FC61" w14:textId="00EE9C26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کجا</w:t>
      </w:r>
      <w:r w:rsidR="004E78EC" w:rsidRPr="004E78EC">
        <w:rPr>
          <w:rFonts w:hint="cs"/>
          <w:rtl/>
          <w:lang w:bidi="fa-IR"/>
        </w:rPr>
        <w:t>يي</w:t>
      </w:r>
      <w:r w:rsidRPr="004E78EC">
        <w:rPr>
          <w:rFonts w:hint="cs"/>
          <w:rtl/>
          <w:lang w:bidi="fa-IR"/>
        </w:rPr>
        <w:t xml:space="preserve"> تو</w:t>
      </w:r>
      <w:r w:rsidR="00020B8C" w:rsidRPr="004E78EC">
        <w:rPr>
          <w:rFonts w:hint="cs"/>
          <w:rtl/>
          <w:lang w:bidi="fa-IR"/>
        </w:rPr>
        <w:t>؟</w:t>
      </w:r>
      <w:r w:rsidRPr="004E78EC">
        <w:rPr>
          <w:rFonts w:hint="cs"/>
          <w:rtl/>
          <w:lang w:bidi="fa-IR"/>
        </w:rPr>
        <w:t xml:space="preserve"> </w:t>
      </w:r>
    </w:p>
    <w:p w14:paraId="0F2C070F" w14:textId="77777777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 xml:space="preserve">که ام من </w:t>
      </w:r>
      <w:r w:rsidR="00020B8C" w:rsidRPr="004E78EC">
        <w:rPr>
          <w:rFonts w:hint="cs"/>
          <w:rtl/>
          <w:lang w:bidi="fa-IR"/>
        </w:rPr>
        <w:t>؟</w:t>
      </w:r>
    </w:p>
    <w:p w14:paraId="2E472CBD" w14:textId="2D09043B" w:rsidR="00020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و جغراف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>ا</w:t>
      </w:r>
      <w:r w:rsidR="004E78EC" w:rsidRPr="004E78EC">
        <w:rPr>
          <w:rFonts w:hint="cs"/>
          <w:rtl/>
          <w:lang w:bidi="fa-IR"/>
        </w:rPr>
        <w:t>ي</w:t>
      </w:r>
      <w:r w:rsidRPr="004E78EC">
        <w:rPr>
          <w:rFonts w:hint="cs"/>
          <w:rtl/>
          <w:lang w:bidi="fa-IR"/>
        </w:rPr>
        <w:t xml:space="preserve"> ما </w:t>
      </w:r>
    </w:p>
    <w:p w14:paraId="49065EAD" w14:textId="5D54E0C7" w:rsidR="00866B8C" w:rsidRPr="004E78EC" w:rsidRDefault="00866B8C" w:rsidP="008A09CD">
      <w:pPr>
        <w:pStyle w:val="body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کجاست؟</w:t>
      </w:r>
    </w:p>
    <w:p w14:paraId="632F82D1" w14:textId="122B68FA" w:rsidR="00866B8C" w:rsidRDefault="00020B8C" w:rsidP="008A09CD">
      <w:pPr>
        <w:pStyle w:val="when"/>
        <w:bidi/>
        <w:rPr>
          <w:rtl/>
          <w:lang w:bidi="fa-IR"/>
        </w:rPr>
      </w:pPr>
      <w:r w:rsidRPr="004E78EC">
        <w:rPr>
          <w:rFonts w:hint="cs"/>
          <w:rtl/>
          <w:lang w:bidi="fa-IR"/>
        </w:rPr>
        <w:t>٢٥</w:t>
      </w:r>
      <w:r w:rsidR="00866B8C" w:rsidRPr="004E78EC">
        <w:rPr>
          <w:rFonts w:hint="cs"/>
          <w:rtl/>
          <w:lang w:bidi="fa-IR"/>
        </w:rPr>
        <w:t xml:space="preserve">بهمنِ </w:t>
      </w:r>
      <w:r w:rsidRPr="004E78EC">
        <w:rPr>
          <w:rFonts w:hint="cs"/>
          <w:rtl/>
          <w:lang w:bidi="fa-IR"/>
        </w:rPr>
        <w:t>١٣٦٤</w:t>
      </w:r>
    </w:p>
    <w:bookmarkEnd w:id="0"/>
    <w:bookmarkEnd w:id="1"/>
    <w:p w14:paraId="3CAAF529" w14:textId="77777777" w:rsidR="008A09CD" w:rsidRPr="004E78EC" w:rsidRDefault="008A09CD" w:rsidP="008A09CD">
      <w:pPr>
        <w:pStyle w:val="where"/>
        <w:bidi/>
        <w:rPr>
          <w:rtl/>
          <w:lang w:bidi="fa-IR"/>
        </w:rPr>
      </w:pPr>
    </w:p>
    <w:sectPr w:rsidR="008A09CD" w:rsidRPr="004E7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35"/>
    <w:rsid w:val="00004AAB"/>
    <w:rsid w:val="00020B8C"/>
    <w:rsid w:val="000F52A1"/>
    <w:rsid w:val="004E78EC"/>
    <w:rsid w:val="004F7F13"/>
    <w:rsid w:val="00527835"/>
    <w:rsid w:val="00550C99"/>
    <w:rsid w:val="00677319"/>
    <w:rsid w:val="00866B8C"/>
    <w:rsid w:val="008A09CD"/>
    <w:rsid w:val="00AA2BAB"/>
    <w:rsid w:val="00C03537"/>
    <w:rsid w:val="00E5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D8CA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AAB"/>
  </w:style>
  <w:style w:type="paragraph" w:styleId="Heading1">
    <w:name w:val="heading 1"/>
    <w:basedOn w:val="Normal"/>
    <w:next w:val="Normal"/>
    <w:link w:val="Heading1Char"/>
    <w:uiPriority w:val="9"/>
    <w:qFormat/>
    <w:rsid w:val="00004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004AA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4AA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004AAB"/>
    <w:pPr>
      <w:bidi/>
    </w:pPr>
  </w:style>
  <w:style w:type="paragraph" w:customStyle="1" w:styleId="num">
    <w:name w:val="num"/>
    <w:basedOn w:val="poem"/>
    <w:qFormat/>
    <w:rsid w:val="00004AAB"/>
    <w:pPr>
      <w:spacing w:before="240"/>
    </w:pPr>
  </w:style>
  <w:style w:type="paragraph" w:customStyle="1" w:styleId="body">
    <w:name w:val="body"/>
    <w:basedOn w:val="Normal"/>
    <w:qFormat/>
    <w:rsid w:val="00004AA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004AAB"/>
    <w:pPr>
      <w:spacing w:before="360"/>
    </w:pPr>
  </w:style>
  <w:style w:type="paragraph" w:customStyle="1" w:styleId="where">
    <w:name w:val="where"/>
    <w:basedOn w:val="when"/>
    <w:next w:val="NoSpacing"/>
    <w:qFormat/>
    <w:rsid w:val="00004AAB"/>
    <w:pPr>
      <w:spacing w:before="0"/>
    </w:pPr>
  </w:style>
  <w:style w:type="paragraph" w:styleId="NoSpacing">
    <w:name w:val="No Spacing"/>
    <w:uiPriority w:val="1"/>
    <w:qFormat/>
    <w:rsid w:val="00004AA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4AA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4AA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A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A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A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4A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AA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A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4AAB"/>
    <w:rPr>
      <w:b/>
      <w:bCs/>
    </w:rPr>
  </w:style>
  <w:style w:type="character" w:styleId="Emphasis">
    <w:name w:val="Emphasis"/>
    <w:uiPriority w:val="20"/>
    <w:qFormat/>
    <w:rsid w:val="00004AAB"/>
    <w:rPr>
      <w:i/>
      <w:iCs/>
    </w:rPr>
  </w:style>
  <w:style w:type="paragraph" w:styleId="ListParagraph">
    <w:name w:val="List Paragraph"/>
    <w:basedOn w:val="Normal"/>
    <w:uiPriority w:val="34"/>
    <w:qFormat/>
    <w:rsid w:val="00004A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4A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A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4A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4AA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4AA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4AA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4A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A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AAB"/>
  </w:style>
  <w:style w:type="paragraph" w:styleId="Heading1">
    <w:name w:val="heading 1"/>
    <w:basedOn w:val="Normal"/>
    <w:next w:val="Normal"/>
    <w:link w:val="Heading1Char"/>
    <w:uiPriority w:val="9"/>
    <w:qFormat/>
    <w:rsid w:val="00004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004AA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4AA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004AAB"/>
    <w:pPr>
      <w:bidi/>
    </w:pPr>
  </w:style>
  <w:style w:type="paragraph" w:customStyle="1" w:styleId="num">
    <w:name w:val="num"/>
    <w:basedOn w:val="poem"/>
    <w:qFormat/>
    <w:rsid w:val="00004AAB"/>
    <w:pPr>
      <w:spacing w:before="240"/>
    </w:pPr>
  </w:style>
  <w:style w:type="paragraph" w:customStyle="1" w:styleId="body">
    <w:name w:val="body"/>
    <w:basedOn w:val="Normal"/>
    <w:qFormat/>
    <w:rsid w:val="00004AA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004AAB"/>
    <w:pPr>
      <w:spacing w:before="360"/>
    </w:pPr>
  </w:style>
  <w:style w:type="paragraph" w:customStyle="1" w:styleId="where">
    <w:name w:val="where"/>
    <w:basedOn w:val="when"/>
    <w:next w:val="NoSpacing"/>
    <w:qFormat/>
    <w:rsid w:val="00004AAB"/>
    <w:pPr>
      <w:spacing w:before="0"/>
    </w:pPr>
  </w:style>
  <w:style w:type="paragraph" w:styleId="NoSpacing">
    <w:name w:val="No Spacing"/>
    <w:uiPriority w:val="1"/>
    <w:qFormat/>
    <w:rsid w:val="00004AA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4AA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4AA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A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A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A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4A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AA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A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4AAB"/>
    <w:rPr>
      <w:b/>
      <w:bCs/>
    </w:rPr>
  </w:style>
  <w:style w:type="character" w:styleId="Emphasis">
    <w:name w:val="Emphasis"/>
    <w:uiPriority w:val="20"/>
    <w:qFormat/>
    <w:rsid w:val="00004AAB"/>
    <w:rPr>
      <w:i/>
      <w:iCs/>
    </w:rPr>
  </w:style>
  <w:style w:type="paragraph" w:styleId="ListParagraph">
    <w:name w:val="List Paragraph"/>
    <w:basedOn w:val="Normal"/>
    <w:uiPriority w:val="34"/>
    <w:qFormat/>
    <w:rsid w:val="00004A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4A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A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4A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4AA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4AA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4AA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4A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6A06E-9382-40E8-A615-D4EB7A14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2010-04-12T07:34:00Z</dcterms:created>
  <dcterms:modified xsi:type="dcterms:W3CDTF">2010-04-12T08:40:00Z</dcterms:modified>
</cp:coreProperties>
</file>