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BACFD" w14:textId="77777777" w:rsidR="000445E8" w:rsidRPr="002A4416" w:rsidRDefault="008F033A" w:rsidP="006C2A77">
      <w:pPr>
        <w:pStyle w:val="poem"/>
        <w:rPr>
          <w:rtl/>
          <w:lang w:bidi="fa-IR"/>
        </w:rPr>
      </w:pPr>
      <w:r w:rsidRPr="002A4416">
        <w:rPr>
          <w:rFonts w:hint="cs"/>
          <w:rtl/>
          <w:lang w:bidi="fa-IR"/>
        </w:rPr>
        <w:t>حرفِ آخر</w:t>
      </w:r>
    </w:p>
    <w:p w14:paraId="3FE4C459" w14:textId="5C72DF50" w:rsidR="002A4416" w:rsidRDefault="00CD0E3B" w:rsidP="006C2A77">
      <w:pPr>
        <w:pStyle w:val="who"/>
        <w:bidi/>
        <w:rPr>
          <w:rtl/>
          <w:lang w:bidi="fa-IR"/>
        </w:rPr>
      </w:pPr>
      <w:r w:rsidRPr="00CD0E3B">
        <w:rPr>
          <w:rtl/>
          <w:lang w:bidi="fa-IR"/>
        </w:rPr>
        <w:t>به مناسبتِ سالگردِ خودکشي ولاديمير ماياکوفسکي</w:t>
      </w:r>
      <w:bookmarkStart w:id="0" w:name="_GoBack"/>
      <w:bookmarkEnd w:id="0"/>
    </w:p>
    <w:p w14:paraId="736DEB56" w14:textId="5AEA3C60" w:rsidR="006C2A77" w:rsidRDefault="006C2A77" w:rsidP="006C2A77">
      <w:pPr>
        <w:pStyle w:val="why"/>
        <w:rPr>
          <w:rtl/>
          <w:lang w:bidi="fa-IR"/>
        </w:rPr>
      </w:pPr>
    </w:p>
    <w:p w14:paraId="671B0B8F" w14:textId="1397613E" w:rsidR="006C2A77" w:rsidRDefault="006C2A77" w:rsidP="006C2A77">
      <w:pPr>
        <w:pStyle w:val="num"/>
        <w:rPr>
          <w:rtl/>
          <w:lang w:bidi="fa-IR"/>
        </w:rPr>
      </w:pPr>
    </w:p>
    <w:p w14:paraId="317A3767" w14:textId="77777777" w:rsidR="006C2A77" w:rsidRPr="006C2A77" w:rsidRDefault="006C2A77" w:rsidP="006C2A77">
      <w:pPr>
        <w:pStyle w:val="subname"/>
        <w:rPr>
          <w:lang w:bidi="fa-IR"/>
        </w:rPr>
      </w:pPr>
    </w:p>
    <w:p w14:paraId="7BA83AA7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به آن‌ها که براي تصدي قبرستان‌هاي کهنه تلاش مي‌کنند</w:t>
      </w:r>
    </w:p>
    <w:p w14:paraId="7FDF0336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نه </w:t>
      </w:r>
      <w:r w:rsidRPr="002A4416">
        <w:rPr>
          <w:rFonts w:hint="cs"/>
          <w:b/>
          <w:bCs/>
          <w:rtl/>
          <w:lang w:bidi="fa-IR"/>
        </w:rPr>
        <w:t>فريدون‌ام من،</w:t>
      </w:r>
    </w:p>
    <w:p w14:paraId="298B3A0F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نه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b/>
          <w:bCs/>
          <w:rtl/>
          <w:lang w:bidi="fa-IR"/>
        </w:rPr>
        <w:t>ولاديميرم که</w:t>
      </w:r>
    </w:p>
    <w:p w14:paraId="5D3F2CA3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گلوله‌يي نهاد نقطه‌وار</w:t>
      </w:r>
    </w:p>
    <w:p w14:paraId="5BA0453A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به پايانِ جمله‌يي که مقطعِ تاريخش بود ــ</w:t>
      </w:r>
    </w:p>
    <w:p w14:paraId="2E8C9E02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نه بازمي‌گردم من</w:t>
      </w:r>
    </w:p>
    <w:p w14:paraId="639687B2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نه مي‌ميرم</w:t>
      </w:r>
      <w:r w:rsidRPr="002A4416">
        <w:rPr>
          <w:rtl/>
          <w:lang w:bidi="fa-IR"/>
        </w:rPr>
        <w:t>.</w:t>
      </w:r>
    </w:p>
    <w:p w14:paraId="20E090C2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621E14D4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زيرا من [که </w:t>
      </w:r>
      <w:r w:rsidRPr="002A4416">
        <w:rPr>
          <w:rFonts w:hint="cs"/>
          <w:b/>
          <w:bCs/>
          <w:rtl/>
          <w:lang w:bidi="fa-IR"/>
        </w:rPr>
        <w:t>ا.صبح‌ام</w:t>
      </w:r>
    </w:p>
    <w:p w14:paraId="3711E54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ديري نيست تا اجنبي خويشتنم را به خاک افکنده‌ام به سانِ</w:t>
      </w:r>
    </w:p>
    <w:p w14:paraId="4494B918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بلوطِ تن‌آوري که از چهارراهي يک کوير،</w:t>
      </w:r>
    </w:p>
    <w:p w14:paraId="188D9654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ديري نيست تا اجنبي خويشتنم را به خاک افکنده‌ام به‌سانِ</w:t>
      </w:r>
    </w:p>
    <w:p w14:paraId="0ACCC85F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همه‌ي خويشتني که بر خاک افکند </w:t>
      </w:r>
      <w:r w:rsidRPr="002A4416">
        <w:rPr>
          <w:rFonts w:hint="cs"/>
          <w:b/>
          <w:bCs/>
          <w:rtl/>
          <w:lang w:bidi="fa-IR"/>
        </w:rPr>
        <w:t>ولاديمير] ــ</w:t>
      </w:r>
    </w:p>
    <w:p w14:paraId="6D2F8C4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وسطِ ميزِ قمارِ شما قوادانِ مجله‌يي منظومه‌هاي مطنطن</w:t>
      </w:r>
    </w:p>
    <w:p w14:paraId="54262AC2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تک‌خالِ قلبِ شعرم را فرو مي‌کوبم من.</w:t>
      </w:r>
    </w:p>
    <w:p w14:paraId="57432493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45DEFBE9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چرا که شما</w:t>
      </w:r>
    </w:p>
    <w:p w14:paraId="1672F1B0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مسخره‌کننده‌گانِ ابلهِ</w:t>
      </w:r>
      <w:r w:rsidRPr="002A4416">
        <w:t xml:space="preserve"> </w:t>
      </w:r>
      <w:r w:rsidRPr="002A4416">
        <w:rPr>
          <w:rFonts w:hint="cs"/>
          <w:b/>
          <w:bCs/>
          <w:rtl/>
          <w:lang w:bidi="fa-IR"/>
        </w:rPr>
        <w:t>نيما</w:t>
      </w:r>
    </w:p>
    <w:p w14:paraId="52AEB0D2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شما</w:t>
      </w:r>
    </w:p>
    <w:p w14:paraId="12C257DC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کشندگانِ انواعِ</w:t>
      </w:r>
      <w:r w:rsidRPr="002A4416">
        <w:t xml:space="preserve"> </w:t>
      </w:r>
      <w:r w:rsidRPr="002A4416">
        <w:rPr>
          <w:rFonts w:hint="cs"/>
          <w:b/>
          <w:bCs/>
          <w:rtl/>
          <w:lang w:bidi="fa-IR"/>
        </w:rPr>
        <w:t>ولاديمير</w:t>
      </w:r>
    </w:p>
    <w:p w14:paraId="44B15828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اين بار به مصافِ شاعري چموش آمده‌ايد</w:t>
      </w:r>
    </w:p>
    <w:p w14:paraId="628FCA13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که بر راهِ ديوان‌هاي گردگرفته</w:t>
      </w:r>
    </w:p>
    <w:p w14:paraId="4148290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شلنگ مي‌اندازد.</w:t>
      </w:r>
    </w:p>
    <w:p w14:paraId="085B8BA7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3B09346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آن‌که مرگي فراموش شده</w:t>
      </w:r>
    </w:p>
    <w:p w14:paraId="6B2CFA42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يکبار</w:t>
      </w:r>
    </w:p>
    <w:p w14:paraId="3789ACD0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به‌سانِ قندي به دلش آب شده است</w:t>
      </w:r>
    </w:p>
    <w:p w14:paraId="37B7848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ــ از شما مي‌پرسم، پااندازانِ محترمِ اشعارِ هرجايي!ــ:</w:t>
      </w:r>
    </w:p>
    <w:p w14:paraId="1664D8A9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اگر به جاي همه ماده‌تاريخ‌ها، اردنگي به پوزه‌تان بياويزد</w:t>
      </w:r>
    </w:p>
    <w:p w14:paraId="35D89127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با وي چه توانيد کرد؟</w:t>
      </w:r>
    </w:p>
    <w:p w14:paraId="50456321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10F8BA4A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rPr>
          <w:rFonts w:ascii="Times New Roman" w:hAnsi="Times New Roman" w:cs="Times New Roman"/>
        </w:rPr>
        <w:t>□</w:t>
      </w:r>
    </w:p>
    <w:p w14:paraId="310F5F6F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35CCE1CB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مادرم به‌سانِ آهنگي قديمي</w:t>
      </w:r>
    </w:p>
    <w:p w14:paraId="0FFEF2A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فراموش شد</w:t>
      </w:r>
    </w:p>
    <w:p w14:paraId="42AEC1B6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من در لفافِ قطع‌نامه‌ي ميتينگِ بزرگ متولد شدم</w:t>
      </w:r>
    </w:p>
    <w:p w14:paraId="454A37F0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تا با مردمِ اعماق بجوشم و با وصله‌هاي زمانم پيوند يابم.</w:t>
      </w:r>
    </w:p>
    <w:p w14:paraId="4B50BD57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737C938F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تا به‌سانِ سوزني فرو روم و برآيم</w:t>
      </w:r>
    </w:p>
    <w:p w14:paraId="0D35D6CE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لحاف‌پاره‌ي آسمان‌هاي نامتحد را به يکديگر وصله‌زنم</w:t>
      </w:r>
    </w:p>
    <w:p w14:paraId="657E481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تا مردمِ چشمِ تاريخ را بر کلمه‌ي همه ديوان‌ها حک کنم ــ</w:t>
      </w:r>
    </w:p>
    <w:p w14:paraId="389FACF6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مردمي که من دوست مي‌دارم</w:t>
      </w:r>
    </w:p>
    <w:p w14:paraId="60BB2BB6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سهمناک‌تر از بيش‌ترين عشقي که هرگز داشته‌ام!ــ :</w:t>
      </w:r>
    </w:p>
    <w:p w14:paraId="0788D6DD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27A7856C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rPr>
          <w:rFonts w:ascii="Times New Roman" w:hAnsi="Times New Roman" w:cs="Times New Roman"/>
        </w:rPr>
        <w:t>□</w:t>
      </w:r>
    </w:p>
    <w:p w14:paraId="60B64F5B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4D0F4F1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بر پيش‌تخته‌ي چربِ دکه‌ي گوشت‌فروشي</w:t>
      </w:r>
    </w:p>
    <w:p w14:paraId="5F59266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کنارِ ساتورِ سردِ فراموشي</w:t>
      </w:r>
    </w:p>
    <w:p w14:paraId="7A2408F9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پُشتِ بطري‌هاي خمار و خالي</w:t>
      </w:r>
    </w:p>
    <w:p w14:paraId="53792F7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زيرِ لنگه‌کفشِ کهنه‌ي پُرميخِ بي‌اعتنايي</w:t>
      </w:r>
    </w:p>
    <w:p w14:paraId="6B1DECF9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زنِ بي‌بُعدِ مهتابي‌رنگي که خفته است بر ستون‌هاي هزاران‌هزاري موهاي آشفته‌ي خويش</w:t>
      </w:r>
    </w:p>
    <w:p w14:paraId="7618EE03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عشقِ بدفرجامِ من است.</w:t>
      </w:r>
    </w:p>
    <w:p w14:paraId="356FD5F6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1E70155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از حفره‌ي بي‌خونِ زيرِ پستانش</w:t>
      </w:r>
    </w:p>
    <w:p w14:paraId="4CF03FD7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من</w:t>
      </w:r>
    </w:p>
    <w:p w14:paraId="37CDF7A5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روزي غزلي مسموم به قلبش ريختم</w:t>
      </w:r>
    </w:p>
    <w:p w14:paraId="73A234E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تا چشمانِ پُرآفتابش</w:t>
      </w:r>
    </w:p>
    <w:p w14:paraId="30D56CF2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در منظرِ عشقِ من طالع شود.</w:t>
      </w:r>
    </w:p>
    <w:p w14:paraId="06C15BB4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42E7CF6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ليکن غزلِ مسموم</w:t>
      </w:r>
    </w:p>
    <w:p w14:paraId="520D439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خونِ معشوقِ مرا افسرد.</w:t>
      </w:r>
    </w:p>
    <w:p w14:paraId="61E5E9A4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معشوقِ من مُرد</w:t>
      </w:r>
    </w:p>
    <w:p w14:paraId="4C411BD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پيکرش به مجسمه‌يي يخ‌تراش بَدَل شد.</w:t>
      </w:r>
    </w:p>
    <w:p w14:paraId="78D6943F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5B02201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من دست‌هاي گرانم را</w:t>
      </w:r>
    </w:p>
    <w:p w14:paraId="7B96A94F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به سندانِ جمجمه‌ام</w:t>
      </w:r>
    </w:p>
    <w:p w14:paraId="5DEA456A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کوفتم</w:t>
      </w:r>
    </w:p>
    <w:p w14:paraId="7F75EE29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به‌سانِ خدايي در زنجير</w:t>
      </w:r>
    </w:p>
    <w:p w14:paraId="6A3EA85B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ناليدم</w:t>
      </w:r>
    </w:p>
    <w:p w14:paraId="00CDA8DE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ضجه‌هاي من</w:t>
      </w:r>
    </w:p>
    <w:p w14:paraId="6CD3FF26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چون توفانِ ملخ</w:t>
      </w:r>
    </w:p>
    <w:p w14:paraId="1BF03EFB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مزرعِ همه شادي‌هايم را خشکاند</w:t>
      </w:r>
      <w:r w:rsidRPr="002A4416">
        <w:t>.</w:t>
      </w:r>
    </w:p>
    <w:p w14:paraId="6AACF0E2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07A1F5CE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مع‌ذلک [آدمک‌هاي اوراق‌فروشي!]</w:t>
      </w:r>
    </w:p>
    <w:p w14:paraId="6B5FA24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مع‌ذلک</w:t>
      </w:r>
    </w:p>
    <w:p w14:paraId="4EE21BDE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من به دربانِ پُرشپشِ بقعه‌ي امام‌زاده کلاسيسيسم</w:t>
      </w:r>
    </w:p>
    <w:p w14:paraId="535400D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گوسفندِ مسمّطي</w:t>
      </w:r>
    </w:p>
    <w:p w14:paraId="58B044B7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نذر</w:t>
      </w:r>
    </w:p>
    <w:p w14:paraId="7D4904CE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نکردم!</w:t>
      </w:r>
    </w:p>
    <w:p w14:paraId="754A5B5A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409F89F3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rPr>
          <w:rFonts w:ascii="Times New Roman" w:hAnsi="Times New Roman" w:cs="Times New Roman"/>
        </w:rPr>
        <w:t>□</w:t>
      </w:r>
    </w:p>
    <w:p w14:paraId="437C0BAA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08D8512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اما اگر شما دوست مي‌داريد که</w:t>
      </w:r>
    </w:p>
    <w:p w14:paraId="6DAEEBB5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شاعران</w:t>
      </w:r>
    </w:p>
    <w:p w14:paraId="6A958014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قي کنند پيشِ پايتان</w:t>
      </w:r>
    </w:p>
    <w:p w14:paraId="045F6CB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آن‌چه را که خورده‌ايد در طولِ ساليان،</w:t>
      </w:r>
    </w:p>
    <w:p w14:paraId="5BDB5098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چه کند </w:t>
      </w:r>
      <w:r w:rsidRPr="002A4416">
        <w:rPr>
          <w:rFonts w:hint="cs"/>
          <w:b/>
          <w:bCs/>
          <w:rtl/>
          <w:lang w:bidi="fa-IR"/>
        </w:rPr>
        <w:t>صبح که شعرش</w:t>
      </w:r>
    </w:p>
    <w:p w14:paraId="07AFD16E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احساس‌هاي بزرگِ فردايي‌ست که کنون نطفه‌هاي وسواس است؟</w:t>
      </w:r>
    </w:p>
    <w:p w14:paraId="7F022640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1082556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چه کند </w:t>
      </w:r>
      <w:r w:rsidRPr="002A4416">
        <w:rPr>
          <w:rFonts w:hint="cs"/>
          <w:b/>
          <w:bCs/>
          <w:rtl/>
          <w:lang w:bidi="fa-IR"/>
        </w:rPr>
        <w:t>صبح اگر فردا</w:t>
      </w:r>
    </w:p>
    <w:p w14:paraId="7313C08F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همزادِ سايه در سايه‌ي پيروزي‌ست؟</w:t>
      </w:r>
    </w:p>
    <w:p w14:paraId="57CF3438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4313355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چه کند </w:t>
      </w:r>
      <w:r w:rsidRPr="002A4416">
        <w:rPr>
          <w:rFonts w:hint="cs"/>
          <w:b/>
          <w:bCs/>
          <w:rtl/>
          <w:lang w:bidi="fa-IR"/>
        </w:rPr>
        <w:t>صبح اگر ديروز</w:t>
      </w:r>
    </w:p>
    <w:p w14:paraId="52F315A3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گوري‌ست که از آن نمي‌رويد زَهرْبوته‌يي جز ندامت</w:t>
      </w:r>
    </w:p>
    <w:p w14:paraId="5291FAC9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با هسته‌ي تلخِ تجربه‌يي در ميوه‌ي سياهش؟</w:t>
      </w:r>
    </w:p>
    <w:p w14:paraId="454ED26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چه کند صبح که گر </w:t>
      </w:r>
      <w:r w:rsidRPr="002A4416">
        <w:rPr>
          <w:rFonts w:hint="cs"/>
          <w:b/>
          <w:bCs/>
          <w:rtl/>
          <w:lang w:bidi="fa-IR"/>
        </w:rPr>
        <w:t>آينده قرار بود به گذشته باخته باشد</w:t>
      </w:r>
    </w:p>
    <w:p w14:paraId="7BEB7E87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دکتر حميدي شاعر مي‌بايست به‌ناچار اکنون</w:t>
      </w:r>
    </w:p>
    <w:p w14:paraId="1462069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در آب‌هاي دوردستِ قرون</w:t>
      </w:r>
    </w:p>
    <w:p w14:paraId="0FA2B661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جانوري تک‌ياخته باشد</w:t>
      </w:r>
      <w:r w:rsidRPr="002A4416">
        <w:t>!</w:t>
      </w:r>
    </w:p>
    <w:p w14:paraId="703B6893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3227B83A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rPr>
          <w:rFonts w:ascii="Times New Roman" w:hAnsi="Times New Roman" w:cs="Times New Roman"/>
        </w:rPr>
        <w:t>□</w:t>
      </w:r>
    </w:p>
    <w:p w14:paraId="38D36768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2132CE8F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و من که </w:t>
      </w:r>
      <w:r w:rsidRPr="002A4416">
        <w:rPr>
          <w:rFonts w:hint="cs"/>
          <w:b/>
          <w:bCs/>
          <w:rtl/>
          <w:lang w:bidi="fa-IR"/>
        </w:rPr>
        <w:t>ا.صبح‌ام</w:t>
      </w:r>
    </w:p>
    <w:p w14:paraId="352B0C42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به خاطرِ قافيه: با احترامي مبهم</w:t>
      </w:r>
    </w:p>
    <w:p w14:paraId="4F81FE5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به شما اخطار مي‌کنم [مرده‌هاي هزارقبرستاني!]</w:t>
      </w:r>
    </w:p>
    <w:p w14:paraId="4906480F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که تلاشِتان پايدار نيست</w:t>
      </w:r>
    </w:p>
    <w:p w14:paraId="1107511A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زيرا ميانِ من و مردمي که به‌سانِ عاصيان يکديگر را در آغوش مي‌فشريم</w:t>
      </w:r>
    </w:p>
    <w:p w14:paraId="60BF0A44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ديوارِ پيرهني حتا</w:t>
      </w:r>
    </w:p>
    <w:p w14:paraId="1BF9B8E8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در کار نيست</w:t>
      </w:r>
      <w:r w:rsidRPr="002A4416">
        <w:t>.</w:t>
      </w:r>
    </w:p>
    <w:p w14:paraId="56376CD4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2756E4F9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rPr>
          <w:rFonts w:ascii="Times New Roman" w:hAnsi="Times New Roman" w:cs="Times New Roman"/>
        </w:rPr>
        <w:t>□</w:t>
      </w:r>
    </w:p>
    <w:p w14:paraId="4B9AE3C5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1020E91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برتر از همه‌ي دستمال‌هاي دواوينِ شعرِ شما</w:t>
      </w:r>
    </w:p>
    <w:p w14:paraId="5999E540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که من به سوي دخترانِ بيمارِ عشق‌هاي کثيفم افکنده‌ام ــ</w:t>
      </w:r>
    </w:p>
    <w:p w14:paraId="7FFCAB4D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1B44AE1F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برتر از همه نردبان‌هاي درازِ اشعارِ قالبي</w:t>
      </w:r>
    </w:p>
    <w:p w14:paraId="34D8AC8F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که دستمالي شده‌ي پاهاي گذشته‌ي من بوده‌اند ــ</w:t>
      </w:r>
    </w:p>
    <w:p w14:paraId="7760C6DB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56B9C8C0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برتر از قُرّولُندِ همه‌ي استادانِ عينکي</w:t>
      </w:r>
    </w:p>
    <w:p w14:paraId="30575E12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پيوستگانِ فسيل‌خانه‌ي قصيده‌ها و رباعي‌ها</w:t>
      </w:r>
    </w:p>
    <w:p w14:paraId="22C096BB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وابستگانِ انجمن‌هاي </w:t>
      </w:r>
      <w:r w:rsidRPr="002A4416">
        <w:rPr>
          <w:rFonts w:hint="cs"/>
          <w:b/>
          <w:bCs/>
          <w:rtl/>
          <w:lang w:bidi="fa-IR"/>
        </w:rPr>
        <w:t>مفاعلن فعلاتن‌ها</w:t>
      </w:r>
    </w:p>
    <w:p w14:paraId="516354A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دربانانِ روسبي‌خانه‌ي مجلاتي که من به سردرِشان تُف کرده‌ام ــ،</w:t>
      </w:r>
    </w:p>
    <w:p w14:paraId="6AB29661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فريادِ اين نوزادِ زنازاده‌ي شعر مصلوبِتان خواهد کرد:</w:t>
      </w:r>
    </w:p>
    <w:p w14:paraId="603FE4AC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</w:t>
      </w:r>
    </w:p>
    <w:p w14:paraId="0E3487BC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rPr>
          <w:rFonts w:hint="cs"/>
          <w:rtl/>
          <w:lang w:bidi="fa-IR"/>
        </w:rPr>
        <w:t>ــ «پااندازانِ جنده‌ْشعرهاي پير</w:t>
      </w:r>
      <w:r w:rsidRPr="002A4416">
        <w:t>!</w:t>
      </w:r>
    </w:p>
    <w:p w14:paraId="1047E455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طرفِ همه‌ي شما منم</w:t>
      </w:r>
    </w:p>
    <w:p w14:paraId="310F4ABA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                       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من ــ نه يک جنده‌بازِ متفنن! ــ</w:t>
      </w:r>
    </w:p>
    <w:p w14:paraId="32B27DBD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 من</w:t>
      </w:r>
    </w:p>
    <w:p w14:paraId="048E9009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t>    </w:t>
      </w:r>
      <w:r w:rsidRPr="002A4416">
        <w:rPr>
          <w:rtl/>
          <w:lang w:bidi="fa-IR"/>
        </w:rPr>
        <w:t xml:space="preserve"> </w:t>
      </w:r>
      <w:r w:rsidRPr="002A4416">
        <w:rPr>
          <w:rFonts w:hint="cs"/>
          <w:rtl/>
          <w:lang w:bidi="fa-IR"/>
        </w:rPr>
        <w:t>نه بازمي‌گردم نه مي‌ميرم</w:t>
      </w:r>
    </w:p>
    <w:p w14:paraId="6C384A9C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>وداع کنيد با نامِ بي‌نامي‌تان</w:t>
      </w:r>
    </w:p>
    <w:p w14:paraId="46933C5B" w14:textId="77777777" w:rsidR="000445E8" w:rsidRPr="002A4416" w:rsidRDefault="008F033A" w:rsidP="006C2A77">
      <w:pPr>
        <w:pStyle w:val="body"/>
        <w:bidi/>
        <w:rPr>
          <w:rtl/>
          <w:lang w:bidi="fa-IR"/>
        </w:rPr>
      </w:pPr>
      <w:r w:rsidRPr="002A4416">
        <w:rPr>
          <w:rFonts w:hint="cs"/>
          <w:rtl/>
          <w:lang w:bidi="fa-IR"/>
        </w:rPr>
        <w:t xml:space="preserve">چرا که من نه </w:t>
      </w:r>
      <w:r w:rsidRPr="002A4416">
        <w:rPr>
          <w:rFonts w:hint="cs"/>
          <w:b/>
          <w:bCs/>
          <w:rtl/>
          <w:lang w:bidi="fa-IR"/>
        </w:rPr>
        <w:t>فريدون‌ام</w:t>
      </w:r>
    </w:p>
    <w:p w14:paraId="197F484D" w14:textId="77777777" w:rsidR="000445E8" w:rsidRPr="002A4416" w:rsidRDefault="008F033A" w:rsidP="006C2A77">
      <w:pPr>
        <w:pStyle w:val="body"/>
        <w:bidi/>
        <w:rPr>
          <w:rtl/>
        </w:rPr>
      </w:pPr>
      <w:r w:rsidRPr="002A4416">
        <w:rPr>
          <w:rFonts w:hint="cs"/>
          <w:rtl/>
          <w:lang w:bidi="fa-IR"/>
        </w:rPr>
        <w:t xml:space="preserve">نه </w:t>
      </w:r>
      <w:r w:rsidRPr="002A4416">
        <w:rPr>
          <w:rFonts w:hint="cs"/>
          <w:b/>
          <w:bCs/>
          <w:rtl/>
          <w:lang w:bidi="fa-IR"/>
        </w:rPr>
        <w:t>ولاديميرم</w:t>
      </w:r>
      <w:r w:rsidRPr="002A4416">
        <w:rPr>
          <w:b/>
          <w:bCs/>
          <w:rtl/>
          <w:lang w:bidi="fa-IR"/>
        </w:rPr>
        <w:t>!</w:t>
      </w:r>
      <w:r w:rsidRPr="002A4416">
        <w:rPr>
          <w:b/>
          <w:bCs/>
        </w:rPr>
        <w:t>»</w:t>
      </w:r>
    </w:p>
    <w:p w14:paraId="09CCD679" w14:textId="4428051F" w:rsidR="000445E8" w:rsidRDefault="008F033A" w:rsidP="006C2A77">
      <w:pPr>
        <w:pStyle w:val="when"/>
        <w:bidi/>
        <w:rPr>
          <w:rFonts w:hint="cs"/>
          <w:rtl/>
          <w:lang w:bidi="fa-IR"/>
        </w:rPr>
      </w:pPr>
      <w:r w:rsidRPr="002A4416">
        <w:t> </w:t>
      </w:r>
      <w:r w:rsidRPr="002A4416">
        <w:rPr>
          <w:rFonts w:hint="cs"/>
          <w:rtl/>
          <w:lang w:bidi="fa-IR"/>
        </w:rPr>
        <w:t>۱۳۳۱</w:t>
      </w:r>
    </w:p>
    <w:p w14:paraId="4E5958DE" w14:textId="77777777" w:rsidR="006C2A77" w:rsidRPr="006C2A77" w:rsidRDefault="006C2A77" w:rsidP="006C2A77">
      <w:pPr>
        <w:pStyle w:val="where"/>
        <w:bidi/>
        <w:rPr>
          <w:rtl/>
          <w:lang w:bidi="fa-IR"/>
        </w:rPr>
      </w:pPr>
    </w:p>
    <w:sectPr w:rsidR="006C2A77" w:rsidRPr="006C2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F033A"/>
    <w:rsid w:val="000445E8"/>
    <w:rsid w:val="002A4416"/>
    <w:rsid w:val="006C2A77"/>
    <w:rsid w:val="008F033A"/>
    <w:rsid w:val="00CD0E3B"/>
    <w:rsid w:val="00D0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0DD4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7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7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7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C2A7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C2A7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C2A77"/>
    <w:pPr>
      <w:bidi/>
    </w:pPr>
  </w:style>
  <w:style w:type="paragraph" w:customStyle="1" w:styleId="num">
    <w:name w:val="num"/>
    <w:basedOn w:val="poem"/>
    <w:qFormat/>
    <w:rsid w:val="006C2A77"/>
    <w:pPr>
      <w:spacing w:before="240"/>
    </w:pPr>
  </w:style>
  <w:style w:type="paragraph" w:customStyle="1" w:styleId="body">
    <w:name w:val="body"/>
    <w:basedOn w:val="Normal"/>
    <w:qFormat/>
    <w:rsid w:val="006C2A77"/>
    <w:rPr>
      <w:color w:val="000000"/>
    </w:rPr>
  </w:style>
  <w:style w:type="paragraph" w:customStyle="1" w:styleId="when">
    <w:name w:val="when"/>
    <w:basedOn w:val="who"/>
    <w:next w:val="where"/>
    <w:qFormat/>
    <w:rsid w:val="006C2A77"/>
    <w:pPr>
      <w:spacing w:before="360"/>
    </w:pPr>
  </w:style>
  <w:style w:type="paragraph" w:customStyle="1" w:styleId="where">
    <w:name w:val="where"/>
    <w:basedOn w:val="when"/>
    <w:next w:val="NoSpacing"/>
    <w:qFormat/>
    <w:rsid w:val="006C2A77"/>
    <w:pPr>
      <w:spacing w:before="0"/>
    </w:pPr>
  </w:style>
  <w:style w:type="paragraph" w:styleId="NoSpacing">
    <w:name w:val="No Spacing"/>
    <w:uiPriority w:val="1"/>
    <w:qFormat/>
    <w:rsid w:val="006C2A7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C2A7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C2A7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7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7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A7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2A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A7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2A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C2A77"/>
    <w:rPr>
      <w:b/>
      <w:bCs/>
    </w:rPr>
  </w:style>
  <w:style w:type="character" w:styleId="Emphasis">
    <w:name w:val="Emphasis"/>
    <w:uiPriority w:val="20"/>
    <w:qFormat/>
    <w:rsid w:val="006C2A77"/>
    <w:rPr>
      <w:i/>
      <w:iCs/>
    </w:rPr>
  </w:style>
  <w:style w:type="paragraph" w:styleId="ListParagraph">
    <w:name w:val="List Paragraph"/>
    <w:basedOn w:val="Normal"/>
    <w:uiPriority w:val="34"/>
    <w:qFormat/>
    <w:rsid w:val="006C2A7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C2A7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2A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7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7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C2A7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C2A7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C2A7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C2A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C2A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A7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7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A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7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7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C2A7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C2A7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C2A77"/>
    <w:pPr>
      <w:bidi/>
    </w:pPr>
  </w:style>
  <w:style w:type="paragraph" w:customStyle="1" w:styleId="num">
    <w:name w:val="num"/>
    <w:basedOn w:val="poem"/>
    <w:qFormat/>
    <w:rsid w:val="006C2A77"/>
    <w:pPr>
      <w:spacing w:before="240"/>
    </w:pPr>
  </w:style>
  <w:style w:type="paragraph" w:customStyle="1" w:styleId="body">
    <w:name w:val="body"/>
    <w:basedOn w:val="Normal"/>
    <w:qFormat/>
    <w:rsid w:val="006C2A77"/>
    <w:rPr>
      <w:color w:val="000000"/>
    </w:rPr>
  </w:style>
  <w:style w:type="paragraph" w:customStyle="1" w:styleId="when">
    <w:name w:val="when"/>
    <w:basedOn w:val="who"/>
    <w:next w:val="where"/>
    <w:qFormat/>
    <w:rsid w:val="006C2A77"/>
    <w:pPr>
      <w:spacing w:before="360"/>
    </w:pPr>
  </w:style>
  <w:style w:type="paragraph" w:customStyle="1" w:styleId="where">
    <w:name w:val="where"/>
    <w:basedOn w:val="when"/>
    <w:next w:val="NoSpacing"/>
    <w:qFormat/>
    <w:rsid w:val="006C2A77"/>
    <w:pPr>
      <w:spacing w:before="0"/>
    </w:pPr>
  </w:style>
  <w:style w:type="paragraph" w:styleId="NoSpacing">
    <w:name w:val="No Spacing"/>
    <w:uiPriority w:val="1"/>
    <w:qFormat/>
    <w:rsid w:val="006C2A7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C2A7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C2A7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7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7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A7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2A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A7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2A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C2A77"/>
    <w:rPr>
      <w:b/>
      <w:bCs/>
    </w:rPr>
  </w:style>
  <w:style w:type="character" w:styleId="Emphasis">
    <w:name w:val="Emphasis"/>
    <w:uiPriority w:val="20"/>
    <w:qFormat/>
    <w:rsid w:val="006C2A77"/>
    <w:rPr>
      <w:i/>
      <w:iCs/>
    </w:rPr>
  </w:style>
  <w:style w:type="paragraph" w:styleId="ListParagraph">
    <w:name w:val="List Paragraph"/>
    <w:basedOn w:val="Normal"/>
    <w:uiPriority w:val="34"/>
    <w:qFormat/>
    <w:rsid w:val="006C2A7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C2A7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2A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7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7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C2A7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C2A7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C2A7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C2A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C2A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A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2010-04-01T21:05:00Z</dcterms:created>
  <dcterms:modified xsi:type="dcterms:W3CDTF">2010-04-05T18:35:00Z</dcterms:modified>
</cp:coreProperties>
</file>