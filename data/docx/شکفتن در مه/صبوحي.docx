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C8C80" w14:textId="4A463E3C" w:rsidR="00426033" w:rsidRDefault="008D5DC1" w:rsidP="00D54D05">
      <w:pPr>
        <w:pStyle w:val="poem"/>
        <w:rPr>
          <w:rtl/>
          <w:lang w:bidi="fa-IR"/>
        </w:rPr>
      </w:pPr>
      <w:r w:rsidRPr="00560DAA">
        <w:rPr>
          <w:sz w:val="22"/>
          <w:szCs w:val="22"/>
          <w:rtl/>
          <w:lang w:bidi="fa-IR"/>
        </w:rPr>
        <w:t> </w:t>
      </w:r>
      <w:r>
        <w:rPr>
          <w:rFonts w:hint="cs"/>
          <w:rtl/>
          <w:lang w:bidi="fa-IR"/>
        </w:rPr>
        <w:t>صبوحي</w:t>
      </w:r>
    </w:p>
    <w:p w14:paraId="03CE6356" w14:textId="3884FA50" w:rsidR="00D54D05" w:rsidRDefault="00524D8A" w:rsidP="00D54D05">
      <w:pPr>
        <w:pStyle w:val="who"/>
        <w:bidi/>
        <w:rPr>
          <w:rtl/>
          <w:lang w:bidi="fa-IR"/>
        </w:rPr>
      </w:pPr>
      <w:r w:rsidRPr="00524D8A">
        <w:rPr>
          <w:rtl/>
          <w:lang w:bidi="fa-IR"/>
        </w:rPr>
        <w:t xml:space="preserve">براي </w:t>
      </w:r>
      <w:r w:rsidRPr="00524D8A">
        <w:rPr>
          <w:b/>
          <w:bCs/>
          <w:rtl/>
          <w:lang w:bidi="fa-IR"/>
        </w:rPr>
        <w:t>ِ م. آزرم</w:t>
      </w:r>
    </w:p>
    <w:p w14:paraId="7681D88B" w14:textId="6E5D3731" w:rsidR="00D54D05" w:rsidRDefault="00D54D05" w:rsidP="00D54D05">
      <w:pPr>
        <w:pStyle w:val="why"/>
        <w:rPr>
          <w:rtl/>
          <w:lang w:bidi="fa-IR"/>
        </w:rPr>
      </w:pPr>
    </w:p>
    <w:p w14:paraId="091B45D2" w14:textId="765235DE" w:rsidR="00D54D05" w:rsidRDefault="00D54D05" w:rsidP="00D54D05">
      <w:pPr>
        <w:pStyle w:val="num"/>
        <w:rPr>
          <w:rtl/>
          <w:lang w:bidi="fa-IR"/>
        </w:rPr>
      </w:pPr>
    </w:p>
    <w:p w14:paraId="4AE988C6" w14:textId="77777777" w:rsidR="00D54D05" w:rsidRPr="00D54D05" w:rsidRDefault="00D54D05" w:rsidP="00D54D05">
      <w:pPr>
        <w:pStyle w:val="subname"/>
        <w:rPr>
          <w:lang w:bidi="fa-IR"/>
        </w:rPr>
      </w:pPr>
    </w:p>
    <w:p w14:paraId="0AD1E2CC" w14:textId="77777777" w:rsidR="00426033" w:rsidRDefault="008D5DC1" w:rsidP="00D54D0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</w:t>
      </w:r>
      <w:bookmarkStart w:id="0" w:name="_GoBack"/>
      <w:bookmarkEnd w:id="0"/>
      <w:r>
        <w:rPr>
          <w:rFonts w:hint="cs"/>
          <w:rtl/>
          <w:lang w:bidi="fa-IR"/>
        </w:rPr>
        <w:t>ه پرواز</w:t>
      </w:r>
    </w:p>
    <w:p w14:paraId="30F65F96" w14:textId="77777777" w:rsidR="00426033" w:rsidRDefault="008D5DC1" w:rsidP="00D54D0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شک کرده بودم</w:t>
      </w:r>
    </w:p>
    <w:p w14:paraId="7688F088" w14:textId="77777777" w:rsidR="002762AC" w:rsidRPr="002762AC" w:rsidRDefault="002762AC" w:rsidP="00D54D05">
      <w:pPr>
        <w:pStyle w:val="body"/>
        <w:bidi/>
        <w:divId w:val="1354916583"/>
      </w:pPr>
      <w:r w:rsidRPr="002762AC">
        <w:rPr>
          <w:rFonts w:hint="cs"/>
          <w:rtl/>
          <w:lang w:bidi="fa-IR"/>
        </w:rPr>
        <w:t>به هنگامي که شانه‌هايم</w:t>
      </w:r>
      <w:r w:rsidRPr="002762AC">
        <w:rPr>
          <w:lang w:bidi="fa-IR"/>
        </w:rPr>
        <w:tab/>
      </w:r>
      <w:r w:rsidRPr="002762AC">
        <w:rPr>
          <w:rFonts w:hint="cs"/>
        </w:rPr>
        <w:t> </w:t>
      </w:r>
      <w:r w:rsidRPr="002762AC">
        <w:tab/>
      </w:r>
      <w:r w:rsidRPr="002762AC">
        <w:rPr>
          <w:rFonts w:hint="cs"/>
        </w:rPr>
        <w:t> </w:t>
      </w:r>
    </w:p>
    <w:p w14:paraId="7E80914E" w14:textId="77777777" w:rsidR="002762AC" w:rsidRPr="002762AC" w:rsidRDefault="002762AC" w:rsidP="00D54D05">
      <w:pPr>
        <w:pStyle w:val="body"/>
        <w:bidi/>
        <w:divId w:val="1354916583"/>
      </w:pPr>
      <w:r w:rsidRPr="002762AC">
        <w:rPr>
          <w:rFonts w:hint="cs"/>
        </w:rPr>
        <w:t> </w:t>
      </w:r>
      <w:r w:rsidRPr="002762AC">
        <w:tab/>
      </w:r>
      <w:r w:rsidRPr="002762AC">
        <w:rPr>
          <w:rFonts w:hint="cs"/>
          <w:rtl/>
          <w:lang w:bidi="fa-IR"/>
        </w:rPr>
        <w:t>از وبال ِ بال</w:t>
      </w:r>
      <w:r w:rsidRPr="002762AC">
        <w:rPr>
          <w:rFonts w:hint="cs"/>
        </w:rPr>
        <w:t> </w:t>
      </w:r>
      <w:r w:rsidRPr="002762AC">
        <w:tab/>
      </w:r>
      <w:r w:rsidRPr="002762AC">
        <w:rPr>
          <w:rFonts w:hint="cs"/>
        </w:rPr>
        <w:t> </w:t>
      </w:r>
    </w:p>
    <w:p w14:paraId="25535FF0" w14:textId="77777777" w:rsidR="002762AC" w:rsidRPr="002762AC" w:rsidRDefault="002762AC" w:rsidP="00D54D05">
      <w:pPr>
        <w:pStyle w:val="body"/>
        <w:bidi/>
        <w:divId w:val="1354916583"/>
      </w:pPr>
      <w:r w:rsidRPr="002762AC">
        <w:rPr>
          <w:rFonts w:hint="cs"/>
        </w:rPr>
        <w:t> </w:t>
      </w:r>
      <w:r w:rsidRPr="002762AC">
        <w:tab/>
      </w:r>
      <w:r w:rsidRPr="002762AC">
        <w:rPr>
          <w:rFonts w:hint="cs"/>
        </w:rPr>
        <w:t> </w:t>
      </w:r>
      <w:r w:rsidRPr="002762AC">
        <w:tab/>
      </w:r>
      <w:r w:rsidRPr="002762AC">
        <w:rPr>
          <w:rFonts w:hint="cs"/>
          <w:rtl/>
          <w:lang w:bidi="fa-IR"/>
        </w:rPr>
        <w:t>خميده بود،</w:t>
      </w:r>
      <w:r w:rsidRPr="002762AC">
        <w:rPr>
          <w:rFonts w:hint="cs"/>
        </w:rPr>
        <w:t> </w:t>
      </w:r>
    </w:p>
    <w:p w14:paraId="62D8CB11" w14:textId="77777777" w:rsidR="00426033" w:rsidRDefault="008D5DC1" w:rsidP="00D54D05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و در پاک‌بازي معصومانه‌ي گرگ و ميش</w:t>
      </w:r>
      <w:r>
        <w:rPr>
          <w:rFonts w:hint="cs"/>
        </w:rPr>
        <w:t> </w:t>
      </w:r>
    </w:p>
    <w:p w14:paraId="4248A412" w14:textId="77777777" w:rsidR="002762AC" w:rsidRPr="002762AC" w:rsidRDefault="002762AC" w:rsidP="00D54D05">
      <w:pPr>
        <w:pStyle w:val="body"/>
        <w:bidi/>
        <w:divId w:val="657418568"/>
      </w:pPr>
      <w:r w:rsidRPr="002762AC">
        <w:rPr>
          <w:rFonts w:hint="cs"/>
          <w:rtl/>
          <w:lang w:bidi="fa-IR"/>
        </w:rPr>
        <w:t>شب‌کور ِ گرسنه‌چشم ِ حريص</w:t>
      </w:r>
      <w:r w:rsidRPr="002762AC">
        <w:rPr>
          <w:lang w:bidi="fa-IR"/>
        </w:rPr>
        <w:tab/>
      </w:r>
      <w:r w:rsidRPr="002762AC">
        <w:rPr>
          <w:rFonts w:hint="cs"/>
        </w:rPr>
        <w:t> </w:t>
      </w:r>
    </w:p>
    <w:p w14:paraId="77CB167C" w14:textId="77777777" w:rsidR="002762AC" w:rsidRPr="002762AC" w:rsidRDefault="002762AC" w:rsidP="00D54D05">
      <w:pPr>
        <w:pStyle w:val="body"/>
        <w:bidi/>
        <w:divId w:val="657418568"/>
      </w:pPr>
      <w:r w:rsidRPr="002762AC">
        <w:rPr>
          <w:rFonts w:hint="cs"/>
        </w:rPr>
        <w:t> </w:t>
      </w:r>
      <w:r w:rsidRPr="002762AC">
        <w:tab/>
      </w:r>
      <w:r w:rsidRPr="002762AC">
        <w:rPr>
          <w:rFonts w:hint="cs"/>
          <w:rtl/>
          <w:lang w:bidi="fa-IR"/>
        </w:rPr>
        <w:t>بال مي‌زد</w:t>
      </w:r>
      <w:r w:rsidRPr="002762AC">
        <w:rPr>
          <w:rFonts w:hint="cs"/>
        </w:rPr>
        <w:t>. </w:t>
      </w:r>
    </w:p>
    <w:p w14:paraId="3DE3913A" w14:textId="77777777" w:rsidR="00426033" w:rsidRDefault="008D5DC1" w:rsidP="00D54D0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پرواز</w:t>
      </w:r>
    </w:p>
    <w:p w14:paraId="5E47312A" w14:textId="77777777" w:rsidR="00426033" w:rsidRDefault="008D5DC1" w:rsidP="00D54D0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شک کرده بودم من.</w:t>
      </w:r>
    </w:p>
    <w:p w14:paraId="6C3602F4" w14:textId="77777777" w:rsidR="00426033" w:rsidRDefault="008D5DC1" w:rsidP="00D54D05">
      <w:pPr>
        <w:pStyle w:val="body"/>
        <w:bidi/>
        <w:rPr>
          <w:rtl/>
        </w:rPr>
      </w:pPr>
      <w:r>
        <w:rPr>
          <w:rFonts w:hint="cs"/>
        </w:rPr>
        <w:t>  </w:t>
      </w:r>
    </w:p>
    <w:p w14:paraId="6F1C3DA7" w14:textId="77777777" w:rsidR="00426033" w:rsidRDefault="008D5DC1" w:rsidP="00D54D05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297628FB" w14:textId="77777777" w:rsidR="00426033" w:rsidRDefault="008D5DC1" w:rsidP="00D54D05">
      <w:pPr>
        <w:pStyle w:val="body"/>
        <w:bidi/>
        <w:rPr>
          <w:rtl/>
        </w:rPr>
      </w:pPr>
      <w:r>
        <w:rPr>
          <w:rFonts w:hint="cs"/>
        </w:rPr>
        <w:t>  </w:t>
      </w:r>
    </w:p>
    <w:p w14:paraId="350EDBA8" w14:textId="77777777" w:rsidR="00426033" w:rsidRDefault="008D5DC1" w:rsidP="00D54D0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سحرگاهان</w:t>
      </w:r>
    </w:p>
    <w:p w14:paraId="58086A74" w14:textId="77777777" w:rsidR="002762AC" w:rsidRPr="002762AC" w:rsidRDefault="002762AC" w:rsidP="00D54D05">
      <w:pPr>
        <w:pStyle w:val="body"/>
        <w:bidi/>
        <w:divId w:val="182475184"/>
      </w:pPr>
      <w:r w:rsidRPr="002762AC">
        <w:rPr>
          <w:rFonts w:hint="cs"/>
          <w:rtl/>
          <w:lang w:bidi="fa-IR"/>
        </w:rPr>
        <w:t>سِحر ِ شيري‌رنگي نام ِ بزرگ</w:t>
      </w:r>
      <w:r w:rsidRPr="002762AC">
        <w:rPr>
          <w:lang w:bidi="fa-IR"/>
        </w:rPr>
        <w:tab/>
      </w:r>
      <w:r w:rsidRPr="002762AC">
        <w:rPr>
          <w:rFonts w:hint="cs"/>
        </w:rPr>
        <w:t> </w:t>
      </w:r>
    </w:p>
    <w:p w14:paraId="55E8D0DC" w14:textId="77777777" w:rsidR="002762AC" w:rsidRPr="002762AC" w:rsidRDefault="002762AC" w:rsidP="00D54D05">
      <w:pPr>
        <w:pStyle w:val="body"/>
        <w:bidi/>
        <w:divId w:val="182475184"/>
        <w:rPr>
          <w:lang w:bidi="fa-IR"/>
        </w:rPr>
      </w:pPr>
      <w:r w:rsidRPr="002762AC">
        <w:rPr>
          <w:rFonts w:hint="cs"/>
        </w:rPr>
        <w:t> </w:t>
      </w:r>
      <w:r w:rsidRPr="002762AC">
        <w:tab/>
      </w:r>
      <w:r w:rsidRPr="002762AC">
        <w:rPr>
          <w:rFonts w:hint="cs"/>
          <w:rtl/>
          <w:lang w:bidi="fa-IR"/>
        </w:rPr>
        <w:t>در تجلي بود.</w:t>
      </w:r>
    </w:p>
    <w:p w14:paraId="573D8915" w14:textId="77777777" w:rsidR="00426033" w:rsidRDefault="008D5DC1" w:rsidP="00D54D05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با مريمي که مي‌شکفت گفتم: «شوق ِ ديدار ِ خداي‌ات هست؟</w:t>
      </w:r>
      <w:r>
        <w:rPr>
          <w:rFonts w:hint="cs"/>
        </w:rPr>
        <w:t>»</w:t>
      </w:r>
    </w:p>
    <w:p w14:paraId="6EC0D6D3" w14:textId="77777777" w:rsidR="00426033" w:rsidRDefault="008D5DC1" w:rsidP="00D54D0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بي‌که به پاسخ آوايي برآرد</w:t>
      </w:r>
    </w:p>
    <w:p w14:paraId="1326BE62" w14:textId="06CE33CC" w:rsidR="00426033" w:rsidRDefault="008D5DC1" w:rsidP="00524D8A">
      <w:pPr>
        <w:pStyle w:val="body"/>
        <w:bidi/>
        <w:rPr>
          <w:rtl/>
        </w:rPr>
      </w:pPr>
      <w:r>
        <w:rPr>
          <w:rFonts w:hint="cs"/>
        </w:rPr>
        <w:t>  </w:t>
      </w:r>
    </w:p>
    <w:p w14:paraId="4CFA5101" w14:textId="77777777" w:rsidR="002762AC" w:rsidRPr="002762AC" w:rsidRDefault="002762AC" w:rsidP="00D54D05">
      <w:pPr>
        <w:pStyle w:val="body"/>
        <w:bidi/>
        <w:divId w:val="1679502990"/>
        <w:rPr>
          <w:lang w:bidi="fa-IR"/>
        </w:rPr>
      </w:pPr>
      <w:r w:rsidRPr="002762AC">
        <w:rPr>
          <w:rFonts w:hint="cs"/>
          <w:rtl/>
          <w:lang w:bidi="fa-IR"/>
        </w:rPr>
        <w:t>خسته‌گي باززادن را</w:t>
      </w:r>
      <w:r w:rsidRPr="002762AC">
        <w:rPr>
          <w:lang w:bidi="fa-IR"/>
        </w:rPr>
        <w:tab/>
      </w:r>
      <w:r w:rsidRPr="002762AC">
        <w:rPr>
          <w:rtl/>
          <w:lang w:bidi="fa-IR"/>
        </w:rPr>
        <w:t> </w:t>
      </w:r>
      <w:r w:rsidRPr="002762AC">
        <w:rPr>
          <w:lang w:bidi="fa-IR"/>
        </w:rPr>
        <w:tab/>
      </w:r>
      <w:r w:rsidRPr="002762AC">
        <w:rPr>
          <w:rFonts w:hint="cs"/>
        </w:rPr>
        <w:t> </w:t>
      </w:r>
      <w:r w:rsidRPr="002762AC">
        <w:tab/>
      </w:r>
      <w:r w:rsidRPr="002762AC">
        <w:rPr>
          <w:rFonts w:hint="cs"/>
        </w:rPr>
        <w:t> </w:t>
      </w:r>
      <w:r w:rsidRPr="002762AC">
        <w:tab/>
      </w:r>
      <w:r w:rsidRPr="002762AC">
        <w:rPr>
          <w:rtl/>
          <w:lang w:bidi="fa-IR"/>
        </w:rPr>
        <w:t> </w:t>
      </w:r>
    </w:p>
    <w:p w14:paraId="3A026137" w14:textId="77777777" w:rsidR="002762AC" w:rsidRPr="002762AC" w:rsidRDefault="002762AC" w:rsidP="00D54D05">
      <w:pPr>
        <w:pStyle w:val="body"/>
        <w:bidi/>
        <w:divId w:val="1679502990"/>
        <w:rPr>
          <w:lang w:bidi="fa-IR"/>
        </w:rPr>
      </w:pPr>
      <w:r w:rsidRPr="002762AC">
        <w:rPr>
          <w:rFonts w:hint="cs"/>
        </w:rPr>
        <w:t> </w:t>
      </w:r>
      <w:r w:rsidRPr="002762AC">
        <w:tab/>
      </w:r>
      <w:r w:rsidRPr="002762AC">
        <w:rPr>
          <w:rtl/>
          <w:lang w:bidi="fa-IR"/>
        </w:rPr>
        <w:t> </w:t>
      </w:r>
      <w:r w:rsidRPr="002762AC">
        <w:rPr>
          <w:lang w:bidi="fa-IR"/>
        </w:rPr>
        <w:tab/>
      </w:r>
      <w:r w:rsidRPr="002762AC">
        <w:rPr>
          <w:rFonts w:hint="cs"/>
          <w:rtl/>
          <w:lang w:bidi="fa-IR"/>
        </w:rPr>
        <w:t>به خوابي سنگين</w:t>
      </w:r>
      <w:r w:rsidRPr="002762AC">
        <w:rPr>
          <w:lang w:bidi="fa-IR"/>
        </w:rPr>
        <w:tab/>
      </w:r>
      <w:r w:rsidRPr="002762AC">
        <w:rPr>
          <w:rFonts w:hint="cs"/>
        </w:rPr>
        <w:t> </w:t>
      </w:r>
      <w:r w:rsidRPr="002762AC">
        <w:tab/>
      </w:r>
      <w:r w:rsidRPr="002762AC">
        <w:rPr>
          <w:rtl/>
          <w:lang w:bidi="fa-IR"/>
        </w:rPr>
        <w:t> </w:t>
      </w:r>
    </w:p>
    <w:p w14:paraId="08584A42" w14:textId="77777777" w:rsidR="002762AC" w:rsidRPr="002762AC" w:rsidRDefault="002762AC" w:rsidP="00D54D05">
      <w:pPr>
        <w:pStyle w:val="body"/>
        <w:bidi/>
        <w:divId w:val="1679502990"/>
        <w:rPr>
          <w:lang w:bidi="fa-IR"/>
        </w:rPr>
      </w:pPr>
      <w:r w:rsidRPr="002762AC">
        <w:rPr>
          <w:rFonts w:hint="cs"/>
        </w:rPr>
        <w:t> </w:t>
      </w:r>
      <w:r w:rsidRPr="002762AC">
        <w:tab/>
      </w:r>
      <w:r w:rsidRPr="002762AC">
        <w:rPr>
          <w:rtl/>
          <w:lang w:bidi="fa-IR"/>
        </w:rPr>
        <w:t> </w:t>
      </w:r>
      <w:r w:rsidRPr="002762AC">
        <w:rPr>
          <w:lang w:bidi="fa-IR"/>
        </w:rPr>
        <w:tab/>
      </w:r>
      <w:r w:rsidRPr="002762AC">
        <w:rPr>
          <w:rFonts w:hint="cs"/>
        </w:rPr>
        <w:t> </w:t>
      </w:r>
      <w:r w:rsidRPr="002762AC">
        <w:tab/>
      </w:r>
      <w:r w:rsidRPr="002762AC">
        <w:rPr>
          <w:rFonts w:hint="cs"/>
          <w:rtl/>
          <w:lang w:bidi="fa-IR"/>
        </w:rPr>
        <w:t>فرو شد</w:t>
      </w:r>
      <w:r w:rsidRPr="002762AC">
        <w:rPr>
          <w:lang w:bidi="fa-IR"/>
        </w:rPr>
        <w:tab/>
      </w:r>
      <w:r w:rsidRPr="002762AC">
        <w:rPr>
          <w:rtl/>
          <w:lang w:bidi="fa-IR"/>
        </w:rPr>
        <w:t> </w:t>
      </w:r>
    </w:p>
    <w:p w14:paraId="3E258032" w14:textId="77777777" w:rsidR="002762AC" w:rsidRPr="002762AC" w:rsidRDefault="002762AC" w:rsidP="00D54D05">
      <w:pPr>
        <w:pStyle w:val="body"/>
        <w:bidi/>
        <w:divId w:val="1679502990"/>
        <w:rPr>
          <w:lang w:bidi="fa-IR"/>
        </w:rPr>
      </w:pPr>
      <w:r w:rsidRPr="002762AC">
        <w:rPr>
          <w:rFonts w:hint="cs"/>
          <w:rtl/>
          <w:lang w:bidi="fa-IR"/>
        </w:rPr>
        <w:t>همچنان</w:t>
      </w:r>
      <w:r w:rsidRPr="002762AC">
        <w:rPr>
          <w:lang w:bidi="fa-IR"/>
        </w:rPr>
        <w:tab/>
      </w:r>
      <w:r w:rsidRPr="002762AC">
        <w:rPr>
          <w:rFonts w:ascii="Arial" w:hAnsi="Arial" w:cs="Arial"/>
          <w:rtl/>
          <w:lang w:bidi="fa-IR"/>
        </w:rPr>
        <w:t> </w:t>
      </w:r>
      <w:r w:rsidRPr="002762AC">
        <w:rPr>
          <w:rFonts w:ascii="Arial" w:hAnsi="Arial" w:cs="Arial"/>
          <w:lang w:bidi="fa-IR"/>
        </w:rPr>
        <w:tab/>
      </w:r>
      <w:r w:rsidRPr="002762AC">
        <w:rPr>
          <w:rFonts w:ascii="Arial" w:hAnsi="Arial" w:cs="Arial"/>
          <w:rtl/>
          <w:lang w:bidi="fa-IR"/>
        </w:rPr>
        <w:t> </w:t>
      </w:r>
      <w:r w:rsidRPr="002762AC">
        <w:rPr>
          <w:rFonts w:ascii="Arial" w:hAnsi="Arial" w:cs="Arial"/>
          <w:lang w:bidi="fa-IR"/>
        </w:rPr>
        <w:tab/>
      </w:r>
      <w:r w:rsidRPr="002762AC">
        <w:rPr>
          <w:rFonts w:ascii="Arial" w:hAnsi="Arial" w:cs="Arial"/>
          <w:rtl/>
          <w:lang w:bidi="fa-IR"/>
        </w:rPr>
        <w:t> </w:t>
      </w:r>
      <w:r w:rsidRPr="002762AC">
        <w:rPr>
          <w:rFonts w:ascii="Arial" w:hAnsi="Arial" w:cs="Arial"/>
          <w:lang w:bidi="fa-IR"/>
        </w:rPr>
        <w:tab/>
      </w:r>
      <w:r w:rsidRPr="002762AC">
        <w:rPr>
          <w:rtl/>
          <w:lang w:bidi="fa-IR"/>
        </w:rPr>
        <w:t> </w:t>
      </w:r>
    </w:p>
    <w:p w14:paraId="3FB3DD2C" w14:textId="77777777" w:rsidR="002762AC" w:rsidRPr="002762AC" w:rsidRDefault="002762AC" w:rsidP="00D54D05">
      <w:pPr>
        <w:pStyle w:val="body"/>
        <w:bidi/>
        <w:divId w:val="1679502990"/>
      </w:pPr>
      <w:r w:rsidRPr="002762AC">
        <w:rPr>
          <w:rFonts w:hint="cs"/>
        </w:rPr>
        <w:t> </w:t>
      </w:r>
      <w:r w:rsidRPr="002762AC">
        <w:tab/>
      </w:r>
      <w:r w:rsidRPr="002762AC">
        <w:rPr>
          <w:rFonts w:hint="cs"/>
          <w:rtl/>
          <w:lang w:bidi="fa-IR"/>
        </w:rPr>
        <w:t>که تجلّي ساحرانه‌ي نام ِ بزرگ;</w:t>
      </w:r>
      <w:r w:rsidRPr="002762AC">
        <w:rPr>
          <w:lang w:bidi="fa-IR"/>
        </w:rPr>
        <w:tab/>
      </w:r>
      <w:r w:rsidRPr="002762AC">
        <w:rPr>
          <w:rtl/>
          <w:lang w:bidi="fa-IR"/>
        </w:rPr>
        <w:t> </w:t>
      </w:r>
      <w:r w:rsidRPr="002762AC">
        <w:rPr>
          <w:lang w:bidi="fa-IR"/>
        </w:rPr>
        <w:tab/>
      </w:r>
      <w:r w:rsidRPr="002762AC">
        <w:rPr>
          <w:rtl/>
          <w:lang w:bidi="fa-IR"/>
        </w:rPr>
        <w:t> </w:t>
      </w:r>
      <w:r w:rsidRPr="002762AC">
        <w:rPr>
          <w:lang w:bidi="fa-IR"/>
        </w:rPr>
        <w:tab/>
      </w:r>
      <w:r w:rsidRPr="002762AC">
        <w:rPr>
          <w:rFonts w:hint="cs"/>
        </w:rPr>
        <w:t> </w:t>
      </w:r>
    </w:p>
    <w:p w14:paraId="14B2877A" w14:textId="77777777" w:rsidR="00426033" w:rsidRDefault="008D5DC1" w:rsidP="00D54D0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شک</w:t>
      </w:r>
    </w:p>
    <w:p w14:paraId="2004006E" w14:textId="77777777" w:rsidR="00426033" w:rsidRDefault="008D5DC1" w:rsidP="00D54D0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شانه‌هاي خميده‌ام</w:t>
      </w:r>
    </w:p>
    <w:p w14:paraId="54913CC6" w14:textId="77777777" w:rsidR="00426033" w:rsidRDefault="008D5DC1" w:rsidP="00D54D0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جاي‌نشين ِ سنگيني‌ توان‌مند ِ بالي شد</w:t>
      </w:r>
    </w:p>
    <w:p w14:paraId="62D55656" w14:textId="77777777" w:rsidR="00426033" w:rsidRDefault="008D5DC1" w:rsidP="00D54D0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D5E1C5A" w14:textId="77777777" w:rsidR="00426033" w:rsidRDefault="008D5DC1" w:rsidP="00D54D05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E53899C" w14:textId="77777777" w:rsidR="002762AC" w:rsidRPr="002762AC" w:rsidRDefault="002762AC" w:rsidP="00D54D05">
      <w:pPr>
        <w:pStyle w:val="body"/>
        <w:bidi/>
        <w:divId w:val="1690108244"/>
      </w:pPr>
      <w:r w:rsidRPr="002762AC">
        <w:rPr>
          <w:rFonts w:hint="cs"/>
          <w:rtl/>
          <w:lang w:bidi="fa-IR"/>
        </w:rPr>
        <w:t>که ديگر بارَش</w:t>
      </w:r>
      <w:r w:rsidRPr="002762AC">
        <w:rPr>
          <w:lang w:bidi="fa-IR"/>
        </w:rPr>
        <w:tab/>
      </w:r>
      <w:r w:rsidRPr="002762AC">
        <w:rPr>
          <w:rFonts w:hint="cs"/>
        </w:rPr>
        <w:t> </w:t>
      </w:r>
    </w:p>
    <w:p w14:paraId="55D2F039" w14:textId="77777777" w:rsidR="002762AC" w:rsidRPr="002762AC" w:rsidRDefault="002762AC" w:rsidP="00D54D05">
      <w:pPr>
        <w:pStyle w:val="body"/>
        <w:bidi/>
        <w:divId w:val="1690108244"/>
        <w:rPr>
          <w:lang w:bidi="fa-IR"/>
        </w:rPr>
      </w:pPr>
      <w:r w:rsidRPr="002762AC">
        <w:rPr>
          <w:rFonts w:hint="cs"/>
        </w:rPr>
        <w:t> </w:t>
      </w:r>
      <w:r w:rsidRPr="002762AC">
        <w:tab/>
      </w:r>
      <w:r w:rsidRPr="002762AC">
        <w:rPr>
          <w:rFonts w:hint="cs"/>
          <w:rtl/>
          <w:lang w:bidi="fa-IR"/>
        </w:rPr>
        <w:t>به پرواز</w:t>
      </w:r>
    </w:p>
    <w:p w14:paraId="29D12B10" w14:textId="77777777" w:rsidR="00426033" w:rsidRDefault="008D5DC1" w:rsidP="00D54D0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احساس ِ نيازي</w:t>
      </w:r>
    </w:p>
    <w:p w14:paraId="586DD2BD" w14:textId="77777777" w:rsidR="00426033" w:rsidRDefault="008D5DC1" w:rsidP="00D54D0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نبود.</w:t>
      </w:r>
    </w:p>
    <w:p w14:paraId="27A26B2E" w14:textId="14F9A323" w:rsidR="00D54D05" w:rsidRPr="00D54D05" w:rsidRDefault="008D5DC1" w:rsidP="00524D8A">
      <w:pPr>
        <w:pStyle w:val="when"/>
        <w:bidi/>
      </w:pPr>
      <w:r>
        <w:rPr>
          <w:rFonts w:hint="cs"/>
        </w:rPr>
        <w:t>  </w:t>
      </w:r>
      <w:r w:rsidRPr="002762AC">
        <w:rPr>
          <w:rFonts w:hint="cs"/>
          <w:rtl/>
        </w:rPr>
        <w:t>۱۳۴۹</w:t>
      </w:r>
    </w:p>
    <w:p w14:paraId="30F11BCD" w14:textId="7B60B8C5" w:rsidR="002762AC" w:rsidRDefault="008D5DC1" w:rsidP="00524D8A">
      <w:pPr>
        <w:pStyle w:val="where"/>
        <w:bidi/>
        <w:rPr>
          <w:rtl/>
          <w:lang w:bidi="fa-IR"/>
        </w:rPr>
      </w:pPr>
      <w:r>
        <w:rPr>
          <w:rFonts w:hint="cs"/>
          <w:rtl/>
          <w:lang w:bidi="fa-IR"/>
        </w:rPr>
        <w:t>توس</w:t>
      </w:r>
    </w:p>
    <w:p w14:paraId="489D60C4" w14:textId="77777777" w:rsidR="00D54D05" w:rsidRPr="00D54D05" w:rsidRDefault="00D54D05" w:rsidP="00D54D05">
      <w:pPr>
        <w:pStyle w:val="where"/>
        <w:bidi/>
        <w:rPr>
          <w:lang w:bidi="fa-IR"/>
        </w:rPr>
      </w:pPr>
    </w:p>
    <w:sectPr w:rsidR="00D54D05" w:rsidRPr="00D54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B7B4A"/>
    <w:multiLevelType w:val="multilevel"/>
    <w:tmpl w:val="25FC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D5DC1"/>
    <w:rsid w:val="002762AC"/>
    <w:rsid w:val="00426033"/>
    <w:rsid w:val="00524D8A"/>
    <w:rsid w:val="00560DAA"/>
    <w:rsid w:val="007F77D0"/>
    <w:rsid w:val="008D5DC1"/>
    <w:rsid w:val="00D5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2551D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D8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D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8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8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8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8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24D8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24D8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24D8A"/>
    <w:pPr>
      <w:bidi/>
    </w:pPr>
  </w:style>
  <w:style w:type="paragraph" w:customStyle="1" w:styleId="num">
    <w:name w:val="num"/>
    <w:basedOn w:val="poem"/>
    <w:qFormat/>
    <w:rsid w:val="00524D8A"/>
    <w:pPr>
      <w:spacing w:before="240"/>
    </w:pPr>
  </w:style>
  <w:style w:type="paragraph" w:customStyle="1" w:styleId="body">
    <w:name w:val="body"/>
    <w:basedOn w:val="Normal"/>
    <w:qFormat/>
    <w:rsid w:val="00524D8A"/>
    <w:rPr>
      <w:color w:val="000000"/>
    </w:rPr>
  </w:style>
  <w:style w:type="paragraph" w:customStyle="1" w:styleId="when">
    <w:name w:val="when"/>
    <w:basedOn w:val="who"/>
    <w:next w:val="where"/>
    <w:qFormat/>
    <w:rsid w:val="00524D8A"/>
    <w:pPr>
      <w:spacing w:before="360"/>
    </w:pPr>
  </w:style>
  <w:style w:type="paragraph" w:customStyle="1" w:styleId="where">
    <w:name w:val="where"/>
    <w:basedOn w:val="when"/>
    <w:next w:val="NoSpacing"/>
    <w:qFormat/>
    <w:rsid w:val="00524D8A"/>
    <w:pPr>
      <w:spacing w:before="0"/>
    </w:pPr>
  </w:style>
  <w:style w:type="paragraph" w:styleId="NoSpacing">
    <w:name w:val="No Spacing"/>
    <w:uiPriority w:val="1"/>
    <w:qFormat/>
    <w:rsid w:val="00524D8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24D8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24D8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8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8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D8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4D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D8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4D8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24D8A"/>
    <w:rPr>
      <w:b/>
      <w:bCs/>
    </w:rPr>
  </w:style>
  <w:style w:type="character" w:styleId="Emphasis">
    <w:name w:val="Emphasis"/>
    <w:uiPriority w:val="20"/>
    <w:qFormat/>
    <w:rsid w:val="00524D8A"/>
    <w:rPr>
      <w:i/>
      <w:iCs/>
    </w:rPr>
  </w:style>
  <w:style w:type="paragraph" w:styleId="ListParagraph">
    <w:name w:val="List Paragraph"/>
    <w:basedOn w:val="Normal"/>
    <w:uiPriority w:val="34"/>
    <w:qFormat/>
    <w:rsid w:val="00524D8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24D8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4D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8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8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24D8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24D8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24D8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24D8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24D8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D8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D8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D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8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8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8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8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24D8A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24D8A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24D8A"/>
    <w:pPr>
      <w:bidi/>
    </w:pPr>
  </w:style>
  <w:style w:type="paragraph" w:customStyle="1" w:styleId="num">
    <w:name w:val="num"/>
    <w:basedOn w:val="poem"/>
    <w:qFormat/>
    <w:rsid w:val="00524D8A"/>
    <w:pPr>
      <w:spacing w:before="240"/>
    </w:pPr>
  </w:style>
  <w:style w:type="paragraph" w:customStyle="1" w:styleId="body">
    <w:name w:val="body"/>
    <w:basedOn w:val="Normal"/>
    <w:qFormat/>
    <w:rsid w:val="00524D8A"/>
    <w:rPr>
      <w:color w:val="000000"/>
    </w:rPr>
  </w:style>
  <w:style w:type="paragraph" w:customStyle="1" w:styleId="when">
    <w:name w:val="when"/>
    <w:basedOn w:val="who"/>
    <w:next w:val="where"/>
    <w:qFormat/>
    <w:rsid w:val="00524D8A"/>
    <w:pPr>
      <w:spacing w:before="360"/>
    </w:pPr>
  </w:style>
  <w:style w:type="paragraph" w:customStyle="1" w:styleId="where">
    <w:name w:val="where"/>
    <w:basedOn w:val="when"/>
    <w:next w:val="NoSpacing"/>
    <w:qFormat/>
    <w:rsid w:val="00524D8A"/>
    <w:pPr>
      <w:spacing w:before="0"/>
    </w:pPr>
  </w:style>
  <w:style w:type="paragraph" w:styleId="NoSpacing">
    <w:name w:val="No Spacing"/>
    <w:uiPriority w:val="1"/>
    <w:qFormat/>
    <w:rsid w:val="00524D8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24D8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24D8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8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8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D8A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24D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D8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4D8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24D8A"/>
    <w:rPr>
      <w:b/>
      <w:bCs/>
    </w:rPr>
  </w:style>
  <w:style w:type="character" w:styleId="Emphasis">
    <w:name w:val="Emphasis"/>
    <w:uiPriority w:val="20"/>
    <w:qFormat/>
    <w:rsid w:val="00524D8A"/>
    <w:rPr>
      <w:i/>
      <w:iCs/>
    </w:rPr>
  </w:style>
  <w:style w:type="paragraph" w:styleId="ListParagraph">
    <w:name w:val="List Paragraph"/>
    <w:basedOn w:val="Normal"/>
    <w:uiPriority w:val="34"/>
    <w:qFormat/>
    <w:rsid w:val="00524D8A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24D8A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4D8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8A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8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24D8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24D8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24D8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24D8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24D8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D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75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2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2010-04-07T21:49:00Z</dcterms:created>
  <dcterms:modified xsi:type="dcterms:W3CDTF">2010-04-08T02:14:00Z</dcterms:modified>
</cp:coreProperties>
</file>