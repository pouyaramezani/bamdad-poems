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CB476" w14:textId="77777777" w:rsidR="00E45FFA" w:rsidRDefault="00E45FFA" w:rsidP="00E45FFA">
      <w:pPr>
        <w:pStyle w:val="poem"/>
        <w:rPr>
          <w:lang w:bidi="fa-IR"/>
        </w:rPr>
      </w:pPr>
      <w:bookmarkStart w:id="0" w:name="_GoBack"/>
      <w:r>
        <w:t> </w:t>
      </w:r>
      <w:r>
        <w:rPr>
          <w:rFonts w:hint="cs"/>
          <w:rtl/>
          <w:lang w:bidi="fa-IR"/>
        </w:rPr>
        <w:t>شبانه</w:t>
      </w:r>
    </w:p>
    <w:p w14:paraId="75F3BB2D" w14:textId="77777777" w:rsidR="00E45FFA" w:rsidRDefault="00E45FFA" w:rsidP="00E45FFA">
      <w:pPr>
        <w:pStyle w:val="who"/>
        <w:bidi/>
        <w:rPr>
          <w:rtl/>
          <w:lang w:bidi="fa-IR"/>
        </w:rPr>
      </w:pPr>
      <w:r>
        <w:rPr>
          <w:rFonts w:hint="cs"/>
          <w:rtl/>
          <w:lang w:bidi="fa-IR"/>
        </w:rPr>
        <w:t>به محمود کيانوش</w:t>
      </w:r>
    </w:p>
    <w:p w14:paraId="2260B14A" w14:textId="1851C1F7" w:rsidR="00E45FFA" w:rsidRDefault="00E45FFA" w:rsidP="00E45FFA">
      <w:pPr>
        <w:pStyle w:val="who"/>
        <w:bidi/>
        <w:rPr>
          <w:rtl/>
          <w:lang w:bidi="fa-IR"/>
        </w:rPr>
      </w:pPr>
    </w:p>
    <w:p w14:paraId="138ADB07" w14:textId="51015B28" w:rsidR="00E746A5" w:rsidRDefault="00E746A5" w:rsidP="00E746A5">
      <w:pPr>
        <w:pStyle w:val="who"/>
        <w:bidi/>
        <w:rPr>
          <w:rtl/>
          <w:lang w:bidi="fa-IR"/>
        </w:rPr>
      </w:pPr>
    </w:p>
    <w:p w14:paraId="3C12EF8A" w14:textId="77777777" w:rsidR="00E746A5" w:rsidRDefault="00E746A5" w:rsidP="00E746A5">
      <w:pPr>
        <w:pStyle w:val="subname"/>
        <w:rPr>
          <w:rtl/>
          <w:lang w:bidi="fa-IR"/>
        </w:rPr>
      </w:pPr>
    </w:p>
    <w:p w14:paraId="727E297D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 تار</w:t>
      </w:r>
    </w:p>
    <w:p w14:paraId="6D0A96CB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 بيدار</w:t>
      </w:r>
    </w:p>
    <w:p w14:paraId="4A47E9A6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 سرشار است.</w:t>
      </w:r>
    </w:p>
    <w:p w14:paraId="43DB618B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زيباتر شبي براي مردن.</w:t>
      </w:r>
    </w:p>
    <w:p w14:paraId="5239DBF9" w14:textId="77777777" w:rsidR="00E45FFA" w:rsidRDefault="00E45FFA" w:rsidP="00E45F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0B8CE6E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آسمان را بگو از الماسِ ستارگانش خنجري به من دهد.</w:t>
      </w:r>
    </w:p>
    <w:p w14:paraId="1CD405D0" w14:textId="77777777" w:rsidR="00E45FFA" w:rsidRDefault="00E45FFA" w:rsidP="00E45F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CEFCAB7" w14:textId="77777777" w:rsidR="00E45FFA" w:rsidRDefault="00E45FFA" w:rsidP="00E45FF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66409343" w14:textId="77777777" w:rsidR="00E45FFA" w:rsidRDefault="00E45FFA" w:rsidP="00E45F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65E67CD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</w:t>
      </w:r>
    </w:p>
    <w:p w14:paraId="7EC103FA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سراسرِ شب</w:t>
      </w:r>
    </w:p>
    <w:p w14:paraId="4DC28C39" w14:textId="77777777" w:rsidR="00E45FFA" w:rsidRDefault="00E45FFA" w:rsidP="00E45FFA">
      <w:pPr>
        <w:pStyle w:val="body"/>
        <w:bidi/>
        <w:rPr>
          <w:rtl/>
        </w:rPr>
      </w:pPr>
      <w:r>
        <w:rPr>
          <w:rFonts w:hint="cs"/>
        </w:rPr>
        <w:t>               </w:t>
      </w:r>
      <w:r>
        <w:rPr>
          <w:rFonts w:hint="cs"/>
          <w:rtl/>
          <w:lang w:bidi="fa-IR"/>
        </w:rPr>
        <w:t xml:space="preserve"> يکسر</w:t>
      </w:r>
    </w:p>
    <w:p w14:paraId="3B8A5108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حماسه‌ي درياي بهانه‌جو بي‌خواب مانده است.</w:t>
      </w:r>
    </w:p>
    <w:p w14:paraId="44537014" w14:textId="77777777" w:rsidR="00E45FFA" w:rsidRDefault="00E45FFA" w:rsidP="00E45F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FFF96BE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درياي خالي</w:t>
      </w:r>
    </w:p>
    <w:p w14:paraId="1B46CAF2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درياي بي‌نوا...</w:t>
      </w:r>
    </w:p>
    <w:p w14:paraId="05E46A2D" w14:textId="77777777" w:rsidR="00E45FFA" w:rsidRDefault="00E45FFA" w:rsidP="00E45F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6CA0608" w14:textId="77777777" w:rsidR="00E45FFA" w:rsidRDefault="00E45FFA" w:rsidP="00E45FF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2F5637E6" w14:textId="77777777" w:rsidR="00E45FFA" w:rsidRDefault="00E45FFA" w:rsidP="00E45F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9AB47FA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جنگلِ سالخورده به‌سنگيني نفسي کشيد و جنبشي کرد</w:t>
      </w:r>
    </w:p>
    <w:p w14:paraId="5AF4F7FE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مرغي که از کرانه‌ي ماسه‌پوشيده پَرکشيده‌بود</w:t>
      </w:r>
    </w:p>
    <w:p w14:paraId="02DAB1A1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غريوکشان</w:t>
      </w:r>
    </w:p>
    <w:p w14:paraId="1ADD259D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تالابِ تيره‌گون</w:t>
      </w:r>
    </w:p>
    <w:p w14:paraId="30F8AD63" w14:textId="77777777" w:rsidR="00E45FFA" w:rsidRDefault="00E45FFA" w:rsidP="00E45FFA">
      <w:pPr>
        <w:pStyle w:val="body"/>
        <w:bidi/>
        <w:rPr>
          <w:rtl/>
        </w:rPr>
      </w:pPr>
      <w:r>
        <w:rPr>
          <w:rFonts w:hint="cs"/>
        </w:rPr>
        <w:t>                  </w:t>
      </w:r>
      <w:r>
        <w:rPr>
          <w:rFonts w:hint="cs"/>
          <w:rtl/>
          <w:lang w:bidi="fa-IR"/>
        </w:rPr>
        <w:t xml:space="preserve"> درنشست.</w:t>
      </w:r>
    </w:p>
    <w:p w14:paraId="4F208608" w14:textId="77777777" w:rsidR="00E45FFA" w:rsidRDefault="00E45FFA" w:rsidP="00E45F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DC2BD4B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تالابِ تاريک</w:t>
      </w:r>
    </w:p>
    <w:p w14:paraId="22E4BEAA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سبک از خواب برآمد</w:t>
      </w:r>
    </w:p>
    <w:p w14:paraId="3C73401F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با لالاي بي‌سکونِ درياي بيهوده</w:t>
      </w:r>
    </w:p>
    <w:p w14:paraId="2C6FC03A" w14:textId="77777777" w:rsidR="00E45FFA" w:rsidRDefault="00E45FFA" w:rsidP="00E45FFA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باز</w:t>
      </w:r>
    </w:p>
    <w:p w14:paraId="562E382D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خوابي بي‌رؤيا</w:t>
      </w:r>
    </w:p>
    <w:p w14:paraId="462DFEA6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فروشد...</w:t>
      </w:r>
    </w:p>
    <w:p w14:paraId="6D8EFA26" w14:textId="77777777" w:rsidR="00E45FFA" w:rsidRDefault="00E45FFA" w:rsidP="00E45F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11F6776" w14:textId="77777777" w:rsidR="00E45FFA" w:rsidRDefault="00E45FFA" w:rsidP="00E45FF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4CD0E3AC" w14:textId="77777777" w:rsidR="00E45FFA" w:rsidRDefault="00E45FFA" w:rsidP="00E45F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4BB141B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جنگل با ناله و حماسه بيگانه است</w:t>
      </w:r>
    </w:p>
    <w:p w14:paraId="17FF0263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زخمِ تبر را با لعابِ سبزِ خزه</w:t>
      </w:r>
    </w:p>
    <w:p w14:paraId="2D0B5ABF" w14:textId="77777777" w:rsidR="00E45FFA" w:rsidRDefault="00E45FFA" w:rsidP="00E45FFA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</w:t>
      </w:r>
      <w:r>
        <w:rPr>
          <w:rFonts w:hint="cs"/>
          <w:rtl/>
          <w:lang w:bidi="fa-IR"/>
        </w:rPr>
        <w:t xml:space="preserve"> فرومي‌پوشد</w:t>
      </w:r>
      <w:r>
        <w:rPr>
          <w:rFonts w:hint="cs"/>
        </w:rPr>
        <w:t>.</w:t>
      </w:r>
    </w:p>
    <w:p w14:paraId="27A50F81" w14:textId="77777777" w:rsidR="00E45FFA" w:rsidRDefault="00E45FFA" w:rsidP="00E45F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2509199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حماسه‌ي دريا</w:t>
      </w:r>
    </w:p>
    <w:p w14:paraId="67EE43DE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وحشتِ سکون و سکوت است.</w:t>
      </w:r>
    </w:p>
    <w:p w14:paraId="3AAE78B6" w14:textId="77777777" w:rsidR="00E45FFA" w:rsidRDefault="00E45FFA" w:rsidP="00E45F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259BF86" w14:textId="77777777" w:rsidR="00E45FFA" w:rsidRDefault="00E45FFA" w:rsidP="00E45FF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5815569D" w14:textId="77777777" w:rsidR="00E45FFA" w:rsidRDefault="00E45FFA" w:rsidP="00E45F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5A8A432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 تار است</w:t>
      </w:r>
    </w:p>
    <w:p w14:paraId="71AFDFDD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 بيمار است</w:t>
      </w:r>
    </w:p>
    <w:p w14:paraId="032C08FD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غريوِ درياي وحشت‌زده بيدار است</w:t>
      </w:r>
    </w:p>
    <w:p w14:paraId="4B61945F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 از سايه‌ها و غريوِ دريا سرشار است</w:t>
      </w:r>
    </w:p>
    <w:p w14:paraId="7985DEC5" w14:textId="77777777" w:rsidR="00E45FFA" w:rsidRDefault="00E45FFA" w:rsidP="00E45F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FC02FBE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زيباتر شبي براي دوست‌داشتن.</w:t>
      </w:r>
    </w:p>
    <w:p w14:paraId="2AF44F63" w14:textId="77777777" w:rsidR="00E45FFA" w:rsidRDefault="00E45FFA" w:rsidP="00E45F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99647C0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چشمانِ تو مرا به الماسِ ستاره‌ها نيازي نيست.</w:t>
      </w:r>
    </w:p>
    <w:p w14:paraId="154B9933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آسمان</w:t>
      </w:r>
    </w:p>
    <w:p w14:paraId="1040E42A" w14:textId="77777777" w:rsidR="00E45FFA" w:rsidRDefault="00E45FFA" w:rsidP="00E45F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بگو.</w:t>
      </w:r>
    </w:p>
    <w:p w14:paraId="247DE04C" w14:textId="77777777" w:rsidR="00E45FFA" w:rsidRDefault="00E45FFA" w:rsidP="00E45FFA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۱۳۳۷/۴/۱۷</w:t>
      </w:r>
    </w:p>
    <w:bookmarkEnd w:id="0"/>
    <w:p w14:paraId="3F40ACB2" w14:textId="77777777" w:rsidR="00E45FFA" w:rsidRDefault="00E45FFA"/>
    <w:sectPr w:rsidR="00E45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FFA"/>
    <w:rsid w:val="00E45FFA"/>
    <w:rsid w:val="00E7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100F43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6A5"/>
  </w:style>
  <w:style w:type="paragraph" w:styleId="Heading1">
    <w:name w:val="heading 1"/>
    <w:basedOn w:val="Normal"/>
    <w:next w:val="Normal"/>
    <w:link w:val="Heading1Char"/>
    <w:uiPriority w:val="9"/>
    <w:qFormat/>
    <w:rsid w:val="00E746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6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6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6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6A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6A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6A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6A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6A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E746A5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746A5"/>
    <w:pPr>
      <w:jc w:val="right"/>
    </w:pPr>
    <w:rPr>
      <w:sz w:val="20"/>
      <w:szCs w:val="20"/>
    </w:rPr>
  </w:style>
  <w:style w:type="paragraph" w:customStyle="1" w:styleId="body">
    <w:name w:val="body"/>
    <w:basedOn w:val="Normal"/>
    <w:qFormat/>
    <w:rsid w:val="00E746A5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E746A5"/>
    <w:pPr>
      <w:spacing w:before="360"/>
    </w:pPr>
  </w:style>
  <w:style w:type="paragraph" w:customStyle="1" w:styleId="where">
    <w:name w:val="where"/>
    <w:basedOn w:val="when"/>
    <w:next w:val="NoSpacing"/>
    <w:qFormat/>
    <w:rsid w:val="00E746A5"/>
    <w:pPr>
      <w:spacing w:before="0"/>
    </w:pPr>
  </w:style>
  <w:style w:type="paragraph" w:styleId="NoSpacing">
    <w:name w:val="No Spacing"/>
    <w:uiPriority w:val="1"/>
    <w:qFormat/>
    <w:rsid w:val="00E746A5"/>
    <w:rPr>
      <w:rFonts w:eastAsiaTheme="minorEastAsia"/>
    </w:rPr>
  </w:style>
  <w:style w:type="paragraph" w:customStyle="1" w:styleId="why">
    <w:name w:val="why"/>
    <w:basedOn w:val="who"/>
    <w:next w:val="num"/>
    <w:qFormat/>
    <w:rsid w:val="00E746A5"/>
    <w:pPr>
      <w:bidi/>
    </w:pPr>
  </w:style>
  <w:style w:type="paragraph" w:customStyle="1" w:styleId="num">
    <w:name w:val="num"/>
    <w:basedOn w:val="poem"/>
    <w:qFormat/>
    <w:rsid w:val="00E746A5"/>
    <w:pPr>
      <w:spacing w:before="240"/>
    </w:pPr>
  </w:style>
  <w:style w:type="paragraph" w:customStyle="1" w:styleId="subname">
    <w:name w:val="subname"/>
    <w:basedOn w:val="num"/>
    <w:next w:val="body"/>
    <w:qFormat/>
    <w:rsid w:val="00E746A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746A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6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6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6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6A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6A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6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6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6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46A5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46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46A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6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46A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746A5"/>
    <w:rPr>
      <w:b/>
      <w:bCs/>
    </w:rPr>
  </w:style>
  <w:style w:type="character" w:styleId="Emphasis">
    <w:name w:val="Emphasis"/>
    <w:uiPriority w:val="20"/>
    <w:qFormat/>
    <w:rsid w:val="00E746A5"/>
    <w:rPr>
      <w:i/>
      <w:iCs/>
    </w:rPr>
  </w:style>
  <w:style w:type="paragraph" w:styleId="ListParagraph">
    <w:name w:val="List Paragraph"/>
    <w:basedOn w:val="Normal"/>
    <w:uiPriority w:val="34"/>
    <w:qFormat/>
    <w:rsid w:val="00E746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46A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46A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6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6A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746A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746A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746A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746A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746A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6A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6A5"/>
  </w:style>
  <w:style w:type="paragraph" w:styleId="Heading1">
    <w:name w:val="heading 1"/>
    <w:basedOn w:val="Normal"/>
    <w:next w:val="Normal"/>
    <w:link w:val="Heading1Char"/>
    <w:uiPriority w:val="9"/>
    <w:qFormat/>
    <w:rsid w:val="00E746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6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6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6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6A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6A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6A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6A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6A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E746A5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746A5"/>
    <w:pPr>
      <w:jc w:val="right"/>
    </w:pPr>
    <w:rPr>
      <w:sz w:val="20"/>
      <w:szCs w:val="20"/>
    </w:rPr>
  </w:style>
  <w:style w:type="paragraph" w:customStyle="1" w:styleId="body">
    <w:name w:val="body"/>
    <w:basedOn w:val="Normal"/>
    <w:qFormat/>
    <w:rsid w:val="00E746A5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E746A5"/>
    <w:pPr>
      <w:spacing w:before="360"/>
    </w:pPr>
  </w:style>
  <w:style w:type="paragraph" w:customStyle="1" w:styleId="where">
    <w:name w:val="where"/>
    <w:basedOn w:val="when"/>
    <w:next w:val="NoSpacing"/>
    <w:qFormat/>
    <w:rsid w:val="00E746A5"/>
    <w:pPr>
      <w:spacing w:before="0"/>
    </w:pPr>
  </w:style>
  <w:style w:type="paragraph" w:styleId="NoSpacing">
    <w:name w:val="No Spacing"/>
    <w:uiPriority w:val="1"/>
    <w:qFormat/>
    <w:rsid w:val="00E746A5"/>
    <w:rPr>
      <w:rFonts w:eastAsiaTheme="minorEastAsia"/>
    </w:rPr>
  </w:style>
  <w:style w:type="paragraph" w:customStyle="1" w:styleId="why">
    <w:name w:val="why"/>
    <w:basedOn w:val="who"/>
    <w:next w:val="num"/>
    <w:qFormat/>
    <w:rsid w:val="00E746A5"/>
    <w:pPr>
      <w:bidi/>
    </w:pPr>
  </w:style>
  <w:style w:type="paragraph" w:customStyle="1" w:styleId="num">
    <w:name w:val="num"/>
    <w:basedOn w:val="poem"/>
    <w:qFormat/>
    <w:rsid w:val="00E746A5"/>
    <w:pPr>
      <w:spacing w:before="240"/>
    </w:pPr>
  </w:style>
  <w:style w:type="paragraph" w:customStyle="1" w:styleId="subname">
    <w:name w:val="subname"/>
    <w:basedOn w:val="num"/>
    <w:next w:val="body"/>
    <w:qFormat/>
    <w:rsid w:val="00E746A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746A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6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6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6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6A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6A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6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6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6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46A5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46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46A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6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46A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746A5"/>
    <w:rPr>
      <w:b/>
      <w:bCs/>
    </w:rPr>
  </w:style>
  <w:style w:type="character" w:styleId="Emphasis">
    <w:name w:val="Emphasis"/>
    <w:uiPriority w:val="20"/>
    <w:qFormat/>
    <w:rsid w:val="00E746A5"/>
    <w:rPr>
      <w:i/>
      <w:iCs/>
    </w:rPr>
  </w:style>
  <w:style w:type="paragraph" w:styleId="ListParagraph">
    <w:name w:val="List Paragraph"/>
    <w:basedOn w:val="Normal"/>
    <w:uiPriority w:val="34"/>
    <w:qFormat/>
    <w:rsid w:val="00E746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46A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46A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6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6A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746A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746A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746A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746A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746A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6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2010-04-05T23:34:00Z</dcterms:created>
  <dcterms:modified xsi:type="dcterms:W3CDTF">2010-04-06T10:02:00Z</dcterms:modified>
</cp:coreProperties>
</file>