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3032D" w14:textId="321B9F75" w:rsidR="001A1C10" w:rsidRDefault="008B522D" w:rsidP="00180A86">
      <w:pPr>
        <w:pStyle w:val="poem"/>
      </w:pPr>
      <w:r>
        <w:rPr>
          <w:rFonts w:hint="cs"/>
          <w:rtl/>
        </w:rPr>
        <w:t>مردِ مصلوب</w:t>
      </w:r>
      <w:r w:rsidR="00180A86">
        <w:t xml:space="preserve"> </w:t>
      </w:r>
      <w:r>
        <w:rPr>
          <w:rFonts w:hint="cs"/>
          <w:rtl/>
        </w:rPr>
        <w:t>...</w:t>
      </w:r>
      <w:r w:rsidR="00180A86">
        <w:t xml:space="preserve"> </w:t>
      </w:r>
    </w:p>
    <w:p w14:paraId="68C116E1" w14:textId="3937C1F4" w:rsidR="00180A86" w:rsidRDefault="00180A86" w:rsidP="00180A86">
      <w:pPr>
        <w:pStyle w:val="who"/>
        <w:bidi/>
        <w:rPr>
          <w:rtl/>
        </w:rPr>
      </w:pPr>
    </w:p>
    <w:p w14:paraId="2B1888D4" w14:textId="67460907" w:rsidR="00180A86" w:rsidRDefault="00180A86" w:rsidP="00180A86">
      <w:pPr>
        <w:pStyle w:val="why"/>
        <w:rPr>
          <w:rtl/>
        </w:rPr>
      </w:pPr>
    </w:p>
    <w:p w14:paraId="04D52D7C" w14:textId="013E9CA8" w:rsidR="00180A86" w:rsidRDefault="00180A86" w:rsidP="00180A86">
      <w:pPr>
        <w:pStyle w:val="num"/>
        <w:rPr>
          <w:rtl/>
        </w:rPr>
      </w:pPr>
    </w:p>
    <w:p w14:paraId="5A0C8BC2" w14:textId="77777777" w:rsidR="00180A86" w:rsidRDefault="00180A86" w:rsidP="00180A86">
      <w:pPr>
        <w:pStyle w:val="subname"/>
      </w:pPr>
    </w:p>
    <w:p w14:paraId="0BFDBE53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مردِ مصلوب</w:t>
      </w:r>
    </w:p>
    <w:p w14:paraId="207B3BFD" w14:textId="544FB688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گر بار به خود آمد.</w:t>
      </w:r>
    </w:p>
    <w:p w14:paraId="32B9177A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درد</w:t>
      </w:r>
    </w:p>
    <w:p w14:paraId="01C67080" w14:textId="72FB643F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موجاموج از جر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حه‌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دست و پا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 به درونش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‌دو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34D6956C" w14:textId="780620BC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 حفره‌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خ‌زده‌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قلبش</w:t>
      </w:r>
    </w:p>
    <w:p w14:paraId="272F2F8C" w14:textId="2AEAAAAC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در تصادم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عظ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م</w:t>
      </w:r>
    </w:p>
    <w:p w14:paraId="583FDA23" w14:textId="7AD9A4E0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منفجر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‌شد</w:t>
      </w:r>
    </w:p>
    <w:p w14:paraId="24A0471C" w14:textId="60B5111A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آذرخشِ چشمک‌زنِ گُدازه‌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ملتهبش</w:t>
      </w:r>
    </w:p>
    <w:p w14:paraId="33D4C135" w14:textId="729855F2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ژرفاها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دور از دسترسِ درکِ او از لامتناه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ح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اتش را</w:t>
      </w:r>
    </w:p>
    <w:p w14:paraId="0404E566" w14:textId="27E37C37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روشن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‌کرد</w:t>
      </w:r>
      <w:r>
        <w:rPr>
          <w:rFonts w:hint="cs"/>
        </w:rPr>
        <w:t>.</w:t>
      </w:r>
    </w:p>
    <w:p w14:paraId="4AE1370C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3D099BA7" w14:textId="28BA2B38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گربار نال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د:</w:t>
      </w:r>
    </w:p>
    <w:p w14:paraId="34A53CC5" w14:textId="7AD6D218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پدر،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مهرِ 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‌در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غ،</w:t>
      </w:r>
    </w:p>
    <w:p w14:paraId="42192902" w14:textId="7415F440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چنان که خود بد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رسالتم برگز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چن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تنها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م به خود وانهاده‌ا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؟</w:t>
      </w:r>
    </w:p>
    <w:p w14:paraId="5A470A97" w14:textId="4901921A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مرا طاقتِ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درد 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</w:t>
      </w:r>
    </w:p>
    <w:p w14:paraId="726E2D07" w14:textId="5789904D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آزادم کن آزادم کن، آزادم کن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پدر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07C24E26" w14:textId="4BE6A5EA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دردِ عُر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ان</w:t>
      </w:r>
    </w:p>
    <w:p w14:paraId="443CAACC" w14:textId="77777777" w:rsidR="001A1C10" w:rsidRDefault="008B522D" w:rsidP="00180A86">
      <w:pPr>
        <w:pStyle w:val="body"/>
        <w:bidi/>
        <w:rPr>
          <w:rtl/>
        </w:rPr>
      </w:pPr>
      <w:r>
        <w:t>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تُندروار</w:t>
      </w:r>
    </w:p>
    <w:p w14:paraId="66712747" w14:textId="15702C08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 کهکشانِ سنگ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نِ تنش</w:t>
      </w:r>
    </w:p>
    <w:p w14:paraId="1DFCC076" w14:textId="77777777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از آفاق تا آفاق</w:t>
      </w:r>
    </w:p>
    <w:p w14:paraId="04703767" w14:textId="77777777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نعره درآمد که</w:t>
      </w:r>
      <w:r>
        <w:rPr>
          <w:rFonts w:hint="cs"/>
        </w:rPr>
        <w:t>:</w:t>
      </w:r>
    </w:p>
    <w:p w14:paraId="600A174C" w14:textId="30F55578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هوده مگو</w:t>
      </w:r>
      <w:r w:rsidR="00180A86">
        <w:rPr>
          <w:rFonts w:hint="cs"/>
          <w:rtl/>
        </w:rPr>
        <w:t>ي</w:t>
      </w:r>
      <w:r>
        <w:rPr>
          <w:rFonts w:hint="cs"/>
        </w:rPr>
        <w:t>!</w:t>
      </w:r>
    </w:p>
    <w:p w14:paraId="7E2CB73E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دست من است آن</w:t>
      </w:r>
    </w:p>
    <w:p w14:paraId="147EB04D" w14:textId="77777777" w:rsidR="001A1C10" w:rsidRDefault="008B522D" w:rsidP="00180A86">
      <w:pPr>
        <w:pStyle w:val="body"/>
        <w:bidi/>
        <w:rPr>
          <w:rtl/>
        </w:rPr>
      </w:pPr>
      <w:r>
        <w:t>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سلطنتِ مقدرت را</w:t>
      </w:r>
    </w:p>
    <w:p w14:paraId="5B3E274E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بر خاک</w:t>
      </w:r>
    </w:p>
    <w:p w14:paraId="7A76B10D" w14:textId="032D3F10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تثب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ت</w:t>
      </w:r>
    </w:p>
    <w:p w14:paraId="36733822" w14:textId="1364DF4B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‌کند</w:t>
      </w:r>
      <w:r>
        <w:rPr>
          <w:rFonts w:hint="cs"/>
        </w:rPr>
        <w:t>.</w:t>
      </w:r>
    </w:p>
    <w:p w14:paraId="7D3D464A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32BE9233" w14:textId="442C5A8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جاودانگ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‌ست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53FB7808" w14:textId="6F1488BD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که به جسمِ شکننده‌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تو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‌خَلَد</w:t>
      </w:r>
    </w:p>
    <w:p w14:paraId="7138AC03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تا نامت اَبَدُالاباد</w:t>
      </w:r>
    </w:p>
    <w:p w14:paraId="262BD884" w14:textId="0188FA3C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افسونِ جادو</w:t>
      </w:r>
      <w:r w:rsidR="00180A86">
        <w:rPr>
          <w:rFonts w:hint="cs"/>
          <w:rtl/>
        </w:rPr>
        <w:t>يي</w:t>
      </w:r>
      <w:r>
        <w:rPr>
          <w:rFonts w:hint="cs"/>
          <w:rtl/>
        </w:rPr>
        <w:t>‌ نسخ بر فسخِ اعتبارِ زم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شود</w:t>
      </w:r>
      <w:r>
        <w:rPr>
          <w:rFonts w:hint="cs"/>
        </w:rPr>
        <w:t>.</w:t>
      </w:r>
    </w:p>
    <w:p w14:paraId="7B1E094E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4A57EEDF" w14:textId="08CDD85B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جز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ن‌ات راه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</w:t>
      </w:r>
      <w:r>
        <w:rPr>
          <w:rFonts w:hint="cs"/>
        </w:rPr>
        <w:t>:</w:t>
      </w:r>
    </w:p>
    <w:p w14:paraId="2A73AC51" w14:textId="7ADA9721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با دردِ جاودانه شدن تاب آر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لحظه‌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ناچ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ز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32A667F5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34EEF540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4E436A85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0B5A5B18" w14:textId="1B4D1ACA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 xml:space="preserve">و در آن دم در بازارِ </w:t>
      </w:r>
      <w:r>
        <w:rPr>
          <w:rFonts w:hint="cs"/>
          <w:b/>
          <w:bCs/>
          <w:rtl/>
        </w:rPr>
        <w:t>اورشل</w:t>
      </w:r>
      <w:r w:rsidR="00180A86">
        <w:rPr>
          <w:rFonts w:hint="cs"/>
          <w:b/>
          <w:bCs/>
          <w:rtl/>
        </w:rPr>
        <w:t>ي</w:t>
      </w:r>
      <w:r>
        <w:rPr>
          <w:rFonts w:hint="cs"/>
          <w:b/>
          <w:bCs/>
          <w:rtl/>
        </w:rPr>
        <w:t>م</w:t>
      </w:r>
    </w:p>
    <w:p w14:paraId="246554FA" w14:textId="54CDB2D4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به راسته‌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س‌بافان پ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 مردِ سرگشته.</w:t>
      </w:r>
    </w:p>
    <w:p w14:paraId="5E79C992" w14:textId="5D372366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لبانِ تار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کش بر هم فشرده بود و</w:t>
      </w:r>
    </w:p>
    <w:p w14:paraId="0136BC36" w14:textId="230AFE13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چشمانِ تلخش از نگاه ته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:</w:t>
      </w:r>
    </w:p>
    <w:p w14:paraId="2BDF12C0" w14:textId="0CC09898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پندار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به اعماقِ تار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کِ درونِ خو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‌نگر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ست.</w:t>
      </w:r>
    </w:p>
    <w:p w14:paraId="27DF0CE5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 جانِ خود تنها بود</w:t>
      </w:r>
    </w:p>
    <w:p w14:paraId="32FE7490" w14:textId="54882000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پندار</w:t>
      </w:r>
      <w:r w:rsidR="00180A86">
        <w:rPr>
          <w:rFonts w:hint="cs"/>
          <w:rtl/>
        </w:rPr>
        <w:t>ي</w:t>
      </w:r>
    </w:p>
    <w:p w14:paraId="66CA7F74" w14:textId="77777777" w:rsidR="001A1C10" w:rsidRDefault="008B522D" w:rsidP="00180A86">
      <w:pPr>
        <w:pStyle w:val="body"/>
        <w:bidi/>
        <w:rPr>
          <w:rtl/>
        </w:rPr>
      </w:pPr>
      <w:r>
        <w:t>      </w:t>
      </w:r>
      <w:r>
        <w:rPr>
          <w:rFonts w:hint="cs"/>
        </w:rPr>
        <w:t xml:space="preserve"> </w:t>
      </w:r>
      <w:r>
        <w:rPr>
          <w:rFonts w:hint="cs"/>
          <w:rtl/>
        </w:rPr>
        <w:t>تنها</w:t>
      </w:r>
    </w:p>
    <w:p w14:paraId="0188841C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    </w:t>
      </w:r>
      <w:r>
        <w:rPr>
          <w:rFonts w:hint="cs"/>
        </w:rPr>
        <w:t xml:space="preserve"> </w:t>
      </w:r>
      <w:r>
        <w:rPr>
          <w:rFonts w:hint="cs"/>
          <w:rtl/>
        </w:rPr>
        <w:t>در جانِ خود</w:t>
      </w:r>
    </w:p>
    <w:p w14:paraId="6D40E4CF" w14:textId="609FDC04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تنها</w:t>
      </w:r>
      <w:r w:rsidR="00180A86">
        <w:rPr>
          <w:rFonts w:hint="cs"/>
          <w:rtl/>
        </w:rPr>
        <w:t>يي</w:t>
      </w:r>
      <w:r>
        <w:rPr>
          <w:rFonts w:hint="cs"/>
          <w:rtl/>
        </w:rPr>
        <w:t>‌ خو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‌گر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</w:t>
      </w:r>
      <w:r>
        <w:rPr>
          <w:rFonts w:hint="cs"/>
        </w:rPr>
        <w:t>.</w:t>
      </w:r>
    </w:p>
    <w:p w14:paraId="6D96D3B5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4E44AB62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3B6FA658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454D4C58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مردِ مصلوب</w:t>
      </w:r>
    </w:p>
    <w:p w14:paraId="4176A5A8" w14:textId="7732D870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گربار</w:t>
      </w:r>
    </w:p>
    <w:p w14:paraId="7FBE0820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به خود آمد.</w:t>
      </w:r>
    </w:p>
    <w:p w14:paraId="384ABB9F" w14:textId="13F7D7D5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جسمش سنگ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ن‌تر از سنگ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زم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260C9050" w14:textId="1EC6D206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بر مِسمارِ جراحاتِ زنده‌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دستانش آو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خته بود:</w:t>
      </w:r>
    </w:p>
    <w:p w14:paraId="4B0926D4" w14:textId="15EB8A74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سَبُکم سبکبارم کن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پدر</w:t>
      </w:r>
      <w:r>
        <w:rPr>
          <w:rFonts w:hint="cs"/>
        </w:rPr>
        <w:t>!</w:t>
      </w:r>
    </w:p>
    <w:p w14:paraId="39235DB8" w14:textId="00B32F8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گذارِ از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گذرگاهِ درد</w:t>
      </w:r>
    </w:p>
    <w:p w14:paraId="1CCF395B" w14:textId="29668135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‌ام کن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‌ام کن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‌ام کن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54D825E8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03332AEC" w14:textId="7308AE74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جاودانگ</w:t>
      </w:r>
      <w:r w:rsidR="00180A86">
        <w:rPr>
          <w:rFonts w:hint="cs"/>
          <w:rtl/>
        </w:rPr>
        <w:t>ي</w:t>
      </w:r>
    </w:p>
    <w:p w14:paraId="5D0259F4" w14:textId="7FEE4811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رنج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ده خاطر و خوار</w:t>
      </w:r>
    </w:p>
    <w:p w14:paraId="3E41C4A7" w14:textId="51357CAD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 کهکشانِ 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‌مرزِ دردِ او</w:t>
      </w:r>
    </w:p>
    <w:p w14:paraId="7C22116E" w14:textId="7CE67EB6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به شکا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ت</w:t>
      </w:r>
    </w:p>
    <w:p w14:paraId="4203B633" w14:textId="2E9F543F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 به کوه و اق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انوس کوفت نعره‌کشان که</w:t>
      </w:r>
      <w:r>
        <w:rPr>
          <w:rFonts w:hint="cs"/>
        </w:rPr>
        <w:t>:</w:t>
      </w:r>
    </w:p>
    <w:p w14:paraId="2371AB81" w14:textId="29746614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 xml:space="preserve">ــ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اوه منال</w:t>
      </w:r>
      <w:r>
        <w:rPr>
          <w:rFonts w:hint="cs"/>
        </w:rPr>
        <w:t>!</w:t>
      </w:r>
    </w:p>
    <w:p w14:paraId="5ACD39B2" w14:textId="05B6293C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تو را در خود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‌گُوارم من تا من شو</w:t>
      </w:r>
      <w:r w:rsidR="00180A86">
        <w:rPr>
          <w:rFonts w:hint="cs"/>
          <w:rtl/>
        </w:rPr>
        <w:t>ي</w:t>
      </w:r>
      <w:r>
        <w:rPr>
          <w:rFonts w:hint="cs"/>
        </w:rPr>
        <w:t>.</w:t>
      </w:r>
    </w:p>
    <w:p w14:paraId="0E2B4699" w14:textId="36C0ED2D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جاودانه شدن را به دردِ جو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ده‌شدن تاب آر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2D400265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0BA8B9FB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2F38B21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342D4CA0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در آن هنگام</w:t>
      </w:r>
    </w:p>
    <w:p w14:paraId="48E17595" w14:textId="4D2D2F0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برابرِ دکه‌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س‌فروشِ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هود</w:t>
      </w:r>
      <w:r w:rsidR="00180A86">
        <w:rPr>
          <w:rFonts w:hint="cs"/>
          <w:rtl/>
        </w:rPr>
        <w:t>ي</w:t>
      </w:r>
    </w:p>
    <w:p w14:paraId="0C68BEB5" w14:textId="67C10F4F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تار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ک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ستاده بود مردِ تلخ، انبانچه‌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‌پاره‌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نقره در مُشتش.</w:t>
      </w:r>
    </w:p>
    <w:p w14:paraId="2968D69C" w14:textId="4E562182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حلقه‌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سمان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را که از سبد بر داشت مقاومت آزمود</w:t>
      </w:r>
    </w:p>
    <w:p w14:paraId="35FDE2A2" w14:textId="7901AC80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انبانچه‌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نفرت را</w:t>
      </w:r>
    </w:p>
    <w:p w14:paraId="67EC3106" w14:textId="616F6C00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 xml:space="preserve">به دامنِ مردِ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هود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پرتاب کرد مرد تلخ.</w:t>
      </w:r>
    </w:p>
    <w:p w14:paraId="6B219AA7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0336F2F4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E133EE6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7360E99A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مرد مصلوب</w:t>
      </w:r>
    </w:p>
    <w:p w14:paraId="67EEA6DD" w14:textId="1709ED4F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از لُجِّه‌ها‌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اهِ 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‌خو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برآمد 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گربار سا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مصلوب:</w:t>
      </w:r>
    </w:p>
    <w:p w14:paraId="4984581B" w14:textId="63BC4788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به ابد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ت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‌پ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وندم</w:t>
      </w:r>
      <w:r>
        <w:rPr>
          <w:rFonts w:hint="cs"/>
        </w:rPr>
        <w:t>.</w:t>
      </w:r>
    </w:p>
    <w:p w14:paraId="7534EC41" w14:textId="6FDCEDAB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من آبستنِ جاودانگ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‌ام، جاودانگ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آبستنِ من</w:t>
      </w:r>
      <w:r>
        <w:rPr>
          <w:rFonts w:hint="cs"/>
        </w:rPr>
        <w:t>.</w:t>
      </w:r>
    </w:p>
    <w:p w14:paraId="0A5881C3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فرزند و مادرِ تواَمانم من،</w:t>
      </w:r>
    </w:p>
    <w:p w14:paraId="0076CAF8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اَب و اِبنم</w:t>
      </w:r>
    </w:p>
    <w:p w14:paraId="68553740" w14:textId="15EF2972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مرا با شکوهِ تسب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ح و تعظ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م از خاطر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‌گذرانند</w:t>
      </w:r>
    </w:p>
    <w:p w14:paraId="28358412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و چون خواهند نامم به زبان آرند</w:t>
      </w:r>
    </w:p>
    <w:p w14:paraId="2818621C" w14:textId="4D075AEB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زانو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خاکسار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بر خاک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‌گذارند</w:t>
      </w:r>
      <w:r>
        <w:rPr>
          <w:rFonts w:hint="cs"/>
        </w:rPr>
        <w:t>:</w:t>
      </w:r>
    </w:p>
    <w:p w14:paraId="4A788F28" w14:textId="77777777" w:rsidR="001A1C10" w:rsidRDefault="008B522D" w:rsidP="00180A86">
      <w:pPr>
        <w:pStyle w:val="body"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>El Cristo Rey!</w:t>
      </w:r>
      <w:r>
        <w:rPr>
          <w:rFonts w:ascii="Arial" w:hAnsi="Arial" w:cs="Arial"/>
        </w:rPr>
        <w:t>»</w:t>
      </w:r>
    </w:p>
    <w:p w14:paraId="0E18DA36" w14:textId="77777777" w:rsidR="001A1C10" w:rsidRDefault="008B522D" w:rsidP="00180A86">
      <w:pPr>
        <w:pStyle w:val="body"/>
      </w:pPr>
      <w:r>
        <w:rPr>
          <w:rFonts w:ascii="Arial" w:hAnsi="Arial" w:cs="Arial"/>
        </w:rPr>
        <w:t>   «</w:t>
      </w:r>
      <w:r>
        <w:rPr>
          <w:rFonts w:hint="cs"/>
        </w:rPr>
        <w:t>Viva, Viva el Cristo Rey!</w:t>
      </w:r>
    </w:p>
    <w:p w14:paraId="6A77F393" w14:textId="77777777" w:rsidR="001A1C10" w:rsidRDefault="008B522D" w:rsidP="00180A86">
      <w:pPr>
        <w:pStyle w:val="body"/>
        <w:bidi/>
      </w:pPr>
      <w:r>
        <w:t> </w:t>
      </w:r>
    </w:p>
    <w:p w14:paraId="16C843D1" w14:textId="77777777" w:rsidR="001A1C10" w:rsidRDefault="001A1C10" w:rsidP="00180A86">
      <w:pPr>
        <w:pStyle w:val="body"/>
        <w:bidi/>
        <w:rPr>
          <w:rtl/>
        </w:rPr>
      </w:pPr>
    </w:p>
    <w:p w14:paraId="1BDE749B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402C2351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7853BF6D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درد</w:t>
      </w:r>
    </w:p>
    <w:p w14:paraId="3FE3B31B" w14:textId="2F569D1D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ascii="Arial" w:hAnsi="Arial" w:cs="Arial"/>
        </w:rPr>
        <w:t> </w:t>
      </w:r>
      <w:r>
        <w:rPr>
          <w:rFonts w:hint="cs"/>
        </w:rPr>
        <w:t xml:space="preserve"> </w:t>
      </w:r>
      <w:r>
        <w:rPr>
          <w:rFonts w:hint="cs"/>
          <w:rtl/>
        </w:rPr>
        <w:t>در جانِ سا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</w:t>
      </w:r>
    </w:p>
    <w:p w14:paraId="1D5AEC0D" w14:textId="5B6895FE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به تبسم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عم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ق شکوف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د.</w:t>
      </w:r>
    </w:p>
    <w:p w14:paraId="441E6F03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5E959A15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C450939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6F7F9144" w14:textId="17030BA6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مردِ تلخ که بر شاخه‌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خشکِ انج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ربُن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وحش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نشسته بود سر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جنباند و با خود گفت:</w:t>
      </w:r>
    </w:p>
    <w:p w14:paraId="0BF4DB70" w14:textId="46379123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چن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است آر</w:t>
      </w:r>
      <w:r w:rsidR="00180A86">
        <w:rPr>
          <w:rFonts w:hint="cs"/>
          <w:rtl/>
        </w:rPr>
        <w:t>ي</w:t>
      </w:r>
      <w:r>
        <w:rPr>
          <w:rFonts w:hint="cs"/>
        </w:rPr>
        <w:t>.</w:t>
      </w:r>
    </w:p>
    <w:p w14:paraId="4B930338" w14:textId="4C2B70C6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‌با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 از لحظه</w:t>
      </w:r>
    </w:p>
    <w:p w14:paraId="61EF69A3" w14:textId="24BC1DE3" w:rsidR="001A1C10" w:rsidRDefault="008B522D" w:rsidP="00180A86">
      <w:pPr>
        <w:pStyle w:val="body"/>
        <w:bidi/>
        <w:rPr>
          <w:rtl/>
        </w:rPr>
      </w:pPr>
      <w:r>
        <w:t>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از آستانه‌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زمان ترد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38B47A71" w14:textId="77777777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بگذرد</w:t>
      </w:r>
    </w:p>
    <w:p w14:paraId="7ECA0DEC" w14:textId="5433D4E6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و به گستره‌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جاودانگ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درآ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  <w:r>
        <w:rPr>
          <w:rFonts w:hint="cs"/>
        </w:rPr>
        <w:t>.</w:t>
      </w:r>
    </w:p>
    <w:p w14:paraId="288524E0" w14:textId="62ED71B0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زا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شِ دردناک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‌ست اما از آن گز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 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</w:t>
      </w:r>
      <w:r>
        <w:rPr>
          <w:rFonts w:hint="cs"/>
        </w:rPr>
        <w:t>.</w:t>
      </w:r>
    </w:p>
    <w:p w14:paraId="16E46EE2" w14:textId="39A2FEA0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بارِ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مان و وظ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فه شانه 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‌شکند، مردانه باش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547E8ED8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163ADDE5" w14:textId="435C8DAA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حلقه‌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تسل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م را گردن نهاد و خود را</w:t>
      </w:r>
    </w:p>
    <w:p w14:paraId="6B5F6378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 فضا رها کرد.</w:t>
      </w:r>
    </w:p>
    <w:p w14:paraId="4577E529" w14:textId="12708368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با تبسم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.</w:t>
      </w:r>
    </w:p>
    <w:p w14:paraId="239F2565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2B6A62D1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2B5DBE93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4664CE4A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شبح مصلوب در دل گفت:</w:t>
      </w:r>
    </w:p>
    <w:p w14:paraId="244AD243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657124F6" w14:textId="06A90F16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جسم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خُرد و خون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</w:t>
      </w:r>
    </w:p>
    <w:p w14:paraId="40A3DC4A" w14:textId="0C0E11F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در رواقِ بلندِ سلطنتِ ابد</w:t>
      </w:r>
      <w:r w:rsidR="00180A86">
        <w:rPr>
          <w:rFonts w:hint="cs"/>
          <w:rtl/>
        </w:rPr>
        <w:t>ي</w:t>
      </w:r>
      <w:r>
        <w:rPr>
          <w:rFonts w:hint="cs"/>
        </w:rPr>
        <w:t>...</w:t>
      </w:r>
    </w:p>
    <w:p w14:paraId="6946E470" w14:textId="69421041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نک، منم</w:t>
      </w:r>
      <w:r>
        <w:rPr>
          <w:rFonts w:hint="cs"/>
        </w:rPr>
        <w:t xml:space="preserve"> !</w:t>
      </w:r>
    </w:p>
    <w:p w14:paraId="5FB6898F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شاهِ شاهان</w:t>
      </w:r>
      <w:r>
        <w:rPr>
          <w:rFonts w:hint="cs"/>
        </w:rPr>
        <w:t>!</w:t>
      </w:r>
    </w:p>
    <w:p w14:paraId="78C809DD" w14:textId="07934B1A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حُکمِ جاودانه‌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فسخم بر نسخِ اعتبارِ زم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2D2F581A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0C5397D1" w14:textId="756A27DF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درد و جاودانگ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به هم در نگر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ستند پ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روزشاد</w:t>
      </w:r>
    </w:p>
    <w:p w14:paraId="7DF3F381" w14:textId="53030DEC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 xml:space="preserve">و دست در دستِ 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کد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گر نهادند</w:t>
      </w:r>
    </w:p>
    <w:p w14:paraId="12D1A01D" w14:textId="18737B9B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شبحِ مصلوب در تلخا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سردِ دلش اند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د:</w:t>
      </w:r>
    </w:p>
    <w:p w14:paraId="0EF842F1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652CD930" w14:textId="5482262E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ــ اما به نزد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کِ خو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 چه‌ام من؟</w:t>
      </w:r>
    </w:p>
    <w:p w14:paraId="0494E4C7" w14:textId="2357B68F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ابد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تِ شرمسار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و سرافکندگ</w:t>
      </w:r>
      <w:r w:rsidR="00180A86">
        <w:rPr>
          <w:rFonts w:hint="cs"/>
          <w:rtl/>
        </w:rPr>
        <w:t>ي</w:t>
      </w:r>
      <w:r>
        <w:rPr>
          <w:rFonts w:hint="cs"/>
        </w:rPr>
        <w:t>!</w:t>
      </w:r>
    </w:p>
    <w:p w14:paraId="5F194DB4" w14:textId="049F2811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روشنا</w:t>
      </w:r>
      <w:r w:rsidR="00180A86">
        <w:rPr>
          <w:rFonts w:hint="cs"/>
          <w:rtl/>
        </w:rPr>
        <w:t>يي</w:t>
      </w:r>
      <w:r>
        <w:rPr>
          <w:rFonts w:hint="cs"/>
          <w:rtl/>
        </w:rPr>
        <w:t xml:space="preserve"> مشکوکِ من از فروغِ آن مردِ </w:t>
      </w:r>
      <w:r>
        <w:rPr>
          <w:rFonts w:hint="cs"/>
          <w:b/>
          <w:bCs/>
          <w:rtl/>
        </w:rPr>
        <w:t>اسخر</w:t>
      </w:r>
      <w:r w:rsidR="00180A86">
        <w:rPr>
          <w:rFonts w:hint="cs"/>
          <w:b/>
          <w:bCs/>
          <w:rtl/>
        </w:rPr>
        <w:t>ي</w:t>
      </w:r>
      <w:r>
        <w:rPr>
          <w:rFonts w:hint="cs"/>
          <w:b/>
          <w:bCs/>
          <w:rtl/>
        </w:rPr>
        <w:t>وت</w:t>
      </w:r>
      <w:r w:rsidR="00180A86">
        <w:rPr>
          <w:rFonts w:hint="cs"/>
          <w:b/>
          <w:bCs/>
          <w:rtl/>
        </w:rPr>
        <w:t>ي</w:t>
      </w:r>
      <w:r>
        <w:rPr>
          <w:rFonts w:hint="cs"/>
          <w:b/>
          <w:bCs/>
          <w:rtl/>
        </w:rPr>
        <w:t>‌ست که دم</w:t>
      </w:r>
      <w:r w:rsidR="00180A86">
        <w:rPr>
          <w:rFonts w:hint="cs"/>
          <w:b/>
          <w:bCs/>
          <w:rtl/>
        </w:rPr>
        <w:t>ي</w:t>
      </w:r>
      <w:r>
        <w:rPr>
          <w:rFonts w:hint="cs"/>
          <w:b/>
          <w:bCs/>
          <w:rtl/>
        </w:rPr>
        <w:t xml:space="preserve"> پ</w:t>
      </w:r>
      <w:r w:rsidR="00180A86">
        <w:rPr>
          <w:rFonts w:hint="cs"/>
          <w:b/>
          <w:bCs/>
          <w:rtl/>
        </w:rPr>
        <w:t>ي</w:t>
      </w:r>
      <w:r>
        <w:rPr>
          <w:rFonts w:hint="cs"/>
          <w:b/>
          <w:bCs/>
          <w:rtl/>
        </w:rPr>
        <w:t>ش</w:t>
      </w:r>
    </w:p>
    <w:p w14:paraId="68C6E10F" w14:textId="5C64892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به سقوطِ در فضا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اهِ ب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‌انتها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ملعنت گردن نهاد</w:t>
      </w:r>
      <w:r>
        <w:rPr>
          <w:rFonts w:hint="cs"/>
        </w:rPr>
        <w:t>.</w:t>
      </w:r>
    </w:p>
    <w:p w14:paraId="30B4E127" w14:textId="33569928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انسان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برتر از آفر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دگانِ خو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</w:t>
      </w:r>
    </w:p>
    <w:p w14:paraId="262E73CE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برتر از اَب و اِبن و روحُ‌القدس.</w:t>
      </w:r>
    </w:p>
    <w:p w14:paraId="5F1D691F" w14:textId="031E0EA1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پ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 از آنکه جسمش را فد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من و خداوندِ پدر کند</w:t>
      </w:r>
      <w:r>
        <w:rPr>
          <w:rFonts w:hint="cs"/>
        </w:rPr>
        <w:t xml:space="preserve"> </w:t>
      </w:r>
    </w:p>
    <w:p w14:paraId="0656A873" w14:textId="77777777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         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فروتنانه به فروشدن تن درداد</w:t>
      </w:r>
    </w:p>
    <w:p w14:paraId="4589039E" w14:textId="6EAC5255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تا کَفِّه‌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خدا</w:t>
      </w:r>
      <w:r w:rsidR="00180A86">
        <w:rPr>
          <w:rFonts w:hint="cs"/>
          <w:rtl/>
        </w:rPr>
        <w:t>يي</w:t>
      </w:r>
      <w:r>
        <w:rPr>
          <w:rFonts w:hint="cs"/>
          <w:rtl/>
        </w:rPr>
        <w:t xml:space="preserve"> ما چن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بلند برآ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  <w:r>
        <w:rPr>
          <w:rFonts w:hint="cs"/>
        </w:rPr>
        <w:t>.</w:t>
      </w:r>
    </w:p>
    <w:p w14:paraId="345C94F3" w14:textId="11792084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نورِ ابد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تِ من</w:t>
      </w:r>
    </w:p>
    <w:p w14:paraId="5ECAEBDE" w14:textId="4B67CDD5" w:rsidR="001A1C10" w:rsidRDefault="008B522D" w:rsidP="00180A86">
      <w:pPr>
        <w:pStyle w:val="body"/>
        <w:bidi/>
        <w:rPr>
          <w:rtl/>
        </w:rPr>
      </w:pPr>
      <w:r>
        <w:t>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سربه‌ز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</w:t>
      </w:r>
    </w:p>
    <w:p w14:paraId="29C78954" w14:textId="6B07E9A6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</w:t>
      </w:r>
      <w:r>
        <w:rPr>
          <w:rFonts w:hint="cs"/>
        </w:rPr>
        <w:t xml:space="preserve"> </w:t>
      </w:r>
      <w:r>
        <w:rPr>
          <w:rFonts w:hint="cs"/>
          <w:rtl/>
        </w:rPr>
        <w:t>در سا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ه‌سارِ گردن‌فرازِ شهامتِ او گام بر خواهد داشت</w:t>
      </w:r>
      <w:r>
        <w:rPr>
          <w:rFonts w:hint="cs"/>
        </w:rPr>
        <w:t>!</w:t>
      </w:r>
      <w:r>
        <w:rPr>
          <w:rFonts w:ascii="Arial" w:hAnsi="Arial" w:cs="Arial"/>
        </w:rPr>
        <w:t>»</w:t>
      </w:r>
    </w:p>
    <w:p w14:paraId="66EC21A5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0BD3B7BF" w14:textId="4CD6AF90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با آه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تلخ</w:t>
      </w:r>
    </w:p>
    <w:p w14:paraId="543CD714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کوتاه و تلخ</w:t>
      </w:r>
    </w:p>
    <w:p w14:paraId="3D13F90D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424638F2" w14:textId="690B5272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سرِ خارآذ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نِ شبح بر 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نه شکست و</w:t>
      </w:r>
    </w:p>
    <w:p w14:paraId="1B0371DC" w14:textId="3204DA3E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«</w:t>
      </w:r>
      <w:r>
        <w:rPr>
          <w:rFonts w:hint="cs"/>
          <w:rtl/>
        </w:rPr>
        <w:t>مس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ح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ت</w:t>
      </w:r>
      <w:r>
        <w:rPr>
          <w:rFonts w:ascii="Arial" w:hAnsi="Arial" w:cs="Arial"/>
        </w:rPr>
        <w:t>»</w:t>
      </w:r>
    </w:p>
    <w:p w14:paraId="6E33C582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شد.</w:t>
      </w:r>
    </w:p>
    <w:p w14:paraId="532CFC18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7FD005E6" w14:textId="77777777" w:rsidR="001A1C10" w:rsidRDefault="008B522D" w:rsidP="00180A86">
      <w:pPr>
        <w:pStyle w:val="body"/>
        <w:bidi/>
        <w:rPr>
          <w:rtl/>
        </w:rPr>
      </w:pPr>
      <w:r>
        <w:rPr>
          <w:rFonts w:ascii="Times New Roman" w:hAnsi="Times New Roman" w:cs="Times New Roman"/>
        </w:rPr>
        <w:t>□</w:t>
      </w:r>
    </w:p>
    <w:p w14:paraId="6A7F38F2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2DB88770" w14:textId="489B4848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کام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اب و 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</w:t>
      </w:r>
    </w:p>
    <w:p w14:paraId="1B30A044" w14:textId="77777777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درد شتابان گذشت و</w:t>
      </w:r>
    </w:p>
    <w:p w14:paraId="33811C9B" w14:textId="54733745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درمانده و ح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ران </w:t>
      </w:r>
    </w:p>
    <w:p w14:paraId="7B334038" w14:textId="4EA448B9" w:rsidR="001A1C10" w:rsidRDefault="008B522D" w:rsidP="00180A86">
      <w:pPr>
        <w:pStyle w:val="body"/>
        <w:bidi/>
        <w:rPr>
          <w:rtl/>
        </w:rPr>
      </w:pPr>
      <w:r>
        <w:t>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جاودانگ</w:t>
      </w:r>
      <w:r w:rsidR="00180A86">
        <w:rPr>
          <w:rFonts w:hint="cs"/>
          <w:rtl/>
        </w:rPr>
        <w:t>ي</w:t>
      </w:r>
    </w:p>
    <w:p w14:paraId="7833A358" w14:textId="40327C7A" w:rsidR="001A1C10" w:rsidRDefault="008B522D" w:rsidP="00180A86">
      <w:pPr>
        <w:pStyle w:val="body"/>
        <w:bidi/>
        <w:rPr>
          <w:rtl/>
        </w:rPr>
      </w:pPr>
      <w:r>
        <w:t>                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 به ز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 افکند</w:t>
      </w:r>
      <w:r>
        <w:rPr>
          <w:rFonts w:hint="cs"/>
        </w:rPr>
        <w:t>.</w:t>
      </w:r>
    </w:p>
    <w:p w14:paraId="700E62AC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72EC5C7D" w14:textId="0FBD6324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زم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ن بر خود بلرز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70A518ED" w14:textId="1745A8B3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توفان به عص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ان زنج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 برگس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خت</w:t>
      </w:r>
    </w:p>
    <w:p w14:paraId="08BA1D22" w14:textId="613B3AFB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خورش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د</w:t>
      </w:r>
    </w:p>
    <w:p w14:paraId="66FC5D84" w14:textId="55648E8D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از شرمسار</w:t>
      </w:r>
      <w:r w:rsidR="00180A86">
        <w:rPr>
          <w:rFonts w:hint="cs"/>
          <w:rtl/>
        </w:rPr>
        <w:t>ي</w:t>
      </w:r>
    </w:p>
    <w:p w14:paraId="7A9C8BAF" w14:textId="3F80C14F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چهره در دامنِ تار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کِ کسوف نهان کرد.</w:t>
      </w:r>
    </w:p>
    <w:p w14:paraId="62A7A6A4" w14:textId="77777777" w:rsidR="001A1C10" w:rsidRDefault="008B522D" w:rsidP="00180A86">
      <w:pPr>
        <w:pStyle w:val="body"/>
        <w:bidi/>
        <w:rPr>
          <w:rtl/>
        </w:rPr>
      </w:pPr>
      <w:r>
        <w:t> </w:t>
      </w:r>
    </w:p>
    <w:p w14:paraId="54B0DB56" w14:textId="61EA175E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ز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رِ خاک‌پُشته‌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 خاموش</w:t>
      </w:r>
    </w:p>
    <w:p w14:paraId="1FDB5274" w14:textId="77777777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سوگواران به زانو درآمدند</w:t>
      </w:r>
    </w:p>
    <w:p w14:paraId="3BF6E84F" w14:textId="52E8BECD" w:rsidR="001A1C10" w:rsidRDefault="008B522D" w:rsidP="00180A86">
      <w:pPr>
        <w:pStyle w:val="body"/>
        <w:bidi/>
        <w:rPr>
          <w:rtl/>
        </w:rPr>
      </w:pPr>
      <w:r>
        <w:rPr>
          <w:rFonts w:hint="cs"/>
          <w:rtl/>
        </w:rPr>
        <w:t>و جاودانگ</w:t>
      </w:r>
      <w:r w:rsidR="00180A86">
        <w:rPr>
          <w:rFonts w:hint="cs"/>
          <w:rtl/>
        </w:rPr>
        <w:t>ي</w:t>
      </w:r>
    </w:p>
    <w:p w14:paraId="0A3AF312" w14:textId="1D1E60F6" w:rsidR="001A1C10" w:rsidRDefault="008B522D" w:rsidP="00180A86">
      <w:pPr>
        <w:pStyle w:val="body"/>
        <w:bidi/>
        <w:rPr>
          <w:rtl/>
        </w:rPr>
      </w:pPr>
      <w:r>
        <w:rPr>
          <w:rFonts w:ascii="Arial" w:hAnsi="Arial" w:cs="Arial"/>
        </w:rPr>
        <w:t>             </w:t>
      </w:r>
      <w:r>
        <w:rPr>
          <w:rFonts w:hint="cs"/>
        </w:rPr>
        <w:t xml:space="preserve"> </w:t>
      </w:r>
      <w:r>
        <w:rPr>
          <w:rFonts w:hint="cs"/>
          <w:rtl/>
        </w:rPr>
        <w:t>سربندِ س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اهش را بر ا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>شان گسترد</w:t>
      </w:r>
      <w:r>
        <w:rPr>
          <w:rFonts w:hint="cs"/>
        </w:rPr>
        <w:t>.</w:t>
      </w:r>
    </w:p>
    <w:p w14:paraId="16816136" w14:textId="2E5A6A32" w:rsidR="001A1C10" w:rsidRDefault="008B522D" w:rsidP="00180A86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۳۱</w:t>
      </w:r>
      <w:r>
        <w:rPr>
          <w:rFonts w:hint="cs"/>
          <w:rtl/>
        </w:rPr>
        <w:t xml:space="preserve"> شهر</w:t>
      </w:r>
      <w:r w:rsidR="00180A86">
        <w:rPr>
          <w:rFonts w:hint="cs"/>
          <w:rtl/>
        </w:rPr>
        <w:t>ي</w:t>
      </w:r>
      <w:r>
        <w:rPr>
          <w:rFonts w:hint="cs"/>
          <w:rtl/>
        </w:rPr>
        <w:t xml:space="preserve">ورِ </w:t>
      </w:r>
      <w:r>
        <w:rPr>
          <w:rFonts w:hint="cs"/>
          <w:rtl/>
          <w:lang w:bidi="fa-IR"/>
        </w:rPr>
        <w:t>۱۳۶۵</w:t>
      </w:r>
    </w:p>
    <w:p w14:paraId="5DA8C180" w14:textId="77777777" w:rsidR="00180A86" w:rsidRDefault="00180A86" w:rsidP="00180A86">
      <w:pPr>
        <w:pStyle w:val="where"/>
        <w:bidi/>
        <w:rPr>
          <w:rtl/>
        </w:rPr>
      </w:pPr>
    </w:p>
    <w:sectPr w:rsidR="00180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B522D"/>
    <w:rsid w:val="00180A86"/>
    <w:rsid w:val="001A1C10"/>
    <w:rsid w:val="008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6DB53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8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A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80A8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80A8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80A86"/>
    <w:pPr>
      <w:bidi/>
    </w:pPr>
  </w:style>
  <w:style w:type="paragraph" w:customStyle="1" w:styleId="num">
    <w:name w:val="num"/>
    <w:basedOn w:val="poem"/>
    <w:qFormat/>
    <w:rsid w:val="00180A86"/>
    <w:pPr>
      <w:spacing w:before="240"/>
    </w:pPr>
  </w:style>
  <w:style w:type="paragraph" w:customStyle="1" w:styleId="body">
    <w:name w:val="body"/>
    <w:basedOn w:val="Normal"/>
    <w:qFormat/>
    <w:rsid w:val="00180A86"/>
    <w:rPr>
      <w:color w:val="000000"/>
    </w:rPr>
  </w:style>
  <w:style w:type="paragraph" w:customStyle="1" w:styleId="when">
    <w:name w:val="when"/>
    <w:basedOn w:val="who"/>
    <w:next w:val="where"/>
    <w:qFormat/>
    <w:rsid w:val="00180A86"/>
    <w:pPr>
      <w:spacing w:before="360"/>
    </w:pPr>
  </w:style>
  <w:style w:type="paragraph" w:customStyle="1" w:styleId="where">
    <w:name w:val="where"/>
    <w:basedOn w:val="when"/>
    <w:next w:val="NoSpacing"/>
    <w:qFormat/>
    <w:rsid w:val="00180A86"/>
    <w:pPr>
      <w:spacing w:before="0"/>
    </w:pPr>
  </w:style>
  <w:style w:type="paragraph" w:styleId="NoSpacing">
    <w:name w:val="No Spacing"/>
    <w:uiPriority w:val="1"/>
    <w:qFormat/>
    <w:rsid w:val="00180A8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80A8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80A8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8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8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A8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0A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A8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A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80A86"/>
    <w:rPr>
      <w:b/>
      <w:bCs/>
    </w:rPr>
  </w:style>
  <w:style w:type="character" w:styleId="Emphasis">
    <w:name w:val="Emphasis"/>
    <w:uiPriority w:val="20"/>
    <w:qFormat/>
    <w:rsid w:val="00180A86"/>
    <w:rPr>
      <w:i/>
      <w:iCs/>
    </w:rPr>
  </w:style>
  <w:style w:type="paragraph" w:styleId="ListParagraph">
    <w:name w:val="List Paragraph"/>
    <w:basedOn w:val="Normal"/>
    <w:uiPriority w:val="34"/>
    <w:qFormat/>
    <w:rsid w:val="00180A8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80A8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0A8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8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8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80A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80A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80A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80A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80A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A8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A8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A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A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A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A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A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A8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A8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A8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A8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180A8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180A8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180A86"/>
    <w:pPr>
      <w:bidi/>
    </w:pPr>
  </w:style>
  <w:style w:type="paragraph" w:customStyle="1" w:styleId="num">
    <w:name w:val="num"/>
    <w:basedOn w:val="poem"/>
    <w:qFormat/>
    <w:rsid w:val="00180A86"/>
    <w:pPr>
      <w:spacing w:before="240"/>
    </w:pPr>
  </w:style>
  <w:style w:type="paragraph" w:customStyle="1" w:styleId="body">
    <w:name w:val="body"/>
    <w:basedOn w:val="Normal"/>
    <w:qFormat/>
    <w:rsid w:val="00180A86"/>
    <w:rPr>
      <w:color w:val="000000"/>
    </w:rPr>
  </w:style>
  <w:style w:type="paragraph" w:customStyle="1" w:styleId="when">
    <w:name w:val="when"/>
    <w:basedOn w:val="who"/>
    <w:next w:val="where"/>
    <w:qFormat/>
    <w:rsid w:val="00180A86"/>
    <w:pPr>
      <w:spacing w:before="360"/>
    </w:pPr>
  </w:style>
  <w:style w:type="paragraph" w:customStyle="1" w:styleId="where">
    <w:name w:val="where"/>
    <w:basedOn w:val="when"/>
    <w:next w:val="NoSpacing"/>
    <w:qFormat/>
    <w:rsid w:val="00180A86"/>
    <w:pPr>
      <w:spacing w:before="0"/>
    </w:pPr>
  </w:style>
  <w:style w:type="paragraph" w:styleId="NoSpacing">
    <w:name w:val="No Spacing"/>
    <w:uiPriority w:val="1"/>
    <w:qFormat/>
    <w:rsid w:val="00180A8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180A8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180A8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A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A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A8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A8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A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A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A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A8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80A8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A8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A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A8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180A86"/>
    <w:rPr>
      <w:b/>
      <w:bCs/>
    </w:rPr>
  </w:style>
  <w:style w:type="character" w:styleId="Emphasis">
    <w:name w:val="Emphasis"/>
    <w:uiPriority w:val="20"/>
    <w:qFormat/>
    <w:rsid w:val="00180A86"/>
    <w:rPr>
      <w:i/>
      <w:iCs/>
    </w:rPr>
  </w:style>
  <w:style w:type="paragraph" w:styleId="ListParagraph">
    <w:name w:val="List Paragraph"/>
    <w:basedOn w:val="Normal"/>
    <w:uiPriority w:val="34"/>
    <w:qFormat/>
    <w:rsid w:val="00180A8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180A8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0A8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A8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A8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80A8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80A8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180A8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180A8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180A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A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2010-03-28T01:11:00Z</dcterms:created>
  <dcterms:modified xsi:type="dcterms:W3CDTF">2010-04-12T06:12:00Z</dcterms:modified>
</cp:coreProperties>
</file>