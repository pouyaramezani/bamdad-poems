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CB44B7" w14:textId="77777777" w:rsidR="009D7F49" w:rsidRPr="0001717F" w:rsidRDefault="009D7F49" w:rsidP="009D7F49">
      <w:pPr>
        <w:pStyle w:val="num"/>
        <w:rPr>
          <w:rtl/>
        </w:rPr>
      </w:pPr>
      <w:r>
        <w:rPr>
          <w:rFonts w:hint="cs"/>
          <w:rtl/>
        </w:rPr>
        <w:t>١</w:t>
      </w:r>
    </w:p>
    <w:p w14:paraId="5117F141" w14:textId="3F3085B2" w:rsidR="009D7F49" w:rsidRDefault="009D7F49" w:rsidP="00934B92">
      <w:pPr>
        <w:pStyle w:val="subname"/>
        <w:rPr>
          <w:rtl/>
        </w:rPr>
      </w:pPr>
      <w:r>
        <w:rPr>
          <w:rtl/>
        </w:rPr>
        <w:t xml:space="preserve">  شبانه</w:t>
      </w:r>
      <w:bookmarkStart w:id="0" w:name="_GoBack"/>
      <w:bookmarkEnd w:id="0"/>
    </w:p>
    <w:p w14:paraId="1E8F1D1D" w14:textId="77777777" w:rsidR="009D7F49" w:rsidRPr="00293A18" w:rsidRDefault="009D7F49" w:rsidP="009D7F49">
      <w:pPr>
        <w:pStyle w:val="body"/>
        <w:bidi/>
        <w:rPr>
          <w:rtl/>
        </w:rPr>
      </w:pPr>
      <w:r w:rsidRPr="00293A18">
        <w:rPr>
          <w:rtl/>
        </w:rPr>
        <w:t>اعترافي طو</w:t>
      </w:r>
      <w:r w:rsidRPr="00293A18">
        <w:rPr>
          <w:rFonts w:hint="cs"/>
          <w:rtl/>
        </w:rPr>
        <w:t>لا</w:t>
      </w:r>
      <w:r w:rsidRPr="00293A18">
        <w:rPr>
          <w:rtl/>
        </w:rPr>
        <w:t>ني</w:t>
      </w:r>
      <w:r w:rsidRPr="00293A18">
        <w:rPr>
          <w:rFonts w:hint="cs"/>
          <w:rtl/>
        </w:rPr>
        <w:t xml:space="preserve"> </w:t>
      </w:r>
      <w:r w:rsidRPr="00293A18">
        <w:rPr>
          <w:rtl/>
        </w:rPr>
        <w:t>ست شب اعترافي طو</w:t>
      </w:r>
      <w:r w:rsidRPr="00293A18">
        <w:rPr>
          <w:rFonts w:hint="cs"/>
          <w:rtl/>
        </w:rPr>
        <w:t>لا</w:t>
      </w:r>
      <w:r w:rsidRPr="00293A18">
        <w:rPr>
          <w:rtl/>
        </w:rPr>
        <w:t>ني</w:t>
      </w:r>
      <w:r w:rsidRPr="00293A18">
        <w:rPr>
          <w:rFonts w:hint="cs"/>
          <w:rtl/>
        </w:rPr>
        <w:t xml:space="preserve"> </w:t>
      </w:r>
      <w:r w:rsidRPr="00293A18">
        <w:rPr>
          <w:rtl/>
        </w:rPr>
        <w:t>ست</w:t>
      </w:r>
    </w:p>
    <w:p w14:paraId="735C947C" w14:textId="77777777" w:rsidR="009D7F49" w:rsidRPr="00293A18" w:rsidRDefault="009D7F49" w:rsidP="009D7F49">
      <w:pPr>
        <w:pStyle w:val="body"/>
        <w:bidi/>
        <w:rPr>
          <w:rtl/>
        </w:rPr>
      </w:pPr>
      <w:r w:rsidRPr="00293A18">
        <w:rPr>
          <w:rtl/>
        </w:rPr>
        <w:t>فريادي براي رهايي</w:t>
      </w:r>
      <w:r w:rsidRPr="00293A18">
        <w:rPr>
          <w:rFonts w:hint="cs"/>
          <w:rtl/>
        </w:rPr>
        <w:t xml:space="preserve"> </w:t>
      </w:r>
      <w:r w:rsidRPr="00293A18">
        <w:rPr>
          <w:rtl/>
        </w:rPr>
        <w:t>ست شب فريادي براي رهايي ست</w:t>
      </w:r>
    </w:p>
    <w:p w14:paraId="41B946AB" w14:textId="77777777" w:rsidR="009D7F49" w:rsidRPr="00293A18" w:rsidRDefault="009D7F49" w:rsidP="009D7F49">
      <w:pPr>
        <w:pStyle w:val="body"/>
        <w:bidi/>
        <w:rPr>
          <w:rFonts w:hint="cs"/>
          <w:rtl/>
        </w:rPr>
      </w:pPr>
      <w:r w:rsidRPr="00293A18">
        <w:rPr>
          <w:rtl/>
        </w:rPr>
        <w:t>و فريادي</w:t>
      </w:r>
    </w:p>
    <w:p w14:paraId="7BD8DE11" w14:textId="77777777" w:rsidR="009D7F49" w:rsidRPr="00293A18" w:rsidRDefault="009D7F49" w:rsidP="009D7F49">
      <w:pPr>
        <w:pStyle w:val="body"/>
        <w:bidi/>
        <w:rPr>
          <w:rFonts w:hint="cs"/>
          <w:rtl/>
        </w:rPr>
      </w:pPr>
      <w:r w:rsidRPr="00293A18">
        <w:rPr>
          <w:rtl/>
        </w:rPr>
        <w:t xml:space="preserve">براي بند. </w:t>
      </w:r>
      <w:r w:rsidRPr="00293A18">
        <w:rPr>
          <w:rtl/>
        </w:rPr>
        <w:br w:type="page"/>
      </w:r>
    </w:p>
    <w:p w14:paraId="49CC2B1C" w14:textId="77777777" w:rsidR="009D7F49" w:rsidRPr="00293A18" w:rsidRDefault="009D7F49" w:rsidP="009D7F49">
      <w:pPr>
        <w:pStyle w:val="body"/>
        <w:bidi/>
        <w:rPr>
          <w:rFonts w:hint="cs"/>
          <w:rtl/>
        </w:rPr>
      </w:pPr>
      <w:r w:rsidRPr="00293A18">
        <w:rPr>
          <w:rtl/>
        </w:rPr>
        <w:t>ش</w:t>
      </w:r>
      <w:r w:rsidRPr="00293A18">
        <w:rPr>
          <w:rFonts w:hint="cs"/>
          <w:rtl/>
        </w:rPr>
        <w:t>ب</w:t>
      </w:r>
    </w:p>
    <w:p w14:paraId="389EB175" w14:textId="77777777" w:rsidR="009D7F49" w:rsidRPr="00293A18" w:rsidRDefault="009D7F49" w:rsidP="009D7F49">
      <w:pPr>
        <w:pStyle w:val="body"/>
        <w:bidi/>
        <w:rPr>
          <w:rFonts w:hint="cs"/>
          <w:rtl/>
        </w:rPr>
      </w:pPr>
      <w:r w:rsidRPr="00293A18">
        <w:rPr>
          <w:rtl/>
        </w:rPr>
        <w:t>اعترافي طو</w:t>
      </w:r>
      <w:r w:rsidRPr="00293A18">
        <w:rPr>
          <w:rFonts w:hint="cs"/>
          <w:rtl/>
        </w:rPr>
        <w:t>لا</w:t>
      </w:r>
      <w:r w:rsidRPr="00293A18">
        <w:rPr>
          <w:rtl/>
        </w:rPr>
        <w:t>ني</w:t>
      </w:r>
      <w:r w:rsidRPr="00293A18">
        <w:rPr>
          <w:rFonts w:hint="cs"/>
          <w:rtl/>
        </w:rPr>
        <w:t xml:space="preserve"> </w:t>
      </w:r>
      <w:r w:rsidRPr="00293A18">
        <w:rPr>
          <w:rtl/>
        </w:rPr>
        <w:t>ست</w:t>
      </w:r>
      <w:r w:rsidRPr="00293A18">
        <w:rPr>
          <w:rFonts w:hint="cs"/>
          <w:rtl/>
        </w:rPr>
        <w:t>.</w:t>
      </w:r>
    </w:p>
    <w:p w14:paraId="3B0A98A4" w14:textId="77777777" w:rsidR="009D7F49" w:rsidRPr="00293A18" w:rsidRDefault="009D7F49" w:rsidP="009D7F49">
      <w:pPr>
        <w:pStyle w:val="body"/>
        <w:bidi/>
        <w:rPr>
          <w:rFonts w:hint="cs"/>
          <w:rtl/>
        </w:rPr>
      </w:pPr>
    </w:p>
    <w:p w14:paraId="208E9BD4" w14:textId="77777777" w:rsidR="009D7F49" w:rsidRPr="00293A18" w:rsidRDefault="009D7F49" w:rsidP="009D7F49">
      <w:pPr>
        <w:pStyle w:val="body"/>
        <w:bidi/>
        <w:rPr>
          <w:rFonts w:hint="cs"/>
          <w:rtl/>
        </w:rPr>
      </w:pPr>
    </w:p>
    <w:p w14:paraId="19FCDC19" w14:textId="77777777" w:rsidR="009D7F49" w:rsidRPr="00293A18" w:rsidRDefault="009D7F49" w:rsidP="009D7F49">
      <w:pPr>
        <w:pStyle w:val="body"/>
        <w:bidi/>
        <w:rPr>
          <w:rFonts w:hint="cs"/>
          <w:rtl/>
        </w:rPr>
      </w:pPr>
      <w:r w:rsidRPr="00293A18">
        <w:rPr>
          <w:rFonts w:ascii="Times New Roman" w:hAnsi="Times New Roman" w:cs="Times New Roman" w:hint="cs"/>
          <w:rtl/>
        </w:rPr>
        <w:t>□</w:t>
      </w:r>
    </w:p>
    <w:p w14:paraId="14947AE2" w14:textId="77777777" w:rsidR="009D7F49" w:rsidRPr="00293A18" w:rsidRDefault="009D7F49" w:rsidP="009D7F49">
      <w:pPr>
        <w:pStyle w:val="body"/>
        <w:bidi/>
        <w:rPr>
          <w:rFonts w:hint="cs"/>
          <w:rtl/>
        </w:rPr>
      </w:pPr>
    </w:p>
    <w:p w14:paraId="1F3AF4BD" w14:textId="77777777" w:rsidR="009D7F49" w:rsidRPr="00293A18" w:rsidRDefault="009D7F49" w:rsidP="009D7F49">
      <w:pPr>
        <w:pStyle w:val="body"/>
        <w:bidi/>
        <w:rPr>
          <w:rFonts w:hint="cs"/>
          <w:rtl/>
        </w:rPr>
      </w:pPr>
    </w:p>
    <w:p w14:paraId="33CBB8D3" w14:textId="77777777" w:rsidR="009D7F49" w:rsidRPr="00293A18" w:rsidRDefault="009D7F49" w:rsidP="009D7F49">
      <w:pPr>
        <w:pStyle w:val="body"/>
        <w:bidi/>
        <w:rPr>
          <w:rFonts w:hint="cs"/>
          <w:rtl/>
        </w:rPr>
      </w:pPr>
      <w:r w:rsidRPr="00293A18">
        <w:rPr>
          <w:rtl/>
        </w:rPr>
        <w:t>اگر نخستين شب زندان است</w:t>
      </w:r>
    </w:p>
    <w:p w14:paraId="297E390A" w14:textId="77777777" w:rsidR="009D7F49" w:rsidRPr="00293A18" w:rsidRDefault="009D7F49" w:rsidP="009D7F49">
      <w:pPr>
        <w:pStyle w:val="body"/>
        <w:bidi/>
        <w:rPr>
          <w:rtl/>
        </w:rPr>
      </w:pPr>
      <w:r w:rsidRPr="00293A18">
        <w:rPr>
          <w:rtl/>
        </w:rPr>
        <w:t xml:space="preserve">  يا شام واپسين  </w:t>
      </w:r>
    </w:p>
    <w:p w14:paraId="6A5F0BEC" w14:textId="77777777" w:rsidR="009D7F49" w:rsidRPr="00293A18" w:rsidRDefault="009D7F49" w:rsidP="009D7F49">
      <w:pPr>
        <w:pStyle w:val="body"/>
        <w:bidi/>
        <w:rPr>
          <w:rtl/>
        </w:rPr>
      </w:pPr>
      <w:r w:rsidRPr="00293A18">
        <w:rPr>
          <w:rtl/>
        </w:rPr>
        <w:t xml:space="preserve">                    ـ تا آفتاب ديگررا </w:t>
      </w:r>
    </w:p>
    <w:p w14:paraId="5B594E06" w14:textId="77777777" w:rsidR="009D7F49" w:rsidRPr="00293A18" w:rsidRDefault="009D7F49" w:rsidP="009D7F49">
      <w:pPr>
        <w:pStyle w:val="body"/>
        <w:bidi/>
        <w:rPr>
          <w:rtl/>
        </w:rPr>
      </w:pPr>
      <w:r w:rsidRPr="00293A18">
        <w:rPr>
          <w:rtl/>
        </w:rPr>
        <w:t xml:space="preserve">در چهارراه ها فراياد آري </w:t>
      </w:r>
    </w:p>
    <w:p w14:paraId="0C132E99" w14:textId="77777777" w:rsidR="009D7F49" w:rsidRPr="00293A18" w:rsidRDefault="009D7F49" w:rsidP="009D7F49">
      <w:pPr>
        <w:pStyle w:val="body"/>
        <w:bidi/>
        <w:rPr>
          <w:rtl/>
        </w:rPr>
      </w:pPr>
      <w:r w:rsidRPr="00293A18">
        <w:rPr>
          <w:rtl/>
        </w:rPr>
        <w:t xml:space="preserve">يا خود به حلقه دارش از خاطر </w:t>
      </w:r>
    </w:p>
    <w:p w14:paraId="56EF6511" w14:textId="77777777" w:rsidR="009D7F49" w:rsidRPr="00293A18" w:rsidRDefault="009D7F49" w:rsidP="009D7F49">
      <w:pPr>
        <w:pStyle w:val="body"/>
        <w:bidi/>
        <w:rPr>
          <w:rFonts w:hint="cs"/>
          <w:rtl/>
        </w:rPr>
      </w:pPr>
      <w:r w:rsidRPr="00293A18">
        <w:rPr>
          <w:rtl/>
        </w:rPr>
        <w:t>ببري ـ ،</w:t>
      </w:r>
    </w:p>
    <w:p w14:paraId="390533F0" w14:textId="77777777" w:rsidR="009D7F49" w:rsidRPr="00293A18" w:rsidRDefault="009D7F49" w:rsidP="009D7F49">
      <w:pPr>
        <w:pStyle w:val="body"/>
        <w:bidi/>
        <w:rPr>
          <w:rFonts w:hint="cs"/>
          <w:rtl/>
        </w:rPr>
      </w:pPr>
      <w:r w:rsidRPr="00293A18">
        <w:rPr>
          <w:rtl/>
        </w:rPr>
        <w:t>فريادي بي انتهاست شب فريادي بي</w:t>
      </w:r>
      <w:r w:rsidRPr="00293A18">
        <w:rPr>
          <w:rFonts w:hint="cs"/>
          <w:rtl/>
        </w:rPr>
        <w:t xml:space="preserve"> </w:t>
      </w:r>
      <w:r w:rsidRPr="00293A18">
        <w:rPr>
          <w:rtl/>
        </w:rPr>
        <w:t>انتهاست</w:t>
      </w:r>
    </w:p>
    <w:p w14:paraId="17A65435" w14:textId="77777777" w:rsidR="009D7F49" w:rsidRPr="00293A18" w:rsidRDefault="009D7F49" w:rsidP="009D7F49">
      <w:pPr>
        <w:pStyle w:val="body"/>
        <w:bidi/>
        <w:rPr>
          <w:rtl/>
        </w:rPr>
      </w:pPr>
      <w:r w:rsidRPr="00293A18">
        <w:rPr>
          <w:rtl/>
        </w:rPr>
        <w:t xml:space="preserve">فريادي از نوميدي فريادي از اميد، </w:t>
      </w:r>
    </w:p>
    <w:p w14:paraId="62F93CCF" w14:textId="77777777" w:rsidR="009D7F49" w:rsidRPr="00293A18" w:rsidRDefault="009D7F49" w:rsidP="009D7F49">
      <w:pPr>
        <w:pStyle w:val="body"/>
        <w:bidi/>
        <w:rPr>
          <w:rtl/>
        </w:rPr>
      </w:pPr>
      <w:r w:rsidRPr="00293A18">
        <w:rPr>
          <w:rtl/>
        </w:rPr>
        <w:t>فريادي براي رهايي</w:t>
      </w:r>
      <w:r w:rsidRPr="00293A18">
        <w:rPr>
          <w:rFonts w:hint="cs"/>
          <w:rtl/>
        </w:rPr>
        <w:t xml:space="preserve"> </w:t>
      </w:r>
      <w:r w:rsidRPr="00293A18">
        <w:rPr>
          <w:rtl/>
        </w:rPr>
        <w:t>ست شب فريادي براي بند .</w:t>
      </w:r>
    </w:p>
    <w:p w14:paraId="0E9EBCF3" w14:textId="77777777" w:rsidR="009D7F49" w:rsidRPr="00293A18" w:rsidRDefault="009D7F49" w:rsidP="009D7F49">
      <w:pPr>
        <w:pStyle w:val="body"/>
        <w:bidi/>
        <w:rPr>
          <w:rFonts w:hint="cs"/>
          <w:rtl/>
        </w:rPr>
      </w:pPr>
    </w:p>
    <w:p w14:paraId="7AC37164" w14:textId="77777777" w:rsidR="009D7F49" w:rsidRPr="00293A18" w:rsidRDefault="009D7F49" w:rsidP="009D7F49">
      <w:pPr>
        <w:pStyle w:val="body"/>
        <w:bidi/>
        <w:rPr>
          <w:rtl/>
        </w:rPr>
      </w:pPr>
      <w:r w:rsidRPr="00293A18">
        <w:rPr>
          <w:rtl/>
        </w:rPr>
        <w:t>شب</w:t>
      </w:r>
    </w:p>
    <w:p w14:paraId="36E21598" w14:textId="77777777" w:rsidR="009D7F49" w:rsidRPr="00293A18" w:rsidRDefault="009D7F49" w:rsidP="009D7F49">
      <w:pPr>
        <w:pStyle w:val="body"/>
        <w:bidi/>
        <w:rPr>
          <w:rtl/>
        </w:rPr>
      </w:pPr>
      <w:r w:rsidRPr="00293A18">
        <w:rPr>
          <w:rtl/>
        </w:rPr>
        <w:t>فريادي طو</w:t>
      </w:r>
      <w:r w:rsidRPr="00293A18">
        <w:rPr>
          <w:rFonts w:hint="cs"/>
          <w:rtl/>
        </w:rPr>
        <w:t>لا</w:t>
      </w:r>
      <w:r w:rsidRPr="00293A18">
        <w:rPr>
          <w:rtl/>
        </w:rPr>
        <w:t>ني</w:t>
      </w:r>
      <w:r w:rsidRPr="00293A18">
        <w:rPr>
          <w:rFonts w:hint="cs"/>
          <w:rtl/>
        </w:rPr>
        <w:t xml:space="preserve"> </w:t>
      </w:r>
      <w:r w:rsidRPr="00293A18">
        <w:rPr>
          <w:rtl/>
        </w:rPr>
        <w:t>ست</w:t>
      </w:r>
      <w:r w:rsidRPr="00293A18">
        <w:rPr>
          <w:rFonts w:hint="cs"/>
          <w:rtl/>
        </w:rPr>
        <w:t>.</w:t>
      </w:r>
      <w:r w:rsidRPr="00293A18">
        <w:rPr>
          <w:rtl/>
        </w:rPr>
        <w:t xml:space="preserve"> </w:t>
      </w:r>
    </w:p>
    <w:p w14:paraId="1A634342" w14:textId="77777777" w:rsidR="009D7F49" w:rsidRDefault="009D7F49" w:rsidP="009D7F49">
      <w:pPr>
        <w:pStyle w:val="when"/>
        <w:bidi/>
        <w:rPr>
          <w:rtl/>
        </w:rPr>
      </w:pPr>
      <w:r>
        <w:rPr>
          <w:rFonts w:hint="cs"/>
          <w:rtl/>
        </w:rPr>
        <w:t xml:space="preserve">٠٢ </w:t>
      </w:r>
      <w:r>
        <w:rPr>
          <w:rtl/>
        </w:rPr>
        <w:t>دي</w:t>
      </w:r>
      <w:r>
        <w:rPr>
          <w:rFonts w:hint="cs"/>
          <w:rtl/>
        </w:rPr>
        <w:t xml:space="preserve"> ٤٤</w:t>
      </w:r>
    </w:p>
    <w:p w14:paraId="6D18090D" w14:textId="77777777" w:rsidR="009D7F49" w:rsidRDefault="009D7F49" w:rsidP="009D7F49">
      <w:pPr>
        <w:pStyle w:val="where"/>
        <w:bidi/>
        <w:rPr>
          <w:rtl/>
        </w:rPr>
      </w:pPr>
      <w:r>
        <w:rPr>
          <w:rtl/>
        </w:rPr>
        <w:t xml:space="preserve">  </w:t>
      </w:r>
    </w:p>
    <w:p w14:paraId="52AED175" w14:textId="6A685D2C" w:rsidR="00E5677A" w:rsidRDefault="00E5677A">
      <w:pPr>
        <w:pStyle w:val="NormalWeb"/>
        <w:bidi/>
        <w:spacing w:before="0" w:beforeAutospacing="0" w:after="0" w:afterAutospacing="0"/>
        <w:rPr>
          <w:color w:val="808080"/>
          <w:sz w:val="20"/>
          <w:szCs w:val="20"/>
          <w:rtl/>
        </w:rPr>
      </w:pPr>
    </w:p>
    <w:sectPr w:rsidR="00E567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attachedTemplate r:id="rId1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CB43B7"/>
    <w:rsid w:val="00934B92"/>
    <w:rsid w:val="009D7F49"/>
    <w:rsid w:val="00CB43B7"/>
    <w:rsid w:val="00E56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64DC76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num">
    <w:name w:val="num"/>
    <w:basedOn w:val="Normal"/>
    <w:qFormat/>
    <w:rsid w:val="009D7F49"/>
    <w:pPr>
      <w:bidi/>
      <w:spacing w:before="240"/>
      <w:outlineLvl w:val="0"/>
    </w:pPr>
    <w:rPr>
      <w:rFonts w:ascii="Zar" w:hAnsi="Zar" w:cs="Zar"/>
      <w:b/>
      <w:bCs/>
      <w:color w:val="000000"/>
      <w:sz w:val="28"/>
      <w:szCs w:val="28"/>
    </w:rPr>
  </w:style>
  <w:style w:type="paragraph" w:customStyle="1" w:styleId="body">
    <w:name w:val="body"/>
    <w:basedOn w:val="Normal"/>
    <w:qFormat/>
    <w:rsid w:val="009D7F49"/>
    <w:rPr>
      <w:rFonts w:ascii="Zar" w:hAnsi="Zar" w:cs="Zar"/>
      <w:color w:val="000000"/>
    </w:rPr>
  </w:style>
  <w:style w:type="paragraph" w:customStyle="1" w:styleId="when">
    <w:name w:val="when"/>
    <w:basedOn w:val="Normal"/>
    <w:next w:val="where"/>
    <w:qFormat/>
    <w:rsid w:val="009D7F49"/>
    <w:pPr>
      <w:spacing w:before="360"/>
      <w:jc w:val="right"/>
    </w:pPr>
    <w:rPr>
      <w:rFonts w:ascii="Zar" w:eastAsia="Times New Roman" w:hAnsi="Zar" w:cs="Zar"/>
      <w:sz w:val="20"/>
      <w:szCs w:val="20"/>
    </w:rPr>
  </w:style>
  <w:style w:type="paragraph" w:customStyle="1" w:styleId="where">
    <w:name w:val="where"/>
    <w:basedOn w:val="when"/>
    <w:next w:val="NoSpacing"/>
    <w:qFormat/>
    <w:rsid w:val="009D7F49"/>
    <w:pPr>
      <w:spacing w:before="0"/>
    </w:pPr>
  </w:style>
  <w:style w:type="paragraph" w:customStyle="1" w:styleId="subname">
    <w:name w:val="subname"/>
    <w:basedOn w:val="num"/>
    <w:next w:val="body"/>
    <w:qFormat/>
    <w:rsid w:val="009D7F49"/>
    <w:pPr>
      <w:spacing w:before="0" w:after="360"/>
    </w:pPr>
  </w:style>
  <w:style w:type="paragraph" w:styleId="NoSpacing">
    <w:name w:val="No Spacing"/>
    <w:uiPriority w:val="1"/>
    <w:qFormat/>
    <w:rsid w:val="009D7F49"/>
    <w:rPr>
      <w:rFonts w:eastAsiaTheme="minorEastAsia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num">
    <w:name w:val="num"/>
    <w:basedOn w:val="Normal"/>
    <w:qFormat/>
    <w:rsid w:val="009D7F49"/>
    <w:pPr>
      <w:bidi/>
      <w:spacing w:before="240"/>
      <w:outlineLvl w:val="0"/>
    </w:pPr>
    <w:rPr>
      <w:rFonts w:ascii="Zar" w:hAnsi="Zar" w:cs="Zar"/>
      <w:b/>
      <w:bCs/>
      <w:color w:val="000000"/>
      <w:sz w:val="28"/>
      <w:szCs w:val="28"/>
    </w:rPr>
  </w:style>
  <w:style w:type="paragraph" w:customStyle="1" w:styleId="body">
    <w:name w:val="body"/>
    <w:basedOn w:val="Normal"/>
    <w:qFormat/>
    <w:rsid w:val="009D7F49"/>
    <w:rPr>
      <w:rFonts w:ascii="Zar" w:hAnsi="Zar" w:cs="Zar"/>
      <w:color w:val="000000"/>
    </w:rPr>
  </w:style>
  <w:style w:type="paragraph" w:customStyle="1" w:styleId="when">
    <w:name w:val="when"/>
    <w:basedOn w:val="Normal"/>
    <w:next w:val="where"/>
    <w:qFormat/>
    <w:rsid w:val="009D7F49"/>
    <w:pPr>
      <w:spacing w:before="360"/>
      <w:jc w:val="right"/>
    </w:pPr>
    <w:rPr>
      <w:rFonts w:ascii="Zar" w:eastAsia="Times New Roman" w:hAnsi="Zar" w:cs="Zar"/>
      <w:sz w:val="20"/>
      <w:szCs w:val="20"/>
    </w:rPr>
  </w:style>
  <w:style w:type="paragraph" w:customStyle="1" w:styleId="where">
    <w:name w:val="where"/>
    <w:basedOn w:val="when"/>
    <w:next w:val="NoSpacing"/>
    <w:qFormat/>
    <w:rsid w:val="009D7F49"/>
    <w:pPr>
      <w:spacing w:before="0"/>
    </w:pPr>
  </w:style>
  <w:style w:type="paragraph" w:customStyle="1" w:styleId="subname">
    <w:name w:val="subname"/>
    <w:basedOn w:val="num"/>
    <w:next w:val="body"/>
    <w:qFormat/>
    <w:rsid w:val="009D7F49"/>
    <w:pPr>
      <w:spacing w:before="0" w:after="360"/>
    </w:pPr>
  </w:style>
  <w:style w:type="paragraph" w:styleId="NoSpacing">
    <w:name w:val="No Spacing"/>
    <w:uiPriority w:val="1"/>
    <w:qFormat/>
    <w:rsid w:val="009D7F49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4</cp:revision>
  <dcterms:created xsi:type="dcterms:W3CDTF">2010-04-13T11:54:00Z</dcterms:created>
  <dcterms:modified xsi:type="dcterms:W3CDTF">2010-04-15T20:06:00Z</dcterms:modified>
</cp:coreProperties>
</file>