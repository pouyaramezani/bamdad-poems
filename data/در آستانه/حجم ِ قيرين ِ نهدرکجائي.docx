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561AD" w14:textId="34A901EB" w:rsidR="00C76C7D" w:rsidRPr="00F0355D" w:rsidRDefault="00D909A8" w:rsidP="00BC39F0">
      <w:pPr>
        <w:pStyle w:val="poem"/>
        <w:rPr>
          <w:lang w:bidi="fa-IR"/>
        </w:rPr>
      </w:pPr>
      <w:r w:rsidRPr="00F0355D">
        <w:rPr>
          <w:rFonts w:hint="cs"/>
          <w:rtl/>
          <w:lang w:bidi="fa-IR"/>
        </w:rPr>
        <w:t>حجم ِ قيرين ِ نه‌درکجائي</w:t>
      </w:r>
      <w:r w:rsidR="00BC39F0">
        <w:rPr>
          <w:lang w:bidi="fa-IR"/>
        </w:rPr>
        <w:t xml:space="preserve"> </w:t>
      </w:r>
      <w:r w:rsidRPr="00F0355D">
        <w:rPr>
          <w:rFonts w:hint="cs"/>
          <w:rtl/>
          <w:lang w:bidi="fa-IR"/>
        </w:rPr>
        <w:t>...</w:t>
      </w:r>
    </w:p>
    <w:p w14:paraId="5541094E" w14:textId="27F4D34A" w:rsidR="00C76C7D" w:rsidRPr="00F0355D" w:rsidRDefault="00D909A8" w:rsidP="00BC39F0">
      <w:pPr>
        <w:pStyle w:val="who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به واحد اسکندر</w:t>
      </w:r>
      <w:r w:rsidR="00F0355D">
        <w:rPr>
          <w:rFonts w:hint="cs"/>
          <w:rtl/>
          <w:lang w:bidi="fa-IR"/>
        </w:rPr>
        <w:t>ي</w:t>
      </w:r>
    </w:p>
    <w:p w14:paraId="0191C454" w14:textId="77777777" w:rsidR="00BC39F0" w:rsidRDefault="00BC39F0" w:rsidP="00BC39F0">
      <w:pPr>
        <w:pStyle w:val="why"/>
      </w:pPr>
    </w:p>
    <w:p w14:paraId="46544DFE" w14:textId="77777777" w:rsidR="00BC39F0" w:rsidRDefault="00BC39F0" w:rsidP="00BC39F0">
      <w:pPr>
        <w:pStyle w:val="num"/>
      </w:pPr>
    </w:p>
    <w:p w14:paraId="58A8230E" w14:textId="502569AF" w:rsidR="00BC39F0" w:rsidRDefault="00D909A8" w:rsidP="00BC39F0">
      <w:pPr>
        <w:pStyle w:val="subname"/>
      </w:pPr>
      <w:r w:rsidRPr="00F0355D">
        <w:t> </w:t>
      </w:r>
    </w:p>
    <w:p w14:paraId="0CBF4D40" w14:textId="7807A73F" w:rsidR="00C76C7D" w:rsidRPr="00F0355D" w:rsidRDefault="00D909A8" w:rsidP="00BC39F0">
      <w:pPr>
        <w:pStyle w:val="body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حجم ِ قيرين ِ نه‌درکجايي،</w:t>
      </w:r>
    </w:p>
    <w:p w14:paraId="22033A10" w14:textId="77777777" w:rsidR="00C76C7D" w:rsidRPr="00F0355D" w:rsidRDefault="00D909A8" w:rsidP="00BC39F0">
      <w:pPr>
        <w:pStyle w:val="body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نادَرکجايي و بي‌درزماني.</w:t>
      </w:r>
    </w:p>
    <w:p w14:paraId="0BAFB005" w14:textId="064D0DC5" w:rsidR="00C76C7D" w:rsidRPr="00F0355D" w:rsidRDefault="00C76C7D" w:rsidP="00BC39F0">
      <w:pPr>
        <w:pStyle w:val="body"/>
        <w:bidi/>
        <w:rPr>
          <w:rtl/>
        </w:rPr>
      </w:pPr>
    </w:p>
    <w:p w14:paraId="6E007413" w14:textId="77777777" w:rsidR="00C76C7D" w:rsidRPr="00F0355D" w:rsidRDefault="00D909A8" w:rsidP="00BC39F0">
      <w:pPr>
        <w:pStyle w:val="body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و آن‌گاه</w:t>
      </w:r>
    </w:p>
    <w:p w14:paraId="2271E8F3" w14:textId="77777777" w:rsidR="00C76C7D" w:rsidRPr="00F0355D" w:rsidRDefault="00D909A8" w:rsidP="00BC39F0">
      <w:pPr>
        <w:pStyle w:val="body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احساس ِ سرانگشتان ِ نياز ِ کسي را جُستن</w:t>
      </w:r>
    </w:p>
    <w:p w14:paraId="07028946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 </w:t>
      </w:r>
    </w:p>
    <w:p w14:paraId="0758F17D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rPr>
          <w:rtl/>
        </w:rPr>
        <w:t> </w:t>
      </w:r>
    </w:p>
    <w:p w14:paraId="21AD5AE4" w14:textId="77777777" w:rsidR="00BC39F0" w:rsidRPr="00BC39F0" w:rsidRDefault="00BC39F0" w:rsidP="00BC39F0">
      <w:pPr>
        <w:pStyle w:val="body"/>
        <w:bidi/>
        <w:divId w:val="880631985"/>
      </w:pPr>
      <w:r w:rsidRPr="00BC39F0">
        <w:rPr>
          <w:rFonts w:hint="cs"/>
          <w:rtl/>
          <w:lang w:bidi="fa-IR"/>
        </w:rPr>
        <w:t>در زمان و مکان</w:t>
      </w:r>
      <w:r w:rsidRPr="00BC39F0">
        <w:t> </w:t>
      </w:r>
      <w:r w:rsidRPr="00BC39F0">
        <w:tab/>
        <w:t> </w:t>
      </w:r>
    </w:p>
    <w:p w14:paraId="1284AA4F" w14:textId="77777777" w:rsidR="00BC39F0" w:rsidRPr="00BC39F0" w:rsidRDefault="00BC39F0" w:rsidP="00BC39F0">
      <w:pPr>
        <w:pStyle w:val="body"/>
        <w:bidi/>
        <w:divId w:val="880631985"/>
      </w:pPr>
      <w:r w:rsidRPr="00BC39F0">
        <w:t> </w:t>
      </w:r>
      <w:r w:rsidRPr="00BC39F0">
        <w:tab/>
      </w:r>
      <w:r w:rsidRPr="00BC39F0">
        <w:rPr>
          <w:rFonts w:hint="cs"/>
          <w:rtl/>
          <w:lang w:bidi="fa-IR"/>
        </w:rPr>
        <w:t>به مهرباني:</w:t>
      </w:r>
      <w:r w:rsidRPr="00BC39F0">
        <w:t> </w:t>
      </w:r>
    </w:p>
    <w:p w14:paraId="79E2E6C6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 </w:t>
      </w:r>
    </w:p>
    <w:p w14:paraId="10BC4586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«</w:t>
      </w:r>
      <w:r w:rsidRPr="00F0355D">
        <w:rPr>
          <w:rFonts w:hint="cs"/>
          <w:rtl/>
          <w:lang w:bidi="fa-IR"/>
        </w:rPr>
        <w:t>ــ من هم اين‌جا هستم</w:t>
      </w:r>
      <w:r w:rsidRPr="00F0355D">
        <w:rPr>
          <w:rFonts w:hint="cs"/>
        </w:rPr>
        <w:t>!</w:t>
      </w:r>
      <w:r w:rsidRPr="00F0355D">
        <w:t>»</w:t>
      </w:r>
    </w:p>
    <w:p w14:paraId="21C3E871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 </w:t>
      </w:r>
    </w:p>
    <w:p w14:paraId="73B90AD1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 </w:t>
      </w:r>
    </w:p>
    <w:p w14:paraId="1CE0F6FA" w14:textId="77777777" w:rsidR="00C76C7D" w:rsidRPr="00F0355D" w:rsidRDefault="00D909A8" w:rsidP="00BC39F0">
      <w:pPr>
        <w:pStyle w:val="body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پچپچه‌يي که غلتاغلت تکرار مي‌شود</w:t>
      </w:r>
    </w:p>
    <w:p w14:paraId="7D6FA2D1" w14:textId="16C2C076" w:rsidR="00C76C7D" w:rsidRPr="00F0355D" w:rsidRDefault="00D909A8" w:rsidP="00BC39F0">
      <w:pPr>
        <w:pStyle w:val="body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تا دوردست‌ها</w:t>
      </w:r>
      <w:r w:rsidR="00F0355D">
        <w:rPr>
          <w:rFonts w:hint="cs"/>
          <w:rtl/>
          <w:lang w:bidi="fa-IR"/>
        </w:rPr>
        <w:t>ي</w:t>
      </w:r>
      <w:r w:rsidRPr="00F0355D">
        <w:rPr>
          <w:rFonts w:hint="cs"/>
          <w:rtl/>
          <w:lang w:bidi="fa-IR"/>
        </w:rPr>
        <w:t xml:space="preserve"> لامکاني.</w:t>
      </w:r>
    </w:p>
    <w:p w14:paraId="3EC62F80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 </w:t>
      </w:r>
    </w:p>
    <w:p w14:paraId="541919D7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 </w:t>
      </w:r>
    </w:p>
    <w:p w14:paraId="62012CDD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rPr>
          <w:rFonts w:ascii="Times New Roman" w:hAnsi="Times New Roman" w:cs="Times New Roman"/>
        </w:rPr>
        <w:t>□</w:t>
      </w:r>
    </w:p>
    <w:p w14:paraId="6222F95E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 </w:t>
      </w:r>
    </w:p>
    <w:p w14:paraId="72C5783E" w14:textId="77777777" w:rsidR="00C76C7D" w:rsidRPr="00F0355D" w:rsidRDefault="00D909A8" w:rsidP="00BC39F0">
      <w:pPr>
        <w:pStyle w:val="body"/>
        <w:bidi/>
        <w:rPr>
          <w:rtl/>
        </w:rPr>
      </w:pPr>
      <w:r w:rsidRPr="00F0355D">
        <w:t> </w:t>
      </w:r>
    </w:p>
    <w:p w14:paraId="1CA2CE59" w14:textId="77777777" w:rsidR="00C76C7D" w:rsidRPr="00F0355D" w:rsidRDefault="00D909A8" w:rsidP="00BC39F0">
      <w:pPr>
        <w:pStyle w:val="body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کشف ِ سحابي‌ مرموز ِ هم‌داستاني</w:t>
      </w:r>
    </w:p>
    <w:p w14:paraId="2CD2EE7F" w14:textId="77777777" w:rsidR="00C76C7D" w:rsidRPr="00F0355D" w:rsidRDefault="00D909A8" w:rsidP="00BC39F0">
      <w:pPr>
        <w:pStyle w:val="body"/>
        <w:bidi/>
        <w:rPr>
          <w:rtl/>
          <w:lang w:bidi="fa-IR"/>
        </w:rPr>
      </w:pPr>
      <w:r w:rsidRPr="00F0355D">
        <w:rPr>
          <w:rFonts w:hint="cs"/>
          <w:rtl/>
          <w:lang w:bidi="fa-IR"/>
        </w:rPr>
        <w:t>در تلنگر ِ زودگذر ِ شهابي انساني.</w:t>
      </w:r>
    </w:p>
    <w:p w14:paraId="272FBA63" w14:textId="2B40F266" w:rsidR="00C76C7D" w:rsidRDefault="00D909A8" w:rsidP="00BC39F0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F0355D">
        <w:t> </w:t>
      </w:r>
      <w:r w:rsidRPr="00F0355D">
        <w:rPr>
          <w:rFonts w:hint="cs"/>
          <w:rtl/>
          <w:lang w:bidi="fa-IR"/>
        </w:rPr>
        <w:t>۱ مهر ِ ۱۳۷۰</w:t>
      </w:r>
    </w:p>
    <w:p w14:paraId="75A006D2" w14:textId="77777777" w:rsidR="00BC39F0" w:rsidRPr="00F0355D" w:rsidRDefault="00BC39F0" w:rsidP="00BC39F0">
      <w:pPr>
        <w:pStyle w:val="where"/>
        <w:bidi/>
        <w:rPr>
          <w:rtl/>
          <w:lang w:bidi="fa-IR"/>
        </w:rPr>
      </w:pPr>
    </w:p>
    <w:sectPr w:rsidR="00BC39F0" w:rsidRPr="00F03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909A8"/>
    <w:rsid w:val="00265CC3"/>
    <w:rsid w:val="00BC39F0"/>
    <w:rsid w:val="00C76C7D"/>
    <w:rsid w:val="00D909A8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4EE6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F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F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F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F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C39F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C39F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C39F0"/>
    <w:pPr>
      <w:bidi/>
    </w:pPr>
  </w:style>
  <w:style w:type="paragraph" w:customStyle="1" w:styleId="num">
    <w:name w:val="num"/>
    <w:basedOn w:val="poem"/>
    <w:qFormat/>
    <w:rsid w:val="00BC39F0"/>
    <w:pPr>
      <w:spacing w:before="240"/>
    </w:pPr>
  </w:style>
  <w:style w:type="paragraph" w:customStyle="1" w:styleId="body">
    <w:name w:val="body"/>
    <w:basedOn w:val="Normal"/>
    <w:qFormat/>
    <w:rsid w:val="00BC39F0"/>
    <w:rPr>
      <w:color w:val="000000"/>
    </w:rPr>
  </w:style>
  <w:style w:type="paragraph" w:customStyle="1" w:styleId="when">
    <w:name w:val="when"/>
    <w:basedOn w:val="who"/>
    <w:next w:val="where"/>
    <w:qFormat/>
    <w:rsid w:val="00BC39F0"/>
    <w:pPr>
      <w:spacing w:before="360"/>
    </w:pPr>
  </w:style>
  <w:style w:type="paragraph" w:customStyle="1" w:styleId="where">
    <w:name w:val="where"/>
    <w:basedOn w:val="when"/>
    <w:next w:val="NoSpacing"/>
    <w:qFormat/>
    <w:rsid w:val="00BC39F0"/>
    <w:pPr>
      <w:spacing w:before="0"/>
    </w:pPr>
  </w:style>
  <w:style w:type="paragraph" w:styleId="NoSpacing">
    <w:name w:val="No Spacing"/>
    <w:uiPriority w:val="1"/>
    <w:qFormat/>
    <w:rsid w:val="00BC39F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C39F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C39F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F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F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9F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9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9F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9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C39F0"/>
    <w:rPr>
      <w:b/>
      <w:bCs/>
    </w:rPr>
  </w:style>
  <w:style w:type="character" w:styleId="Emphasis">
    <w:name w:val="Emphasis"/>
    <w:uiPriority w:val="20"/>
    <w:qFormat/>
    <w:rsid w:val="00BC39F0"/>
    <w:rPr>
      <w:i/>
      <w:iCs/>
    </w:rPr>
  </w:style>
  <w:style w:type="paragraph" w:styleId="ListParagraph">
    <w:name w:val="List Paragraph"/>
    <w:basedOn w:val="Normal"/>
    <w:uiPriority w:val="34"/>
    <w:qFormat/>
    <w:rsid w:val="00BC39F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C39F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9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F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F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C39F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C39F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C39F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C39F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C39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9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F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F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F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F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C39F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C39F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C39F0"/>
    <w:pPr>
      <w:bidi/>
    </w:pPr>
  </w:style>
  <w:style w:type="paragraph" w:customStyle="1" w:styleId="num">
    <w:name w:val="num"/>
    <w:basedOn w:val="poem"/>
    <w:qFormat/>
    <w:rsid w:val="00BC39F0"/>
    <w:pPr>
      <w:spacing w:before="240"/>
    </w:pPr>
  </w:style>
  <w:style w:type="paragraph" w:customStyle="1" w:styleId="body">
    <w:name w:val="body"/>
    <w:basedOn w:val="Normal"/>
    <w:qFormat/>
    <w:rsid w:val="00BC39F0"/>
    <w:rPr>
      <w:color w:val="000000"/>
    </w:rPr>
  </w:style>
  <w:style w:type="paragraph" w:customStyle="1" w:styleId="when">
    <w:name w:val="when"/>
    <w:basedOn w:val="who"/>
    <w:next w:val="where"/>
    <w:qFormat/>
    <w:rsid w:val="00BC39F0"/>
    <w:pPr>
      <w:spacing w:before="360"/>
    </w:pPr>
  </w:style>
  <w:style w:type="paragraph" w:customStyle="1" w:styleId="where">
    <w:name w:val="where"/>
    <w:basedOn w:val="when"/>
    <w:next w:val="NoSpacing"/>
    <w:qFormat/>
    <w:rsid w:val="00BC39F0"/>
    <w:pPr>
      <w:spacing w:before="0"/>
    </w:pPr>
  </w:style>
  <w:style w:type="paragraph" w:styleId="NoSpacing">
    <w:name w:val="No Spacing"/>
    <w:uiPriority w:val="1"/>
    <w:qFormat/>
    <w:rsid w:val="00BC39F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C39F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C39F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F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F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9F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9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9F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9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C39F0"/>
    <w:rPr>
      <w:b/>
      <w:bCs/>
    </w:rPr>
  </w:style>
  <w:style w:type="character" w:styleId="Emphasis">
    <w:name w:val="Emphasis"/>
    <w:uiPriority w:val="20"/>
    <w:qFormat/>
    <w:rsid w:val="00BC39F0"/>
    <w:rPr>
      <w:i/>
      <w:iCs/>
    </w:rPr>
  </w:style>
  <w:style w:type="paragraph" w:styleId="ListParagraph">
    <w:name w:val="List Paragraph"/>
    <w:basedOn w:val="Normal"/>
    <w:uiPriority w:val="34"/>
    <w:qFormat/>
    <w:rsid w:val="00BC39F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C39F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9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F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F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C39F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C39F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C39F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C39F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C39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9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63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2010-03-28T01:25:00Z</dcterms:created>
  <dcterms:modified xsi:type="dcterms:W3CDTF">2010-04-12T10:34:00Z</dcterms:modified>
</cp:coreProperties>
</file>