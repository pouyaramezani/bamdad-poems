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AD2C8" w14:textId="77777777" w:rsidR="00794260" w:rsidRDefault="00794260" w:rsidP="00794260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با همسفر</w:t>
      </w:r>
    </w:p>
    <w:p w14:paraId="32D50D49" w14:textId="77777777" w:rsidR="00794260" w:rsidRDefault="00794260" w:rsidP="00794260">
      <w:pPr>
        <w:pStyle w:val="who"/>
        <w:bidi/>
        <w:rPr>
          <w:rtl/>
          <w:lang w:bidi="fa-IR"/>
        </w:rPr>
      </w:pPr>
    </w:p>
    <w:p w14:paraId="326B8010" w14:textId="7D549FF3" w:rsidR="00794260" w:rsidRDefault="00794260" w:rsidP="00794260">
      <w:pPr>
        <w:pStyle w:val="why"/>
        <w:rPr>
          <w:rtl/>
          <w:lang w:bidi="fa-IR"/>
        </w:rPr>
      </w:pPr>
    </w:p>
    <w:p w14:paraId="32892670" w14:textId="52946596" w:rsidR="00040D2F" w:rsidRDefault="00040D2F" w:rsidP="00040D2F">
      <w:pPr>
        <w:pStyle w:val="num"/>
        <w:rPr>
          <w:rtl/>
          <w:lang w:bidi="fa-IR"/>
        </w:rPr>
      </w:pPr>
    </w:p>
    <w:p w14:paraId="220A0F99" w14:textId="77777777" w:rsidR="00040D2F" w:rsidRPr="00040D2F" w:rsidRDefault="00040D2F" w:rsidP="00040D2F">
      <w:pPr>
        <w:pStyle w:val="subname"/>
        <w:rPr>
          <w:lang w:bidi="fa-IR"/>
        </w:rPr>
      </w:pPr>
    </w:p>
    <w:p w14:paraId="611CB7C8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سرکش و سرسبز و پيچنده</w:t>
      </w:r>
    </w:p>
    <w:p w14:paraId="25C368EC" w14:textId="77777777" w:rsidR="00794260" w:rsidRDefault="00794260" w:rsidP="00794260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</w:t>
      </w:r>
      <w:r>
        <w:rPr>
          <w:rFonts w:hint="cs"/>
          <w:rtl/>
          <w:lang w:bidi="fa-IR"/>
        </w:rPr>
        <w:t xml:space="preserve"> گياهي</w:t>
      </w:r>
    </w:p>
    <w:p w14:paraId="549CE379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ديوارِ کهنه‌ي باغ را فروپوشيده است.</w:t>
      </w:r>
    </w:p>
    <w:p w14:paraId="21CF8C93" w14:textId="77777777" w:rsidR="00794260" w:rsidRDefault="00794260" w:rsidP="00794260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250A14B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اين سو ديوار ديگر به جز جرزي از بهار نيست،</w:t>
      </w:r>
    </w:p>
    <w:p w14:paraId="5A48956F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جراحاتِ آجرها را مرهم سبزِ برگ شفا بخشيده است.</w:t>
      </w:r>
    </w:p>
    <w:p w14:paraId="2D999F56" w14:textId="77777777" w:rsidR="00794260" w:rsidRDefault="00794260" w:rsidP="00794260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982822D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از آن سوي ديگر</w:t>
      </w:r>
    </w:p>
    <w:p w14:paraId="1EC8F3AF" w14:textId="77777777" w:rsidR="00794260" w:rsidRDefault="00794260" w:rsidP="00794260">
      <w:pPr>
        <w:pStyle w:val="body"/>
        <w:bidi/>
        <w:rPr>
          <w:rtl/>
        </w:rPr>
      </w:pPr>
      <w:r>
        <w:rPr>
          <w:rFonts w:hint="cs"/>
        </w:rPr>
        <w:t>                     </w:t>
      </w:r>
      <w:r>
        <w:rPr>
          <w:rFonts w:hint="cs"/>
          <w:rtl/>
          <w:lang w:bidi="fa-IR"/>
        </w:rPr>
        <w:t xml:space="preserve"> گياهِ پيچنده</w:t>
      </w:r>
    </w:p>
    <w:p w14:paraId="1E39334E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خيزابي لب‌پرزنان سايباني بر پي‌گاهِ ديوار افکنده است!</w:t>
      </w:r>
    </w:p>
    <w:p w14:paraId="1371E9B1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رطوبتِ ويران‌کننده، از تبِ پُرحرارتِ رويشِ گياه، جرزها را رها مي‌کند</w:t>
      </w:r>
    </w:p>
    <w:p w14:paraId="141EE12D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ديوار، در حرارتي کيف‌ناک بر بنيادِ خويش استوارتر مي‌گردد</w:t>
      </w:r>
    </w:p>
    <w:p w14:paraId="7FB145D3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عابري رنجور در سايه‌فرشِ آن سوي باغ</w:t>
      </w:r>
    </w:p>
    <w:p w14:paraId="4ED09E9F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خستگي راهِ بي‌منظر و بي‌گياه</w:t>
      </w:r>
    </w:p>
    <w:p w14:paraId="3462140D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مي‌آسايد...</w:t>
      </w:r>
    </w:p>
    <w:p w14:paraId="31A80BD8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همه آن کسان که به عشقي تن در نمي‌دهند چرا که ايمانِ خود را از دست داده‌اند!ــ:</w:t>
      </w:r>
    </w:p>
    <w:p w14:paraId="16DB1E22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تنِ من گياهي خزنده هست</w:t>
      </w:r>
    </w:p>
    <w:p w14:paraId="6F1FCED2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مرا فتح مي‌کند</w:t>
      </w:r>
    </w:p>
    <w:p w14:paraId="324E51A4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من اکنون جز تصويري از او نيستم!</w:t>
      </w:r>
    </w:p>
    <w:p w14:paraId="019EC418" w14:textId="77777777" w:rsidR="00794260" w:rsidRDefault="00794260" w:rsidP="00794260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2D57315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جزيي از تواَم اي طبيعتِ بي‌دريغي که ديگر نه زمان و نه مرگ، هيچ يک عطشِ مرا از سرچشمه‌ي وجود و خيالت بي‌نياز نمي‌کند!</w:t>
      </w:r>
    </w:p>
    <w:p w14:paraId="11ACC679" w14:textId="77777777" w:rsidR="00794260" w:rsidRDefault="00794260" w:rsidP="00794260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C46C6BB" w14:textId="77777777" w:rsidR="00794260" w:rsidRDefault="00794260" w:rsidP="00794260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242C54F" w14:textId="77777777" w:rsidR="00794260" w:rsidRDefault="00794260" w:rsidP="00794260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6982537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چينه‌ام من پيچکم من آميزه‌ي چينه و پيچکم</w:t>
      </w:r>
    </w:p>
    <w:p w14:paraId="55D88DB0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چينه‌اي تو پيچک‌اي تو آميزه‌ي مادر و کودکي.</w:t>
      </w:r>
    </w:p>
    <w:p w14:paraId="6FC0898D" w14:textId="77777777" w:rsidR="00794260" w:rsidRDefault="00794260" w:rsidP="00794260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869E6A6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 دستانِ بي‌غبارِ پُرپرهيزي که مرا به هنگامِ نوازش‌هاي مادرانه از جفتِ آگاهي به وجودِ دشمنان و سياه‌دلان غرقه‌ي اندوه مي‌کنيد! مرا به ايمانِ دورانِ جنيني خويش بازگردانيد تا ديگرباره با کلماتي که کنون جز از فريب و بدي سخن نمي‌گويد، سرودِ نيکي و راستي بشنوم.</w:t>
      </w:r>
    </w:p>
    <w:p w14:paraId="21C254E2" w14:textId="77777777" w:rsidR="00794260" w:rsidRDefault="00794260" w:rsidP="00794260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73F2F21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 همسفر که رازِ قدرت‌هاي بي‌کرانِ تو بر من پوشيده است! ــ مرا به شهرِ سپيده‌دم، به واحه‌ي پاکي و راستي بازگردان! مرا به دورانِ ناآگاهي خويش بازگردان تا علف‌ها به جانبِ من برويند</w:t>
      </w:r>
    </w:p>
    <w:p w14:paraId="0DFFD457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من به‌سانِ کندو با نيشِ شيرينِ هزاران زنبورِ خُرد از عسلِ مقدس آکنده شوم،</w:t>
      </w:r>
    </w:p>
    <w:p w14:paraId="2A81CECB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چون زني نوبار</w:t>
      </w:r>
    </w:p>
    <w:p w14:paraId="50E71CA2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وحشتي کيف‌ناک</w:t>
      </w:r>
    </w:p>
    <w:p w14:paraId="4D42595A" w14:textId="77777777" w:rsidR="00794260" w:rsidRDefault="00794260" w:rsidP="0079426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نخستين جنبش‌هاي جنين را به انتظارِ هيجان‌انگيزِ تولدِ نوزادي دلبند مبدل کنم که من او را </w:t>
      </w:r>
      <w:r>
        <w:rPr>
          <w:rFonts w:hint="cs"/>
          <w:b/>
          <w:bCs/>
          <w:rtl/>
          <w:lang w:bidi="fa-IR"/>
        </w:rPr>
        <w:t>بازيافتگي خواهم ناميد. هم‌بسترِ ظلماني‌ترين شب‌هاي از دست‌دادگي! ــ من او را يازيافتگي نام خواهم نهاد.</w:t>
      </w:r>
    </w:p>
    <w:p w14:paraId="056ABE1F" w14:textId="77777777" w:rsidR="00794260" w:rsidRDefault="00794260" w:rsidP="00794260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bookmarkEnd w:id="0"/>
    <w:p w14:paraId="53A6F553" w14:textId="77777777" w:rsidR="00794260" w:rsidRDefault="00794260"/>
    <w:sectPr w:rsidR="00794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60"/>
    <w:rsid w:val="00040D2F"/>
    <w:rsid w:val="0079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70E1F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D2F"/>
  </w:style>
  <w:style w:type="paragraph" w:styleId="Heading1">
    <w:name w:val="heading 1"/>
    <w:basedOn w:val="Normal"/>
    <w:next w:val="Normal"/>
    <w:link w:val="Heading1Char"/>
    <w:uiPriority w:val="9"/>
    <w:qFormat/>
    <w:rsid w:val="00040D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D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D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D2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D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D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D2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D2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040D2F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40D2F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040D2F"/>
    <w:pPr>
      <w:bidi/>
    </w:pPr>
  </w:style>
  <w:style w:type="paragraph" w:customStyle="1" w:styleId="body">
    <w:name w:val="body"/>
    <w:basedOn w:val="Normal"/>
    <w:qFormat/>
    <w:rsid w:val="00040D2F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040D2F"/>
    <w:pPr>
      <w:spacing w:before="360"/>
    </w:pPr>
  </w:style>
  <w:style w:type="paragraph" w:customStyle="1" w:styleId="where">
    <w:name w:val="where"/>
    <w:basedOn w:val="when"/>
    <w:next w:val="NoSpacing"/>
    <w:qFormat/>
    <w:rsid w:val="00040D2F"/>
    <w:pPr>
      <w:spacing w:before="0"/>
    </w:pPr>
  </w:style>
  <w:style w:type="paragraph" w:styleId="NoSpacing">
    <w:name w:val="No Spacing"/>
    <w:uiPriority w:val="1"/>
    <w:qFormat/>
    <w:rsid w:val="00040D2F"/>
    <w:rPr>
      <w:rFonts w:eastAsiaTheme="minorEastAsia"/>
    </w:rPr>
  </w:style>
  <w:style w:type="paragraph" w:customStyle="1" w:styleId="num">
    <w:name w:val="num"/>
    <w:basedOn w:val="poem"/>
    <w:qFormat/>
    <w:rsid w:val="00040D2F"/>
    <w:pPr>
      <w:spacing w:before="240"/>
    </w:pPr>
  </w:style>
  <w:style w:type="paragraph" w:customStyle="1" w:styleId="subname">
    <w:name w:val="subname"/>
    <w:basedOn w:val="num"/>
    <w:next w:val="body"/>
    <w:qFormat/>
    <w:rsid w:val="00040D2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40D2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D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D2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D2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D2F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0D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0D2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D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0D2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40D2F"/>
    <w:rPr>
      <w:b/>
      <w:bCs/>
    </w:rPr>
  </w:style>
  <w:style w:type="character" w:styleId="Emphasis">
    <w:name w:val="Emphasis"/>
    <w:uiPriority w:val="20"/>
    <w:qFormat/>
    <w:rsid w:val="00040D2F"/>
    <w:rPr>
      <w:i/>
      <w:iCs/>
    </w:rPr>
  </w:style>
  <w:style w:type="paragraph" w:styleId="ListParagraph">
    <w:name w:val="List Paragraph"/>
    <w:basedOn w:val="Normal"/>
    <w:uiPriority w:val="34"/>
    <w:qFormat/>
    <w:rsid w:val="00040D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0D2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0D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D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D2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40D2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40D2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40D2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40D2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40D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D2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D2F"/>
  </w:style>
  <w:style w:type="paragraph" w:styleId="Heading1">
    <w:name w:val="heading 1"/>
    <w:basedOn w:val="Normal"/>
    <w:next w:val="Normal"/>
    <w:link w:val="Heading1Char"/>
    <w:uiPriority w:val="9"/>
    <w:qFormat/>
    <w:rsid w:val="00040D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D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D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D2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D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D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D2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D2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040D2F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40D2F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040D2F"/>
    <w:pPr>
      <w:bidi/>
    </w:pPr>
  </w:style>
  <w:style w:type="paragraph" w:customStyle="1" w:styleId="body">
    <w:name w:val="body"/>
    <w:basedOn w:val="Normal"/>
    <w:qFormat/>
    <w:rsid w:val="00040D2F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040D2F"/>
    <w:pPr>
      <w:spacing w:before="360"/>
    </w:pPr>
  </w:style>
  <w:style w:type="paragraph" w:customStyle="1" w:styleId="where">
    <w:name w:val="where"/>
    <w:basedOn w:val="when"/>
    <w:next w:val="NoSpacing"/>
    <w:qFormat/>
    <w:rsid w:val="00040D2F"/>
    <w:pPr>
      <w:spacing w:before="0"/>
    </w:pPr>
  </w:style>
  <w:style w:type="paragraph" w:styleId="NoSpacing">
    <w:name w:val="No Spacing"/>
    <w:uiPriority w:val="1"/>
    <w:qFormat/>
    <w:rsid w:val="00040D2F"/>
    <w:rPr>
      <w:rFonts w:eastAsiaTheme="minorEastAsia"/>
    </w:rPr>
  </w:style>
  <w:style w:type="paragraph" w:customStyle="1" w:styleId="num">
    <w:name w:val="num"/>
    <w:basedOn w:val="poem"/>
    <w:qFormat/>
    <w:rsid w:val="00040D2F"/>
    <w:pPr>
      <w:spacing w:before="240"/>
    </w:pPr>
  </w:style>
  <w:style w:type="paragraph" w:customStyle="1" w:styleId="subname">
    <w:name w:val="subname"/>
    <w:basedOn w:val="num"/>
    <w:next w:val="body"/>
    <w:qFormat/>
    <w:rsid w:val="00040D2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40D2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D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D2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D2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D2F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0D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0D2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D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0D2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40D2F"/>
    <w:rPr>
      <w:b/>
      <w:bCs/>
    </w:rPr>
  </w:style>
  <w:style w:type="character" w:styleId="Emphasis">
    <w:name w:val="Emphasis"/>
    <w:uiPriority w:val="20"/>
    <w:qFormat/>
    <w:rsid w:val="00040D2F"/>
    <w:rPr>
      <w:i/>
      <w:iCs/>
    </w:rPr>
  </w:style>
  <w:style w:type="paragraph" w:styleId="ListParagraph">
    <w:name w:val="List Paragraph"/>
    <w:basedOn w:val="Normal"/>
    <w:uiPriority w:val="34"/>
    <w:qFormat/>
    <w:rsid w:val="00040D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0D2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0D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D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D2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40D2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40D2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40D2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40D2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40D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D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2010-04-05T23:51:00Z</dcterms:created>
  <dcterms:modified xsi:type="dcterms:W3CDTF">2010-04-06T10:12:00Z</dcterms:modified>
</cp:coreProperties>
</file>