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E5DDF" w14:textId="77777777" w:rsidR="00BF794E" w:rsidRDefault="001D58B4" w:rsidP="004925D5">
      <w:pPr>
        <w:pStyle w:val="num"/>
        <w:rPr>
          <w:lang w:bidi="fa-IR"/>
        </w:rPr>
      </w:pPr>
      <w:r>
        <w:rPr>
          <w:rtl/>
          <w:lang w:bidi="fa-IR"/>
        </w:rPr>
        <w:t>5</w:t>
      </w:r>
    </w:p>
    <w:p w14:paraId="26094F67" w14:textId="77777777" w:rsidR="004925D5" w:rsidRDefault="004925D5" w:rsidP="004925D5">
      <w:pPr>
        <w:pStyle w:val="subname"/>
        <w:rPr>
          <w:rFonts w:hint="cs"/>
          <w:rtl/>
        </w:rPr>
      </w:pPr>
    </w:p>
    <w:p w14:paraId="3ED1C0C0" w14:textId="77777777" w:rsidR="00BF794E" w:rsidRDefault="001D58B4" w:rsidP="004925D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نبوغ</w:t>
      </w:r>
    </w:p>
    <w:p w14:paraId="6BD74B5D" w14:textId="77777777" w:rsidR="004925D5" w:rsidRDefault="004925D5" w:rsidP="004925D5">
      <w:pPr>
        <w:pStyle w:val="who"/>
        <w:bidi/>
        <w:rPr>
          <w:rFonts w:hint="cs"/>
          <w:rtl/>
          <w:lang w:bidi="fa-IR"/>
        </w:rPr>
      </w:pPr>
    </w:p>
    <w:p w14:paraId="3D73204D" w14:textId="77777777" w:rsidR="004925D5" w:rsidRPr="004925D5" w:rsidRDefault="004925D5" w:rsidP="004925D5">
      <w:pPr>
        <w:pStyle w:val="why"/>
        <w:rPr>
          <w:lang w:bidi="fa-IR"/>
        </w:rPr>
      </w:pPr>
    </w:p>
    <w:p w14:paraId="0FDC5C5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براي ميهنِ بي‌آب و خاک</w:t>
      </w:r>
    </w:p>
    <w:p w14:paraId="13D05B1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خلقِ </w:t>
      </w:r>
      <w:r>
        <w:rPr>
          <w:rFonts w:hint="cs"/>
          <w:b/>
          <w:bCs/>
          <w:rtl/>
          <w:lang w:bidi="fa-IR"/>
        </w:rPr>
        <w:t>پروس</w:t>
      </w:r>
    </w:p>
    <w:p w14:paraId="3B434C2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خون کشيده شدند</w:t>
      </w:r>
    </w:p>
    <w:p w14:paraId="1FCC98D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 خشم </w:t>
      </w:r>
      <w:r>
        <w:rPr>
          <w:rFonts w:hint="cs"/>
          <w:b/>
          <w:bCs/>
          <w:rtl/>
          <w:lang w:bidi="fa-IR"/>
        </w:rPr>
        <w:t>ناپلئون،</w:t>
      </w:r>
    </w:p>
    <w:p w14:paraId="070FED1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ماند بر سرِ هر راه‌کوره‌ي غمناک</w:t>
      </w:r>
    </w:p>
    <w:p w14:paraId="09081AD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گوري چند</w:t>
      </w:r>
    </w:p>
    <w:p w14:paraId="16F9C75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بر خاک</w:t>
      </w:r>
    </w:p>
    <w:p w14:paraId="0761921A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بي‌سنگ و بي‌کتيبه و بي‌نام و بي‌نشان</w:t>
      </w:r>
    </w:p>
    <w:p w14:paraId="452EB11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موکبِ قشونِ </w:t>
      </w:r>
      <w:r>
        <w:rPr>
          <w:rFonts w:hint="cs"/>
          <w:b/>
          <w:bCs/>
          <w:rtl/>
          <w:lang w:bidi="fa-IR"/>
        </w:rPr>
        <w:t>بوناپارت</w:t>
      </w:r>
    </w:p>
    <w:p w14:paraId="2B4C50F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معبرِ</w:t>
      </w:r>
      <w:r>
        <w:rPr>
          <w:rFonts w:hint="cs"/>
          <w:b/>
          <w:bCs/>
          <w:rtl/>
          <w:lang w:bidi="fa-IR"/>
        </w:rPr>
        <w:t xml:space="preserve"> پروس...</w:t>
      </w:r>
    </w:p>
    <w:p w14:paraId="29CAE18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73A008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آنگه فردريکِ وطن‌دوست</w:t>
      </w:r>
    </w:p>
    <w:p w14:paraId="3733461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آراست چون عروس</w:t>
      </w:r>
    </w:p>
    <w:p w14:paraId="45157EC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جامه‌ي زفاف</w:t>
      </w:r>
    </w:p>
    <w:p w14:paraId="64AE8E7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زنش را،</w:t>
      </w:r>
    </w:p>
    <w:p w14:paraId="179D093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بازپس ستاند از اين رهگذر</w:t>
      </w:r>
    </w:p>
    <w:p w14:paraId="7E7802A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مگر</w:t>
      </w:r>
    </w:p>
    <w:p w14:paraId="5D09F7C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</w:t>
      </w:r>
      <w:r>
        <w:rPr>
          <w:rFonts w:hint="cs"/>
          <w:rtl/>
          <w:lang w:bidi="fa-IR"/>
        </w:rPr>
        <w:t xml:space="preserve"> وطنش را</w:t>
      </w:r>
    </w:p>
    <w:p w14:paraId="6272D7D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D04C4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 وين زوجه</w:t>
      </w:r>
    </w:p>
    <w:p w14:paraId="540BC19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راست خواهي</w:t>
      </w:r>
    </w:p>
    <w:p w14:paraId="620FCBA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روزگار خويش</w:t>
      </w:r>
    </w:p>
    <w:p w14:paraId="130485C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زيباترينِ محصنگان بود</w:t>
      </w:r>
    </w:p>
    <w:p w14:paraId="2F8E1C4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</w:t>
      </w:r>
      <w:r>
        <w:rPr>
          <w:rFonts w:hint="cs"/>
          <w:rtl/>
          <w:lang w:bidi="fa-IR"/>
        </w:rPr>
        <w:t xml:space="preserve"> در</w:t>
      </w:r>
    </w:p>
    <w:p w14:paraId="79DEE37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اروپ! ]</w:t>
      </w:r>
    </w:p>
    <w:p w14:paraId="76C8739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3074658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922536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E610BA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هنگامِ شب ــ که رقصِ غم آغاز مي‌نهاد</w:t>
      </w:r>
    </w:p>
    <w:p w14:paraId="491C818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مهتاب</w:t>
      </w:r>
    </w:p>
    <w:p w14:paraId="65A2806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</w:t>
      </w:r>
      <w:r>
        <w:rPr>
          <w:rFonts w:hint="cs"/>
          <w:rtl/>
          <w:lang w:bidi="fa-IR"/>
        </w:rPr>
        <w:t xml:space="preserve"> در سکوتش</w:t>
      </w:r>
    </w:p>
    <w:p w14:paraId="262486C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 لاشه‌هاي بي‌کفنِ مردمِ </w:t>
      </w:r>
      <w:r>
        <w:rPr>
          <w:rFonts w:hint="cs"/>
          <w:b/>
          <w:bCs/>
          <w:rtl/>
          <w:lang w:bidi="fa-IR"/>
        </w:rPr>
        <w:t>پروس ــ</w:t>
      </w:r>
    </w:p>
    <w:p w14:paraId="62540D5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خاموش شد به حجله‌ي سلطان فردريک</w:t>
      </w:r>
    </w:p>
    <w:p w14:paraId="4D9166A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شمعي و شهوتي.</w:t>
      </w:r>
    </w:p>
    <w:p w14:paraId="5E1CD60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34BF34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دَم که آفتاب درخشيد</w:t>
      </w:r>
    </w:p>
    <w:p w14:paraId="63C0ED1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گورهاي گم‌شده‌ي راه و نيمراه</w:t>
      </w:r>
    </w:p>
    <w:p w14:paraId="7B5486A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[يعني به گورها که نشاني به جاي ماند</w:t>
      </w:r>
    </w:p>
    <w:p w14:paraId="74BFE70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موکبِ قشونِ </w:t>
      </w:r>
      <w:r>
        <w:rPr>
          <w:rFonts w:hint="cs"/>
          <w:b/>
          <w:bCs/>
          <w:rtl/>
          <w:lang w:bidi="fa-IR"/>
        </w:rPr>
        <w:t>بوناپارت</w:t>
      </w:r>
    </w:p>
    <w:p w14:paraId="010ED05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رزمِ </w:t>
      </w:r>
      <w:r>
        <w:rPr>
          <w:rFonts w:hint="cs"/>
          <w:b/>
          <w:bCs/>
          <w:rtl/>
          <w:lang w:bidi="fa-IR"/>
        </w:rPr>
        <w:t>ماگده‌بورگ]ــ</w:t>
      </w:r>
    </w:p>
    <w:p w14:paraId="305B302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خاک </w:t>
      </w:r>
      <w:r>
        <w:rPr>
          <w:rFonts w:hint="cs"/>
          <w:b/>
          <w:bCs/>
          <w:rtl/>
          <w:lang w:bidi="fa-IR"/>
        </w:rPr>
        <w:t>پروس را</w:t>
      </w:r>
    </w:p>
    <w:p w14:paraId="3553623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شَهِ فاتحِ</w:t>
      </w:r>
    </w:p>
    <w:p w14:paraId="5AEBF51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گشاده‌دست</w:t>
      </w:r>
    </w:p>
    <w:p w14:paraId="292572E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بخشيد همچو پيرهني کهنه‌مرده‌ريگ</w:t>
      </w:r>
    </w:p>
    <w:p w14:paraId="1CB571A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سلطان </w:t>
      </w:r>
      <w:r>
        <w:rPr>
          <w:rFonts w:hint="cs"/>
          <w:b/>
          <w:bCs/>
          <w:rtl/>
          <w:lang w:bidi="fa-IR"/>
        </w:rPr>
        <w:t>فردريک،</w:t>
      </w:r>
    </w:p>
    <w:p w14:paraId="77D6629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زيرا که مامِ ميهنِ خلقِ </w:t>
      </w:r>
      <w:r>
        <w:rPr>
          <w:rFonts w:hint="cs"/>
          <w:b/>
          <w:bCs/>
          <w:rtl/>
          <w:lang w:bidi="fa-IR"/>
        </w:rPr>
        <w:t>پروس</w:t>
      </w:r>
    </w:p>
    <w:p w14:paraId="76923BC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</w:t>
      </w:r>
      <w:r>
        <w:rPr>
          <w:rFonts w:hint="cs"/>
          <w:rtl/>
          <w:lang w:bidi="fa-IR"/>
        </w:rPr>
        <w:t xml:space="preserve"> بود</w:t>
      </w:r>
    </w:p>
    <w:p w14:paraId="630B852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 خيلِ خوشگلانِ </w:t>
      </w:r>
      <w:r>
        <w:rPr>
          <w:rFonts w:hint="cs"/>
          <w:b/>
          <w:bCs/>
          <w:rtl/>
          <w:lang w:bidi="fa-IR"/>
        </w:rPr>
        <w:t>اروپاي عصرِ خويش!</w:t>
      </w:r>
    </w:p>
    <w:p w14:paraId="4BFEFC0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16BB56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31D873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D932E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بله...</w:t>
      </w:r>
    </w:p>
    <w:p w14:paraId="5D83A82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آن‌وقت</w:t>
      </w:r>
    </w:p>
    <w:p w14:paraId="1ED6DC4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شاهِ فاتحِ بخشنده بازگشت</w:t>
      </w:r>
    </w:p>
    <w:p w14:paraId="33CC554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کشور </w:t>
      </w:r>
      <w:r>
        <w:rPr>
          <w:rFonts w:hint="cs"/>
          <w:b/>
          <w:bCs/>
          <w:rtl/>
          <w:lang w:bidi="fa-IR"/>
        </w:rPr>
        <w:t>پروس،</w:t>
      </w:r>
    </w:p>
    <w:p w14:paraId="40F11A7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که سيراب کرده بود</w:t>
      </w:r>
    </w:p>
    <w:p w14:paraId="7C919A4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خاکِ آن را</w:t>
      </w:r>
    </w:p>
    <w:p w14:paraId="78D96FF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از خونِ شورِ زُبده‌سوارانش،</w:t>
      </w:r>
    </w:p>
    <w:p w14:paraId="48A9111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کامِ خود را</w:t>
      </w:r>
    </w:p>
    <w:p w14:paraId="1901D91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طعمِ دبشِ بوسه‌ي بانوي او، </w:t>
      </w:r>
      <w:r>
        <w:rPr>
          <w:rFonts w:hint="cs"/>
          <w:b/>
          <w:bCs/>
          <w:rtl/>
          <w:lang w:bidi="fa-IR"/>
        </w:rPr>
        <w:t>لوئيز.</w:t>
      </w:r>
    </w:p>
    <w:p w14:paraId="76F29F4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4D6132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کنارِ آن همه برخاک‌ماندگان</w:t>
      </w:r>
    </w:p>
    <w:p w14:paraId="33AAAD3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بگذشت شاد و مست</w:t>
      </w:r>
    </w:p>
    <w:p w14:paraId="35C316B4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بگذشت سرفراز</w:t>
      </w:r>
    </w:p>
    <w:p w14:paraId="184AD26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بوناپارت.</w:t>
      </w:r>
    </w:p>
    <w:p w14:paraId="0977940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B77017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مي‌رفت و يک ستاره‌ي تابنده‌ي بزرگ</w:t>
      </w:r>
    </w:p>
    <w:p w14:paraId="2F7F6D0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هيأتِ رسالت و با کُنيه‌ي نبوغ</w:t>
      </w:r>
    </w:p>
    <w:p w14:paraId="468552C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مي‌تافت بر سرش</w:t>
      </w:r>
    </w:p>
    <w:p w14:paraId="03C52B2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پُرشعله، پُرفروغ.</w:t>
      </w:r>
    </w:p>
    <w:p w14:paraId="301F5B04" w14:textId="76777662" w:rsidR="00BF794E" w:rsidRDefault="001D58B4" w:rsidP="004925D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483F5EE1" w14:textId="77777777" w:rsidR="004925D5" w:rsidRPr="004925D5" w:rsidRDefault="004925D5" w:rsidP="004925D5">
      <w:pPr>
        <w:pStyle w:val="where"/>
        <w:bidi/>
        <w:rPr>
          <w:rtl/>
          <w:lang w:bidi="fa-IR"/>
        </w:rPr>
      </w:pPr>
    </w:p>
    <w:p w14:paraId="4C30AB64" w14:textId="77777777" w:rsidR="00BF794E" w:rsidRDefault="001D58B4" w:rsidP="004925D5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شعارِ ناپلئونِ کبير</w:t>
      </w:r>
    </w:p>
    <w:p w14:paraId="022BFDA3" w14:textId="77777777" w:rsidR="00BF794E" w:rsidRDefault="001D58B4" w:rsidP="004925D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جنگ‌هاي بزرگِ ميهني</w:t>
      </w:r>
    </w:p>
    <w:p w14:paraId="637D0EB7" w14:textId="77777777" w:rsidR="004925D5" w:rsidRDefault="004925D5" w:rsidP="004925D5">
      <w:pPr>
        <w:pStyle w:val="who"/>
        <w:bidi/>
        <w:rPr>
          <w:rFonts w:hint="cs"/>
          <w:rtl/>
          <w:lang w:bidi="fa-IR"/>
        </w:rPr>
      </w:pPr>
    </w:p>
    <w:p w14:paraId="4FAA73C5" w14:textId="77777777" w:rsidR="004925D5" w:rsidRPr="004925D5" w:rsidRDefault="004925D5" w:rsidP="004925D5">
      <w:pPr>
        <w:pStyle w:val="why"/>
        <w:rPr>
          <w:rtl/>
          <w:lang w:bidi="fa-IR"/>
        </w:rPr>
      </w:pPr>
    </w:p>
    <w:p w14:paraId="6D828848" w14:textId="748528AA" w:rsidR="00BF794E" w:rsidRPr="004925D5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  <w:r w:rsidRPr="004925D5">
        <w:rPr>
          <w:rFonts w:hint="cs"/>
          <w:rtl/>
        </w:rPr>
        <w:t>برادرزنانِ افتخاري!</w:t>
      </w:r>
    </w:p>
    <w:p w14:paraId="43B31B48" w14:textId="77777777" w:rsidR="00BF794E" w:rsidRPr="004925D5" w:rsidRDefault="001D58B4" w:rsidP="004925D5">
      <w:pPr>
        <w:pStyle w:val="body"/>
        <w:bidi/>
        <w:rPr>
          <w:rtl/>
        </w:rPr>
      </w:pPr>
      <w:r w:rsidRPr="004925D5">
        <w:rPr>
          <w:rFonts w:hint="cs"/>
          <w:rtl/>
        </w:rPr>
        <w:t>آينده از آنِ هم‌شيرگانِ شماست!</w:t>
      </w:r>
    </w:p>
    <w:p w14:paraId="7BA47CA7" w14:textId="3375FE37" w:rsidR="00BF794E" w:rsidRDefault="001D58B4" w:rsidP="004925D5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50A65294" w14:textId="77777777" w:rsidR="004925D5" w:rsidRPr="004925D5" w:rsidRDefault="004925D5" w:rsidP="004925D5">
      <w:pPr>
        <w:pStyle w:val="where"/>
        <w:bidi/>
        <w:rPr>
          <w:rtl/>
          <w:lang w:bidi="fa-IR"/>
        </w:rPr>
      </w:pPr>
    </w:p>
    <w:p w14:paraId="5F6F6B1F" w14:textId="77777777" w:rsidR="00BF794E" w:rsidRDefault="001D58B4" w:rsidP="004925D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قصه‌ي دختراي ننه دريا</w:t>
      </w:r>
    </w:p>
    <w:p w14:paraId="78243527" w14:textId="77777777" w:rsidR="004925D5" w:rsidRDefault="004925D5" w:rsidP="004925D5">
      <w:pPr>
        <w:pStyle w:val="who"/>
        <w:bidi/>
        <w:rPr>
          <w:rFonts w:hint="cs"/>
          <w:rtl/>
          <w:lang w:bidi="fa-IR"/>
        </w:rPr>
      </w:pPr>
    </w:p>
    <w:p w14:paraId="2018224A" w14:textId="77777777" w:rsidR="004925D5" w:rsidRPr="004925D5" w:rsidRDefault="004925D5" w:rsidP="004925D5">
      <w:pPr>
        <w:pStyle w:val="why"/>
        <w:rPr>
          <w:lang w:bidi="fa-IR"/>
        </w:rPr>
      </w:pPr>
    </w:p>
    <w:p w14:paraId="506D691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يکي بود يکي نبود.</w:t>
      </w:r>
    </w:p>
    <w:p w14:paraId="10666A1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</w:t>
      </w:r>
    </w:p>
    <w:p w14:paraId="44016F3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اين تاقِ کبود،</w:t>
      </w:r>
    </w:p>
    <w:p w14:paraId="06146FE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ستاره</w:t>
      </w:r>
    </w:p>
    <w:p w14:paraId="5916432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نه سرود.</w:t>
      </w:r>
    </w:p>
    <w:p w14:paraId="461B965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62AF7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عموصحرا، تُپُلي</w:t>
      </w:r>
    </w:p>
    <w:p w14:paraId="03F3373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دو تا لُپِ گُلي</w:t>
      </w:r>
    </w:p>
    <w:p w14:paraId="249AD70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 و دستش کوچولو</w:t>
      </w:r>
    </w:p>
    <w:p w14:paraId="63392141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ريش و روحش دوقلو</w:t>
      </w:r>
    </w:p>
    <w:p w14:paraId="21BDAD6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چپقش خالي و سرد</w:t>
      </w:r>
    </w:p>
    <w:p w14:paraId="04B22CC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دلکش درياي درد،</w:t>
      </w:r>
    </w:p>
    <w:p w14:paraId="426B7D8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دَرِ باغو بسّه بود</w:t>
      </w:r>
    </w:p>
    <w:p w14:paraId="30BC156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دَمِ باغ نشسّه بود:</w:t>
      </w:r>
    </w:p>
    <w:p w14:paraId="3A8D534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AC09C3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عموصحرا! پسرات کو؟</w:t>
      </w:r>
      <w:r>
        <w:rPr>
          <w:rFonts w:hint="cs"/>
        </w:rPr>
        <w:t>»</w:t>
      </w:r>
    </w:p>
    <w:p w14:paraId="2A36BB0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لبِ دريان پسرام</w:t>
      </w:r>
      <w:r>
        <w:rPr>
          <w:rFonts w:hint="cs"/>
        </w:rPr>
        <w:t>.</w:t>
      </w:r>
    </w:p>
    <w:p w14:paraId="10B1165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 رو خاطرخوان پسرام</w:t>
      </w:r>
      <w:r>
        <w:rPr>
          <w:rFonts w:hint="cs"/>
        </w:rPr>
        <w:t>.</w:t>
      </w:r>
    </w:p>
    <w:p w14:paraId="74B1EC0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طفليا، تنگِ غلاغ‌پر، پاکِشون</w:t>
      </w:r>
    </w:p>
    <w:p w14:paraId="68B9ABA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خسته و مرده، ميان</w:t>
      </w:r>
    </w:p>
    <w:p w14:paraId="35FA118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سرِ مزرعه‌شون.</w:t>
      </w:r>
    </w:p>
    <w:p w14:paraId="557F8AA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تنِشون خسّه‌ي کار</w:t>
      </w:r>
    </w:p>
    <w:p w14:paraId="18F66F3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دلِشون مُرده‌ي زار</w:t>
      </w:r>
    </w:p>
    <w:p w14:paraId="4114C52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دسّاشون پينه‌تَرَک</w:t>
      </w:r>
    </w:p>
    <w:p w14:paraId="54DC49E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لباساشون نمدک</w:t>
      </w:r>
    </w:p>
    <w:p w14:paraId="220BE98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پاهاشون لُخت و پتي</w:t>
      </w:r>
    </w:p>
    <w:p w14:paraId="3E09B16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کج‌کلاشون نمدي،</w:t>
      </w:r>
    </w:p>
    <w:p w14:paraId="14E6ED4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مي‌شينن با دلِ تنگ</w:t>
      </w:r>
    </w:p>
    <w:p w14:paraId="7A2A374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لبِ دريا سرِ سنگ</w:t>
      </w:r>
      <w:r>
        <w:rPr>
          <w:rFonts w:hint="cs"/>
        </w:rPr>
        <w:t>.</w:t>
      </w:r>
    </w:p>
    <w:p w14:paraId="4097814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4641A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طفليا شب تا سحر گريه‌کنون</w:t>
      </w:r>
    </w:p>
    <w:p w14:paraId="15516F8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خوابو از چشمِ به‌دردوخته‌شون پس مي‌رونن</w:t>
      </w:r>
    </w:p>
    <w:p w14:paraId="702F2E1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توي درياي نمور</w:t>
      </w:r>
    </w:p>
    <w:p w14:paraId="5D07B86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مي‌ريزن اشکاي شور</w:t>
      </w:r>
    </w:p>
    <w:p w14:paraId="0C39A93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مي‌خونن ــ آخ که چه دل‌دوز و چه دل‌سوز مي‌خونن! ــ</w:t>
      </w:r>
      <w:r>
        <w:rPr>
          <w:rFonts w:hint="cs"/>
        </w:rPr>
        <w:t>:</w:t>
      </w:r>
    </w:p>
    <w:p w14:paraId="1B1DC1D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FA1BED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دختراي ننه‌دريا! کومه‌مون سرد و سياس</w:t>
      </w:r>
    </w:p>
    <w:p w14:paraId="5B238D0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چشِ اميدِمون اول به خدا، بعد به شماس</w:t>
      </w:r>
      <w:r>
        <w:rPr>
          <w:rFonts w:hint="cs"/>
        </w:rPr>
        <w:t>.</w:t>
      </w:r>
    </w:p>
    <w:p w14:paraId="7DE7467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8686F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کوره‌ها سرد شدن</w:t>
      </w:r>
    </w:p>
    <w:p w14:paraId="3FF5704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سبزه‌ها زرد شدن</w:t>
      </w:r>
    </w:p>
    <w:p w14:paraId="45E0270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خنده‌ها درد شدن.</w:t>
      </w:r>
    </w:p>
    <w:p w14:paraId="434556D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620304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سرِ تپه، شبا</w:t>
      </w:r>
    </w:p>
    <w:p w14:paraId="2BE9991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شيهه‌ي اسباي گاري نمياد،</w:t>
      </w:r>
    </w:p>
    <w:p w14:paraId="3BA209A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دلِ بيشه، غروب</w:t>
      </w:r>
    </w:p>
    <w:p w14:paraId="525820E8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چهچهِ سار و قناري نمياد،</w:t>
      </w:r>
    </w:p>
    <w:p w14:paraId="19F33FB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DF5A38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از شهرِ سرود</w:t>
      </w:r>
    </w:p>
    <w:p w14:paraId="4A94E5E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تک‌سواري نمياد</w:t>
      </w:r>
      <w:r>
        <w:rPr>
          <w:rFonts w:hint="cs"/>
        </w:rPr>
        <w:t>.</w:t>
      </w:r>
    </w:p>
    <w:p w14:paraId="4D453E7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7A29C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مهتاب نمياد</w:t>
      </w:r>
    </w:p>
    <w:p w14:paraId="0DA0B8B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کرمِ شب‌تاب نمياد</w:t>
      </w:r>
      <w:r>
        <w:rPr>
          <w:rFonts w:hint="cs"/>
        </w:rPr>
        <w:t>.</w:t>
      </w:r>
    </w:p>
    <w:p w14:paraId="69DC0C9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برکت از کومه رفت</w:t>
      </w:r>
    </w:p>
    <w:p w14:paraId="39DBE63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رستم از شانومه رفت:</w:t>
      </w:r>
    </w:p>
    <w:p w14:paraId="441B419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4AF27F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 هوا وقتي که برق مي‌جّه و بارون مي‌کنه</w:t>
      </w:r>
    </w:p>
    <w:p w14:paraId="2E9E570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کمونِ رنگه‌به‌رنگش ديگه بيرون نمياد،</w:t>
      </w:r>
    </w:p>
    <w:p w14:paraId="0B7E596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رو زمين وقتي که ديب دنيارو پُرخون مي‌کنه</w:t>
      </w:r>
    </w:p>
    <w:p w14:paraId="0938896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سوارِ رخشِ قشنگش ديگه ميدون نمياد</w:t>
      </w:r>
      <w:r>
        <w:rPr>
          <w:rFonts w:hint="cs"/>
        </w:rPr>
        <w:t>.</w:t>
      </w:r>
    </w:p>
    <w:p w14:paraId="58FCFF9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E68B1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شبا شب نيس ديگه، يخدونِ غمه</w:t>
      </w:r>
    </w:p>
    <w:p w14:paraId="3372CA8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عنکبوتاي سيا شب تو هوا تار مي‌تنه</w:t>
      </w:r>
      <w:r>
        <w:rPr>
          <w:rFonts w:hint="cs"/>
        </w:rPr>
        <w:t>.</w:t>
      </w:r>
    </w:p>
    <w:p w14:paraId="55D0300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CE481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شب مرواري‌دوزون نمي‌شه</w:t>
      </w:r>
    </w:p>
    <w:p w14:paraId="3AB171C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آسمون مثلِ قديم شب‌ها چراغون نمي‌شه</w:t>
      </w:r>
      <w:r>
        <w:rPr>
          <w:rFonts w:hint="cs"/>
        </w:rPr>
        <w:t>.</w:t>
      </w:r>
    </w:p>
    <w:p w14:paraId="4465BE3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غصه‌ي کوچيکِ سردي مثِ اشک ــ</w:t>
      </w:r>
    </w:p>
    <w:p w14:paraId="0E3E702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جاي هر ستاره سوسو مي‌زنه،</w:t>
      </w:r>
    </w:p>
    <w:p w14:paraId="0C60BEB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سرِ هر شاخه‌ي خشک</w:t>
      </w:r>
    </w:p>
    <w:p w14:paraId="7682323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از سحر تا دلِ شب جغده که هوهو مي‌زنه</w:t>
      </w:r>
      <w:r>
        <w:rPr>
          <w:rFonts w:hint="cs"/>
        </w:rPr>
        <w:t>.</w:t>
      </w:r>
    </w:p>
    <w:p w14:paraId="7BCCAAB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5BD0BC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دلا از غصه سياس</w:t>
      </w:r>
    </w:p>
    <w:p w14:paraId="707AF75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آخه پس خونه‌ي خورشيد کجاس؟</w:t>
      </w:r>
    </w:p>
    <w:p w14:paraId="38708BA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0AAF3B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قفله؟ وازش مي‌کنيم</w:t>
      </w:r>
      <w:r>
        <w:rPr>
          <w:rFonts w:hint="cs"/>
        </w:rPr>
        <w:t>!</w:t>
      </w:r>
    </w:p>
    <w:p w14:paraId="4954901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قهره؟ نازش مي‌کنيم</w:t>
      </w:r>
      <w:r>
        <w:rPr>
          <w:rFonts w:hint="cs"/>
        </w:rPr>
        <w:t>!</w:t>
      </w:r>
    </w:p>
    <w:p w14:paraId="4C28AFA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مي‌کِشيم منتِشو</w:t>
      </w:r>
    </w:p>
    <w:p w14:paraId="4FE85A3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مي‌خريم همتِشو!</w:t>
      </w:r>
    </w:p>
    <w:p w14:paraId="1FD9A5B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BB6CD4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مگه زوره؟ به خدا هيچکي به تاريکي شب تن نمي‌ده</w:t>
      </w:r>
    </w:p>
    <w:p w14:paraId="2EEEAD7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موشِ کورم که مي‌گن دشمنِ نوره، به تيغِ تاريکي گردن نمي‌ده</w:t>
      </w:r>
      <w:r>
        <w:rPr>
          <w:rFonts w:hint="cs"/>
        </w:rPr>
        <w:t>!</w:t>
      </w:r>
    </w:p>
    <w:p w14:paraId="15813B0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9C2F12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ننه‌دريا! رو زمين عشق نموند</w:t>
      </w:r>
    </w:p>
    <w:p w14:paraId="66AA756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خيلي وخ پيش باروبنديلِشو بست خونه تکوند</w:t>
      </w:r>
    </w:p>
    <w:p w14:paraId="3466E38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دل مثلِ قديم عاشق و شيدا نمي‌شه</w:t>
      </w:r>
    </w:p>
    <w:p w14:paraId="6A32CC1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 کتابم ديگه اونجور چيزا پيدا نمي‌شه</w:t>
      </w:r>
      <w:r>
        <w:rPr>
          <w:rFonts w:hint="cs"/>
        </w:rPr>
        <w:t>.</w:t>
      </w:r>
    </w:p>
    <w:p w14:paraId="39CB79D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E0E533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دنيا زندون شده: نه عشق، نه اميد، نه شور،</w:t>
      </w:r>
    </w:p>
    <w:p w14:paraId="169B7FE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برهوتي شده دنيا که تا چِش کار مي‌کنه مُرده‌س و گور</w:t>
      </w:r>
      <w:r>
        <w:rPr>
          <w:rFonts w:hint="cs"/>
        </w:rPr>
        <w:t>.</w:t>
      </w:r>
    </w:p>
    <w:p w14:paraId="6687BF9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0CD5CB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اميدي ــ چه اميدي؟ به‌خدا حيفِ اميد! ــ</w:t>
      </w:r>
    </w:p>
    <w:p w14:paraId="616BC5E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چراغي ــ چه چراغي؟ چيزِ خوبي مي‌شه ديد؟ ــ</w:t>
      </w:r>
    </w:p>
    <w:p w14:paraId="7E9429C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سلامي ــ چه سلامي؟ همه خون‌تشنه‌ي هم! ــ</w:t>
      </w:r>
    </w:p>
    <w:p w14:paraId="15147E9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نه نشاطي ــ چه نشاطي؟ مگه راهش مي‌ده غم؟ ــ</w:t>
      </w:r>
      <w:r>
        <w:rPr>
          <w:rFonts w:hint="cs"/>
        </w:rPr>
        <w:t>:</w:t>
      </w:r>
    </w:p>
    <w:p w14:paraId="4E48DD3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C5A6A1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داش آکل، مردِ لوتي،</w:t>
      </w:r>
    </w:p>
    <w:p w14:paraId="13A473D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ته خندق تو قوتي!</w:t>
      </w:r>
    </w:p>
    <w:p w14:paraId="26FC81C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توي باغِ بي‌بي‌جون</w:t>
      </w:r>
    </w:p>
    <w:p w14:paraId="400C83F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جم‌جمک، بلگِ خزون</w:t>
      </w:r>
      <w:r>
        <w:rPr>
          <w:rFonts w:hint="cs"/>
        </w:rPr>
        <w:t>!</w:t>
      </w:r>
    </w:p>
    <w:p w14:paraId="3B307E0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E602C82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دِه مثلِ قديم نيس که از آب دُر مي‌گرفت</w:t>
      </w:r>
    </w:p>
    <w:p w14:paraId="5A98602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باغاش انگار باهارا از شکوفه گُر مي‌گرفت</w:t>
      </w:r>
      <w:r>
        <w:rPr>
          <w:rFonts w:hint="cs"/>
        </w:rPr>
        <w:t>:</w:t>
      </w:r>
    </w:p>
    <w:p w14:paraId="22AC90D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3DE43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آب به چشمه! حالا رعيت سرِ آب خون مي‌کنه</w:t>
      </w:r>
    </w:p>
    <w:p w14:paraId="4E6A11B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واسه چار چيکه‌ي آب، چل‌تا رو بي‌جون مي‌کنه</w:t>
      </w:r>
      <w:r>
        <w:rPr>
          <w:rFonts w:hint="cs"/>
        </w:rPr>
        <w:t>.</w:t>
      </w:r>
    </w:p>
    <w:p w14:paraId="56356DB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نعشا مي‌گندن و مي‌پوسن و شالي مي‌سوزه</w:t>
      </w:r>
    </w:p>
    <w:p w14:paraId="5AC005F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پاي دار، قاتلِ بيچاره همونجور تو هوا چِش مي‌دوزه</w:t>
      </w:r>
    </w:p>
    <w:p w14:paraId="13B0A1F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A41D85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«چي مي‌جوره تو هوا؟</w:t>
      </w:r>
    </w:p>
    <w:p w14:paraId="4B15857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رفته تو فکرِ خدا؟</w:t>
      </w:r>
      <w:r>
        <w:rPr>
          <w:rFonts w:hint="cs"/>
        </w:rPr>
        <w:t>...»</w:t>
      </w:r>
    </w:p>
    <w:p w14:paraId="13AE8D8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A78900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«نه برادر! تو نخِ ابره که بارون بزنه</w:t>
      </w:r>
    </w:p>
    <w:p w14:paraId="6E3AD69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شالي از خشکي درآد، پوکِ نشا دون بزنه</w:t>
      </w:r>
      <w:r>
        <w:rPr>
          <w:rFonts w:hint="cs"/>
        </w:rPr>
        <w:t>:</w:t>
      </w:r>
    </w:p>
    <w:p w14:paraId="6246CAC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بارون بزنه</w:t>
      </w:r>
      <w:r>
        <w:rPr>
          <w:rFonts w:hint="cs"/>
        </w:rPr>
        <w:t>!</w:t>
      </w:r>
    </w:p>
    <w:p w14:paraId="50DDF40E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آخ! اگه بارون بزنه</w:t>
      </w:r>
      <w:r>
        <w:rPr>
          <w:rFonts w:hint="cs"/>
        </w:rPr>
        <w:t>!»</w:t>
      </w:r>
      <w:r>
        <w:rPr>
          <w:rFonts w:hint="cs"/>
          <w:rtl/>
          <w:lang w:bidi="fa-IR"/>
        </w:rPr>
        <w:t>.</w:t>
      </w:r>
    </w:p>
    <w:p w14:paraId="6DE8AD0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42CD9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دختراي ننه‌دريا! دلِمون سرد و سياس</w:t>
      </w:r>
    </w:p>
    <w:p w14:paraId="27D70BC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چِشِ اميدمون اول به خدا بعد به شماس</w:t>
      </w:r>
      <w:r>
        <w:rPr>
          <w:rFonts w:hint="cs"/>
        </w:rPr>
        <w:t>.</w:t>
      </w:r>
    </w:p>
    <w:p w14:paraId="7FEBA1E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AF78E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اَزَتون پوستِ پيازي نمي‌خايم</w:t>
      </w:r>
    </w:p>
    <w:p w14:paraId="1FBF2418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خودِتون بسِمونين، بقچه جاهازي نمي‌خايم</w:t>
      </w:r>
      <w:r>
        <w:rPr>
          <w:rFonts w:hint="cs"/>
        </w:rPr>
        <w:t>.</w:t>
      </w:r>
    </w:p>
    <w:p w14:paraId="02D87A3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چادرِ يزدي و پاچين نداريم</w:t>
      </w:r>
    </w:p>
    <w:p w14:paraId="45D4A2F6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زيرِ پامون حصيره، قاليچه و قارچين نداريم</w:t>
      </w:r>
      <w:r>
        <w:rPr>
          <w:rFonts w:hint="cs"/>
        </w:rPr>
        <w:t>.</w:t>
      </w:r>
    </w:p>
    <w:p w14:paraId="097C863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934F9F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بذارين برکتِ جادوي شما</w:t>
      </w:r>
    </w:p>
    <w:p w14:paraId="50655AD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دِهِ ويرونه رو آباد کنه</w:t>
      </w:r>
    </w:p>
    <w:p w14:paraId="5B5B684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شبنمِ موي شما</w:t>
      </w:r>
    </w:p>
    <w:p w14:paraId="5CBBB0F9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جيگرِ تشنه‌مونو شاد کنه</w:t>
      </w:r>
    </w:p>
    <w:p w14:paraId="27812A1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شادي از بوي شما مَس شه همينجا بمونه</w:t>
      </w:r>
    </w:p>
    <w:p w14:paraId="21392BF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غم، بره گريه‌کنون، خونه‌ي غم جابمونه</w:t>
      </w:r>
      <w:r>
        <w:rPr>
          <w:rFonts w:hint="cs"/>
        </w:rPr>
        <w:t>...»</w:t>
      </w:r>
    </w:p>
    <w:p w14:paraId="2959957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CC839DE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860DD9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72242A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پسراي عموصحرا، لبِ درياي کبود</w:t>
      </w:r>
    </w:p>
    <w:p w14:paraId="1862BA4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ابر و مه و دود</w:t>
      </w:r>
    </w:p>
    <w:p w14:paraId="1E90506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شبو از رازِ سيا پُر مي‌کنن،</w:t>
      </w:r>
    </w:p>
    <w:p w14:paraId="2169D591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توي درياي نمور</w:t>
      </w:r>
    </w:p>
    <w:p w14:paraId="7432D41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مي‌ريزن اشکاي شور</w:t>
      </w:r>
    </w:p>
    <w:p w14:paraId="5CFF944E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کاسه‌ي دريارو پُردُر مي‌کنن.</w:t>
      </w:r>
    </w:p>
    <w:p w14:paraId="53E94A4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7D36CB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دختراي ننه‌دريا، تَهِ آب</w:t>
      </w:r>
    </w:p>
    <w:p w14:paraId="44FFA4E4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مي‌شينن مست و خراب.</w:t>
      </w:r>
    </w:p>
    <w:p w14:paraId="1E659FF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BB57D4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نيمه‌عُريون تنِشون</w:t>
      </w:r>
    </w:p>
    <w:p w14:paraId="3C92C98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خزه‌ها پيرهنِشون</w:t>
      </w:r>
    </w:p>
    <w:p w14:paraId="664A329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تنِشون هُرمِ سراب</w:t>
      </w:r>
    </w:p>
    <w:p w14:paraId="47845A1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خنده‌شون غُل‌غُلِ آب</w:t>
      </w:r>
    </w:p>
    <w:p w14:paraId="3B81393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لبِشون تُنگِ نمک</w:t>
      </w:r>
    </w:p>
    <w:p w14:paraId="677DAFED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وصلِشون خنده‌ي شک</w:t>
      </w:r>
    </w:p>
    <w:p w14:paraId="5BD2FDF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دلِشون درياي خون،</w:t>
      </w:r>
    </w:p>
    <w:p w14:paraId="4866225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 ديفارِ خزه</w:t>
      </w:r>
    </w:p>
    <w:p w14:paraId="1140E24A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مي‌خونن ضجه‌کنون:</w:t>
      </w:r>
    </w:p>
    <w:p w14:paraId="0135F39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DCDF4D8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پسراي عموصحرا لبِتون کاسه‌نبات</w:t>
      </w:r>
    </w:p>
    <w:p w14:paraId="3136BCE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صدتا هجرون واسه يه وصلِ شما خمس و زکات</w:t>
      </w:r>
      <w:r>
        <w:rPr>
          <w:rFonts w:hint="cs"/>
        </w:rPr>
        <w:t>!</w:t>
      </w:r>
    </w:p>
    <w:p w14:paraId="1BFA3610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دريا از اشکِ شما شور شد و رفت</w:t>
      </w:r>
    </w:p>
    <w:p w14:paraId="68F8C5D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بختِمون از دَمِ در دور شد و رفت.</w:t>
      </w:r>
    </w:p>
    <w:p w14:paraId="2ACB7A6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رازِ عشقو سرِ صحرا نريزين</w:t>
      </w:r>
    </w:p>
    <w:p w14:paraId="5B238BB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اشکِتون شوره، تو دريا نريزين</w:t>
      </w:r>
      <w:r>
        <w:rPr>
          <w:rFonts w:hint="cs"/>
        </w:rPr>
        <w:t>!</w:t>
      </w:r>
    </w:p>
    <w:p w14:paraId="7DB4FF6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آب شور بشه، دريا به زمين دَس نمي‌ده</w:t>
      </w:r>
    </w:p>
    <w:p w14:paraId="23B78E5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ننه‌دريام ديگه مارو به شما پس نمي‌ده</w:t>
      </w:r>
      <w:r>
        <w:rPr>
          <w:rFonts w:hint="cs"/>
        </w:rPr>
        <w:t>.</w:t>
      </w:r>
    </w:p>
    <w:p w14:paraId="53DBF9E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ديگه اونوَخ تا قيامت دلِ ما گنجِ غمه</w:t>
      </w:r>
    </w:p>
    <w:p w14:paraId="390F783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اگه تا عمر داريم گريه کنيم، باز کمه</w:t>
      </w:r>
      <w:r>
        <w:rPr>
          <w:rFonts w:hint="cs"/>
        </w:rPr>
        <w:t>.</w:t>
      </w:r>
    </w:p>
    <w:p w14:paraId="21830F7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پرده زنبوري دريا مي‌شه بُرجِ غمِ‌مون</w:t>
      </w:r>
    </w:p>
    <w:p w14:paraId="3BF571B8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عشقِتون دق مي‌شه، تا حشر مي‌شه هم‌دَمِ‌مون!</w:t>
      </w:r>
      <w:r>
        <w:rPr>
          <w:rFonts w:hint="cs"/>
        </w:rPr>
        <w:t>»</w:t>
      </w:r>
    </w:p>
    <w:p w14:paraId="521874B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4348C9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34BFD7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48A6A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مگه ديفارِ خزه موش نداره؟</w:t>
      </w:r>
    </w:p>
    <w:p w14:paraId="3F2D893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مگه موش گوش نداره؟ ــ</w:t>
      </w:r>
    </w:p>
    <w:p w14:paraId="50F5E031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3A6902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موشِ ديفار، ننه‌دريا رو خبردار مي‌کنه:</w:t>
      </w:r>
    </w:p>
    <w:p w14:paraId="27F494D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ننه‌دريا، کج و کوج</w:t>
      </w:r>
    </w:p>
    <w:p w14:paraId="6CFEB4D3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بددل و لوس و لجوج،</w:t>
      </w:r>
    </w:p>
    <w:p w14:paraId="026BEFC1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جادو در کار مي‌کنه. ــ</w:t>
      </w:r>
    </w:p>
    <w:p w14:paraId="01D95E3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صداشون نرسه</w:t>
      </w:r>
    </w:p>
    <w:p w14:paraId="0AFFFFB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 درياي خزه،</w:t>
      </w:r>
    </w:p>
    <w:p w14:paraId="1A01952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لجِش، غيه‌کشون ابرا رو بيدار مي‌کنه:</w:t>
      </w:r>
    </w:p>
    <w:p w14:paraId="49C483B5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2FD8C6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اسباي ابرِ سيا</w:t>
      </w:r>
    </w:p>
    <w:p w14:paraId="2400A81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هوا شيهه‌کشون،</w:t>
      </w:r>
    </w:p>
    <w:p w14:paraId="483D04D8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بشکه‌ي خالي رعد</w:t>
      </w:r>
    </w:p>
    <w:p w14:paraId="67EFBCCA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بومِ آسمون.</w:t>
      </w:r>
    </w:p>
    <w:p w14:paraId="732A87EB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آسمون، غرومب غرومب!</w:t>
      </w:r>
    </w:p>
    <w:p w14:paraId="41AD29D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طبلِ آتيش، دودودومب!</w:t>
      </w:r>
    </w:p>
    <w:p w14:paraId="2B2B3DD4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نعره‌ي موجِ بلا</w:t>
      </w:r>
    </w:p>
    <w:p w14:paraId="34EFB93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مي‌ره تا عرشِ خدا؛</w:t>
      </w:r>
    </w:p>
    <w:p w14:paraId="6BA2677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صخره‌ها از خوشي فرياد مي‌زنن.</w:t>
      </w:r>
    </w:p>
    <w:p w14:paraId="50677E2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دخترا از دلِ آب داد مي‌زنن:</w:t>
      </w:r>
    </w:p>
    <w:p w14:paraId="2D5F235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DB888A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پسراي عموصحرا</w:t>
      </w:r>
      <w:r>
        <w:rPr>
          <w:rFonts w:hint="cs"/>
        </w:rPr>
        <w:t>!</w:t>
      </w:r>
    </w:p>
    <w:p w14:paraId="4211D7F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دلِ ما پيشِ شماس</w:t>
      </w:r>
      <w:r>
        <w:rPr>
          <w:rFonts w:hint="cs"/>
        </w:rPr>
        <w:t>.</w:t>
      </w:r>
    </w:p>
    <w:p w14:paraId="41981E8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نکنه فکر کنين</w:t>
      </w:r>
    </w:p>
    <w:p w14:paraId="03D76F5F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حقه زيرِ سرِ ماس:</w:t>
      </w:r>
    </w:p>
    <w:p w14:paraId="7AD83293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ننه‌درياي حسود</w:t>
      </w:r>
    </w:p>
    <w:p w14:paraId="531931E7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  </w:t>
      </w:r>
      <w:r>
        <w:rPr>
          <w:rFonts w:hint="cs"/>
          <w:rtl/>
          <w:lang w:bidi="fa-IR"/>
        </w:rPr>
        <w:t xml:space="preserve"> کرده اين آتش و دود</w:t>
      </w:r>
      <w:r>
        <w:rPr>
          <w:rFonts w:hint="cs"/>
        </w:rPr>
        <w:t>!»</w:t>
      </w:r>
    </w:p>
    <w:p w14:paraId="089C588B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0FD7601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6A4F654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18AD8F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پسرا، حيف! که جز نعره و دل‌ريسه‌ي باد</w:t>
      </w:r>
    </w:p>
    <w:p w14:paraId="06B3785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صداي ديگه‌يي</w:t>
      </w:r>
    </w:p>
    <w:p w14:paraId="2E1D7DC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گوشاشون نمياد! ــ</w:t>
      </w:r>
    </w:p>
    <w:p w14:paraId="3C6FD82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غمِشون سنگِ صبور</w:t>
      </w:r>
    </w:p>
    <w:p w14:paraId="29C4DA64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کج‌کلاشون نمدک</w:t>
      </w:r>
    </w:p>
    <w:p w14:paraId="7FFAEFF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نگاشون خسته و دور</w:t>
      </w:r>
    </w:p>
    <w:p w14:paraId="58D4B51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دلِشون غصه‌تَرَک،</w:t>
      </w:r>
    </w:p>
    <w:p w14:paraId="73331B0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سياهي، سوت و کور</w:t>
      </w:r>
    </w:p>
    <w:p w14:paraId="0AA0AAD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گوش مي‌دن به موجِ سرد</w:t>
      </w:r>
    </w:p>
    <w:p w14:paraId="50C5F482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مي‌ريزن اشکاي شور</w:t>
      </w:r>
    </w:p>
    <w:p w14:paraId="5541FE3C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توي درياي نمور...</w:t>
      </w:r>
    </w:p>
    <w:p w14:paraId="5FC329EC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D2C32AD" w14:textId="77777777" w:rsidR="00BF794E" w:rsidRDefault="001D58B4" w:rsidP="004925D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3A0FEED" w14:textId="77777777" w:rsidR="00BF794E" w:rsidRDefault="001D58B4" w:rsidP="004925D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260890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جُم جُمَک برقِ بلا</w:t>
      </w:r>
    </w:p>
    <w:p w14:paraId="5C760E49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طبلِ آتيش تو هوا!</w:t>
      </w:r>
    </w:p>
    <w:p w14:paraId="380EF59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خيزخيزک موجِ عبوس</w:t>
      </w:r>
    </w:p>
    <w:p w14:paraId="30EF767F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دَمِ عرشِ خدا!</w:t>
      </w:r>
    </w:p>
    <w:p w14:paraId="6DA1B02A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ستاره نه سرود</w:t>
      </w:r>
    </w:p>
    <w:p w14:paraId="6EF026C7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لبِ درياي حسود،</w:t>
      </w:r>
    </w:p>
    <w:p w14:paraId="0E0C9350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اين تاقِ کبود</w:t>
      </w:r>
    </w:p>
    <w:p w14:paraId="137C10A6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</w:t>
      </w:r>
    </w:p>
    <w:p w14:paraId="199766B5" w14:textId="77777777" w:rsidR="00BF794E" w:rsidRDefault="001D58B4" w:rsidP="004925D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جز خدا هيچي نبود!</w:t>
      </w:r>
    </w:p>
    <w:p w14:paraId="3A8EA66A" w14:textId="3687F50D" w:rsidR="00BF794E" w:rsidRDefault="001D58B4" w:rsidP="004925D5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۱۳۳۸</w:t>
      </w:r>
    </w:p>
    <w:p w14:paraId="0D930C60" w14:textId="77777777" w:rsidR="00BF794E" w:rsidRDefault="001D58B4" w:rsidP="005868E3">
      <w:pPr>
        <w:pStyle w:val="where"/>
        <w:bidi/>
        <w:rPr>
          <w:rtl/>
        </w:rPr>
      </w:pPr>
      <w:r>
        <w:rPr>
          <w:rFonts w:hint="cs"/>
        </w:rPr>
        <w:t> </w:t>
      </w:r>
      <w:bookmarkStart w:id="0" w:name="_GoBack"/>
      <w:bookmarkEnd w:id="0"/>
    </w:p>
    <w:sectPr w:rsidR="00BF7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43EDB"/>
    <w:multiLevelType w:val="multilevel"/>
    <w:tmpl w:val="1A4E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2E19C9"/>
    <w:multiLevelType w:val="multilevel"/>
    <w:tmpl w:val="D31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50A7B"/>
    <w:multiLevelType w:val="multilevel"/>
    <w:tmpl w:val="7B0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D58B4"/>
    <w:rsid w:val="001D58B4"/>
    <w:rsid w:val="004925D5"/>
    <w:rsid w:val="005868E3"/>
    <w:rsid w:val="00B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3BF8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5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5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5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5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5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5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5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925D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925D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925D5"/>
    <w:pPr>
      <w:bidi/>
    </w:pPr>
  </w:style>
  <w:style w:type="paragraph" w:customStyle="1" w:styleId="num">
    <w:name w:val="num"/>
    <w:basedOn w:val="poem"/>
    <w:qFormat/>
    <w:rsid w:val="004925D5"/>
    <w:pPr>
      <w:spacing w:before="240"/>
    </w:pPr>
  </w:style>
  <w:style w:type="paragraph" w:customStyle="1" w:styleId="body">
    <w:name w:val="body"/>
    <w:basedOn w:val="Normal"/>
    <w:qFormat/>
    <w:rsid w:val="004925D5"/>
    <w:rPr>
      <w:color w:val="000000"/>
    </w:rPr>
  </w:style>
  <w:style w:type="paragraph" w:customStyle="1" w:styleId="when">
    <w:name w:val="when"/>
    <w:basedOn w:val="who"/>
    <w:next w:val="where"/>
    <w:qFormat/>
    <w:rsid w:val="004925D5"/>
    <w:pPr>
      <w:spacing w:before="360"/>
    </w:pPr>
  </w:style>
  <w:style w:type="paragraph" w:customStyle="1" w:styleId="where">
    <w:name w:val="where"/>
    <w:basedOn w:val="when"/>
    <w:next w:val="NoSpacing"/>
    <w:qFormat/>
    <w:rsid w:val="004925D5"/>
    <w:pPr>
      <w:spacing w:before="0"/>
    </w:pPr>
  </w:style>
  <w:style w:type="paragraph" w:styleId="NoSpacing">
    <w:name w:val="No Spacing"/>
    <w:uiPriority w:val="1"/>
    <w:qFormat/>
    <w:rsid w:val="004925D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925D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925D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5D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5D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5D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2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5D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5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25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925D5"/>
    <w:rPr>
      <w:b/>
      <w:bCs/>
    </w:rPr>
  </w:style>
  <w:style w:type="character" w:styleId="Emphasis">
    <w:name w:val="Emphasis"/>
    <w:uiPriority w:val="20"/>
    <w:qFormat/>
    <w:rsid w:val="004925D5"/>
    <w:rPr>
      <w:i/>
      <w:iCs/>
    </w:rPr>
  </w:style>
  <w:style w:type="paragraph" w:styleId="ListParagraph">
    <w:name w:val="List Paragraph"/>
    <w:basedOn w:val="Normal"/>
    <w:uiPriority w:val="34"/>
    <w:qFormat/>
    <w:rsid w:val="004925D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925D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5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5D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5D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925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925D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925D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925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925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5D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D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5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5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5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5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5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5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5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5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925D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925D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925D5"/>
    <w:pPr>
      <w:bidi/>
    </w:pPr>
  </w:style>
  <w:style w:type="paragraph" w:customStyle="1" w:styleId="num">
    <w:name w:val="num"/>
    <w:basedOn w:val="poem"/>
    <w:qFormat/>
    <w:rsid w:val="004925D5"/>
    <w:pPr>
      <w:spacing w:before="240"/>
    </w:pPr>
  </w:style>
  <w:style w:type="paragraph" w:customStyle="1" w:styleId="body">
    <w:name w:val="body"/>
    <w:basedOn w:val="Normal"/>
    <w:qFormat/>
    <w:rsid w:val="004925D5"/>
    <w:rPr>
      <w:color w:val="000000"/>
    </w:rPr>
  </w:style>
  <w:style w:type="paragraph" w:customStyle="1" w:styleId="when">
    <w:name w:val="when"/>
    <w:basedOn w:val="who"/>
    <w:next w:val="where"/>
    <w:qFormat/>
    <w:rsid w:val="004925D5"/>
    <w:pPr>
      <w:spacing w:before="360"/>
    </w:pPr>
  </w:style>
  <w:style w:type="paragraph" w:customStyle="1" w:styleId="where">
    <w:name w:val="where"/>
    <w:basedOn w:val="when"/>
    <w:next w:val="NoSpacing"/>
    <w:qFormat/>
    <w:rsid w:val="004925D5"/>
    <w:pPr>
      <w:spacing w:before="0"/>
    </w:pPr>
  </w:style>
  <w:style w:type="paragraph" w:styleId="NoSpacing">
    <w:name w:val="No Spacing"/>
    <w:uiPriority w:val="1"/>
    <w:qFormat/>
    <w:rsid w:val="004925D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925D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925D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5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5D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5D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5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5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5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5D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2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5D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5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25D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925D5"/>
    <w:rPr>
      <w:b/>
      <w:bCs/>
    </w:rPr>
  </w:style>
  <w:style w:type="character" w:styleId="Emphasis">
    <w:name w:val="Emphasis"/>
    <w:uiPriority w:val="20"/>
    <w:qFormat/>
    <w:rsid w:val="004925D5"/>
    <w:rPr>
      <w:i/>
      <w:iCs/>
    </w:rPr>
  </w:style>
  <w:style w:type="paragraph" w:styleId="ListParagraph">
    <w:name w:val="List Paragraph"/>
    <w:basedOn w:val="Normal"/>
    <w:uiPriority w:val="34"/>
    <w:qFormat/>
    <w:rsid w:val="004925D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925D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25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5D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5D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925D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925D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925D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925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925D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5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2010-04-05T20:17:00Z</dcterms:created>
  <dcterms:modified xsi:type="dcterms:W3CDTF">2010-04-05T20:58:00Z</dcterms:modified>
</cp:coreProperties>
</file>