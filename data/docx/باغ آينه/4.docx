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AFE1E" w14:textId="77777777" w:rsidR="000F1A67" w:rsidRDefault="00066146" w:rsidP="00700355">
      <w:pPr>
        <w:pStyle w:val="num"/>
        <w:rPr>
          <w:rFonts w:hint="cs"/>
          <w:rtl/>
          <w:lang w:bidi="fa-IR"/>
        </w:rPr>
      </w:pPr>
      <w:r>
        <w:rPr>
          <w:rtl/>
          <w:lang w:bidi="fa-IR"/>
        </w:rPr>
        <w:t>4</w:t>
      </w:r>
    </w:p>
    <w:p w14:paraId="6F4FD4B4" w14:textId="77777777" w:rsidR="00700355" w:rsidRPr="00700355" w:rsidRDefault="00700355" w:rsidP="00700355">
      <w:pPr>
        <w:pStyle w:val="subname"/>
        <w:rPr>
          <w:lang w:bidi="fa-IR"/>
        </w:rPr>
      </w:pPr>
    </w:p>
    <w:p w14:paraId="4E2691D2" w14:textId="77777777" w:rsidR="000F1A67" w:rsidRDefault="00066146" w:rsidP="00700355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بسته...</w:t>
      </w:r>
    </w:p>
    <w:p w14:paraId="3840D23C" w14:textId="77777777" w:rsidR="00700355" w:rsidRDefault="00700355" w:rsidP="00700355">
      <w:pPr>
        <w:pStyle w:val="who"/>
        <w:bidi/>
        <w:rPr>
          <w:rFonts w:hint="cs"/>
          <w:rtl/>
          <w:lang w:bidi="fa-IR"/>
        </w:rPr>
      </w:pPr>
    </w:p>
    <w:p w14:paraId="20978180" w14:textId="77777777" w:rsidR="00700355" w:rsidRPr="00700355" w:rsidRDefault="00700355" w:rsidP="00700355">
      <w:pPr>
        <w:pStyle w:val="why"/>
        <w:rPr>
          <w:lang w:bidi="fa-IR"/>
        </w:rPr>
      </w:pPr>
    </w:p>
    <w:p w14:paraId="38B4F217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ديرگاهي‌ست که دستي بدانديش</w:t>
      </w:r>
    </w:p>
    <w:p w14:paraId="10B83D2B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دروازه‌ي کوتاهِ خانه‌ي ما را</w:t>
      </w:r>
    </w:p>
    <w:p w14:paraId="070F41D0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</w:t>
      </w:r>
      <w:r>
        <w:rPr>
          <w:rFonts w:hint="cs"/>
          <w:rtl/>
          <w:lang w:bidi="fa-IR"/>
        </w:rPr>
        <w:t xml:space="preserve"> نکوفته است</w:t>
      </w:r>
      <w:r>
        <w:rPr>
          <w:rFonts w:hint="cs"/>
        </w:rPr>
        <w:t>.</w:t>
      </w:r>
    </w:p>
    <w:p w14:paraId="6F5C7BF6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A0C7D6F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آيينه و مهتاب و بستر مي‌نگريم</w:t>
      </w:r>
    </w:p>
    <w:p w14:paraId="5C34E8E9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دست‌هاي يکديگر مي‌نگريم</w:t>
      </w:r>
    </w:p>
    <w:p w14:paraId="74D80776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دروازه</w:t>
      </w:r>
    </w:p>
    <w:p w14:paraId="1EA32B63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ترانه‌ي آرامش‌انگيزش را</w:t>
      </w:r>
    </w:p>
    <w:p w14:paraId="74C42FA1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</w:t>
      </w:r>
      <w:r>
        <w:rPr>
          <w:rFonts w:hint="cs"/>
          <w:rtl/>
          <w:lang w:bidi="fa-IR"/>
        </w:rPr>
        <w:t xml:space="preserve"> در سکوتي ممتد</w:t>
      </w:r>
    </w:p>
    <w:p w14:paraId="25643C4F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مکرر مي‌کند</w:t>
      </w:r>
      <w:r>
        <w:rPr>
          <w:rFonts w:hint="cs"/>
        </w:rPr>
        <w:t>.</w:t>
      </w:r>
    </w:p>
    <w:p w14:paraId="116A701A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B5B6146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بدين‌گونه</w:t>
      </w:r>
    </w:p>
    <w:p w14:paraId="3BAF8D60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زمزمه‌يي ملال‌آور را به سرودي ديگرگونه مبدل يافته‌ايم</w:t>
      </w:r>
    </w:p>
    <w:p w14:paraId="58CF78A3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A53DA1C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بدين‌گونه</w:t>
      </w:r>
    </w:p>
    <w:p w14:paraId="6DE3364A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سرزمينِ بيگانه‌يي که در آن</w:t>
      </w:r>
    </w:p>
    <w:p w14:paraId="40A6B815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 نگاه و هر لبخند</w:t>
      </w:r>
    </w:p>
    <w:p w14:paraId="56F0D991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</w:t>
      </w:r>
      <w:r>
        <w:rPr>
          <w:rFonts w:hint="cs"/>
          <w:rtl/>
          <w:lang w:bidi="fa-IR"/>
        </w:rPr>
        <w:t xml:space="preserve"> زنداني بود،</w:t>
      </w:r>
    </w:p>
    <w:p w14:paraId="70D764A4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لبخند و نگاهي آشنا يافته‌ايم</w:t>
      </w:r>
    </w:p>
    <w:p w14:paraId="123CE709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577F6B2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بدين‌گونه</w:t>
      </w:r>
    </w:p>
    <w:p w14:paraId="263FEDDF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خاکِ پوسيده‌يي که ابرِ پَست</w:t>
      </w:r>
    </w:p>
    <w:p w14:paraId="7D954A5E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</w:t>
      </w:r>
      <w:r>
        <w:rPr>
          <w:rFonts w:hint="cs"/>
          <w:rtl/>
          <w:lang w:bidi="fa-IR"/>
        </w:rPr>
        <w:t xml:space="preserve"> بر آن باريده است</w:t>
      </w:r>
    </w:p>
    <w:p w14:paraId="6352E77D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پايگاهي پابرجا يافته‌ايم...</w:t>
      </w:r>
    </w:p>
    <w:p w14:paraId="7E87A376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496EC24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CEDE7BD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DDFFC26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آسمان</w:t>
      </w:r>
    </w:p>
    <w:p w14:paraId="44D92A60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بالاي خانه</w:t>
      </w:r>
    </w:p>
    <w:p w14:paraId="5A3B865B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بادها را تکرار مي‌کند</w:t>
      </w:r>
    </w:p>
    <w:p w14:paraId="389E36F6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باغچه از بهاري ديگر آبستن است</w:t>
      </w:r>
    </w:p>
    <w:p w14:paraId="28AF5668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زنبورِ کوچک</w:t>
      </w:r>
    </w:p>
    <w:p w14:paraId="6992A1DB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</w:t>
      </w:r>
      <w:r>
        <w:rPr>
          <w:rFonts w:hint="cs"/>
          <w:rtl/>
          <w:lang w:bidi="fa-IR"/>
        </w:rPr>
        <w:t xml:space="preserve"> گُلِ هر ساله را</w:t>
      </w:r>
    </w:p>
    <w:p w14:paraId="395832BD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موسمي که بايد</w:t>
      </w:r>
    </w:p>
    <w:p w14:paraId="079F50E2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</w:t>
      </w:r>
      <w:r>
        <w:rPr>
          <w:rFonts w:hint="cs"/>
          <w:rtl/>
          <w:lang w:bidi="fa-IR"/>
        </w:rPr>
        <w:t xml:space="preserve"> ديدار مي‌کند</w:t>
      </w:r>
      <w:r>
        <w:rPr>
          <w:rFonts w:hint="cs"/>
        </w:rPr>
        <w:t>.</w:t>
      </w:r>
    </w:p>
    <w:p w14:paraId="05EEA7E0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FAAF193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حياطِ خانه از عطري هذياني سرمست است</w:t>
      </w:r>
    </w:p>
    <w:p w14:paraId="4C026CE4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خرگوشي در علفِ تازه مي‌چرد.</w:t>
      </w:r>
    </w:p>
    <w:p w14:paraId="14185487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بر سرِ سنگ، حربايي هوشيار</w:t>
      </w:r>
    </w:p>
    <w:p w14:paraId="046F6F87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</w:t>
      </w:r>
      <w:r>
        <w:rPr>
          <w:rFonts w:hint="cs"/>
          <w:rtl/>
          <w:lang w:bidi="fa-IR"/>
        </w:rPr>
        <w:t xml:space="preserve"> در قلم‌روِ آفتابِ نيم‌جوش</w:t>
      </w:r>
    </w:p>
    <w:p w14:paraId="42162F29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نفس مي‌زند.</w:t>
      </w:r>
    </w:p>
    <w:p w14:paraId="681C1CAC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984D817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ابرها و همهمه‌ي دوردستِ شهر</w:t>
      </w:r>
    </w:p>
    <w:p w14:paraId="1862A986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آسمانِ بازيافته را</w:t>
      </w:r>
    </w:p>
    <w:p w14:paraId="1C0E31E1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تکرار مي‌کند</w:t>
      </w:r>
    </w:p>
    <w:p w14:paraId="679C410E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همچنان که گنجشک‌ها و</w:t>
      </w:r>
    </w:p>
    <w:p w14:paraId="70789864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</w:t>
      </w:r>
      <w:r>
        <w:rPr>
          <w:rFonts w:hint="cs"/>
          <w:rtl/>
          <w:lang w:bidi="fa-IR"/>
        </w:rPr>
        <w:t xml:space="preserve"> باد و</w:t>
      </w:r>
    </w:p>
    <w:p w14:paraId="5D7B1A27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</w:t>
      </w:r>
      <w:r>
        <w:rPr>
          <w:rFonts w:hint="cs"/>
          <w:rtl/>
          <w:lang w:bidi="fa-IR"/>
        </w:rPr>
        <w:t xml:space="preserve"> زمزمه‌ي پُرنيازِ رُستن</w:t>
      </w:r>
    </w:p>
    <w:p w14:paraId="56A744AD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گياهِ پُرشيرِ بياباني را</w:t>
      </w:r>
    </w:p>
    <w:p w14:paraId="6A027A03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در انتظارِ تابستاني که در راه است</w:t>
      </w:r>
    </w:p>
    <w:p w14:paraId="7C0FA4C5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خوابگاهِ ريشه‌ي سيرابش</w:t>
      </w:r>
    </w:p>
    <w:p w14:paraId="7F31180B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</w:t>
      </w:r>
      <w:r>
        <w:rPr>
          <w:rFonts w:hint="cs"/>
          <w:rtl/>
          <w:lang w:bidi="fa-IR"/>
        </w:rPr>
        <w:t xml:space="preserve"> بيدار مي‌کند</w:t>
      </w:r>
      <w:r>
        <w:rPr>
          <w:rFonts w:hint="cs"/>
        </w:rPr>
        <w:t>.</w:t>
      </w:r>
    </w:p>
    <w:p w14:paraId="19744F37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E0FB624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در تو نگاه مي‌کنم در تو نفس مي‌کشم</w:t>
      </w:r>
    </w:p>
    <w:p w14:paraId="5BCB4FA7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زندگي</w:t>
      </w:r>
    </w:p>
    <w:p w14:paraId="21BBABF0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تکرار مي‌کند</w:t>
      </w:r>
    </w:p>
    <w:p w14:paraId="37BFC9BD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به‌سانِ بهار</w:t>
      </w:r>
    </w:p>
    <w:p w14:paraId="53AB304D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آسمان را و علف را.</w:t>
      </w:r>
    </w:p>
    <w:p w14:paraId="6968CF3D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پاکي آسمان</w:t>
      </w:r>
    </w:p>
    <w:p w14:paraId="74E34C1F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رگِ من ادامه مي‌يابد.</w:t>
      </w:r>
    </w:p>
    <w:p w14:paraId="4EEC2FDB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5F4C24B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9CE9A01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5F6DB45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ديرگاهي‌ست که دستي بدانديش</w:t>
      </w:r>
    </w:p>
    <w:p w14:paraId="1A46EE24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دروازه‌ي کوتاهِ خانه‌ي ما را نکوفته است...</w:t>
      </w:r>
    </w:p>
    <w:p w14:paraId="2E2A8929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0DCB892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آنان بگو که با ما</w:t>
      </w:r>
    </w:p>
    <w:p w14:paraId="1EA1883E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</w:t>
      </w:r>
      <w:r>
        <w:rPr>
          <w:rFonts w:hint="cs"/>
          <w:rtl/>
          <w:lang w:bidi="fa-IR"/>
        </w:rPr>
        <w:t xml:space="preserve"> نيازِ شنيدنِشان نيست.</w:t>
      </w:r>
    </w:p>
    <w:p w14:paraId="35F465C6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آنان بگو که با تو</w:t>
      </w:r>
    </w:p>
    <w:p w14:paraId="7BF1400E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</w:t>
      </w:r>
      <w:r>
        <w:rPr>
          <w:rFonts w:hint="cs"/>
          <w:rtl/>
          <w:lang w:bidi="fa-IR"/>
        </w:rPr>
        <w:t xml:space="preserve"> مرا پرواي دوزخِ ديدارِ ايشان نيست</w:t>
      </w:r>
    </w:p>
    <w:p w14:paraId="71336533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پرنده‌ي سنگين‌بالِ جادويي را که نغمه‌پردازِ شبانگاه و بامدادِ ايشان است</w:t>
      </w:r>
    </w:p>
    <w:p w14:paraId="5BBE48FE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شاخسارِ تازه‌روي خانه‌ي ما مگذاري.</w:t>
      </w:r>
    </w:p>
    <w:p w14:paraId="2E030EAB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6567A28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آيينه و مهتاب و بستر بنگريم</w:t>
      </w:r>
    </w:p>
    <w:p w14:paraId="7E9927AB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دست‌هاي يک‌ديگر بنگريم،</w:t>
      </w:r>
    </w:p>
    <w:p w14:paraId="5493D4D7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دَر، ترانه‌ي آرامش‌انگيزش را</w:t>
      </w:r>
    </w:p>
    <w:p w14:paraId="46591066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سرودي جاويدان</w:t>
      </w:r>
    </w:p>
    <w:p w14:paraId="61D70027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مکرر کند.</w:t>
      </w:r>
    </w:p>
    <w:p w14:paraId="102DD5FA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9768A52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نگاهِ ما</w:t>
      </w:r>
    </w:p>
    <w:p w14:paraId="63A555F6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</w:t>
      </w:r>
      <w:bookmarkStart w:id="0" w:name="_GoBack"/>
      <w:bookmarkEnd w:id="0"/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نه در سکوتي پُردرد، نه در فريادي ممتد</w:t>
      </w:r>
    </w:p>
    <w:p w14:paraId="58DFA6F7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در بهاري پُرجويبار و پُرآفتاب</w:t>
      </w:r>
    </w:p>
    <w:p w14:paraId="17154174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ابديت پيوندد...</w:t>
      </w:r>
    </w:p>
    <w:p w14:paraId="3ADD5495" w14:textId="207FC69F" w:rsidR="000F1A67" w:rsidRDefault="00066146" w:rsidP="00700355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فروردين ۱۳۳۶</w:t>
      </w:r>
    </w:p>
    <w:p w14:paraId="60F39647" w14:textId="77777777" w:rsidR="00700355" w:rsidRPr="00700355" w:rsidRDefault="00700355" w:rsidP="00700355">
      <w:pPr>
        <w:pStyle w:val="where"/>
        <w:bidi/>
        <w:rPr>
          <w:rtl/>
          <w:lang w:bidi="fa-IR"/>
        </w:rPr>
      </w:pPr>
    </w:p>
    <w:p w14:paraId="10000BEF" w14:textId="77777777" w:rsidR="000F1A67" w:rsidRDefault="00066146" w:rsidP="00700355">
      <w:pPr>
        <w:rPr>
          <w:rtl/>
        </w:rPr>
      </w:pPr>
      <w:r>
        <w:t> </w:t>
      </w:r>
    </w:p>
    <w:p w14:paraId="6CD67835" w14:textId="77777777" w:rsidR="000F1A67" w:rsidRDefault="00066146" w:rsidP="00700355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 شهر سرد...</w:t>
      </w:r>
    </w:p>
    <w:p w14:paraId="5ADA871F" w14:textId="77777777" w:rsidR="00700355" w:rsidRDefault="00700355" w:rsidP="00700355">
      <w:pPr>
        <w:pStyle w:val="who"/>
        <w:bidi/>
        <w:rPr>
          <w:rFonts w:hint="cs"/>
          <w:rtl/>
          <w:lang w:bidi="fa-IR"/>
        </w:rPr>
      </w:pPr>
    </w:p>
    <w:p w14:paraId="196706E2" w14:textId="77777777" w:rsidR="00700355" w:rsidRPr="00700355" w:rsidRDefault="00700355" w:rsidP="00700355">
      <w:pPr>
        <w:pStyle w:val="why"/>
        <w:rPr>
          <w:lang w:bidi="fa-IR"/>
        </w:rPr>
      </w:pPr>
    </w:p>
    <w:p w14:paraId="7ACE85C8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صحرا آماده‌ي روشن شدن بود</w:t>
      </w:r>
    </w:p>
    <w:p w14:paraId="5FEF4583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شب از سماجت و اصرار دست مي‌کشيد.</w:t>
      </w:r>
    </w:p>
    <w:p w14:paraId="794A962B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D6FD8D2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خود گُرده‌هاي دشت را بر ارابه‌يي توفاني درنورديدم:</w:t>
      </w:r>
    </w:p>
    <w:p w14:paraId="06DDCB08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 نگاهِ سياهِ آزمندِ آنان بود تنها</w:t>
      </w:r>
    </w:p>
    <w:p w14:paraId="05C2A41D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از روشنايي صحرا جلو گرفت.</w:t>
      </w:r>
    </w:p>
    <w:p w14:paraId="171E947A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در آن هنگام که خورشيد</w:t>
      </w:r>
    </w:p>
    <w:p w14:paraId="0B32B8AE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عبوس و شکسته‌دل از دشت مي‌گذشت</w:t>
      </w:r>
    </w:p>
    <w:p w14:paraId="33E3B311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آسمانِ ناگزير را</w:t>
      </w:r>
    </w:p>
    <w:p w14:paraId="4159746F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ظلمتِ جاودانه</w:t>
      </w:r>
    </w:p>
    <w:p w14:paraId="1FD49753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</w:t>
      </w:r>
      <w:r>
        <w:rPr>
          <w:rFonts w:hint="cs"/>
          <w:rtl/>
          <w:lang w:bidi="fa-IR"/>
        </w:rPr>
        <w:t xml:space="preserve"> نفرين کرد</w:t>
      </w:r>
      <w:r>
        <w:rPr>
          <w:rFonts w:hint="cs"/>
        </w:rPr>
        <w:t>.</w:t>
      </w:r>
    </w:p>
    <w:p w14:paraId="39BE0C31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AE680C0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بادي خشمناک دو لنگه‌ي در را بر هم کوفت</w:t>
      </w:r>
    </w:p>
    <w:p w14:paraId="07E6347F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زني در انتظارِ شوي خويش، هراسان از جا برخاست.</w:t>
      </w:r>
    </w:p>
    <w:p w14:paraId="2578B173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چراغ از نفسِ بويناکِ باد فرومُرد</w:t>
      </w:r>
    </w:p>
    <w:p w14:paraId="223C3CEE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زن شربِ سياهي بر گيسوانِ پريشِ خويش افکند.</w:t>
      </w:r>
    </w:p>
    <w:p w14:paraId="7BFA3A1E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ديگر به جانبِ شهرِ تاريک بازنمي‌گرديم</w:t>
      </w:r>
    </w:p>
    <w:p w14:paraId="499491ED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من همه‌ي جهان را در پيراهنِ روشنِ تو خلاصه مي‌کنم.</w:t>
      </w:r>
    </w:p>
    <w:p w14:paraId="63AF02B1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C073916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C25D357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2297BFB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سپيده‌دمان را ديدم</w:t>
      </w:r>
    </w:p>
    <w:p w14:paraId="6C86420B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بر گُرده‌ي اسبي سرکش بر دروازه‌ي افق به انتظار ايستاده بود</w:t>
      </w:r>
    </w:p>
    <w:p w14:paraId="75A0957B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آنگاه سپيده‌دمان را ديدم که نالان و نفس‌گرفته، از مردمي که</w:t>
      </w:r>
    </w:p>
    <w:p w14:paraId="2C9388B2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ديگر هواي سخن گفتن به سر نداشتند دياري ناآشنا را راه مي‌پرسيد.</w:t>
      </w:r>
    </w:p>
    <w:p w14:paraId="32EFD5A1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در آن هنگام با خشمي پُرخروش به جانبِ شهرِ آشنا نگريست</w:t>
      </w:r>
    </w:p>
    <w:p w14:paraId="35E34779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سرزمينِ آنان را به پستي و تاريکي جاودانه دشنام گفت.</w:t>
      </w:r>
    </w:p>
    <w:p w14:paraId="6B39B975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08CA8CE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پدران از گورستان بازگشتند</w:t>
      </w:r>
    </w:p>
    <w:p w14:paraId="4F349E82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زنان، گرسنه بر بورياها خفته بودند.</w:t>
      </w:r>
    </w:p>
    <w:p w14:paraId="30B1B97E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کبوتري از بُرجِ کهنه به آسمانِ ناپيدا پرکشيد</w:t>
      </w:r>
    </w:p>
    <w:p w14:paraId="2D25EF91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مردي جنازه‌ي کودکي مرده‌زاد را بر درگاهِ تاريک نهاد.</w:t>
      </w:r>
    </w:p>
    <w:p w14:paraId="23644A85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98B96AC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ديگر به جانبِ شهرِ سرد بازنمي‌گرديم</w:t>
      </w:r>
    </w:p>
    <w:p w14:paraId="5B2033D4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من همه‌ي جهان را در پيراهنِ گرمِ تو خلاصه مي‌کنم.</w:t>
      </w:r>
    </w:p>
    <w:p w14:paraId="7D7122B4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84D59A9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A75956A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BF1E870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خنده‌ها چون قصيلِ خشکيده خش‌خشِ مرگ‌آور دارند.</w:t>
      </w:r>
    </w:p>
    <w:p w14:paraId="2A6EDDDE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سربازانِ مست در کوچه‌هاي بُن‌بست عربده مي‌کشند</w:t>
      </w:r>
    </w:p>
    <w:p w14:paraId="7A424491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قحبه‌يي از قعرِ شب با صداي بيمارش آوازي ماتمي مي‌خواند.</w:t>
      </w:r>
    </w:p>
    <w:p w14:paraId="5B4D7459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علف‌هاي تلخ در مزارعِ گنديده خواهد رُست</w:t>
      </w:r>
    </w:p>
    <w:p w14:paraId="457555F8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باران‌هاي زهر به کاريزهاي ويران خواهد ريخت،</w:t>
      </w:r>
    </w:p>
    <w:p w14:paraId="416FEA8D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لحظه‌يي تنها مگذار</w:t>
      </w:r>
    </w:p>
    <w:p w14:paraId="7D860CCB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از زرهِ نوازشت رويين‌تن کن.</w:t>
      </w:r>
    </w:p>
    <w:p w14:paraId="1AA5C554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به ظلمت گردن نمي‌نهم</w:t>
      </w:r>
    </w:p>
    <w:p w14:paraId="648FEB79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جهان را همه در پيراهنِ کوچکِ روشنت خلاصه کرده‌ام</w:t>
      </w:r>
    </w:p>
    <w:p w14:paraId="0049777F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ديگر به جانبِ آنان</w:t>
      </w:r>
    </w:p>
    <w:p w14:paraId="1D7A0440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باز</w:t>
      </w:r>
    </w:p>
    <w:p w14:paraId="6D01DF2B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نمي‌گردم</w:t>
      </w:r>
      <w:r>
        <w:rPr>
          <w:rFonts w:hint="cs"/>
        </w:rPr>
        <w:t>.</w:t>
      </w:r>
    </w:p>
    <w:p w14:paraId="2C09A0D1" w14:textId="20BA471E" w:rsidR="000F1A67" w:rsidRDefault="00066146" w:rsidP="00700355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6E415D3F" w14:textId="77777777" w:rsidR="00700355" w:rsidRPr="00700355" w:rsidRDefault="00700355" w:rsidP="00700355">
      <w:pPr>
        <w:pStyle w:val="where"/>
        <w:bidi/>
        <w:rPr>
          <w:rtl/>
          <w:lang w:bidi="fa-IR"/>
        </w:rPr>
      </w:pPr>
    </w:p>
    <w:p w14:paraId="100AEC4D" w14:textId="77777777" w:rsidR="000F1A67" w:rsidRDefault="00066146" w:rsidP="00700355">
      <w:pPr>
        <w:rPr>
          <w:rtl/>
        </w:rPr>
      </w:pPr>
      <w:r>
        <w:t> </w:t>
      </w:r>
    </w:p>
    <w:p w14:paraId="0E180A29" w14:textId="77777777" w:rsidR="000F1A67" w:rsidRDefault="00066146" w:rsidP="00700355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همسفر</w:t>
      </w:r>
    </w:p>
    <w:p w14:paraId="0C7E94D2" w14:textId="77777777" w:rsidR="00700355" w:rsidRDefault="00700355" w:rsidP="00700355">
      <w:pPr>
        <w:pStyle w:val="who"/>
        <w:bidi/>
        <w:rPr>
          <w:rFonts w:hint="cs"/>
          <w:rtl/>
          <w:lang w:bidi="fa-IR"/>
        </w:rPr>
      </w:pPr>
    </w:p>
    <w:p w14:paraId="5BB097BE" w14:textId="77777777" w:rsidR="00700355" w:rsidRPr="00700355" w:rsidRDefault="00700355" w:rsidP="00700355">
      <w:pPr>
        <w:pStyle w:val="why"/>
        <w:rPr>
          <w:lang w:bidi="fa-IR"/>
        </w:rPr>
      </w:pPr>
    </w:p>
    <w:p w14:paraId="4B4A859C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سرکش و سرسبز و پيچنده</w:t>
      </w:r>
    </w:p>
    <w:p w14:paraId="04F48CCA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</w:t>
      </w:r>
      <w:r>
        <w:rPr>
          <w:rFonts w:hint="cs"/>
          <w:rtl/>
          <w:lang w:bidi="fa-IR"/>
        </w:rPr>
        <w:t xml:space="preserve"> گياهي</w:t>
      </w:r>
    </w:p>
    <w:p w14:paraId="34C9D010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ديوارِ کهنه‌ي باغ را فروپوشيده است.</w:t>
      </w:r>
    </w:p>
    <w:p w14:paraId="3D3FD5DF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4FCA09B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اين سو ديوار ديگر به جز جرزي از بهار نيست،</w:t>
      </w:r>
    </w:p>
    <w:p w14:paraId="7AAA36EB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جراحاتِ آجرها را مرهم سبزِ برگ شفا بخشيده است.</w:t>
      </w:r>
    </w:p>
    <w:p w14:paraId="6F09C2B0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47EDABD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از آن سوي ديگر</w:t>
      </w:r>
    </w:p>
    <w:p w14:paraId="719A67CA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</w:t>
      </w:r>
      <w:r>
        <w:rPr>
          <w:rFonts w:hint="cs"/>
          <w:rtl/>
          <w:lang w:bidi="fa-IR"/>
        </w:rPr>
        <w:t xml:space="preserve"> گياهِ پيچنده</w:t>
      </w:r>
    </w:p>
    <w:p w14:paraId="4B8C9623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خيزابي لب‌پرزنان سايباني بر پي‌گاهِ ديوار افکنده است!</w:t>
      </w:r>
    </w:p>
    <w:p w14:paraId="6B6889D0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رطوبتِ ويران‌کننده، از تبِ پُرحرارتِ رويشِ گياه، جرزها را رها مي‌کند</w:t>
      </w:r>
    </w:p>
    <w:p w14:paraId="247BED3F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ديوار، در حرارتي کيف‌ناک بر بنيادِ خويش استوارتر مي‌گردد</w:t>
      </w:r>
    </w:p>
    <w:p w14:paraId="414946F4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عابري رنجور در سايه‌فرشِ آن سوي باغ</w:t>
      </w:r>
    </w:p>
    <w:p w14:paraId="3333D9E8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خستگي راهِ بي‌منظر و بي‌گياه</w:t>
      </w:r>
    </w:p>
    <w:p w14:paraId="673B55E5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مي‌آسايد...</w:t>
      </w:r>
    </w:p>
    <w:p w14:paraId="6A5B305E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همه آن کسان که به عشقي تن در نمي‌دهند چرا که ايمانِ خود را از دست داده‌اند!ــ:</w:t>
      </w:r>
    </w:p>
    <w:p w14:paraId="475B81DB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تنِ من گياهي خزنده هست</w:t>
      </w:r>
    </w:p>
    <w:p w14:paraId="1C918421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مرا فتح مي‌کند</w:t>
      </w:r>
    </w:p>
    <w:p w14:paraId="1586AA1A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من اکنون جز تصويري از او نيستم!</w:t>
      </w:r>
    </w:p>
    <w:p w14:paraId="6A385F31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FA8BA0A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جزيي از تواَم اي طبيعتِ بي‌دريغي که ديگر نه زمان و نه مرگ، هيچ يک عطشِ مرا از سرچشمه‌ي وجود و خيالت بي‌نياز نمي‌کند!</w:t>
      </w:r>
    </w:p>
    <w:p w14:paraId="56F5BFF0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CD13DC5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23B7166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D7A5727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چينه‌ام من پيچکم من آميزه‌ي چينه و پيچکم</w:t>
      </w:r>
    </w:p>
    <w:p w14:paraId="096E722D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چينه‌اي تو پيچک‌اي تو آميزه‌ي مادر و کودکي.</w:t>
      </w:r>
    </w:p>
    <w:p w14:paraId="6D1ED753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3378715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 دستانِ بي‌غبارِ پُرپرهيزي که مرا به هنگامِ نوازش‌هاي مادرانه از جفتِ آگاهي به وجودِ دشمنان و سياه‌دلان غرقه‌ي اندوه مي‌کنيد! مرا به ايمانِ دورانِ جنيني خويش بازگردانيد تا ديگرباره با کلماتي که کنون جز از فريب و بدي سخن نمي‌گويد، سرودِ نيکي و راستي بشنوم.</w:t>
      </w:r>
    </w:p>
    <w:p w14:paraId="14461B1B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08A928E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 همسفر که رازِ قدرت‌هاي بي‌کرانِ تو بر من پوشيده است! ــ مرا به شهرِ سپيده‌دم، به واحه‌ي پاکي و راستي بازگردان! مرا به دورانِ ناآگاهي خويش بازگردان تا علف‌ها به جانبِ من برويند</w:t>
      </w:r>
    </w:p>
    <w:p w14:paraId="3F2530D2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من به‌سانِ کندو با نيشِ شيرينِ هزاران زنبورِ خُرد از عسلِ مقدس آکنده شوم،</w:t>
      </w:r>
    </w:p>
    <w:p w14:paraId="10CEBCF6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چون زني نوبار</w:t>
      </w:r>
    </w:p>
    <w:p w14:paraId="6633E695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وحشتي کيف‌ناک</w:t>
      </w:r>
    </w:p>
    <w:p w14:paraId="7021CB53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نخستين جنبش‌هاي جنين را به انتظارِ هيجان‌انگيزِ تولدِ نوزادي دلبند مبدل کنم که من او را </w:t>
      </w:r>
      <w:r>
        <w:rPr>
          <w:rFonts w:hint="cs"/>
          <w:b/>
          <w:bCs/>
          <w:rtl/>
          <w:lang w:bidi="fa-IR"/>
        </w:rPr>
        <w:t>بازيافتگي خواهم ناميد. هم‌بسترِ ظلماني‌ترين شب‌هاي از دست‌دادگي! ــ من او را يازيافتگي نام خواهم نهاد.</w:t>
      </w:r>
    </w:p>
    <w:p w14:paraId="2C820641" w14:textId="766B9E18" w:rsidR="000F1A67" w:rsidRDefault="00066146" w:rsidP="00700355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199CEAFE" w14:textId="77777777" w:rsidR="00700355" w:rsidRPr="00700355" w:rsidRDefault="00700355" w:rsidP="00700355">
      <w:pPr>
        <w:pStyle w:val="where"/>
        <w:bidi/>
        <w:rPr>
          <w:rtl/>
          <w:lang w:bidi="fa-IR"/>
        </w:rPr>
      </w:pPr>
    </w:p>
    <w:p w14:paraId="1336C0E2" w14:textId="77777777" w:rsidR="000F1A67" w:rsidRDefault="00066146" w:rsidP="00700355">
      <w:pPr>
        <w:rPr>
          <w:rtl/>
        </w:rPr>
      </w:pPr>
      <w:r>
        <w:t> </w:t>
      </w:r>
    </w:p>
    <w:p w14:paraId="65EE9A7F" w14:textId="77777777" w:rsidR="000F1A67" w:rsidRDefault="00066146" w:rsidP="00700355">
      <w:pPr>
        <w:pStyle w:val="poem"/>
        <w:rPr>
          <w:rFonts w:hint="cs"/>
          <w:rtl/>
          <w:lang w:bidi="fa-IR"/>
        </w:rPr>
      </w:pPr>
      <w:r w:rsidRPr="00700355">
        <w:rPr>
          <w:rFonts w:hint="cs"/>
          <w:rtl/>
        </w:rPr>
        <w:t>باغ</w:t>
      </w:r>
      <w:r>
        <w:rPr>
          <w:rFonts w:hint="cs"/>
          <w:rtl/>
          <w:lang w:bidi="fa-IR"/>
        </w:rPr>
        <w:t xml:space="preserve"> آينه</w:t>
      </w:r>
    </w:p>
    <w:p w14:paraId="5313EBF0" w14:textId="77777777" w:rsidR="00700355" w:rsidRDefault="00700355" w:rsidP="00700355">
      <w:pPr>
        <w:pStyle w:val="who"/>
        <w:bidi/>
        <w:rPr>
          <w:rFonts w:hint="cs"/>
          <w:rtl/>
          <w:lang w:bidi="fa-IR"/>
        </w:rPr>
      </w:pPr>
    </w:p>
    <w:p w14:paraId="713E19AB" w14:textId="77777777" w:rsidR="00700355" w:rsidRPr="00700355" w:rsidRDefault="00700355" w:rsidP="00700355">
      <w:pPr>
        <w:pStyle w:val="why"/>
        <w:rPr>
          <w:lang w:bidi="fa-IR"/>
        </w:rPr>
      </w:pPr>
    </w:p>
    <w:p w14:paraId="0DA9DCE5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چراغي به دستم چراغي در برابرم.</w:t>
      </w:r>
    </w:p>
    <w:p w14:paraId="488C001A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به جنگِ سياهي مي‌روم.</w:t>
      </w:r>
    </w:p>
    <w:p w14:paraId="3DECC727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FA0F79D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گهواره‌هاي خستگي</w:t>
      </w:r>
    </w:p>
    <w:p w14:paraId="1D4810B6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</w:t>
      </w:r>
      <w:r>
        <w:rPr>
          <w:rFonts w:hint="cs"/>
          <w:rtl/>
          <w:lang w:bidi="fa-IR"/>
        </w:rPr>
        <w:t xml:space="preserve"> از کشاکشِ رفت‌وآمدها</w:t>
      </w:r>
    </w:p>
    <w:p w14:paraId="70B5E550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بازايستاده‌اند،</w:t>
      </w:r>
    </w:p>
    <w:p w14:paraId="0D2B2E0B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خورشيدي از اعماق</w:t>
      </w:r>
    </w:p>
    <w:p w14:paraId="4C9218C3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کهکشان‌هاي خاکستر شده را روشن مي‌کند.</w:t>
      </w:r>
    </w:p>
    <w:p w14:paraId="1BCCD698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C515253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6CFEA1A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154F13E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فريادهاي عاصي آذرخش ــ</w:t>
      </w:r>
    </w:p>
    <w:p w14:paraId="52B78C7F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هنگامي که تگرگ</w:t>
      </w:r>
    </w:p>
    <w:p w14:paraId="6695CE15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در بطنِ بي‌قرارِ ابر</w:t>
      </w:r>
    </w:p>
    <w:p w14:paraId="1C0FF5B1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</w:t>
      </w:r>
      <w:r>
        <w:rPr>
          <w:rFonts w:hint="cs"/>
          <w:rtl/>
          <w:lang w:bidi="fa-IR"/>
        </w:rPr>
        <w:t xml:space="preserve"> نطفه مي‌بندد.</w:t>
      </w:r>
    </w:p>
    <w:p w14:paraId="2B5136A8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دردِ خاموش‌وارِ تاک ــ</w:t>
      </w:r>
    </w:p>
    <w:p w14:paraId="65AA9D13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هنگامي که غوره‌ي خُرد</w:t>
      </w:r>
    </w:p>
    <w:p w14:paraId="5D58DE22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در انتهاي شاخسارِ طولاني پيچ‌پيچ جوانه مي‌زند</w:t>
      </w:r>
      <w:r>
        <w:rPr>
          <w:rFonts w:hint="cs"/>
        </w:rPr>
        <w:t>.</w:t>
      </w:r>
    </w:p>
    <w:p w14:paraId="354E9E56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فريادِ من همه گريزِ از درد بود</w:t>
      </w:r>
    </w:p>
    <w:p w14:paraId="241D16DF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من در وحشت‌انگيزترينِ شب‌ها آفتاب را به دعايي نوميدوار طلب مي‌کرده‌ام</w:t>
      </w:r>
    </w:p>
    <w:p w14:paraId="0B032362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2712D30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ADF41F6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1F244B3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از خورشيدها آمده‌اي از سپيده‌دم‌ها آمده‌اي</w:t>
      </w:r>
    </w:p>
    <w:p w14:paraId="464241B2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از آينه‌ها و ابريشم‌ها آمده‌اي.</w:t>
      </w:r>
    </w:p>
    <w:p w14:paraId="76DF2C1F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AAC85AA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790B3E1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551B8E0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خلئي که نه خدا بود و نه آتش، نگاه و اعتمادِ تو را به دعايي نوميدوار طلب کرده بودم.</w:t>
      </w:r>
    </w:p>
    <w:p w14:paraId="2B2E1FB3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382E3F4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جرياني جدي</w:t>
      </w:r>
    </w:p>
    <w:p w14:paraId="6F6FDDE1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فاصله‌ي دو مرگ</w:t>
      </w:r>
    </w:p>
    <w:p w14:paraId="31A00390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تهي ميانِ دو تنهايي ــ</w:t>
      </w:r>
    </w:p>
    <w:p w14:paraId="62B58AB2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[نگاه و اعتمادِ تو بدين‌گونه است!]</w:t>
      </w:r>
    </w:p>
    <w:p w14:paraId="6996B144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51B7F67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AF37C5F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9F6F5D9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شادي تو بي‌رحم است و بزرگوار</w:t>
      </w:r>
    </w:p>
    <w:p w14:paraId="6242352F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نفس‌ات در دست‌هاي خالي من ترانه و سبزي‌ست</w:t>
      </w:r>
    </w:p>
    <w:p w14:paraId="20FF447C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BF31EE9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</w:t>
      </w:r>
    </w:p>
    <w:p w14:paraId="38F5D6FE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برمي‌خيزم!</w:t>
      </w:r>
    </w:p>
    <w:p w14:paraId="4A459BF9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B7D8728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چراغي در دست، چراغي در دلم.</w:t>
      </w:r>
    </w:p>
    <w:p w14:paraId="49B6F25B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زنگارِ روحم را صيقل مي‌زنم.</w:t>
      </w:r>
    </w:p>
    <w:p w14:paraId="0A7C6B66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آينه‌يي برابرِ آينه‌ات مي‌گذارم</w:t>
      </w:r>
    </w:p>
    <w:p w14:paraId="6230CF77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با تو</w:t>
      </w:r>
    </w:p>
    <w:p w14:paraId="0593F6E7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     </w:t>
      </w:r>
      <w:r>
        <w:rPr>
          <w:rFonts w:hint="cs"/>
          <w:rtl/>
          <w:lang w:bidi="fa-IR"/>
        </w:rPr>
        <w:t xml:space="preserve"> ابديتي بسازم.</w:t>
      </w:r>
    </w:p>
    <w:p w14:paraId="2ABD549D" w14:textId="7C4F32F7" w:rsidR="000F1A67" w:rsidRDefault="00066146" w:rsidP="00700355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۱۳۳۶</w:t>
      </w:r>
    </w:p>
    <w:p w14:paraId="70E579AE" w14:textId="77777777" w:rsidR="00700355" w:rsidRPr="00700355" w:rsidRDefault="00700355" w:rsidP="00700355">
      <w:pPr>
        <w:pStyle w:val="where"/>
        <w:bidi/>
        <w:rPr>
          <w:rtl/>
          <w:lang w:bidi="fa-IR"/>
        </w:rPr>
      </w:pPr>
    </w:p>
    <w:p w14:paraId="5FDB0F94" w14:textId="36D29624" w:rsidR="000F1A67" w:rsidRDefault="00066146" w:rsidP="00700355">
      <w:pPr>
        <w:rPr>
          <w:rtl/>
        </w:rPr>
      </w:pPr>
      <w:r>
        <w:t> </w:t>
      </w:r>
      <w:r w:rsidR="00700355">
        <w:tab/>
      </w:r>
    </w:p>
    <w:p w14:paraId="71F18D69" w14:textId="77777777" w:rsidR="000F1A67" w:rsidRDefault="00066146" w:rsidP="00700355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مرثيه</w:t>
      </w:r>
    </w:p>
    <w:p w14:paraId="3E4F4B3A" w14:textId="77777777" w:rsidR="00700355" w:rsidRDefault="00700355" w:rsidP="00700355">
      <w:pPr>
        <w:pStyle w:val="who"/>
        <w:bidi/>
        <w:rPr>
          <w:rFonts w:hint="cs"/>
          <w:rtl/>
          <w:lang w:bidi="fa-IR"/>
        </w:rPr>
      </w:pPr>
    </w:p>
    <w:p w14:paraId="6FEF40BD" w14:textId="77777777" w:rsidR="00700355" w:rsidRPr="00700355" w:rsidRDefault="00700355" w:rsidP="00700355">
      <w:pPr>
        <w:pStyle w:val="why"/>
        <w:rPr>
          <w:lang w:bidi="fa-IR"/>
        </w:rPr>
      </w:pPr>
    </w:p>
    <w:p w14:paraId="5ACADD85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نيمروز...</w:t>
      </w:r>
    </w:p>
    <w:p w14:paraId="33A11235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نيمروز...</w:t>
      </w:r>
    </w:p>
    <w:p w14:paraId="45443B64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5A757BF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بي‌آن‌که آفتاب را در نصف‌النهارِ خوف‌انگيزش بازببينيم،</w:t>
      </w:r>
    </w:p>
    <w:p w14:paraId="5FDE3438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پسِ ابرهاي کج، نقاب‌هاي گول و پرده‌هاي هزاران‌ريشگي باران آيا</w:t>
      </w:r>
    </w:p>
    <w:p w14:paraId="6A862F85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زمان از نيم‌وزِ موعود گذشته است</w:t>
      </w:r>
    </w:p>
    <w:p w14:paraId="38D9DFBA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شبِ جاودانه ديگر، چندان دور نيست؟</w:t>
      </w:r>
    </w:p>
    <w:p w14:paraId="1968B751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ستارگان، در انتظارِ فرمانِ آخرين به سردي مي‌گرايند</w:t>
      </w:r>
    </w:p>
    <w:p w14:paraId="614D629C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شبِ جاودانه را غروري به کمال بخشايند؟</w:t>
      </w:r>
    </w:p>
    <w:p w14:paraId="70CCDFBF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EB0A3DC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98B2A54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AE3B8A6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نيشخندها لبانِ تازه‌تري مي‌جويند</w:t>
      </w:r>
    </w:p>
    <w:p w14:paraId="1D2F93DF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چندان‌که از جُستجوي بي‌حاصل بازمي‌مانند</w:t>
      </w:r>
    </w:p>
    <w:p w14:paraId="45488424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لبانِ ما بازمي‌آيند.</w:t>
      </w:r>
    </w:p>
    <w:p w14:paraId="0A02206A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EA232FD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F8ADB63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D0F701C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راه‌هاي پُرغبار، مسافرانِ خسته فرامي‌رسند...</w:t>
      </w:r>
    </w:p>
    <w:p w14:paraId="244CA17D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ADBFE8B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 xml:space="preserve">ــ </w:t>
      </w:r>
      <w:r>
        <w:rPr>
          <w:rFonts w:hint="cs"/>
          <w:b/>
          <w:bCs/>
          <w:rtl/>
          <w:lang w:bidi="fa-IR"/>
        </w:rPr>
        <w:t>شست‌وشوي پاهاي آبلگونِ شما را آبِ عطرآلوده فراهم کرده‌ايم</w:t>
      </w:r>
    </w:p>
    <w:p w14:paraId="54C0F4EF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اي مردانِ خسته</w:t>
      </w:r>
    </w:p>
    <w:p w14:paraId="098157E2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به خانه‌هاي ما فرود آييد!</w:t>
      </w:r>
      <w:r>
        <w:rPr>
          <w:rFonts w:hint="cs"/>
          <w:b/>
          <w:bCs/>
        </w:rPr>
        <w:t>»</w:t>
      </w:r>
    </w:p>
    <w:p w14:paraId="42153186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219B2E7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 xml:space="preserve">ــ </w:t>
      </w:r>
      <w:r>
        <w:rPr>
          <w:rFonts w:hint="cs"/>
          <w:b/>
          <w:bCs/>
          <w:rtl/>
          <w:lang w:bidi="fa-IR"/>
        </w:rPr>
        <w:t>در بستري حقير، اميدي به جهان آمده است.</w:t>
      </w:r>
    </w:p>
    <w:p w14:paraId="6EF11DDC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اي باکرگانِ اورشليم! راهِ بيت‌اللحم کجاست؟</w:t>
      </w:r>
      <w:r>
        <w:rPr>
          <w:rFonts w:hint="cs"/>
          <w:b/>
          <w:bCs/>
        </w:rPr>
        <w:t>»</w:t>
      </w:r>
    </w:p>
    <w:p w14:paraId="331367E0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A84C5E2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زائرانِ خسته، سرودگويان از دروازه‌ي بيت‌اللحم مي‌گذرند و در </w:t>
      </w:r>
      <w:r>
        <w:rPr>
          <w:rFonts w:hint="cs"/>
          <w:b/>
          <w:bCs/>
          <w:rtl/>
          <w:lang w:bidi="fa-IR"/>
        </w:rPr>
        <w:t>جُل‌جُتاي چشم‌به‌راه، جوانه‌اي کاج، در انتظارِ آن‌که به هيأتِ صليبي درآيد، در خاموشي شتاب آلوده‌ي خويش، به جانبِ آسمانِ تهي قد مي‌کشد.</w:t>
      </w:r>
    </w:p>
    <w:p w14:paraId="22A829D9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85A2CE5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6791679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E5FEC2A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نيمروز...</w:t>
      </w:r>
    </w:p>
    <w:p w14:paraId="10F3B052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نيمروز...</w:t>
      </w:r>
    </w:p>
    <w:p w14:paraId="6FC001F1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41777AF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 xml:space="preserve">ــ </w:t>
      </w:r>
      <w:r>
        <w:rPr>
          <w:rFonts w:hint="cs"/>
          <w:b/>
          <w:bCs/>
          <w:rtl/>
          <w:lang w:bidi="fa-IR"/>
        </w:rPr>
        <w:t>در پسِ ابر و نقاب و پرده، آيا</w:t>
      </w:r>
    </w:p>
    <w:p w14:paraId="03573517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زمان از نيمروز گذشته است؟</w:t>
      </w:r>
    </w:p>
    <w:p w14:paraId="439C75E4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و شبِ جاودانه آيا</w:t>
      </w:r>
    </w:p>
    <w:p w14:paraId="6463910E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ديگر چندان دور نيست؟</w:t>
      </w:r>
      <w:r>
        <w:rPr>
          <w:rFonts w:hint="cs"/>
          <w:b/>
          <w:bCs/>
        </w:rPr>
        <w:t>»</w:t>
      </w:r>
    </w:p>
    <w:p w14:paraId="5AC0AF22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D0B9E85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زميني که به سردي مي‌گرايد، ديگر سخني ندارد.</w:t>
      </w:r>
    </w:p>
    <w:p w14:paraId="31CD0EC3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آنجا که جنگ‌آورانِ کهن گريستند</w:t>
      </w:r>
    </w:p>
    <w:p w14:paraId="22BC1C65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گريه پاسخي به خاموشي ابدي بود.</w:t>
      </w:r>
    </w:p>
    <w:p w14:paraId="259A0218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04F1D6D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62895BF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E058E3D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عيسا بر صليبي بيهوده مرده است.</w:t>
      </w:r>
    </w:p>
    <w:p w14:paraId="262E8970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حنجره‌هاي تهي، سرودي ديگرگونه مي‌خوانند، گويي خداوندِ بيمار درگذشته است.</w:t>
      </w:r>
    </w:p>
    <w:p w14:paraId="625B47E8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هان! عزاي جاودانه آيا از چه هنگام آغاز گشته است؟</w:t>
      </w:r>
    </w:p>
    <w:p w14:paraId="62E26E4A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3ADF303" w14:textId="77777777" w:rsidR="000F1A67" w:rsidRDefault="00066146" w:rsidP="0070035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635083AB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2D81F33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رگبارهاي اشک، شوره‌زارِ ابدي را باور نمي‌کند.</w:t>
      </w:r>
    </w:p>
    <w:p w14:paraId="5831A677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رگبارِ اشک، شوره‌زارِ ابدي را بارور نمي‌کند</w:t>
      </w:r>
    </w:p>
    <w:p w14:paraId="03CC1341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رگبارهاي اشک، بي‌حاصل است</w:t>
      </w:r>
    </w:p>
    <w:p w14:paraId="470B46EE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کاجِ سرفرازِ صليب چنان پُربار است</w:t>
      </w:r>
    </w:p>
    <w:p w14:paraId="16ACF9A5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مريمِ سوگوار</w:t>
      </w:r>
    </w:p>
    <w:p w14:paraId="04F1F8F9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عيساي مصلوبش را بازنمي‌شناسد.</w:t>
      </w:r>
    </w:p>
    <w:p w14:paraId="51E92D9D" w14:textId="77777777" w:rsidR="000F1A67" w:rsidRDefault="00066146" w:rsidP="0070035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987D2F9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انتهاي آسمانِ خالي، ديواري عظيم فروريخته است</w:t>
      </w:r>
    </w:p>
    <w:p w14:paraId="6AB58CB8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فريادِ سرگردانِ تو</w:t>
      </w:r>
    </w:p>
    <w:p w14:paraId="51E46F32" w14:textId="77777777" w:rsidR="000F1A67" w:rsidRDefault="00066146" w:rsidP="007003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ديگر به سوي تو بازنخواهد گشت...</w:t>
      </w:r>
    </w:p>
    <w:p w14:paraId="3AAC6D14" w14:textId="0305BF46" w:rsidR="000F1A67" w:rsidRDefault="00066146" w:rsidP="00700355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6DBECF5C" w14:textId="77777777" w:rsidR="00700355" w:rsidRPr="00700355" w:rsidRDefault="00700355" w:rsidP="00700355">
      <w:pPr>
        <w:pStyle w:val="where"/>
        <w:bidi/>
        <w:rPr>
          <w:rtl/>
          <w:lang w:bidi="fa-IR"/>
        </w:rPr>
      </w:pPr>
    </w:p>
    <w:sectPr w:rsidR="00700355" w:rsidRPr="00700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77A"/>
    <w:multiLevelType w:val="multilevel"/>
    <w:tmpl w:val="EE8A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2703A"/>
    <w:multiLevelType w:val="multilevel"/>
    <w:tmpl w:val="7152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35521"/>
    <w:multiLevelType w:val="multilevel"/>
    <w:tmpl w:val="23F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072B3"/>
    <w:multiLevelType w:val="multilevel"/>
    <w:tmpl w:val="14FC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66146"/>
    <w:rsid w:val="00066146"/>
    <w:rsid w:val="000F1A67"/>
    <w:rsid w:val="0070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9427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5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3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5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5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5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5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0035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0035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00355"/>
    <w:pPr>
      <w:bidi/>
    </w:pPr>
  </w:style>
  <w:style w:type="paragraph" w:customStyle="1" w:styleId="num">
    <w:name w:val="num"/>
    <w:basedOn w:val="poem"/>
    <w:qFormat/>
    <w:rsid w:val="00700355"/>
    <w:pPr>
      <w:spacing w:before="240"/>
    </w:pPr>
  </w:style>
  <w:style w:type="paragraph" w:customStyle="1" w:styleId="body">
    <w:name w:val="body"/>
    <w:basedOn w:val="Normal"/>
    <w:qFormat/>
    <w:rsid w:val="00700355"/>
    <w:rPr>
      <w:color w:val="000000"/>
    </w:rPr>
  </w:style>
  <w:style w:type="paragraph" w:customStyle="1" w:styleId="when">
    <w:name w:val="when"/>
    <w:basedOn w:val="who"/>
    <w:next w:val="where"/>
    <w:qFormat/>
    <w:rsid w:val="00700355"/>
    <w:pPr>
      <w:spacing w:before="360"/>
    </w:pPr>
  </w:style>
  <w:style w:type="paragraph" w:customStyle="1" w:styleId="where">
    <w:name w:val="where"/>
    <w:basedOn w:val="when"/>
    <w:next w:val="NoSpacing"/>
    <w:qFormat/>
    <w:rsid w:val="00700355"/>
    <w:pPr>
      <w:spacing w:before="0"/>
    </w:pPr>
  </w:style>
  <w:style w:type="paragraph" w:styleId="NoSpacing">
    <w:name w:val="No Spacing"/>
    <w:uiPriority w:val="1"/>
    <w:qFormat/>
    <w:rsid w:val="0070035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0035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0035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5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5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035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03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35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035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00355"/>
    <w:rPr>
      <w:b/>
      <w:bCs/>
    </w:rPr>
  </w:style>
  <w:style w:type="character" w:styleId="Emphasis">
    <w:name w:val="Emphasis"/>
    <w:uiPriority w:val="20"/>
    <w:qFormat/>
    <w:rsid w:val="00700355"/>
    <w:rPr>
      <w:i/>
      <w:iCs/>
    </w:rPr>
  </w:style>
  <w:style w:type="paragraph" w:styleId="ListParagraph">
    <w:name w:val="List Paragraph"/>
    <w:basedOn w:val="Normal"/>
    <w:uiPriority w:val="34"/>
    <w:qFormat/>
    <w:rsid w:val="0070035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0035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03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5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35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0035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0035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0035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0035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0035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035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5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3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5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5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5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5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0035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0035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00355"/>
    <w:pPr>
      <w:bidi/>
    </w:pPr>
  </w:style>
  <w:style w:type="paragraph" w:customStyle="1" w:styleId="num">
    <w:name w:val="num"/>
    <w:basedOn w:val="poem"/>
    <w:qFormat/>
    <w:rsid w:val="00700355"/>
    <w:pPr>
      <w:spacing w:before="240"/>
    </w:pPr>
  </w:style>
  <w:style w:type="paragraph" w:customStyle="1" w:styleId="body">
    <w:name w:val="body"/>
    <w:basedOn w:val="Normal"/>
    <w:qFormat/>
    <w:rsid w:val="00700355"/>
    <w:rPr>
      <w:color w:val="000000"/>
    </w:rPr>
  </w:style>
  <w:style w:type="paragraph" w:customStyle="1" w:styleId="when">
    <w:name w:val="when"/>
    <w:basedOn w:val="who"/>
    <w:next w:val="where"/>
    <w:qFormat/>
    <w:rsid w:val="00700355"/>
    <w:pPr>
      <w:spacing w:before="360"/>
    </w:pPr>
  </w:style>
  <w:style w:type="paragraph" w:customStyle="1" w:styleId="where">
    <w:name w:val="where"/>
    <w:basedOn w:val="when"/>
    <w:next w:val="NoSpacing"/>
    <w:qFormat/>
    <w:rsid w:val="00700355"/>
    <w:pPr>
      <w:spacing w:before="0"/>
    </w:pPr>
  </w:style>
  <w:style w:type="paragraph" w:styleId="NoSpacing">
    <w:name w:val="No Spacing"/>
    <w:uiPriority w:val="1"/>
    <w:qFormat/>
    <w:rsid w:val="0070035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0035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0035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5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5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035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03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35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035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00355"/>
    <w:rPr>
      <w:b/>
      <w:bCs/>
    </w:rPr>
  </w:style>
  <w:style w:type="character" w:styleId="Emphasis">
    <w:name w:val="Emphasis"/>
    <w:uiPriority w:val="20"/>
    <w:qFormat/>
    <w:rsid w:val="00700355"/>
    <w:rPr>
      <w:i/>
      <w:iCs/>
    </w:rPr>
  </w:style>
  <w:style w:type="paragraph" w:styleId="ListParagraph">
    <w:name w:val="List Paragraph"/>
    <w:basedOn w:val="Normal"/>
    <w:uiPriority w:val="34"/>
    <w:qFormat/>
    <w:rsid w:val="0070035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0035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03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5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35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0035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0035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0035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0035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0035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035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2010-04-05T20:16:00Z</dcterms:created>
  <dcterms:modified xsi:type="dcterms:W3CDTF">2010-04-05T20:27:00Z</dcterms:modified>
</cp:coreProperties>
</file>