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27D4C" w14:textId="5C74C5D9" w:rsidR="00FB1D38" w:rsidRDefault="008B3301" w:rsidP="00921A90">
      <w:pPr>
        <w:pStyle w:val="poem"/>
        <w:rPr>
          <w:rtl/>
          <w:lang w:bidi="fa-IR"/>
        </w:rPr>
      </w:pPr>
      <w:r w:rsidRPr="008E13AD">
        <w:rPr>
          <w:rFonts w:hint="cs"/>
          <w:rtl/>
          <w:lang w:bidi="fa-IR"/>
        </w:rPr>
        <w:t>سرود</w:t>
      </w:r>
    </w:p>
    <w:p w14:paraId="06D6F60B" w14:textId="7E9E4BF7" w:rsidR="00921A90" w:rsidRDefault="00DD3889" w:rsidP="00921A90">
      <w:pPr>
        <w:pStyle w:val="who"/>
        <w:bidi/>
        <w:rPr>
          <w:rtl/>
          <w:lang w:bidi="fa-IR"/>
        </w:rPr>
      </w:pPr>
      <w:r w:rsidRPr="00DD3889">
        <w:rPr>
          <w:rtl/>
          <w:lang w:bidi="fa-IR"/>
        </w:rPr>
        <w:t xml:space="preserve">براي </w:t>
      </w:r>
      <w:r w:rsidRPr="00DD3889">
        <w:rPr>
          <w:b/>
          <w:bCs/>
          <w:rtl/>
          <w:lang w:bidi="fa-IR"/>
        </w:rPr>
        <w:t>پرويزِ شاپور</w:t>
      </w:r>
    </w:p>
    <w:p w14:paraId="2E3DDFA1" w14:textId="77777777" w:rsidR="00921A90" w:rsidRPr="00921A90" w:rsidRDefault="00921A90" w:rsidP="00921A90">
      <w:pPr>
        <w:pStyle w:val="why"/>
        <w:rPr>
          <w:lang w:bidi="fa-IR"/>
        </w:rPr>
      </w:pPr>
    </w:p>
    <w:p w14:paraId="335511F5" w14:textId="16B8EB59" w:rsidR="00921A90" w:rsidRDefault="00921A90" w:rsidP="00921A90">
      <w:pPr>
        <w:pStyle w:val="num"/>
        <w:rPr>
          <w:rtl/>
          <w:lang w:bidi="fa-IR"/>
        </w:rPr>
      </w:pPr>
    </w:p>
    <w:p w14:paraId="4F29703A" w14:textId="77777777" w:rsidR="00921A90" w:rsidRPr="008E13AD" w:rsidRDefault="00921A90" w:rsidP="00921A90">
      <w:pPr>
        <w:pStyle w:val="subname"/>
        <w:rPr>
          <w:lang w:bidi="fa-IR"/>
        </w:rPr>
      </w:pPr>
    </w:p>
    <w:p w14:paraId="03DFCB4E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برو، مردِ بيدار؛ اگر نيست کس</w:t>
      </w:r>
    </w:p>
    <w:p w14:paraId="3B872FA0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که دل با تو دارد، ممان يک نفس!</w:t>
      </w:r>
    </w:p>
    <w:p w14:paraId="4C3AE11F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09DB2D7E" w14:textId="32EB3052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همه روزگارت به تلخ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گذشت</w:t>
      </w:r>
    </w:p>
    <w:p w14:paraId="386CFC56" w14:textId="1CB0CC3B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شکر چند جوي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>، در اين تلخ‌دشت؟</w:t>
      </w:r>
    </w:p>
    <w:p w14:paraId="4819469C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0CB6A092" w14:textId="67553A05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به بيهوده جُستن فروکاست</w:t>
      </w:r>
      <w:r w:rsidR="008E13AD" w:rsidRPr="008E13AD">
        <w:rPr>
          <w:rFonts w:hint="cs"/>
          <w:rtl/>
          <w:lang w:bidi="fa-IR"/>
        </w:rPr>
        <w:t>ي</w:t>
      </w:r>
    </w:p>
    <w:p w14:paraId="553AC8F8" w14:textId="1319E1D5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قبا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خستگ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بر تن آراست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>،</w:t>
      </w:r>
    </w:p>
    <w:p w14:paraId="4B3CBA52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73C4A8AA" w14:textId="6E6A3400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قبا</w:t>
      </w:r>
      <w:r w:rsidR="008E13AD" w:rsidRPr="008E13AD">
        <w:rPr>
          <w:rFonts w:hint="cs"/>
          <w:rtl/>
          <w:lang w:bidi="fa-IR"/>
        </w:rPr>
        <w:t>يي</w:t>
      </w:r>
      <w:r w:rsidRPr="008E13AD">
        <w:rPr>
          <w:rFonts w:hint="cs"/>
          <w:rtl/>
          <w:lang w:bidi="fa-IR"/>
        </w:rPr>
        <w:t xml:space="preserve"> همه وصله بر وصله بر</w:t>
      </w:r>
    </w:p>
    <w:p w14:paraId="5A876988" w14:textId="402D4C50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قباي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ز نفرت بر او آستر.</w:t>
      </w:r>
    </w:p>
    <w:p w14:paraId="17E87647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4C0E3C89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rPr>
          <w:rFonts w:ascii="Times New Roman" w:hAnsi="Times New Roman" w:cs="Times New Roman"/>
        </w:rPr>
        <w:t>□</w:t>
      </w:r>
    </w:p>
    <w:p w14:paraId="59353D31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6A797071" w14:textId="2C918EFD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همه پايم از خستگ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ريش‌ريش</w:t>
      </w:r>
    </w:p>
    <w:p w14:paraId="4FDB919E" w14:textId="3B6D470D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نه راه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نه ذ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>‌روح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از پُشت و پيش.</w:t>
      </w:r>
    </w:p>
    <w:p w14:paraId="356E29D3" w14:textId="6F251673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نه وقت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ــ که واگردم از رفته‌راه ــ</w:t>
      </w:r>
    </w:p>
    <w:p w14:paraId="5E474BCF" w14:textId="0043AFD5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نه بخت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ــ که با سر درافتم به چاه ــ</w:t>
      </w:r>
    </w:p>
    <w:p w14:paraId="70341AF7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نه بيم و نه اميد و، از پيش و پس</w:t>
      </w:r>
    </w:p>
    <w:p w14:paraId="19FB5C9C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بيابان و خارِ بيابان و بس!</w:t>
      </w:r>
    </w:p>
    <w:p w14:paraId="5B1C8F48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71B1A95A" w14:textId="587EEC9C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چه حاصل اگر خامُش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بشکنم</w:t>
      </w:r>
    </w:p>
    <w:p w14:paraId="47BAC6A0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که: «ياران، در اين دشت تنها، منم»؟</w:t>
      </w:r>
    </w:p>
    <w:p w14:paraId="6362B560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5CD50821" w14:textId="1DD3F9BA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گرفتم به بانگ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گلو بردرم</w:t>
      </w:r>
    </w:p>
    <w:p w14:paraId="73A5B52C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که در دَم بسوزد چو خاکسترم،</w:t>
      </w:r>
    </w:p>
    <w:p w14:paraId="37245B5C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08D1B45D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گرفتم که تُندر فشاندم؛ چه سود</w:t>
      </w:r>
    </w:p>
    <w:p w14:paraId="70010263" w14:textId="32656910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کز اين هيمه ن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شعله خيزد نه دود.</w:t>
      </w:r>
    </w:p>
    <w:p w14:paraId="71C58F6A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431BD4A9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گرفتم که فرياد برداشتم</w:t>
      </w:r>
    </w:p>
    <w:p w14:paraId="1DBA3AAD" w14:textId="79C0F140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يک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تيغ در جانِ شب کاشتم؛</w:t>
      </w:r>
    </w:p>
    <w:p w14:paraId="0C69CC2D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مرا، تيغِ فرياد بُرَّنده نيست</w:t>
      </w:r>
    </w:p>
    <w:p w14:paraId="51CA9F35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در آن مُرده‌آباد که‌ش زنده نيست...</w:t>
      </w:r>
    </w:p>
    <w:p w14:paraId="654A8B52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77CFA52C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rPr>
          <w:rFonts w:ascii="Times New Roman" w:hAnsi="Times New Roman" w:cs="Times New Roman"/>
        </w:rPr>
        <w:t>□</w:t>
      </w:r>
    </w:p>
    <w:p w14:paraId="740087C3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53652A91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برو مردِ بيدار، اگر نيست کس</w:t>
      </w:r>
    </w:p>
    <w:p w14:paraId="6B1ED7B6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که دل با تو دارد، ممان يک نفس!</w:t>
      </w:r>
    </w:p>
    <w:p w14:paraId="1946558F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3A4D0CC4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بنه، خواب اگر خوشتر افتادِشان،</w:t>
      </w:r>
    </w:p>
    <w:p w14:paraId="38EF8F6C" w14:textId="268EC33C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 xml:space="preserve">که آخر دهد رنج، ره 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>ادِشان.</w:t>
      </w:r>
    </w:p>
    <w:p w14:paraId="595E025E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068DABB7" w14:textId="024D749A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بهل شب شود چ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>ره، تا بنگر</w:t>
      </w:r>
      <w:r w:rsidR="008E13AD" w:rsidRPr="008E13AD">
        <w:rPr>
          <w:rFonts w:hint="cs"/>
          <w:rtl/>
          <w:lang w:bidi="fa-IR"/>
        </w:rPr>
        <w:t>ي</w:t>
      </w:r>
    </w:p>
    <w:p w14:paraId="04013D9D" w14:textId="51E64B3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هم از اشکِشان سر زند اختر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>.</w:t>
      </w:r>
    </w:p>
    <w:p w14:paraId="3EA55101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67216A34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چو پوسيد چون لاشِ گنديده، شب،</w:t>
      </w:r>
    </w:p>
    <w:p w14:paraId="07F43ABD" w14:textId="77777777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کويرِ نفس‌مرده در گورِ تب؛</w:t>
      </w:r>
    </w:p>
    <w:p w14:paraId="3F7E2313" w14:textId="5DB9ED94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وُاميد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به جا مانده گر نيز هست</w:t>
      </w:r>
    </w:p>
    <w:p w14:paraId="65147581" w14:textId="5848E711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به سودا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عُزلت درِ خانه بست،</w:t>
      </w:r>
    </w:p>
    <w:p w14:paraId="5CECBB64" w14:textId="3507DE55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ببين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که از هولِ شب، اشکِ آب</w:t>
      </w:r>
    </w:p>
    <w:p w14:paraId="00DDC9E4" w14:textId="549FE6F2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بتوفد چنان کوره‌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آفتاب.</w:t>
      </w:r>
    </w:p>
    <w:p w14:paraId="5796EC25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53EE29BF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rPr>
          <w:rFonts w:ascii="Times New Roman" w:hAnsi="Times New Roman" w:cs="Times New Roman"/>
        </w:rPr>
        <w:t>□</w:t>
      </w:r>
    </w:p>
    <w:p w14:paraId="72C475AD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75E36043" w14:textId="3D7FA26D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برو مردِ ب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>دار؛ اگر ن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>ست کس</w:t>
      </w:r>
    </w:p>
    <w:p w14:paraId="2EF0D244" w14:textId="2A56ECD0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 xml:space="preserve">که دل با تو دارد، ممان 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>ک نفس!</w:t>
      </w:r>
    </w:p>
    <w:p w14:paraId="67BF5224" w14:textId="77777777" w:rsidR="00FB1D38" w:rsidRPr="008E13AD" w:rsidRDefault="008B3301" w:rsidP="00921A90">
      <w:pPr>
        <w:pStyle w:val="body"/>
        <w:bidi/>
        <w:rPr>
          <w:rtl/>
        </w:rPr>
      </w:pPr>
      <w:r w:rsidRPr="008E13AD">
        <w:t> </w:t>
      </w:r>
    </w:p>
    <w:p w14:paraId="31BF2E4F" w14:textId="5CD5AD7B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تو گُل‌جو</w:t>
      </w:r>
      <w:r w:rsidR="008E13AD" w:rsidRPr="008E13AD">
        <w:rPr>
          <w:rFonts w:hint="cs"/>
          <w:rtl/>
          <w:lang w:bidi="fa-IR"/>
        </w:rPr>
        <w:t>يي</w:t>
      </w:r>
      <w:r w:rsidRPr="008E13AD">
        <w:rPr>
          <w:rFonts w:hint="cs"/>
          <w:rtl/>
          <w:lang w:bidi="fa-IR"/>
        </w:rPr>
        <w:t xml:space="preserve"> ا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مرد و ره پُرخَس است</w:t>
      </w:r>
    </w:p>
    <w:p w14:paraId="0E605083" w14:textId="52CE364A" w:rsidR="00FB1D38" w:rsidRPr="008E13AD" w:rsidRDefault="008B3301" w:rsidP="00921A90">
      <w:pPr>
        <w:pStyle w:val="body"/>
        <w:bidi/>
        <w:rPr>
          <w:rtl/>
          <w:lang w:bidi="fa-IR"/>
        </w:rPr>
      </w:pPr>
      <w:r w:rsidRPr="008E13AD">
        <w:rPr>
          <w:rFonts w:hint="cs"/>
          <w:rtl/>
          <w:lang w:bidi="fa-IR"/>
        </w:rPr>
        <w:t>شِکرخواه را، حرفِ تلخ</w:t>
      </w:r>
      <w:r w:rsidR="008E13AD" w:rsidRPr="008E13AD">
        <w:rPr>
          <w:rFonts w:hint="cs"/>
          <w:rtl/>
          <w:lang w:bidi="fa-IR"/>
        </w:rPr>
        <w:t>ي</w:t>
      </w:r>
      <w:r w:rsidRPr="008E13AD">
        <w:rPr>
          <w:rFonts w:hint="cs"/>
          <w:rtl/>
          <w:lang w:bidi="fa-IR"/>
        </w:rPr>
        <w:t xml:space="preserve"> بس است!</w:t>
      </w:r>
    </w:p>
    <w:p w14:paraId="19D53F57" w14:textId="77777777" w:rsidR="00DD3889" w:rsidRDefault="008B3301" w:rsidP="00921A90">
      <w:pPr>
        <w:pStyle w:val="when"/>
        <w:bidi/>
        <w:rPr>
          <w:lang w:bidi="fa-IR"/>
        </w:rPr>
      </w:pPr>
      <w:r w:rsidRPr="008E13AD">
        <w:t> </w:t>
      </w:r>
      <w:r w:rsidRPr="008E13AD">
        <w:rPr>
          <w:rFonts w:hint="cs"/>
          <w:rtl/>
          <w:lang w:bidi="fa-IR"/>
        </w:rPr>
        <w:t>۱۳۳۷ـ۱۳۳۹</w:t>
      </w:r>
    </w:p>
    <w:p w14:paraId="18FE03B8" w14:textId="639FE072" w:rsidR="00921A90" w:rsidRPr="0048494B" w:rsidRDefault="00921A90" w:rsidP="0048494B">
      <w:pPr>
        <w:pStyle w:val="where"/>
        <w:bidi/>
        <w:rPr>
          <w:rFonts w:asciiTheme="minorHAnsi" w:hAnsiTheme="minorHAnsi"/>
          <w:lang w:bidi="fa-IR"/>
        </w:rPr>
      </w:pPr>
      <w:r>
        <w:rPr>
          <w:lang w:bidi="fa-IR"/>
        </w:rPr>
        <w:t xml:space="preserve"> </w:t>
      </w:r>
      <w:r w:rsidR="008B3301" w:rsidRPr="008E13AD">
        <w:rPr>
          <w:rFonts w:hint="cs"/>
          <w:rtl/>
          <w:lang w:bidi="fa-IR"/>
        </w:rPr>
        <w:t>تهران</w:t>
      </w:r>
      <w:bookmarkStart w:id="0" w:name="_GoBack"/>
      <w:bookmarkEnd w:id="0"/>
    </w:p>
    <w:sectPr w:rsidR="00921A90" w:rsidRPr="00484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66CD5"/>
    <w:multiLevelType w:val="multilevel"/>
    <w:tmpl w:val="D344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B3301"/>
    <w:rsid w:val="0048494B"/>
    <w:rsid w:val="008B3301"/>
    <w:rsid w:val="008E13AD"/>
    <w:rsid w:val="00921A90"/>
    <w:rsid w:val="00DD3889"/>
    <w:rsid w:val="00FB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A6A7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9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A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A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21A9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21A9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21A90"/>
    <w:pPr>
      <w:bidi/>
    </w:pPr>
  </w:style>
  <w:style w:type="paragraph" w:customStyle="1" w:styleId="num">
    <w:name w:val="num"/>
    <w:basedOn w:val="poem"/>
    <w:qFormat/>
    <w:rsid w:val="00921A90"/>
    <w:pPr>
      <w:spacing w:before="240"/>
    </w:pPr>
  </w:style>
  <w:style w:type="paragraph" w:customStyle="1" w:styleId="body">
    <w:name w:val="body"/>
    <w:basedOn w:val="Normal"/>
    <w:qFormat/>
    <w:rsid w:val="00921A90"/>
    <w:rPr>
      <w:color w:val="000000"/>
    </w:rPr>
  </w:style>
  <w:style w:type="paragraph" w:customStyle="1" w:styleId="when">
    <w:name w:val="when"/>
    <w:basedOn w:val="who"/>
    <w:next w:val="where"/>
    <w:qFormat/>
    <w:rsid w:val="00921A90"/>
    <w:pPr>
      <w:spacing w:before="360"/>
    </w:pPr>
  </w:style>
  <w:style w:type="paragraph" w:customStyle="1" w:styleId="where">
    <w:name w:val="where"/>
    <w:basedOn w:val="when"/>
    <w:next w:val="NoSpacing"/>
    <w:qFormat/>
    <w:rsid w:val="00921A90"/>
    <w:pPr>
      <w:spacing w:before="0"/>
    </w:pPr>
  </w:style>
  <w:style w:type="paragraph" w:styleId="NoSpacing">
    <w:name w:val="No Spacing"/>
    <w:uiPriority w:val="1"/>
    <w:qFormat/>
    <w:rsid w:val="00921A9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21A9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21A9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9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9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A9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A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A9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1A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21A90"/>
    <w:rPr>
      <w:b/>
      <w:bCs/>
    </w:rPr>
  </w:style>
  <w:style w:type="character" w:styleId="Emphasis">
    <w:name w:val="Emphasis"/>
    <w:uiPriority w:val="20"/>
    <w:qFormat/>
    <w:rsid w:val="00921A90"/>
    <w:rPr>
      <w:i/>
      <w:iCs/>
    </w:rPr>
  </w:style>
  <w:style w:type="paragraph" w:styleId="ListParagraph">
    <w:name w:val="List Paragraph"/>
    <w:basedOn w:val="Normal"/>
    <w:uiPriority w:val="34"/>
    <w:qFormat/>
    <w:rsid w:val="00921A9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21A9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1A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9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9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21A9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21A9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21A9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21A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21A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A9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9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A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A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21A9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21A9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21A90"/>
    <w:pPr>
      <w:bidi/>
    </w:pPr>
  </w:style>
  <w:style w:type="paragraph" w:customStyle="1" w:styleId="num">
    <w:name w:val="num"/>
    <w:basedOn w:val="poem"/>
    <w:qFormat/>
    <w:rsid w:val="00921A90"/>
    <w:pPr>
      <w:spacing w:before="240"/>
    </w:pPr>
  </w:style>
  <w:style w:type="paragraph" w:customStyle="1" w:styleId="body">
    <w:name w:val="body"/>
    <w:basedOn w:val="Normal"/>
    <w:qFormat/>
    <w:rsid w:val="00921A90"/>
    <w:rPr>
      <w:color w:val="000000"/>
    </w:rPr>
  </w:style>
  <w:style w:type="paragraph" w:customStyle="1" w:styleId="when">
    <w:name w:val="when"/>
    <w:basedOn w:val="who"/>
    <w:next w:val="where"/>
    <w:qFormat/>
    <w:rsid w:val="00921A90"/>
    <w:pPr>
      <w:spacing w:before="360"/>
    </w:pPr>
  </w:style>
  <w:style w:type="paragraph" w:customStyle="1" w:styleId="where">
    <w:name w:val="where"/>
    <w:basedOn w:val="when"/>
    <w:next w:val="NoSpacing"/>
    <w:qFormat/>
    <w:rsid w:val="00921A90"/>
    <w:pPr>
      <w:spacing w:before="0"/>
    </w:pPr>
  </w:style>
  <w:style w:type="paragraph" w:styleId="NoSpacing">
    <w:name w:val="No Spacing"/>
    <w:uiPriority w:val="1"/>
    <w:qFormat/>
    <w:rsid w:val="00921A9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21A9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21A9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9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9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A9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A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A9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1A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21A90"/>
    <w:rPr>
      <w:b/>
      <w:bCs/>
    </w:rPr>
  </w:style>
  <w:style w:type="character" w:styleId="Emphasis">
    <w:name w:val="Emphasis"/>
    <w:uiPriority w:val="20"/>
    <w:qFormat/>
    <w:rsid w:val="00921A90"/>
    <w:rPr>
      <w:i/>
      <w:iCs/>
    </w:rPr>
  </w:style>
  <w:style w:type="paragraph" w:styleId="ListParagraph">
    <w:name w:val="List Paragraph"/>
    <w:basedOn w:val="Normal"/>
    <w:uiPriority w:val="34"/>
    <w:qFormat/>
    <w:rsid w:val="00921A9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21A9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1A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9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9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21A9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21A9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21A9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21A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21A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A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2010-03-16T13:54:00Z</dcterms:created>
  <dcterms:modified xsi:type="dcterms:W3CDTF">2010-04-06T15:18:00Z</dcterms:modified>
</cp:coreProperties>
</file>