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E26D1" w14:textId="77777777" w:rsidR="000A3B4C" w:rsidRPr="00005826" w:rsidRDefault="0025560E" w:rsidP="00973AB3">
      <w:pPr>
        <w:pStyle w:val="poem"/>
        <w:rPr>
          <w:rtl/>
          <w:lang w:bidi="fa-IR"/>
        </w:rPr>
      </w:pPr>
      <w:r w:rsidRPr="00005826">
        <w:rPr>
          <w:rFonts w:hint="cs"/>
          <w:rtl/>
          <w:lang w:bidi="fa-IR"/>
        </w:rPr>
        <w:t>رنجِ ديگر</w:t>
      </w:r>
    </w:p>
    <w:p w14:paraId="1879F05A" w14:textId="0E2F61D7" w:rsidR="00005826" w:rsidRDefault="00005826" w:rsidP="00973AB3">
      <w:pPr>
        <w:pStyle w:val="who"/>
        <w:bidi/>
        <w:rPr>
          <w:rtl/>
          <w:lang w:bidi="fa-IR"/>
        </w:rPr>
      </w:pPr>
    </w:p>
    <w:p w14:paraId="4AC93744" w14:textId="245A1474" w:rsidR="00973AB3" w:rsidRDefault="00973AB3" w:rsidP="00973AB3">
      <w:pPr>
        <w:pStyle w:val="why"/>
        <w:rPr>
          <w:rtl/>
          <w:lang w:bidi="fa-IR"/>
        </w:rPr>
      </w:pPr>
    </w:p>
    <w:p w14:paraId="2ECF7D6F" w14:textId="690BD640" w:rsidR="00973AB3" w:rsidRDefault="00973AB3" w:rsidP="00973AB3">
      <w:pPr>
        <w:pStyle w:val="num"/>
        <w:rPr>
          <w:rtl/>
          <w:lang w:bidi="fa-IR"/>
        </w:rPr>
      </w:pPr>
    </w:p>
    <w:p w14:paraId="062747AB" w14:textId="77777777" w:rsidR="00973AB3" w:rsidRPr="00973AB3" w:rsidRDefault="00973AB3" w:rsidP="00973AB3">
      <w:pPr>
        <w:pStyle w:val="subname"/>
        <w:rPr>
          <w:lang w:bidi="fa-IR"/>
        </w:rPr>
      </w:pPr>
    </w:p>
    <w:p w14:paraId="4F940394" w14:textId="38520EFE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خنجرِ اين بد، به قلبِ من نزد</w:t>
      </w:r>
      <w:r w:rsidR="00376FFD" w:rsidRPr="00005826">
        <w:rPr>
          <w:rFonts w:hint="cs"/>
          <w:rtl/>
          <w:lang w:bidi="fa-IR"/>
        </w:rPr>
        <w:t>ي</w:t>
      </w:r>
      <w:r w:rsidRPr="00005826">
        <w:rPr>
          <w:rFonts w:hint="cs"/>
          <w:rtl/>
          <w:lang w:bidi="fa-IR"/>
        </w:rPr>
        <w:t xml:space="preserve"> زخم</w:t>
      </w:r>
    </w:p>
    <w:p w14:paraId="7C5A34EE" w14:textId="77777777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گر همه از خوب هيچ با دلِتان بود،</w:t>
      </w:r>
    </w:p>
    <w:p w14:paraId="2BAD8B71" w14:textId="4A59E6D8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دستِ نوازش به خونِ من نشد</w:t>
      </w:r>
      <w:r w:rsidR="00376FFD" w:rsidRPr="00005826">
        <w:rPr>
          <w:rFonts w:hint="cs"/>
          <w:rtl/>
          <w:lang w:bidi="fa-IR"/>
        </w:rPr>
        <w:t>ي</w:t>
      </w:r>
      <w:r w:rsidRPr="00005826">
        <w:rPr>
          <w:rFonts w:hint="cs"/>
          <w:rtl/>
          <w:lang w:bidi="fa-IR"/>
        </w:rPr>
        <w:t xml:space="preserve"> رنگ</w:t>
      </w:r>
    </w:p>
    <w:p w14:paraId="3BCB46FE" w14:textId="0B590971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ناخنِتان گر نبود دشمن</w:t>
      </w:r>
      <w:r w:rsidR="00376FFD" w:rsidRPr="00005826">
        <w:rPr>
          <w:rFonts w:hint="cs"/>
          <w:rtl/>
          <w:lang w:bidi="fa-IR"/>
        </w:rPr>
        <w:t>ي</w:t>
      </w:r>
      <w:r w:rsidRPr="00005826">
        <w:rPr>
          <w:rFonts w:hint="cs"/>
          <w:rtl/>
          <w:lang w:bidi="fa-IR"/>
        </w:rPr>
        <w:t>‌آلود.</w:t>
      </w:r>
    </w:p>
    <w:p w14:paraId="006F490E" w14:textId="77777777" w:rsidR="000A3B4C" w:rsidRPr="00005826" w:rsidRDefault="0025560E" w:rsidP="00973AB3">
      <w:pPr>
        <w:pStyle w:val="body"/>
        <w:bidi/>
        <w:rPr>
          <w:rtl/>
        </w:rPr>
      </w:pPr>
      <w:r w:rsidRPr="00005826">
        <w:t> </w:t>
      </w:r>
    </w:p>
    <w:p w14:paraId="48525C34" w14:textId="77777777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ورنه چرا بوسه خون چکانَدَم از لب</w:t>
      </w:r>
    </w:p>
    <w:p w14:paraId="1AA800A0" w14:textId="77777777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ورنه چرا خنده اشک ريزَدَم از چشم</w:t>
      </w:r>
    </w:p>
    <w:p w14:paraId="3A2CAEE0" w14:textId="77777777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ورنه چرا پاک‌چشمه آب دهد زهر</w:t>
      </w:r>
    </w:p>
    <w:p w14:paraId="5F3D9C6B" w14:textId="77777777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ورنه چرا مِهربوته غنچه دهد خشم؟</w:t>
      </w:r>
    </w:p>
    <w:p w14:paraId="59A694EE" w14:textId="77777777" w:rsidR="000A3B4C" w:rsidRPr="00005826" w:rsidRDefault="0025560E" w:rsidP="00973AB3">
      <w:pPr>
        <w:pStyle w:val="body"/>
        <w:bidi/>
        <w:rPr>
          <w:rtl/>
        </w:rPr>
      </w:pPr>
      <w:r w:rsidRPr="00005826">
        <w:t> </w:t>
      </w:r>
    </w:p>
    <w:p w14:paraId="66AC430E" w14:textId="77777777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من چه بگويم به مردمان، چو بپرسند</w:t>
      </w:r>
    </w:p>
    <w:p w14:paraId="79954CB2" w14:textId="23DEB2CA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قصه‌</w:t>
      </w:r>
      <w:r w:rsidR="00376FFD" w:rsidRPr="00005826">
        <w:rPr>
          <w:rFonts w:hint="cs"/>
          <w:rtl/>
          <w:lang w:bidi="fa-IR"/>
        </w:rPr>
        <w:t>ي</w:t>
      </w:r>
      <w:r w:rsidRPr="00005826">
        <w:rPr>
          <w:rFonts w:hint="cs"/>
          <w:rtl/>
          <w:lang w:bidi="fa-IR"/>
        </w:rPr>
        <w:t xml:space="preserve"> اين زخمِ ديرپا</w:t>
      </w:r>
      <w:r w:rsidR="00376FFD" w:rsidRPr="00005826">
        <w:rPr>
          <w:rFonts w:hint="cs"/>
          <w:rtl/>
          <w:lang w:bidi="fa-IR"/>
        </w:rPr>
        <w:t>ي</w:t>
      </w:r>
      <w:r w:rsidRPr="00005826">
        <w:rPr>
          <w:rFonts w:hint="cs"/>
          <w:rtl/>
          <w:lang w:bidi="fa-IR"/>
        </w:rPr>
        <w:t xml:space="preserve"> پُراز درد؟</w:t>
      </w:r>
    </w:p>
    <w:p w14:paraId="6FAC35FB" w14:textId="77777777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لابد بايد که هيچ گويم، ورنه</w:t>
      </w:r>
    </w:p>
    <w:p w14:paraId="3C9FDEFC" w14:textId="77777777" w:rsidR="000A3B4C" w:rsidRPr="00005826" w:rsidRDefault="0025560E" w:rsidP="00973AB3">
      <w:pPr>
        <w:pStyle w:val="body"/>
        <w:bidi/>
        <w:rPr>
          <w:rtl/>
          <w:lang w:bidi="fa-IR"/>
        </w:rPr>
      </w:pPr>
      <w:r w:rsidRPr="00005826">
        <w:rPr>
          <w:rFonts w:hint="cs"/>
          <w:rtl/>
          <w:lang w:bidi="fa-IR"/>
        </w:rPr>
        <w:t>هرگز ديگر به عشق تن ندهد مرد!</w:t>
      </w:r>
    </w:p>
    <w:p w14:paraId="439C6E9A" w14:textId="77BD2D11" w:rsidR="000A3B4C" w:rsidRDefault="0025560E" w:rsidP="00973AB3">
      <w:pPr>
        <w:pStyle w:val="when"/>
        <w:bidi/>
        <w:rPr>
          <w:rFonts w:hint="cs"/>
          <w:rtl/>
          <w:lang w:bidi="fa-IR"/>
        </w:rPr>
      </w:pPr>
      <w:r w:rsidRPr="00005826">
        <w:t> </w:t>
      </w:r>
      <w:r w:rsidRPr="00005826">
        <w:rPr>
          <w:rFonts w:hint="cs"/>
          <w:rtl/>
          <w:lang w:bidi="fa-IR"/>
        </w:rPr>
        <w:t>۱۳۳۴</w:t>
      </w:r>
    </w:p>
    <w:p w14:paraId="2F76E18F" w14:textId="77777777" w:rsidR="00973AB3" w:rsidRPr="00973AB3" w:rsidRDefault="00973AB3" w:rsidP="00973AB3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73AB3" w:rsidRPr="00973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5560E"/>
    <w:rsid w:val="00005826"/>
    <w:rsid w:val="000A3B4C"/>
    <w:rsid w:val="0025560E"/>
    <w:rsid w:val="00376FFD"/>
    <w:rsid w:val="009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F85B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A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A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B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B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B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B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73AB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73AB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73AB3"/>
    <w:pPr>
      <w:bidi/>
    </w:pPr>
  </w:style>
  <w:style w:type="paragraph" w:customStyle="1" w:styleId="num">
    <w:name w:val="num"/>
    <w:basedOn w:val="poem"/>
    <w:qFormat/>
    <w:rsid w:val="00973AB3"/>
    <w:pPr>
      <w:spacing w:before="240"/>
    </w:pPr>
  </w:style>
  <w:style w:type="paragraph" w:customStyle="1" w:styleId="body">
    <w:name w:val="body"/>
    <w:basedOn w:val="Normal"/>
    <w:qFormat/>
    <w:rsid w:val="00973AB3"/>
    <w:rPr>
      <w:color w:val="000000"/>
    </w:rPr>
  </w:style>
  <w:style w:type="paragraph" w:customStyle="1" w:styleId="when">
    <w:name w:val="when"/>
    <w:basedOn w:val="who"/>
    <w:next w:val="where"/>
    <w:qFormat/>
    <w:rsid w:val="00973AB3"/>
    <w:pPr>
      <w:spacing w:before="360"/>
    </w:pPr>
  </w:style>
  <w:style w:type="paragraph" w:customStyle="1" w:styleId="where">
    <w:name w:val="where"/>
    <w:basedOn w:val="when"/>
    <w:next w:val="NoSpacing"/>
    <w:qFormat/>
    <w:rsid w:val="00973AB3"/>
    <w:pPr>
      <w:spacing w:before="0"/>
    </w:pPr>
  </w:style>
  <w:style w:type="paragraph" w:styleId="NoSpacing">
    <w:name w:val="No Spacing"/>
    <w:uiPriority w:val="1"/>
    <w:qFormat/>
    <w:rsid w:val="00973AB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73AB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73AB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B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B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AB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AB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A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73AB3"/>
    <w:rPr>
      <w:b/>
      <w:bCs/>
    </w:rPr>
  </w:style>
  <w:style w:type="character" w:styleId="Emphasis">
    <w:name w:val="Emphasis"/>
    <w:uiPriority w:val="20"/>
    <w:qFormat/>
    <w:rsid w:val="00973AB3"/>
    <w:rPr>
      <w:i/>
      <w:iCs/>
    </w:rPr>
  </w:style>
  <w:style w:type="paragraph" w:styleId="ListParagraph">
    <w:name w:val="List Paragraph"/>
    <w:basedOn w:val="Normal"/>
    <w:uiPriority w:val="34"/>
    <w:qFormat/>
    <w:rsid w:val="00973AB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73AB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A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B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B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73AB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73AB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73AB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73AB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73A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A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A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A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B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B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B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B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73AB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73AB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73AB3"/>
    <w:pPr>
      <w:bidi/>
    </w:pPr>
  </w:style>
  <w:style w:type="paragraph" w:customStyle="1" w:styleId="num">
    <w:name w:val="num"/>
    <w:basedOn w:val="poem"/>
    <w:qFormat/>
    <w:rsid w:val="00973AB3"/>
    <w:pPr>
      <w:spacing w:before="240"/>
    </w:pPr>
  </w:style>
  <w:style w:type="paragraph" w:customStyle="1" w:styleId="body">
    <w:name w:val="body"/>
    <w:basedOn w:val="Normal"/>
    <w:qFormat/>
    <w:rsid w:val="00973AB3"/>
    <w:rPr>
      <w:color w:val="000000"/>
    </w:rPr>
  </w:style>
  <w:style w:type="paragraph" w:customStyle="1" w:styleId="when">
    <w:name w:val="when"/>
    <w:basedOn w:val="who"/>
    <w:next w:val="where"/>
    <w:qFormat/>
    <w:rsid w:val="00973AB3"/>
    <w:pPr>
      <w:spacing w:before="360"/>
    </w:pPr>
  </w:style>
  <w:style w:type="paragraph" w:customStyle="1" w:styleId="where">
    <w:name w:val="where"/>
    <w:basedOn w:val="when"/>
    <w:next w:val="NoSpacing"/>
    <w:qFormat/>
    <w:rsid w:val="00973AB3"/>
    <w:pPr>
      <w:spacing w:before="0"/>
    </w:pPr>
  </w:style>
  <w:style w:type="paragraph" w:styleId="NoSpacing">
    <w:name w:val="No Spacing"/>
    <w:uiPriority w:val="1"/>
    <w:qFormat/>
    <w:rsid w:val="00973AB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73AB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73AB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B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B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AB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AB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A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73AB3"/>
    <w:rPr>
      <w:b/>
      <w:bCs/>
    </w:rPr>
  </w:style>
  <w:style w:type="character" w:styleId="Emphasis">
    <w:name w:val="Emphasis"/>
    <w:uiPriority w:val="20"/>
    <w:qFormat/>
    <w:rsid w:val="00973AB3"/>
    <w:rPr>
      <w:i/>
      <w:iCs/>
    </w:rPr>
  </w:style>
  <w:style w:type="paragraph" w:styleId="ListParagraph">
    <w:name w:val="List Paragraph"/>
    <w:basedOn w:val="Normal"/>
    <w:uiPriority w:val="34"/>
    <w:qFormat/>
    <w:rsid w:val="00973AB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73AB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A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B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B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73AB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73AB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73AB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73AB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73A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A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2010-04-01T21:07:00Z</dcterms:created>
  <dcterms:modified xsi:type="dcterms:W3CDTF">2010-04-05T18:37:00Z</dcterms:modified>
</cp:coreProperties>
</file>