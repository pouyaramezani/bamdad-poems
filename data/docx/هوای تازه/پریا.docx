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B4CA1" w14:textId="4A478757" w:rsidR="00604D39" w:rsidRPr="00604D39" w:rsidRDefault="00D54359" w:rsidP="00604D39">
      <w:pPr>
        <w:pStyle w:val="poem"/>
        <w:rPr>
          <w:lang w:bidi="fa-IR"/>
        </w:rPr>
      </w:pPr>
      <w:r w:rsidRPr="00930C64">
        <w:rPr>
          <w:rFonts w:hint="cs"/>
          <w:rtl/>
          <w:lang w:bidi="fa-IR"/>
        </w:rPr>
        <w:t>پريا</w:t>
      </w:r>
    </w:p>
    <w:p w14:paraId="4D51F66D" w14:textId="1666FB0A" w:rsidR="00604D39" w:rsidRDefault="00424C32" w:rsidP="00604D39">
      <w:pPr>
        <w:pStyle w:val="who"/>
        <w:bidi/>
        <w:rPr>
          <w:rFonts w:hint="cs"/>
          <w:rtl/>
          <w:lang w:bidi="fa-IR"/>
        </w:rPr>
      </w:pPr>
      <w:r w:rsidRPr="00424C32">
        <w:rPr>
          <w:rtl/>
          <w:lang w:bidi="fa-IR"/>
        </w:rPr>
        <w:t>به فاطي ابطحي کوچک</w:t>
      </w:r>
    </w:p>
    <w:p w14:paraId="0C564B9A" w14:textId="77777777" w:rsidR="00604D39" w:rsidRDefault="00604D39" w:rsidP="00604D39">
      <w:pPr>
        <w:pStyle w:val="why"/>
        <w:rPr>
          <w:rFonts w:hint="cs"/>
          <w:rtl/>
          <w:lang w:bidi="fa-IR"/>
        </w:rPr>
      </w:pPr>
    </w:p>
    <w:p w14:paraId="23E54AF5" w14:textId="77777777" w:rsidR="00604D39" w:rsidRDefault="00604D39" w:rsidP="00604D39">
      <w:pPr>
        <w:pStyle w:val="why"/>
        <w:rPr>
          <w:rFonts w:hint="cs"/>
          <w:rtl/>
          <w:lang w:bidi="fa-IR"/>
        </w:rPr>
      </w:pPr>
    </w:p>
    <w:p w14:paraId="22017559" w14:textId="5C3E5BBF" w:rsidR="00DD422C" w:rsidRPr="00930C64" w:rsidRDefault="00DD422C" w:rsidP="00604D39">
      <w:pPr>
        <w:pStyle w:val="subname"/>
        <w:rPr>
          <w:rtl/>
          <w:lang w:bidi="fa-IR"/>
        </w:rPr>
      </w:pPr>
    </w:p>
    <w:p w14:paraId="374B0C8B" w14:textId="77777777" w:rsidR="00930C64" w:rsidRPr="00930C64" w:rsidRDefault="00930C64" w:rsidP="00604D39">
      <w:pPr>
        <w:pStyle w:val="body"/>
        <w:bidi/>
        <w:rPr>
          <w:rtl/>
          <w:lang w:bidi="fa-IR"/>
        </w:rPr>
      </w:pPr>
    </w:p>
    <w:p w14:paraId="2CFFA269" w14:textId="77777777" w:rsidR="00DD422C" w:rsidRPr="00930C64" w:rsidRDefault="00D54359" w:rsidP="00604D39">
      <w:pPr>
        <w:pStyle w:val="body"/>
        <w:bidi/>
        <w:rPr>
          <w:rtl/>
          <w:lang w:bidi="fa-IR"/>
        </w:rPr>
      </w:pPr>
      <w:r w:rsidRPr="00930C64">
        <w:rPr>
          <w:rFonts w:hint="cs"/>
          <w:rtl/>
          <w:lang w:bidi="fa-IR"/>
        </w:rPr>
        <w:t>و رقصِ معصومانه‌ي عروسک‌هاي شعرش</w:t>
      </w:r>
    </w:p>
    <w:p w14:paraId="66067022" w14:textId="77777777" w:rsidR="00DD422C" w:rsidRPr="00930C64" w:rsidRDefault="00D54359" w:rsidP="00604D39">
      <w:pPr>
        <w:pStyle w:val="body"/>
        <w:bidi/>
        <w:rPr>
          <w:rtl/>
          <w:lang w:bidi="fa-IR"/>
        </w:rPr>
      </w:pPr>
      <w:r w:rsidRPr="00930C64">
        <w:rPr>
          <w:rFonts w:hint="cs"/>
          <w:rtl/>
          <w:lang w:bidi="fa-IR"/>
        </w:rPr>
        <w:t>يکي بود يکي نبود</w:t>
      </w:r>
    </w:p>
    <w:p w14:paraId="2008A7F6" w14:textId="77777777" w:rsidR="00DD422C" w:rsidRPr="00930C64" w:rsidRDefault="00D54359" w:rsidP="00604D39">
      <w:pPr>
        <w:pStyle w:val="body"/>
        <w:bidi/>
        <w:rPr>
          <w:rtl/>
          <w:lang w:bidi="fa-IR"/>
        </w:rPr>
      </w:pPr>
      <w:r w:rsidRPr="00930C64">
        <w:rPr>
          <w:rFonts w:hint="cs"/>
          <w:rtl/>
          <w:lang w:bidi="fa-IR"/>
        </w:rPr>
        <w:t>زيرِ گنبذِ کبود</w:t>
      </w:r>
    </w:p>
    <w:p w14:paraId="07205985" w14:textId="77777777" w:rsidR="00DD422C" w:rsidRPr="00930C64" w:rsidRDefault="00D54359" w:rsidP="00604D39">
      <w:pPr>
        <w:pStyle w:val="body"/>
        <w:bidi/>
        <w:rPr>
          <w:rtl/>
          <w:lang w:bidi="fa-IR"/>
        </w:rPr>
      </w:pPr>
      <w:r w:rsidRPr="00930C64">
        <w:rPr>
          <w:rFonts w:hint="cs"/>
          <w:rtl/>
          <w:lang w:bidi="fa-IR"/>
        </w:rPr>
        <w:t>لُخت و عور تنگِ غروب سه تا پري نشسّه بود</w:t>
      </w:r>
    </w:p>
    <w:p w14:paraId="7F16EBED" w14:textId="77777777" w:rsidR="00DD422C" w:rsidRPr="00930C64" w:rsidRDefault="00D54359" w:rsidP="00604D39">
      <w:pPr>
        <w:pStyle w:val="body"/>
        <w:bidi/>
        <w:rPr>
          <w:rtl/>
        </w:rPr>
      </w:pPr>
      <w:r w:rsidRPr="00930C64">
        <w:t> </w:t>
      </w:r>
    </w:p>
    <w:p w14:paraId="2D65CE2C" w14:textId="77777777" w:rsidR="00DD422C" w:rsidRPr="00930C64" w:rsidRDefault="00D54359" w:rsidP="00604D39">
      <w:pPr>
        <w:pStyle w:val="body"/>
        <w:bidi/>
        <w:rPr>
          <w:rtl/>
          <w:lang w:bidi="fa-IR"/>
        </w:rPr>
      </w:pPr>
      <w:r w:rsidRPr="00930C64">
        <w:rPr>
          <w:rFonts w:hint="cs"/>
          <w:rtl/>
          <w:lang w:bidi="fa-IR"/>
        </w:rPr>
        <w:t>زار و زار گريه مي‌کردن پريا</w:t>
      </w:r>
    </w:p>
    <w:p w14:paraId="35A33731" w14:textId="77777777" w:rsidR="00DD422C" w:rsidRPr="00930C64" w:rsidRDefault="00D54359" w:rsidP="00604D39">
      <w:pPr>
        <w:pStyle w:val="body"/>
        <w:bidi/>
        <w:rPr>
          <w:rtl/>
          <w:lang w:bidi="fa-IR"/>
        </w:rPr>
      </w:pPr>
      <w:r w:rsidRPr="00930C64">
        <w:rPr>
          <w:rFonts w:hint="cs"/>
          <w:rtl/>
          <w:lang w:bidi="fa-IR"/>
        </w:rPr>
        <w:t>مثِ ابراي باهار گريه مي‌کردن پريا.</w:t>
      </w:r>
    </w:p>
    <w:p w14:paraId="51891809" w14:textId="77777777" w:rsidR="00DD422C" w:rsidRPr="00930C64" w:rsidRDefault="00D54359" w:rsidP="00604D39">
      <w:pPr>
        <w:pStyle w:val="body"/>
        <w:bidi/>
        <w:rPr>
          <w:rtl/>
        </w:rPr>
      </w:pPr>
      <w:r w:rsidRPr="00930C64">
        <w:t> </w:t>
      </w:r>
    </w:p>
    <w:p w14:paraId="136BE4D1" w14:textId="77777777" w:rsidR="00DD422C" w:rsidRPr="00930C64" w:rsidRDefault="00D54359" w:rsidP="00604D39">
      <w:pPr>
        <w:pStyle w:val="body"/>
        <w:bidi/>
        <w:rPr>
          <w:rtl/>
          <w:lang w:bidi="fa-IR"/>
        </w:rPr>
      </w:pPr>
      <w:r w:rsidRPr="00930C64">
        <w:rPr>
          <w:rFonts w:hint="cs"/>
          <w:rtl/>
          <w:lang w:bidi="fa-IR"/>
        </w:rPr>
        <w:t>گيسِشون قدِ کمون رنگِ شبق</w:t>
      </w:r>
    </w:p>
    <w:p w14:paraId="2D35EDB5" w14:textId="77777777" w:rsidR="00DD422C" w:rsidRPr="00930C64" w:rsidRDefault="00D54359" w:rsidP="00604D39">
      <w:pPr>
        <w:pStyle w:val="body"/>
        <w:bidi/>
        <w:rPr>
          <w:rtl/>
          <w:lang w:bidi="fa-IR"/>
        </w:rPr>
      </w:pPr>
      <w:r w:rsidRPr="00930C64">
        <w:rPr>
          <w:rFonts w:hint="cs"/>
          <w:rtl/>
          <w:lang w:bidi="fa-IR"/>
        </w:rPr>
        <w:t>از کمون بُلَن تَرَک</w:t>
      </w:r>
    </w:p>
    <w:p w14:paraId="08ED130C" w14:textId="77777777" w:rsidR="00DD422C" w:rsidRPr="00930C64" w:rsidRDefault="00D54359" w:rsidP="00604D39">
      <w:pPr>
        <w:pStyle w:val="body"/>
        <w:bidi/>
        <w:rPr>
          <w:rtl/>
          <w:lang w:bidi="fa-IR"/>
        </w:rPr>
      </w:pPr>
      <w:r w:rsidRPr="00930C64">
        <w:rPr>
          <w:rFonts w:hint="cs"/>
          <w:rtl/>
          <w:lang w:bidi="fa-IR"/>
        </w:rPr>
        <w:t>از شبق مشکي تَرَک.</w:t>
      </w:r>
    </w:p>
    <w:p w14:paraId="0A00621E" w14:textId="77777777" w:rsidR="00DD422C" w:rsidRPr="00930C64" w:rsidRDefault="00D54359" w:rsidP="00604D39">
      <w:pPr>
        <w:pStyle w:val="body"/>
        <w:bidi/>
        <w:rPr>
          <w:rtl/>
          <w:lang w:bidi="fa-IR"/>
        </w:rPr>
      </w:pPr>
      <w:r w:rsidRPr="00930C64">
        <w:rPr>
          <w:rFonts w:hint="cs"/>
          <w:rtl/>
          <w:lang w:bidi="fa-IR"/>
        </w:rPr>
        <w:t>روبروشون تو افق شهرِ غلاماي اسير</w:t>
      </w:r>
    </w:p>
    <w:p w14:paraId="4BC0D990" w14:textId="77777777" w:rsidR="00DD422C" w:rsidRPr="00930C64" w:rsidRDefault="00D54359" w:rsidP="00604D39">
      <w:pPr>
        <w:pStyle w:val="body"/>
        <w:bidi/>
        <w:rPr>
          <w:rtl/>
          <w:lang w:bidi="fa-IR"/>
        </w:rPr>
      </w:pPr>
      <w:r w:rsidRPr="00930C64">
        <w:rPr>
          <w:rFonts w:hint="cs"/>
          <w:rtl/>
          <w:lang w:bidi="fa-IR"/>
        </w:rPr>
        <w:t>پُشتِشون سرد و سيا قلعه‌ي افسانه‌ي پير.</w:t>
      </w:r>
    </w:p>
    <w:p w14:paraId="406739C9" w14:textId="77777777" w:rsidR="00DD422C" w:rsidRPr="00930C64" w:rsidRDefault="00D54359" w:rsidP="00604D39">
      <w:pPr>
        <w:pStyle w:val="body"/>
        <w:bidi/>
        <w:rPr>
          <w:rtl/>
        </w:rPr>
      </w:pPr>
      <w:r w:rsidRPr="00930C64">
        <w:t> </w:t>
      </w:r>
    </w:p>
    <w:p w14:paraId="5320B101" w14:textId="77777777" w:rsidR="00DD422C" w:rsidRPr="00930C64" w:rsidRDefault="00D54359" w:rsidP="00604D39">
      <w:pPr>
        <w:pStyle w:val="body"/>
        <w:bidi/>
        <w:rPr>
          <w:rtl/>
          <w:lang w:bidi="fa-IR"/>
        </w:rPr>
      </w:pPr>
      <w:r w:rsidRPr="00930C64">
        <w:rPr>
          <w:rFonts w:hint="cs"/>
          <w:rtl/>
          <w:lang w:bidi="fa-IR"/>
        </w:rPr>
        <w:t>از افق جيرينگ جيرينگ صداي زنجير ميومد</w:t>
      </w:r>
    </w:p>
    <w:p w14:paraId="28335D2A" w14:textId="77777777" w:rsidR="00DD422C" w:rsidRPr="00930C64" w:rsidRDefault="00D54359" w:rsidP="00604D39">
      <w:pPr>
        <w:pStyle w:val="body"/>
        <w:bidi/>
        <w:rPr>
          <w:rtl/>
          <w:lang w:bidi="fa-IR"/>
        </w:rPr>
      </w:pPr>
      <w:r w:rsidRPr="00930C64">
        <w:rPr>
          <w:rFonts w:hint="cs"/>
          <w:rtl/>
          <w:lang w:bidi="fa-IR"/>
        </w:rPr>
        <w:t>از عقب از توي بُرج ناله‌ي شبگير ميومد...</w:t>
      </w:r>
    </w:p>
    <w:p w14:paraId="5589DA04" w14:textId="77777777" w:rsidR="00DD422C" w:rsidRPr="00930C64" w:rsidRDefault="00D54359" w:rsidP="00604D39">
      <w:pPr>
        <w:pStyle w:val="body"/>
        <w:bidi/>
        <w:rPr>
          <w:rtl/>
        </w:rPr>
      </w:pPr>
      <w:r w:rsidRPr="00930C64">
        <w:t> </w:t>
      </w:r>
    </w:p>
    <w:p w14:paraId="247DA96A" w14:textId="77777777" w:rsidR="00DD422C" w:rsidRPr="00930C64" w:rsidRDefault="00D54359" w:rsidP="00604D39">
      <w:pPr>
        <w:pStyle w:val="body"/>
        <w:bidi/>
        <w:rPr>
          <w:rtl/>
        </w:rPr>
      </w:pPr>
      <w:r w:rsidRPr="00930C64">
        <w:rPr>
          <w:b/>
          <w:bCs/>
        </w:rPr>
        <w:t>»</w:t>
      </w:r>
      <w:r w:rsidRPr="00930C64">
        <w:rPr>
          <w:rFonts w:hint="cs"/>
          <w:b/>
          <w:bCs/>
          <w:rtl/>
          <w:lang w:bidi="fa-IR"/>
        </w:rPr>
        <w:t>ــ پريا! گشنه‌تونه؟</w:t>
      </w:r>
    </w:p>
    <w:p w14:paraId="03D918C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پريا! تشنه‌تونه؟</w:t>
      </w:r>
    </w:p>
    <w:p w14:paraId="3A9973B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پريا! خَسّه شدين؟</w:t>
      </w:r>
    </w:p>
    <w:p w14:paraId="2BFA493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مرغِ پر بَسّه شدين؟</w:t>
      </w:r>
    </w:p>
    <w:p w14:paraId="3BD7B33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چيه اين‌هاي‌هايتون</w:t>
      </w:r>
    </w:p>
    <w:p w14:paraId="5D036F4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گريه‌تون واي‌وايتون؟</w:t>
      </w:r>
      <w:r w:rsidRPr="00930C64">
        <w:rPr>
          <w:b/>
          <w:bCs/>
        </w:rPr>
        <w:t>«</w:t>
      </w:r>
    </w:p>
    <w:p w14:paraId="67D16510" w14:textId="77777777" w:rsidR="00DD422C" w:rsidRPr="00930C64" w:rsidRDefault="00D54359" w:rsidP="00604D39">
      <w:pPr>
        <w:pStyle w:val="body"/>
        <w:bidi/>
        <w:rPr>
          <w:rtl/>
        </w:rPr>
      </w:pPr>
      <w:r w:rsidRPr="00930C64">
        <w:t> </w:t>
      </w:r>
    </w:p>
    <w:p w14:paraId="671F0854" w14:textId="77777777" w:rsidR="00DD422C" w:rsidRPr="00930C64" w:rsidRDefault="00D54359" w:rsidP="00604D39">
      <w:pPr>
        <w:pStyle w:val="body"/>
        <w:bidi/>
        <w:rPr>
          <w:rtl/>
          <w:lang w:bidi="fa-IR"/>
        </w:rPr>
      </w:pPr>
      <w:r w:rsidRPr="00930C64">
        <w:rPr>
          <w:rFonts w:hint="cs"/>
          <w:rtl/>
          <w:lang w:bidi="fa-IR"/>
        </w:rPr>
        <w:t>پريا هيچي نگفتن، زار و زار گريه مي‌کردن پريا</w:t>
      </w:r>
    </w:p>
    <w:p w14:paraId="2C8F5F79" w14:textId="77777777" w:rsidR="00DD422C" w:rsidRPr="00930C64" w:rsidRDefault="00D54359" w:rsidP="00604D39">
      <w:pPr>
        <w:pStyle w:val="body"/>
        <w:bidi/>
        <w:rPr>
          <w:rtl/>
          <w:lang w:bidi="fa-IR"/>
        </w:rPr>
      </w:pPr>
      <w:r w:rsidRPr="00930C64">
        <w:rPr>
          <w:rFonts w:hint="cs"/>
          <w:rtl/>
          <w:lang w:bidi="fa-IR"/>
        </w:rPr>
        <w:t>مثِ ابراي باهار گريه مي‌کردن پريا...</w:t>
      </w:r>
    </w:p>
    <w:p w14:paraId="134E8073" w14:textId="77777777" w:rsidR="00DD422C" w:rsidRPr="00930C64" w:rsidRDefault="00D54359" w:rsidP="00604D39">
      <w:pPr>
        <w:pStyle w:val="body"/>
        <w:bidi/>
        <w:rPr>
          <w:rtl/>
        </w:rPr>
      </w:pPr>
      <w:r w:rsidRPr="00930C64">
        <w:t> </w:t>
      </w:r>
    </w:p>
    <w:p w14:paraId="45A266F0" w14:textId="77777777" w:rsidR="00DD422C" w:rsidRPr="00930C64" w:rsidRDefault="00D54359" w:rsidP="00604D39">
      <w:pPr>
        <w:pStyle w:val="body"/>
        <w:bidi/>
        <w:rPr>
          <w:rtl/>
        </w:rPr>
      </w:pPr>
      <w:r w:rsidRPr="00930C64">
        <w:rPr>
          <w:rFonts w:ascii="Times New Roman" w:hAnsi="Times New Roman" w:cs="Times New Roman"/>
        </w:rPr>
        <w:t>□</w:t>
      </w:r>
    </w:p>
    <w:p w14:paraId="0253D0A5" w14:textId="77777777" w:rsidR="00DD422C" w:rsidRPr="00930C64" w:rsidRDefault="00D54359" w:rsidP="00604D39">
      <w:pPr>
        <w:pStyle w:val="body"/>
        <w:bidi/>
        <w:rPr>
          <w:rtl/>
        </w:rPr>
      </w:pPr>
      <w:r w:rsidRPr="00930C64">
        <w:t> </w:t>
      </w:r>
    </w:p>
    <w:p w14:paraId="6477FA0B" w14:textId="77777777" w:rsidR="00DD422C" w:rsidRPr="00930C64" w:rsidRDefault="00D54359" w:rsidP="00604D39">
      <w:pPr>
        <w:pStyle w:val="body"/>
        <w:bidi/>
        <w:rPr>
          <w:rtl/>
        </w:rPr>
      </w:pPr>
      <w:r w:rsidRPr="00930C64">
        <w:rPr>
          <w:b/>
          <w:bCs/>
        </w:rPr>
        <w:t>»</w:t>
      </w:r>
      <w:r w:rsidRPr="00930C64">
        <w:rPr>
          <w:rFonts w:hint="cs"/>
          <w:b/>
          <w:bCs/>
          <w:rtl/>
          <w:lang w:bidi="fa-IR"/>
        </w:rPr>
        <w:t>ــ پرياي نازنين</w:t>
      </w:r>
    </w:p>
    <w:p w14:paraId="69C0695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چه‌تونه زار مي‌زنين؟</w:t>
      </w:r>
    </w:p>
    <w:p w14:paraId="1596FED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توي اين صحراي دور</w:t>
      </w:r>
    </w:p>
    <w:p w14:paraId="5CBA25D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توي اين تنگِ غروب</w:t>
      </w:r>
    </w:p>
    <w:p w14:paraId="6C4B60E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نمي‌گين برف مياد؟</w:t>
      </w:r>
    </w:p>
    <w:p w14:paraId="22D0908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نمي‌گين بارون مياد؟</w:t>
      </w:r>
    </w:p>
    <w:p w14:paraId="3645370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نمي‌گين گُرگِه مياد مي‌خوردِتون؟</w:t>
      </w:r>
    </w:p>
    <w:p w14:paraId="185CD2E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نمي‌گين ديبه مياد يه لقمه خام مي‌کندِتون؟</w:t>
      </w:r>
    </w:p>
    <w:p w14:paraId="3C14773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نمي‌ترسين پريا؟</w:t>
      </w:r>
    </w:p>
    <w:p w14:paraId="782F07E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نمياين به شهرِ ما؟</w:t>
      </w:r>
    </w:p>
    <w:p w14:paraId="3F4FBB61" w14:textId="77777777" w:rsidR="00DD422C" w:rsidRPr="00930C64" w:rsidRDefault="00D54359" w:rsidP="00604D39">
      <w:pPr>
        <w:pStyle w:val="body"/>
        <w:bidi/>
        <w:rPr>
          <w:rtl/>
        </w:rPr>
      </w:pPr>
      <w:r w:rsidRPr="00930C64">
        <w:rPr>
          <w:b/>
          <w:bCs/>
        </w:rPr>
        <w:t> </w:t>
      </w:r>
    </w:p>
    <w:p w14:paraId="70D45F9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شهرِ ما صداش مياد، صداي زنجيراش مياد ــ</w:t>
      </w:r>
    </w:p>
    <w:p w14:paraId="1E6303A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پريا</w:t>
      </w:r>
      <w:r w:rsidRPr="00930C64">
        <w:rPr>
          <w:b/>
          <w:bCs/>
        </w:rPr>
        <w:t>!</w:t>
      </w:r>
    </w:p>
    <w:p w14:paraId="579036E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قدِ رشيدم ببينين</w:t>
      </w:r>
    </w:p>
    <w:p w14:paraId="5296DA7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اسبِ سفيدم ببينين</w:t>
      </w:r>
    </w:p>
    <w:p w14:paraId="0048CB73"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اسبِ سفيدِ نقره‌نَل</w:t>
      </w:r>
    </w:p>
    <w:p w14:paraId="03B1ACA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يال و دُمِش رنگِ عسل،</w:t>
      </w:r>
    </w:p>
    <w:p w14:paraId="523A680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مرکبِ صرصرتکِ من</w:t>
      </w:r>
      <w:r w:rsidRPr="00930C64">
        <w:rPr>
          <w:b/>
          <w:bCs/>
        </w:rPr>
        <w:t>!</w:t>
      </w:r>
    </w:p>
    <w:p w14:paraId="25B4B99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آهوي آهن‌رگِ من</w:t>
      </w:r>
      <w:r w:rsidRPr="00930C64">
        <w:rPr>
          <w:b/>
          <w:bCs/>
        </w:rPr>
        <w:t>!</w:t>
      </w:r>
    </w:p>
    <w:p w14:paraId="214033D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گردن و ساقِش ببينين</w:t>
      </w:r>
      <w:r w:rsidRPr="00930C64">
        <w:rPr>
          <w:b/>
          <w:bCs/>
        </w:rPr>
        <w:t>!</w:t>
      </w:r>
    </w:p>
    <w:p w14:paraId="3711871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بادِ دماغِش ببينين</w:t>
      </w:r>
      <w:r w:rsidRPr="00930C64">
        <w:rPr>
          <w:b/>
          <w:bCs/>
          <w:rtl/>
          <w:lang w:bidi="fa-IR"/>
        </w:rPr>
        <w:t>!</w:t>
      </w:r>
    </w:p>
    <w:p w14:paraId="36792C5E" w14:textId="77777777" w:rsidR="00DD422C" w:rsidRPr="00930C64" w:rsidRDefault="00D54359" w:rsidP="00604D39">
      <w:pPr>
        <w:pStyle w:val="body"/>
        <w:bidi/>
        <w:rPr>
          <w:rtl/>
        </w:rPr>
      </w:pPr>
      <w:r w:rsidRPr="00930C64">
        <w:rPr>
          <w:b/>
          <w:bCs/>
        </w:rPr>
        <w:t> </w:t>
      </w:r>
    </w:p>
    <w:p w14:paraId="61A7DAE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امشب تو شهر چراغونه</w:t>
      </w:r>
    </w:p>
    <w:p w14:paraId="7F85B81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خونه‌ي ديبا داغونه</w:t>
      </w:r>
    </w:p>
    <w:p w14:paraId="47F3507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مردمِ ده مهمونِ مان</w:t>
      </w:r>
      <w:bookmarkStart w:id="0" w:name="_GoBack"/>
      <w:bookmarkEnd w:id="0"/>
    </w:p>
    <w:p w14:paraId="5C62116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با دامب و دومب به شهر ميان</w:t>
      </w:r>
    </w:p>
    <w:p w14:paraId="3941D2F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داريه و دمبک مي‌زنن</w:t>
      </w:r>
    </w:p>
    <w:p w14:paraId="2D480D73"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مي‌رقصن و مي‌رقصونن</w:t>
      </w:r>
    </w:p>
    <w:p w14:paraId="4038D0F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غنچه‌ي خندون مي‌ريزن</w:t>
      </w:r>
    </w:p>
    <w:p w14:paraId="5EB4710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نُقلِ بيابون مي‌ريزن</w:t>
      </w:r>
    </w:p>
    <w:p w14:paraId="4B623F8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هاي مي‌کشن</w:t>
      </w:r>
    </w:p>
    <w:p w14:paraId="132C6AF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هوي مي‌کشن</w:t>
      </w:r>
      <w:r w:rsidRPr="00930C64">
        <w:rPr>
          <w:b/>
          <w:bCs/>
        </w:rPr>
        <w:t>:</w:t>
      </w:r>
    </w:p>
    <w:p w14:paraId="2A10A42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w:t>
      </w:r>
      <w:r w:rsidRPr="00930C64">
        <w:rPr>
          <w:rFonts w:hint="cs"/>
          <w:b/>
          <w:bCs/>
          <w:rtl/>
          <w:lang w:bidi="fa-IR"/>
        </w:rPr>
        <w:t>ــ شهر جاي ما شد</w:t>
      </w:r>
      <w:r w:rsidRPr="00930C64">
        <w:rPr>
          <w:b/>
          <w:bCs/>
          <w:rtl/>
          <w:lang w:bidi="fa-IR"/>
        </w:rPr>
        <w:t>!</w:t>
      </w:r>
    </w:p>
    <w:p w14:paraId="5B755F6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عيدِ مردماس، ديب گله داره</w:t>
      </w:r>
    </w:p>
    <w:p w14:paraId="40D8DA7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دنيا مالِ ماس، ديب گله داره</w:t>
      </w:r>
    </w:p>
    <w:p w14:paraId="5A41D2F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سفيدي پادشاس، ديب گله داره</w:t>
      </w:r>
    </w:p>
    <w:p w14:paraId="2A47D98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سياهي رو سياس، ديب گله داره</w:t>
      </w:r>
      <w:r w:rsidRPr="00930C64">
        <w:rPr>
          <w:b/>
          <w:bCs/>
        </w:rPr>
        <w:t>«</w:t>
      </w:r>
      <w:r w:rsidRPr="00930C64">
        <w:rPr>
          <w:b/>
          <w:bCs/>
          <w:rtl/>
          <w:lang w:bidi="fa-IR"/>
        </w:rPr>
        <w:t>...</w:t>
      </w:r>
    </w:p>
    <w:p w14:paraId="2170CA9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پريا</w:t>
      </w:r>
      <w:r w:rsidRPr="00930C64">
        <w:rPr>
          <w:b/>
          <w:bCs/>
        </w:rPr>
        <w:t>!</w:t>
      </w:r>
    </w:p>
    <w:p w14:paraId="7F17CAD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ديگه توکِ روز شيکسّه</w:t>
      </w:r>
    </w:p>
    <w:p w14:paraId="4ECD230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دَراي قلعه بسّه</w:t>
      </w:r>
    </w:p>
    <w:p w14:paraId="2EC5685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اگه تا زوده بُلَن شين</w:t>
      </w:r>
    </w:p>
    <w:p w14:paraId="664065D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سوار اسبِ من شين</w:t>
      </w:r>
    </w:p>
    <w:p w14:paraId="4F8F9E3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مي‌رسيم به شهرِ مردم، ببينين: صداش مياد</w:t>
      </w:r>
    </w:p>
    <w:p w14:paraId="53B60EF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جينگ و جينگِ ريختنِ زنجيرِ برده‌هاش مياد</w:t>
      </w:r>
      <w:r w:rsidRPr="00930C64">
        <w:rPr>
          <w:b/>
          <w:bCs/>
        </w:rPr>
        <w:t>.</w:t>
      </w:r>
    </w:p>
    <w:p w14:paraId="0A689876" w14:textId="77777777" w:rsidR="00DD422C" w:rsidRPr="00930C64" w:rsidRDefault="00D54359" w:rsidP="00604D39">
      <w:pPr>
        <w:pStyle w:val="body"/>
        <w:bidi/>
        <w:rPr>
          <w:rtl/>
        </w:rPr>
      </w:pPr>
      <w:r w:rsidRPr="00930C64">
        <w:rPr>
          <w:b/>
          <w:bCs/>
        </w:rPr>
        <w:t> </w:t>
      </w:r>
    </w:p>
    <w:p w14:paraId="69AD96F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آره! زنجيراي گرون، حلقه به حلقه، لا به ‌لا</w:t>
      </w:r>
    </w:p>
    <w:p w14:paraId="4385997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مي‌ريزن ز دست و پا</w:t>
      </w:r>
      <w:r w:rsidRPr="00930C64">
        <w:rPr>
          <w:b/>
          <w:bCs/>
        </w:rPr>
        <w:t>.</w:t>
      </w:r>
    </w:p>
    <w:p w14:paraId="775D16E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پوسيده‌ن، پاره مي‌شن،</w:t>
      </w:r>
    </w:p>
    <w:p w14:paraId="4943E63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ديبا بيچاره مي‌شن</w:t>
      </w:r>
      <w:r w:rsidRPr="00930C64">
        <w:rPr>
          <w:b/>
          <w:bCs/>
        </w:rPr>
        <w:t>:</w:t>
      </w:r>
    </w:p>
    <w:p w14:paraId="4CE2DD03"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سر به جنگل بذارن، جنگلو خارزار مي‌بينن</w:t>
      </w:r>
    </w:p>
    <w:p w14:paraId="3645958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سر به صحرا بذارن، کويرو نمکزار مي‌بينن</w:t>
      </w:r>
    </w:p>
    <w:p w14:paraId="26873DC8" w14:textId="77777777" w:rsidR="00DD422C" w:rsidRPr="00930C64" w:rsidRDefault="00D54359" w:rsidP="00604D39">
      <w:pPr>
        <w:pStyle w:val="body"/>
        <w:bidi/>
        <w:rPr>
          <w:rtl/>
        </w:rPr>
      </w:pPr>
      <w:r w:rsidRPr="00930C64">
        <w:rPr>
          <w:b/>
          <w:bCs/>
        </w:rPr>
        <w:t> </w:t>
      </w:r>
    </w:p>
    <w:p w14:paraId="2D59E94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عوضش تو شهرِ ما... [آخ! نمي‌دونين پريا</w:t>
      </w:r>
      <w:r w:rsidRPr="00930C64">
        <w:rPr>
          <w:b/>
          <w:bCs/>
        </w:rPr>
        <w:t>!]</w:t>
      </w:r>
    </w:p>
    <w:p w14:paraId="6D57883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دَرِ بُرجا وا مي‌شن؛ برده‌دارا رسوا مي‌شن</w:t>
      </w:r>
    </w:p>
    <w:p w14:paraId="5212432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غلوما آزاد مي‌شن، ويرونه‌ها آباد مي‌شن</w:t>
      </w:r>
    </w:p>
    <w:p w14:paraId="21A73BC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هر کي که غُصه داره</w:t>
      </w:r>
    </w:p>
    <w:p w14:paraId="27AE4BB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غمِشو زمين مي‌ذاره</w:t>
      </w:r>
      <w:r w:rsidRPr="00930C64">
        <w:rPr>
          <w:b/>
          <w:bCs/>
          <w:rtl/>
          <w:lang w:bidi="fa-IR"/>
        </w:rPr>
        <w:t>.</w:t>
      </w:r>
    </w:p>
    <w:p w14:paraId="649B8B5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قالي مي‌شن حصيرا</w:t>
      </w:r>
    </w:p>
    <w:p w14:paraId="3E3C621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آزاد مي‌شن اسيرا</w:t>
      </w:r>
    </w:p>
    <w:p w14:paraId="2D8CDB83"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اسيرا کينه دارن</w:t>
      </w:r>
    </w:p>
    <w:p w14:paraId="0FCDF66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داسِشونو ورمي‌دارن</w:t>
      </w:r>
    </w:p>
    <w:p w14:paraId="6B73722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سيل مي‌شن: شُرشُرشُر</w:t>
      </w:r>
      <w:r w:rsidRPr="00930C64">
        <w:rPr>
          <w:b/>
          <w:bCs/>
          <w:rtl/>
          <w:lang w:bidi="fa-IR"/>
        </w:rPr>
        <w:t>!</w:t>
      </w:r>
    </w:p>
    <w:p w14:paraId="46EF826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آتيش مي‌شن: گُرگُرگُر</w:t>
      </w:r>
      <w:r w:rsidRPr="00930C64">
        <w:rPr>
          <w:b/>
          <w:bCs/>
        </w:rPr>
        <w:t>!</w:t>
      </w:r>
    </w:p>
    <w:p w14:paraId="6D6BB99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تو قلبِ شب که بدگِله</w:t>
      </w:r>
    </w:p>
    <w:p w14:paraId="58BC74F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آتيش‌بازي چه خوشگِله</w:t>
      </w:r>
      <w:r w:rsidRPr="00930C64">
        <w:rPr>
          <w:b/>
          <w:bCs/>
        </w:rPr>
        <w:t>!</w:t>
      </w:r>
    </w:p>
    <w:p w14:paraId="50E09CD2" w14:textId="77777777" w:rsidR="00DD422C" w:rsidRPr="00930C64" w:rsidRDefault="00D54359" w:rsidP="00604D39">
      <w:pPr>
        <w:pStyle w:val="body"/>
        <w:bidi/>
        <w:rPr>
          <w:rtl/>
        </w:rPr>
      </w:pPr>
      <w:r w:rsidRPr="00930C64">
        <w:rPr>
          <w:b/>
          <w:bCs/>
        </w:rPr>
        <w:t> </w:t>
      </w:r>
    </w:p>
    <w:p w14:paraId="53ED03B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آتيش! آتيش! ــ چه خوبه</w:t>
      </w:r>
      <w:r w:rsidRPr="00930C64">
        <w:rPr>
          <w:b/>
          <w:bCs/>
        </w:rPr>
        <w:t>!</w:t>
      </w:r>
    </w:p>
    <w:p w14:paraId="46B59FF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حالام تنگِ غروبه</w:t>
      </w:r>
    </w:p>
    <w:p w14:paraId="40C6779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چيزي به شب نمونده</w:t>
      </w:r>
    </w:p>
    <w:p w14:paraId="18E6797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به سوزِ تب نمونده</w:t>
      </w:r>
    </w:p>
    <w:p w14:paraId="5CCE275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به جستن و واجِستن</w:t>
      </w:r>
    </w:p>
    <w:p w14:paraId="6BC70F8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تو حوضِ نقره جِستن</w:t>
      </w:r>
      <w:r w:rsidRPr="00930C64">
        <w:rPr>
          <w:b/>
          <w:bCs/>
          <w:rtl/>
          <w:lang w:bidi="fa-IR"/>
        </w:rPr>
        <w:t>...</w:t>
      </w:r>
    </w:p>
    <w:p w14:paraId="4EABF50D" w14:textId="77777777" w:rsidR="00DD422C" w:rsidRPr="00930C64" w:rsidRDefault="00D54359" w:rsidP="00604D39">
      <w:pPr>
        <w:pStyle w:val="body"/>
        <w:bidi/>
        <w:rPr>
          <w:rtl/>
        </w:rPr>
      </w:pPr>
      <w:r w:rsidRPr="00930C64">
        <w:rPr>
          <w:b/>
          <w:bCs/>
        </w:rPr>
        <w:t> </w:t>
      </w:r>
    </w:p>
    <w:p w14:paraId="35E4DE5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الان غلاما وايسادن که مشعلا رو وردارن</w:t>
      </w:r>
    </w:p>
    <w:p w14:paraId="2832C20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بزنن به جونِ شب، ظلمتو داغونش کنن</w:t>
      </w:r>
    </w:p>
    <w:p w14:paraId="3E49EA7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عمو زنجيربافو پالون بزنن واردِ ميدونش کنن</w:t>
      </w:r>
    </w:p>
    <w:p w14:paraId="34B3ECD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به جايي که شنگولش کنن</w:t>
      </w:r>
    </w:p>
    <w:p w14:paraId="759183E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سکه‌ي يه پولش کنن</w:t>
      </w:r>
      <w:r w:rsidRPr="00930C64">
        <w:rPr>
          <w:b/>
          <w:bCs/>
        </w:rPr>
        <w:t>.</w:t>
      </w:r>
    </w:p>
    <w:p w14:paraId="6A7E8E5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دستِ همو بچسبن</w:t>
      </w:r>
    </w:p>
    <w:p w14:paraId="14283DE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دورِ يارو برقصن</w:t>
      </w:r>
    </w:p>
    <w:p w14:paraId="66DBC8F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w:t>
      </w:r>
      <w:r w:rsidRPr="00930C64">
        <w:rPr>
          <w:rFonts w:hint="cs"/>
          <w:b/>
          <w:bCs/>
          <w:rtl/>
          <w:lang w:bidi="fa-IR"/>
        </w:rPr>
        <w:t>حمومک مورچه داره، بشين و پاشو» دربيارن</w:t>
      </w:r>
    </w:p>
    <w:p w14:paraId="18BA9EB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w:t>
      </w:r>
      <w:r w:rsidRPr="00930C64">
        <w:rPr>
          <w:rFonts w:hint="cs"/>
          <w:b/>
          <w:bCs/>
          <w:rtl/>
          <w:lang w:bidi="fa-IR"/>
        </w:rPr>
        <w:t>قفل و صندوقچه داره، بشين و پاشو» دربيارن</w:t>
      </w:r>
    </w:p>
    <w:p w14:paraId="4A671E7B" w14:textId="77777777" w:rsidR="00DD422C" w:rsidRPr="00930C64" w:rsidRDefault="00D54359" w:rsidP="00604D39">
      <w:pPr>
        <w:pStyle w:val="body"/>
        <w:bidi/>
        <w:rPr>
          <w:rtl/>
        </w:rPr>
      </w:pPr>
      <w:r w:rsidRPr="00930C64">
        <w:rPr>
          <w:b/>
          <w:bCs/>
        </w:rPr>
        <w:t> </w:t>
      </w:r>
    </w:p>
    <w:p w14:paraId="71092C4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پريا! بسّه ديگه هاي‌هايتون</w:t>
      </w:r>
    </w:p>
    <w:p w14:paraId="07F4603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گريه‌تون، واي‌وايتون</w:t>
      </w:r>
      <w:r w:rsidRPr="00930C64">
        <w:rPr>
          <w:b/>
          <w:bCs/>
        </w:rPr>
        <w:t>«</w:t>
      </w:r>
      <w:r w:rsidRPr="00930C64">
        <w:rPr>
          <w:b/>
          <w:bCs/>
          <w:rtl/>
          <w:lang w:bidi="fa-IR"/>
        </w:rPr>
        <w:t>!...</w:t>
      </w:r>
    </w:p>
    <w:p w14:paraId="451C995D" w14:textId="77777777" w:rsidR="00DD422C" w:rsidRPr="00930C64" w:rsidRDefault="00D54359" w:rsidP="00604D39">
      <w:pPr>
        <w:pStyle w:val="body"/>
        <w:bidi/>
        <w:rPr>
          <w:rtl/>
        </w:rPr>
      </w:pPr>
      <w:r w:rsidRPr="00930C64">
        <w:t> </w:t>
      </w:r>
    </w:p>
    <w:p w14:paraId="75346E22" w14:textId="77777777" w:rsidR="00DD422C" w:rsidRPr="00930C64" w:rsidRDefault="00D54359" w:rsidP="00604D39">
      <w:pPr>
        <w:pStyle w:val="body"/>
        <w:bidi/>
        <w:rPr>
          <w:rtl/>
          <w:lang w:bidi="fa-IR"/>
        </w:rPr>
      </w:pPr>
      <w:r w:rsidRPr="00930C64">
        <w:rPr>
          <w:rFonts w:hint="cs"/>
          <w:rtl/>
          <w:lang w:bidi="fa-IR"/>
        </w:rPr>
        <w:t>پريا هيچي نگفتن، زار و زار گريه مي‌کردن پريا</w:t>
      </w:r>
    </w:p>
    <w:p w14:paraId="7771F706" w14:textId="77777777" w:rsidR="00DD422C" w:rsidRPr="00930C64" w:rsidRDefault="00D54359" w:rsidP="00604D39">
      <w:pPr>
        <w:pStyle w:val="body"/>
        <w:bidi/>
        <w:rPr>
          <w:rtl/>
          <w:lang w:bidi="fa-IR"/>
        </w:rPr>
      </w:pPr>
      <w:r w:rsidRPr="00930C64">
        <w:rPr>
          <w:rFonts w:hint="cs"/>
          <w:rtl/>
          <w:lang w:bidi="fa-IR"/>
        </w:rPr>
        <w:t>مثِ ابراي باهار گريه مي‌کردن پريا...</w:t>
      </w:r>
    </w:p>
    <w:p w14:paraId="6A1E97F0" w14:textId="77777777" w:rsidR="00DD422C" w:rsidRPr="00930C64" w:rsidRDefault="00D54359" w:rsidP="00604D39">
      <w:pPr>
        <w:pStyle w:val="body"/>
        <w:bidi/>
        <w:rPr>
          <w:rtl/>
        </w:rPr>
      </w:pPr>
      <w:r w:rsidRPr="00930C64">
        <w:t> </w:t>
      </w:r>
    </w:p>
    <w:p w14:paraId="32B7CEA5" w14:textId="77777777" w:rsidR="00DD422C" w:rsidRPr="00930C64" w:rsidRDefault="00D54359" w:rsidP="00604D39">
      <w:pPr>
        <w:pStyle w:val="body"/>
        <w:bidi/>
        <w:rPr>
          <w:rtl/>
        </w:rPr>
      </w:pPr>
      <w:r w:rsidRPr="00930C64">
        <w:rPr>
          <w:rFonts w:ascii="Times New Roman" w:hAnsi="Times New Roman" w:cs="Times New Roman"/>
        </w:rPr>
        <w:t>□</w:t>
      </w:r>
    </w:p>
    <w:p w14:paraId="507F5E77" w14:textId="77777777" w:rsidR="00DD422C" w:rsidRPr="00930C64" w:rsidRDefault="00D54359" w:rsidP="00604D39">
      <w:pPr>
        <w:pStyle w:val="body"/>
        <w:bidi/>
        <w:rPr>
          <w:rtl/>
        </w:rPr>
      </w:pPr>
      <w:r w:rsidRPr="00930C64">
        <w:t> </w:t>
      </w:r>
    </w:p>
    <w:p w14:paraId="4157E2DB" w14:textId="77777777" w:rsidR="00DD422C" w:rsidRPr="00930C64" w:rsidRDefault="00D54359" w:rsidP="00604D39">
      <w:pPr>
        <w:pStyle w:val="body"/>
        <w:bidi/>
        <w:rPr>
          <w:rtl/>
        </w:rPr>
      </w:pPr>
      <w:r w:rsidRPr="00930C64">
        <w:rPr>
          <w:b/>
          <w:bCs/>
        </w:rPr>
        <w:t>»</w:t>
      </w:r>
      <w:r w:rsidRPr="00930C64">
        <w:rPr>
          <w:rFonts w:hint="cs"/>
          <w:b/>
          <w:bCs/>
          <w:rtl/>
          <w:lang w:bidi="fa-IR"/>
        </w:rPr>
        <w:t>ــ پرياي خط‌خطي</w:t>
      </w:r>
    </w:p>
    <w:p w14:paraId="63A6CD6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لُخت و عريون، پاپتي</w:t>
      </w:r>
      <w:r w:rsidRPr="00930C64">
        <w:rPr>
          <w:b/>
          <w:bCs/>
        </w:rPr>
        <w:t>!</w:t>
      </w:r>
    </w:p>
    <w:p w14:paraId="11233DE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شباي چله‌کوچيک</w:t>
      </w:r>
    </w:p>
    <w:p w14:paraId="100A1A4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که تو کرسي، چيک و چيک</w:t>
      </w:r>
    </w:p>
    <w:p w14:paraId="6E9E4C4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تخمه مي‌شکستيم و بارون ميومد صداش تو نودون ميومد</w:t>
      </w:r>
    </w:p>
    <w:p w14:paraId="49E1857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بي‌بي‌جون قصه مي‌گُف حرفاي سربسّه مي‌گُف</w:t>
      </w:r>
    </w:p>
    <w:p w14:paraId="6BC9936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قصه‌ي سبزپري زردپري،</w:t>
      </w:r>
    </w:p>
    <w:p w14:paraId="2F297FB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قصه‌ي سنگِ صبور، بُز روي بون،</w:t>
      </w:r>
    </w:p>
    <w:p w14:paraId="66161F8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قصه‌ي دخترِ شاهِ پريون، ــ</w:t>
      </w:r>
    </w:p>
    <w:p w14:paraId="79C505F0"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شمايين اون پريا</w:t>
      </w:r>
      <w:r w:rsidRPr="00930C64">
        <w:rPr>
          <w:b/>
          <w:bCs/>
        </w:rPr>
        <w:t>!</w:t>
      </w:r>
    </w:p>
    <w:p w14:paraId="1681BE5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اومدين دنياي ما</w:t>
      </w:r>
    </w:p>
    <w:p w14:paraId="0A70476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حالا هي حرص مي‌خورين، جوش مي‌خورين، غُصه‌ي خاموش مي‌خورين که دنيامون خال‌خاليه ، غُصه و رنجِ خاليه؟</w:t>
      </w:r>
    </w:p>
    <w:p w14:paraId="107029EA" w14:textId="77777777" w:rsidR="00DD422C" w:rsidRPr="00930C64" w:rsidRDefault="00D54359" w:rsidP="00604D39">
      <w:pPr>
        <w:pStyle w:val="body"/>
        <w:bidi/>
        <w:rPr>
          <w:rtl/>
        </w:rPr>
      </w:pPr>
      <w:r w:rsidRPr="00930C64">
        <w:rPr>
          <w:b/>
          <w:bCs/>
        </w:rPr>
        <w:t> </w:t>
      </w:r>
    </w:p>
    <w:p w14:paraId="3A04B446"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قصه نبود</w:t>
      </w:r>
    </w:p>
    <w:p w14:paraId="6184B91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پيغومِ سر بَسّه نبود</w:t>
      </w:r>
      <w:r w:rsidRPr="00930C64">
        <w:rPr>
          <w:b/>
          <w:bCs/>
        </w:rPr>
        <w:t>.</w:t>
      </w:r>
    </w:p>
    <w:p w14:paraId="3BBDBB7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عيونه</w:t>
      </w:r>
    </w:p>
    <w:p w14:paraId="78CE883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هر کي مي‌خواد بدونه</w:t>
      </w:r>
      <w:r w:rsidRPr="00930C64">
        <w:rPr>
          <w:b/>
          <w:bCs/>
        </w:rPr>
        <w:t>:</w:t>
      </w:r>
    </w:p>
    <w:p w14:paraId="264CB61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خار داره</w:t>
      </w:r>
    </w:p>
    <w:p w14:paraId="67F18F6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بيابوناش مار داره</w:t>
      </w:r>
    </w:p>
    <w:p w14:paraId="39174B78"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هر کي باهاش کار داره</w:t>
      </w:r>
    </w:p>
    <w:p w14:paraId="4DB7076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دلش خبردار داره</w:t>
      </w:r>
      <w:r w:rsidRPr="00930C64">
        <w:rPr>
          <w:b/>
          <w:bCs/>
          <w:rtl/>
          <w:lang w:bidi="fa-IR"/>
        </w:rPr>
        <w:t>!</w:t>
      </w:r>
    </w:p>
    <w:p w14:paraId="01A38E81" w14:textId="77777777" w:rsidR="00DD422C" w:rsidRPr="00930C64" w:rsidRDefault="00D54359" w:rsidP="00604D39">
      <w:pPr>
        <w:pStyle w:val="body"/>
        <w:bidi/>
        <w:rPr>
          <w:rtl/>
        </w:rPr>
      </w:pPr>
      <w:r w:rsidRPr="00930C64">
        <w:rPr>
          <w:b/>
          <w:bCs/>
        </w:rPr>
        <w:t> </w:t>
      </w:r>
    </w:p>
    <w:p w14:paraId="7A9E920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بزرگه</w:t>
      </w:r>
    </w:p>
    <w:p w14:paraId="3055D67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پُراز شغال و گرگه</w:t>
      </w:r>
      <w:r w:rsidRPr="00930C64">
        <w:rPr>
          <w:b/>
          <w:bCs/>
        </w:rPr>
        <w:t>!</w:t>
      </w:r>
    </w:p>
    <w:p w14:paraId="68124FA7" w14:textId="77777777" w:rsidR="00DD422C" w:rsidRPr="00930C64" w:rsidRDefault="00D54359" w:rsidP="00604D39">
      <w:pPr>
        <w:pStyle w:val="body"/>
        <w:bidi/>
        <w:rPr>
          <w:rtl/>
        </w:rPr>
      </w:pPr>
      <w:r w:rsidRPr="00930C64">
        <w:rPr>
          <w:b/>
          <w:bCs/>
        </w:rPr>
        <w:t> </w:t>
      </w:r>
    </w:p>
    <w:p w14:paraId="2186962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ــ هِي هِي هِي</w:t>
      </w:r>
      <w:r w:rsidRPr="00930C64">
        <w:rPr>
          <w:b/>
          <w:bCs/>
          <w:rtl/>
          <w:lang w:bidi="fa-IR"/>
        </w:rPr>
        <w:t>!</w:t>
      </w:r>
    </w:p>
    <w:p w14:paraId="433A4F5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عقبِ آتيش ــ لِي لِي لِي</w:t>
      </w:r>
      <w:r w:rsidRPr="00930C64">
        <w:rPr>
          <w:b/>
          <w:bCs/>
          <w:rtl/>
          <w:lang w:bidi="fa-IR"/>
        </w:rPr>
        <w:t>!</w:t>
      </w:r>
    </w:p>
    <w:p w14:paraId="2F03D21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آتيش مي‌خواي بالاترک</w:t>
      </w:r>
    </w:p>
    <w:p w14:paraId="40A0A43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تا کفِ پات تَرَک‌تَرَک</w:t>
      </w:r>
      <w:r w:rsidRPr="00930C64">
        <w:rPr>
          <w:b/>
          <w:bCs/>
        </w:rPr>
        <w:t>...</w:t>
      </w:r>
    </w:p>
    <w:p w14:paraId="6DC97BBE" w14:textId="77777777" w:rsidR="00DD422C" w:rsidRPr="00930C64" w:rsidRDefault="00D54359" w:rsidP="00604D39">
      <w:pPr>
        <w:pStyle w:val="body"/>
        <w:bidi/>
        <w:rPr>
          <w:rtl/>
        </w:rPr>
      </w:pPr>
      <w:r w:rsidRPr="00930C64">
        <w:rPr>
          <w:b/>
          <w:bCs/>
        </w:rPr>
        <w:t> </w:t>
      </w:r>
    </w:p>
    <w:p w14:paraId="659D221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دنياي ما همينه</w:t>
      </w:r>
    </w:p>
    <w:p w14:paraId="5831556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بخواهي نخواهي اينه</w:t>
      </w:r>
      <w:r w:rsidRPr="00930C64">
        <w:rPr>
          <w:b/>
          <w:bCs/>
          <w:rtl/>
          <w:lang w:bidi="fa-IR"/>
        </w:rPr>
        <w:t>!</w:t>
      </w:r>
    </w:p>
    <w:p w14:paraId="77A6E93F" w14:textId="77777777" w:rsidR="00DD422C" w:rsidRPr="00930C64" w:rsidRDefault="00D54359" w:rsidP="00604D39">
      <w:pPr>
        <w:pStyle w:val="body"/>
        <w:bidi/>
        <w:rPr>
          <w:rtl/>
        </w:rPr>
      </w:pPr>
      <w:r w:rsidRPr="00930C64">
        <w:rPr>
          <w:rFonts w:hint="cs"/>
        </w:rPr>
        <w:t> </w:t>
      </w:r>
    </w:p>
    <w:p w14:paraId="594F0DFF"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خُب، پرياي قصه</w:t>
      </w:r>
      <w:r w:rsidRPr="00930C64">
        <w:rPr>
          <w:b/>
          <w:bCs/>
        </w:rPr>
        <w:t>!</w:t>
      </w:r>
    </w:p>
    <w:p w14:paraId="48D8D01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مرغاي پر شيکسّه</w:t>
      </w:r>
      <w:r w:rsidRPr="00930C64">
        <w:rPr>
          <w:b/>
          <w:bCs/>
        </w:rPr>
        <w:t>!</w:t>
      </w:r>
    </w:p>
    <w:p w14:paraId="40B3139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آبِتون نبود، دونِتون نبود، چايي و قليونِتون نبود،</w:t>
      </w:r>
    </w:p>
    <w:p w14:paraId="3104360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کي بِتون گفت که بياين دنياي ما، دنياي واويلاي ما</w:t>
      </w:r>
    </w:p>
    <w:p w14:paraId="099A0CD4"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قلعه‌ي قصه‌تونو ول بکنين، کارِتونو مشکل بکنين؟</w:t>
      </w:r>
      <w:r w:rsidRPr="00930C64">
        <w:rPr>
          <w:b/>
          <w:bCs/>
        </w:rPr>
        <w:t>«</w:t>
      </w:r>
    </w:p>
    <w:p w14:paraId="75EAE9C5" w14:textId="77777777" w:rsidR="00DD422C" w:rsidRPr="00930C64" w:rsidRDefault="00D54359" w:rsidP="00604D39">
      <w:pPr>
        <w:pStyle w:val="body"/>
        <w:bidi/>
        <w:rPr>
          <w:rtl/>
        </w:rPr>
      </w:pPr>
      <w:r w:rsidRPr="00930C64">
        <w:t> </w:t>
      </w:r>
    </w:p>
    <w:p w14:paraId="501712B7" w14:textId="77777777" w:rsidR="00DD422C" w:rsidRPr="00930C64" w:rsidRDefault="00D54359" w:rsidP="00604D39">
      <w:pPr>
        <w:pStyle w:val="body"/>
        <w:bidi/>
        <w:rPr>
          <w:rtl/>
          <w:lang w:bidi="fa-IR"/>
        </w:rPr>
      </w:pPr>
      <w:r w:rsidRPr="00930C64">
        <w:rPr>
          <w:rFonts w:hint="cs"/>
          <w:rtl/>
          <w:lang w:bidi="fa-IR"/>
        </w:rPr>
        <w:t>پريا هيچي نگفتن، زار و زار گريه مي‌کردن پريا</w:t>
      </w:r>
    </w:p>
    <w:p w14:paraId="2035E2C1" w14:textId="77777777" w:rsidR="00DD422C" w:rsidRPr="00930C64" w:rsidRDefault="00D54359" w:rsidP="00604D39">
      <w:pPr>
        <w:pStyle w:val="body"/>
        <w:bidi/>
        <w:rPr>
          <w:rtl/>
          <w:lang w:bidi="fa-IR"/>
        </w:rPr>
      </w:pPr>
      <w:r w:rsidRPr="00930C64">
        <w:rPr>
          <w:rFonts w:hint="cs"/>
          <w:rtl/>
          <w:lang w:bidi="fa-IR"/>
        </w:rPr>
        <w:t>مثِ ابراي باهار گريه مي‌کردن پريا.</w:t>
      </w:r>
    </w:p>
    <w:p w14:paraId="4E48CBA5" w14:textId="77777777" w:rsidR="00DD422C" w:rsidRPr="00930C64" w:rsidRDefault="00D54359" w:rsidP="00604D39">
      <w:pPr>
        <w:pStyle w:val="body"/>
        <w:bidi/>
        <w:rPr>
          <w:rtl/>
        </w:rPr>
      </w:pPr>
      <w:r w:rsidRPr="00930C64">
        <w:t> </w:t>
      </w:r>
    </w:p>
    <w:p w14:paraId="59B9685C" w14:textId="77777777" w:rsidR="00DD422C" w:rsidRPr="00930C64" w:rsidRDefault="00D54359" w:rsidP="00604D39">
      <w:pPr>
        <w:pStyle w:val="body"/>
        <w:bidi/>
        <w:rPr>
          <w:rtl/>
        </w:rPr>
      </w:pPr>
      <w:r w:rsidRPr="00930C64">
        <w:rPr>
          <w:rFonts w:ascii="Times New Roman" w:hAnsi="Times New Roman" w:cs="Times New Roman"/>
        </w:rPr>
        <w:t>□</w:t>
      </w:r>
    </w:p>
    <w:p w14:paraId="38E56F15" w14:textId="77777777" w:rsidR="00DD422C" w:rsidRPr="00930C64" w:rsidRDefault="00D54359" w:rsidP="00604D39">
      <w:pPr>
        <w:pStyle w:val="body"/>
        <w:bidi/>
        <w:rPr>
          <w:rtl/>
        </w:rPr>
      </w:pPr>
      <w:r w:rsidRPr="00930C64">
        <w:t> </w:t>
      </w:r>
    </w:p>
    <w:p w14:paraId="54E3546A" w14:textId="77777777" w:rsidR="00DD422C" w:rsidRPr="00930C64" w:rsidRDefault="00D54359" w:rsidP="00604D39">
      <w:pPr>
        <w:pStyle w:val="body"/>
        <w:bidi/>
        <w:rPr>
          <w:rtl/>
          <w:lang w:bidi="fa-IR"/>
        </w:rPr>
      </w:pPr>
      <w:r w:rsidRPr="00930C64">
        <w:rPr>
          <w:rFonts w:hint="cs"/>
          <w:rtl/>
          <w:lang w:bidi="fa-IR"/>
        </w:rPr>
        <w:t>دس زدم به شونه‌شون</w:t>
      </w:r>
    </w:p>
    <w:p w14:paraId="302A53E8" w14:textId="77777777" w:rsidR="00DD422C" w:rsidRPr="00930C64" w:rsidRDefault="00D54359" w:rsidP="00604D39">
      <w:pPr>
        <w:pStyle w:val="body"/>
        <w:bidi/>
        <w:rPr>
          <w:rtl/>
          <w:lang w:bidi="fa-IR"/>
        </w:rPr>
      </w:pPr>
      <w:r w:rsidRPr="00930C64">
        <w:rPr>
          <w:rFonts w:hint="cs"/>
          <w:rtl/>
          <w:lang w:bidi="fa-IR"/>
        </w:rPr>
        <w:t>که کنم روونه‌شون ــ</w:t>
      </w:r>
    </w:p>
    <w:p w14:paraId="62E1A63F" w14:textId="77777777" w:rsidR="00DD422C" w:rsidRPr="00930C64" w:rsidRDefault="00D54359" w:rsidP="00604D39">
      <w:pPr>
        <w:pStyle w:val="body"/>
        <w:bidi/>
        <w:rPr>
          <w:rtl/>
          <w:lang w:bidi="fa-IR"/>
        </w:rPr>
      </w:pPr>
      <w:r w:rsidRPr="00930C64">
        <w:rPr>
          <w:rFonts w:hint="cs"/>
          <w:rtl/>
          <w:lang w:bidi="fa-IR"/>
        </w:rPr>
        <w:t>پريا جيغ زدن، ويغ زدن، جادو بودن دود شدن، بالا رفتن تار شدن پائين اومدن پود شدن، پير شدن گريه شدن، جوون شدن خنده شدن، خان شدن بنده شدن، خروسِ سرکنده شدن، ميوه شدن هسته شدن، انارِ سربسته شدن، اميد شدن يأس شدن، ستاره‌ي نحس شدن...</w:t>
      </w:r>
    </w:p>
    <w:p w14:paraId="05B3BD38" w14:textId="77777777" w:rsidR="00DD422C" w:rsidRPr="00930C64" w:rsidRDefault="00D54359" w:rsidP="00604D39">
      <w:pPr>
        <w:pStyle w:val="body"/>
        <w:bidi/>
        <w:rPr>
          <w:rtl/>
        </w:rPr>
      </w:pPr>
      <w:r w:rsidRPr="00930C64">
        <w:t> </w:t>
      </w:r>
    </w:p>
    <w:p w14:paraId="5B6ECA42" w14:textId="77777777" w:rsidR="00DD422C" w:rsidRPr="00930C64" w:rsidRDefault="00D54359" w:rsidP="00604D39">
      <w:pPr>
        <w:pStyle w:val="body"/>
        <w:bidi/>
        <w:rPr>
          <w:rtl/>
          <w:lang w:bidi="fa-IR"/>
        </w:rPr>
      </w:pPr>
      <w:r w:rsidRPr="00930C64">
        <w:rPr>
          <w:rFonts w:hint="cs"/>
          <w:rtl/>
          <w:lang w:bidi="fa-IR"/>
        </w:rPr>
        <w:t>وقتي ديدن ستاره</w:t>
      </w:r>
    </w:p>
    <w:p w14:paraId="445239AA" w14:textId="77777777" w:rsidR="00DD422C" w:rsidRPr="00930C64" w:rsidRDefault="00D54359" w:rsidP="00604D39">
      <w:pPr>
        <w:pStyle w:val="body"/>
        <w:bidi/>
        <w:rPr>
          <w:rtl/>
          <w:lang w:bidi="fa-IR"/>
        </w:rPr>
      </w:pPr>
      <w:r w:rsidRPr="00930C64">
        <w:rPr>
          <w:rFonts w:hint="cs"/>
          <w:rtl/>
          <w:lang w:bidi="fa-IR"/>
        </w:rPr>
        <w:t>به من اثر نداره:</w:t>
      </w:r>
    </w:p>
    <w:p w14:paraId="217B19FB" w14:textId="77777777" w:rsidR="00DD422C" w:rsidRPr="00930C64" w:rsidRDefault="00D54359" w:rsidP="00604D39">
      <w:pPr>
        <w:pStyle w:val="body"/>
        <w:bidi/>
        <w:rPr>
          <w:rtl/>
          <w:lang w:bidi="fa-IR"/>
        </w:rPr>
      </w:pPr>
      <w:r w:rsidRPr="00930C64">
        <w:rPr>
          <w:rFonts w:hint="cs"/>
          <w:rtl/>
          <w:lang w:bidi="fa-IR"/>
        </w:rPr>
        <w:t>مي‌بينم و حاشا مي‌کنم، بازي رو تماشا مي‌کنم</w:t>
      </w:r>
    </w:p>
    <w:p w14:paraId="0AA08941" w14:textId="77777777" w:rsidR="00DD422C" w:rsidRPr="00930C64" w:rsidRDefault="00D54359" w:rsidP="00604D39">
      <w:pPr>
        <w:pStyle w:val="body"/>
        <w:bidi/>
        <w:rPr>
          <w:rtl/>
          <w:lang w:bidi="fa-IR"/>
        </w:rPr>
      </w:pPr>
      <w:r w:rsidRPr="00930C64">
        <w:rPr>
          <w:rFonts w:hint="cs"/>
          <w:rtl/>
          <w:lang w:bidi="fa-IR"/>
        </w:rPr>
        <w:t>هاج و واج و منگ نمي‌شم، از جادو سنگ نمي‌شم ــ</w:t>
      </w:r>
    </w:p>
    <w:p w14:paraId="4BBE38A3" w14:textId="77777777" w:rsidR="00DD422C" w:rsidRPr="00930C64" w:rsidRDefault="00D54359" w:rsidP="00604D39">
      <w:pPr>
        <w:pStyle w:val="body"/>
        <w:bidi/>
        <w:rPr>
          <w:rtl/>
          <w:lang w:bidi="fa-IR"/>
        </w:rPr>
      </w:pPr>
      <w:r w:rsidRPr="00930C64">
        <w:rPr>
          <w:rFonts w:hint="cs"/>
          <w:rtl/>
          <w:lang w:bidi="fa-IR"/>
        </w:rPr>
        <w:t>يکيش تُنگِ شراب شد</w:t>
      </w:r>
    </w:p>
    <w:p w14:paraId="5B8F9DA1" w14:textId="77777777" w:rsidR="00DD422C" w:rsidRPr="00930C64" w:rsidRDefault="00D54359" w:rsidP="00604D39">
      <w:pPr>
        <w:pStyle w:val="body"/>
        <w:bidi/>
        <w:rPr>
          <w:rtl/>
          <w:lang w:bidi="fa-IR"/>
        </w:rPr>
      </w:pPr>
      <w:r w:rsidRPr="00930C64">
        <w:rPr>
          <w:rFonts w:hint="cs"/>
          <w:rtl/>
          <w:lang w:bidi="fa-IR"/>
        </w:rPr>
        <w:t>يکيش درياي آب شد</w:t>
      </w:r>
    </w:p>
    <w:p w14:paraId="2F9F1037" w14:textId="77777777" w:rsidR="00DD422C" w:rsidRPr="00930C64" w:rsidRDefault="00D54359" w:rsidP="00604D39">
      <w:pPr>
        <w:pStyle w:val="body"/>
        <w:bidi/>
        <w:rPr>
          <w:rtl/>
          <w:lang w:bidi="fa-IR"/>
        </w:rPr>
      </w:pPr>
      <w:r w:rsidRPr="00930C64">
        <w:rPr>
          <w:rFonts w:hint="cs"/>
          <w:rtl/>
          <w:lang w:bidi="fa-IR"/>
        </w:rPr>
        <w:t>يکيش کوه شد و زُق زد</w:t>
      </w:r>
    </w:p>
    <w:p w14:paraId="043DE8F3" w14:textId="77777777" w:rsidR="00DD422C" w:rsidRPr="00930C64" w:rsidRDefault="00D54359" w:rsidP="00604D39">
      <w:pPr>
        <w:pStyle w:val="body"/>
        <w:bidi/>
        <w:rPr>
          <w:rtl/>
          <w:lang w:bidi="fa-IR"/>
        </w:rPr>
      </w:pPr>
      <w:r w:rsidRPr="00930C64">
        <w:rPr>
          <w:rFonts w:hint="cs"/>
          <w:rtl/>
          <w:lang w:bidi="fa-IR"/>
        </w:rPr>
        <w:t>تو آسمون تُتُق زد...</w:t>
      </w:r>
    </w:p>
    <w:p w14:paraId="561E5305" w14:textId="77777777" w:rsidR="00DD422C" w:rsidRPr="00930C64" w:rsidRDefault="00D54359" w:rsidP="00604D39">
      <w:pPr>
        <w:pStyle w:val="body"/>
        <w:bidi/>
        <w:rPr>
          <w:rtl/>
        </w:rPr>
      </w:pPr>
      <w:r w:rsidRPr="00930C64">
        <w:t> </w:t>
      </w:r>
    </w:p>
    <w:p w14:paraId="6463CF1D" w14:textId="77777777" w:rsidR="00DD422C" w:rsidRPr="00930C64" w:rsidRDefault="00D54359" w:rsidP="00604D39">
      <w:pPr>
        <w:pStyle w:val="body"/>
        <w:bidi/>
        <w:rPr>
          <w:rtl/>
          <w:lang w:bidi="fa-IR"/>
        </w:rPr>
      </w:pPr>
      <w:r w:rsidRPr="00930C64">
        <w:rPr>
          <w:rFonts w:hint="cs"/>
          <w:rtl/>
          <w:lang w:bidi="fa-IR"/>
        </w:rPr>
        <w:t>شرابه رو سر کشيدم</w:t>
      </w:r>
    </w:p>
    <w:p w14:paraId="640D85BE" w14:textId="77777777" w:rsidR="00DD422C" w:rsidRPr="00930C64" w:rsidRDefault="00D54359" w:rsidP="00604D39">
      <w:pPr>
        <w:pStyle w:val="body"/>
        <w:bidi/>
        <w:rPr>
          <w:rtl/>
          <w:lang w:bidi="fa-IR"/>
        </w:rPr>
      </w:pPr>
      <w:r w:rsidRPr="00930C64">
        <w:rPr>
          <w:rFonts w:hint="cs"/>
          <w:rtl/>
          <w:lang w:bidi="fa-IR"/>
        </w:rPr>
        <w:t>پاشنه رو ورکشيدم</w:t>
      </w:r>
    </w:p>
    <w:p w14:paraId="75D0ADAD" w14:textId="77777777" w:rsidR="00DD422C" w:rsidRPr="00930C64" w:rsidRDefault="00D54359" w:rsidP="00604D39">
      <w:pPr>
        <w:pStyle w:val="body"/>
        <w:bidi/>
        <w:rPr>
          <w:rtl/>
          <w:lang w:bidi="fa-IR"/>
        </w:rPr>
      </w:pPr>
      <w:r w:rsidRPr="00930C64">
        <w:rPr>
          <w:rFonts w:hint="cs"/>
          <w:rtl/>
          <w:lang w:bidi="fa-IR"/>
        </w:rPr>
        <w:t>زدم به دريا تر شدم، از اون‌ورِش به‌در شدم</w:t>
      </w:r>
    </w:p>
    <w:p w14:paraId="61A3B603" w14:textId="77777777" w:rsidR="00DD422C" w:rsidRPr="00930C64" w:rsidRDefault="00D54359" w:rsidP="00604D39">
      <w:pPr>
        <w:pStyle w:val="body"/>
        <w:bidi/>
        <w:rPr>
          <w:rtl/>
          <w:lang w:bidi="fa-IR"/>
        </w:rPr>
      </w:pPr>
      <w:r w:rsidRPr="00930C64">
        <w:rPr>
          <w:rFonts w:hint="cs"/>
          <w:rtl/>
          <w:lang w:bidi="fa-IR"/>
        </w:rPr>
        <w:t>دويدم و دويدم</w:t>
      </w:r>
    </w:p>
    <w:p w14:paraId="608A8E25" w14:textId="77777777" w:rsidR="00DD422C" w:rsidRPr="00930C64" w:rsidRDefault="00D54359" w:rsidP="00604D39">
      <w:pPr>
        <w:pStyle w:val="body"/>
        <w:bidi/>
        <w:rPr>
          <w:rtl/>
          <w:lang w:bidi="fa-IR"/>
        </w:rPr>
      </w:pPr>
      <w:r w:rsidRPr="00930C64">
        <w:rPr>
          <w:rFonts w:hint="cs"/>
          <w:rtl/>
          <w:lang w:bidi="fa-IR"/>
        </w:rPr>
        <w:t>بالاي کوه رسيدم</w:t>
      </w:r>
    </w:p>
    <w:p w14:paraId="3E7C015A" w14:textId="77777777" w:rsidR="00DD422C" w:rsidRPr="00930C64" w:rsidRDefault="00D54359" w:rsidP="00604D39">
      <w:pPr>
        <w:pStyle w:val="body"/>
        <w:bidi/>
        <w:rPr>
          <w:rtl/>
          <w:lang w:bidi="fa-IR"/>
        </w:rPr>
      </w:pPr>
      <w:r w:rsidRPr="00930C64">
        <w:rPr>
          <w:rFonts w:hint="cs"/>
          <w:rtl/>
          <w:lang w:bidi="fa-IR"/>
        </w:rPr>
        <w:t>اون‌ورِ کوه ساز مي‌زدن، همپاي آواز مي‌زدن:</w:t>
      </w:r>
    </w:p>
    <w:p w14:paraId="364CA05B" w14:textId="77777777" w:rsidR="00DD422C" w:rsidRPr="00930C64" w:rsidRDefault="00D54359" w:rsidP="00604D39">
      <w:pPr>
        <w:pStyle w:val="body"/>
        <w:bidi/>
        <w:rPr>
          <w:rtl/>
        </w:rPr>
      </w:pPr>
      <w:r w:rsidRPr="00930C64">
        <w:t> </w:t>
      </w:r>
    </w:p>
    <w:p w14:paraId="34B0818D" w14:textId="77777777" w:rsidR="00DD422C" w:rsidRPr="00930C64" w:rsidRDefault="00D54359" w:rsidP="00604D39">
      <w:pPr>
        <w:pStyle w:val="body"/>
        <w:bidi/>
        <w:rPr>
          <w:rtl/>
        </w:rPr>
      </w:pPr>
      <w:r w:rsidRPr="00930C64">
        <w:rPr>
          <w:b/>
          <w:bCs/>
        </w:rPr>
        <w:t>»</w:t>
      </w:r>
      <w:r w:rsidRPr="00930C64">
        <w:rPr>
          <w:rFonts w:hint="cs"/>
          <w:b/>
          <w:bCs/>
          <w:rtl/>
          <w:lang w:bidi="fa-IR"/>
        </w:rPr>
        <w:t>ــ دَلنگ دَلنگ! شاد شديم</w:t>
      </w:r>
    </w:p>
    <w:p w14:paraId="7266C46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از ستم آزاد شديم</w:t>
      </w:r>
    </w:p>
    <w:p w14:paraId="6B8A915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خورشيد خانوم آفتاب کرد</w:t>
      </w:r>
    </w:p>
    <w:p w14:paraId="3DF7A21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کُلّي برنج تو آب کرد</w:t>
      </w:r>
      <w:r w:rsidRPr="00930C64">
        <w:rPr>
          <w:b/>
          <w:bCs/>
        </w:rPr>
        <w:t>:</w:t>
      </w:r>
    </w:p>
    <w:p w14:paraId="6011DEDC" w14:textId="77777777" w:rsidR="00DD422C" w:rsidRPr="00930C64" w:rsidRDefault="00D54359" w:rsidP="00604D39">
      <w:pPr>
        <w:pStyle w:val="body"/>
        <w:bidi/>
        <w:rPr>
          <w:rtl/>
        </w:rPr>
      </w:pPr>
      <w:r w:rsidRPr="00930C64">
        <w:rPr>
          <w:b/>
          <w:bCs/>
        </w:rPr>
        <w:t> </w:t>
      </w:r>
    </w:p>
    <w:p w14:paraId="289F98F5"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خورشيد خانوم! بفرمايين</w:t>
      </w:r>
      <w:r w:rsidRPr="00930C64">
        <w:rPr>
          <w:b/>
          <w:bCs/>
          <w:rtl/>
          <w:lang w:bidi="fa-IR"/>
        </w:rPr>
        <w:t>!</w:t>
      </w:r>
    </w:p>
    <w:p w14:paraId="0DBBAC39"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از اون بالا بياين پايين</w:t>
      </w:r>
      <w:r w:rsidRPr="00930C64">
        <w:rPr>
          <w:b/>
          <w:bCs/>
        </w:rPr>
        <w:t>!</w:t>
      </w:r>
    </w:p>
    <w:p w14:paraId="73CAC98A" w14:textId="77777777" w:rsidR="00DD422C" w:rsidRPr="00930C64" w:rsidRDefault="00D54359" w:rsidP="00604D39">
      <w:pPr>
        <w:pStyle w:val="body"/>
        <w:bidi/>
        <w:rPr>
          <w:rtl/>
        </w:rPr>
      </w:pPr>
      <w:r w:rsidRPr="00930C64">
        <w:rPr>
          <w:b/>
          <w:bCs/>
        </w:rPr>
        <w:t> </w:t>
      </w:r>
    </w:p>
    <w:p w14:paraId="45A2B43C"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ما ظلمو نفله کرديم</w:t>
      </w:r>
    </w:p>
    <w:p w14:paraId="0DE93A7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آزادي رو قبله کرديم</w:t>
      </w:r>
      <w:r w:rsidRPr="00930C64">
        <w:rPr>
          <w:b/>
          <w:bCs/>
        </w:rPr>
        <w:t>.</w:t>
      </w:r>
    </w:p>
    <w:p w14:paraId="4773AFF5" w14:textId="77777777" w:rsidR="00DD422C" w:rsidRPr="00930C64" w:rsidRDefault="00D54359" w:rsidP="00604D39">
      <w:pPr>
        <w:pStyle w:val="body"/>
        <w:bidi/>
        <w:rPr>
          <w:rtl/>
        </w:rPr>
      </w:pPr>
      <w:r w:rsidRPr="00930C64">
        <w:rPr>
          <w:b/>
          <w:bCs/>
        </w:rPr>
        <w:t> </w:t>
      </w:r>
    </w:p>
    <w:p w14:paraId="3C32189B"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از وقتي خَلق پاشد</w:t>
      </w:r>
    </w:p>
    <w:p w14:paraId="68E6BA8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زندگي مالِ ما شد</w:t>
      </w:r>
      <w:r w:rsidRPr="00930C64">
        <w:rPr>
          <w:b/>
          <w:bCs/>
        </w:rPr>
        <w:t>.</w:t>
      </w:r>
    </w:p>
    <w:p w14:paraId="768F1DDD" w14:textId="77777777" w:rsidR="00DD422C" w:rsidRPr="00930C64" w:rsidRDefault="00D54359" w:rsidP="00604D39">
      <w:pPr>
        <w:pStyle w:val="body"/>
        <w:bidi/>
        <w:rPr>
          <w:rtl/>
        </w:rPr>
      </w:pPr>
      <w:r w:rsidRPr="00930C64">
        <w:rPr>
          <w:b/>
          <w:bCs/>
        </w:rPr>
        <w:t> </w:t>
      </w:r>
    </w:p>
    <w:p w14:paraId="6B79B067"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از شادي سير نمي‌شيم</w:t>
      </w:r>
    </w:p>
    <w:p w14:paraId="367148B1"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b/>
          <w:bCs/>
        </w:rPr>
        <w:t>  </w:t>
      </w:r>
      <w:r w:rsidRPr="00930C64">
        <w:rPr>
          <w:b/>
          <w:bCs/>
          <w:rtl/>
          <w:lang w:bidi="fa-IR"/>
        </w:rPr>
        <w:t xml:space="preserve"> </w:t>
      </w:r>
      <w:r w:rsidRPr="00930C64">
        <w:rPr>
          <w:rFonts w:hint="cs"/>
          <w:b/>
          <w:bCs/>
          <w:rtl/>
          <w:lang w:bidi="fa-IR"/>
        </w:rPr>
        <w:t>ديگه اسير نمي‌شيم</w:t>
      </w:r>
    </w:p>
    <w:p w14:paraId="32FE9015" w14:textId="77777777" w:rsidR="00DD422C" w:rsidRPr="00930C64" w:rsidRDefault="00D54359" w:rsidP="00604D39">
      <w:pPr>
        <w:pStyle w:val="body"/>
        <w:bidi/>
        <w:rPr>
          <w:rtl/>
        </w:rPr>
      </w:pPr>
      <w:r w:rsidRPr="00930C64">
        <w:rPr>
          <w:b/>
          <w:bCs/>
        </w:rPr>
        <w:t> </w:t>
      </w:r>
    </w:p>
    <w:p w14:paraId="6AEA510A"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هاجِستيم و واجِستيم</w:t>
      </w:r>
    </w:p>
    <w:p w14:paraId="3A33DD8D"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تو حوضِ نقره جِستيم</w:t>
      </w:r>
    </w:p>
    <w:p w14:paraId="72C739DE"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سيبِ طلا رو چيديم</w:t>
      </w:r>
    </w:p>
    <w:p w14:paraId="6003FD12" w14:textId="77777777" w:rsidR="00DD422C" w:rsidRPr="00930C64" w:rsidRDefault="00D54359" w:rsidP="00604D39">
      <w:pPr>
        <w:pStyle w:val="body"/>
        <w:bidi/>
        <w:rPr>
          <w:rtl/>
        </w:rPr>
      </w:pPr>
      <w:r w:rsidRPr="00930C64">
        <w:rPr>
          <w:b/>
          <w:bCs/>
        </w:rPr>
        <w:t>    </w:t>
      </w:r>
      <w:r w:rsidRPr="00930C64">
        <w:rPr>
          <w:b/>
          <w:bCs/>
          <w:rtl/>
          <w:lang w:bidi="fa-IR"/>
        </w:rPr>
        <w:t xml:space="preserve"> </w:t>
      </w:r>
      <w:r w:rsidRPr="00930C64">
        <w:rPr>
          <w:rFonts w:hint="cs"/>
          <w:b/>
          <w:bCs/>
          <w:rtl/>
          <w:lang w:bidi="fa-IR"/>
        </w:rPr>
        <w:t xml:space="preserve">به خونه‌مون رسيديم </w:t>
      </w:r>
      <w:r w:rsidRPr="00930C64">
        <w:rPr>
          <w:b/>
          <w:bCs/>
          <w:rtl/>
          <w:lang w:bidi="fa-IR"/>
        </w:rPr>
        <w:t>...</w:t>
      </w:r>
      <w:r w:rsidRPr="00930C64">
        <w:rPr>
          <w:b/>
          <w:bCs/>
          <w:rtl/>
        </w:rPr>
        <w:t xml:space="preserve"> </w:t>
      </w:r>
      <w:r w:rsidRPr="00930C64">
        <w:rPr>
          <w:b/>
          <w:bCs/>
        </w:rPr>
        <w:t>«</w:t>
      </w:r>
    </w:p>
    <w:p w14:paraId="14108C4F" w14:textId="77777777" w:rsidR="00DD422C" w:rsidRPr="00930C64" w:rsidRDefault="00D54359" w:rsidP="00604D39">
      <w:pPr>
        <w:pStyle w:val="body"/>
        <w:bidi/>
        <w:rPr>
          <w:rtl/>
        </w:rPr>
      </w:pPr>
      <w:r w:rsidRPr="00930C64">
        <w:t> </w:t>
      </w:r>
    </w:p>
    <w:p w14:paraId="59E37456" w14:textId="77777777" w:rsidR="00DD422C" w:rsidRPr="00930C64" w:rsidRDefault="00D54359" w:rsidP="00604D39">
      <w:pPr>
        <w:pStyle w:val="body"/>
        <w:bidi/>
        <w:rPr>
          <w:rtl/>
        </w:rPr>
      </w:pPr>
      <w:r w:rsidRPr="00930C64">
        <w:rPr>
          <w:rFonts w:ascii="Times New Roman" w:hAnsi="Times New Roman" w:cs="Times New Roman"/>
        </w:rPr>
        <w:t>□</w:t>
      </w:r>
    </w:p>
    <w:p w14:paraId="05F2E595" w14:textId="77777777" w:rsidR="00DD422C" w:rsidRPr="00930C64" w:rsidRDefault="00D54359" w:rsidP="00604D39">
      <w:pPr>
        <w:pStyle w:val="body"/>
        <w:bidi/>
        <w:rPr>
          <w:rtl/>
        </w:rPr>
      </w:pPr>
      <w:r w:rsidRPr="00930C64">
        <w:t> </w:t>
      </w:r>
    </w:p>
    <w:p w14:paraId="525E2C8A" w14:textId="77777777" w:rsidR="00DD422C" w:rsidRPr="00930C64" w:rsidRDefault="00D54359" w:rsidP="00604D39">
      <w:pPr>
        <w:pStyle w:val="body"/>
        <w:bidi/>
        <w:rPr>
          <w:rtl/>
          <w:lang w:bidi="fa-IR"/>
        </w:rPr>
      </w:pPr>
      <w:r w:rsidRPr="00930C64">
        <w:rPr>
          <w:rFonts w:hint="cs"/>
          <w:rtl/>
          <w:lang w:bidi="fa-IR"/>
        </w:rPr>
        <w:t>بالا رفتيم دوغ بود</w:t>
      </w:r>
    </w:p>
    <w:p w14:paraId="01DF98CE" w14:textId="77777777" w:rsidR="00DD422C" w:rsidRPr="00930C64" w:rsidRDefault="00D54359" w:rsidP="00604D39">
      <w:pPr>
        <w:pStyle w:val="body"/>
        <w:bidi/>
        <w:rPr>
          <w:rtl/>
          <w:lang w:bidi="fa-IR"/>
        </w:rPr>
      </w:pPr>
      <w:r w:rsidRPr="00930C64">
        <w:rPr>
          <w:rFonts w:hint="cs"/>
          <w:rtl/>
          <w:lang w:bidi="fa-IR"/>
        </w:rPr>
        <w:t>قصه‌ي بي‌بي‌م دروغ بود،</w:t>
      </w:r>
    </w:p>
    <w:p w14:paraId="79F5D52C" w14:textId="77777777" w:rsidR="00DD422C" w:rsidRPr="00930C64" w:rsidRDefault="00D54359" w:rsidP="00604D39">
      <w:pPr>
        <w:pStyle w:val="body"/>
        <w:bidi/>
        <w:rPr>
          <w:rtl/>
          <w:lang w:bidi="fa-IR"/>
        </w:rPr>
      </w:pPr>
      <w:r w:rsidRPr="00930C64">
        <w:rPr>
          <w:rFonts w:hint="cs"/>
          <w:rtl/>
          <w:lang w:bidi="fa-IR"/>
        </w:rPr>
        <w:t>پايين اومديم ماست بود</w:t>
      </w:r>
    </w:p>
    <w:p w14:paraId="66FFFDFB" w14:textId="77777777" w:rsidR="00DD422C" w:rsidRPr="00930C64" w:rsidRDefault="00D54359" w:rsidP="00604D39">
      <w:pPr>
        <w:pStyle w:val="body"/>
        <w:bidi/>
        <w:rPr>
          <w:rtl/>
          <w:lang w:bidi="fa-IR"/>
        </w:rPr>
      </w:pPr>
      <w:r w:rsidRPr="00930C64">
        <w:rPr>
          <w:rFonts w:hint="cs"/>
          <w:rtl/>
          <w:lang w:bidi="fa-IR"/>
        </w:rPr>
        <w:t>قصه‌ي ما راست بود:</w:t>
      </w:r>
    </w:p>
    <w:p w14:paraId="05BF86D7" w14:textId="77777777" w:rsidR="00DD422C" w:rsidRPr="00930C64" w:rsidRDefault="00D54359" w:rsidP="00604D39">
      <w:pPr>
        <w:pStyle w:val="body"/>
        <w:bidi/>
        <w:rPr>
          <w:rtl/>
        </w:rPr>
      </w:pPr>
      <w:r w:rsidRPr="00930C64">
        <w:t> </w:t>
      </w:r>
    </w:p>
    <w:p w14:paraId="1FA494DD" w14:textId="77777777" w:rsidR="00DD422C" w:rsidRPr="00930C64" w:rsidRDefault="00D54359" w:rsidP="00604D39">
      <w:pPr>
        <w:pStyle w:val="body"/>
        <w:bidi/>
        <w:rPr>
          <w:rtl/>
          <w:lang w:bidi="fa-IR"/>
        </w:rPr>
      </w:pPr>
      <w:r w:rsidRPr="00930C64">
        <w:rPr>
          <w:rFonts w:hint="cs"/>
          <w:rtl/>
          <w:lang w:bidi="fa-IR"/>
        </w:rPr>
        <w:t>قصه‌ي ما به سر رسيد</w:t>
      </w:r>
    </w:p>
    <w:p w14:paraId="07EFA2F4" w14:textId="77777777" w:rsidR="00DD422C" w:rsidRPr="00930C64" w:rsidRDefault="00D54359" w:rsidP="00604D39">
      <w:pPr>
        <w:pStyle w:val="body"/>
        <w:bidi/>
        <w:rPr>
          <w:rtl/>
          <w:lang w:bidi="fa-IR"/>
        </w:rPr>
      </w:pPr>
      <w:r w:rsidRPr="00930C64">
        <w:rPr>
          <w:rFonts w:hint="cs"/>
          <w:rtl/>
          <w:lang w:bidi="fa-IR"/>
        </w:rPr>
        <w:t>غلاغه به خونه‌ش نرسيد،</w:t>
      </w:r>
    </w:p>
    <w:p w14:paraId="0F4B14C1" w14:textId="77777777" w:rsidR="00DD422C" w:rsidRPr="00930C64" w:rsidRDefault="00D54359" w:rsidP="00604D39">
      <w:pPr>
        <w:pStyle w:val="body"/>
        <w:bidi/>
        <w:rPr>
          <w:rtl/>
          <w:lang w:bidi="fa-IR"/>
        </w:rPr>
      </w:pPr>
      <w:r w:rsidRPr="00930C64">
        <w:rPr>
          <w:rFonts w:hint="cs"/>
          <w:rtl/>
          <w:lang w:bidi="fa-IR"/>
        </w:rPr>
        <w:t>هاچين و واچين</w:t>
      </w:r>
    </w:p>
    <w:p w14:paraId="4E67E6BC" w14:textId="77777777" w:rsidR="00DD422C" w:rsidRPr="00930C64" w:rsidRDefault="00D54359" w:rsidP="00604D39">
      <w:pPr>
        <w:pStyle w:val="body"/>
        <w:bidi/>
        <w:rPr>
          <w:rtl/>
          <w:lang w:bidi="fa-IR"/>
        </w:rPr>
      </w:pPr>
      <w:r w:rsidRPr="00930C64">
        <w:rPr>
          <w:rFonts w:hint="cs"/>
          <w:rtl/>
          <w:lang w:bidi="fa-IR"/>
        </w:rPr>
        <w:t>زنجيرو ورچين!</w:t>
      </w:r>
    </w:p>
    <w:p w14:paraId="70A318D6" w14:textId="7F2FD413" w:rsidR="00DD422C" w:rsidRDefault="00D54359" w:rsidP="00604D39">
      <w:pPr>
        <w:pStyle w:val="when"/>
        <w:bidi/>
        <w:rPr>
          <w:rFonts w:hint="cs"/>
          <w:rtl/>
          <w:lang w:bidi="fa-IR"/>
        </w:rPr>
      </w:pPr>
      <w:r w:rsidRPr="00930C64">
        <w:t> </w:t>
      </w:r>
      <w:r w:rsidRPr="00930C64">
        <w:rPr>
          <w:rFonts w:hint="cs"/>
          <w:rtl/>
          <w:lang w:bidi="fa-IR"/>
        </w:rPr>
        <w:t>۱۳۳۲</w:t>
      </w:r>
    </w:p>
    <w:p w14:paraId="68E7E173" w14:textId="77777777" w:rsidR="00604D39" w:rsidRPr="00604D39" w:rsidRDefault="00604D39" w:rsidP="00604D39">
      <w:pPr>
        <w:pStyle w:val="where"/>
        <w:bidi/>
        <w:rPr>
          <w:rtl/>
          <w:lang w:bidi="fa-IR"/>
        </w:rPr>
      </w:pPr>
    </w:p>
    <w:sectPr w:rsidR="00604D39" w:rsidRPr="00604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166A1"/>
    <w:multiLevelType w:val="multilevel"/>
    <w:tmpl w:val="116E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54359"/>
    <w:rsid w:val="00266971"/>
    <w:rsid w:val="00424C32"/>
    <w:rsid w:val="00604D39"/>
    <w:rsid w:val="00930C64"/>
    <w:rsid w:val="00D54359"/>
    <w:rsid w:val="00DD4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A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D39"/>
    <w:rPr>
      <w:rFonts w:eastAsiaTheme="minorEastAsia"/>
    </w:rPr>
  </w:style>
  <w:style w:type="paragraph" w:styleId="Heading1">
    <w:name w:val="heading 1"/>
    <w:basedOn w:val="Normal"/>
    <w:next w:val="Normal"/>
    <w:link w:val="Heading1Char"/>
    <w:uiPriority w:val="9"/>
    <w:qFormat/>
    <w:rsid w:val="00604D39"/>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604D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4D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4D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4D39"/>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604D39"/>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604D3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D3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4D3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604D39"/>
    <w:pPr>
      <w:bidi/>
      <w:outlineLvl w:val="0"/>
    </w:pPr>
    <w:rPr>
      <w:b/>
      <w:bCs/>
      <w:color w:val="000000"/>
      <w:sz w:val="28"/>
      <w:szCs w:val="28"/>
    </w:rPr>
  </w:style>
  <w:style w:type="paragraph" w:customStyle="1" w:styleId="who">
    <w:name w:val="who"/>
    <w:basedOn w:val="Normal"/>
    <w:qFormat/>
    <w:rsid w:val="00604D39"/>
    <w:pPr>
      <w:jc w:val="right"/>
    </w:pPr>
    <w:rPr>
      <w:rFonts w:eastAsia="Times New Roman"/>
      <w:sz w:val="20"/>
      <w:szCs w:val="20"/>
    </w:rPr>
  </w:style>
  <w:style w:type="paragraph" w:customStyle="1" w:styleId="why">
    <w:name w:val="why"/>
    <w:basedOn w:val="who"/>
    <w:next w:val="num"/>
    <w:qFormat/>
    <w:rsid w:val="00604D39"/>
    <w:pPr>
      <w:bidi/>
    </w:pPr>
  </w:style>
  <w:style w:type="paragraph" w:customStyle="1" w:styleId="num">
    <w:name w:val="num"/>
    <w:basedOn w:val="poem"/>
    <w:qFormat/>
    <w:rsid w:val="00604D39"/>
    <w:pPr>
      <w:spacing w:before="240"/>
    </w:pPr>
  </w:style>
  <w:style w:type="paragraph" w:customStyle="1" w:styleId="body">
    <w:name w:val="body"/>
    <w:basedOn w:val="Normal"/>
    <w:qFormat/>
    <w:rsid w:val="00604D39"/>
    <w:rPr>
      <w:color w:val="000000"/>
    </w:rPr>
  </w:style>
  <w:style w:type="paragraph" w:customStyle="1" w:styleId="when">
    <w:name w:val="when"/>
    <w:basedOn w:val="who"/>
    <w:next w:val="where"/>
    <w:qFormat/>
    <w:rsid w:val="00604D39"/>
    <w:pPr>
      <w:spacing w:before="360"/>
    </w:pPr>
  </w:style>
  <w:style w:type="paragraph" w:customStyle="1" w:styleId="where">
    <w:name w:val="where"/>
    <w:basedOn w:val="when"/>
    <w:next w:val="NoSpacing"/>
    <w:qFormat/>
    <w:rsid w:val="00604D39"/>
    <w:pPr>
      <w:spacing w:before="0"/>
    </w:pPr>
  </w:style>
  <w:style w:type="paragraph" w:styleId="NoSpacing">
    <w:name w:val="No Spacing"/>
    <w:uiPriority w:val="1"/>
    <w:qFormat/>
    <w:rsid w:val="00604D39"/>
    <w:rPr>
      <w:rFonts w:eastAsiaTheme="minorEastAsia"/>
    </w:rPr>
  </w:style>
  <w:style w:type="paragraph" w:customStyle="1" w:styleId="subname">
    <w:name w:val="subname"/>
    <w:basedOn w:val="num"/>
    <w:next w:val="body"/>
    <w:qFormat/>
    <w:rsid w:val="00604D39"/>
    <w:pPr>
      <w:spacing w:before="0" w:after="360"/>
    </w:pPr>
  </w:style>
  <w:style w:type="character" w:customStyle="1" w:styleId="Heading1Char">
    <w:name w:val="Heading 1 Char"/>
    <w:basedOn w:val="DefaultParagraphFont"/>
    <w:link w:val="Heading1"/>
    <w:uiPriority w:val="9"/>
    <w:rsid w:val="00604D39"/>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604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4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4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4D39"/>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604D39"/>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604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4D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04D39"/>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604D39"/>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04D39"/>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604D3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4D39"/>
    <w:rPr>
      <w:rFonts w:asciiTheme="majorHAnsi" w:eastAsiaTheme="majorEastAsia" w:hAnsiTheme="majorHAnsi" w:cstheme="majorBidi"/>
      <w:i/>
      <w:iCs/>
      <w:color w:val="4F81BD" w:themeColor="accent1"/>
      <w:spacing w:val="15"/>
    </w:rPr>
  </w:style>
  <w:style w:type="character" w:styleId="Strong">
    <w:name w:val="Strong"/>
    <w:uiPriority w:val="22"/>
    <w:qFormat/>
    <w:rsid w:val="00604D39"/>
    <w:rPr>
      <w:b/>
      <w:bCs/>
    </w:rPr>
  </w:style>
  <w:style w:type="character" w:styleId="Emphasis">
    <w:name w:val="Emphasis"/>
    <w:uiPriority w:val="20"/>
    <w:qFormat/>
    <w:rsid w:val="00604D39"/>
    <w:rPr>
      <w:i/>
      <w:iCs/>
    </w:rPr>
  </w:style>
  <w:style w:type="paragraph" w:styleId="ListParagraph">
    <w:name w:val="List Paragraph"/>
    <w:basedOn w:val="Normal"/>
    <w:uiPriority w:val="34"/>
    <w:qFormat/>
    <w:rsid w:val="00604D39"/>
    <w:pPr>
      <w:ind w:left="720"/>
      <w:contextualSpacing/>
    </w:pPr>
    <w:rPr>
      <w:rFonts w:eastAsia="Times New Roman"/>
    </w:rPr>
  </w:style>
  <w:style w:type="paragraph" w:styleId="Quote">
    <w:name w:val="Quote"/>
    <w:basedOn w:val="Normal"/>
    <w:next w:val="Normal"/>
    <w:link w:val="QuoteChar"/>
    <w:uiPriority w:val="29"/>
    <w:qFormat/>
    <w:rsid w:val="00604D39"/>
    <w:rPr>
      <w:rFonts w:eastAsia="Times New Roman"/>
      <w:i/>
      <w:iCs/>
      <w:color w:val="000000" w:themeColor="text1"/>
    </w:rPr>
  </w:style>
  <w:style w:type="character" w:customStyle="1" w:styleId="QuoteChar">
    <w:name w:val="Quote Char"/>
    <w:basedOn w:val="DefaultParagraphFont"/>
    <w:link w:val="Quote"/>
    <w:uiPriority w:val="29"/>
    <w:rsid w:val="00604D39"/>
    <w:rPr>
      <w:i/>
      <w:iCs/>
      <w:color w:val="000000" w:themeColor="text1"/>
    </w:rPr>
  </w:style>
  <w:style w:type="paragraph" w:styleId="IntenseQuote">
    <w:name w:val="Intense Quote"/>
    <w:basedOn w:val="Normal"/>
    <w:next w:val="Normal"/>
    <w:link w:val="IntenseQuoteChar"/>
    <w:uiPriority w:val="30"/>
    <w:qFormat/>
    <w:rsid w:val="00604D39"/>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604D39"/>
    <w:rPr>
      <w:b/>
      <w:bCs/>
      <w:i/>
      <w:iCs/>
      <w:color w:val="4F81BD" w:themeColor="accent1"/>
    </w:rPr>
  </w:style>
  <w:style w:type="character" w:styleId="SubtleEmphasis">
    <w:name w:val="Subtle Emphasis"/>
    <w:uiPriority w:val="19"/>
    <w:qFormat/>
    <w:rsid w:val="00604D39"/>
    <w:rPr>
      <w:i/>
      <w:iCs/>
      <w:color w:val="808080" w:themeColor="text1" w:themeTint="7F"/>
    </w:rPr>
  </w:style>
  <w:style w:type="character" w:styleId="IntenseEmphasis">
    <w:name w:val="Intense Emphasis"/>
    <w:uiPriority w:val="21"/>
    <w:qFormat/>
    <w:rsid w:val="00604D39"/>
    <w:rPr>
      <w:b/>
      <w:bCs/>
      <w:i/>
      <w:iCs/>
      <w:color w:val="4F81BD" w:themeColor="accent1"/>
    </w:rPr>
  </w:style>
  <w:style w:type="character" w:styleId="SubtleReference">
    <w:name w:val="Subtle Reference"/>
    <w:uiPriority w:val="31"/>
    <w:qFormat/>
    <w:rsid w:val="00604D39"/>
    <w:rPr>
      <w:smallCaps/>
      <w:color w:val="C0504D" w:themeColor="accent2"/>
      <w:u w:val="single"/>
    </w:rPr>
  </w:style>
  <w:style w:type="character" w:styleId="IntenseReference">
    <w:name w:val="Intense Reference"/>
    <w:uiPriority w:val="32"/>
    <w:qFormat/>
    <w:rsid w:val="00604D39"/>
    <w:rPr>
      <w:b/>
      <w:bCs/>
      <w:smallCaps/>
      <w:color w:val="C0504D" w:themeColor="accent2"/>
      <w:spacing w:val="5"/>
      <w:u w:val="single"/>
    </w:rPr>
  </w:style>
  <w:style w:type="character" w:styleId="BookTitle">
    <w:name w:val="Book Title"/>
    <w:uiPriority w:val="33"/>
    <w:qFormat/>
    <w:rsid w:val="00604D39"/>
    <w:rPr>
      <w:b/>
      <w:bCs/>
      <w:smallCaps/>
      <w:spacing w:val="5"/>
    </w:rPr>
  </w:style>
  <w:style w:type="paragraph" w:styleId="TOCHeading">
    <w:name w:val="TOC Heading"/>
    <w:basedOn w:val="Heading1"/>
    <w:next w:val="Normal"/>
    <w:uiPriority w:val="39"/>
    <w:semiHidden/>
    <w:unhideWhenUsed/>
    <w:qFormat/>
    <w:rsid w:val="00604D3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D39"/>
    <w:rPr>
      <w:rFonts w:eastAsiaTheme="minorEastAsia"/>
    </w:rPr>
  </w:style>
  <w:style w:type="paragraph" w:styleId="Heading1">
    <w:name w:val="heading 1"/>
    <w:basedOn w:val="Normal"/>
    <w:next w:val="Normal"/>
    <w:link w:val="Heading1Char"/>
    <w:uiPriority w:val="9"/>
    <w:qFormat/>
    <w:rsid w:val="00604D39"/>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604D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4D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4D3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4D39"/>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604D39"/>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604D3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D3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4D3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604D39"/>
    <w:pPr>
      <w:bidi/>
      <w:outlineLvl w:val="0"/>
    </w:pPr>
    <w:rPr>
      <w:b/>
      <w:bCs/>
      <w:color w:val="000000"/>
      <w:sz w:val="28"/>
      <w:szCs w:val="28"/>
    </w:rPr>
  </w:style>
  <w:style w:type="paragraph" w:customStyle="1" w:styleId="who">
    <w:name w:val="who"/>
    <w:basedOn w:val="Normal"/>
    <w:qFormat/>
    <w:rsid w:val="00604D39"/>
    <w:pPr>
      <w:jc w:val="right"/>
    </w:pPr>
    <w:rPr>
      <w:rFonts w:eastAsia="Times New Roman"/>
      <w:sz w:val="20"/>
      <w:szCs w:val="20"/>
    </w:rPr>
  </w:style>
  <w:style w:type="paragraph" w:customStyle="1" w:styleId="why">
    <w:name w:val="why"/>
    <w:basedOn w:val="who"/>
    <w:next w:val="num"/>
    <w:qFormat/>
    <w:rsid w:val="00604D39"/>
    <w:pPr>
      <w:bidi/>
    </w:pPr>
  </w:style>
  <w:style w:type="paragraph" w:customStyle="1" w:styleId="num">
    <w:name w:val="num"/>
    <w:basedOn w:val="poem"/>
    <w:qFormat/>
    <w:rsid w:val="00604D39"/>
    <w:pPr>
      <w:spacing w:before="240"/>
    </w:pPr>
  </w:style>
  <w:style w:type="paragraph" w:customStyle="1" w:styleId="body">
    <w:name w:val="body"/>
    <w:basedOn w:val="Normal"/>
    <w:qFormat/>
    <w:rsid w:val="00604D39"/>
    <w:rPr>
      <w:color w:val="000000"/>
    </w:rPr>
  </w:style>
  <w:style w:type="paragraph" w:customStyle="1" w:styleId="when">
    <w:name w:val="when"/>
    <w:basedOn w:val="who"/>
    <w:next w:val="where"/>
    <w:qFormat/>
    <w:rsid w:val="00604D39"/>
    <w:pPr>
      <w:spacing w:before="360"/>
    </w:pPr>
  </w:style>
  <w:style w:type="paragraph" w:customStyle="1" w:styleId="where">
    <w:name w:val="where"/>
    <w:basedOn w:val="when"/>
    <w:next w:val="NoSpacing"/>
    <w:qFormat/>
    <w:rsid w:val="00604D39"/>
    <w:pPr>
      <w:spacing w:before="0"/>
    </w:pPr>
  </w:style>
  <w:style w:type="paragraph" w:styleId="NoSpacing">
    <w:name w:val="No Spacing"/>
    <w:uiPriority w:val="1"/>
    <w:qFormat/>
    <w:rsid w:val="00604D39"/>
    <w:rPr>
      <w:rFonts w:eastAsiaTheme="minorEastAsia"/>
    </w:rPr>
  </w:style>
  <w:style w:type="paragraph" w:customStyle="1" w:styleId="subname">
    <w:name w:val="subname"/>
    <w:basedOn w:val="num"/>
    <w:next w:val="body"/>
    <w:qFormat/>
    <w:rsid w:val="00604D39"/>
    <w:pPr>
      <w:spacing w:before="0" w:after="360"/>
    </w:pPr>
  </w:style>
  <w:style w:type="character" w:customStyle="1" w:styleId="Heading1Char">
    <w:name w:val="Heading 1 Char"/>
    <w:basedOn w:val="DefaultParagraphFont"/>
    <w:link w:val="Heading1"/>
    <w:uiPriority w:val="9"/>
    <w:rsid w:val="00604D39"/>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604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04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4D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4D39"/>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604D39"/>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604D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4D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D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04D39"/>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604D39"/>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04D39"/>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604D3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4D39"/>
    <w:rPr>
      <w:rFonts w:asciiTheme="majorHAnsi" w:eastAsiaTheme="majorEastAsia" w:hAnsiTheme="majorHAnsi" w:cstheme="majorBidi"/>
      <w:i/>
      <w:iCs/>
      <w:color w:val="4F81BD" w:themeColor="accent1"/>
      <w:spacing w:val="15"/>
    </w:rPr>
  </w:style>
  <w:style w:type="character" w:styleId="Strong">
    <w:name w:val="Strong"/>
    <w:uiPriority w:val="22"/>
    <w:qFormat/>
    <w:rsid w:val="00604D39"/>
    <w:rPr>
      <w:b/>
      <w:bCs/>
    </w:rPr>
  </w:style>
  <w:style w:type="character" w:styleId="Emphasis">
    <w:name w:val="Emphasis"/>
    <w:uiPriority w:val="20"/>
    <w:qFormat/>
    <w:rsid w:val="00604D39"/>
    <w:rPr>
      <w:i/>
      <w:iCs/>
    </w:rPr>
  </w:style>
  <w:style w:type="paragraph" w:styleId="ListParagraph">
    <w:name w:val="List Paragraph"/>
    <w:basedOn w:val="Normal"/>
    <w:uiPriority w:val="34"/>
    <w:qFormat/>
    <w:rsid w:val="00604D39"/>
    <w:pPr>
      <w:ind w:left="720"/>
      <w:contextualSpacing/>
    </w:pPr>
    <w:rPr>
      <w:rFonts w:eastAsia="Times New Roman"/>
    </w:rPr>
  </w:style>
  <w:style w:type="paragraph" w:styleId="Quote">
    <w:name w:val="Quote"/>
    <w:basedOn w:val="Normal"/>
    <w:next w:val="Normal"/>
    <w:link w:val="QuoteChar"/>
    <w:uiPriority w:val="29"/>
    <w:qFormat/>
    <w:rsid w:val="00604D39"/>
    <w:rPr>
      <w:rFonts w:eastAsia="Times New Roman"/>
      <w:i/>
      <w:iCs/>
      <w:color w:val="000000" w:themeColor="text1"/>
    </w:rPr>
  </w:style>
  <w:style w:type="character" w:customStyle="1" w:styleId="QuoteChar">
    <w:name w:val="Quote Char"/>
    <w:basedOn w:val="DefaultParagraphFont"/>
    <w:link w:val="Quote"/>
    <w:uiPriority w:val="29"/>
    <w:rsid w:val="00604D39"/>
    <w:rPr>
      <w:i/>
      <w:iCs/>
      <w:color w:val="000000" w:themeColor="text1"/>
    </w:rPr>
  </w:style>
  <w:style w:type="paragraph" w:styleId="IntenseQuote">
    <w:name w:val="Intense Quote"/>
    <w:basedOn w:val="Normal"/>
    <w:next w:val="Normal"/>
    <w:link w:val="IntenseQuoteChar"/>
    <w:uiPriority w:val="30"/>
    <w:qFormat/>
    <w:rsid w:val="00604D39"/>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604D39"/>
    <w:rPr>
      <w:b/>
      <w:bCs/>
      <w:i/>
      <w:iCs/>
      <w:color w:val="4F81BD" w:themeColor="accent1"/>
    </w:rPr>
  </w:style>
  <w:style w:type="character" w:styleId="SubtleEmphasis">
    <w:name w:val="Subtle Emphasis"/>
    <w:uiPriority w:val="19"/>
    <w:qFormat/>
    <w:rsid w:val="00604D39"/>
    <w:rPr>
      <w:i/>
      <w:iCs/>
      <w:color w:val="808080" w:themeColor="text1" w:themeTint="7F"/>
    </w:rPr>
  </w:style>
  <w:style w:type="character" w:styleId="IntenseEmphasis">
    <w:name w:val="Intense Emphasis"/>
    <w:uiPriority w:val="21"/>
    <w:qFormat/>
    <w:rsid w:val="00604D39"/>
    <w:rPr>
      <w:b/>
      <w:bCs/>
      <w:i/>
      <w:iCs/>
      <w:color w:val="4F81BD" w:themeColor="accent1"/>
    </w:rPr>
  </w:style>
  <w:style w:type="character" w:styleId="SubtleReference">
    <w:name w:val="Subtle Reference"/>
    <w:uiPriority w:val="31"/>
    <w:qFormat/>
    <w:rsid w:val="00604D39"/>
    <w:rPr>
      <w:smallCaps/>
      <w:color w:val="C0504D" w:themeColor="accent2"/>
      <w:u w:val="single"/>
    </w:rPr>
  </w:style>
  <w:style w:type="character" w:styleId="IntenseReference">
    <w:name w:val="Intense Reference"/>
    <w:uiPriority w:val="32"/>
    <w:qFormat/>
    <w:rsid w:val="00604D39"/>
    <w:rPr>
      <w:b/>
      <w:bCs/>
      <w:smallCaps/>
      <w:color w:val="C0504D" w:themeColor="accent2"/>
      <w:spacing w:val="5"/>
      <w:u w:val="single"/>
    </w:rPr>
  </w:style>
  <w:style w:type="character" w:styleId="BookTitle">
    <w:name w:val="Book Title"/>
    <w:uiPriority w:val="33"/>
    <w:qFormat/>
    <w:rsid w:val="00604D39"/>
    <w:rPr>
      <w:b/>
      <w:bCs/>
      <w:smallCaps/>
      <w:spacing w:val="5"/>
    </w:rPr>
  </w:style>
  <w:style w:type="paragraph" w:styleId="TOCHeading">
    <w:name w:val="TOC Heading"/>
    <w:basedOn w:val="Heading1"/>
    <w:next w:val="Normal"/>
    <w:uiPriority w:val="39"/>
    <w:semiHidden/>
    <w:unhideWhenUsed/>
    <w:qFormat/>
    <w:rsid w:val="00604D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6</cp:revision>
  <dcterms:created xsi:type="dcterms:W3CDTF">2010-04-01T21:04:00Z</dcterms:created>
  <dcterms:modified xsi:type="dcterms:W3CDTF">2010-04-05T18:31:00Z</dcterms:modified>
</cp:coreProperties>
</file>