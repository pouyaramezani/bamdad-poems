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1EC7A" w14:textId="6039CEBD" w:rsidR="00771C82" w:rsidRDefault="000E65C6" w:rsidP="00572FF6">
      <w:pPr>
        <w:pStyle w:val="poem"/>
        <w:rPr>
          <w:rFonts w:hint="cs"/>
          <w:rtl/>
          <w:lang w:bidi="fa-IR"/>
        </w:rPr>
      </w:pPr>
      <w:r w:rsidRPr="008A5CFC">
        <w:rPr>
          <w:rFonts w:hint="cs"/>
          <w:rtl/>
          <w:lang w:bidi="fa-IR"/>
        </w:rPr>
        <w:t>م</w:t>
      </w:r>
      <w:r w:rsidR="000672DF" w:rsidRPr="008A5CFC">
        <w:rPr>
          <w:rFonts w:hint="cs"/>
          <w:rtl/>
          <w:lang w:bidi="fa-IR"/>
        </w:rPr>
        <w:t>ي</w:t>
      </w:r>
      <w:r w:rsidRPr="008A5CFC">
        <w:rPr>
          <w:rFonts w:hint="cs"/>
          <w:rtl/>
          <w:lang w:bidi="fa-IR"/>
        </w:rPr>
        <w:t>عاد</w:t>
      </w:r>
      <w:bookmarkStart w:id="0" w:name="_GoBack"/>
      <w:bookmarkEnd w:id="0"/>
    </w:p>
    <w:p w14:paraId="5FD5C74E" w14:textId="77777777" w:rsidR="00572FF6" w:rsidRDefault="00572FF6" w:rsidP="00572FF6">
      <w:pPr>
        <w:pStyle w:val="who"/>
        <w:bidi/>
        <w:rPr>
          <w:rFonts w:hint="cs"/>
          <w:rtl/>
          <w:lang w:bidi="fa-IR"/>
        </w:rPr>
      </w:pPr>
    </w:p>
    <w:p w14:paraId="274BF266" w14:textId="77777777" w:rsidR="00572FF6" w:rsidRDefault="00572FF6" w:rsidP="00572FF6">
      <w:pPr>
        <w:pStyle w:val="why"/>
        <w:rPr>
          <w:rFonts w:hint="cs"/>
          <w:rtl/>
          <w:lang w:bidi="fa-IR"/>
        </w:rPr>
      </w:pPr>
    </w:p>
    <w:p w14:paraId="2F8CBC8F" w14:textId="77777777" w:rsidR="00572FF6" w:rsidRDefault="00572FF6" w:rsidP="00572FF6">
      <w:pPr>
        <w:pStyle w:val="num"/>
        <w:rPr>
          <w:rFonts w:hint="cs"/>
          <w:rtl/>
          <w:lang w:bidi="fa-IR"/>
        </w:rPr>
      </w:pPr>
    </w:p>
    <w:p w14:paraId="452A8D58" w14:textId="77777777" w:rsidR="00572FF6" w:rsidRPr="00572FF6" w:rsidRDefault="00572FF6" w:rsidP="00572FF6">
      <w:pPr>
        <w:pStyle w:val="subname"/>
        <w:rPr>
          <w:lang w:bidi="fa-IR"/>
        </w:rPr>
      </w:pPr>
    </w:p>
    <w:p w14:paraId="1F69E0A2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rPr>
          <w:rFonts w:hint="cs"/>
          <w:rtl/>
        </w:rPr>
        <w:t>در فراسوي ِ مرزهاي ِ تن‌ات تو را دوست مي‌دارم.</w:t>
      </w:r>
    </w:p>
    <w:p w14:paraId="6DA2E674" w14:textId="27E97FA9" w:rsidR="00771C82" w:rsidRPr="00572FF6" w:rsidRDefault="000E65C6" w:rsidP="00572FF6">
      <w:pPr>
        <w:pStyle w:val="body"/>
        <w:bidi/>
        <w:rPr>
          <w:rtl/>
        </w:rPr>
      </w:pPr>
      <w:r w:rsidRPr="00572FF6">
        <w:t> </w:t>
      </w:r>
      <w:r w:rsidRPr="00572FF6">
        <w:rPr>
          <w:rFonts w:hint="cs"/>
          <w:rtl/>
        </w:rPr>
        <w:t>آينه‌ها و شب‌پره‌هاي ِ مشتاق را به من بده</w:t>
      </w:r>
    </w:p>
    <w:p w14:paraId="1D6FF118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rPr>
          <w:rFonts w:hint="cs"/>
          <w:rtl/>
        </w:rPr>
        <w:t>روشني و شراب را</w:t>
      </w:r>
    </w:p>
    <w:p w14:paraId="6A80F06C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rPr>
          <w:rFonts w:hint="cs"/>
          <w:rtl/>
        </w:rPr>
        <w:t>آسمان ِ بلند و کمان ِ گشاده‌ي ِ پُل</w:t>
      </w:r>
    </w:p>
    <w:p w14:paraId="6F943CBE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rPr>
          <w:rFonts w:hint="cs"/>
          <w:rtl/>
        </w:rPr>
        <w:t>پرنده‌ها و قوس و قزح را به من بده</w:t>
      </w:r>
    </w:p>
    <w:p w14:paraId="24EB393D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rPr>
          <w:rFonts w:hint="cs"/>
          <w:rtl/>
        </w:rPr>
        <w:t>و راه ِ آخرين را</w:t>
      </w:r>
    </w:p>
    <w:p w14:paraId="6EFFA882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rPr>
          <w:rFonts w:hint="cs"/>
          <w:rtl/>
        </w:rPr>
        <w:t>در پرده‌ئي که مي‌زني مکرر کن.</w:t>
      </w:r>
    </w:p>
    <w:p w14:paraId="60F06AC7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t> </w:t>
      </w:r>
    </w:p>
    <w:p w14:paraId="023D2F2F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rPr>
          <w:rFonts w:ascii="Times New Roman" w:hAnsi="Times New Roman" w:cs="Times New Roman"/>
        </w:rPr>
        <w:t>□</w:t>
      </w:r>
    </w:p>
    <w:p w14:paraId="0047DE38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t> </w:t>
      </w:r>
    </w:p>
    <w:p w14:paraId="6024AA0A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rPr>
          <w:rFonts w:hint="cs"/>
          <w:rtl/>
        </w:rPr>
        <w:t>در فراسوي ِ مرزهاي ِ تن‌ام</w:t>
      </w:r>
    </w:p>
    <w:p w14:paraId="799C2C19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rPr>
          <w:rFonts w:hint="cs"/>
          <w:rtl/>
        </w:rPr>
        <w:t>تو را دوست مي‌دارم.</w:t>
      </w:r>
    </w:p>
    <w:p w14:paraId="7754AF4B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t> </w:t>
      </w:r>
    </w:p>
    <w:p w14:paraId="06D5C5F6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rPr>
          <w:rFonts w:hint="cs"/>
          <w:rtl/>
        </w:rPr>
        <w:t>در آن دوردست ِ بعيد</w:t>
      </w:r>
    </w:p>
    <w:p w14:paraId="52182FA1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rPr>
          <w:rFonts w:hint="cs"/>
          <w:rtl/>
        </w:rPr>
        <w:t>که رسالت ِ اندام‌ها پايان مي‌پذيرد</w:t>
      </w:r>
    </w:p>
    <w:p w14:paraId="04EC5776" w14:textId="43D3309D" w:rsidR="008A5CFC" w:rsidRPr="00572FF6" w:rsidRDefault="000E65C6" w:rsidP="00572FF6">
      <w:pPr>
        <w:pStyle w:val="body"/>
        <w:bidi/>
        <w:rPr>
          <w:rtl/>
        </w:rPr>
      </w:pPr>
      <w:r w:rsidRPr="00572FF6">
        <w:t> </w:t>
      </w:r>
      <w:r w:rsidR="008A5CFC" w:rsidRPr="00572FF6">
        <w:rPr>
          <w:rFonts w:hint="cs"/>
          <w:rtl/>
        </w:rPr>
        <w:t>و شعله و شور ِ تپش‌ها و خواهش‌ها</w:t>
      </w:r>
    </w:p>
    <w:p w14:paraId="383EE461" w14:textId="77777777" w:rsidR="008A5CFC" w:rsidRPr="00572FF6" w:rsidRDefault="008A5CFC" w:rsidP="00572FF6">
      <w:pPr>
        <w:pStyle w:val="body"/>
        <w:bidi/>
        <w:rPr>
          <w:rtl/>
        </w:rPr>
      </w:pPr>
      <w:r w:rsidRPr="00572FF6">
        <w:t> </w:t>
      </w:r>
      <w:r w:rsidRPr="00572FF6">
        <w:tab/>
      </w:r>
      <w:r w:rsidRPr="00572FF6">
        <w:rPr>
          <w:rFonts w:hint="cs"/>
          <w:rtl/>
        </w:rPr>
        <w:t>به‌تمامي</w:t>
      </w:r>
    </w:p>
    <w:p w14:paraId="0F66C787" w14:textId="5D7DEDF7" w:rsidR="00771C82" w:rsidRPr="00572FF6" w:rsidRDefault="008A5CFC" w:rsidP="00572FF6">
      <w:pPr>
        <w:pStyle w:val="body"/>
        <w:bidi/>
        <w:rPr>
          <w:rtl/>
        </w:rPr>
      </w:pPr>
      <w:r w:rsidRPr="00572FF6">
        <w:t> </w:t>
      </w:r>
      <w:r w:rsidR="000E65C6" w:rsidRPr="00572FF6">
        <w:rPr>
          <w:rFonts w:hint="cs"/>
          <w:rtl/>
        </w:rPr>
        <w:t>فرومي‌نشيند</w:t>
      </w:r>
    </w:p>
    <w:p w14:paraId="75014368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rPr>
          <w:rFonts w:hint="cs"/>
          <w:rtl/>
        </w:rPr>
        <w:t>و هر معنا قالب ِ لفظ را وامي‌گذارد</w:t>
      </w:r>
    </w:p>
    <w:p w14:paraId="4ED893FE" w14:textId="431F0209" w:rsidR="008A5CFC" w:rsidRPr="00572FF6" w:rsidRDefault="000E65C6" w:rsidP="00572FF6">
      <w:pPr>
        <w:pStyle w:val="body"/>
        <w:bidi/>
        <w:rPr>
          <w:rtl/>
        </w:rPr>
      </w:pPr>
      <w:r w:rsidRPr="00572FF6">
        <w:t> </w:t>
      </w:r>
      <w:r w:rsidR="008A5CFC" w:rsidRPr="00572FF6">
        <w:rPr>
          <w:rFonts w:hint="cs"/>
          <w:rtl/>
        </w:rPr>
        <w:t>چنان‌چون روحي</w:t>
      </w:r>
    </w:p>
    <w:p w14:paraId="03A26570" w14:textId="77777777" w:rsidR="008A5CFC" w:rsidRPr="00572FF6" w:rsidRDefault="008A5CFC" w:rsidP="00572FF6">
      <w:pPr>
        <w:pStyle w:val="body"/>
        <w:bidi/>
        <w:rPr>
          <w:rtl/>
        </w:rPr>
      </w:pPr>
      <w:r w:rsidRPr="00572FF6">
        <w:t> </w:t>
      </w:r>
      <w:r w:rsidRPr="00572FF6">
        <w:tab/>
      </w:r>
      <w:r w:rsidRPr="00572FF6">
        <w:rPr>
          <w:rFonts w:hint="cs"/>
          <w:rtl/>
        </w:rPr>
        <w:t>که جسد را در پايان ِ سفر،</w:t>
      </w:r>
    </w:p>
    <w:p w14:paraId="43362079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rPr>
          <w:rFonts w:hint="cs"/>
          <w:rtl/>
        </w:rPr>
        <w:t>تا به هجوم ِ کرکس‌هاي ِ پايان‌اش وانهد...</w:t>
      </w:r>
    </w:p>
    <w:p w14:paraId="0E88A384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t> </w:t>
      </w:r>
    </w:p>
    <w:p w14:paraId="2AF5C576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rPr>
          <w:rFonts w:ascii="Times New Roman" w:hAnsi="Times New Roman" w:cs="Times New Roman"/>
        </w:rPr>
        <w:t>□</w:t>
      </w:r>
    </w:p>
    <w:p w14:paraId="31A516C9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t> </w:t>
      </w:r>
    </w:p>
    <w:p w14:paraId="2567EB79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rPr>
          <w:rFonts w:hint="cs"/>
          <w:rtl/>
        </w:rPr>
        <w:t>در فراسوهاي ِ عشق</w:t>
      </w:r>
    </w:p>
    <w:p w14:paraId="1EC13B41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rPr>
          <w:rFonts w:hint="cs"/>
          <w:rtl/>
        </w:rPr>
        <w:t>تو را دوست مي‌دارم،</w:t>
      </w:r>
    </w:p>
    <w:p w14:paraId="760AEC39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rPr>
          <w:rFonts w:hint="cs"/>
          <w:rtl/>
        </w:rPr>
        <w:t>در فراسوهاي ِ پرده و رنگ.</w:t>
      </w:r>
    </w:p>
    <w:p w14:paraId="1C154F14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t> </w:t>
      </w:r>
    </w:p>
    <w:p w14:paraId="78877C37" w14:textId="77777777" w:rsidR="00771C82" w:rsidRPr="00572FF6" w:rsidRDefault="000E65C6" w:rsidP="00572FF6">
      <w:pPr>
        <w:pStyle w:val="body"/>
        <w:bidi/>
        <w:rPr>
          <w:rtl/>
        </w:rPr>
      </w:pPr>
      <w:r w:rsidRPr="00572FF6">
        <w:rPr>
          <w:rFonts w:hint="cs"/>
          <w:rtl/>
        </w:rPr>
        <w:t>در فراسوهاي ِ پيکرهاي ِمان</w:t>
      </w:r>
    </w:p>
    <w:p w14:paraId="212AA13F" w14:textId="77777777" w:rsidR="00572FF6" w:rsidRPr="00572FF6" w:rsidRDefault="000E65C6" w:rsidP="00572FF6">
      <w:pPr>
        <w:pStyle w:val="body"/>
        <w:bidi/>
        <w:rPr>
          <w:rFonts w:hint="cs"/>
          <w:rtl/>
        </w:rPr>
      </w:pPr>
      <w:r w:rsidRPr="00572FF6">
        <w:rPr>
          <w:rFonts w:hint="cs"/>
          <w:rtl/>
        </w:rPr>
        <w:t>با من وعده‌ي ِ ديداري بده.</w:t>
      </w:r>
    </w:p>
    <w:p w14:paraId="7B78AEC5" w14:textId="77777777" w:rsidR="00572FF6" w:rsidRDefault="000E65C6" w:rsidP="00572FF6">
      <w:pPr>
        <w:pStyle w:val="when"/>
        <w:bidi/>
        <w:rPr>
          <w:rFonts w:hint="cs"/>
          <w:rtl/>
        </w:rPr>
      </w:pPr>
      <w:r w:rsidRPr="008A5CFC">
        <w:rPr>
          <w:rFonts w:hint="cs"/>
          <w:rtl/>
          <w:lang w:bidi="fa-IR"/>
        </w:rPr>
        <w:t>ارديبهشت ِ ۱۳۴۳</w:t>
      </w:r>
      <w:r w:rsidRPr="008A5CFC">
        <w:t> </w:t>
      </w:r>
    </w:p>
    <w:p w14:paraId="0C7D492E" w14:textId="3D6D25E1" w:rsidR="00572FF6" w:rsidRPr="00572FF6" w:rsidRDefault="000E65C6" w:rsidP="00572FF6">
      <w:pPr>
        <w:pStyle w:val="where"/>
        <w:bidi/>
        <w:rPr>
          <w:rtl/>
          <w:lang w:bidi="fa-IR"/>
        </w:rPr>
      </w:pPr>
      <w:r w:rsidRPr="008A5CFC">
        <w:rPr>
          <w:rFonts w:hint="cs"/>
          <w:rtl/>
          <w:lang w:bidi="fa-IR"/>
        </w:rPr>
        <w:t>ش</w:t>
      </w:r>
      <w:r w:rsidR="000672DF" w:rsidRPr="008A5CFC">
        <w:rPr>
          <w:rFonts w:hint="cs"/>
          <w:rtl/>
          <w:lang w:bidi="fa-IR"/>
        </w:rPr>
        <w:t>ي</w:t>
      </w:r>
      <w:r w:rsidRPr="008A5CFC">
        <w:rPr>
          <w:rFonts w:hint="cs"/>
          <w:rtl/>
          <w:lang w:bidi="fa-IR"/>
        </w:rPr>
        <w:t>رگاه</w:t>
      </w:r>
    </w:p>
    <w:sectPr w:rsidR="00572FF6" w:rsidRPr="00572F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attachedTemplate r:id="rId1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E65C6"/>
    <w:rsid w:val="000672DF"/>
    <w:rsid w:val="000E65C6"/>
    <w:rsid w:val="00572FF6"/>
    <w:rsid w:val="00771C82"/>
    <w:rsid w:val="008A5CFC"/>
    <w:rsid w:val="00CA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0C2285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F3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F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F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F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F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F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F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F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F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5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C6"/>
    <w:rPr>
      <w:rFonts w:ascii="Tahoma" w:eastAsiaTheme="minorEastAsia" w:hAnsi="Tahoma" w:cs="Tahoma"/>
      <w:sz w:val="16"/>
      <w:szCs w:val="16"/>
    </w:rPr>
  </w:style>
  <w:style w:type="paragraph" w:customStyle="1" w:styleId="poem">
    <w:name w:val="poem"/>
    <w:basedOn w:val="Normal"/>
    <w:next w:val="who"/>
    <w:qFormat/>
    <w:rsid w:val="00CA5F3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A5F3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A5F3F"/>
    <w:pPr>
      <w:bidi/>
    </w:pPr>
  </w:style>
  <w:style w:type="paragraph" w:customStyle="1" w:styleId="num">
    <w:name w:val="num"/>
    <w:basedOn w:val="poem"/>
    <w:qFormat/>
    <w:rsid w:val="00CA5F3F"/>
    <w:pPr>
      <w:spacing w:before="240"/>
    </w:pPr>
  </w:style>
  <w:style w:type="paragraph" w:customStyle="1" w:styleId="body">
    <w:name w:val="body"/>
    <w:basedOn w:val="Normal"/>
    <w:qFormat/>
    <w:rsid w:val="00CA5F3F"/>
    <w:rPr>
      <w:color w:val="000000"/>
    </w:rPr>
  </w:style>
  <w:style w:type="paragraph" w:customStyle="1" w:styleId="when">
    <w:name w:val="when"/>
    <w:basedOn w:val="who"/>
    <w:next w:val="where"/>
    <w:qFormat/>
    <w:rsid w:val="00CA5F3F"/>
    <w:pPr>
      <w:spacing w:before="360"/>
    </w:pPr>
  </w:style>
  <w:style w:type="paragraph" w:customStyle="1" w:styleId="where">
    <w:name w:val="where"/>
    <w:basedOn w:val="when"/>
    <w:next w:val="NoSpacing"/>
    <w:qFormat/>
    <w:rsid w:val="00CA5F3F"/>
    <w:pPr>
      <w:spacing w:before="0"/>
    </w:pPr>
  </w:style>
  <w:style w:type="paragraph" w:styleId="NoSpacing">
    <w:name w:val="No Spacing"/>
    <w:uiPriority w:val="1"/>
    <w:qFormat/>
    <w:rsid w:val="00CA5F3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A5F3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A5F3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F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F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F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F3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F3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F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F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F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5F3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5F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F3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F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5F3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A5F3F"/>
    <w:rPr>
      <w:b/>
      <w:bCs/>
    </w:rPr>
  </w:style>
  <w:style w:type="character" w:styleId="Emphasis">
    <w:name w:val="Emphasis"/>
    <w:uiPriority w:val="20"/>
    <w:qFormat/>
    <w:rsid w:val="00CA5F3F"/>
    <w:rPr>
      <w:i/>
      <w:iCs/>
    </w:rPr>
  </w:style>
  <w:style w:type="paragraph" w:styleId="ListParagraph">
    <w:name w:val="List Paragraph"/>
    <w:basedOn w:val="Normal"/>
    <w:uiPriority w:val="34"/>
    <w:qFormat/>
    <w:rsid w:val="00CA5F3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A5F3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5F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F3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F3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A5F3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A5F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A5F3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A5F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A5F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F3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F3F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F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5F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5F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5F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5F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5F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5F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5F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5F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5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C6"/>
    <w:rPr>
      <w:rFonts w:ascii="Tahoma" w:eastAsiaTheme="minorEastAsia" w:hAnsi="Tahoma" w:cs="Tahoma"/>
      <w:sz w:val="16"/>
      <w:szCs w:val="16"/>
    </w:rPr>
  </w:style>
  <w:style w:type="paragraph" w:customStyle="1" w:styleId="poem">
    <w:name w:val="poem"/>
    <w:basedOn w:val="Normal"/>
    <w:next w:val="who"/>
    <w:qFormat/>
    <w:rsid w:val="00CA5F3F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CA5F3F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CA5F3F"/>
    <w:pPr>
      <w:bidi/>
    </w:pPr>
  </w:style>
  <w:style w:type="paragraph" w:customStyle="1" w:styleId="num">
    <w:name w:val="num"/>
    <w:basedOn w:val="poem"/>
    <w:qFormat/>
    <w:rsid w:val="00CA5F3F"/>
    <w:pPr>
      <w:spacing w:before="240"/>
    </w:pPr>
  </w:style>
  <w:style w:type="paragraph" w:customStyle="1" w:styleId="body">
    <w:name w:val="body"/>
    <w:basedOn w:val="Normal"/>
    <w:qFormat/>
    <w:rsid w:val="00CA5F3F"/>
    <w:rPr>
      <w:color w:val="000000"/>
    </w:rPr>
  </w:style>
  <w:style w:type="paragraph" w:customStyle="1" w:styleId="when">
    <w:name w:val="when"/>
    <w:basedOn w:val="who"/>
    <w:next w:val="where"/>
    <w:qFormat/>
    <w:rsid w:val="00CA5F3F"/>
    <w:pPr>
      <w:spacing w:before="360"/>
    </w:pPr>
  </w:style>
  <w:style w:type="paragraph" w:customStyle="1" w:styleId="where">
    <w:name w:val="where"/>
    <w:basedOn w:val="when"/>
    <w:next w:val="NoSpacing"/>
    <w:qFormat/>
    <w:rsid w:val="00CA5F3F"/>
    <w:pPr>
      <w:spacing w:before="0"/>
    </w:pPr>
  </w:style>
  <w:style w:type="paragraph" w:styleId="NoSpacing">
    <w:name w:val="No Spacing"/>
    <w:uiPriority w:val="1"/>
    <w:qFormat/>
    <w:rsid w:val="00CA5F3F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CA5F3F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CA5F3F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5F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5F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5F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5F3F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5F3F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5F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5F3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5F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A5F3F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A5F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A5F3F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5F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5F3F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CA5F3F"/>
    <w:rPr>
      <w:b/>
      <w:bCs/>
    </w:rPr>
  </w:style>
  <w:style w:type="character" w:styleId="Emphasis">
    <w:name w:val="Emphasis"/>
    <w:uiPriority w:val="20"/>
    <w:qFormat/>
    <w:rsid w:val="00CA5F3F"/>
    <w:rPr>
      <w:i/>
      <w:iCs/>
    </w:rPr>
  </w:style>
  <w:style w:type="paragraph" w:styleId="ListParagraph">
    <w:name w:val="List Paragraph"/>
    <w:basedOn w:val="Normal"/>
    <w:uiPriority w:val="34"/>
    <w:qFormat/>
    <w:rsid w:val="00CA5F3F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CA5F3F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A5F3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5F3F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5F3F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CA5F3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CA5F3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CA5F3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CA5F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CA5F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F3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3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6</cp:revision>
  <dcterms:created xsi:type="dcterms:W3CDTF">2010-03-16T16:14:00Z</dcterms:created>
  <dcterms:modified xsi:type="dcterms:W3CDTF">2010-04-06T12:33:00Z</dcterms:modified>
</cp:coreProperties>
</file>