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6849D" w14:textId="6D8A571F" w:rsidR="00E865A8" w:rsidRPr="00E865A8" w:rsidRDefault="00E02604" w:rsidP="009B322F">
      <w:pPr>
        <w:pStyle w:val="poem"/>
        <w:rPr>
          <w:lang w:bidi="fa-IR"/>
        </w:rPr>
      </w:pPr>
      <w:r w:rsidRPr="00CF4B65">
        <w:rPr>
          <w:rFonts w:hint="cs"/>
          <w:rtl/>
          <w:lang w:bidi="fa-IR"/>
        </w:rPr>
        <w:t>سرگذشت</w:t>
      </w:r>
    </w:p>
    <w:p w14:paraId="6F3D232A" w14:textId="79D54DD3" w:rsidR="00E865A8" w:rsidRDefault="00EC6885" w:rsidP="009B322F">
      <w:pPr>
        <w:pStyle w:val="who"/>
        <w:bidi/>
        <w:rPr>
          <w:rtl/>
          <w:lang w:bidi="fa-IR"/>
        </w:rPr>
      </w:pPr>
      <w:r w:rsidRPr="00EC6885">
        <w:rPr>
          <w:rtl/>
          <w:lang w:bidi="fa-IR"/>
        </w:rPr>
        <w:t>براي سرور و ناصر مقبل</w:t>
      </w:r>
      <w:bookmarkStart w:id="0" w:name="_GoBack"/>
      <w:bookmarkEnd w:id="0"/>
    </w:p>
    <w:p w14:paraId="5214B6F9" w14:textId="7FBC613E" w:rsidR="009B322F" w:rsidRDefault="009B322F" w:rsidP="009B322F">
      <w:pPr>
        <w:pStyle w:val="why"/>
        <w:rPr>
          <w:rtl/>
          <w:lang w:bidi="fa-IR"/>
        </w:rPr>
      </w:pPr>
    </w:p>
    <w:p w14:paraId="78EB9236" w14:textId="00552A37" w:rsidR="009B322F" w:rsidRDefault="009B322F" w:rsidP="009B322F">
      <w:pPr>
        <w:pStyle w:val="num"/>
        <w:rPr>
          <w:rtl/>
          <w:lang w:bidi="fa-IR"/>
        </w:rPr>
      </w:pPr>
    </w:p>
    <w:p w14:paraId="5E41388D" w14:textId="77777777" w:rsidR="009B322F" w:rsidRPr="009B322F" w:rsidRDefault="009B322F" w:rsidP="009B322F">
      <w:pPr>
        <w:pStyle w:val="subname"/>
        <w:rPr>
          <w:rtl/>
          <w:lang w:bidi="fa-IR"/>
        </w:rPr>
      </w:pPr>
    </w:p>
    <w:p w14:paraId="4325A22F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  <w:r w:rsidRPr="00CF4B65">
        <w:rPr>
          <w:rFonts w:hint="cs"/>
          <w:rtl/>
          <w:lang w:bidi="fa-IR"/>
        </w:rPr>
        <w:t>سايه‌ي ابري شدم بر دشت‌ها دامن کشاندم</w:t>
      </w:r>
      <w:r w:rsidRPr="00CF4B65">
        <w:t>:</w:t>
      </w:r>
    </w:p>
    <w:p w14:paraId="15CBB2A1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خارکَن با پُشته‌ي خارش به راه افتاد</w:t>
      </w:r>
    </w:p>
    <w:p w14:paraId="42907DE4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عابري خاموش، در راهِ غبارآلوده با خود گفت:</w:t>
      </w:r>
    </w:p>
    <w:p w14:paraId="3C3A5E88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«</w:t>
      </w:r>
      <w:r w:rsidRPr="00CF4B65">
        <w:rPr>
          <w:rFonts w:hint="cs"/>
          <w:rtl/>
          <w:lang w:bidi="fa-IR"/>
        </w:rPr>
        <w:t>ــ هه! چه خاصيت که آدم سايه‌ي يک ابر باشد</w:t>
      </w:r>
      <w:r w:rsidRPr="00CF4B65">
        <w:t>!»</w:t>
      </w:r>
    </w:p>
    <w:p w14:paraId="264964EB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68B15938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کفترِ چاهي شدم از بُرجِ ويران پَرکشيدم:</w:t>
      </w:r>
    </w:p>
    <w:p w14:paraId="76B8AEFA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برزگر پيراهني بر چوب، روي خرمنش آويخت</w:t>
      </w:r>
    </w:p>
    <w:p w14:paraId="261DB3C5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دشت‌بان، بيرونِ کلبه، سايبانِ چشم‌هايش کرد دستش را و با خود گفت:</w:t>
      </w:r>
    </w:p>
    <w:p w14:paraId="5C864549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«</w:t>
      </w:r>
      <w:r w:rsidRPr="00CF4B65">
        <w:rPr>
          <w:rFonts w:hint="cs"/>
          <w:rtl/>
          <w:lang w:bidi="fa-IR"/>
        </w:rPr>
        <w:t>ــ هه! چه خاصيت که آدم کفترِ تنهاي بُرجِ کهنه‌يي باشد؟</w:t>
      </w:r>
      <w:r w:rsidRPr="00CF4B65">
        <w:t>»</w:t>
      </w:r>
    </w:p>
    <w:p w14:paraId="261CEE9E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3EFAE8DB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آهوي وحشي شدم از کوه تا صحرا دويدم:</w:t>
      </w:r>
    </w:p>
    <w:p w14:paraId="3AC40202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کودکان در دشت بانگي شادمان کردند</w:t>
      </w:r>
    </w:p>
    <w:p w14:paraId="0C8DE883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گاري خُردي گذشت، ارابه‌رانِ پير با خود گفت:</w:t>
      </w:r>
    </w:p>
    <w:p w14:paraId="3B1D9EA4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«</w:t>
      </w:r>
      <w:r w:rsidRPr="00CF4B65">
        <w:rPr>
          <w:rFonts w:hint="cs"/>
          <w:rtl/>
          <w:lang w:bidi="fa-IR"/>
        </w:rPr>
        <w:t>ــ هه! چه خاصيت که آدم آهوي بي‌جفتِ دشتي دور باشد؟</w:t>
      </w:r>
      <w:r w:rsidRPr="00CF4B65">
        <w:t>»</w:t>
      </w:r>
    </w:p>
    <w:p w14:paraId="7A5BC421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2D801BED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ماهي دريا شدم نيزارِ غوکانِ غمين را تا خليجِ دور پيمودم.</w:t>
      </w:r>
    </w:p>
    <w:p w14:paraId="26BC2931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مرغِ دريايي غريوي سخت کرد از ساحلِ متروک</w:t>
      </w:r>
    </w:p>
    <w:p w14:paraId="1B850B54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مردِ قايقچي کنارِ قايقش بر ماسه‌ي مرطوب با خود گفت:</w:t>
      </w:r>
    </w:p>
    <w:p w14:paraId="5A1056C7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«</w:t>
      </w:r>
      <w:r w:rsidRPr="00CF4B65">
        <w:rPr>
          <w:rFonts w:hint="cs"/>
          <w:rtl/>
          <w:lang w:bidi="fa-IR"/>
        </w:rPr>
        <w:t>ــ هه! چه خاصيت که آدم ماهي ولگردِ دريايي خموش و سرد باشد؟</w:t>
      </w:r>
      <w:r w:rsidRPr="00CF4B65">
        <w:t>»</w:t>
      </w:r>
    </w:p>
    <w:p w14:paraId="3FDDF226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409F7E30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rPr>
          <w:rFonts w:ascii="Times New Roman" w:hAnsi="Times New Roman" w:cs="Times New Roman"/>
        </w:rPr>
        <w:t>□</w:t>
      </w:r>
    </w:p>
    <w:p w14:paraId="41B8BDDF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6758E3F5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کفترِ چاهي شدم از بُرجِ ويران پَرکشيدم</w:t>
      </w:r>
    </w:p>
    <w:p w14:paraId="582E26F0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سايه‌ي ابري شدم بر دشت‌ها دامن کشاندم</w:t>
      </w:r>
    </w:p>
    <w:p w14:paraId="7D98A578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آهوي وحشي شدم از کوه تا صحرا دويدم</w:t>
      </w:r>
    </w:p>
    <w:p w14:paraId="6410D617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ماهي دريا شدم بر آب‌هاي تيره راندم.</w:t>
      </w:r>
    </w:p>
    <w:p w14:paraId="74F226F7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08CDC02E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دلقِ درويشان به دوش افکندم و اوراد خواندم</w:t>
      </w:r>
    </w:p>
    <w:p w14:paraId="58524E25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يارِ خاموشان شدم بيغوله‌هاي راز، گشتم.</w:t>
      </w:r>
    </w:p>
    <w:p w14:paraId="688CCC70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هفت کفشِ آهنين پوشيدم و تا قاف رفتم</w:t>
      </w:r>
    </w:p>
    <w:p w14:paraId="7C8BCD36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مرغِ قاف افسانه بود، افسانه خواندم بازگشتم.</w:t>
      </w:r>
    </w:p>
    <w:p w14:paraId="1A4C795F" w14:textId="77777777" w:rsidR="00B878A8" w:rsidRPr="00CF4B65" w:rsidRDefault="00E02604" w:rsidP="009B322F">
      <w:pPr>
        <w:pStyle w:val="body"/>
        <w:bidi/>
        <w:rPr>
          <w:rtl/>
        </w:rPr>
      </w:pPr>
      <w:r w:rsidRPr="00CF4B65">
        <w:t> </w:t>
      </w:r>
    </w:p>
    <w:p w14:paraId="02D8E272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خاکِ هفت اقليم را افتان و خيزان درنوشتم</w:t>
      </w:r>
    </w:p>
    <w:p w14:paraId="5573D3FA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خانه‌ي جادوگران را در زدم، طرفي نبستم.</w:t>
      </w:r>
    </w:p>
    <w:p w14:paraId="5798103D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مرغِ آبي را به کوه و دشت و صحرا جُستم و بيهوده جُستم</w:t>
      </w:r>
    </w:p>
    <w:p w14:paraId="7FB3CCA6" w14:textId="77777777" w:rsidR="00B878A8" w:rsidRPr="00CF4B65" w:rsidRDefault="00E02604" w:rsidP="009B322F">
      <w:pPr>
        <w:pStyle w:val="body"/>
        <w:bidi/>
        <w:rPr>
          <w:rtl/>
          <w:lang w:bidi="fa-IR"/>
        </w:rPr>
      </w:pPr>
      <w:r w:rsidRPr="00CF4B65">
        <w:rPr>
          <w:rFonts w:hint="cs"/>
          <w:rtl/>
          <w:lang w:bidi="fa-IR"/>
        </w:rPr>
        <w:t>پس سمندر گشتم و بر آتشِ مردم نشستم.</w:t>
      </w:r>
    </w:p>
    <w:p w14:paraId="4A23D8D7" w14:textId="720283B0" w:rsidR="00B878A8" w:rsidRDefault="00E02604" w:rsidP="009B322F">
      <w:pPr>
        <w:pStyle w:val="when"/>
        <w:bidi/>
        <w:rPr>
          <w:rFonts w:hint="cs"/>
          <w:rtl/>
          <w:lang w:bidi="fa-IR"/>
        </w:rPr>
      </w:pPr>
      <w:r w:rsidRPr="00CF4B65">
        <w:rPr>
          <w:rFonts w:hint="cs"/>
        </w:rPr>
        <w:t> </w:t>
      </w:r>
      <w:r w:rsidRPr="00CF4B65">
        <w:rPr>
          <w:rFonts w:hint="cs"/>
          <w:rtl/>
          <w:lang w:bidi="fa-IR"/>
        </w:rPr>
        <w:t>۱۳۳۰</w:t>
      </w:r>
    </w:p>
    <w:p w14:paraId="6582D9D7" w14:textId="77777777" w:rsidR="009B322F" w:rsidRPr="009B322F" w:rsidRDefault="009B322F" w:rsidP="009B322F">
      <w:pPr>
        <w:pStyle w:val="where"/>
        <w:bidi/>
        <w:rPr>
          <w:rtl/>
          <w:lang w:bidi="fa-IR"/>
        </w:rPr>
      </w:pPr>
    </w:p>
    <w:sectPr w:rsidR="009B322F" w:rsidRPr="009B3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02604"/>
    <w:rsid w:val="009B322F"/>
    <w:rsid w:val="00B878A8"/>
    <w:rsid w:val="00CF4B65"/>
    <w:rsid w:val="00E02604"/>
    <w:rsid w:val="00E865A8"/>
    <w:rsid w:val="00E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2B25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2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B322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B322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B322F"/>
    <w:pPr>
      <w:bidi/>
    </w:pPr>
  </w:style>
  <w:style w:type="paragraph" w:customStyle="1" w:styleId="num">
    <w:name w:val="num"/>
    <w:basedOn w:val="poem"/>
    <w:qFormat/>
    <w:rsid w:val="009B322F"/>
    <w:pPr>
      <w:spacing w:before="240"/>
    </w:pPr>
  </w:style>
  <w:style w:type="paragraph" w:customStyle="1" w:styleId="body">
    <w:name w:val="body"/>
    <w:basedOn w:val="Normal"/>
    <w:qFormat/>
    <w:rsid w:val="009B322F"/>
    <w:rPr>
      <w:color w:val="000000"/>
    </w:rPr>
  </w:style>
  <w:style w:type="paragraph" w:customStyle="1" w:styleId="when">
    <w:name w:val="when"/>
    <w:basedOn w:val="who"/>
    <w:next w:val="where"/>
    <w:qFormat/>
    <w:rsid w:val="009B322F"/>
    <w:pPr>
      <w:spacing w:before="360"/>
    </w:pPr>
  </w:style>
  <w:style w:type="paragraph" w:customStyle="1" w:styleId="where">
    <w:name w:val="where"/>
    <w:basedOn w:val="when"/>
    <w:next w:val="NoSpacing"/>
    <w:qFormat/>
    <w:rsid w:val="009B322F"/>
    <w:pPr>
      <w:spacing w:before="0"/>
    </w:pPr>
  </w:style>
  <w:style w:type="paragraph" w:styleId="NoSpacing">
    <w:name w:val="No Spacing"/>
    <w:uiPriority w:val="1"/>
    <w:qFormat/>
    <w:rsid w:val="009B322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B322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B322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2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2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22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32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22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32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B322F"/>
    <w:rPr>
      <w:b/>
      <w:bCs/>
    </w:rPr>
  </w:style>
  <w:style w:type="character" w:styleId="Emphasis">
    <w:name w:val="Emphasis"/>
    <w:uiPriority w:val="20"/>
    <w:qFormat/>
    <w:rsid w:val="009B322F"/>
    <w:rPr>
      <w:i/>
      <w:iCs/>
    </w:rPr>
  </w:style>
  <w:style w:type="paragraph" w:styleId="ListParagraph">
    <w:name w:val="List Paragraph"/>
    <w:basedOn w:val="Normal"/>
    <w:uiPriority w:val="34"/>
    <w:qFormat/>
    <w:rsid w:val="009B322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B322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32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2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2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B322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B322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B322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B32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B32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22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2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B322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B322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B322F"/>
    <w:pPr>
      <w:bidi/>
    </w:pPr>
  </w:style>
  <w:style w:type="paragraph" w:customStyle="1" w:styleId="num">
    <w:name w:val="num"/>
    <w:basedOn w:val="poem"/>
    <w:qFormat/>
    <w:rsid w:val="009B322F"/>
    <w:pPr>
      <w:spacing w:before="240"/>
    </w:pPr>
  </w:style>
  <w:style w:type="paragraph" w:customStyle="1" w:styleId="body">
    <w:name w:val="body"/>
    <w:basedOn w:val="Normal"/>
    <w:qFormat/>
    <w:rsid w:val="009B322F"/>
    <w:rPr>
      <w:color w:val="000000"/>
    </w:rPr>
  </w:style>
  <w:style w:type="paragraph" w:customStyle="1" w:styleId="when">
    <w:name w:val="when"/>
    <w:basedOn w:val="who"/>
    <w:next w:val="where"/>
    <w:qFormat/>
    <w:rsid w:val="009B322F"/>
    <w:pPr>
      <w:spacing w:before="360"/>
    </w:pPr>
  </w:style>
  <w:style w:type="paragraph" w:customStyle="1" w:styleId="where">
    <w:name w:val="where"/>
    <w:basedOn w:val="when"/>
    <w:next w:val="NoSpacing"/>
    <w:qFormat/>
    <w:rsid w:val="009B322F"/>
    <w:pPr>
      <w:spacing w:before="0"/>
    </w:pPr>
  </w:style>
  <w:style w:type="paragraph" w:styleId="NoSpacing">
    <w:name w:val="No Spacing"/>
    <w:uiPriority w:val="1"/>
    <w:qFormat/>
    <w:rsid w:val="009B322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B322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B322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2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2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22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32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22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32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B322F"/>
    <w:rPr>
      <w:b/>
      <w:bCs/>
    </w:rPr>
  </w:style>
  <w:style w:type="character" w:styleId="Emphasis">
    <w:name w:val="Emphasis"/>
    <w:uiPriority w:val="20"/>
    <w:qFormat/>
    <w:rsid w:val="009B322F"/>
    <w:rPr>
      <w:i/>
      <w:iCs/>
    </w:rPr>
  </w:style>
  <w:style w:type="paragraph" w:styleId="ListParagraph">
    <w:name w:val="List Paragraph"/>
    <w:basedOn w:val="Normal"/>
    <w:uiPriority w:val="34"/>
    <w:qFormat/>
    <w:rsid w:val="009B322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B322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32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2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2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B322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B322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B322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B32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B32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2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2010-04-01T21:08:00Z</dcterms:created>
  <dcterms:modified xsi:type="dcterms:W3CDTF">2010-04-05T18:59:00Z</dcterms:modified>
</cp:coreProperties>
</file>