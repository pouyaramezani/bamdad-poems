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1CC14" w14:textId="7966203F" w:rsidR="009008D8" w:rsidRPr="00275BDF" w:rsidRDefault="00AA2555" w:rsidP="008039D2">
      <w:pPr>
        <w:pStyle w:val="poem"/>
        <w:rPr>
          <w:rtl/>
          <w:lang w:bidi="fa-IR"/>
        </w:rPr>
      </w:pPr>
      <w:r w:rsidRPr="00275BDF">
        <w:rPr>
          <w:rFonts w:hint="cs"/>
          <w:rtl/>
          <w:lang w:bidi="fa-IR"/>
        </w:rPr>
        <w:t xml:space="preserve">شعر، </w:t>
      </w:r>
      <w:r w:rsidRPr="008039D2">
        <w:rPr>
          <w:rFonts w:hint="cs"/>
          <w:rtl/>
        </w:rPr>
        <w:t>رهاي</w:t>
      </w:r>
      <w:r w:rsidR="00275BDF" w:rsidRPr="008039D2">
        <w:rPr>
          <w:rFonts w:hint="cs"/>
          <w:rtl/>
        </w:rPr>
        <w:t>ي</w:t>
      </w:r>
      <w:r w:rsidRPr="008039D2">
        <w:rPr>
          <w:rFonts w:hint="cs"/>
          <w:rtl/>
        </w:rPr>
        <w:t>‌ست</w:t>
      </w:r>
    </w:p>
    <w:p w14:paraId="4B564E9F" w14:textId="4912FE21" w:rsidR="00FB0785" w:rsidRDefault="00FB0785" w:rsidP="00FB0785">
      <w:pPr>
        <w:pStyle w:val="who"/>
        <w:bidi/>
        <w:rPr>
          <w:rtl/>
          <w:lang w:bidi="fa-IR"/>
        </w:rPr>
      </w:pPr>
    </w:p>
    <w:p w14:paraId="78AC260E" w14:textId="7F3CE0C4" w:rsidR="00FB0785" w:rsidRDefault="00FB0785" w:rsidP="00FB0785">
      <w:pPr>
        <w:pStyle w:val="why"/>
        <w:rPr>
          <w:rtl/>
          <w:lang w:bidi="fa-IR"/>
        </w:rPr>
      </w:pPr>
    </w:p>
    <w:p w14:paraId="5D87BECE" w14:textId="3BAFCB90" w:rsidR="00FB0785" w:rsidRDefault="00FB0785" w:rsidP="00FB0785">
      <w:pPr>
        <w:pStyle w:val="num"/>
        <w:rPr>
          <w:rtl/>
          <w:lang w:bidi="fa-IR"/>
        </w:rPr>
      </w:pPr>
    </w:p>
    <w:p w14:paraId="62212E46" w14:textId="77777777" w:rsidR="00FB0785" w:rsidRDefault="00FB0785" w:rsidP="00FB0785">
      <w:pPr>
        <w:pStyle w:val="subname"/>
        <w:rPr>
          <w:lang w:bidi="fa-IR"/>
        </w:rPr>
      </w:pPr>
    </w:p>
    <w:p w14:paraId="7F2BA33C" w14:textId="77777777" w:rsidR="00C80B3A" w:rsidRPr="00C80B3A" w:rsidRDefault="00C80B3A" w:rsidP="00C80B3A">
      <w:pPr>
        <w:pStyle w:val="body"/>
        <w:bidi/>
        <w:rPr>
          <w:rtl/>
        </w:rPr>
      </w:pPr>
      <w:r w:rsidRPr="00275BDF">
        <w:rPr>
          <w:rFonts w:hint="cs"/>
          <w:rtl/>
          <w:lang w:bidi="fa-IR"/>
        </w:rPr>
        <w:t>شعر</w:t>
      </w:r>
    </w:p>
    <w:p w14:paraId="7358F663" w14:textId="79B419AB" w:rsidR="009008D8" w:rsidRPr="00275BDF" w:rsidRDefault="00C80B3A" w:rsidP="00C80B3A">
      <w:pPr>
        <w:pStyle w:val="body"/>
        <w:bidi/>
        <w:rPr>
          <w:rtl/>
          <w:lang w:bidi="fa-IR"/>
        </w:rPr>
      </w:pPr>
      <w:r>
        <w:t xml:space="preserve">          </w:t>
      </w:r>
      <w:r w:rsidR="00AA2555" w:rsidRPr="00C80B3A">
        <w:rPr>
          <w:rFonts w:hint="cs"/>
          <w:rtl/>
        </w:rPr>
        <w:t>رها</w:t>
      </w:r>
      <w:r w:rsidR="00275BDF" w:rsidRPr="00C80B3A">
        <w:rPr>
          <w:rFonts w:hint="cs"/>
          <w:rtl/>
        </w:rPr>
        <w:t>يي</w:t>
      </w:r>
      <w:r w:rsidR="00AA2555" w:rsidRPr="00C80B3A">
        <w:rPr>
          <w:rFonts w:hint="cs"/>
          <w:rtl/>
        </w:rPr>
        <w:t>‌ست</w:t>
      </w:r>
    </w:p>
    <w:p w14:paraId="36F1282F" w14:textId="5BEF8EAA" w:rsidR="009008D8" w:rsidRPr="00275BDF" w:rsidRDefault="00AA2555" w:rsidP="00C80B3A">
      <w:pPr>
        <w:pStyle w:val="body"/>
        <w:bidi/>
        <w:ind w:firstLine="720"/>
        <w:rPr>
          <w:rtl/>
          <w:lang w:bidi="fa-IR"/>
        </w:rPr>
      </w:pPr>
      <w:r w:rsidRPr="00275BDF">
        <w:rPr>
          <w:rFonts w:hint="cs"/>
          <w:rtl/>
          <w:lang w:bidi="fa-IR"/>
        </w:rPr>
        <w:t>نجات است و آزاد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.</w:t>
      </w:r>
    </w:p>
    <w:p w14:paraId="5C9F52FD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</w:t>
      </w:r>
    </w:p>
    <w:p w14:paraId="673F8B6D" w14:textId="153A8CCC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ترد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د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‌ست</w:t>
      </w:r>
    </w:p>
    <w:p w14:paraId="0BD4B46F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          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>که سرانجام</w:t>
      </w:r>
    </w:p>
    <w:p w14:paraId="7A1AC603" w14:textId="7CA1734E" w:rsidR="009008D8" w:rsidRPr="00275BDF" w:rsidRDefault="00AA2555" w:rsidP="00FB0785">
      <w:pPr>
        <w:pStyle w:val="body"/>
        <w:bidi/>
        <w:rPr>
          <w:rtl/>
        </w:rPr>
      </w:pPr>
      <w:r w:rsidRPr="00275BDF">
        <w:t>                          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 xml:space="preserve">به 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ق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ن م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‌گرا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د</w:t>
      </w:r>
    </w:p>
    <w:p w14:paraId="702B4A10" w14:textId="0CCB2959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و گلوله‌</w:t>
      </w:r>
      <w:r w:rsidR="00275BDF" w:rsidRPr="00275BDF">
        <w:rPr>
          <w:rFonts w:hint="cs"/>
          <w:rtl/>
          <w:lang w:bidi="fa-IR"/>
        </w:rPr>
        <w:t>يي</w:t>
      </w:r>
    </w:p>
    <w:p w14:paraId="47C53415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         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>که به انجامِ کار</w:t>
      </w:r>
    </w:p>
    <w:p w14:paraId="736BF599" w14:textId="73295110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شل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ک</w:t>
      </w:r>
    </w:p>
    <w:p w14:paraId="0FB9E4F9" w14:textId="1368F93E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م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‌شود.</w:t>
      </w:r>
    </w:p>
    <w:p w14:paraId="6991D7A1" w14:textId="6C20DFDA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آه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 xml:space="preserve"> به رضا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 xml:space="preserve"> خاطر است</w:t>
      </w:r>
    </w:p>
    <w:p w14:paraId="1B0A3E04" w14:textId="4AA4921D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از سرِ آسودگ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.</w:t>
      </w:r>
    </w:p>
    <w:p w14:paraId="72F9E2F6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</w:t>
      </w:r>
    </w:p>
    <w:p w14:paraId="7784EA74" w14:textId="73D4D537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و قاطع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تِ چارپا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ه است</w:t>
      </w:r>
    </w:p>
    <w:p w14:paraId="41236458" w14:textId="14D4DCFF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به هنگام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 xml:space="preserve"> که سرانجام</w:t>
      </w:r>
    </w:p>
    <w:p w14:paraId="05CD55B8" w14:textId="33D865AE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از ز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رِ پا</w:t>
      </w:r>
    </w:p>
    <w:p w14:paraId="315E2DD7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     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>به کنار افتد</w:t>
      </w:r>
    </w:p>
    <w:p w14:paraId="05115B37" w14:textId="77777777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تا بارِ جسم</w:t>
      </w:r>
    </w:p>
    <w:p w14:paraId="05E4F2C0" w14:textId="77B40B40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ز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رِ فشارِ تمام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 xml:space="preserve"> حجمِ خو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ش</w:t>
      </w:r>
    </w:p>
    <w:p w14:paraId="3B4151D8" w14:textId="77777777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درهم شکند،</w:t>
      </w:r>
    </w:p>
    <w:p w14:paraId="53ED97BF" w14:textId="695B5BEB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اگر آزاد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 xml:space="preserve"> جان را</w:t>
      </w:r>
    </w:p>
    <w:p w14:paraId="5CE350C7" w14:textId="318F8009" w:rsidR="009008D8" w:rsidRPr="00275BDF" w:rsidRDefault="00AA2555" w:rsidP="00FB0785">
      <w:pPr>
        <w:pStyle w:val="body"/>
        <w:bidi/>
        <w:rPr>
          <w:rtl/>
        </w:rPr>
      </w:pPr>
      <w:r w:rsidRPr="00275BDF">
        <w:t>                  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>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ن</w:t>
      </w:r>
    </w:p>
    <w:p w14:paraId="179ECCB2" w14:textId="645EDD35" w:rsidR="009008D8" w:rsidRPr="00275BDF" w:rsidRDefault="00AA2555" w:rsidP="00FB0785">
      <w:pPr>
        <w:pStyle w:val="body"/>
        <w:bidi/>
        <w:rPr>
          <w:rtl/>
        </w:rPr>
      </w:pPr>
      <w:r w:rsidRPr="00275BDF">
        <w:t>                     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>راهِ آخر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ن است</w:t>
      </w:r>
      <w:r w:rsidRPr="00275BDF">
        <w:rPr>
          <w:rFonts w:hint="cs"/>
        </w:rPr>
        <w:t>.</w:t>
      </w:r>
    </w:p>
    <w:p w14:paraId="421F7971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</w:t>
      </w:r>
    </w:p>
    <w:p w14:paraId="4C82C768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rPr>
          <w:rFonts w:ascii="Times New Roman" w:hAnsi="Times New Roman" w:cs="Times New Roman"/>
        </w:rPr>
        <w:t>□</w:t>
      </w:r>
    </w:p>
    <w:p w14:paraId="5028B513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</w:t>
      </w:r>
    </w:p>
    <w:p w14:paraId="44B78101" w14:textId="77AE2695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مرا پرنده‌</w:t>
      </w:r>
      <w:r w:rsidR="00275BDF" w:rsidRPr="00275BDF">
        <w:rPr>
          <w:rFonts w:hint="cs"/>
          <w:rtl/>
          <w:lang w:bidi="fa-IR"/>
        </w:rPr>
        <w:t>يي</w:t>
      </w:r>
      <w:r w:rsidRPr="00275BDF">
        <w:rPr>
          <w:rFonts w:hint="cs"/>
          <w:rtl/>
          <w:lang w:bidi="fa-IR"/>
        </w:rPr>
        <w:t xml:space="preserve"> بد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ن د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ار هدا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ت نکرده بود:</w:t>
      </w:r>
    </w:p>
    <w:p w14:paraId="4EDCDACE" w14:textId="065DC320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من خود از 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ن ت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ره خاک</w:t>
      </w:r>
    </w:p>
    <w:p w14:paraId="09C2E9B4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                          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>رُسته بودم</w:t>
      </w:r>
    </w:p>
    <w:p w14:paraId="158C6234" w14:textId="7CD6655E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چون پونه‌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 xml:space="preserve"> خودرو</w:t>
      </w:r>
      <w:r w:rsidR="00275BDF" w:rsidRPr="00275BDF">
        <w:rPr>
          <w:rFonts w:hint="cs"/>
          <w:rtl/>
          <w:lang w:bidi="fa-IR"/>
        </w:rPr>
        <w:t>يي</w:t>
      </w:r>
    </w:p>
    <w:p w14:paraId="45A02721" w14:textId="355D27F7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که ب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‌دخالتِ جال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زبان</w:t>
      </w:r>
    </w:p>
    <w:p w14:paraId="2C09E658" w14:textId="4F018903" w:rsidR="009008D8" w:rsidRPr="00275BDF" w:rsidRDefault="00AA2555" w:rsidP="00FB0785">
      <w:pPr>
        <w:pStyle w:val="body"/>
        <w:bidi/>
        <w:rPr>
          <w:rtl/>
        </w:rPr>
      </w:pPr>
      <w:r w:rsidRPr="00275BDF">
        <w:t>                        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>از رطوبتِ جوباره‌</w:t>
      </w:r>
      <w:r w:rsidR="00275BDF" w:rsidRPr="00275BDF">
        <w:rPr>
          <w:rFonts w:hint="cs"/>
          <w:rtl/>
          <w:lang w:bidi="fa-IR"/>
        </w:rPr>
        <w:t>يي</w:t>
      </w:r>
      <w:r w:rsidRPr="00275BDF">
        <w:rPr>
          <w:rFonts w:hint="cs"/>
        </w:rPr>
        <w:t>.</w:t>
      </w:r>
      <w:bookmarkStart w:id="0" w:name="_GoBack"/>
      <w:bookmarkEnd w:id="0"/>
    </w:p>
    <w:p w14:paraId="12D69124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</w:t>
      </w:r>
    </w:p>
    <w:p w14:paraId="4C8ADD61" w14:textId="035743B0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ن‌چن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ن است که کسان</w:t>
      </w:r>
    </w:p>
    <w:p w14:paraId="065BC123" w14:textId="4BDF2FEA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مرا از آنگونه م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‌نگرند</w:t>
      </w:r>
    </w:p>
    <w:p w14:paraId="090D089A" w14:textId="104E4EC2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که نان از دست‌رنجِ 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شان م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‌خورم</w:t>
      </w:r>
    </w:p>
    <w:p w14:paraId="540FA7DA" w14:textId="3E4F47D4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و آنچه به گندِ نفسِ خو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ش آلوده م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‌کنم</w:t>
      </w:r>
    </w:p>
    <w:p w14:paraId="77A740F7" w14:textId="0A919B6E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هوا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 xml:space="preserve"> کلبه‌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 xml:space="preserve"> 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شان است؛</w:t>
      </w:r>
    </w:p>
    <w:p w14:paraId="66743DB6" w14:textId="77777777" w:rsidR="009008D8" w:rsidRPr="00275BDF" w:rsidRDefault="00AA2555" w:rsidP="00FB0785">
      <w:pPr>
        <w:pStyle w:val="body"/>
        <w:bidi/>
        <w:rPr>
          <w:rtl/>
        </w:rPr>
      </w:pPr>
      <w:r w:rsidRPr="00275BDF">
        <w:t> </w:t>
      </w:r>
    </w:p>
    <w:p w14:paraId="1470643C" w14:textId="77777777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حال آنکه</w:t>
      </w:r>
    </w:p>
    <w:p w14:paraId="36C2019A" w14:textId="0D700267" w:rsidR="009008D8" w:rsidRPr="00275BDF" w:rsidRDefault="00AA2555" w:rsidP="00FB0785">
      <w:pPr>
        <w:pStyle w:val="body"/>
        <w:bidi/>
        <w:rPr>
          <w:rtl/>
        </w:rPr>
      </w:pPr>
      <w:r w:rsidRPr="00275BDF">
        <w:t>        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>چون 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شان بد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ن د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ار فراز آمدند</w:t>
      </w:r>
    </w:p>
    <w:p w14:paraId="4BC44670" w14:textId="77777777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آن</w:t>
      </w:r>
    </w:p>
    <w:p w14:paraId="43CF1A31" w14:textId="610F6A22" w:rsidR="009008D8" w:rsidRPr="00275BDF" w:rsidRDefault="00AA2555" w:rsidP="00FB0785">
      <w:pPr>
        <w:pStyle w:val="body"/>
        <w:bidi/>
        <w:rPr>
          <w:rtl/>
        </w:rPr>
      </w:pPr>
      <w:r w:rsidRPr="00275BDF">
        <w:t> </w:t>
      </w:r>
      <w:r w:rsidRPr="00275BDF">
        <w:rPr>
          <w:rFonts w:hint="cs"/>
        </w:rPr>
        <w:t xml:space="preserve"> </w:t>
      </w:r>
      <w:r w:rsidRPr="00275BDF">
        <w:rPr>
          <w:rFonts w:hint="cs"/>
          <w:rtl/>
          <w:lang w:bidi="fa-IR"/>
        </w:rPr>
        <w:t>که چهره و دروازه بر ا</w:t>
      </w:r>
      <w:r w:rsidR="00275BDF" w:rsidRPr="00275BDF">
        <w:rPr>
          <w:rFonts w:hint="cs"/>
          <w:rtl/>
          <w:lang w:bidi="fa-IR"/>
        </w:rPr>
        <w:t>ي</w:t>
      </w:r>
      <w:r w:rsidRPr="00275BDF">
        <w:rPr>
          <w:rFonts w:hint="cs"/>
          <w:rtl/>
          <w:lang w:bidi="fa-IR"/>
        </w:rPr>
        <w:t>شان گشود</w:t>
      </w:r>
    </w:p>
    <w:p w14:paraId="7BD08DC3" w14:textId="2DF920E7" w:rsidR="009008D8" w:rsidRPr="00275BDF" w:rsidRDefault="00AA2555" w:rsidP="00FB0785">
      <w:pPr>
        <w:pStyle w:val="body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من بودم!</w:t>
      </w:r>
      <w:r w:rsidRPr="00275BDF">
        <w:t> </w:t>
      </w:r>
    </w:p>
    <w:p w14:paraId="0ADB7066" w14:textId="496FFFDB" w:rsidR="009008D8" w:rsidRDefault="00AA2555" w:rsidP="00FB0785">
      <w:pPr>
        <w:pStyle w:val="when"/>
        <w:bidi/>
        <w:rPr>
          <w:rtl/>
          <w:lang w:bidi="fa-IR"/>
        </w:rPr>
      </w:pPr>
      <w:r w:rsidRPr="00275BDF">
        <w:rPr>
          <w:rFonts w:hint="cs"/>
          <w:rtl/>
          <w:lang w:bidi="fa-IR"/>
        </w:rPr>
        <w:t>۱۳۴۸</w:t>
      </w:r>
    </w:p>
    <w:p w14:paraId="68B74867" w14:textId="77777777" w:rsidR="00FB0785" w:rsidRPr="00FB0785" w:rsidRDefault="00FB0785" w:rsidP="00FB0785">
      <w:pPr>
        <w:pStyle w:val="where"/>
        <w:bidi/>
        <w:rPr>
          <w:rtl/>
          <w:lang w:bidi="fa-IR"/>
        </w:rPr>
      </w:pPr>
    </w:p>
    <w:sectPr w:rsidR="00FB0785" w:rsidRPr="00FB0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A2555"/>
    <w:rsid w:val="00037BC9"/>
    <w:rsid w:val="00275BDF"/>
    <w:rsid w:val="008039D2"/>
    <w:rsid w:val="009008D8"/>
    <w:rsid w:val="00AA2555"/>
    <w:rsid w:val="00C80B3A"/>
    <w:rsid w:val="00FB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27DF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8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7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7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7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7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7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7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7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7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7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B078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078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0785"/>
    <w:pPr>
      <w:bidi/>
    </w:pPr>
  </w:style>
  <w:style w:type="paragraph" w:customStyle="1" w:styleId="num">
    <w:name w:val="num"/>
    <w:basedOn w:val="poem"/>
    <w:qFormat/>
    <w:rsid w:val="00FB0785"/>
    <w:pPr>
      <w:spacing w:before="240"/>
    </w:pPr>
  </w:style>
  <w:style w:type="paragraph" w:customStyle="1" w:styleId="body">
    <w:name w:val="body"/>
    <w:basedOn w:val="Normal"/>
    <w:qFormat/>
    <w:rsid w:val="00FB0785"/>
    <w:rPr>
      <w:color w:val="000000"/>
    </w:rPr>
  </w:style>
  <w:style w:type="paragraph" w:customStyle="1" w:styleId="when">
    <w:name w:val="when"/>
    <w:basedOn w:val="who"/>
    <w:next w:val="where"/>
    <w:qFormat/>
    <w:rsid w:val="00FB0785"/>
    <w:pPr>
      <w:spacing w:before="360"/>
    </w:pPr>
  </w:style>
  <w:style w:type="paragraph" w:customStyle="1" w:styleId="where">
    <w:name w:val="where"/>
    <w:basedOn w:val="when"/>
    <w:next w:val="NoSpacing"/>
    <w:qFormat/>
    <w:rsid w:val="00FB0785"/>
    <w:pPr>
      <w:spacing w:before="0"/>
    </w:pPr>
  </w:style>
  <w:style w:type="paragraph" w:styleId="NoSpacing">
    <w:name w:val="No Spacing"/>
    <w:uiPriority w:val="1"/>
    <w:qFormat/>
    <w:rsid w:val="00FB078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078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078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7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7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7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78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78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7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7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7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78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07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78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7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78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0785"/>
    <w:rPr>
      <w:b/>
      <w:bCs/>
    </w:rPr>
  </w:style>
  <w:style w:type="character" w:styleId="Emphasis">
    <w:name w:val="Emphasis"/>
    <w:uiPriority w:val="20"/>
    <w:qFormat/>
    <w:rsid w:val="00FB0785"/>
    <w:rPr>
      <w:i/>
      <w:iCs/>
    </w:rPr>
  </w:style>
  <w:style w:type="paragraph" w:styleId="ListParagraph">
    <w:name w:val="List Paragraph"/>
    <w:basedOn w:val="Normal"/>
    <w:uiPriority w:val="34"/>
    <w:qFormat/>
    <w:rsid w:val="00FB078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078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07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78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78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078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078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078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07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07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78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8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7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7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7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7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7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7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7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7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7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B078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078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0785"/>
    <w:pPr>
      <w:bidi/>
    </w:pPr>
  </w:style>
  <w:style w:type="paragraph" w:customStyle="1" w:styleId="num">
    <w:name w:val="num"/>
    <w:basedOn w:val="poem"/>
    <w:qFormat/>
    <w:rsid w:val="00FB0785"/>
    <w:pPr>
      <w:spacing w:before="240"/>
    </w:pPr>
  </w:style>
  <w:style w:type="paragraph" w:customStyle="1" w:styleId="body">
    <w:name w:val="body"/>
    <w:basedOn w:val="Normal"/>
    <w:qFormat/>
    <w:rsid w:val="00FB0785"/>
    <w:rPr>
      <w:color w:val="000000"/>
    </w:rPr>
  </w:style>
  <w:style w:type="paragraph" w:customStyle="1" w:styleId="when">
    <w:name w:val="when"/>
    <w:basedOn w:val="who"/>
    <w:next w:val="where"/>
    <w:qFormat/>
    <w:rsid w:val="00FB0785"/>
    <w:pPr>
      <w:spacing w:before="360"/>
    </w:pPr>
  </w:style>
  <w:style w:type="paragraph" w:customStyle="1" w:styleId="where">
    <w:name w:val="where"/>
    <w:basedOn w:val="when"/>
    <w:next w:val="NoSpacing"/>
    <w:qFormat/>
    <w:rsid w:val="00FB0785"/>
    <w:pPr>
      <w:spacing w:before="0"/>
    </w:pPr>
  </w:style>
  <w:style w:type="paragraph" w:styleId="NoSpacing">
    <w:name w:val="No Spacing"/>
    <w:uiPriority w:val="1"/>
    <w:qFormat/>
    <w:rsid w:val="00FB078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078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078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7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7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7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78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78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7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7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7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78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07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78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7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78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0785"/>
    <w:rPr>
      <w:b/>
      <w:bCs/>
    </w:rPr>
  </w:style>
  <w:style w:type="character" w:styleId="Emphasis">
    <w:name w:val="Emphasis"/>
    <w:uiPriority w:val="20"/>
    <w:qFormat/>
    <w:rsid w:val="00FB0785"/>
    <w:rPr>
      <w:i/>
      <w:iCs/>
    </w:rPr>
  </w:style>
  <w:style w:type="paragraph" w:styleId="ListParagraph">
    <w:name w:val="List Paragraph"/>
    <w:basedOn w:val="Normal"/>
    <w:uiPriority w:val="34"/>
    <w:qFormat/>
    <w:rsid w:val="00FB078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078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07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78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78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078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078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078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07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07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7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2010-03-23T00:20:00Z</dcterms:created>
  <dcterms:modified xsi:type="dcterms:W3CDTF">2010-04-07T10:19:00Z</dcterms:modified>
</cp:coreProperties>
</file>