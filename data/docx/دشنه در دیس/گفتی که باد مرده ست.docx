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5799B5" w14:textId="3C5D84E8" w:rsidR="008A70EA" w:rsidRDefault="00C371F4" w:rsidP="00931BB9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گفتی که باد مرده ست ... </w:t>
      </w:r>
    </w:p>
    <w:p w14:paraId="6AC08681" w14:textId="76F4F4FA" w:rsidR="00931BB9" w:rsidRDefault="00931BB9" w:rsidP="00931BB9">
      <w:pPr>
        <w:pStyle w:val="who"/>
        <w:bidi/>
        <w:rPr>
          <w:rtl/>
          <w:lang w:bidi="fa-IR"/>
        </w:rPr>
      </w:pPr>
    </w:p>
    <w:p w14:paraId="2E670D2A" w14:textId="4270BEC7" w:rsidR="00931BB9" w:rsidRDefault="00931BB9" w:rsidP="00931BB9">
      <w:pPr>
        <w:pStyle w:val="why"/>
        <w:rPr>
          <w:rtl/>
          <w:lang w:bidi="fa-IR"/>
        </w:rPr>
      </w:pPr>
    </w:p>
    <w:p w14:paraId="7A53ACCF" w14:textId="77197D34" w:rsidR="00931BB9" w:rsidRDefault="00931BB9" w:rsidP="00931BB9">
      <w:pPr>
        <w:pStyle w:val="num"/>
        <w:rPr>
          <w:rtl/>
          <w:lang w:bidi="fa-IR"/>
        </w:rPr>
      </w:pPr>
    </w:p>
    <w:p w14:paraId="27E52569" w14:textId="77777777" w:rsidR="00931BB9" w:rsidRPr="00931BB9" w:rsidRDefault="00931BB9" w:rsidP="00931BB9">
      <w:pPr>
        <w:pStyle w:val="subname"/>
        <w:rPr>
          <w:rtl/>
          <w:lang w:bidi="fa-IR"/>
        </w:rPr>
      </w:pPr>
    </w:p>
    <w:p w14:paraId="65B082C1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گفتي که:</w:t>
      </w:r>
    </w:p>
    <w:p w14:paraId="60354488" w14:textId="7777777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باد، مُرده‌ست</w:t>
      </w:r>
      <w:r>
        <w:rPr>
          <w:rFonts w:hint="cs"/>
          <w:b/>
          <w:bCs/>
        </w:rPr>
        <w:t>!</w:t>
      </w:r>
    </w:p>
    <w:p w14:paraId="7EBA4C81" w14:textId="012D5FD0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hint="cs"/>
          <w:rtl/>
          <w:lang w:bidi="fa-IR"/>
        </w:rPr>
        <w:t>از جای برنکنده يکي سقف ِ رازپوش</w:t>
      </w:r>
    </w:p>
    <w:p w14:paraId="4C15DCAF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آسياب ِ خون،</w:t>
      </w:r>
    </w:p>
    <w:p w14:paraId="7DC00E19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نشکسته در به قلعه‌ی بي‌داد،</w:t>
      </w:r>
    </w:p>
    <w:p w14:paraId="4BE9BDD5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خاک نفکنيده يکي کاخ</w:t>
      </w:r>
    </w:p>
    <w:p w14:paraId="0C54D11C" w14:textId="77777777" w:rsidR="00931BB9" w:rsidRPr="00931BB9" w:rsidRDefault="00931BB9" w:rsidP="00931BB9">
      <w:pPr>
        <w:pStyle w:val="body"/>
        <w:bidi/>
        <w:divId w:val="604925069"/>
        <w:rPr>
          <w:rFonts w:ascii="Nesf2" w:hAnsi="Nesf2"/>
        </w:rPr>
      </w:pPr>
      <w:r w:rsidRPr="00931BB9">
        <w:rPr>
          <w:rFonts w:ascii="Nesf2" w:hAnsi="Nesf2"/>
        </w:rPr>
        <w:t> 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باژگون</w:t>
      </w:r>
      <w:r w:rsidRPr="00931BB9">
        <w:rPr>
          <w:rFonts w:ascii="Nesf2" w:hAnsi="Nesf2"/>
          <w:b/>
        </w:rPr>
        <w:t> </w:t>
      </w:r>
    </w:p>
    <w:p w14:paraId="2CE6E4C8" w14:textId="77777777" w:rsidR="00931BB9" w:rsidRPr="00931BB9" w:rsidRDefault="00931BB9" w:rsidP="00931BB9">
      <w:pPr>
        <w:pStyle w:val="body"/>
        <w:bidi/>
        <w:divId w:val="604925069"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مُرده‌ست باد</w:t>
      </w:r>
      <w:r w:rsidRPr="00931BB9">
        <w:rPr>
          <w:rFonts w:hint="cs"/>
          <w:b/>
        </w:rPr>
        <w:t>!</w:t>
      </w:r>
      <w:r w:rsidRPr="00931BB9">
        <w:rPr>
          <w:rFonts w:ascii="Nesf2" w:hAnsi="Nesf2"/>
          <w:b/>
        </w:rPr>
        <w:t>»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148C1CA9" w14:textId="76B915FA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Tahoma" w:hAnsi="Tahoma" w:cs="Tahoma"/>
        </w:rPr>
        <w:t> </w:t>
      </w:r>
      <w:r>
        <w:rPr>
          <w:rFonts w:hint="cs"/>
          <w:rtl/>
          <w:lang w:bidi="fa-IR"/>
        </w:rPr>
        <w:t>گفتي:</w:t>
      </w:r>
    </w:p>
    <w:p w14:paraId="17B535E1" w14:textId="7F44625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</w:rPr>
        <w:t> </w:t>
      </w: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بر تيزه‌های کوه</w:t>
      </w:r>
    </w:p>
    <w:p w14:paraId="4F7DA8AD" w14:textId="7D7DB13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hint="cs"/>
          <w:rtl/>
          <w:lang w:bidi="fa-IR"/>
        </w:rPr>
        <w:t>با پيکرش، فروشده در خون،</w:t>
      </w:r>
    </w:p>
    <w:p w14:paraId="22BCE28B" w14:textId="77777777" w:rsidR="008A70EA" w:rsidRDefault="00C371F4" w:rsidP="00931BB9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افسرده است باد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0A65CAC6" w14:textId="77971ACE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تو بارها و بارها</w:t>
      </w:r>
    </w:p>
    <w:p w14:paraId="478FAD78" w14:textId="77777777" w:rsidR="00931BB9" w:rsidRPr="00931BB9" w:rsidRDefault="00931BB9" w:rsidP="00931BB9">
      <w:pPr>
        <w:pStyle w:val="body"/>
        <w:bidi/>
        <w:divId w:val="297150776"/>
        <w:rPr>
          <w:rFonts w:ascii="Arial" w:hAnsi="Arial" w:cs="Arial"/>
        </w:rPr>
      </w:pPr>
      <w:r w:rsidRPr="00931BB9">
        <w:rPr>
          <w:rFonts w:ascii="Nesf2" w:hAnsi="Nesf2"/>
        </w:rPr>
        <w:t> </w:t>
      </w:r>
      <w:r w:rsidRPr="00931BB9">
        <w:rPr>
          <w:rFonts w:hint="cs"/>
          <w:b/>
          <w:rtl/>
          <w:lang w:bidi="fa-IR"/>
        </w:rPr>
        <w:t>با زنده‌گي‌ت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ascii="Arial" w:hAnsi="Arial" w:cs="Arial"/>
          <w:rtl/>
        </w:rPr>
        <w:t> </w:t>
      </w:r>
    </w:p>
    <w:p w14:paraId="6DFEB4F3" w14:textId="77777777" w:rsidR="00931BB9" w:rsidRPr="00931BB9" w:rsidRDefault="00931BB9" w:rsidP="00931BB9">
      <w:pPr>
        <w:pStyle w:val="body"/>
        <w:bidi/>
        <w:divId w:val="297150776"/>
        <w:rPr>
          <w:rFonts w:ascii="Arial" w:hAnsi="Arial" w:cs="Arial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شرمساری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</w:p>
    <w:p w14:paraId="5F70BEBE" w14:textId="77777777" w:rsidR="00931BB9" w:rsidRPr="00931BB9" w:rsidRDefault="00931BB9" w:rsidP="00931BB9">
      <w:pPr>
        <w:pStyle w:val="body"/>
        <w:bidi/>
        <w:divId w:val="297150776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rtl/>
          <w:lang w:bidi="fa-IR"/>
        </w:rPr>
        <w:t> </w:t>
      </w:r>
      <w:r w:rsidRPr="00931BB9">
        <w:rPr>
          <w:lang w:bidi="fa-IR"/>
        </w:rPr>
        <w:tab/>
      </w:r>
      <w:r w:rsidRPr="00931BB9">
        <w:rPr>
          <w:rFonts w:hint="cs"/>
          <w:b/>
          <w:rtl/>
          <w:lang w:bidi="fa-IR"/>
        </w:rPr>
        <w:t>از مرده‌گان کشيده‌ای.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03527198" w14:textId="77777777" w:rsidR="00931BB9" w:rsidRPr="00931BB9" w:rsidRDefault="00931BB9" w:rsidP="00931BB9">
      <w:pPr>
        <w:pStyle w:val="body"/>
        <w:bidi/>
        <w:divId w:val="297150776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hint="cs"/>
          <w:b/>
          <w:rtl/>
          <w:lang w:bidi="fa-IR"/>
        </w:rPr>
        <w:t>(اين را، من</w:t>
      </w:r>
      <w:r w:rsidRPr="00931BB9">
        <w:rPr>
          <w:rFonts w:ascii="Nesf2" w:hAnsi="Nesf2"/>
          <w:b/>
        </w:rPr>
        <w:t> </w:t>
      </w:r>
    </w:p>
    <w:p w14:paraId="5E2A8EE4" w14:textId="77777777" w:rsidR="00931BB9" w:rsidRPr="00931BB9" w:rsidRDefault="00931BB9" w:rsidP="00931BB9">
      <w:pPr>
        <w:pStyle w:val="body"/>
        <w:bidi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همچون تبي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21B8ABD4" w14:textId="77777777" w:rsidR="00931BB9" w:rsidRPr="00931BB9" w:rsidRDefault="00931BB9" w:rsidP="00931BB9">
      <w:pPr>
        <w:pStyle w:val="body"/>
        <w:bidi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ــ دُرُست</w:t>
      </w:r>
      <w:r w:rsidRPr="00931BB9">
        <w:rPr>
          <w:rFonts w:ascii="Nesf2" w:hAnsi="Nesf2"/>
          <w:b/>
        </w:rPr>
        <w:t> </w:t>
      </w:r>
    </w:p>
    <w:p w14:paraId="21F31C3B" w14:textId="77777777" w:rsidR="008A70EA" w:rsidRDefault="008A70EA" w:rsidP="00931BB9">
      <w:pPr>
        <w:pStyle w:val="body"/>
        <w:bidi/>
        <w:divId w:val="1737316475"/>
        <w:rPr>
          <w:rFonts w:eastAsia="Times New Roman"/>
          <w:vanish/>
          <w:rtl/>
        </w:rPr>
      </w:pPr>
    </w:p>
    <w:p w14:paraId="03698AAA" w14:textId="77777777" w:rsidR="00931BB9" w:rsidRPr="00931BB9" w:rsidRDefault="00931BB9" w:rsidP="00931BB9">
      <w:pPr>
        <w:pStyle w:val="body"/>
        <w:bidi/>
        <w:divId w:val="1737316475"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همچون تبي که خون به رگ‌ام خشک مي‌کند ــ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02F954DB" w14:textId="77777777" w:rsidR="00931BB9" w:rsidRPr="00931BB9" w:rsidRDefault="00931BB9" w:rsidP="00931BB9">
      <w:pPr>
        <w:pStyle w:val="body"/>
        <w:bidi/>
        <w:divId w:val="1737316475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احساس کرده‌ام.)</w:t>
      </w:r>
      <w:r w:rsidRPr="00931BB9">
        <w:rPr>
          <w:rFonts w:ascii="Nesf2" w:hAnsi="Nesf2"/>
          <w:b/>
        </w:rPr>
        <w:t> </w:t>
      </w:r>
    </w:p>
    <w:p w14:paraId="730FB219" w14:textId="77777777" w:rsidR="008A70EA" w:rsidRDefault="00C371F4" w:rsidP="00931BB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C30513C" w14:textId="77777777" w:rsidR="008A70EA" w:rsidRDefault="00C371F4" w:rsidP="00931BB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4A930B5" w14:textId="77777777" w:rsidR="008A70EA" w:rsidRDefault="00C371F4" w:rsidP="00931BB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9BE554A" w14:textId="77777777" w:rsidR="008A70EA" w:rsidRDefault="00C371F4" w:rsidP="00931BB9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3F584044" w14:textId="77777777" w:rsidR="00931BB9" w:rsidRPr="00931BB9" w:rsidRDefault="00931BB9" w:rsidP="00931BB9">
      <w:pPr>
        <w:pStyle w:val="body"/>
        <w:bidi/>
        <w:divId w:val="1708334261"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وقتي که بي‌اميد و پريشان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37A6369D" w14:textId="77777777" w:rsidR="00931BB9" w:rsidRPr="00931BB9" w:rsidRDefault="00931BB9" w:rsidP="00931BB9">
      <w:pPr>
        <w:pStyle w:val="body"/>
        <w:bidi/>
        <w:divId w:val="1708334261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گفتي:</w:t>
      </w:r>
      <w:r w:rsidRPr="00931BB9">
        <w:rPr>
          <w:rFonts w:ascii="Nesf2" w:hAnsi="Nesf2"/>
          <w:b/>
        </w:rPr>
        <w:t> </w:t>
      </w:r>
    </w:p>
    <w:p w14:paraId="0E376928" w14:textId="7777777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مُرده‌ست باد</w:t>
      </w:r>
      <w:r>
        <w:rPr>
          <w:rFonts w:hint="cs"/>
          <w:b/>
          <w:bCs/>
        </w:rPr>
        <w:t>!</w:t>
      </w:r>
    </w:p>
    <w:p w14:paraId="1F6A037D" w14:textId="55D899AB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hint="cs"/>
          <w:rtl/>
          <w:lang w:bidi="fa-IR"/>
        </w:rPr>
        <w:t>بر تيزه‌های کوه</w:t>
      </w:r>
    </w:p>
    <w:p w14:paraId="411493F9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پيکر ِ کشيده‌به‌خون‌اش</w:t>
      </w:r>
    </w:p>
    <w:p w14:paraId="4D7D8ED3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افسرده است باد!» ــ</w:t>
      </w:r>
    </w:p>
    <w:p w14:paraId="0E511728" w14:textId="718C0657" w:rsidR="008A70EA" w:rsidRDefault="00C371F4" w:rsidP="00931BB9">
      <w:pPr>
        <w:pStyle w:val="body"/>
        <w:bidi/>
        <w:rPr>
          <w:rFonts w:ascii="Tahoma" w:hAnsi="Tahoma" w:cs="Tahoma"/>
          <w:rtl/>
        </w:rPr>
      </w:pPr>
      <w:r>
        <w:rPr>
          <w:rFonts w:ascii="Nesf2" w:hAnsi="Nesf2"/>
        </w:rPr>
        <w:t> </w:t>
      </w:r>
      <w:r>
        <w:rPr>
          <w:rFonts w:ascii="Tahoma" w:hAnsi="Tahoma" w:cs="Tahoma"/>
        </w:rPr>
        <w:t> </w:t>
      </w:r>
    </w:p>
    <w:p w14:paraId="57F21B64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آنان که سهم ِ هواشان را </w:t>
      </w:r>
    </w:p>
    <w:p w14:paraId="7E11BE90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دوستاق‌بان معاوضه کردند</w:t>
      </w:r>
    </w:p>
    <w:p w14:paraId="09C8A875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دخمه‌های تسمه و زرداب،</w:t>
      </w:r>
    </w:p>
    <w:p w14:paraId="71F333A4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گفتند در جواب تو، با کبر ِ درد ِشان:</w:t>
      </w:r>
    </w:p>
    <w:p w14:paraId="1E540FC9" w14:textId="2BF0F44B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</w:rPr>
        <w:t> </w:t>
      </w:r>
    </w:p>
    <w:p w14:paraId="19EE5B4D" w14:textId="7777777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زنده است باد</w:t>
      </w:r>
      <w:r>
        <w:rPr>
          <w:rFonts w:hint="cs"/>
          <w:b/>
          <w:bCs/>
        </w:rPr>
        <w:t>!</w:t>
      </w:r>
    </w:p>
    <w:p w14:paraId="6831652C" w14:textId="77777777" w:rsidR="008A70EA" w:rsidRDefault="00C371F4" w:rsidP="00931BB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  <w:b/>
          <w:bCs/>
        </w:rPr>
        <w:t> </w:t>
      </w:r>
    </w:p>
    <w:p w14:paraId="4A033EC5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تازَنده است باد!</w:t>
      </w:r>
    </w:p>
    <w:p w14:paraId="798BFA15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توفان ِ آخرين را</w:t>
      </w:r>
    </w:p>
    <w:p w14:paraId="218B9D5B" w14:textId="23DC33EA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</w:rPr>
        <w:t> </w:t>
      </w:r>
    </w:p>
    <w:p w14:paraId="35F96D33" w14:textId="77777777" w:rsidR="00931BB9" w:rsidRPr="00931BB9" w:rsidRDefault="00931BB9" w:rsidP="00931BB9">
      <w:pPr>
        <w:pStyle w:val="body"/>
        <w:bidi/>
        <w:divId w:val="1318072688"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در کارگاه ِ فکرت ِ رعدْانديش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3CDF0CE0" w14:textId="77777777" w:rsidR="00931BB9" w:rsidRPr="00931BB9" w:rsidRDefault="00931BB9" w:rsidP="00931BB9">
      <w:pPr>
        <w:pStyle w:val="body"/>
        <w:bidi/>
        <w:divId w:val="1318072688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ترسيم مي‌کند،</w:t>
      </w:r>
      <w:r w:rsidRPr="00931BB9">
        <w:rPr>
          <w:rFonts w:ascii="Nesf2" w:hAnsi="Nesf2"/>
          <w:b/>
        </w:rPr>
        <w:t> </w:t>
      </w:r>
    </w:p>
    <w:p w14:paraId="5B412FA5" w14:textId="77777777" w:rsidR="00931BB9" w:rsidRPr="00931BB9" w:rsidRDefault="00931BB9" w:rsidP="00931BB9">
      <w:pPr>
        <w:pStyle w:val="body"/>
        <w:bidi/>
        <w:rPr>
          <w:rFonts w:ascii="Arial" w:hAnsi="Arial" w:cs="Arial"/>
        </w:rPr>
      </w:pPr>
      <w:r w:rsidRPr="00931BB9">
        <w:rPr>
          <w:rFonts w:hint="cs"/>
          <w:b/>
          <w:rtl/>
          <w:lang w:bidi="fa-IR"/>
        </w:rPr>
        <w:t>کبر ِ کثيف ِ کوه ِ غلط را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</w:p>
    <w:p w14:paraId="6ECDC280" w14:textId="77777777" w:rsidR="00931BB9" w:rsidRPr="00931BB9" w:rsidRDefault="00931BB9" w:rsidP="00931BB9">
      <w:pPr>
        <w:pStyle w:val="body"/>
        <w:bidi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بر خاک افکنيدن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66ABA87A" w14:textId="77777777" w:rsidR="00931BB9" w:rsidRPr="00931BB9" w:rsidRDefault="00931BB9" w:rsidP="00931BB9">
      <w:pPr>
        <w:pStyle w:val="body"/>
        <w:bidi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hint="cs"/>
          <w:b/>
          <w:rtl/>
          <w:lang w:bidi="fa-IR"/>
        </w:rPr>
        <w:t>تعليم مي‌کند</w:t>
      </w:r>
      <w:r w:rsidRPr="00931BB9">
        <w:rPr>
          <w:rFonts w:hint="cs"/>
          <w:b/>
        </w:rPr>
        <w:t>.</w:t>
      </w:r>
      <w:r w:rsidRPr="00931BB9">
        <w:rPr>
          <w:rFonts w:ascii="Nesf2" w:hAnsi="Nesf2"/>
          <w:b/>
        </w:rPr>
        <w:t>» </w:t>
      </w:r>
    </w:p>
    <w:p w14:paraId="76CEC754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(آنان</w:t>
      </w:r>
    </w:p>
    <w:p w14:paraId="25F80FE4" w14:textId="51C058AC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</w:p>
    <w:p w14:paraId="1BFAE147" w14:textId="77777777" w:rsidR="00931BB9" w:rsidRPr="00931BB9" w:rsidRDefault="00931BB9" w:rsidP="00931BB9">
      <w:pPr>
        <w:pStyle w:val="body"/>
        <w:bidi/>
        <w:divId w:val="596057789"/>
        <w:rPr>
          <w:rFonts w:ascii="Arial" w:hAnsi="Arial" w:cs="Arial"/>
        </w:rPr>
      </w:pPr>
      <w:r w:rsidRPr="00931BB9">
        <w:rPr>
          <w:rFonts w:hint="cs"/>
          <w:b/>
          <w:rtl/>
          <w:lang w:bidi="fa-IR"/>
        </w:rPr>
        <w:t>ايمان ِشان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</w:p>
    <w:p w14:paraId="02A12339" w14:textId="77777777" w:rsidR="00931BB9" w:rsidRPr="00931BB9" w:rsidRDefault="00931BB9" w:rsidP="00931BB9">
      <w:pPr>
        <w:pStyle w:val="body"/>
        <w:bidi/>
        <w:divId w:val="596057789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ملاطي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7AD0E2EF" w14:textId="77777777" w:rsidR="00931BB9" w:rsidRPr="00931BB9" w:rsidRDefault="00931BB9" w:rsidP="00931BB9">
      <w:pPr>
        <w:pStyle w:val="body"/>
        <w:bidi/>
        <w:divId w:val="596057789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hint="cs"/>
          <w:b/>
          <w:rtl/>
          <w:lang w:bidi="fa-IR"/>
        </w:rPr>
        <w:t>از خون و پاره‌سنگ و عقاب است.)</w:t>
      </w:r>
      <w:r w:rsidRPr="00931BB9">
        <w:rPr>
          <w:rFonts w:ascii="Nesf2" w:hAnsi="Nesf2"/>
          <w:b/>
        </w:rPr>
        <w:t> </w:t>
      </w:r>
    </w:p>
    <w:p w14:paraId="2F826204" w14:textId="77777777" w:rsidR="008A70EA" w:rsidRDefault="00C371F4" w:rsidP="00931BB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7F6F94A" w14:textId="77777777" w:rsidR="008A70EA" w:rsidRDefault="00C371F4" w:rsidP="00931BB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0A22EAF5" w14:textId="0B7729FE" w:rsidR="008A70EA" w:rsidRPr="00931BB9" w:rsidRDefault="00C371F4" w:rsidP="00931BB9">
      <w:pPr>
        <w:pStyle w:val="body"/>
        <w:bidi/>
        <w:rPr>
          <w:rFonts w:ascii="Nesf2" w:hAnsi="Nesf2" w:cs="Times New Roman"/>
          <w:rtl/>
        </w:rPr>
      </w:pPr>
      <w:r>
        <w:rPr>
          <w:rFonts w:ascii="Tahoma" w:hAnsi="Tahoma" w:cs="Tahoma"/>
        </w:rPr>
        <w:t> </w:t>
      </w:r>
    </w:p>
    <w:p w14:paraId="789C6FEC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گفتند:</w:t>
      </w:r>
    </w:p>
    <w:p w14:paraId="2B12DB55" w14:textId="7777777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  <w:b/>
          <w:bCs/>
        </w:rPr>
        <w:t>«</w:t>
      </w:r>
      <w:r>
        <w:rPr>
          <w:rFonts w:hint="cs"/>
          <w:b/>
          <w:bCs/>
          <w:rtl/>
          <w:lang w:bidi="fa-IR"/>
        </w:rPr>
        <w:t>ــ باد زنده‌ست،</w:t>
      </w:r>
    </w:p>
    <w:p w14:paraId="5ED0BC92" w14:textId="18C4E3E1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  <w:b/>
          <w:bCs/>
        </w:rPr>
        <w:t> </w:t>
      </w:r>
      <w:r>
        <w:rPr>
          <w:rFonts w:hint="cs"/>
          <w:rtl/>
          <w:lang w:bidi="fa-IR"/>
        </w:rPr>
        <w:t>بيدار ِ کار ِ خويش</w:t>
      </w:r>
    </w:p>
    <w:p w14:paraId="08DF175E" w14:textId="77777777" w:rsidR="008A70EA" w:rsidRDefault="00C371F4" w:rsidP="00931BB9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هشيار ِ کار ِ خويش</w:t>
      </w:r>
      <w:r>
        <w:rPr>
          <w:rFonts w:hint="cs"/>
        </w:rPr>
        <w:t>!</w:t>
      </w:r>
      <w:r>
        <w:rPr>
          <w:rFonts w:ascii="Nesf2" w:hAnsi="Nesf2"/>
        </w:rPr>
        <w:t>»</w:t>
      </w:r>
    </w:p>
    <w:p w14:paraId="4CF012AE" w14:textId="735D2C2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گفتي:</w:t>
      </w:r>
    </w:p>
    <w:p w14:paraId="31096871" w14:textId="77777777" w:rsidR="008A70EA" w:rsidRDefault="00C371F4" w:rsidP="00931BB9">
      <w:pPr>
        <w:pStyle w:val="body"/>
        <w:bidi/>
        <w:rPr>
          <w:rtl/>
        </w:rPr>
      </w:pPr>
      <w:r>
        <w:rPr>
          <w:rFonts w:ascii="Nesf2" w:hAnsi="Nesf2"/>
        </w:rPr>
        <w:t>«</w:t>
      </w:r>
      <w:r>
        <w:rPr>
          <w:rFonts w:hint="cs"/>
          <w:rtl/>
          <w:lang w:bidi="fa-IR"/>
        </w:rPr>
        <w:t>ــ نه! مُرده</w:t>
      </w:r>
    </w:p>
    <w:p w14:paraId="6737F666" w14:textId="090EEEF0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باد!</w:t>
      </w:r>
    </w:p>
    <w:p w14:paraId="68F49F50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زخمي عظيم مُهلک</w:t>
      </w:r>
    </w:p>
    <w:p w14:paraId="487DC149" w14:textId="6AE63B43" w:rsidR="008A70EA" w:rsidRDefault="00C371F4" w:rsidP="00931BB9">
      <w:pPr>
        <w:pStyle w:val="body"/>
        <w:bidi/>
        <w:rPr>
          <w:rFonts w:ascii="Arial" w:hAnsi="Arial" w:cs="Arial"/>
          <w:rtl/>
        </w:rPr>
      </w:pPr>
      <w:r>
        <w:rPr>
          <w:rFonts w:ascii="Nesf2" w:hAnsi="Nesf2"/>
        </w:rPr>
        <w:t> </w:t>
      </w:r>
    </w:p>
    <w:p w14:paraId="4F8F5922" w14:textId="77777777" w:rsidR="00931BB9" w:rsidRPr="00931BB9" w:rsidRDefault="00931BB9" w:rsidP="00931BB9">
      <w:pPr>
        <w:pStyle w:val="body"/>
        <w:bidi/>
        <w:divId w:val="1254630881"/>
        <w:rPr>
          <w:rFonts w:ascii="Nesf2" w:hAnsi="Nesf2"/>
        </w:rPr>
      </w:pPr>
      <w:r w:rsidRPr="00931BB9">
        <w:rPr>
          <w:rFonts w:hint="cs"/>
          <w:b/>
          <w:rtl/>
          <w:lang w:bidi="fa-IR"/>
        </w:rPr>
        <w:t>از کوه خورده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495B51E8" w14:textId="77777777" w:rsidR="00931BB9" w:rsidRPr="00931BB9" w:rsidRDefault="00931BB9" w:rsidP="00931BB9">
      <w:pPr>
        <w:pStyle w:val="body"/>
        <w:bidi/>
        <w:divId w:val="1254630881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باد</w:t>
      </w:r>
      <w:r w:rsidRPr="00931BB9">
        <w:rPr>
          <w:rFonts w:hint="cs"/>
          <w:b/>
        </w:rPr>
        <w:t>!</w:t>
      </w:r>
      <w:r w:rsidRPr="00931BB9">
        <w:rPr>
          <w:rFonts w:ascii="Nesf2" w:hAnsi="Nesf2"/>
          <w:b/>
        </w:rPr>
        <w:t>» </w:t>
      </w:r>
    </w:p>
    <w:p w14:paraId="7214BE59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تو بارها و بارها</w:t>
      </w:r>
    </w:p>
    <w:p w14:paraId="2558ED4A" w14:textId="77777777" w:rsidR="00931BB9" w:rsidRPr="00931BB9" w:rsidRDefault="00931BB9" w:rsidP="00931BB9">
      <w:pPr>
        <w:pStyle w:val="body"/>
        <w:bidi/>
        <w:divId w:val="238903619"/>
        <w:rPr>
          <w:rFonts w:ascii="Arial" w:hAnsi="Arial" w:cs="Arial"/>
        </w:rPr>
      </w:pPr>
      <w:r w:rsidRPr="00931BB9">
        <w:rPr>
          <w:rFonts w:hint="cs"/>
          <w:b/>
          <w:rtl/>
          <w:lang w:bidi="fa-IR"/>
        </w:rPr>
        <w:t>با زنده‌گي‌ت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</w:p>
    <w:p w14:paraId="5F93FCFC" w14:textId="77777777" w:rsidR="00931BB9" w:rsidRPr="00931BB9" w:rsidRDefault="00931BB9" w:rsidP="00931BB9">
      <w:pPr>
        <w:pStyle w:val="body"/>
        <w:bidi/>
        <w:divId w:val="238903619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hint="cs"/>
          <w:b/>
          <w:rtl/>
          <w:lang w:bidi="fa-IR"/>
        </w:rPr>
        <w:t>شرمساری</w:t>
      </w: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Nesf2" w:hAnsi="Nesf2"/>
          <w:b/>
        </w:rPr>
        <w:t> </w:t>
      </w:r>
    </w:p>
    <w:p w14:paraId="4B5D25DD" w14:textId="77777777" w:rsidR="00931BB9" w:rsidRPr="00931BB9" w:rsidRDefault="00931BB9" w:rsidP="00931BB9">
      <w:pPr>
        <w:pStyle w:val="body"/>
        <w:bidi/>
        <w:divId w:val="238903619"/>
        <w:rPr>
          <w:rFonts w:ascii="Nesf2" w:hAnsi="Nesf2"/>
        </w:rPr>
      </w:pPr>
      <w:r w:rsidRPr="00931BB9">
        <w:rPr>
          <w:rFonts w:ascii="Nesf2" w:hAnsi="Nesf2"/>
          <w:b/>
        </w:rPr>
        <w:t> </w:t>
      </w:r>
      <w:r w:rsidRPr="00931BB9">
        <w:rPr>
          <w:rFonts w:ascii="Nesf2" w:hAnsi="Nesf2"/>
        </w:rPr>
        <w:tab/>
      </w:r>
      <w:r w:rsidRPr="00931BB9">
        <w:rPr>
          <w:rFonts w:ascii="Arial" w:hAnsi="Arial" w:cs="Arial"/>
          <w:rtl/>
        </w:rPr>
        <w:t> </w:t>
      </w:r>
      <w:r w:rsidRPr="00931BB9">
        <w:rPr>
          <w:rFonts w:ascii="Arial" w:hAnsi="Arial" w:cs="Arial"/>
        </w:rPr>
        <w:tab/>
      </w:r>
      <w:r w:rsidRPr="00931BB9">
        <w:rPr>
          <w:rFonts w:hint="cs"/>
          <w:b/>
          <w:rtl/>
          <w:lang w:bidi="fa-IR"/>
        </w:rPr>
        <w:t>از مُرده‌گان کشيده‌ای،</w:t>
      </w:r>
      <w:r w:rsidRPr="00931BB9">
        <w:rPr>
          <w:rFonts w:ascii="Nesf2" w:hAnsi="Nesf2"/>
          <w:b/>
        </w:rPr>
        <w:t> </w:t>
      </w:r>
    </w:p>
    <w:p w14:paraId="52E1A8A2" w14:textId="77777777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اين را من</w:t>
      </w:r>
    </w:p>
    <w:p w14:paraId="7E4E2355" w14:textId="1CD8E7D1" w:rsidR="008A70EA" w:rsidRDefault="00C371F4" w:rsidP="00931BB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تبي که خون به رگ‌ام خشک مي‌کنداحساس کرده‌ام.</w:t>
      </w:r>
    </w:p>
    <w:p w14:paraId="3C6629DC" w14:textId="4841F905" w:rsidR="008A70EA" w:rsidRDefault="00C371F4" w:rsidP="00931BB9">
      <w:pPr>
        <w:pStyle w:val="when"/>
        <w:bidi/>
        <w:rPr>
          <w:rFonts w:hint="cs"/>
          <w:rtl/>
          <w:lang w:bidi="fa-IR"/>
        </w:rPr>
      </w:pPr>
      <w:r>
        <w:rPr>
          <w:rFonts w:ascii="Nesf2" w:hAnsi="Nesf2"/>
        </w:rPr>
        <w:t> </w:t>
      </w:r>
      <w:r>
        <w:rPr>
          <w:rFonts w:hint="cs"/>
          <w:rtl/>
          <w:lang w:bidi="fa-IR"/>
        </w:rPr>
        <w:t>۸ بهمن ِ ۱۳۵۳</w:t>
      </w:r>
    </w:p>
    <w:p w14:paraId="25FB0238" w14:textId="77777777" w:rsidR="00931BB9" w:rsidRPr="00931BB9" w:rsidRDefault="00931BB9" w:rsidP="00931BB9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931BB9" w:rsidRPr="00931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B7FD4"/>
    <w:multiLevelType w:val="multilevel"/>
    <w:tmpl w:val="8F9A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371F4"/>
    <w:rsid w:val="008A70EA"/>
    <w:rsid w:val="00931BB9"/>
    <w:rsid w:val="00C3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38783B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B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B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B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B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B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BB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B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31BB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31BB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31BB9"/>
    <w:pPr>
      <w:bidi/>
    </w:pPr>
  </w:style>
  <w:style w:type="paragraph" w:customStyle="1" w:styleId="num">
    <w:name w:val="num"/>
    <w:basedOn w:val="poem"/>
    <w:qFormat/>
    <w:rsid w:val="00931BB9"/>
    <w:pPr>
      <w:spacing w:before="240"/>
    </w:pPr>
  </w:style>
  <w:style w:type="paragraph" w:customStyle="1" w:styleId="body">
    <w:name w:val="body"/>
    <w:basedOn w:val="Normal"/>
    <w:qFormat/>
    <w:rsid w:val="00931BB9"/>
    <w:rPr>
      <w:color w:val="000000"/>
    </w:rPr>
  </w:style>
  <w:style w:type="paragraph" w:customStyle="1" w:styleId="when">
    <w:name w:val="when"/>
    <w:basedOn w:val="who"/>
    <w:next w:val="where"/>
    <w:qFormat/>
    <w:rsid w:val="00931BB9"/>
    <w:pPr>
      <w:spacing w:before="360"/>
    </w:pPr>
  </w:style>
  <w:style w:type="paragraph" w:customStyle="1" w:styleId="where">
    <w:name w:val="where"/>
    <w:basedOn w:val="when"/>
    <w:next w:val="NoSpacing"/>
    <w:qFormat/>
    <w:rsid w:val="00931BB9"/>
    <w:pPr>
      <w:spacing w:before="0"/>
    </w:pPr>
  </w:style>
  <w:style w:type="paragraph" w:styleId="NoSpacing">
    <w:name w:val="No Spacing"/>
    <w:uiPriority w:val="1"/>
    <w:qFormat/>
    <w:rsid w:val="00931BB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31BB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31BB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B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BB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BB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B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1BB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1B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BB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1B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31BB9"/>
    <w:rPr>
      <w:b/>
      <w:bCs/>
    </w:rPr>
  </w:style>
  <w:style w:type="character" w:styleId="Emphasis">
    <w:name w:val="Emphasis"/>
    <w:uiPriority w:val="20"/>
    <w:qFormat/>
    <w:rsid w:val="00931BB9"/>
    <w:rPr>
      <w:i/>
      <w:iCs/>
    </w:rPr>
  </w:style>
  <w:style w:type="paragraph" w:styleId="ListParagraph">
    <w:name w:val="List Paragraph"/>
    <w:basedOn w:val="Normal"/>
    <w:uiPriority w:val="34"/>
    <w:qFormat/>
    <w:rsid w:val="00931BB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31BB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1B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B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B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31BB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31BB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31BB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31BB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31B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1BB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BB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B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B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BB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BB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BB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BB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BB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BB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BB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931BB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31BB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931BB9"/>
    <w:pPr>
      <w:bidi/>
    </w:pPr>
  </w:style>
  <w:style w:type="paragraph" w:customStyle="1" w:styleId="num">
    <w:name w:val="num"/>
    <w:basedOn w:val="poem"/>
    <w:qFormat/>
    <w:rsid w:val="00931BB9"/>
    <w:pPr>
      <w:spacing w:before="240"/>
    </w:pPr>
  </w:style>
  <w:style w:type="paragraph" w:customStyle="1" w:styleId="body">
    <w:name w:val="body"/>
    <w:basedOn w:val="Normal"/>
    <w:qFormat/>
    <w:rsid w:val="00931BB9"/>
    <w:rPr>
      <w:color w:val="000000"/>
    </w:rPr>
  </w:style>
  <w:style w:type="paragraph" w:customStyle="1" w:styleId="when">
    <w:name w:val="when"/>
    <w:basedOn w:val="who"/>
    <w:next w:val="where"/>
    <w:qFormat/>
    <w:rsid w:val="00931BB9"/>
    <w:pPr>
      <w:spacing w:before="360"/>
    </w:pPr>
  </w:style>
  <w:style w:type="paragraph" w:customStyle="1" w:styleId="where">
    <w:name w:val="where"/>
    <w:basedOn w:val="when"/>
    <w:next w:val="NoSpacing"/>
    <w:qFormat/>
    <w:rsid w:val="00931BB9"/>
    <w:pPr>
      <w:spacing w:before="0"/>
    </w:pPr>
  </w:style>
  <w:style w:type="paragraph" w:styleId="NoSpacing">
    <w:name w:val="No Spacing"/>
    <w:uiPriority w:val="1"/>
    <w:qFormat/>
    <w:rsid w:val="00931BB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931BB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31BB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B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B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B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BB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BB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B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B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B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1BB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31B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1BB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B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1B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31BB9"/>
    <w:rPr>
      <w:b/>
      <w:bCs/>
    </w:rPr>
  </w:style>
  <w:style w:type="character" w:styleId="Emphasis">
    <w:name w:val="Emphasis"/>
    <w:uiPriority w:val="20"/>
    <w:qFormat/>
    <w:rsid w:val="00931BB9"/>
    <w:rPr>
      <w:i/>
      <w:iCs/>
    </w:rPr>
  </w:style>
  <w:style w:type="paragraph" w:styleId="ListParagraph">
    <w:name w:val="List Paragraph"/>
    <w:basedOn w:val="Normal"/>
    <w:uiPriority w:val="34"/>
    <w:qFormat/>
    <w:rsid w:val="00931BB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931BB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1B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BB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BB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31BB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31BB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31BB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31BB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31B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1B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903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0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6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2010-03-28T01:31:00Z</dcterms:created>
  <dcterms:modified xsi:type="dcterms:W3CDTF">2010-04-08T11:10:00Z</dcterms:modified>
</cp:coreProperties>
</file>