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88E38" w14:textId="6CE77574" w:rsidR="00604C4D" w:rsidRDefault="00BB624E" w:rsidP="00262EA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هجرانی</w:t>
      </w:r>
    </w:p>
    <w:p w14:paraId="0691CB5F" w14:textId="2233A21A" w:rsidR="00262EA5" w:rsidRDefault="00262EA5" w:rsidP="00262EA5">
      <w:pPr>
        <w:pStyle w:val="who"/>
        <w:bidi/>
        <w:rPr>
          <w:rtl/>
          <w:lang w:bidi="fa-IR"/>
        </w:rPr>
      </w:pPr>
    </w:p>
    <w:p w14:paraId="31DE87D4" w14:textId="410D9553" w:rsidR="00262EA5" w:rsidRDefault="00262EA5" w:rsidP="00262EA5">
      <w:pPr>
        <w:pStyle w:val="why"/>
        <w:rPr>
          <w:rtl/>
          <w:lang w:bidi="fa-IR"/>
        </w:rPr>
      </w:pPr>
    </w:p>
    <w:p w14:paraId="41266BAA" w14:textId="79FD42C7" w:rsidR="00262EA5" w:rsidRDefault="00262EA5" w:rsidP="00262EA5">
      <w:pPr>
        <w:pStyle w:val="num"/>
        <w:rPr>
          <w:rtl/>
          <w:lang w:bidi="fa-IR"/>
        </w:rPr>
      </w:pPr>
    </w:p>
    <w:p w14:paraId="03F7CD53" w14:textId="77777777" w:rsidR="00262EA5" w:rsidRPr="00262EA5" w:rsidRDefault="00262EA5" w:rsidP="00262EA5">
      <w:pPr>
        <w:pStyle w:val="subname"/>
        <w:rPr>
          <w:lang w:bidi="fa-IR"/>
        </w:rPr>
      </w:pPr>
    </w:p>
    <w:p w14:paraId="5C44E21E" w14:textId="77777777" w:rsidR="00604C4D" w:rsidRDefault="00BB624E" w:rsidP="00262EA5">
      <w:pPr>
        <w:pStyle w:val="body"/>
        <w:bidi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چه هنگام مي‌زيسته‌ام</w:t>
      </w:r>
      <w:bookmarkEnd w:id="0"/>
      <w:r>
        <w:rPr>
          <w:rFonts w:hint="cs"/>
          <w:rtl/>
          <w:lang w:bidi="fa-IR"/>
        </w:rPr>
        <w:t>؟</w:t>
      </w:r>
    </w:p>
    <w:p w14:paraId="71BFC870" w14:textId="77777777" w:rsidR="00604C4D" w:rsidRDefault="00BB624E" w:rsidP="00262EA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3953E3E0" w14:textId="77777777" w:rsidR="00262EA5" w:rsidRPr="00262EA5" w:rsidRDefault="00262EA5" w:rsidP="00262EA5">
      <w:pPr>
        <w:pStyle w:val="body"/>
        <w:bidi/>
        <w:divId w:val="229313993"/>
        <w:rPr>
          <w:rFonts w:ascii="Nesf2" w:hAnsi="Nesf2"/>
        </w:rPr>
      </w:pPr>
      <w:r w:rsidRPr="00262EA5">
        <w:rPr>
          <w:rFonts w:hint="cs"/>
          <w:b/>
          <w:rtl/>
          <w:lang w:bidi="fa-IR"/>
        </w:rPr>
        <w:t>کدام مجموعه‌ی پيوسته‌ی روزها و شبان را</w:t>
      </w:r>
      <w:r w:rsidRPr="00262EA5">
        <w:rPr>
          <w:rFonts w:ascii="Nesf2" w:hAnsi="Nesf2"/>
          <w:b/>
        </w:rPr>
        <w:t> </w:t>
      </w:r>
      <w:r w:rsidRPr="00262EA5">
        <w:rPr>
          <w:rFonts w:ascii="Nesf2" w:hAnsi="Nesf2"/>
        </w:rPr>
        <w:tab/>
      </w:r>
    </w:p>
    <w:p w14:paraId="6259D22D" w14:textId="77777777" w:rsidR="00262EA5" w:rsidRPr="00262EA5" w:rsidRDefault="00262EA5" w:rsidP="00262EA5">
      <w:pPr>
        <w:pStyle w:val="body"/>
        <w:bidi/>
        <w:divId w:val="229313993"/>
        <w:rPr>
          <w:rFonts w:ascii="Nesf2" w:hAnsi="Nesf2"/>
        </w:rPr>
      </w:pPr>
      <w:r w:rsidRPr="00262EA5">
        <w:tab/>
      </w:r>
      <w:r w:rsidRPr="00262EA5">
        <w:rPr>
          <w:rFonts w:hint="cs"/>
          <w:b/>
          <w:rtl/>
          <w:lang w:bidi="fa-IR"/>
        </w:rPr>
        <w:t>من ــ</w:t>
      </w:r>
    </w:p>
    <w:p w14:paraId="209E928B" w14:textId="77777777" w:rsidR="00262EA5" w:rsidRPr="00262EA5" w:rsidRDefault="00262EA5" w:rsidP="00262EA5">
      <w:pPr>
        <w:pStyle w:val="body"/>
        <w:bidi/>
      </w:pPr>
      <w:r w:rsidRPr="00262EA5">
        <w:rPr>
          <w:rFonts w:hint="cs"/>
          <w:b/>
          <w:rtl/>
          <w:lang w:bidi="fa-IR"/>
        </w:rPr>
        <w:t>اگر اين آفتاب</w:t>
      </w:r>
      <w:r w:rsidRPr="00262EA5">
        <w:rPr>
          <w:rFonts w:ascii="Nesf2" w:hAnsi="Nesf2"/>
        </w:rPr>
        <w:tab/>
      </w:r>
      <w:r w:rsidRPr="00262EA5">
        <w:rPr>
          <w:rFonts w:ascii="Nesf2" w:hAnsi="Nesf2"/>
        </w:rPr>
        <w:tab/>
      </w:r>
      <w:r w:rsidRPr="00262EA5">
        <w:rPr>
          <w:rFonts w:hint="cs"/>
          <w:rtl/>
        </w:rPr>
        <w:t> </w:t>
      </w:r>
    </w:p>
    <w:p w14:paraId="7E68B2DD" w14:textId="77777777" w:rsidR="00262EA5" w:rsidRPr="00262EA5" w:rsidRDefault="00262EA5" w:rsidP="00262EA5">
      <w:pPr>
        <w:pStyle w:val="body"/>
        <w:bidi/>
        <w:rPr>
          <w:rFonts w:ascii="Nesf2" w:hAnsi="Nesf2"/>
        </w:rPr>
      </w:pPr>
      <w:r w:rsidRPr="00262EA5">
        <w:rPr>
          <w:rFonts w:ascii="Nesf2" w:hAnsi="Nesf2"/>
        </w:rPr>
        <w:tab/>
      </w:r>
      <w:r w:rsidRPr="00262EA5">
        <w:rPr>
          <w:rFonts w:hint="cs"/>
          <w:b/>
          <w:rtl/>
          <w:lang w:bidi="fa-IR"/>
        </w:rPr>
        <w:t>هم آن مشعل ِ کال است</w:t>
      </w:r>
      <w:r w:rsidRPr="00262EA5">
        <w:rPr>
          <w:rFonts w:ascii="Nesf2" w:hAnsi="Nesf2"/>
        </w:rPr>
        <w:tab/>
      </w:r>
    </w:p>
    <w:p w14:paraId="11A2B65C" w14:textId="77777777" w:rsidR="00262EA5" w:rsidRPr="00262EA5" w:rsidRDefault="00262EA5" w:rsidP="00262EA5">
      <w:pPr>
        <w:pStyle w:val="body"/>
        <w:bidi/>
        <w:rPr>
          <w:rFonts w:ascii="Nesf2" w:hAnsi="Nesf2"/>
        </w:rPr>
      </w:pPr>
      <w:r w:rsidRPr="00262EA5">
        <w:rPr>
          <w:rFonts w:ascii="Nesf2" w:hAnsi="Nesf2"/>
        </w:rPr>
        <w:tab/>
      </w:r>
      <w:r w:rsidRPr="00262EA5">
        <w:rPr>
          <w:rFonts w:hint="cs"/>
          <w:rtl/>
        </w:rPr>
        <w:t> </w:t>
      </w:r>
      <w:r w:rsidRPr="00262EA5">
        <w:tab/>
      </w:r>
      <w:r w:rsidRPr="00262EA5">
        <w:rPr>
          <w:rFonts w:hint="cs"/>
          <w:b/>
          <w:rtl/>
          <w:lang w:bidi="fa-IR"/>
        </w:rPr>
        <w:t>بي‌شبنم و بي‌شفق</w:t>
      </w:r>
    </w:p>
    <w:p w14:paraId="27F6805A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نخستين سحرگاه ِ جهان را آزموده است.</w:t>
      </w:r>
    </w:p>
    <w:p w14:paraId="3531491A" w14:textId="77777777" w:rsidR="00604C4D" w:rsidRDefault="00BB624E" w:rsidP="00262EA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ECE4D6D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هنگام مي‌زيسته‌ام،</w:t>
      </w:r>
    </w:p>
    <w:p w14:paraId="5B3785DA" w14:textId="77777777" w:rsidR="00604C4D" w:rsidRDefault="00BB624E" w:rsidP="00262EA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09D68A2C" w14:textId="77777777" w:rsidR="00262EA5" w:rsidRPr="00262EA5" w:rsidRDefault="00262EA5" w:rsidP="00262EA5">
      <w:pPr>
        <w:pStyle w:val="body"/>
        <w:bidi/>
        <w:divId w:val="1615944967"/>
        <w:rPr>
          <w:rFonts w:ascii="Nesf2" w:hAnsi="Nesf2"/>
        </w:rPr>
      </w:pPr>
      <w:r w:rsidRPr="00262EA5">
        <w:rPr>
          <w:rFonts w:hint="cs"/>
          <w:b/>
          <w:rtl/>
          <w:lang w:bidi="fa-IR"/>
        </w:rPr>
        <w:t>کدام باليدن و کاستن را</w:t>
      </w:r>
      <w:r w:rsidRPr="00262EA5">
        <w:rPr>
          <w:rFonts w:ascii="Nesf2" w:hAnsi="Nesf2"/>
        </w:rPr>
        <w:tab/>
      </w:r>
    </w:p>
    <w:p w14:paraId="067F7E3F" w14:textId="77777777" w:rsidR="00262EA5" w:rsidRPr="00262EA5" w:rsidRDefault="00262EA5" w:rsidP="00262EA5">
      <w:pPr>
        <w:pStyle w:val="body"/>
        <w:bidi/>
        <w:divId w:val="1615944967"/>
        <w:rPr>
          <w:rFonts w:ascii="Nesf2" w:hAnsi="Nesf2"/>
        </w:rPr>
      </w:pPr>
      <w:r w:rsidRPr="00262EA5">
        <w:rPr>
          <w:rFonts w:ascii="Nesf2" w:hAnsi="Nesf2"/>
        </w:rPr>
        <w:tab/>
      </w:r>
      <w:r w:rsidRPr="00262EA5">
        <w:rPr>
          <w:rFonts w:hint="cs"/>
          <w:b/>
          <w:rtl/>
          <w:lang w:bidi="fa-IR"/>
        </w:rPr>
        <w:t>من</w:t>
      </w:r>
    </w:p>
    <w:p w14:paraId="4B858DC3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آسمان ِ خودم</w:t>
      </w:r>
    </w:p>
    <w:p w14:paraId="5D9C54E5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چتر ِ سرم نيست؟ ــ</w:t>
      </w:r>
    </w:p>
    <w:p w14:paraId="12124F0C" w14:textId="77777777" w:rsidR="00604C4D" w:rsidRDefault="00BB624E" w:rsidP="00262EA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36F2EF0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آسماني از فيروزه نيشابور</w:t>
      </w:r>
    </w:p>
    <w:p w14:paraId="3B689424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رگه‌های سبز ِ شاخ‌ساران،</w:t>
      </w:r>
    </w:p>
    <w:p w14:paraId="69F21F3C" w14:textId="77777777" w:rsidR="00604C4D" w:rsidRDefault="00BB624E" w:rsidP="00262EA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0C7F8E90" w14:textId="77777777" w:rsidR="00262EA5" w:rsidRPr="00262EA5" w:rsidRDefault="00262EA5" w:rsidP="00262EA5">
      <w:pPr>
        <w:pStyle w:val="body"/>
        <w:bidi/>
        <w:divId w:val="1426851498"/>
        <w:rPr>
          <w:rFonts w:ascii="Nesf2" w:hAnsi="Nesf2"/>
        </w:rPr>
      </w:pPr>
      <w:r w:rsidRPr="00262EA5">
        <w:rPr>
          <w:rFonts w:hint="cs"/>
          <w:b/>
          <w:rtl/>
          <w:lang w:bidi="fa-IR"/>
        </w:rPr>
        <w:t>همچون فرياد ِ واژگون ِ جنگلي</w:t>
      </w:r>
      <w:r w:rsidRPr="00262EA5">
        <w:rPr>
          <w:rFonts w:ascii="Nesf2" w:hAnsi="Nesf2"/>
        </w:rPr>
        <w:tab/>
      </w:r>
    </w:p>
    <w:p w14:paraId="148CDF4A" w14:textId="77777777" w:rsidR="00262EA5" w:rsidRPr="00262EA5" w:rsidRDefault="00262EA5" w:rsidP="00262EA5">
      <w:pPr>
        <w:pStyle w:val="body"/>
        <w:bidi/>
        <w:divId w:val="1426851498"/>
        <w:rPr>
          <w:rFonts w:ascii="Nesf2" w:hAnsi="Nesf2"/>
        </w:rPr>
      </w:pPr>
      <w:r w:rsidRPr="00262EA5">
        <w:rPr>
          <w:rFonts w:ascii="Nesf2" w:hAnsi="Nesf2"/>
        </w:rPr>
        <w:tab/>
      </w:r>
      <w:r w:rsidRPr="00262EA5">
        <w:rPr>
          <w:rFonts w:hint="cs"/>
          <w:b/>
          <w:rtl/>
          <w:lang w:bidi="fa-IR"/>
        </w:rPr>
        <w:t>در درياچه‌يي،</w:t>
      </w:r>
    </w:p>
    <w:p w14:paraId="7782A2C1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آزاد و رَها</w:t>
      </w:r>
    </w:p>
    <w:p w14:paraId="5370923F" w14:textId="77777777" w:rsidR="00604C4D" w:rsidRDefault="00BB624E" w:rsidP="00262EA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22FCFF0D" w14:textId="77777777" w:rsidR="00262EA5" w:rsidRPr="00262EA5" w:rsidRDefault="00262EA5" w:rsidP="00262EA5">
      <w:pPr>
        <w:pStyle w:val="body"/>
        <w:bidi/>
        <w:divId w:val="972753014"/>
        <w:rPr>
          <w:rFonts w:ascii="Nesf2" w:hAnsi="Nesf2"/>
        </w:rPr>
      </w:pPr>
      <w:r w:rsidRPr="00262EA5">
        <w:rPr>
          <w:rFonts w:hint="cs"/>
          <w:b/>
          <w:rtl/>
          <w:lang w:bidi="fa-IR"/>
        </w:rPr>
        <w:t>همچون آينه‌يي</w:t>
      </w:r>
      <w:r w:rsidRPr="00262EA5">
        <w:rPr>
          <w:rFonts w:ascii="Nesf2" w:hAnsi="Nesf2"/>
        </w:rPr>
        <w:tab/>
      </w:r>
    </w:p>
    <w:p w14:paraId="5ED152B6" w14:textId="77777777" w:rsidR="00262EA5" w:rsidRPr="00262EA5" w:rsidRDefault="00262EA5" w:rsidP="00262EA5">
      <w:pPr>
        <w:pStyle w:val="body"/>
        <w:bidi/>
        <w:divId w:val="972753014"/>
        <w:rPr>
          <w:rFonts w:ascii="Nesf2" w:hAnsi="Nesf2"/>
        </w:rPr>
      </w:pPr>
      <w:r w:rsidRPr="00262EA5">
        <w:rPr>
          <w:rFonts w:ascii="Nesf2" w:hAnsi="Nesf2"/>
        </w:rPr>
        <w:tab/>
      </w:r>
      <w:r w:rsidRPr="00262EA5">
        <w:rPr>
          <w:rFonts w:hint="cs"/>
          <w:b/>
          <w:rtl/>
          <w:lang w:bidi="fa-IR"/>
        </w:rPr>
        <w:t>که تکثيرت مي‌کند.</w:t>
      </w:r>
    </w:p>
    <w:p w14:paraId="2402ECFB" w14:textId="77777777" w:rsidR="00604C4D" w:rsidRDefault="00BB624E" w:rsidP="00262EA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499B99E6" w14:textId="77777777" w:rsidR="00262EA5" w:rsidRPr="00262EA5" w:rsidRDefault="00262EA5" w:rsidP="00262EA5">
      <w:pPr>
        <w:pStyle w:val="body"/>
        <w:bidi/>
        <w:divId w:val="461119647"/>
      </w:pPr>
      <w:r w:rsidRPr="00262EA5">
        <w:rPr>
          <w:rFonts w:hint="cs"/>
          <w:b/>
          <w:rtl/>
          <w:lang w:bidi="fa-IR"/>
        </w:rPr>
        <w:t>بگذار</w:t>
      </w:r>
      <w:r w:rsidRPr="00262EA5">
        <w:rPr>
          <w:rFonts w:ascii="Nesf2" w:hAnsi="Nesf2"/>
        </w:rPr>
        <w:tab/>
      </w:r>
      <w:r w:rsidRPr="00262EA5">
        <w:rPr>
          <w:rFonts w:ascii="Nesf2" w:hAnsi="Nesf2"/>
        </w:rPr>
        <w:tab/>
      </w:r>
      <w:r w:rsidRPr="00262EA5">
        <w:rPr>
          <w:rFonts w:hint="cs"/>
          <w:rtl/>
        </w:rPr>
        <w:t> </w:t>
      </w:r>
    </w:p>
    <w:p w14:paraId="716BDE13" w14:textId="77777777" w:rsidR="00262EA5" w:rsidRPr="00262EA5" w:rsidRDefault="00262EA5" w:rsidP="00262EA5">
      <w:pPr>
        <w:pStyle w:val="body"/>
        <w:bidi/>
        <w:divId w:val="461119647"/>
        <w:rPr>
          <w:rFonts w:ascii="Nesf2" w:hAnsi="Nesf2"/>
        </w:rPr>
      </w:pPr>
      <w:r w:rsidRPr="00262EA5">
        <w:rPr>
          <w:rFonts w:ascii="Nesf2" w:hAnsi="Nesf2"/>
        </w:rPr>
        <w:tab/>
      </w:r>
      <w:r w:rsidRPr="00262EA5">
        <w:rPr>
          <w:rFonts w:hint="cs"/>
          <w:b/>
          <w:rtl/>
          <w:lang w:bidi="fa-IR"/>
        </w:rPr>
        <w:t>آفتاب ِ من</w:t>
      </w:r>
      <w:r w:rsidRPr="00262EA5">
        <w:rPr>
          <w:rFonts w:ascii="Nesf2" w:hAnsi="Nesf2"/>
        </w:rPr>
        <w:tab/>
      </w:r>
    </w:p>
    <w:p w14:paraId="523370B8" w14:textId="77777777" w:rsidR="00262EA5" w:rsidRPr="00262EA5" w:rsidRDefault="00262EA5" w:rsidP="00262EA5">
      <w:pPr>
        <w:pStyle w:val="body"/>
        <w:bidi/>
        <w:divId w:val="461119647"/>
        <w:rPr>
          <w:rFonts w:ascii="Nesf2" w:hAnsi="Nesf2"/>
        </w:rPr>
      </w:pPr>
      <w:r w:rsidRPr="00262EA5">
        <w:rPr>
          <w:rFonts w:ascii="Nesf2" w:hAnsi="Nesf2"/>
        </w:rPr>
        <w:tab/>
      </w:r>
      <w:r w:rsidRPr="00262EA5">
        <w:rPr>
          <w:rFonts w:hint="cs"/>
          <w:rtl/>
        </w:rPr>
        <w:t> </w:t>
      </w:r>
      <w:r w:rsidRPr="00262EA5">
        <w:tab/>
      </w:r>
      <w:r w:rsidRPr="00262EA5">
        <w:rPr>
          <w:rFonts w:hint="cs"/>
          <w:b/>
          <w:rtl/>
          <w:lang w:bidi="fa-IR"/>
        </w:rPr>
        <w:t>پيرهن‌ام باشد</w:t>
      </w:r>
    </w:p>
    <w:p w14:paraId="57FCFB07" w14:textId="77777777" w:rsidR="00262EA5" w:rsidRPr="00262EA5" w:rsidRDefault="00262EA5" w:rsidP="00262EA5">
      <w:pPr>
        <w:pStyle w:val="body"/>
        <w:bidi/>
        <w:rPr>
          <w:rFonts w:ascii="Nesf2" w:hAnsi="Nesf2"/>
        </w:rPr>
      </w:pPr>
      <w:r w:rsidRPr="00262EA5">
        <w:rPr>
          <w:rFonts w:hint="cs"/>
          <w:b/>
          <w:rtl/>
          <w:lang w:bidi="fa-IR"/>
        </w:rPr>
        <w:t>و آسمان ِ من</w:t>
      </w:r>
      <w:r w:rsidRPr="00262EA5">
        <w:rPr>
          <w:rFonts w:ascii="Nesf2" w:hAnsi="Nesf2"/>
        </w:rPr>
        <w:tab/>
      </w:r>
    </w:p>
    <w:p w14:paraId="1F37293E" w14:textId="77777777" w:rsidR="00262EA5" w:rsidRPr="00262EA5" w:rsidRDefault="00262EA5" w:rsidP="00262EA5">
      <w:pPr>
        <w:pStyle w:val="body"/>
        <w:bidi/>
        <w:rPr>
          <w:rFonts w:ascii="Nesf2" w:hAnsi="Nesf2"/>
        </w:rPr>
      </w:pPr>
      <w:r w:rsidRPr="00262EA5">
        <w:rPr>
          <w:rFonts w:ascii="Nesf2" w:hAnsi="Nesf2"/>
        </w:rPr>
        <w:tab/>
      </w:r>
      <w:r w:rsidRPr="00262EA5">
        <w:rPr>
          <w:rFonts w:hint="cs"/>
          <w:b/>
          <w:rtl/>
          <w:lang w:bidi="fa-IR"/>
        </w:rPr>
        <w:t>آن کهنه‌کرباس ِ بي‌رنگ.</w:t>
      </w:r>
    </w:p>
    <w:p w14:paraId="7B240B24" w14:textId="77777777" w:rsidR="00604C4D" w:rsidRDefault="00BB624E" w:rsidP="00262EA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0CC4B8E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بگذار</w:t>
      </w:r>
    </w:p>
    <w:p w14:paraId="287B5A95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زمين ِ خود بايستم</w:t>
      </w:r>
    </w:p>
    <w:p w14:paraId="1F4ED15C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خاکي از بُراده‌ الماس و رعشه‌ی‌ درد.</w:t>
      </w:r>
    </w:p>
    <w:p w14:paraId="1881D5EA" w14:textId="77777777" w:rsidR="00604C4D" w:rsidRDefault="00BB624E" w:rsidP="00262EA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4B2C6DD2" w14:textId="77777777" w:rsidR="00262EA5" w:rsidRPr="00262EA5" w:rsidRDefault="00262EA5" w:rsidP="00262EA5">
      <w:pPr>
        <w:pStyle w:val="body"/>
        <w:bidi/>
        <w:divId w:val="1707482737"/>
        <w:rPr>
          <w:rFonts w:ascii="Nesf2" w:hAnsi="Nesf2"/>
        </w:rPr>
      </w:pPr>
      <w:r w:rsidRPr="00262EA5">
        <w:rPr>
          <w:rFonts w:hint="cs"/>
          <w:b/>
          <w:rtl/>
          <w:lang w:bidi="fa-IR"/>
        </w:rPr>
        <w:t>بگذار سرزمين‌ام را</w:t>
      </w:r>
      <w:r w:rsidRPr="00262EA5">
        <w:rPr>
          <w:rFonts w:ascii="Nesf2" w:hAnsi="Nesf2"/>
        </w:rPr>
        <w:tab/>
      </w:r>
    </w:p>
    <w:p w14:paraId="027DE2AA" w14:textId="77777777" w:rsidR="00262EA5" w:rsidRPr="00262EA5" w:rsidRDefault="00262EA5" w:rsidP="00262EA5">
      <w:pPr>
        <w:pStyle w:val="body"/>
        <w:bidi/>
        <w:divId w:val="1707482737"/>
        <w:rPr>
          <w:rFonts w:ascii="Nesf2" w:hAnsi="Nesf2"/>
        </w:rPr>
      </w:pPr>
      <w:r w:rsidRPr="00262EA5">
        <w:rPr>
          <w:rFonts w:ascii="Nesf2" w:hAnsi="Nesf2"/>
        </w:rPr>
        <w:tab/>
      </w:r>
      <w:r w:rsidRPr="00262EA5">
        <w:rPr>
          <w:rFonts w:hint="cs"/>
          <w:b/>
          <w:rtl/>
          <w:lang w:bidi="fa-IR"/>
        </w:rPr>
        <w:t>زير ِ پای خود احساس کنم</w:t>
      </w:r>
    </w:p>
    <w:p w14:paraId="402B8055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صدای رويش ِ خود را بشنوم:</w:t>
      </w:r>
    </w:p>
    <w:p w14:paraId="3C7F83A0" w14:textId="2E6F5859" w:rsidR="00604C4D" w:rsidRDefault="00BB624E" w:rsidP="00262EA5">
      <w:pPr>
        <w:pStyle w:val="body"/>
        <w:bidi/>
        <w:rPr>
          <w:rFonts w:ascii="Arial" w:hAnsi="Arial" w:cs="Arial"/>
          <w:rtl/>
        </w:rPr>
      </w:pPr>
      <w:r>
        <w:rPr>
          <w:rFonts w:ascii="Nesf2" w:hAnsi="Nesf2"/>
        </w:rPr>
        <w:t> </w:t>
      </w:r>
      <w:r>
        <w:rPr>
          <w:rFonts w:ascii="Arial" w:hAnsi="Arial" w:cs="Arial"/>
          <w:rtl/>
        </w:rPr>
        <w:t> </w:t>
      </w:r>
    </w:p>
    <w:p w14:paraId="75E0F8B0" w14:textId="77777777" w:rsidR="00262EA5" w:rsidRPr="00262EA5" w:rsidRDefault="00262EA5" w:rsidP="00262EA5">
      <w:pPr>
        <w:pStyle w:val="body"/>
        <w:bidi/>
        <w:divId w:val="732584256"/>
        <w:rPr>
          <w:rFonts w:ascii="Nesf2" w:hAnsi="Nesf2"/>
        </w:rPr>
      </w:pPr>
      <w:r w:rsidRPr="00262EA5">
        <w:rPr>
          <w:rFonts w:hint="cs"/>
          <w:b/>
          <w:rtl/>
          <w:lang w:bidi="fa-IR"/>
        </w:rPr>
        <w:t>رُپ‌رُپه‌ی ِ طبل‌های خون را</w:t>
      </w:r>
      <w:r w:rsidRPr="00262EA5">
        <w:rPr>
          <w:rFonts w:ascii="Nesf2" w:hAnsi="Nesf2"/>
        </w:rPr>
        <w:tab/>
      </w:r>
    </w:p>
    <w:p w14:paraId="52B162DC" w14:textId="77777777" w:rsidR="00262EA5" w:rsidRPr="00262EA5" w:rsidRDefault="00262EA5" w:rsidP="00262EA5">
      <w:pPr>
        <w:pStyle w:val="body"/>
        <w:bidi/>
        <w:divId w:val="732584256"/>
        <w:rPr>
          <w:rFonts w:ascii="Nesf2" w:hAnsi="Nesf2"/>
        </w:rPr>
      </w:pPr>
      <w:r w:rsidRPr="00262EA5">
        <w:rPr>
          <w:rFonts w:ascii="Nesf2" w:hAnsi="Nesf2"/>
        </w:rPr>
        <w:tab/>
      </w:r>
      <w:r w:rsidRPr="00262EA5">
        <w:rPr>
          <w:rFonts w:hint="cs"/>
          <w:b/>
          <w:rtl/>
          <w:lang w:bidi="fa-IR"/>
        </w:rPr>
        <w:t>در چيتگر</w:t>
      </w:r>
    </w:p>
    <w:p w14:paraId="36C663A5" w14:textId="77777777" w:rsidR="00262EA5" w:rsidRPr="00262EA5" w:rsidRDefault="00262EA5" w:rsidP="00262EA5">
      <w:pPr>
        <w:pStyle w:val="body"/>
        <w:bidi/>
        <w:rPr>
          <w:rFonts w:ascii="Nesf2" w:hAnsi="Nesf2"/>
        </w:rPr>
      </w:pPr>
      <w:r w:rsidRPr="00262EA5">
        <w:rPr>
          <w:rFonts w:hint="cs"/>
          <w:b/>
          <w:rtl/>
          <w:lang w:bidi="fa-IR"/>
        </w:rPr>
        <w:t>و نعره‌ی ببرهای عاشق را</w:t>
      </w:r>
      <w:r w:rsidRPr="00262EA5">
        <w:rPr>
          <w:rFonts w:ascii="Nesf2" w:hAnsi="Nesf2"/>
        </w:rPr>
        <w:tab/>
      </w:r>
    </w:p>
    <w:p w14:paraId="73E98C93" w14:textId="77777777" w:rsidR="00262EA5" w:rsidRPr="00262EA5" w:rsidRDefault="00262EA5" w:rsidP="00262EA5">
      <w:pPr>
        <w:pStyle w:val="body"/>
        <w:bidi/>
        <w:rPr>
          <w:rFonts w:ascii="Nesf2" w:hAnsi="Nesf2"/>
        </w:rPr>
      </w:pPr>
      <w:r w:rsidRPr="00262EA5">
        <w:rPr>
          <w:rFonts w:ascii="Nesf2" w:hAnsi="Nesf2"/>
        </w:rPr>
        <w:tab/>
      </w:r>
      <w:r w:rsidRPr="00262EA5">
        <w:rPr>
          <w:rFonts w:hint="cs"/>
          <w:b/>
          <w:rtl/>
          <w:lang w:bidi="fa-IR"/>
        </w:rPr>
        <w:t>در ديلمان.</w:t>
      </w:r>
    </w:p>
    <w:p w14:paraId="55FA69E0" w14:textId="77777777" w:rsidR="00604C4D" w:rsidRDefault="00BB624E" w:rsidP="00262EA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02BC9AC8" w14:textId="77777777" w:rsidR="00604C4D" w:rsidRDefault="00BB624E" w:rsidP="00262EA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وگرنه چه هنگام مي‌زيسته‌ام؟</w:t>
      </w:r>
    </w:p>
    <w:p w14:paraId="0D526124" w14:textId="77777777" w:rsidR="00B75E0E" w:rsidRDefault="00BB624E" w:rsidP="00262EA5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کدام مجموعه‌ی پيوسته‌ی روزها و شبان را من؟</w:t>
      </w:r>
    </w:p>
    <w:p w14:paraId="1B2BB5A5" w14:textId="548C9463" w:rsidR="00604C4D" w:rsidRDefault="00BB624E" w:rsidP="00B75E0E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۱۵ اسفند ِ ۱۳۵۶</w:t>
      </w:r>
    </w:p>
    <w:p w14:paraId="76E44844" w14:textId="30256C63" w:rsidR="00604C4D" w:rsidRDefault="00BB624E" w:rsidP="00B75E0E">
      <w:pPr>
        <w:pStyle w:val="where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پرينستون </w:t>
      </w:r>
    </w:p>
    <w:p w14:paraId="26BBE450" w14:textId="77777777" w:rsidR="00262EA5" w:rsidRPr="00262EA5" w:rsidRDefault="00262EA5" w:rsidP="00262EA5">
      <w:pPr>
        <w:pStyle w:val="where"/>
        <w:bidi/>
        <w:rPr>
          <w:rtl/>
          <w:lang w:bidi="fa-IR"/>
        </w:rPr>
      </w:pPr>
    </w:p>
    <w:sectPr w:rsidR="00262EA5" w:rsidRPr="00262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B624E"/>
    <w:rsid w:val="00262EA5"/>
    <w:rsid w:val="00604C4D"/>
    <w:rsid w:val="009308CF"/>
    <w:rsid w:val="00B75E0E"/>
    <w:rsid w:val="00B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AFBB2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A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E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EA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EA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EA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EA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62EA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62EA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62EA5"/>
    <w:pPr>
      <w:bidi/>
    </w:pPr>
  </w:style>
  <w:style w:type="paragraph" w:customStyle="1" w:styleId="num">
    <w:name w:val="num"/>
    <w:basedOn w:val="poem"/>
    <w:qFormat/>
    <w:rsid w:val="00262EA5"/>
    <w:pPr>
      <w:spacing w:before="240"/>
    </w:pPr>
  </w:style>
  <w:style w:type="paragraph" w:customStyle="1" w:styleId="body">
    <w:name w:val="body"/>
    <w:basedOn w:val="Normal"/>
    <w:qFormat/>
    <w:rsid w:val="00262EA5"/>
    <w:rPr>
      <w:color w:val="000000"/>
    </w:rPr>
  </w:style>
  <w:style w:type="paragraph" w:customStyle="1" w:styleId="when">
    <w:name w:val="when"/>
    <w:basedOn w:val="who"/>
    <w:next w:val="where"/>
    <w:qFormat/>
    <w:rsid w:val="00262EA5"/>
    <w:pPr>
      <w:spacing w:before="360"/>
    </w:pPr>
  </w:style>
  <w:style w:type="paragraph" w:customStyle="1" w:styleId="where">
    <w:name w:val="where"/>
    <w:basedOn w:val="when"/>
    <w:next w:val="NoSpacing"/>
    <w:qFormat/>
    <w:rsid w:val="00262EA5"/>
    <w:pPr>
      <w:spacing w:before="0"/>
    </w:pPr>
  </w:style>
  <w:style w:type="paragraph" w:styleId="NoSpacing">
    <w:name w:val="No Spacing"/>
    <w:uiPriority w:val="1"/>
    <w:qFormat/>
    <w:rsid w:val="00262EA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62EA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62E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E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EA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EA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E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E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E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2EA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2E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E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E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2EA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62EA5"/>
    <w:rPr>
      <w:b/>
      <w:bCs/>
    </w:rPr>
  </w:style>
  <w:style w:type="character" w:styleId="Emphasis">
    <w:name w:val="Emphasis"/>
    <w:uiPriority w:val="20"/>
    <w:qFormat/>
    <w:rsid w:val="00262EA5"/>
    <w:rPr>
      <w:i/>
      <w:iCs/>
    </w:rPr>
  </w:style>
  <w:style w:type="paragraph" w:styleId="ListParagraph">
    <w:name w:val="List Paragraph"/>
    <w:basedOn w:val="Normal"/>
    <w:uiPriority w:val="34"/>
    <w:qFormat/>
    <w:rsid w:val="00262EA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62EA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2EA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EA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EA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62EA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62EA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62EA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62E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62EA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2EA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A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E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EA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EA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EA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EA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62EA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62EA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62EA5"/>
    <w:pPr>
      <w:bidi/>
    </w:pPr>
  </w:style>
  <w:style w:type="paragraph" w:customStyle="1" w:styleId="num">
    <w:name w:val="num"/>
    <w:basedOn w:val="poem"/>
    <w:qFormat/>
    <w:rsid w:val="00262EA5"/>
    <w:pPr>
      <w:spacing w:before="240"/>
    </w:pPr>
  </w:style>
  <w:style w:type="paragraph" w:customStyle="1" w:styleId="body">
    <w:name w:val="body"/>
    <w:basedOn w:val="Normal"/>
    <w:qFormat/>
    <w:rsid w:val="00262EA5"/>
    <w:rPr>
      <w:color w:val="000000"/>
    </w:rPr>
  </w:style>
  <w:style w:type="paragraph" w:customStyle="1" w:styleId="when">
    <w:name w:val="when"/>
    <w:basedOn w:val="who"/>
    <w:next w:val="where"/>
    <w:qFormat/>
    <w:rsid w:val="00262EA5"/>
    <w:pPr>
      <w:spacing w:before="360"/>
    </w:pPr>
  </w:style>
  <w:style w:type="paragraph" w:customStyle="1" w:styleId="where">
    <w:name w:val="where"/>
    <w:basedOn w:val="when"/>
    <w:next w:val="NoSpacing"/>
    <w:qFormat/>
    <w:rsid w:val="00262EA5"/>
    <w:pPr>
      <w:spacing w:before="0"/>
    </w:pPr>
  </w:style>
  <w:style w:type="paragraph" w:styleId="NoSpacing">
    <w:name w:val="No Spacing"/>
    <w:uiPriority w:val="1"/>
    <w:qFormat/>
    <w:rsid w:val="00262EA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62EA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62E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E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EA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EA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E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E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E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2EA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2E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E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E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2EA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62EA5"/>
    <w:rPr>
      <w:b/>
      <w:bCs/>
    </w:rPr>
  </w:style>
  <w:style w:type="character" w:styleId="Emphasis">
    <w:name w:val="Emphasis"/>
    <w:uiPriority w:val="20"/>
    <w:qFormat/>
    <w:rsid w:val="00262EA5"/>
    <w:rPr>
      <w:i/>
      <w:iCs/>
    </w:rPr>
  </w:style>
  <w:style w:type="paragraph" w:styleId="ListParagraph">
    <w:name w:val="List Paragraph"/>
    <w:basedOn w:val="Normal"/>
    <w:uiPriority w:val="34"/>
    <w:qFormat/>
    <w:rsid w:val="00262EA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62EA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2EA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EA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EA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62EA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62EA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62EA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62E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62EA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2E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13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2010-03-28T01:44:00Z</dcterms:created>
  <dcterms:modified xsi:type="dcterms:W3CDTF">2010-04-10T15:18:00Z</dcterms:modified>
</cp:coreProperties>
</file>