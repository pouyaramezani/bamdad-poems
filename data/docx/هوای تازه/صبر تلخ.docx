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882D0B" w14:textId="77777777" w:rsidR="0006618C" w:rsidRPr="005B04AC" w:rsidRDefault="009372D0" w:rsidP="00D52862">
      <w:pPr>
        <w:pStyle w:val="poem"/>
        <w:rPr>
          <w:rtl/>
          <w:lang w:bidi="fa-IR"/>
        </w:rPr>
      </w:pPr>
      <w:r w:rsidRPr="005B04AC">
        <w:rPr>
          <w:rFonts w:hint="cs"/>
          <w:rtl/>
          <w:lang w:bidi="fa-IR"/>
        </w:rPr>
        <w:t>صبر تلخ</w:t>
      </w:r>
    </w:p>
    <w:p w14:paraId="633DB050" w14:textId="60205306" w:rsidR="005B04AC" w:rsidRDefault="005B04AC" w:rsidP="00D52862">
      <w:pPr>
        <w:pStyle w:val="who"/>
        <w:bidi/>
        <w:rPr>
          <w:rtl/>
          <w:lang w:bidi="fa-IR"/>
        </w:rPr>
      </w:pPr>
    </w:p>
    <w:p w14:paraId="531DFA87" w14:textId="4020EED3" w:rsidR="00D52862" w:rsidRDefault="00D52862" w:rsidP="00D52862">
      <w:pPr>
        <w:pStyle w:val="why"/>
        <w:rPr>
          <w:rtl/>
          <w:lang w:bidi="fa-IR"/>
        </w:rPr>
      </w:pPr>
    </w:p>
    <w:p w14:paraId="4A76F011" w14:textId="4FE486BB" w:rsidR="00D52862" w:rsidRDefault="00D52862" w:rsidP="00D52862">
      <w:pPr>
        <w:pStyle w:val="num"/>
        <w:rPr>
          <w:rtl/>
          <w:lang w:bidi="fa-IR"/>
        </w:rPr>
      </w:pPr>
    </w:p>
    <w:p w14:paraId="0D118383" w14:textId="77777777" w:rsidR="00D52862" w:rsidRPr="00D52862" w:rsidRDefault="00D52862" w:rsidP="00D52862">
      <w:pPr>
        <w:pStyle w:val="subname"/>
        <w:rPr>
          <w:lang w:bidi="fa-IR"/>
        </w:rPr>
      </w:pPr>
    </w:p>
    <w:p w14:paraId="2834EEDE" w14:textId="77777777" w:rsidR="0006618C" w:rsidRPr="005B04AC" w:rsidRDefault="009372D0" w:rsidP="00D52862">
      <w:pPr>
        <w:pStyle w:val="body"/>
        <w:bidi/>
        <w:rPr>
          <w:rtl/>
          <w:lang w:bidi="fa-IR"/>
        </w:rPr>
      </w:pPr>
      <w:r w:rsidRPr="005B04AC">
        <w:rPr>
          <w:rFonts w:hint="cs"/>
          <w:rtl/>
          <w:lang w:bidi="fa-IR"/>
        </w:rPr>
        <w:t>با سکوتي، لبِ من</w:t>
      </w:r>
    </w:p>
    <w:p w14:paraId="11BC7565" w14:textId="77777777" w:rsidR="0006618C" w:rsidRPr="005B04AC" w:rsidRDefault="009372D0" w:rsidP="00D52862">
      <w:pPr>
        <w:pStyle w:val="body"/>
        <w:bidi/>
        <w:rPr>
          <w:rtl/>
          <w:lang w:bidi="fa-IR"/>
        </w:rPr>
      </w:pPr>
      <w:r w:rsidRPr="005B04AC">
        <w:rPr>
          <w:rFonts w:hint="cs"/>
          <w:rtl/>
          <w:lang w:bidi="fa-IR"/>
        </w:rPr>
        <w:t>بسته پيمانِ صبور ــ</w:t>
      </w:r>
    </w:p>
    <w:p w14:paraId="05F066C2" w14:textId="77777777" w:rsidR="0006618C" w:rsidRPr="005B04AC" w:rsidRDefault="009372D0" w:rsidP="00D52862">
      <w:pPr>
        <w:pStyle w:val="body"/>
        <w:bidi/>
        <w:rPr>
          <w:rtl/>
        </w:rPr>
      </w:pPr>
      <w:r w:rsidRPr="005B04AC">
        <w:t> </w:t>
      </w:r>
    </w:p>
    <w:p w14:paraId="72A2C364" w14:textId="77777777" w:rsidR="0006618C" w:rsidRPr="005B04AC" w:rsidRDefault="009372D0" w:rsidP="00D52862">
      <w:pPr>
        <w:pStyle w:val="body"/>
        <w:bidi/>
        <w:rPr>
          <w:rtl/>
          <w:lang w:bidi="fa-IR"/>
        </w:rPr>
      </w:pPr>
      <w:r w:rsidRPr="005B04AC">
        <w:rPr>
          <w:rFonts w:hint="cs"/>
          <w:rtl/>
          <w:lang w:bidi="fa-IR"/>
        </w:rPr>
        <w:t>زيرِ خورشيدِ نگاهي که ازو مي‌سوزم</w:t>
      </w:r>
    </w:p>
    <w:p w14:paraId="692EC5E4" w14:textId="77777777" w:rsidR="0006618C" w:rsidRPr="005B04AC" w:rsidRDefault="009372D0" w:rsidP="00D52862">
      <w:pPr>
        <w:pStyle w:val="body"/>
        <w:bidi/>
        <w:rPr>
          <w:rtl/>
          <w:lang w:bidi="fa-IR"/>
        </w:rPr>
      </w:pPr>
      <w:r w:rsidRPr="005B04AC">
        <w:rPr>
          <w:rFonts w:hint="cs"/>
          <w:rtl/>
          <w:lang w:bidi="fa-IR"/>
        </w:rPr>
        <w:t>و به‌نفرت بسته‌ست</w:t>
      </w:r>
    </w:p>
    <w:p w14:paraId="426AB1B1" w14:textId="77777777" w:rsidR="0006618C" w:rsidRPr="005B04AC" w:rsidRDefault="009372D0" w:rsidP="00D52862">
      <w:pPr>
        <w:pStyle w:val="body"/>
        <w:bidi/>
        <w:rPr>
          <w:rtl/>
          <w:lang w:bidi="fa-IR"/>
        </w:rPr>
      </w:pPr>
      <w:r w:rsidRPr="005B04AC">
        <w:rPr>
          <w:rFonts w:hint="cs"/>
          <w:rtl/>
          <w:lang w:bidi="fa-IR"/>
        </w:rPr>
        <w:t>شعله در شعله‌ي من،</w:t>
      </w:r>
    </w:p>
    <w:p w14:paraId="122FA26E" w14:textId="77777777" w:rsidR="0006618C" w:rsidRPr="005B04AC" w:rsidRDefault="009372D0" w:rsidP="00D52862">
      <w:pPr>
        <w:pStyle w:val="body"/>
        <w:bidi/>
        <w:rPr>
          <w:rtl/>
        </w:rPr>
      </w:pPr>
      <w:r w:rsidRPr="005B04AC">
        <w:t> </w:t>
      </w:r>
    </w:p>
    <w:p w14:paraId="4877023E" w14:textId="77777777" w:rsidR="0006618C" w:rsidRPr="005B04AC" w:rsidRDefault="009372D0" w:rsidP="00D52862">
      <w:pPr>
        <w:pStyle w:val="body"/>
        <w:bidi/>
        <w:rPr>
          <w:rtl/>
          <w:lang w:bidi="fa-IR"/>
        </w:rPr>
      </w:pPr>
      <w:r w:rsidRPr="005B04AC">
        <w:rPr>
          <w:rFonts w:hint="cs"/>
          <w:rtl/>
          <w:lang w:bidi="fa-IR"/>
        </w:rPr>
        <w:t>زيرِ اين ابرِ فريب</w:t>
      </w:r>
    </w:p>
    <w:p w14:paraId="189DEBC7" w14:textId="77777777" w:rsidR="0006618C" w:rsidRPr="005B04AC" w:rsidRDefault="009372D0" w:rsidP="00D52862">
      <w:pPr>
        <w:pStyle w:val="body"/>
        <w:bidi/>
        <w:rPr>
          <w:rtl/>
          <w:lang w:bidi="fa-IR"/>
        </w:rPr>
      </w:pPr>
      <w:r w:rsidRPr="005B04AC">
        <w:rPr>
          <w:rFonts w:hint="cs"/>
          <w:rtl/>
          <w:lang w:bidi="fa-IR"/>
        </w:rPr>
        <w:t>که بدو دوخته چشم</w:t>
      </w:r>
    </w:p>
    <w:p w14:paraId="7D6AF04E" w14:textId="77777777" w:rsidR="0006618C" w:rsidRPr="005B04AC" w:rsidRDefault="009372D0" w:rsidP="00D52862">
      <w:pPr>
        <w:pStyle w:val="body"/>
        <w:bidi/>
        <w:rPr>
          <w:rtl/>
          <w:lang w:bidi="fa-IR"/>
        </w:rPr>
      </w:pPr>
      <w:r w:rsidRPr="005B04AC">
        <w:rPr>
          <w:rFonts w:hint="cs"/>
          <w:rtl/>
          <w:lang w:bidi="fa-IR"/>
        </w:rPr>
        <w:t>عطشِ خاطرِ اين سوخته‌تن،</w:t>
      </w:r>
    </w:p>
    <w:p w14:paraId="0A91D753" w14:textId="77777777" w:rsidR="0006618C" w:rsidRPr="005B04AC" w:rsidRDefault="009372D0" w:rsidP="00D52862">
      <w:pPr>
        <w:pStyle w:val="body"/>
        <w:bidi/>
        <w:rPr>
          <w:rtl/>
        </w:rPr>
      </w:pPr>
      <w:r w:rsidRPr="005B04AC">
        <w:t> </w:t>
      </w:r>
    </w:p>
    <w:p w14:paraId="17FE4FB7" w14:textId="77777777" w:rsidR="0006618C" w:rsidRPr="005B04AC" w:rsidRDefault="009372D0" w:rsidP="00D52862">
      <w:pPr>
        <w:pStyle w:val="body"/>
        <w:bidi/>
        <w:rPr>
          <w:rtl/>
          <w:lang w:bidi="fa-IR"/>
        </w:rPr>
      </w:pPr>
      <w:r w:rsidRPr="005B04AC">
        <w:rPr>
          <w:rFonts w:hint="cs"/>
          <w:rtl/>
          <w:lang w:bidi="fa-IR"/>
        </w:rPr>
        <w:t>زيرِ اين خنده‌ي پاک</w:t>
      </w:r>
    </w:p>
    <w:p w14:paraId="1244DAAD" w14:textId="77777777" w:rsidR="0006618C" w:rsidRPr="005B04AC" w:rsidRDefault="009372D0" w:rsidP="00D52862">
      <w:pPr>
        <w:pStyle w:val="body"/>
        <w:bidi/>
        <w:rPr>
          <w:rtl/>
          <w:lang w:bidi="fa-IR"/>
        </w:rPr>
      </w:pPr>
      <w:r w:rsidRPr="005B04AC">
        <w:rPr>
          <w:rFonts w:hint="cs"/>
          <w:rtl/>
          <w:lang w:bidi="fa-IR"/>
        </w:rPr>
        <w:t>و وردِ جادوگرِ کين</w:t>
      </w:r>
    </w:p>
    <w:p w14:paraId="7685E55A" w14:textId="77777777" w:rsidR="0006618C" w:rsidRPr="005B04AC" w:rsidRDefault="009372D0" w:rsidP="00D52862">
      <w:pPr>
        <w:pStyle w:val="body"/>
        <w:bidi/>
        <w:rPr>
          <w:rtl/>
          <w:lang w:bidi="fa-IR"/>
        </w:rPr>
      </w:pPr>
      <w:r w:rsidRPr="005B04AC">
        <w:rPr>
          <w:rFonts w:hint="cs"/>
          <w:rtl/>
          <w:lang w:bidi="fa-IR"/>
        </w:rPr>
        <w:t>که به پاي گذرم بسته رسن...</w:t>
      </w:r>
    </w:p>
    <w:p w14:paraId="09BCAAFB" w14:textId="77777777" w:rsidR="0006618C" w:rsidRPr="005B04AC" w:rsidRDefault="009372D0" w:rsidP="00D52862">
      <w:pPr>
        <w:pStyle w:val="body"/>
        <w:bidi/>
        <w:rPr>
          <w:rtl/>
        </w:rPr>
      </w:pPr>
      <w:r w:rsidRPr="005B04AC">
        <w:t> </w:t>
      </w:r>
    </w:p>
    <w:p w14:paraId="25F80746" w14:textId="77777777" w:rsidR="0006618C" w:rsidRPr="005B04AC" w:rsidRDefault="009372D0" w:rsidP="00D52862">
      <w:pPr>
        <w:pStyle w:val="body"/>
        <w:bidi/>
        <w:rPr>
          <w:rtl/>
        </w:rPr>
      </w:pPr>
      <w:r w:rsidRPr="005B04AC">
        <w:rPr>
          <w:rFonts w:ascii="Times New Roman" w:hAnsi="Times New Roman" w:cs="Times New Roman"/>
        </w:rPr>
        <w:t>□</w:t>
      </w:r>
    </w:p>
    <w:p w14:paraId="373BC2BA" w14:textId="77777777" w:rsidR="0006618C" w:rsidRPr="005B04AC" w:rsidRDefault="009372D0" w:rsidP="00D52862">
      <w:pPr>
        <w:pStyle w:val="body"/>
        <w:bidi/>
        <w:rPr>
          <w:rtl/>
        </w:rPr>
      </w:pPr>
      <w:r w:rsidRPr="005B04AC">
        <w:t> </w:t>
      </w:r>
    </w:p>
    <w:p w14:paraId="0AAA1930" w14:textId="77777777" w:rsidR="0006618C" w:rsidRPr="005B04AC" w:rsidRDefault="009372D0" w:rsidP="00D52862">
      <w:pPr>
        <w:pStyle w:val="body"/>
        <w:bidi/>
        <w:rPr>
          <w:rtl/>
          <w:lang w:bidi="fa-IR"/>
        </w:rPr>
      </w:pPr>
      <w:r w:rsidRPr="005B04AC">
        <w:rPr>
          <w:rFonts w:hint="cs"/>
          <w:rtl/>
          <w:lang w:bidi="fa-IR"/>
        </w:rPr>
        <w:t>آه!</w:t>
      </w:r>
    </w:p>
    <w:p w14:paraId="3A950215" w14:textId="77777777" w:rsidR="0006618C" w:rsidRPr="005B04AC" w:rsidRDefault="009372D0" w:rsidP="00D52862">
      <w:pPr>
        <w:pStyle w:val="body"/>
        <w:bidi/>
        <w:rPr>
          <w:rtl/>
          <w:lang w:bidi="fa-IR"/>
        </w:rPr>
      </w:pPr>
      <w:r w:rsidRPr="005B04AC">
        <w:rPr>
          <w:rFonts w:hint="cs"/>
          <w:rtl/>
          <w:lang w:bidi="fa-IR"/>
        </w:rPr>
        <w:t>دوستانِ دشمن با من</w:t>
      </w:r>
    </w:p>
    <w:p w14:paraId="017DA996" w14:textId="77777777" w:rsidR="0006618C" w:rsidRPr="005B04AC" w:rsidRDefault="009372D0" w:rsidP="00D52862">
      <w:pPr>
        <w:pStyle w:val="body"/>
        <w:bidi/>
        <w:rPr>
          <w:rtl/>
          <w:lang w:bidi="fa-IR"/>
        </w:rPr>
      </w:pPr>
      <w:r w:rsidRPr="005B04AC">
        <w:rPr>
          <w:rFonts w:hint="cs"/>
          <w:rtl/>
          <w:lang w:bidi="fa-IR"/>
        </w:rPr>
        <w:t>مهربانانِ درجنگ،</w:t>
      </w:r>
    </w:p>
    <w:p w14:paraId="4CDF9DAF" w14:textId="77777777" w:rsidR="0006618C" w:rsidRPr="005B04AC" w:rsidRDefault="009372D0" w:rsidP="00D52862">
      <w:pPr>
        <w:pStyle w:val="body"/>
        <w:bidi/>
        <w:rPr>
          <w:rtl/>
        </w:rPr>
      </w:pPr>
      <w:r w:rsidRPr="005B04AC">
        <w:t> </w:t>
      </w:r>
    </w:p>
    <w:p w14:paraId="39B11346" w14:textId="77777777" w:rsidR="0006618C" w:rsidRPr="005B04AC" w:rsidRDefault="009372D0" w:rsidP="00D52862">
      <w:pPr>
        <w:pStyle w:val="body"/>
        <w:bidi/>
        <w:rPr>
          <w:rtl/>
          <w:lang w:bidi="fa-IR"/>
        </w:rPr>
      </w:pPr>
      <w:r w:rsidRPr="005B04AC">
        <w:rPr>
          <w:rFonts w:hint="cs"/>
          <w:rtl/>
          <w:lang w:bidi="fa-IR"/>
        </w:rPr>
        <w:t>همرَهانِ بي‌ره با من</w:t>
      </w:r>
    </w:p>
    <w:p w14:paraId="593D3B6C" w14:textId="77777777" w:rsidR="0006618C" w:rsidRPr="005B04AC" w:rsidRDefault="009372D0" w:rsidP="00D52862">
      <w:pPr>
        <w:pStyle w:val="body"/>
        <w:bidi/>
        <w:rPr>
          <w:rtl/>
          <w:lang w:bidi="fa-IR"/>
        </w:rPr>
      </w:pPr>
      <w:r w:rsidRPr="005B04AC">
        <w:rPr>
          <w:rFonts w:hint="cs"/>
          <w:rtl/>
          <w:lang w:bidi="fa-IR"/>
        </w:rPr>
        <w:t>يک‌دلانِ ناهمرنگ...</w:t>
      </w:r>
    </w:p>
    <w:p w14:paraId="1D1D73A8" w14:textId="77777777" w:rsidR="0006618C" w:rsidRPr="005B04AC" w:rsidRDefault="009372D0" w:rsidP="00D52862">
      <w:pPr>
        <w:pStyle w:val="body"/>
        <w:bidi/>
        <w:rPr>
          <w:rtl/>
        </w:rPr>
      </w:pPr>
      <w:r w:rsidRPr="005B04AC">
        <w:t> </w:t>
      </w:r>
    </w:p>
    <w:p w14:paraId="0DEAAA35" w14:textId="77777777" w:rsidR="0006618C" w:rsidRPr="005B04AC" w:rsidRDefault="009372D0" w:rsidP="00D52862">
      <w:pPr>
        <w:pStyle w:val="body"/>
        <w:bidi/>
        <w:rPr>
          <w:rtl/>
        </w:rPr>
      </w:pPr>
      <w:r w:rsidRPr="005B04AC">
        <w:rPr>
          <w:rFonts w:ascii="Times New Roman" w:hAnsi="Times New Roman" w:cs="Times New Roman"/>
        </w:rPr>
        <w:t>□</w:t>
      </w:r>
    </w:p>
    <w:p w14:paraId="7E90733D" w14:textId="77777777" w:rsidR="0006618C" w:rsidRPr="005B04AC" w:rsidRDefault="009372D0" w:rsidP="00D52862">
      <w:pPr>
        <w:pStyle w:val="body"/>
        <w:bidi/>
        <w:rPr>
          <w:rtl/>
        </w:rPr>
      </w:pPr>
      <w:r w:rsidRPr="005B04AC">
        <w:t> </w:t>
      </w:r>
    </w:p>
    <w:p w14:paraId="06A1F003" w14:textId="77777777" w:rsidR="0006618C" w:rsidRPr="005B04AC" w:rsidRDefault="009372D0" w:rsidP="00D52862">
      <w:pPr>
        <w:pStyle w:val="body"/>
        <w:bidi/>
        <w:rPr>
          <w:rtl/>
          <w:lang w:bidi="fa-IR"/>
        </w:rPr>
      </w:pPr>
      <w:r w:rsidRPr="005B04AC">
        <w:rPr>
          <w:rFonts w:hint="cs"/>
          <w:rtl/>
          <w:lang w:bidi="fa-IR"/>
        </w:rPr>
        <w:t>من ز خود مي‌سوزم</w:t>
      </w:r>
    </w:p>
    <w:p w14:paraId="0D815884" w14:textId="77777777" w:rsidR="0006618C" w:rsidRPr="005B04AC" w:rsidRDefault="009372D0" w:rsidP="00D52862">
      <w:pPr>
        <w:pStyle w:val="body"/>
        <w:bidi/>
        <w:rPr>
          <w:rtl/>
          <w:lang w:bidi="fa-IR"/>
        </w:rPr>
      </w:pPr>
      <w:r w:rsidRPr="005B04AC">
        <w:rPr>
          <w:rFonts w:hint="cs"/>
          <w:rtl/>
          <w:lang w:bidi="fa-IR"/>
        </w:rPr>
        <w:t>همچو خونِ من کاندر تبِ من</w:t>
      </w:r>
    </w:p>
    <w:p w14:paraId="362D86FC" w14:textId="77777777" w:rsidR="0006618C" w:rsidRPr="005B04AC" w:rsidRDefault="009372D0" w:rsidP="00D52862">
      <w:pPr>
        <w:pStyle w:val="body"/>
        <w:bidi/>
        <w:rPr>
          <w:rtl/>
        </w:rPr>
      </w:pPr>
      <w:r w:rsidRPr="005B04AC">
        <w:t> </w:t>
      </w:r>
    </w:p>
    <w:p w14:paraId="0BA052E2" w14:textId="77777777" w:rsidR="0006618C" w:rsidRPr="005B04AC" w:rsidRDefault="009372D0" w:rsidP="00D52862">
      <w:pPr>
        <w:pStyle w:val="body"/>
        <w:bidi/>
        <w:rPr>
          <w:rtl/>
          <w:lang w:bidi="fa-IR"/>
        </w:rPr>
      </w:pPr>
      <w:r w:rsidRPr="005B04AC">
        <w:rPr>
          <w:rFonts w:hint="cs"/>
          <w:rtl/>
          <w:lang w:bidi="fa-IR"/>
        </w:rPr>
        <w:t>بي‌که فريادي ازين قلبِ صبور</w:t>
      </w:r>
    </w:p>
    <w:p w14:paraId="209859B5" w14:textId="77777777" w:rsidR="0006618C" w:rsidRPr="005B04AC" w:rsidRDefault="009372D0" w:rsidP="00D52862">
      <w:pPr>
        <w:pStyle w:val="body"/>
        <w:bidi/>
        <w:rPr>
          <w:rtl/>
          <w:lang w:bidi="fa-IR"/>
        </w:rPr>
      </w:pPr>
      <w:r w:rsidRPr="005B04AC">
        <w:rPr>
          <w:rFonts w:hint="cs"/>
          <w:rtl/>
          <w:lang w:bidi="fa-IR"/>
        </w:rPr>
        <w:t>بچکد در شبِ من</w:t>
      </w:r>
    </w:p>
    <w:p w14:paraId="0FB631AD" w14:textId="77777777" w:rsidR="0006618C" w:rsidRPr="005B04AC" w:rsidRDefault="009372D0" w:rsidP="00D52862">
      <w:pPr>
        <w:pStyle w:val="body"/>
        <w:bidi/>
        <w:rPr>
          <w:rtl/>
        </w:rPr>
      </w:pPr>
      <w:r w:rsidRPr="005B04AC">
        <w:t> </w:t>
      </w:r>
    </w:p>
    <w:p w14:paraId="5B9C60CF" w14:textId="77777777" w:rsidR="0006618C" w:rsidRPr="005B04AC" w:rsidRDefault="009372D0" w:rsidP="00D52862">
      <w:pPr>
        <w:pStyle w:val="body"/>
        <w:bidi/>
        <w:rPr>
          <w:rtl/>
          <w:lang w:bidi="fa-IR"/>
        </w:rPr>
      </w:pPr>
      <w:r w:rsidRPr="005B04AC">
        <w:rPr>
          <w:rFonts w:hint="cs"/>
          <w:rtl/>
          <w:lang w:bidi="fa-IR"/>
        </w:rPr>
        <w:t>بسته پيمان گويي</w:t>
      </w:r>
    </w:p>
    <w:p w14:paraId="193AD06D" w14:textId="77777777" w:rsidR="0006618C" w:rsidRPr="005B04AC" w:rsidRDefault="009372D0" w:rsidP="00D52862">
      <w:pPr>
        <w:pStyle w:val="body"/>
        <w:bidi/>
        <w:rPr>
          <w:rtl/>
          <w:lang w:bidi="fa-IR"/>
        </w:rPr>
      </w:pPr>
      <w:r w:rsidRPr="005B04AC">
        <w:rPr>
          <w:rFonts w:hint="cs"/>
          <w:rtl/>
          <w:lang w:bidi="fa-IR"/>
        </w:rPr>
        <w:t>با سکوتي لبِ من.</w:t>
      </w:r>
    </w:p>
    <w:p w14:paraId="2E44E45C" w14:textId="2F536051" w:rsidR="0006618C" w:rsidRDefault="009372D0" w:rsidP="00D52862">
      <w:pPr>
        <w:pStyle w:val="when"/>
        <w:bidi/>
        <w:rPr>
          <w:rFonts w:hint="cs"/>
          <w:rtl/>
          <w:lang w:bidi="fa-IR"/>
        </w:rPr>
      </w:pPr>
      <w:r w:rsidRPr="005B04AC">
        <w:t> </w:t>
      </w:r>
      <w:r w:rsidRPr="005B04AC">
        <w:rPr>
          <w:rFonts w:hint="cs"/>
          <w:rtl/>
          <w:lang w:bidi="fa-IR"/>
        </w:rPr>
        <w:t>۱۳۳۰</w:t>
      </w:r>
    </w:p>
    <w:p w14:paraId="2CA2C4B1" w14:textId="77777777" w:rsidR="00D52862" w:rsidRPr="00D52862" w:rsidRDefault="00D52862" w:rsidP="00D52862">
      <w:pPr>
        <w:pStyle w:val="where"/>
        <w:bidi/>
        <w:rPr>
          <w:rtl/>
          <w:lang w:bidi="fa-IR"/>
        </w:rPr>
      </w:pPr>
      <w:bookmarkStart w:id="0" w:name="_GoBack"/>
      <w:bookmarkEnd w:id="0"/>
    </w:p>
    <w:sectPr w:rsidR="00D52862" w:rsidRPr="00D528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981531"/>
    <w:multiLevelType w:val="multilevel"/>
    <w:tmpl w:val="746E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9372D0"/>
    <w:rsid w:val="0006618C"/>
    <w:rsid w:val="00471770"/>
    <w:rsid w:val="005B04AC"/>
    <w:rsid w:val="009372D0"/>
    <w:rsid w:val="00D5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342A87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86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286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86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86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86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86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86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86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86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86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D52862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D52862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D52862"/>
    <w:pPr>
      <w:bidi/>
    </w:pPr>
  </w:style>
  <w:style w:type="paragraph" w:customStyle="1" w:styleId="num">
    <w:name w:val="num"/>
    <w:basedOn w:val="poem"/>
    <w:qFormat/>
    <w:rsid w:val="00D52862"/>
    <w:pPr>
      <w:spacing w:before="240"/>
    </w:pPr>
  </w:style>
  <w:style w:type="paragraph" w:customStyle="1" w:styleId="body">
    <w:name w:val="body"/>
    <w:basedOn w:val="Normal"/>
    <w:qFormat/>
    <w:rsid w:val="00D52862"/>
    <w:rPr>
      <w:color w:val="000000"/>
    </w:rPr>
  </w:style>
  <w:style w:type="paragraph" w:customStyle="1" w:styleId="when">
    <w:name w:val="when"/>
    <w:basedOn w:val="who"/>
    <w:next w:val="where"/>
    <w:qFormat/>
    <w:rsid w:val="00D52862"/>
    <w:pPr>
      <w:spacing w:before="360"/>
    </w:pPr>
  </w:style>
  <w:style w:type="paragraph" w:customStyle="1" w:styleId="where">
    <w:name w:val="where"/>
    <w:basedOn w:val="when"/>
    <w:next w:val="NoSpacing"/>
    <w:qFormat/>
    <w:rsid w:val="00D52862"/>
    <w:pPr>
      <w:spacing w:before="0"/>
    </w:pPr>
  </w:style>
  <w:style w:type="paragraph" w:styleId="NoSpacing">
    <w:name w:val="No Spacing"/>
    <w:uiPriority w:val="1"/>
    <w:qFormat/>
    <w:rsid w:val="00D52862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D52862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D52862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8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86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8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862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862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8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8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8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2862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286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2862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86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286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D52862"/>
    <w:rPr>
      <w:b/>
      <w:bCs/>
    </w:rPr>
  </w:style>
  <w:style w:type="character" w:styleId="Emphasis">
    <w:name w:val="Emphasis"/>
    <w:uiPriority w:val="20"/>
    <w:qFormat/>
    <w:rsid w:val="00D52862"/>
    <w:rPr>
      <w:i/>
      <w:iCs/>
    </w:rPr>
  </w:style>
  <w:style w:type="paragraph" w:styleId="ListParagraph">
    <w:name w:val="List Paragraph"/>
    <w:basedOn w:val="Normal"/>
    <w:uiPriority w:val="34"/>
    <w:qFormat/>
    <w:rsid w:val="00D52862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D52862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5286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862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862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D5286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D5286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5286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5286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5286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2862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86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286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86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86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86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86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86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86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86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86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D52862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D52862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D52862"/>
    <w:pPr>
      <w:bidi/>
    </w:pPr>
  </w:style>
  <w:style w:type="paragraph" w:customStyle="1" w:styleId="num">
    <w:name w:val="num"/>
    <w:basedOn w:val="poem"/>
    <w:qFormat/>
    <w:rsid w:val="00D52862"/>
    <w:pPr>
      <w:spacing w:before="240"/>
    </w:pPr>
  </w:style>
  <w:style w:type="paragraph" w:customStyle="1" w:styleId="body">
    <w:name w:val="body"/>
    <w:basedOn w:val="Normal"/>
    <w:qFormat/>
    <w:rsid w:val="00D52862"/>
    <w:rPr>
      <w:color w:val="000000"/>
    </w:rPr>
  </w:style>
  <w:style w:type="paragraph" w:customStyle="1" w:styleId="when">
    <w:name w:val="when"/>
    <w:basedOn w:val="who"/>
    <w:next w:val="where"/>
    <w:qFormat/>
    <w:rsid w:val="00D52862"/>
    <w:pPr>
      <w:spacing w:before="360"/>
    </w:pPr>
  </w:style>
  <w:style w:type="paragraph" w:customStyle="1" w:styleId="where">
    <w:name w:val="where"/>
    <w:basedOn w:val="when"/>
    <w:next w:val="NoSpacing"/>
    <w:qFormat/>
    <w:rsid w:val="00D52862"/>
    <w:pPr>
      <w:spacing w:before="0"/>
    </w:pPr>
  </w:style>
  <w:style w:type="paragraph" w:styleId="NoSpacing">
    <w:name w:val="No Spacing"/>
    <w:uiPriority w:val="1"/>
    <w:qFormat/>
    <w:rsid w:val="00D52862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D52862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D52862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8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86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8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862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862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8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8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8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2862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286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2862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86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286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D52862"/>
    <w:rPr>
      <w:b/>
      <w:bCs/>
    </w:rPr>
  </w:style>
  <w:style w:type="character" w:styleId="Emphasis">
    <w:name w:val="Emphasis"/>
    <w:uiPriority w:val="20"/>
    <w:qFormat/>
    <w:rsid w:val="00D52862"/>
    <w:rPr>
      <w:i/>
      <w:iCs/>
    </w:rPr>
  </w:style>
  <w:style w:type="paragraph" w:styleId="ListParagraph">
    <w:name w:val="List Paragraph"/>
    <w:basedOn w:val="Normal"/>
    <w:uiPriority w:val="34"/>
    <w:qFormat/>
    <w:rsid w:val="00D52862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D52862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5286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862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862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D5286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D5286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5286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5286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5286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286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2010-04-01T21:11:00Z</dcterms:created>
  <dcterms:modified xsi:type="dcterms:W3CDTF">2010-04-05T18:45:00Z</dcterms:modified>
</cp:coreProperties>
</file>