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A889A" w14:textId="77777777" w:rsidR="003A73D9" w:rsidRDefault="003A73D9" w:rsidP="003A73D9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ماهي</w:t>
      </w:r>
    </w:p>
    <w:p w14:paraId="00D73665" w14:textId="77777777" w:rsidR="003A73D9" w:rsidRDefault="003A73D9" w:rsidP="003A73D9">
      <w:pPr>
        <w:pStyle w:val="who"/>
        <w:bidi/>
        <w:rPr>
          <w:rtl/>
          <w:lang w:bidi="fa-IR"/>
        </w:rPr>
      </w:pPr>
    </w:p>
    <w:p w14:paraId="5B4E67E1" w14:textId="1DB4935F" w:rsidR="003A73D9" w:rsidRDefault="003A73D9" w:rsidP="003A73D9">
      <w:pPr>
        <w:pStyle w:val="why"/>
        <w:rPr>
          <w:rtl/>
          <w:lang w:bidi="fa-IR"/>
        </w:rPr>
      </w:pPr>
    </w:p>
    <w:p w14:paraId="338676D5" w14:textId="4889A29E" w:rsidR="00DE4926" w:rsidRDefault="00DE4926" w:rsidP="00DE4926">
      <w:pPr>
        <w:pStyle w:val="num"/>
        <w:rPr>
          <w:rtl/>
          <w:lang w:bidi="fa-IR"/>
        </w:rPr>
      </w:pPr>
    </w:p>
    <w:p w14:paraId="63306E0C" w14:textId="77777777" w:rsidR="00DE4926" w:rsidRPr="00DE4926" w:rsidRDefault="00DE4926" w:rsidP="00DE4926">
      <w:pPr>
        <w:pStyle w:val="subname"/>
        <w:rPr>
          <w:lang w:bidi="fa-IR"/>
        </w:rPr>
      </w:pPr>
    </w:p>
    <w:p w14:paraId="69F3FC80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فکر مي‌کنم</w:t>
      </w:r>
    </w:p>
    <w:p w14:paraId="502AB708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هرگز نبوده قلبِ من</w:t>
      </w:r>
    </w:p>
    <w:p w14:paraId="11BC8367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اينگونه</w:t>
      </w:r>
    </w:p>
    <w:p w14:paraId="0809C390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</w:t>
      </w:r>
      <w:r>
        <w:rPr>
          <w:rFonts w:hint="cs"/>
          <w:rtl/>
          <w:lang w:bidi="fa-IR"/>
        </w:rPr>
        <w:t xml:space="preserve"> گرم و سُرخ</w:t>
      </w:r>
      <w:r>
        <w:rPr>
          <w:rFonts w:hint="cs"/>
        </w:rPr>
        <w:t>:</w:t>
      </w:r>
    </w:p>
    <w:p w14:paraId="79A0272D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00BEE93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مي‌کنم</w:t>
      </w:r>
    </w:p>
    <w:p w14:paraId="34CC2F3B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بدترين دقايقِ اين شامِ مرگ‌زاي</w:t>
      </w:r>
    </w:p>
    <w:p w14:paraId="183CBC42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چندين هزار چشمه‌ي خورشيد</w:t>
      </w:r>
    </w:p>
    <w:p w14:paraId="6D0EF0F0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</w:t>
      </w:r>
      <w:r>
        <w:rPr>
          <w:rFonts w:hint="cs"/>
          <w:rtl/>
          <w:lang w:bidi="fa-IR"/>
        </w:rPr>
        <w:t xml:space="preserve"> در دلم</w:t>
      </w:r>
    </w:p>
    <w:p w14:paraId="713E1388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مي‌جوشد از يقين؛</w:t>
      </w:r>
    </w:p>
    <w:p w14:paraId="75803B45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مي‌کنم</w:t>
      </w:r>
    </w:p>
    <w:p w14:paraId="536EB170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هر کنار و گوشه‌ي اين شوره‌زارِ يأس</w:t>
      </w:r>
    </w:p>
    <w:p w14:paraId="5899FAC4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چندين هزار جنگلِ شاداب</w:t>
      </w:r>
    </w:p>
    <w:p w14:paraId="26360C51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</w:t>
      </w:r>
      <w:r>
        <w:rPr>
          <w:rFonts w:hint="cs"/>
          <w:rtl/>
          <w:lang w:bidi="fa-IR"/>
        </w:rPr>
        <w:t xml:space="preserve"> ناگهان</w:t>
      </w:r>
    </w:p>
    <w:p w14:paraId="02835479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مي‌رويد از زمين.</w:t>
      </w:r>
    </w:p>
    <w:p w14:paraId="034C5FA8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3FE5E44" w14:textId="77777777" w:rsidR="003A73D9" w:rsidRDefault="003A73D9" w:rsidP="003A73D9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707323F2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C36FDE4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آه اي يقينِ گم‌شده، اي ماهي گريز</w:t>
      </w:r>
    </w:p>
    <w:p w14:paraId="34B6DAC9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برکه‌هاي آينه لغزيده توبه‌تو!</w:t>
      </w:r>
    </w:p>
    <w:p w14:paraId="65F42B62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آبگيرِ صافي‌ام، اينک! به سِحرِ عشق؛</w:t>
      </w:r>
    </w:p>
    <w:p w14:paraId="63312AB0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برکه‌هاي آينه راهي به من بجو!</w:t>
      </w:r>
    </w:p>
    <w:p w14:paraId="703F84D7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FD82351" w14:textId="77777777" w:rsidR="003A73D9" w:rsidRDefault="003A73D9" w:rsidP="003A73D9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1CFB3F7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837E6E5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فکر مي‌کنم</w:t>
      </w:r>
    </w:p>
    <w:p w14:paraId="63A1A2B3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هرگز نبوده</w:t>
      </w:r>
    </w:p>
    <w:p w14:paraId="4AEBA01E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دستِ من</w:t>
      </w:r>
    </w:p>
    <w:p w14:paraId="4C6A78BD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اين سان بزرگ و شاد</w:t>
      </w:r>
      <w:r>
        <w:rPr>
          <w:rFonts w:hint="cs"/>
        </w:rPr>
        <w:t>:</w:t>
      </w:r>
    </w:p>
    <w:p w14:paraId="2BA6BC55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693E245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مي‌کنم</w:t>
      </w:r>
    </w:p>
    <w:p w14:paraId="625C3F4A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چشمِ من</w:t>
      </w:r>
    </w:p>
    <w:p w14:paraId="07F4EC01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             </w:t>
      </w:r>
      <w:r>
        <w:rPr>
          <w:rFonts w:hint="cs"/>
          <w:rtl/>
          <w:lang w:bidi="fa-IR"/>
        </w:rPr>
        <w:t xml:space="preserve"> به آبشرِ اشکِ سُرخ‌گون</w:t>
      </w:r>
    </w:p>
    <w:p w14:paraId="5A0E87FA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خورشيدِ بي‌غروبِ سرودي کشد نفس؛</w:t>
      </w:r>
    </w:p>
    <w:p w14:paraId="7A8362B3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D6E67EA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مي‌کنم</w:t>
      </w:r>
    </w:p>
    <w:p w14:paraId="2F952B4A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هر رگم</w:t>
      </w:r>
    </w:p>
    <w:p w14:paraId="08AA80F7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به هر تپشِ قلبِ من</w:t>
      </w:r>
    </w:p>
    <w:p w14:paraId="1022375C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</w:t>
      </w:r>
      <w:r>
        <w:rPr>
          <w:rFonts w:hint="cs"/>
          <w:rtl/>
          <w:lang w:bidi="fa-IR"/>
        </w:rPr>
        <w:t xml:space="preserve"> کنون</w:t>
      </w:r>
    </w:p>
    <w:p w14:paraId="0BB27DAC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بيدارباشِ قافله‌يي مي‌زند جرس.</w:t>
      </w:r>
    </w:p>
    <w:p w14:paraId="598BDA44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541580A" w14:textId="77777777" w:rsidR="003A73D9" w:rsidRDefault="003A73D9" w:rsidP="003A73D9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6DB62B5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96682E1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آمد شبي برهنه‌ام از در</w:t>
      </w:r>
    </w:p>
    <w:p w14:paraId="6CB7FCBA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چو روحِ آب</w:t>
      </w:r>
    </w:p>
    <w:p w14:paraId="696769AC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سينه‌اش دو ماهي و در دستش آينه</w:t>
      </w:r>
    </w:p>
    <w:p w14:paraId="3F4DE04C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گيسوي خيسِ او خزه‌بو، چون خزه به‌هم.</w:t>
      </w:r>
    </w:p>
    <w:p w14:paraId="29A2A445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F84AAAE" w14:textId="77777777" w:rsidR="003A73D9" w:rsidRDefault="003A73D9" w:rsidP="003A73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بانگ برکشيدم از آستانِ يأس:</w:t>
      </w:r>
    </w:p>
    <w:p w14:paraId="7F94B737" w14:textId="77777777" w:rsidR="003A73D9" w:rsidRDefault="003A73D9" w:rsidP="003A73D9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ــ آه اي يقينِ يافته، بازت نمي‌نهم!</w:t>
      </w:r>
      <w:r>
        <w:rPr>
          <w:rFonts w:hint="cs"/>
        </w:rPr>
        <w:t>»</w:t>
      </w:r>
    </w:p>
    <w:p w14:paraId="0745A94D" w14:textId="77777777" w:rsidR="003A73D9" w:rsidRDefault="003A73D9" w:rsidP="003A73D9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480ED4D3" w14:textId="77777777" w:rsidR="003A73D9" w:rsidRDefault="003A73D9"/>
    <w:sectPr w:rsidR="003A7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D9"/>
    <w:rsid w:val="003A73D9"/>
    <w:rsid w:val="00D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493C5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26"/>
  </w:style>
  <w:style w:type="paragraph" w:styleId="Heading1">
    <w:name w:val="heading 1"/>
    <w:basedOn w:val="Normal"/>
    <w:next w:val="Normal"/>
    <w:link w:val="Heading1Char"/>
    <w:uiPriority w:val="9"/>
    <w:qFormat/>
    <w:rsid w:val="00DE49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9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9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9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9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92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92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92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92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DE4926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E492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E4926"/>
    <w:pPr>
      <w:bidi/>
    </w:pPr>
  </w:style>
  <w:style w:type="paragraph" w:customStyle="1" w:styleId="body">
    <w:name w:val="body"/>
    <w:basedOn w:val="Normal"/>
    <w:qFormat/>
    <w:rsid w:val="00DE4926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E4926"/>
    <w:pPr>
      <w:spacing w:before="360"/>
    </w:pPr>
  </w:style>
  <w:style w:type="paragraph" w:customStyle="1" w:styleId="where">
    <w:name w:val="where"/>
    <w:basedOn w:val="when"/>
    <w:next w:val="NoSpacing"/>
    <w:qFormat/>
    <w:rsid w:val="00DE4926"/>
    <w:pPr>
      <w:spacing w:before="0"/>
    </w:pPr>
  </w:style>
  <w:style w:type="paragraph" w:styleId="NoSpacing">
    <w:name w:val="No Spacing"/>
    <w:uiPriority w:val="1"/>
    <w:qFormat/>
    <w:rsid w:val="00DE4926"/>
    <w:rPr>
      <w:rFonts w:eastAsiaTheme="minorEastAsia"/>
    </w:rPr>
  </w:style>
  <w:style w:type="paragraph" w:customStyle="1" w:styleId="num">
    <w:name w:val="num"/>
    <w:basedOn w:val="poem"/>
    <w:qFormat/>
    <w:rsid w:val="00DE4926"/>
    <w:pPr>
      <w:spacing w:before="240"/>
    </w:pPr>
  </w:style>
  <w:style w:type="paragraph" w:customStyle="1" w:styleId="subname">
    <w:name w:val="subname"/>
    <w:basedOn w:val="num"/>
    <w:next w:val="body"/>
    <w:qFormat/>
    <w:rsid w:val="00DE492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E492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9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9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92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92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9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9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9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4926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49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92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9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492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E4926"/>
    <w:rPr>
      <w:b/>
      <w:bCs/>
    </w:rPr>
  </w:style>
  <w:style w:type="character" w:styleId="Emphasis">
    <w:name w:val="Emphasis"/>
    <w:uiPriority w:val="20"/>
    <w:qFormat/>
    <w:rsid w:val="00DE4926"/>
    <w:rPr>
      <w:i/>
      <w:iCs/>
    </w:rPr>
  </w:style>
  <w:style w:type="paragraph" w:styleId="ListParagraph">
    <w:name w:val="List Paragraph"/>
    <w:basedOn w:val="Normal"/>
    <w:uiPriority w:val="34"/>
    <w:qFormat/>
    <w:rsid w:val="00DE49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49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49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9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92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E492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E492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492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492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49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492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26"/>
  </w:style>
  <w:style w:type="paragraph" w:styleId="Heading1">
    <w:name w:val="heading 1"/>
    <w:basedOn w:val="Normal"/>
    <w:next w:val="Normal"/>
    <w:link w:val="Heading1Char"/>
    <w:uiPriority w:val="9"/>
    <w:qFormat/>
    <w:rsid w:val="00DE49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9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9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9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9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92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92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92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92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DE4926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E492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E4926"/>
    <w:pPr>
      <w:bidi/>
    </w:pPr>
  </w:style>
  <w:style w:type="paragraph" w:customStyle="1" w:styleId="body">
    <w:name w:val="body"/>
    <w:basedOn w:val="Normal"/>
    <w:qFormat/>
    <w:rsid w:val="00DE4926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E4926"/>
    <w:pPr>
      <w:spacing w:before="360"/>
    </w:pPr>
  </w:style>
  <w:style w:type="paragraph" w:customStyle="1" w:styleId="where">
    <w:name w:val="where"/>
    <w:basedOn w:val="when"/>
    <w:next w:val="NoSpacing"/>
    <w:qFormat/>
    <w:rsid w:val="00DE4926"/>
    <w:pPr>
      <w:spacing w:before="0"/>
    </w:pPr>
  </w:style>
  <w:style w:type="paragraph" w:styleId="NoSpacing">
    <w:name w:val="No Spacing"/>
    <w:uiPriority w:val="1"/>
    <w:qFormat/>
    <w:rsid w:val="00DE4926"/>
    <w:rPr>
      <w:rFonts w:eastAsiaTheme="minorEastAsia"/>
    </w:rPr>
  </w:style>
  <w:style w:type="paragraph" w:customStyle="1" w:styleId="num">
    <w:name w:val="num"/>
    <w:basedOn w:val="poem"/>
    <w:qFormat/>
    <w:rsid w:val="00DE4926"/>
    <w:pPr>
      <w:spacing w:before="240"/>
    </w:pPr>
  </w:style>
  <w:style w:type="paragraph" w:customStyle="1" w:styleId="subname">
    <w:name w:val="subname"/>
    <w:basedOn w:val="num"/>
    <w:next w:val="body"/>
    <w:qFormat/>
    <w:rsid w:val="00DE492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E492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9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9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92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92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9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9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9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4926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49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92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9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492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E4926"/>
    <w:rPr>
      <w:b/>
      <w:bCs/>
    </w:rPr>
  </w:style>
  <w:style w:type="character" w:styleId="Emphasis">
    <w:name w:val="Emphasis"/>
    <w:uiPriority w:val="20"/>
    <w:qFormat/>
    <w:rsid w:val="00DE4926"/>
    <w:rPr>
      <w:i/>
      <w:iCs/>
    </w:rPr>
  </w:style>
  <w:style w:type="paragraph" w:styleId="ListParagraph">
    <w:name w:val="List Paragraph"/>
    <w:basedOn w:val="Normal"/>
    <w:uiPriority w:val="34"/>
    <w:qFormat/>
    <w:rsid w:val="00DE49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49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49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9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92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E492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E492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492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492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49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49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2010-04-05T23:29:00Z</dcterms:created>
  <dcterms:modified xsi:type="dcterms:W3CDTF">2010-04-06T09:54:00Z</dcterms:modified>
</cp:coreProperties>
</file>