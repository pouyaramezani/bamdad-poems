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789D1" w14:textId="2E38009B" w:rsidR="00FB190C" w:rsidRDefault="00FB190C" w:rsidP="00A74245">
      <w:pPr>
        <w:pStyle w:val="poem"/>
        <w:rPr>
          <w:rtl/>
        </w:rPr>
      </w:pPr>
      <w:r>
        <w:t xml:space="preserve"> </w:t>
      </w:r>
      <w:r>
        <w:rPr>
          <w:rtl/>
        </w:rPr>
        <w:t>مرگ</w:t>
      </w:r>
      <w:r w:rsidR="00B429F8">
        <w:rPr>
          <w:rFonts w:hint="cs"/>
          <w:rtl/>
        </w:rPr>
        <w:t>ِ</w:t>
      </w:r>
      <w:r>
        <w:rPr>
          <w:rtl/>
        </w:rPr>
        <w:t xml:space="preserve"> ناصري</w:t>
      </w:r>
    </w:p>
    <w:p w14:paraId="66EEFA81" w14:textId="77777777" w:rsidR="00FB190C" w:rsidRDefault="00FB190C" w:rsidP="00A74245">
      <w:pPr>
        <w:pStyle w:val="who"/>
        <w:bidi/>
        <w:rPr>
          <w:rtl/>
        </w:rPr>
      </w:pPr>
      <w:r>
        <w:rPr>
          <w:rtl/>
        </w:rPr>
        <w:t xml:space="preserve">  </w:t>
      </w:r>
    </w:p>
    <w:p w14:paraId="790D100F" w14:textId="77777777" w:rsidR="00A74245" w:rsidRDefault="00A74245" w:rsidP="00A74245">
      <w:pPr>
        <w:pStyle w:val="why"/>
        <w:rPr>
          <w:rtl/>
        </w:rPr>
      </w:pPr>
    </w:p>
    <w:p w14:paraId="052E108E" w14:textId="77777777" w:rsidR="00A74245" w:rsidRDefault="00A74245" w:rsidP="00A74245">
      <w:pPr>
        <w:pStyle w:val="num"/>
        <w:rPr>
          <w:rtl/>
        </w:rPr>
      </w:pPr>
    </w:p>
    <w:p w14:paraId="533DC9DD" w14:textId="77777777" w:rsidR="00A74245" w:rsidRPr="00A74245" w:rsidRDefault="00A74245" w:rsidP="00A74245">
      <w:pPr>
        <w:pStyle w:val="subname"/>
        <w:rPr>
          <w:rtl/>
        </w:rPr>
      </w:pPr>
    </w:p>
    <w:p w14:paraId="0475F88F" w14:textId="77777777" w:rsidR="00D97F01" w:rsidRDefault="00D97F01" w:rsidP="00D97F01">
      <w:pPr>
        <w:pStyle w:val="body"/>
        <w:bidi/>
        <w:rPr>
          <w:rtl/>
        </w:rPr>
      </w:pPr>
      <w:r w:rsidRPr="00A74245">
        <w:rPr>
          <w:rtl/>
        </w:rPr>
        <w:t>با آوازي يكدست،</w:t>
      </w:r>
    </w:p>
    <w:p w14:paraId="3CCD2E30" w14:textId="43F52277" w:rsidR="00D97F01" w:rsidRDefault="00B429F8" w:rsidP="00D97F01">
      <w:pPr>
        <w:pStyle w:val="body"/>
        <w:bidi/>
        <w:rPr>
          <w:rtl/>
        </w:rPr>
      </w:pPr>
      <w:r>
        <w:rPr>
          <w:rFonts w:hint="cs"/>
          <w:rtl/>
        </w:rPr>
        <w:t xml:space="preserve">               </w:t>
      </w:r>
      <w:r>
        <w:rPr>
          <w:rFonts w:hint="cs"/>
          <w:rtl/>
        </w:rPr>
        <w:tab/>
      </w:r>
      <w:r w:rsidR="00D97F01">
        <w:rPr>
          <w:rFonts w:hint="cs"/>
          <w:rtl/>
        </w:rPr>
        <w:tab/>
      </w:r>
      <w:r w:rsidR="00D97F01" w:rsidRPr="00A74245">
        <w:rPr>
          <w:rtl/>
        </w:rPr>
        <w:t xml:space="preserve">يكدست  </w:t>
      </w:r>
    </w:p>
    <w:p w14:paraId="2671AFAC" w14:textId="77777777" w:rsidR="00D97F01" w:rsidRDefault="00D97F01" w:rsidP="00D97F01">
      <w:pPr>
        <w:pStyle w:val="body"/>
        <w:bidi/>
        <w:rPr>
          <w:rtl/>
        </w:rPr>
      </w:pPr>
      <w:r w:rsidRPr="00A74245">
        <w:rPr>
          <w:rtl/>
        </w:rPr>
        <w:t>دنباله</w:t>
      </w:r>
      <w:r>
        <w:rPr>
          <w:rFonts w:hint="cs"/>
          <w:rtl/>
        </w:rPr>
        <w:t xml:space="preserve"> </w:t>
      </w:r>
      <w:r w:rsidRPr="00A74245">
        <w:rPr>
          <w:rtl/>
        </w:rPr>
        <w:t>ي</w:t>
      </w:r>
      <w:r>
        <w:rPr>
          <w:rFonts w:hint="cs"/>
          <w:rtl/>
        </w:rPr>
        <w:t xml:space="preserve"> </w:t>
      </w:r>
      <w:r w:rsidRPr="00A74245">
        <w:rPr>
          <w:rtl/>
        </w:rPr>
        <w:t>چوبين بار</w:t>
      </w:r>
    </w:p>
    <w:p w14:paraId="726D10DB" w14:textId="6FDF385C" w:rsidR="00D97F01" w:rsidRDefault="00B429F8" w:rsidP="00D97F01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D97F01" w:rsidRPr="00A74245">
        <w:rPr>
          <w:rtl/>
        </w:rPr>
        <w:t>در قفايش</w:t>
      </w:r>
    </w:p>
    <w:p w14:paraId="5D2C8450" w14:textId="77777777" w:rsidR="00D97F01" w:rsidRDefault="00D97F01" w:rsidP="00D97F01">
      <w:pPr>
        <w:pStyle w:val="body"/>
        <w:bidi/>
        <w:rPr>
          <w:rtl/>
        </w:rPr>
      </w:pPr>
      <w:r w:rsidRPr="00A74245">
        <w:rPr>
          <w:rtl/>
        </w:rPr>
        <w:t>خطي سنگين و مرتعش</w:t>
      </w:r>
    </w:p>
    <w:p w14:paraId="0FDCDA57" w14:textId="4C17E5A5" w:rsidR="00D97F01" w:rsidRDefault="00B429F8" w:rsidP="00D97F01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97F01" w:rsidRPr="00A74245">
        <w:rPr>
          <w:rtl/>
        </w:rPr>
        <w:t>بر خاك</w:t>
      </w:r>
      <w:r w:rsidR="00D97F01">
        <w:rPr>
          <w:rFonts w:hint="cs"/>
          <w:rtl/>
        </w:rPr>
        <w:t xml:space="preserve"> </w:t>
      </w:r>
      <w:r w:rsidR="00D97F01" w:rsidRPr="00A74245">
        <w:rPr>
          <w:rtl/>
        </w:rPr>
        <w:t>مي</w:t>
      </w:r>
      <w:r>
        <w:rPr>
          <w:rFonts w:hint="cs"/>
          <w:rtl/>
        </w:rPr>
        <w:t xml:space="preserve"> </w:t>
      </w:r>
      <w:r w:rsidR="00D97F01">
        <w:rPr>
          <w:rtl/>
        </w:rPr>
        <w:t>ک</w:t>
      </w:r>
      <w:r w:rsidR="00D97F01" w:rsidRPr="00A74245">
        <w:rPr>
          <w:rtl/>
        </w:rPr>
        <w:t>شيد</w:t>
      </w:r>
      <w:r w:rsidR="00D97F01">
        <w:rPr>
          <w:rFonts w:hint="cs"/>
          <w:rtl/>
        </w:rPr>
        <w:t>.</w:t>
      </w:r>
    </w:p>
    <w:p w14:paraId="26B0F6F3" w14:textId="77777777" w:rsidR="00D97F01" w:rsidRDefault="00D97F01" w:rsidP="00D97F01">
      <w:pPr>
        <w:pStyle w:val="body"/>
        <w:bidi/>
        <w:rPr>
          <w:rtl/>
        </w:rPr>
      </w:pPr>
    </w:p>
    <w:p w14:paraId="6DFE9CB8" w14:textId="5486D376" w:rsidR="00D97F01" w:rsidRDefault="00FB190C" w:rsidP="00B429F8">
      <w:pPr>
        <w:pStyle w:val="body"/>
        <w:bidi/>
        <w:rPr>
          <w:rtl/>
        </w:rPr>
      </w:pPr>
      <w:r w:rsidRPr="00A74245">
        <w:rPr>
          <w:rtl/>
        </w:rPr>
        <w:t>«</w:t>
      </w:r>
      <w:r w:rsidR="00B429F8" w:rsidRPr="00A74245">
        <w:rPr>
          <w:rtl/>
        </w:rPr>
        <w:t xml:space="preserve"> ـ </w:t>
      </w:r>
      <w:r w:rsidRPr="00A74245">
        <w:rPr>
          <w:rtl/>
        </w:rPr>
        <w:t>تاج خاري برسرش بگذاريد</w:t>
      </w:r>
      <w:r w:rsidR="00B429F8" w:rsidRPr="00A74245">
        <w:rPr>
          <w:rtl/>
        </w:rPr>
        <w:t>!</w:t>
      </w:r>
      <w:r w:rsidRPr="00A74245">
        <w:rPr>
          <w:rtl/>
        </w:rPr>
        <w:t xml:space="preserve"> »</w:t>
      </w:r>
    </w:p>
    <w:p w14:paraId="5BCF33E1" w14:textId="77777777" w:rsidR="00D97F01" w:rsidRDefault="00D97F01" w:rsidP="00D97F01">
      <w:pPr>
        <w:pStyle w:val="body"/>
        <w:bidi/>
        <w:rPr>
          <w:rtl/>
        </w:rPr>
      </w:pPr>
      <w:r w:rsidRPr="00A74245">
        <w:rPr>
          <w:rtl/>
        </w:rPr>
        <w:t>و آواز ِ دراز ِ دنباله ي بار</w:t>
      </w:r>
    </w:p>
    <w:p w14:paraId="3706344D" w14:textId="77777777" w:rsidR="00D97F01" w:rsidRDefault="00D97F01" w:rsidP="00D97F01">
      <w:pPr>
        <w:pStyle w:val="body"/>
        <w:bidi/>
        <w:rPr>
          <w:rtl/>
        </w:rPr>
      </w:pPr>
      <w:r w:rsidRPr="00A74245">
        <w:rPr>
          <w:rtl/>
        </w:rPr>
        <w:t xml:space="preserve">  در هذيان ِ دردش</w:t>
      </w:r>
    </w:p>
    <w:p w14:paraId="04114797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                  يكدست</w:t>
      </w:r>
    </w:p>
    <w:p w14:paraId="25F428A0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>رشته يي</w:t>
      </w:r>
      <w:r>
        <w:rPr>
          <w:rFonts w:hint="cs"/>
          <w:rtl/>
        </w:rPr>
        <w:t xml:space="preserve"> </w:t>
      </w:r>
      <w:r w:rsidRPr="00A74245">
        <w:rPr>
          <w:rtl/>
        </w:rPr>
        <w:t>آتشين</w:t>
      </w:r>
    </w:p>
    <w:p w14:paraId="22C74184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مي  رشت </w:t>
      </w:r>
    </w:p>
    <w:p w14:paraId="5129320E" w14:textId="77777777" w:rsidR="00D97F01" w:rsidRDefault="00D97F01" w:rsidP="00D97F01">
      <w:pPr>
        <w:pStyle w:val="body"/>
        <w:bidi/>
        <w:rPr>
          <w:rtl/>
        </w:rPr>
      </w:pPr>
    </w:p>
    <w:p w14:paraId="34721968" w14:textId="536B2DC2" w:rsidR="00F20C8B" w:rsidRDefault="00F20C8B" w:rsidP="00B429F8">
      <w:pPr>
        <w:pStyle w:val="body"/>
        <w:bidi/>
        <w:rPr>
          <w:rtl/>
        </w:rPr>
      </w:pPr>
      <w:r w:rsidRPr="00A74245">
        <w:rPr>
          <w:rtl/>
        </w:rPr>
        <w:t xml:space="preserve">     «شتاب </w:t>
      </w:r>
      <w:r>
        <w:rPr>
          <w:rFonts w:hint="cs"/>
          <w:rtl/>
        </w:rPr>
        <w:t>ک</w:t>
      </w:r>
      <w:r w:rsidRPr="00A74245">
        <w:rPr>
          <w:rtl/>
        </w:rPr>
        <w:t xml:space="preserve">ن ناصري، شتاب </w:t>
      </w:r>
      <w:r>
        <w:rPr>
          <w:rtl/>
        </w:rPr>
        <w:t>کن</w:t>
      </w:r>
      <w:r>
        <w:rPr>
          <w:rFonts w:hint="cs"/>
          <w:rtl/>
        </w:rPr>
        <w:t>!</w:t>
      </w:r>
      <w:r w:rsidRPr="00A74245">
        <w:rPr>
          <w:rtl/>
        </w:rPr>
        <w:t xml:space="preserve">»   </w:t>
      </w:r>
    </w:p>
    <w:p w14:paraId="184567DA" w14:textId="77777777" w:rsidR="00F20C8B" w:rsidRDefault="00F20C8B" w:rsidP="00F20C8B">
      <w:pPr>
        <w:pStyle w:val="body"/>
        <w:bidi/>
        <w:rPr>
          <w:rtl/>
        </w:rPr>
      </w:pPr>
    </w:p>
    <w:p w14:paraId="39ADCB18" w14:textId="77777777" w:rsidR="00F20C8B" w:rsidRPr="00A74245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از رحمي </w:t>
      </w:r>
      <w:r>
        <w:rPr>
          <w:rtl/>
        </w:rPr>
        <w:t>ک</w:t>
      </w:r>
      <w:r w:rsidRPr="00A74245">
        <w:rPr>
          <w:rtl/>
        </w:rPr>
        <w:t>ه در جان خويش يافت</w:t>
      </w:r>
    </w:p>
    <w:p w14:paraId="5B553AB3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>سبك شد</w:t>
      </w:r>
    </w:p>
    <w:p w14:paraId="6FB9BCD7" w14:textId="77777777" w:rsidR="00D97F01" w:rsidRDefault="00FB190C" w:rsidP="00F20C8B">
      <w:pPr>
        <w:pStyle w:val="body"/>
        <w:bidi/>
        <w:rPr>
          <w:rtl/>
        </w:rPr>
      </w:pPr>
      <w:r w:rsidRPr="00A74245">
        <w:rPr>
          <w:rtl/>
        </w:rPr>
        <w:t xml:space="preserve">  </w:t>
      </w:r>
      <w:r w:rsidR="00F20C8B" w:rsidRPr="00A74245">
        <w:rPr>
          <w:rtl/>
        </w:rPr>
        <w:t>و چونان قويي</w:t>
      </w:r>
    </w:p>
    <w:p w14:paraId="438E7FD0" w14:textId="77777777" w:rsidR="00F20C8B" w:rsidRPr="00A74245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               مغرور</w:t>
      </w:r>
    </w:p>
    <w:p w14:paraId="4CCA2435" w14:textId="6CFB3CE7" w:rsidR="00F20C8B" w:rsidRDefault="00F20C8B" w:rsidP="00B429F8">
      <w:pPr>
        <w:pStyle w:val="body"/>
        <w:bidi/>
        <w:rPr>
          <w:rtl/>
        </w:rPr>
      </w:pPr>
      <w:r w:rsidRPr="00A74245">
        <w:rPr>
          <w:rtl/>
        </w:rPr>
        <w:t xml:space="preserve">     در ز</w:t>
      </w:r>
      <w:r w:rsidR="00B429F8">
        <w:rPr>
          <w:rFonts w:hint="cs"/>
          <w:rtl/>
        </w:rPr>
        <w:t>لال</w:t>
      </w:r>
      <w:r w:rsidRPr="00A74245">
        <w:rPr>
          <w:rtl/>
        </w:rPr>
        <w:t>ي خويشتن نگريست</w:t>
      </w:r>
    </w:p>
    <w:p w14:paraId="68D426DE" w14:textId="4BF85B29" w:rsidR="00F20C8B" w:rsidRDefault="00136B52" w:rsidP="00F20C8B">
      <w:pPr>
        <w:pStyle w:val="body"/>
        <w:bidi/>
        <w:rPr>
          <w:rtl/>
        </w:rPr>
      </w:pPr>
      <w:r>
        <w:tab/>
      </w:r>
      <w:r>
        <w:tab/>
      </w:r>
      <w:r w:rsidR="00F20C8B" w:rsidRPr="00A74245">
        <w:rPr>
          <w:rtl/>
        </w:rPr>
        <w:t>«</w:t>
      </w:r>
      <w:r w:rsidR="00F20C8B" w:rsidRPr="00F20C8B">
        <w:rPr>
          <w:rtl/>
        </w:rPr>
        <w:t xml:space="preserve"> </w:t>
      </w:r>
      <w:r w:rsidR="00F20C8B" w:rsidRPr="00A74245">
        <w:rPr>
          <w:rtl/>
        </w:rPr>
        <w:t>تازيان</w:t>
      </w:r>
      <w:r w:rsidR="00F20C8B">
        <w:rPr>
          <w:rtl/>
        </w:rPr>
        <w:t>ه</w:t>
      </w:r>
      <w:r w:rsidR="00F20C8B">
        <w:rPr>
          <w:rFonts w:hint="cs"/>
          <w:rtl/>
        </w:rPr>
        <w:t xml:space="preserve"> </w:t>
      </w:r>
      <w:r w:rsidR="00F20C8B" w:rsidRPr="00A74245">
        <w:rPr>
          <w:rtl/>
        </w:rPr>
        <w:t>اش بزنيد</w:t>
      </w:r>
      <w:r w:rsidR="00F20C8B">
        <w:rPr>
          <w:rFonts w:hint="cs"/>
          <w:rtl/>
        </w:rPr>
        <w:t xml:space="preserve"> </w:t>
      </w:r>
      <w:r w:rsidR="00F20C8B" w:rsidRPr="00A74245">
        <w:rPr>
          <w:rtl/>
        </w:rPr>
        <w:t>! »</w:t>
      </w:r>
    </w:p>
    <w:p w14:paraId="1CD1B621" w14:textId="2A1F8964" w:rsidR="00F20C8B" w:rsidRDefault="00F20C8B" w:rsidP="00271B45">
      <w:pPr>
        <w:pStyle w:val="body"/>
        <w:bidi/>
        <w:rPr>
          <w:rtl/>
        </w:rPr>
      </w:pPr>
      <w:r w:rsidRPr="00A74245">
        <w:rPr>
          <w:rtl/>
        </w:rPr>
        <w:t>رشته</w:t>
      </w:r>
      <w:r w:rsidR="00B429F8">
        <w:rPr>
          <w:rFonts w:hint="cs"/>
          <w:rtl/>
        </w:rPr>
        <w:t xml:space="preserve"> ی</w:t>
      </w:r>
      <w:r w:rsidRPr="00A74245">
        <w:rPr>
          <w:rtl/>
        </w:rPr>
        <w:t xml:space="preserve"> چر</w:t>
      </w:r>
      <w:r w:rsidRPr="00B429F8">
        <w:rPr>
          <w:rtl/>
        </w:rPr>
        <w:t>م</w:t>
      </w:r>
      <w:r w:rsidR="00B429F8">
        <w:rPr>
          <w:rFonts w:hint="cs"/>
          <w:rtl/>
        </w:rPr>
        <w:t xml:space="preserve"> </w:t>
      </w:r>
      <w:r w:rsidRPr="00B429F8">
        <w:rPr>
          <w:rtl/>
        </w:rPr>
        <w:t>باف</w:t>
      </w:r>
    </w:p>
    <w:p w14:paraId="3444D5E6" w14:textId="29851EB3" w:rsidR="00F20C8B" w:rsidRDefault="00136B52" w:rsidP="00F20C8B">
      <w:pPr>
        <w:pStyle w:val="body"/>
        <w:bidi/>
        <w:rPr>
          <w:rtl/>
        </w:rPr>
      </w:pPr>
      <w:r>
        <w:tab/>
      </w:r>
      <w:r w:rsidR="00F20C8B" w:rsidRPr="00A74245">
        <w:rPr>
          <w:rtl/>
        </w:rPr>
        <w:t>فرود آمد،</w:t>
      </w:r>
    </w:p>
    <w:p w14:paraId="4FCE9E16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>و ريسمان ِ بي انتهاي ِ سرخ</w:t>
      </w:r>
    </w:p>
    <w:p w14:paraId="4493A169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lastRenderedPageBreak/>
        <w:t xml:space="preserve">                               در طول ِ خويش      </w:t>
      </w:r>
    </w:p>
    <w:p w14:paraId="6EA416CD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از گروهي بزرگ </w:t>
      </w:r>
    </w:p>
    <w:p w14:paraId="280BB8A0" w14:textId="77777777" w:rsidR="00F20C8B" w:rsidRDefault="00FB190C" w:rsidP="00F20C8B">
      <w:pPr>
        <w:pStyle w:val="body"/>
        <w:bidi/>
        <w:rPr>
          <w:rtl/>
        </w:rPr>
      </w:pPr>
      <w:r w:rsidRPr="00A74245">
        <w:rPr>
          <w:rtl/>
        </w:rPr>
        <w:t xml:space="preserve">  بر گذشت</w:t>
      </w:r>
      <w:r w:rsidR="00F20C8B" w:rsidRPr="00A74245">
        <w:rPr>
          <w:rtl/>
        </w:rPr>
        <w:t xml:space="preserve"> .</w:t>
      </w:r>
    </w:p>
    <w:p w14:paraId="64B6993B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«شتاب </w:t>
      </w:r>
      <w:r>
        <w:rPr>
          <w:rtl/>
        </w:rPr>
        <w:t>ک</w:t>
      </w:r>
      <w:r w:rsidRPr="00A74245">
        <w:rPr>
          <w:rtl/>
        </w:rPr>
        <w:t xml:space="preserve">ن ناصري، شتاب </w:t>
      </w:r>
      <w:r>
        <w:rPr>
          <w:rtl/>
        </w:rPr>
        <w:t>کن</w:t>
      </w:r>
      <w:r w:rsidRPr="00A74245">
        <w:rPr>
          <w:rtl/>
        </w:rPr>
        <w:t>»</w:t>
      </w:r>
    </w:p>
    <w:p w14:paraId="4C2154BC" w14:textId="77777777" w:rsidR="00FB190C" w:rsidRDefault="00FB190C" w:rsidP="00A74245">
      <w:pPr>
        <w:pStyle w:val="body"/>
        <w:bidi/>
      </w:pPr>
    </w:p>
    <w:p w14:paraId="5391DAD4" w14:textId="77777777" w:rsidR="00136B52" w:rsidRDefault="00136B52" w:rsidP="00136B52">
      <w:pPr>
        <w:pStyle w:val="body"/>
        <w:bidi/>
        <w:rPr>
          <w:rtl/>
        </w:rPr>
      </w:pPr>
    </w:p>
    <w:p w14:paraId="35BC8425" w14:textId="5745E0AC" w:rsidR="00F20C8B" w:rsidRDefault="00136B52" w:rsidP="00F20C8B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1C263CBC" w14:textId="77777777" w:rsidR="00F20C8B" w:rsidRDefault="00F20C8B" w:rsidP="00F20C8B">
      <w:pPr>
        <w:pStyle w:val="body"/>
        <w:bidi/>
        <w:rPr>
          <w:rtl/>
        </w:rPr>
      </w:pPr>
    </w:p>
    <w:p w14:paraId="01F4C21B" w14:textId="77777777" w:rsidR="00F20C8B" w:rsidRDefault="00F20C8B" w:rsidP="00F20C8B">
      <w:pPr>
        <w:pStyle w:val="body"/>
        <w:bidi/>
        <w:rPr>
          <w:rtl/>
        </w:rPr>
      </w:pPr>
    </w:p>
    <w:p w14:paraId="25C73610" w14:textId="77777777" w:rsidR="00F20C8B" w:rsidRPr="00A74245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                             از صف غوغاي تماشاييان  </w:t>
      </w:r>
    </w:p>
    <w:p w14:paraId="6671DCC1" w14:textId="77777777" w:rsidR="00F20C8B" w:rsidRDefault="00F20C8B" w:rsidP="00F20C8B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A74245">
        <w:rPr>
          <w:rtl/>
        </w:rPr>
        <w:t>العارز</w:t>
      </w:r>
    </w:p>
    <w:p w14:paraId="392EB9E5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گام زنان راه خود را گرفت </w:t>
      </w:r>
    </w:p>
    <w:p w14:paraId="509E619A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>دست</w:t>
      </w:r>
      <w:r>
        <w:rPr>
          <w:rFonts w:hint="cs"/>
          <w:rtl/>
        </w:rPr>
        <w:t xml:space="preserve"> </w:t>
      </w:r>
      <w:r w:rsidRPr="00A74245">
        <w:rPr>
          <w:rtl/>
        </w:rPr>
        <w:t>ها</w:t>
      </w:r>
    </w:p>
    <w:p w14:paraId="671341DC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        در پس ِ پشت  </w:t>
      </w:r>
    </w:p>
    <w:p w14:paraId="68D28ADB" w14:textId="77777777" w:rsidR="00F20C8B" w:rsidRDefault="00F20C8B" w:rsidP="00F20C8B">
      <w:pPr>
        <w:pStyle w:val="body"/>
        <w:bidi/>
        <w:rPr>
          <w:rtl/>
        </w:rPr>
      </w:pPr>
      <w:r w:rsidRPr="00A74245">
        <w:rPr>
          <w:rtl/>
        </w:rPr>
        <w:t xml:space="preserve">                          به هم درافكنده</w:t>
      </w:r>
    </w:p>
    <w:p w14:paraId="7A7597FA" w14:textId="77777777" w:rsidR="00F20C8B" w:rsidRDefault="00FB190C" w:rsidP="00F20C8B">
      <w:pPr>
        <w:pStyle w:val="body"/>
        <w:bidi/>
        <w:rPr>
          <w:rtl/>
        </w:rPr>
      </w:pPr>
      <w:r w:rsidRPr="00A74245">
        <w:rPr>
          <w:rtl/>
        </w:rPr>
        <w:t xml:space="preserve">  « ـ مگر خود نمي خواست، ورنه مي</w:t>
      </w:r>
      <w:r w:rsidR="00F20C8B">
        <w:rPr>
          <w:rFonts w:hint="cs"/>
          <w:rtl/>
        </w:rPr>
        <w:t xml:space="preserve"> </w:t>
      </w:r>
      <w:r w:rsidR="00F20C8B" w:rsidRPr="00A74245">
        <w:rPr>
          <w:rtl/>
        </w:rPr>
        <w:t>توانست</w:t>
      </w:r>
      <w:r w:rsidR="00F20C8B">
        <w:rPr>
          <w:rFonts w:hint="cs"/>
          <w:rtl/>
        </w:rPr>
        <w:t xml:space="preserve"> </w:t>
      </w:r>
      <w:r w:rsidR="00F20C8B" w:rsidRPr="00A74245">
        <w:rPr>
          <w:rtl/>
        </w:rPr>
        <w:t xml:space="preserve">! </w:t>
      </w:r>
      <w:r w:rsidRPr="00A74245">
        <w:rPr>
          <w:rtl/>
        </w:rPr>
        <w:t>»</w:t>
      </w:r>
    </w:p>
    <w:p w14:paraId="0C543973" w14:textId="77777777" w:rsidR="00E14E87" w:rsidRDefault="00FB190C" w:rsidP="00E14E87">
      <w:pPr>
        <w:pStyle w:val="body"/>
        <w:bidi/>
        <w:rPr>
          <w:rtl/>
        </w:rPr>
      </w:pPr>
      <w:r w:rsidRPr="00A74245">
        <w:rPr>
          <w:rtl/>
        </w:rPr>
        <w:t xml:space="preserve">    </w:t>
      </w:r>
      <w:r w:rsidR="00F20C8B" w:rsidRPr="00F20C8B">
        <w:rPr>
          <w:rtl/>
        </w:rPr>
        <w:t xml:space="preserve"> </w:t>
      </w:r>
      <w:r w:rsidR="00F20C8B" w:rsidRPr="00A74245">
        <w:rPr>
          <w:rtl/>
        </w:rPr>
        <w:t>و جانش را ار آزار ِ گران ِ ديني گزنده</w:t>
      </w:r>
    </w:p>
    <w:p w14:paraId="162CAC59" w14:textId="77777777" w:rsidR="00E14E87" w:rsidRDefault="00E14E87" w:rsidP="00E14E87">
      <w:pPr>
        <w:pStyle w:val="body"/>
        <w:bidi/>
        <w:rPr>
          <w:rtl/>
        </w:rPr>
      </w:pPr>
      <w:r w:rsidRPr="00A74245">
        <w:rPr>
          <w:rtl/>
        </w:rPr>
        <w:t>آزاد يافت :</w:t>
      </w:r>
    </w:p>
    <w:p w14:paraId="4ADC9551" w14:textId="77777777" w:rsidR="00E14E87" w:rsidRDefault="00E14E87" w:rsidP="00E14E87">
      <w:pPr>
        <w:pStyle w:val="body"/>
        <w:bidi/>
      </w:pPr>
    </w:p>
    <w:p w14:paraId="7193F102" w14:textId="77777777" w:rsidR="00136B52" w:rsidRDefault="00136B52" w:rsidP="00136B52">
      <w:pPr>
        <w:pStyle w:val="body"/>
        <w:bidi/>
        <w:rPr>
          <w:rtl/>
        </w:rPr>
      </w:pPr>
    </w:p>
    <w:p w14:paraId="0B592D1B" w14:textId="2EC90A11" w:rsidR="00E14E87" w:rsidRDefault="00136B52" w:rsidP="00E14E87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77240EC4" w14:textId="77777777" w:rsidR="00E14E87" w:rsidRPr="00136B52" w:rsidRDefault="00E14E87" w:rsidP="00E14E87">
      <w:pPr>
        <w:pStyle w:val="body"/>
        <w:bidi/>
        <w:rPr>
          <w:rtl/>
        </w:rPr>
      </w:pPr>
    </w:p>
    <w:p w14:paraId="3D576A9E" w14:textId="77777777" w:rsidR="00E14E87" w:rsidRPr="00136B52" w:rsidRDefault="00E14E87" w:rsidP="00E14E87">
      <w:pPr>
        <w:pStyle w:val="body"/>
        <w:bidi/>
        <w:rPr>
          <w:rtl/>
        </w:rPr>
      </w:pPr>
    </w:p>
    <w:p w14:paraId="5DA1FB26" w14:textId="77777777" w:rsidR="00E14E87" w:rsidRDefault="00E14E87" w:rsidP="00E14E87">
      <w:pPr>
        <w:pStyle w:val="body"/>
        <w:bidi/>
        <w:rPr>
          <w:rtl/>
        </w:rPr>
      </w:pPr>
      <w:r w:rsidRPr="00A74245">
        <w:rPr>
          <w:rtl/>
        </w:rPr>
        <w:t xml:space="preserve">آسمان </w:t>
      </w:r>
      <w:r>
        <w:rPr>
          <w:rtl/>
        </w:rPr>
        <w:t>ک</w:t>
      </w:r>
      <w:r w:rsidRPr="00A74245">
        <w:rPr>
          <w:rtl/>
        </w:rPr>
        <w:t>وتاه</w:t>
      </w:r>
    </w:p>
    <w:p w14:paraId="2A2CD326" w14:textId="77777777" w:rsidR="00E14E87" w:rsidRPr="00A74245" w:rsidRDefault="00E14E87" w:rsidP="00E14E87">
      <w:pPr>
        <w:pStyle w:val="body"/>
        <w:bidi/>
        <w:rPr>
          <w:rtl/>
        </w:rPr>
      </w:pPr>
      <w:r w:rsidRPr="00A74245">
        <w:rPr>
          <w:rtl/>
        </w:rPr>
        <w:t xml:space="preserve">                 به سنگيني   </w:t>
      </w:r>
    </w:p>
    <w:p w14:paraId="14AD1354" w14:textId="77777777" w:rsidR="00D97F01" w:rsidRDefault="00FB190C" w:rsidP="00E14E87">
      <w:pPr>
        <w:pStyle w:val="body"/>
        <w:bidi/>
        <w:rPr>
          <w:rtl/>
        </w:rPr>
      </w:pPr>
      <w:r w:rsidRPr="00A74245">
        <w:rPr>
          <w:rtl/>
        </w:rPr>
        <w:t>بر آواز ِ رو در خاموشي ِ رحم</w:t>
      </w:r>
    </w:p>
    <w:p w14:paraId="4ECB2BAC" w14:textId="77777777" w:rsidR="00E14E87" w:rsidRDefault="00E14E87" w:rsidP="00D97F01">
      <w:pPr>
        <w:pStyle w:val="body"/>
        <w:bidi/>
        <w:rPr>
          <w:rtl/>
        </w:rPr>
      </w:pPr>
      <w:r w:rsidRPr="00A74245">
        <w:rPr>
          <w:rtl/>
        </w:rPr>
        <w:t xml:space="preserve">                                  فرو افتاد</w:t>
      </w:r>
      <w:r>
        <w:rPr>
          <w:rFonts w:hint="cs"/>
          <w:rtl/>
        </w:rPr>
        <w:t>.</w:t>
      </w:r>
    </w:p>
    <w:p w14:paraId="63573B20" w14:textId="77777777" w:rsidR="00E14E87" w:rsidRDefault="00E14E87" w:rsidP="00E14E87">
      <w:pPr>
        <w:pStyle w:val="body"/>
        <w:bidi/>
        <w:rPr>
          <w:rtl/>
        </w:rPr>
      </w:pPr>
      <w:r>
        <w:rPr>
          <w:rtl/>
        </w:rPr>
        <w:t xml:space="preserve">  سوگواران</w:t>
      </w:r>
    </w:p>
    <w:p w14:paraId="24842C12" w14:textId="6E2C98D6" w:rsidR="00E14E87" w:rsidRDefault="00E14E87" w:rsidP="00E14E87">
      <w:pPr>
        <w:pStyle w:val="body"/>
        <w:bidi/>
        <w:rPr>
          <w:rtl/>
        </w:rPr>
      </w:pPr>
      <w:r w:rsidRPr="00A74245">
        <w:rPr>
          <w:rtl/>
        </w:rPr>
        <w:t>به خاك</w:t>
      </w:r>
      <w:r>
        <w:rPr>
          <w:rFonts w:hint="cs"/>
          <w:rtl/>
        </w:rPr>
        <w:t xml:space="preserve"> </w:t>
      </w:r>
      <w:r w:rsidRPr="00A74245">
        <w:rPr>
          <w:rtl/>
        </w:rPr>
        <w:t>پشته بر شدند</w:t>
      </w:r>
      <w:r w:rsidR="00271B45">
        <w:rPr>
          <w:rtl/>
        </w:rPr>
        <w:t>.</w:t>
      </w:r>
    </w:p>
    <w:p w14:paraId="7D9B6229" w14:textId="77777777" w:rsidR="00E14E87" w:rsidRDefault="00E14E87" w:rsidP="00E14E87">
      <w:pPr>
        <w:pStyle w:val="body"/>
        <w:bidi/>
        <w:rPr>
          <w:rtl/>
        </w:rPr>
      </w:pPr>
      <w:r w:rsidRPr="00A74245">
        <w:rPr>
          <w:rtl/>
        </w:rPr>
        <w:t>و خورشيد و ماه</w:t>
      </w:r>
    </w:p>
    <w:p w14:paraId="4D11C4DE" w14:textId="77777777" w:rsidR="00FB190C" w:rsidRPr="00A74245" w:rsidRDefault="00FB190C" w:rsidP="00E14E87">
      <w:pPr>
        <w:pStyle w:val="body"/>
        <w:bidi/>
        <w:rPr>
          <w:rtl/>
        </w:rPr>
      </w:pPr>
      <w:r w:rsidRPr="00A74245">
        <w:rPr>
          <w:rtl/>
        </w:rPr>
        <w:t xml:space="preserve">  </w:t>
      </w:r>
      <w:r w:rsidR="00E14E87" w:rsidRPr="00A74245">
        <w:rPr>
          <w:rtl/>
        </w:rPr>
        <w:t>به</w:t>
      </w:r>
      <w:r w:rsidRPr="00A74245">
        <w:rPr>
          <w:rtl/>
        </w:rPr>
        <w:t xml:space="preserve"> هم    </w:t>
      </w:r>
      <w:bookmarkStart w:id="0" w:name="_GoBack"/>
      <w:bookmarkEnd w:id="0"/>
      <w:r w:rsidRPr="00A74245">
        <w:rPr>
          <w:rtl/>
        </w:rPr>
        <w:br w:type="page"/>
      </w:r>
    </w:p>
    <w:p w14:paraId="75B52885" w14:textId="3545AEC8" w:rsidR="00FB190C" w:rsidRDefault="00E14E87" w:rsidP="00F9274F">
      <w:pPr>
        <w:pStyle w:val="body"/>
        <w:bidi/>
      </w:pPr>
      <w:r>
        <w:rPr>
          <w:rFonts w:hint="cs"/>
          <w:rtl/>
        </w:rPr>
        <w:lastRenderedPageBreak/>
        <w:tab/>
      </w:r>
      <w:r w:rsidRPr="00A74245">
        <w:rPr>
          <w:rtl/>
        </w:rPr>
        <w:t>بر آمد</w:t>
      </w:r>
      <w:r w:rsidR="00B429F8">
        <w:rPr>
          <w:rFonts w:hint="cs"/>
          <w:rtl/>
        </w:rPr>
        <w:t>.</w:t>
      </w:r>
    </w:p>
    <w:sectPr w:rsidR="00FB1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77"/>
    <w:rsid w:val="00136B52"/>
    <w:rsid w:val="00271B45"/>
    <w:rsid w:val="00286B91"/>
    <w:rsid w:val="00550C99"/>
    <w:rsid w:val="00621077"/>
    <w:rsid w:val="00677319"/>
    <w:rsid w:val="007E1AEE"/>
    <w:rsid w:val="00A74245"/>
    <w:rsid w:val="00B429F8"/>
    <w:rsid w:val="00D10AA6"/>
    <w:rsid w:val="00D97F01"/>
    <w:rsid w:val="00DB571A"/>
    <w:rsid w:val="00E14E87"/>
    <w:rsid w:val="00F20C8B"/>
    <w:rsid w:val="00F9274F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70DC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9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9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9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9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190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FB19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19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190C"/>
    <w:pPr>
      <w:bidi/>
    </w:pPr>
  </w:style>
  <w:style w:type="paragraph" w:customStyle="1" w:styleId="num">
    <w:name w:val="num"/>
    <w:basedOn w:val="poem"/>
    <w:qFormat/>
    <w:rsid w:val="00FB190C"/>
    <w:pPr>
      <w:spacing w:before="240"/>
    </w:pPr>
  </w:style>
  <w:style w:type="paragraph" w:customStyle="1" w:styleId="body">
    <w:name w:val="body"/>
    <w:basedOn w:val="Normal"/>
    <w:qFormat/>
    <w:rsid w:val="00FB190C"/>
    <w:rPr>
      <w:color w:val="000000"/>
    </w:rPr>
  </w:style>
  <w:style w:type="paragraph" w:customStyle="1" w:styleId="when">
    <w:name w:val="when"/>
    <w:basedOn w:val="who"/>
    <w:next w:val="where"/>
    <w:qFormat/>
    <w:rsid w:val="00FB190C"/>
    <w:pPr>
      <w:spacing w:before="360"/>
    </w:pPr>
  </w:style>
  <w:style w:type="paragraph" w:customStyle="1" w:styleId="where">
    <w:name w:val="where"/>
    <w:basedOn w:val="when"/>
    <w:next w:val="NoSpacing"/>
    <w:qFormat/>
    <w:rsid w:val="00FB190C"/>
    <w:pPr>
      <w:spacing w:before="0"/>
    </w:pPr>
  </w:style>
  <w:style w:type="paragraph" w:styleId="NoSpacing">
    <w:name w:val="No Spacing"/>
    <w:uiPriority w:val="1"/>
    <w:qFormat/>
    <w:rsid w:val="00FB19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19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19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9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9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9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19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9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190C"/>
    <w:rPr>
      <w:b/>
      <w:bCs/>
    </w:rPr>
  </w:style>
  <w:style w:type="character" w:styleId="Emphasis">
    <w:name w:val="Emphasis"/>
    <w:uiPriority w:val="20"/>
    <w:qFormat/>
    <w:rsid w:val="00FB190C"/>
    <w:rPr>
      <w:i/>
      <w:iCs/>
    </w:rPr>
  </w:style>
  <w:style w:type="paragraph" w:styleId="ListParagraph">
    <w:name w:val="List Paragraph"/>
    <w:basedOn w:val="Normal"/>
    <w:uiPriority w:val="34"/>
    <w:qFormat/>
    <w:rsid w:val="00FB19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19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19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19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19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19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19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19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90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9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9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9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9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190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FB19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19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190C"/>
    <w:pPr>
      <w:bidi/>
    </w:pPr>
  </w:style>
  <w:style w:type="paragraph" w:customStyle="1" w:styleId="num">
    <w:name w:val="num"/>
    <w:basedOn w:val="poem"/>
    <w:qFormat/>
    <w:rsid w:val="00FB190C"/>
    <w:pPr>
      <w:spacing w:before="240"/>
    </w:pPr>
  </w:style>
  <w:style w:type="paragraph" w:customStyle="1" w:styleId="body">
    <w:name w:val="body"/>
    <w:basedOn w:val="Normal"/>
    <w:qFormat/>
    <w:rsid w:val="00FB190C"/>
    <w:rPr>
      <w:color w:val="000000"/>
    </w:rPr>
  </w:style>
  <w:style w:type="paragraph" w:customStyle="1" w:styleId="when">
    <w:name w:val="when"/>
    <w:basedOn w:val="who"/>
    <w:next w:val="where"/>
    <w:qFormat/>
    <w:rsid w:val="00FB190C"/>
    <w:pPr>
      <w:spacing w:before="360"/>
    </w:pPr>
  </w:style>
  <w:style w:type="paragraph" w:customStyle="1" w:styleId="where">
    <w:name w:val="where"/>
    <w:basedOn w:val="when"/>
    <w:next w:val="NoSpacing"/>
    <w:qFormat/>
    <w:rsid w:val="00FB190C"/>
    <w:pPr>
      <w:spacing w:before="0"/>
    </w:pPr>
  </w:style>
  <w:style w:type="paragraph" w:styleId="NoSpacing">
    <w:name w:val="No Spacing"/>
    <w:uiPriority w:val="1"/>
    <w:qFormat/>
    <w:rsid w:val="00FB19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19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19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9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9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9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9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9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9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9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19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9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190C"/>
    <w:rPr>
      <w:b/>
      <w:bCs/>
    </w:rPr>
  </w:style>
  <w:style w:type="character" w:styleId="Emphasis">
    <w:name w:val="Emphasis"/>
    <w:uiPriority w:val="20"/>
    <w:qFormat/>
    <w:rsid w:val="00FB190C"/>
    <w:rPr>
      <w:i/>
      <w:iCs/>
    </w:rPr>
  </w:style>
  <w:style w:type="paragraph" w:styleId="ListParagraph">
    <w:name w:val="List Paragraph"/>
    <w:basedOn w:val="Normal"/>
    <w:uiPriority w:val="34"/>
    <w:qFormat/>
    <w:rsid w:val="00FB19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19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19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19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19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19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19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19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9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3</cp:revision>
  <dcterms:created xsi:type="dcterms:W3CDTF">2010-04-15T16:14:00Z</dcterms:created>
  <dcterms:modified xsi:type="dcterms:W3CDTF">2010-04-15T20:55:00Z</dcterms:modified>
</cp:coreProperties>
</file>