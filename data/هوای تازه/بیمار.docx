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27BE8" w14:textId="77777777" w:rsidR="00275196" w:rsidRDefault="003F217E" w:rsidP="00834A9A">
      <w:pPr>
        <w:pStyle w:val="poem"/>
        <w:rPr>
          <w:rFonts w:hint="cs"/>
          <w:rtl/>
        </w:rPr>
      </w:pPr>
      <w:r w:rsidRPr="00834A9A">
        <w:rPr>
          <w:rFonts w:hint="cs"/>
          <w:rtl/>
        </w:rPr>
        <w:t>بيمار</w:t>
      </w:r>
    </w:p>
    <w:p w14:paraId="459867C3" w14:textId="77777777" w:rsidR="00834A9A" w:rsidRDefault="00834A9A" w:rsidP="00834A9A">
      <w:pPr>
        <w:pStyle w:val="who"/>
        <w:bidi/>
        <w:rPr>
          <w:rFonts w:hint="cs"/>
          <w:rtl/>
        </w:rPr>
      </w:pPr>
    </w:p>
    <w:p w14:paraId="02D16B67" w14:textId="77777777" w:rsidR="00834A9A" w:rsidRPr="00834A9A" w:rsidRDefault="00834A9A" w:rsidP="00834A9A">
      <w:pPr>
        <w:pStyle w:val="why"/>
        <w:rPr>
          <w:rtl/>
        </w:rPr>
      </w:pPr>
    </w:p>
    <w:p w14:paraId="499B33F7" w14:textId="77777777" w:rsidR="00F32015" w:rsidRDefault="00F32015" w:rsidP="00834A9A">
      <w:pPr>
        <w:pStyle w:val="num"/>
        <w:rPr>
          <w:rFonts w:hint="cs"/>
          <w:rtl/>
        </w:rPr>
      </w:pPr>
    </w:p>
    <w:p w14:paraId="28D64E5B" w14:textId="77777777" w:rsidR="00834A9A" w:rsidRPr="00F32015" w:rsidRDefault="00834A9A" w:rsidP="00834A9A">
      <w:pPr>
        <w:pStyle w:val="subname"/>
      </w:pPr>
    </w:p>
    <w:p w14:paraId="40182F86" w14:textId="6E577552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بر سرِ اين ماسه‌ها دراز زمان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>‌ست</w:t>
      </w:r>
    </w:p>
    <w:p w14:paraId="7AE40304" w14:textId="1458EDDD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کشت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فرسوده‌ي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خموش نشسته‌ست</w:t>
      </w:r>
    </w:p>
    <w:p w14:paraId="1854A5DE" w14:textId="77777777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ليک نه فرسوده آنچنان که دگر هيچ</w:t>
      </w:r>
    </w:p>
    <w:p w14:paraId="026C0168" w14:textId="587BF329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چشمِ اميد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به سو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آن نتوان بست.</w:t>
      </w:r>
    </w:p>
    <w:p w14:paraId="047E9866" w14:textId="77777777" w:rsidR="00275196" w:rsidRPr="00F32015" w:rsidRDefault="003F217E" w:rsidP="00834A9A">
      <w:pPr>
        <w:pStyle w:val="body"/>
        <w:bidi/>
        <w:rPr>
          <w:rtl/>
        </w:rPr>
      </w:pPr>
      <w:r w:rsidRPr="00F32015">
        <w:t> </w:t>
      </w:r>
    </w:p>
    <w:p w14:paraId="07A93B94" w14:textId="77777777" w:rsidR="00275196" w:rsidRPr="00F32015" w:rsidRDefault="003F217E" w:rsidP="00834A9A">
      <w:pPr>
        <w:pStyle w:val="body"/>
        <w:bidi/>
        <w:rPr>
          <w:rtl/>
        </w:rPr>
      </w:pPr>
      <w:r w:rsidRPr="00F32015">
        <w:t> </w:t>
      </w:r>
    </w:p>
    <w:p w14:paraId="025F61ED" w14:textId="4A9965A3" w:rsidR="00275196" w:rsidRPr="00F32015" w:rsidRDefault="003F217E" w:rsidP="00834A9A">
      <w:pPr>
        <w:pStyle w:val="body"/>
        <w:bidi/>
        <w:rPr>
          <w:rtl/>
        </w:rPr>
      </w:pPr>
      <w:r w:rsidRPr="00F32015">
        <w:t> </w:t>
      </w:r>
      <w:r w:rsidRPr="00F32015">
        <w:rPr>
          <w:rFonts w:hint="cs"/>
          <w:rtl/>
          <w:lang w:bidi="fa-IR"/>
        </w:rPr>
        <w:t>حوصله کردم بس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>، که ماه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>‌گيران</w:t>
      </w:r>
    </w:p>
    <w:p w14:paraId="203C5FB0" w14:textId="4F4E01B3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آيند از راه سو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کشت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معيوب؛</w:t>
      </w:r>
    </w:p>
    <w:p w14:paraId="472FB920" w14:textId="745AEF7E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پُتک ببينم که م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>‌فشارد با ميخ</w:t>
      </w:r>
    </w:p>
    <w:p w14:paraId="0CDDE542" w14:textId="7E8FFD60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ارّه ببينم که م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>‌سرايد با چوب.</w:t>
      </w:r>
    </w:p>
    <w:p w14:paraId="37B0C648" w14:textId="77777777" w:rsidR="00275196" w:rsidRPr="00F32015" w:rsidRDefault="003F217E" w:rsidP="00834A9A">
      <w:pPr>
        <w:pStyle w:val="body"/>
        <w:bidi/>
        <w:rPr>
          <w:rtl/>
        </w:rPr>
      </w:pPr>
      <w:r w:rsidRPr="00F32015">
        <w:t> </w:t>
      </w:r>
    </w:p>
    <w:p w14:paraId="13B37F91" w14:textId="7551C403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مانده به اميد و انتظار که روز</w:t>
      </w:r>
      <w:r w:rsidR="002D12BD" w:rsidRPr="00F32015">
        <w:rPr>
          <w:rFonts w:hint="cs"/>
          <w:rtl/>
          <w:lang w:bidi="fa-IR"/>
        </w:rPr>
        <w:t>ي</w:t>
      </w:r>
    </w:p>
    <w:p w14:paraId="6831951F" w14:textId="77777777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اين به شن‌افتاده را بر آب ببينم ــ</w:t>
      </w:r>
    </w:p>
    <w:p w14:paraId="5132AFFC" w14:textId="3DD3D629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شاد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بينم به رو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ساحلِ آباد</w:t>
      </w:r>
    </w:p>
    <w:p w14:paraId="20963BB4" w14:textId="77777777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وين زغم‌آباد را خراب ببينم.</w:t>
      </w:r>
    </w:p>
    <w:p w14:paraId="3E7D241C" w14:textId="77777777" w:rsidR="00275196" w:rsidRPr="00F32015" w:rsidRDefault="003F217E" w:rsidP="00834A9A">
      <w:pPr>
        <w:pStyle w:val="body"/>
        <w:bidi/>
        <w:rPr>
          <w:rtl/>
        </w:rPr>
      </w:pPr>
      <w:r w:rsidRPr="00F32015">
        <w:t> </w:t>
      </w:r>
    </w:p>
    <w:p w14:paraId="61DF1718" w14:textId="77777777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پاره ببينم سکوتِ مرگ به ساحل</w:t>
      </w:r>
    </w:p>
    <w:p w14:paraId="4685D427" w14:textId="77777777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کآمده با خشّ و خِشِّ موجِ شتابان</w:t>
      </w:r>
    </w:p>
    <w:p w14:paraId="1728AD3E" w14:textId="5A094D04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هم‌نفس و، زيرِ کومه‌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منِ بيمار</w:t>
      </w:r>
    </w:p>
    <w:p w14:paraId="0E8AEB88" w14:textId="308BE7EA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قصه‌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نابود م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>‌سرايد با آن...</w:t>
      </w:r>
    </w:p>
    <w:p w14:paraId="027A893E" w14:textId="77777777" w:rsidR="00275196" w:rsidRPr="00F32015" w:rsidRDefault="003F217E" w:rsidP="00834A9A">
      <w:pPr>
        <w:pStyle w:val="body"/>
        <w:bidi/>
        <w:rPr>
          <w:rtl/>
        </w:rPr>
      </w:pPr>
      <w:r w:rsidRPr="00F32015">
        <w:t> </w:t>
      </w:r>
    </w:p>
    <w:p w14:paraId="31EFB1EB" w14:textId="77777777" w:rsidR="00275196" w:rsidRPr="00F32015" w:rsidRDefault="003F217E" w:rsidP="00834A9A">
      <w:pPr>
        <w:pStyle w:val="body"/>
        <w:bidi/>
        <w:rPr>
          <w:rtl/>
        </w:rPr>
      </w:pPr>
      <w:r w:rsidRPr="00F32015">
        <w:rPr>
          <w:rFonts w:ascii="Times New Roman" w:hAnsi="Times New Roman" w:cs="Times New Roman"/>
        </w:rPr>
        <w:t>□</w:t>
      </w:r>
    </w:p>
    <w:p w14:paraId="53894629" w14:textId="77777777" w:rsidR="00275196" w:rsidRPr="00F32015" w:rsidRDefault="003F217E" w:rsidP="00834A9A">
      <w:pPr>
        <w:pStyle w:val="body"/>
        <w:bidi/>
        <w:rPr>
          <w:rtl/>
        </w:rPr>
      </w:pPr>
      <w:r w:rsidRPr="00F32015">
        <w:t> </w:t>
      </w:r>
    </w:p>
    <w:p w14:paraId="54556FCE" w14:textId="36DF55A1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پنجره را باز م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>‌کنم سو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دريا</w:t>
      </w:r>
    </w:p>
    <w:p w14:paraId="6CAF14AA" w14:textId="77777777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هر سحر از شوق، تا ببينم هستند؟</w:t>
      </w:r>
    </w:p>
    <w:p w14:paraId="13B8AE01" w14:textId="77777777" w:rsidR="00275196" w:rsidRPr="00F32015" w:rsidRDefault="003F217E" w:rsidP="00834A9A">
      <w:pPr>
        <w:pStyle w:val="body"/>
        <w:bidi/>
        <w:rPr>
          <w:rtl/>
        </w:rPr>
      </w:pPr>
      <w:r w:rsidRPr="00F32015">
        <w:t> </w:t>
      </w:r>
    </w:p>
    <w:p w14:paraId="2EF81396" w14:textId="54143476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مرغ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پَر م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>‌کشد ز صخره هراسان.</w:t>
      </w:r>
    </w:p>
    <w:p w14:paraId="7E14364F" w14:textId="77777777" w:rsidR="00275196" w:rsidRPr="00F32015" w:rsidRDefault="003F217E" w:rsidP="00834A9A">
      <w:pPr>
        <w:pStyle w:val="body"/>
        <w:bidi/>
        <w:rPr>
          <w:rtl/>
        </w:rPr>
      </w:pPr>
      <w:r w:rsidRPr="00F32015">
        <w:t> </w:t>
      </w:r>
    </w:p>
    <w:p w14:paraId="68746637" w14:textId="77777777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چلّه نشسته قُرُق به ساحل اگر چند،</w:t>
      </w:r>
    </w:p>
    <w:p w14:paraId="54822D03" w14:textId="39599A49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با دلِ بيمارِ من عجيب اميد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>‌ست:</w:t>
      </w:r>
    </w:p>
    <w:p w14:paraId="2105AE8C" w14:textId="77777777" w:rsidR="00275196" w:rsidRPr="00F32015" w:rsidRDefault="003F217E" w:rsidP="00834A9A">
      <w:pPr>
        <w:pStyle w:val="body"/>
        <w:bidi/>
        <w:rPr>
          <w:rtl/>
        </w:rPr>
      </w:pPr>
      <w:r w:rsidRPr="00F32015">
        <w:t> </w:t>
      </w:r>
    </w:p>
    <w:p w14:paraId="7205FE42" w14:textId="0F4B2126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از قُرُقِ هوشيار و موجِ تکاپو</w:t>
      </w:r>
      <w:r w:rsidR="002D12BD" w:rsidRPr="00F32015">
        <w:rPr>
          <w:rFonts w:hint="cs"/>
          <w:rtl/>
          <w:lang w:bidi="fa-IR"/>
        </w:rPr>
        <w:t>ي</w:t>
      </w:r>
    </w:p>
    <w:p w14:paraId="6AF81C2A" w14:textId="446332B9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بر دو لبش پوزخنده‌ي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>‌ست ظفرمند،</w:t>
      </w:r>
    </w:p>
    <w:p w14:paraId="4B5D7091" w14:textId="0671176B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وز سمجِ اين قُرُق نم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>‌رود از رو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>!</w:t>
      </w:r>
    </w:p>
    <w:p w14:paraId="5AB44783" w14:textId="77777777" w:rsidR="00275196" w:rsidRPr="00F32015" w:rsidRDefault="003F217E" w:rsidP="00834A9A">
      <w:pPr>
        <w:pStyle w:val="body"/>
        <w:bidi/>
        <w:rPr>
          <w:rtl/>
        </w:rPr>
      </w:pPr>
      <w:r w:rsidRPr="00F32015">
        <w:t> </w:t>
      </w:r>
    </w:p>
    <w:p w14:paraId="51284874" w14:textId="77777777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کرده چنانم اميدوار که دانم</w:t>
      </w:r>
    </w:p>
    <w:p w14:paraId="11705825" w14:textId="35133D51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روز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ازين پنجره نسيمکِ در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>ا</w:t>
      </w:r>
    </w:p>
    <w:p w14:paraId="1DF23A4B" w14:textId="0C7DC923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کلبه‌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چوبينِ من بياکنَد از بانگ</w:t>
      </w:r>
    </w:p>
    <w:p w14:paraId="70B30138" w14:textId="77777777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با تنِ بيمار برجهانَدَم از جا.</w:t>
      </w:r>
    </w:p>
    <w:p w14:paraId="1E42C778" w14:textId="77777777" w:rsidR="00275196" w:rsidRPr="00F32015" w:rsidRDefault="003F217E" w:rsidP="00834A9A">
      <w:pPr>
        <w:pStyle w:val="body"/>
        <w:bidi/>
        <w:rPr>
          <w:rtl/>
        </w:rPr>
      </w:pPr>
      <w:r w:rsidRPr="00F32015">
        <w:t> </w:t>
      </w:r>
    </w:p>
    <w:p w14:paraId="02EAFF52" w14:textId="77777777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خم شوم از اين دريچه شسته ز باران</w:t>
      </w:r>
    </w:p>
    <w:p w14:paraId="0C518D29" w14:textId="0D83F4B9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قطره‌ي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آويزَدَم به مژه ز شاد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>:</w:t>
      </w:r>
    </w:p>
    <w:p w14:paraId="2FA1235B" w14:textId="0C2420AE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بينم صيادها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بحرِ خزر را</w:t>
      </w:r>
    </w:p>
    <w:p w14:paraId="53D63323" w14:textId="6AE6F0F2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گرم به تعميرِ عيبِ کشت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باد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>.</w:t>
      </w:r>
    </w:p>
    <w:p w14:paraId="5B74B58B" w14:textId="77777777" w:rsidR="00275196" w:rsidRPr="00F32015" w:rsidRDefault="003F217E" w:rsidP="00834A9A">
      <w:pPr>
        <w:pStyle w:val="body"/>
        <w:bidi/>
        <w:rPr>
          <w:rtl/>
        </w:rPr>
      </w:pPr>
      <w:r w:rsidRPr="00F32015">
        <w:t> </w:t>
      </w:r>
    </w:p>
    <w:p w14:paraId="27658657" w14:textId="77777777" w:rsidR="00275196" w:rsidRPr="00F32015" w:rsidRDefault="003F217E" w:rsidP="00834A9A">
      <w:pPr>
        <w:pStyle w:val="body"/>
        <w:bidi/>
        <w:rPr>
          <w:rtl/>
        </w:rPr>
      </w:pPr>
      <w:r w:rsidRPr="00F32015">
        <w:rPr>
          <w:rFonts w:ascii="Times New Roman" w:hAnsi="Times New Roman" w:cs="Times New Roman"/>
        </w:rPr>
        <w:t>□</w:t>
      </w:r>
    </w:p>
    <w:p w14:paraId="7CDF8035" w14:textId="77777777" w:rsidR="00275196" w:rsidRPr="00F32015" w:rsidRDefault="003F217E" w:rsidP="00834A9A">
      <w:pPr>
        <w:pStyle w:val="body"/>
        <w:bidi/>
        <w:rPr>
          <w:rtl/>
        </w:rPr>
      </w:pPr>
      <w:r w:rsidRPr="00F32015">
        <w:t> </w:t>
      </w:r>
    </w:p>
    <w:p w14:paraId="254671D5" w14:textId="45952E11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نعره ز دل برکشم ز شاد</w:t>
      </w:r>
      <w:r w:rsidR="002D12BD" w:rsidRPr="00F32015">
        <w:rPr>
          <w:rFonts w:hint="cs"/>
          <w:rtl/>
          <w:lang w:bidi="fa-IR"/>
        </w:rPr>
        <w:t>ي</w:t>
      </w:r>
      <w:r w:rsidRPr="00F32015">
        <w:rPr>
          <w:rFonts w:hint="cs"/>
          <w:rtl/>
          <w:lang w:bidi="fa-IR"/>
        </w:rPr>
        <w:t xml:space="preserve"> بسيار</w:t>
      </w:r>
    </w:p>
    <w:p w14:paraId="1A89C688" w14:textId="77777777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پنجره برهم زنم ز خودشده، مفتون.</w:t>
      </w:r>
    </w:p>
    <w:p w14:paraId="32921431" w14:textId="4F1A400C" w:rsidR="00275196" w:rsidRPr="00F32015" w:rsidRDefault="003F217E" w:rsidP="00834A9A">
      <w:pPr>
        <w:pStyle w:val="body"/>
        <w:bidi/>
        <w:rPr>
          <w:rtl/>
          <w:lang w:bidi="fa-IR"/>
        </w:rPr>
      </w:pPr>
      <w:r w:rsidRPr="00F32015">
        <w:rPr>
          <w:rFonts w:hint="cs"/>
          <w:rtl/>
          <w:lang w:bidi="fa-IR"/>
        </w:rPr>
        <w:t>کفش نجويم دگر، برهنه‌سروپا</w:t>
      </w:r>
      <w:r w:rsidR="002D12BD" w:rsidRPr="00F32015">
        <w:rPr>
          <w:rFonts w:hint="cs"/>
          <w:rtl/>
          <w:lang w:bidi="fa-IR"/>
        </w:rPr>
        <w:t>ي</w:t>
      </w:r>
    </w:p>
    <w:p w14:paraId="291D6BE7" w14:textId="77777777" w:rsidR="00275196" w:rsidRPr="00F32015" w:rsidRDefault="003F217E" w:rsidP="00834A9A">
      <w:pPr>
        <w:pStyle w:val="body"/>
        <w:bidi/>
        <w:rPr>
          <w:rFonts w:hint="cs"/>
          <w:rtl/>
          <w:lang w:bidi="fa-IR"/>
        </w:rPr>
      </w:pPr>
      <w:r w:rsidRPr="00F32015">
        <w:rPr>
          <w:rFonts w:hint="cs"/>
          <w:rtl/>
          <w:lang w:bidi="fa-IR"/>
        </w:rPr>
        <w:t>جَست زنم از ميانِ کلبه به بيرون!</w:t>
      </w:r>
    </w:p>
    <w:p w14:paraId="576A38DA" w14:textId="33814B81" w:rsidR="00275196" w:rsidRDefault="003F217E" w:rsidP="00834A9A">
      <w:pPr>
        <w:pStyle w:val="when"/>
        <w:bidi/>
        <w:rPr>
          <w:rFonts w:hint="cs"/>
          <w:color w:val="000000"/>
          <w:rtl/>
        </w:rPr>
      </w:pPr>
      <w:r w:rsidRPr="00F32015">
        <w:t> </w:t>
      </w:r>
      <w:r w:rsidRPr="00F32015">
        <w:rPr>
          <w:rFonts w:hint="cs"/>
          <w:color w:val="000000"/>
          <w:rtl/>
        </w:rPr>
        <w:t>۱۳۲۹</w:t>
      </w:r>
    </w:p>
    <w:p w14:paraId="14DD5798" w14:textId="77777777" w:rsidR="00834A9A" w:rsidRPr="00834A9A" w:rsidRDefault="00834A9A" w:rsidP="00834A9A">
      <w:pPr>
        <w:pStyle w:val="where"/>
        <w:bidi/>
        <w:rPr>
          <w:rtl/>
        </w:rPr>
      </w:pPr>
      <w:bookmarkStart w:id="0" w:name="_GoBack"/>
      <w:bookmarkEnd w:id="0"/>
    </w:p>
    <w:sectPr w:rsidR="00834A9A" w:rsidRPr="00834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F217E"/>
    <w:rsid w:val="00275196"/>
    <w:rsid w:val="002D12BD"/>
    <w:rsid w:val="003F217E"/>
    <w:rsid w:val="00834A9A"/>
    <w:rsid w:val="00F3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488F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A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34A9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next w:val="why"/>
    <w:qFormat/>
    <w:rsid w:val="00834A9A"/>
    <w:pPr>
      <w:jc w:val="right"/>
    </w:pPr>
    <w:rPr>
      <w:rFonts w:eastAsia="Times New Roman"/>
      <w:noProof/>
      <w:sz w:val="20"/>
      <w:szCs w:val="20"/>
      <w:lang w:bidi="fa-IR"/>
    </w:rPr>
  </w:style>
  <w:style w:type="paragraph" w:customStyle="1" w:styleId="why">
    <w:name w:val="why"/>
    <w:basedOn w:val="who"/>
    <w:next w:val="num"/>
    <w:qFormat/>
    <w:rsid w:val="00834A9A"/>
    <w:pPr>
      <w:bidi/>
    </w:pPr>
  </w:style>
  <w:style w:type="paragraph" w:customStyle="1" w:styleId="num">
    <w:name w:val="num"/>
    <w:basedOn w:val="poem"/>
    <w:next w:val="subname"/>
    <w:qFormat/>
    <w:rsid w:val="00834A9A"/>
    <w:pPr>
      <w:spacing w:before="240"/>
    </w:pPr>
    <w:rPr>
      <w:noProof/>
      <w:lang w:bidi="fa-IR"/>
    </w:rPr>
  </w:style>
  <w:style w:type="paragraph" w:customStyle="1" w:styleId="body">
    <w:name w:val="body"/>
    <w:basedOn w:val="Normal"/>
    <w:qFormat/>
    <w:rsid w:val="00834A9A"/>
    <w:rPr>
      <w:color w:val="000000"/>
    </w:rPr>
  </w:style>
  <w:style w:type="paragraph" w:customStyle="1" w:styleId="when">
    <w:name w:val="when"/>
    <w:basedOn w:val="who"/>
    <w:next w:val="where"/>
    <w:qFormat/>
    <w:rsid w:val="00834A9A"/>
    <w:pPr>
      <w:spacing w:before="360"/>
    </w:pPr>
  </w:style>
  <w:style w:type="paragraph" w:customStyle="1" w:styleId="where">
    <w:name w:val="where"/>
    <w:basedOn w:val="when"/>
    <w:next w:val="NoSpacing"/>
    <w:qFormat/>
    <w:rsid w:val="00834A9A"/>
    <w:pPr>
      <w:spacing w:before="0"/>
    </w:pPr>
  </w:style>
  <w:style w:type="paragraph" w:styleId="NoSpacing">
    <w:name w:val="No Spacing"/>
    <w:uiPriority w:val="1"/>
    <w:qFormat/>
    <w:rsid w:val="00834A9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34A9A"/>
    <w:pPr>
      <w:spacing w:before="0" w:after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A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34A9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next w:val="why"/>
    <w:qFormat/>
    <w:rsid w:val="00834A9A"/>
    <w:pPr>
      <w:jc w:val="right"/>
    </w:pPr>
    <w:rPr>
      <w:rFonts w:eastAsia="Times New Roman"/>
      <w:noProof/>
      <w:sz w:val="20"/>
      <w:szCs w:val="20"/>
      <w:lang w:bidi="fa-IR"/>
    </w:rPr>
  </w:style>
  <w:style w:type="paragraph" w:customStyle="1" w:styleId="why">
    <w:name w:val="why"/>
    <w:basedOn w:val="who"/>
    <w:next w:val="num"/>
    <w:qFormat/>
    <w:rsid w:val="00834A9A"/>
    <w:pPr>
      <w:bidi/>
    </w:pPr>
  </w:style>
  <w:style w:type="paragraph" w:customStyle="1" w:styleId="num">
    <w:name w:val="num"/>
    <w:basedOn w:val="poem"/>
    <w:next w:val="subname"/>
    <w:qFormat/>
    <w:rsid w:val="00834A9A"/>
    <w:pPr>
      <w:spacing w:before="240"/>
    </w:pPr>
    <w:rPr>
      <w:noProof/>
      <w:lang w:bidi="fa-IR"/>
    </w:rPr>
  </w:style>
  <w:style w:type="paragraph" w:customStyle="1" w:styleId="body">
    <w:name w:val="body"/>
    <w:basedOn w:val="Normal"/>
    <w:qFormat/>
    <w:rsid w:val="00834A9A"/>
    <w:rPr>
      <w:color w:val="000000"/>
    </w:rPr>
  </w:style>
  <w:style w:type="paragraph" w:customStyle="1" w:styleId="when">
    <w:name w:val="when"/>
    <w:basedOn w:val="who"/>
    <w:next w:val="where"/>
    <w:qFormat/>
    <w:rsid w:val="00834A9A"/>
    <w:pPr>
      <w:spacing w:before="360"/>
    </w:pPr>
  </w:style>
  <w:style w:type="paragraph" w:customStyle="1" w:styleId="where">
    <w:name w:val="where"/>
    <w:basedOn w:val="when"/>
    <w:next w:val="NoSpacing"/>
    <w:qFormat/>
    <w:rsid w:val="00834A9A"/>
    <w:pPr>
      <w:spacing w:before="0"/>
    </w:pPr>
  </w:style>
  <w:style w:type="paragraph" w:styleId="NoSpacing">
    <w:name w:val="No Spacing"/>
    <w:uiPriority w:val="1"/>
    <w:qFormat/>
    <w:rsid w:val="00834A9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34A9A"/>
    <w:pPr>
      <w:spacing w:before="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2010-04-01T21:04:00Z</dcterms:created>
  <dcterms:modified xsi:type="dcterms:W3CDTF">2010-04-05T14:24:00Z</dcterms:modified>
</cp:coreProperties>
</file>