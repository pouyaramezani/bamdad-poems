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96708" w14:textId="77777777" w:rsidR="002404C9" w:rsidRDefault="007B48B7" w:rsidP="00CA4ABC">
      <w:pPr>
        <w:pStyle w:val="poem"/>
        <w:rPr>
          <w:lang w:bidi="fa-IR"/>
        </w:rPr>
      </w:pPr>
      <w:r>
        <w:rPr>
          <w:rFonts w:hint="cs"/>
          <w:rtl/>
          <w:lang w:bidi="fa-IR"/>
        </w:rPr>
        <w:t>پاييز</w:t>
      </w:r>
    </w:p>
    <w:p w14:paraId="3C627F04" w14:textId="77777777" w:rsidR="002404C9" w:rsidRDefault="007B48B7" w:rsidP="00CA4ABC">
      <w:pPr>
        <w:pStyle w:val="who"/>
        <w:bidi/>
        <w:rPr>
          <w:b/>
          <w:bCs/>
          <w:lang w:bidi="fa-IR"/>
        </w:rPr>
      </w:pPr>
      <w:r w:rsidRPr="00CA4ABC">
        <w:rPr>
          <w:rFonts w:hint="cs"/>
          <w:rtl/>
          <w:lang w:bidi="fa-IR"/>
        </w:rPr>
        <w:t xml:space="preserve">برای </w:t>
      </w:r>
      <w:r w:rsidRPr="00CA4ABC">
        <w:rPr>
          <w:rFonts w:hint="cs"/>
          <w:b/>
          <w:bCs/>
          <w:rtl/>
          <w:lang w:bidi="fa-IR"/>
        </w:rPr>
        <w:t>غلامحسين ساعدی</w:t>
      </w:r>
    </w:p>
    <w:p w14:paraId="3D995812" w14:textId="77777777" w:rsidR="00CA4ABC" w:rsidRDefault="00CA4ABC" w:rsidP="00CA4ABC">
      <w:pPr>
        <w:pStyle w:val="who"/>
        <w:bidi/>
        <w:rPr>
          <w:b/>
          <w:bCs/>
          <w:lang w:bidi="fa-IR"/>
        </w:rPr>
      </w:pPr>
    </w:p>
    <w:p w14:paraId="3ED4783D" w14:textId="77777777" w:rsidR="00CA4ABC" w:rsidRDefault="00CA4ABC" w:rsidP="00CA4ABC">
      <w:pPr>
        <w:pStyle w:val="num"/>
        <w:rPr>
          <w:lang w:bidi="fa-IR"/>
        </w:rPr>
      </w:pPr>
    </w:p>
    <w:p w14:paraId="7815A3DC" w14:textId="77777777" w:rsidR="00CA4ABC" w:rsidRPr="00CA4ABC" w:rsidRDefault="00CA4ABC" w:rsidP="00CA4ABC">
      <w:pPr>
        <w:pStyle w:val="subname"/>
        <w:rPr>
          <w:rtl/>
          <w:lang w:bidi="fa-IR"/>
        </w:rPr>
      </w:pPr>
    </w:p>
    <w:p w14:paraId="29AF7F84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rPr>
          <w:rFonts w:hint="cs"/>
          <w:rtl/>
        </w:rPr>
        <w:t>گویِ طلای گداخته</w:t>
      </w:r>
    </w:p>
    <w:p w14:paraId="4CBBB43C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rPr>
          <w:rFonts w:hint="cs"/>
          <w:rtl/>
        </w:rPr>
        <w:t>بر اطلسِ فيروزه‌گون</w:t>
      </w:r>
    </w:p>
    <w:p w14:paraId="57FE2DFF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t> </w:t>
      </w:r>
    </w:p>
    <w:p w14:paraId="4D37856C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rPr>
          <w:rFonts w:hint="cs"/>
          <w:rtl/>
        </w:rPr>
        <w:t>[سراسرِ چشم‌انداز</w:t>
      </w:r>
    </w:p>
    <w:p w14:paraId="66066EC0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rPr>
          <w:rFonts w:hint="cs"/>
          <w:rtl/>
        </w:rPr>
        <w:t>در رؤيايی زرين می‌گذرد.]</w:t>
      </w:r>
    </w:p>
    <w:p w14:paraId="1FD3B8E2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t> </w:t>
      </w:r>
    </w:p>
    <w:p w14:paraId="1868769E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rPr>
          <w:rFonts w:hint="cs"/>
          <w:rtl/>
        </w:rPr>
        <w:t>و شبحِ آزادْگَردِ هَيونی يال‌افشان،</w:t>
      </w:r>
    </w:p>
    <w:p w14:paraId="7A9B4DEE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rPr>
          <w:rFonts w:hint="cs"/>
          <w:rtl/>
        </w:rPr>
        <w:t>که آخرين غبارِ تابستان را</w:t>
      </w:r>
    </w:p>
    <w:p w14:paraId="3309AF0E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t>                             </w:t>
      </w:r>
      <w:r w:rsidRPr="00CA4ABC">
        <w:rPr>
          <w:rFonts w:hint="cs"/>
        </w:rPr>
        <w:t xml:space="preserve"> </w:t>
      </w:r>
      <w:r w:rsidRPr="00CA4ABC">
        <w:rPr>
          <w:rFonts w:hint="cs"/>
          <w:rtl/>
        </w:rPr>
        <w:t>کاهلانه</w:t>
      </w:r>
    </w:p>
    <w:p w14:paraId="158D6EDA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rPr>
          <w:rFonts w:hint="cs"/>
          <w:rtl/>
        </w:rPr>
        <w:t>از جاده‌ی پُرشيب</w:t>
      </w:r>
    </w:p>
    <w:p w14:paraId="6DE24E99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rPr>
          <w:rFonts w:hint="cs"/>
          <w:rtl/>
        </w:rPr>
        <w:t>بر می‌انگيزد.</w:t>
      </w:r>
    </w:p>
    <w:p w14:paraId="1DEE46A2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t> </w:t>
      </w:r>
    </w:p>
    <w:p w14:paraId="591882DA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rPr>
          <w:rFonts w:hint="cs"/>
          <w:rtl/>
        </w:rPr>
        <w:t>و نقشِ رمه‌يی</w:t>
      </w:r>
    </w:p>
    <w:p w14:paraId="1C60C269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rPr>
          <w:rFonts w:hint="cs"/>
          <w:rtl/>
        </w:rPr>
        <w:t>بر مخملِ نخ‌نما</w:t>
      </w:r>
    </w:p>
    <w:p w14:paraId="470EE81F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rPr>
          <w:rFonts w:hint="cs"/>
          <w:rtl/>
        </w:rPr>
        <w:t>که به زردی</w:t>
      </w:r>
    </w:p>
    <w:p w14:paraId="21EBCD06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t>            </w:t>
      </w:r>
      <w:r w:rsidRPr="00CA4ABC">
        <w:rPr>
          <w:rFonts w:hint="cs"/>
        </w:rPr>
        <w:t xml:space="preserve"> </w:t>
      </w:r>
      <w:r w:rsidRPr="00CA4ABC">
        <w:rPr>
          <w:rFonts w:hint="cs"/>
          <w:rtl/>
        </w:rPr>
        <w:t>می‌نشيند</w:t>
      </w:r>
      <w:r w:rsidRPr="00CA4ABC">
        <w:rPr>
          <w:rFonts w:hint="cs"/>
        </w:rPr>
        <w:t>.</w:t>
      </w:r>
    </w:p>
    <w:p w14:paraId="6E2517E6" w14:textId="77777777" w:rsidR="002404C9" w:rsidRPr="00CA4ABC" w:rsidRDefault="007B48B7" w:rsidP="00CA4ABC">
      <w:pPr>
        <w:pStyle w:val="body"/>
        <w:bidi/>
      </w:pPr>
      <w:r w:rsidRPr="00CA4ABC">
        <w:t> </w:t>
      </w:r>
    </w:p>
    <w:p w14:paraId="7F0CF074" w14:textId="77777777" w:rsidR="00CA4ABC" w:rsidRPr="00CA4ABC" w:rsidRDefault="00CA4ABC" w:rsidP="00CA4ABC">
      <w:pPr>
        <w:pStyle w:val="body"/>
        <w:bidi/>
        <w:rPr>
          <w:rtl/>
        </w:rPr>
      </w:pPr>
    </w:p>
    <w:p w14:paraId="2012BFA7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rPr>
          <w:rFonts w:ascii="Times New Roman" w:hAnsi="Times New Roman" w:cs="Times New Roman"/>
        </w:rPr>
        <w:t>□</w:t>
      </w:r>
    </w:p>
    <w:p w14:paraId="2E719CFC" w14:textId="77777777" w:rsidR="00CA4ABC" w:rsidRPr="00CA4ABC" w:rsidRDefault="00CA4ABC" w:rsidP="00CA4ABC">
      <w:pPr>
        <w:pStyle w:val="body"/>
        <w:bidi/>
      </w:pPr>
    </w:p>
    <w:p w14:paraId="0A4F2F21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t> </w:t>
      </w:r>
    </w:p>
    <w:p w14:paraId="1ACFC714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rPr>
          <w:rFonts w:hint="cs"/>
          <w:rtl/>
        </w:rPr>
        <w:t>طلا</w:t>
      </w:r>
    </w:p>
    <w:p w14:paraId="301505AF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rPr>
          <w:rFonts w:hint="cs"/>
          <w:rtl/>
        </w:rPr>
        <w:t>و لاجورد.</w:t>
      </w:r>
    </w:p>
    <w:p w14:paraId="3187E5FD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t> </w:t>
      </w:r>
    </w:p>
    <w:p w14:paraId="458EE577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rPr>
          <w:rFonts w:hint="cs"/>
          <w:rtl/>
        </w:rPr>
        <w:t>طرحِ پيلی</w:t>
      </w:r>
    </w:p>
    <w:p w14:paraId="1605D5CF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t>          </w:t>
      </w:r>
      <w:r w:rsidRPr="00CA4ABC">
        <w:rPr>
          <w:rFonts w:hint="cs"/>
        </w:rPr>
        <w:t xml:space="preserve"> </w:t>
      </w:r>
      <w:r w:rsidRPr="00CA4ABC">
        <w:rPr>
          <w:rFonts w:hint="cs"/>
          <w:rtl/>
        </w:rPr>
        <w:t>در ابر و</w:t>
      </w:r>
    </w:p>
    <w:p w14:paraId="78E815ED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rPr>
          <w:rFonts w:hint="cs"/>
          <w:rtl/>
        </w:rPr>
        <w:t>احساسِ لذتی</w:t>
      </w:r>
    </w:p>
    <w:p w14:paraId="7A9E19FC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t>                </w:t>
      </w:r>
      <w:r w:rsidRPr="00CA4ABC">
        <w:rPr>
          <w:rFonts w:hint="cs"/>
        </w:rPr>
        <w:t xml:space="preserve"> </w:t>
      </w:r>
      <w:r w:rsidRPr="00CA4ABC">
        <w:rPr>
          <w:rFonts w:hint="cs"/>
          <w:rtl/>
        </w:rPr>
        <w:t>از آتش</w:t>
      </w:r>
      <w:r w:rsidRPr="00CA4ABC">
        <w:rPr>
          <w:rFonts w:hint="cs"/>
        </w:rPr>
        <w:t>.</w:t>
      </w:r>
    </w:p>
    <w:p w14:paraId="1E57C02D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t> </w:t>
      </w:r>
    </w:p>
    <w:p w14:paraId="277439EB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rPr>
          <w:rFonts w:hint="cs"/>
          <w:rtl/>
        </w:rPr>
        <w:t>چشم‌انداز را</w:t>
      </w:r>
    </w:p>
    <w:p w14:paraId="30DEAF5C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t>              </w:t>
      </w:r>
      <w:r w:rsidRPr="00CA4ABC">
        <w:rPr>
          <w:rFonts w:hint="cs"/>
        </w:rPr>
        <w:t xml:space="preserve"> </w:t>
      </w:r>
      <w:r w:rsidRPr="00CA4ABC">
        <w:rPr>
          <w:rFonts w:hint="cs"/>
          <w:rtl/>
        </w:rPr>
        <w:t>سراسر</w:t>
      </w:r>
    </w:p>
    <w:p w14:paraId="69FA1EBB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rPr>
          <w:rFonts w:hint="cs"/>
          <w:rtl/>
        </w:rPr>
        <w:t>در آستانه‌ی خوابی سنگين</w:t>
      </w:r>
    </w:p>
    <w:p w14:paraId="3B79E29F" w14:textId="77777777" w:rsidR="002404C9" w:rsidRPr="00CA4ABC" w:rsidRDefault="007B48B7" w:rsidP="00CA4ABC">
      <w:pPr>
        <w:pStyle w:val="body"/>
        <w:bidi/>
        <w:rPr>
          <w:rtl/>
        </w:rPr>
      </w:pPr>
      <w:r w:rsidRPr="00CA4ABC">
        <w:rPr>
          <w:rFonts w:hint="cs"/>
          <w:rtl/>
        </w:rPr>
        <w:t>رؤيايی زرين می‌گذرد.</w:t>
      </w:r>
      <w:bookmarkStart w:id="0" w:name="_GoBack"/>
      <w:bookmarkEnd w:id="0"/>
    </w:p>
    <w:p w14:paraId="3413433E" w14:textId="33158B99" w:rsidR="002404C9" w:rsidRDefault="007B48B7" w:rsidP="00CA4ABC">
      <w:pPr>
        <w:pStyle w:val="when"/>
        <w:bidi/>
        <w:rPr>
          <w:lang w:bidi="fa-IR"/>
        </w:rPr>
      </w:pPr>
      <w:r>
        <w:rPr>
          <w:rFonts w:hint="cs"/>
          <w:rtl/>
          <w:lang w:bidi="fa-IR"/>
        </w:rPr>
        <w:t>۱۳۴۵</w:t>
      </w:r>
    </w:p>
    <w:p w14:paraId="33010D78" w14:textId="77777777" w:rsidR="00CA4ABC" w:rsidRPr="00CA4ABC" w:rsidRDefault="00CA4ABC" w:rsidP="00CA4ABC">
      <w:pPr>
        <w:pStyle w:val="where"/>
        <w:bidi/>
        <w:rPr>
          <w:rFonts w:asciiTheme="minorHAnsi" w:hAnsiTheme="minorHAnsi"/>
          <w:rtl/>
          <w:lang w:bidi="fa-IR"/>
        </w:rPr>
      </w:pPr>
    </w:p>
    <w:sectPr w:rsidR="00CA4ABC" w:rsidRPr="00CA4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B48B7"/>
    <w:rsid w:val="00213882"/>
    <w:rsid w:val="002404C9"/>
    <w:rsid w:val="007B48B7"/>
    <w:rsid w:val="00CA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0F554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AB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A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A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A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A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AB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AB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A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A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AB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A4AB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A4AB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A4ABC"/>
    <w:pPr>
      <w:bidi/>
    </w:pPr>
  </w:style>
  <w:style w:type="paragraph" w:customStyle="1" w:styleId="num">
    <w:name w:val="num"/>
    <w:basedOn w:val="poem"/>
    <w:qFormat/>
    <w:rsid w:val="00CA4ABC"/>
    <w:pPr>
      <w:spacing w:before="240"/>
    </w:pPr>
  </w:style>
  <w:style w:type="paragraph" w:customStyle="1" w:styleId="body">
    <w:name w:val="body"/>
    <w:basedOn w:val="Normal"/>
    <w:qFormat/>
    <w:rsid w:val="00CA4ABC"/>
    <w:rPr>
      <w:color w:val="000000"/>
    </w:rPr>
  </w:style>
  <w:style w:type="paragraph" w:customStyle="1" w:styleId="when">
    <w:name w:val="when"/>
    <w:basedOn w:val="who"/>
    <w:next w:val="where"/>
    <w:qFormat/>
    <w:rsid w:val="00CA4ABC"/>
    <w:pPr>
      <w:spacing w:before="360"/>
    </w:pPr>
  </w:style>
  <w:style w:type="paragraph" w:customStyle="1" w:styleId="where">
    <w:name w:val="where"/>
    <w:basedOn w:val="when"/>
    <w:next w:val="NoSpacing"/>
    <w:qFormat/>
    <w:rsid w:val="00CA4ABC"/>
    <w:pPr>
      <w:spacing w:before="0"/>
    </w:pPr>
  </w:style>
  <w:style w:type="paragraph" w:styleId="NoSpacing">
    <w:name w:val="No Spacing"/>
    <w:uiPriority w:val="1"/>
    <w:qFormat/>
    <w:rsid w:val="00CA4AB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A4AB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A4AB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A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A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A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AB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AB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A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A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A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4AB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4A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4AB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A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4AB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A4ABC"/>
    <w:rPr>
      <w:b/>
      <w:bCs/>
    </w:rPr>
  </w:style>
  <w:style w:type="character" w:styleId="Emphasis">
    <w:name w:val="Emphasis"/>
    <w:uiPriority w:val="20"/>
    <w:qFormat/>
    <w:rsid w:val="00CA4ABC"/>
    <w:rPr>
      <w:i/>
      <w:iCs/>
    </w:rPr>
  </w:style>
  <w:style w:type="paragraph" w:styleId="ListParagraph">
    <w:name w:val="List Paragraph"/>
    <w:basedOn w:val="Normal"/>
    <w:uiPriority w:val="34"/>
    <w:qFormat/>
    <w:rsid w:val="00CA4AB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A4AB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4AB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AB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AB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A4AB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A4AB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A4AB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A4AB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A4AB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4AB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AB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A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A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A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A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AB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AB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A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A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AB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A4AB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A4AB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A4ABC"/>
    <w:pPr>
      <w:bidi/>
    </w:pPr>
  </w:style>
  <w:style w:type="paragraph" w:customStyle="1" w:styleId="num">
    <w:name w:val="num"/>
    <w:basedOn w:val="poem"/>
    <w:qFormat/>
    <w:rsid w:val="00CA4ABC"/>
    <w:pPr>
      <w:spacing w:before="240"/>
    </w:pPr>
  </w:style>
  <w:style w:type="paragraph" w:customStyle="1" w:styleId="body">
    <w:name w:val="body"/>
    <w:basedOn w:val="Normal"/>
    <w:qFormat/>
    <w:rsid w:val="00CA4ABC"/>
    <w:rPr>
      <w:color w:val="000000"/>
    </w:rPr>
  </w:style>
  <w:style w:type="paragraph" w:customStyle="1" w:styleId="when">
    <w:name w:val="when"/>
    <w:basedOn w:val="who"/>
    <w:next w:val="where"/>
    <w:qFormat/>
    <w:rsid w:val="00CA4ABC"/>
    <w:pPr>
      <w:spacing w:before="360"/>
    </w:pPr>
  </w:style>
  <w:style w:type="paragraph" w:customStyle="1" w:styleId="where">
    <w:name w:val="where"/>
    <w:basedOn w:val="when"/>
    <w:next w:val="NoSpacing"/>
    <w:qFormat/>
    <w:rsid w:val="00CA4ABC"/>
    <w:pPr>
      <w:spacing w:before="0"/>
    </w:pPr>
  </w:style>
  <w:style w:type="paragraph" w:styleId="NoSpacing">
    <w:name w:val="No Spacing"/>
    <w:uiPriority w:val="1"/>
    <w:qFormat/>
    <w:rsid w:val="00CA4AB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A4AB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A4AB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A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A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A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AB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AB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A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A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A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4AB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4A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4AB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A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4AB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A4ABC"/>
    <w:rPr>
      <w:b/>
      <w:bCs/>
    </w:rPr>
  </w:style>
  <w:style w:type="character" w:styleId="Emphasis">
    <w:name w:val="Emphasis"/>
    <w:uiPriority w:val="20"/>
    <w:qFormat/>
    <w:rsid w:val="00CA4ABC"/>
    <w:rPr>
      <w:i/>
      <w:iCs/>
    </w:rPr>
  </w:style>
  <w:style w:type="paragraph" w:styleId="ListParagraph">
    <w:name w:val="List Paragraph"/>
    <w:basedOn w:val="Normal"/>
    <w:uiPriority w:val="34"/>
    <w:qFormat/>
    <w:rsid w:val="00CA4AB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A4AB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4AB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AB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AB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A4AB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A4AB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A4AB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A4AB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A4AB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4A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2010-03-23T00:16:00Z</dcterms:created>
  <dcterms:modified xsi:type="dcterms:W3CDTF">2010-04-13T10:40:00Z</dcterms:modified>
</cp:coreProperties>
</file>