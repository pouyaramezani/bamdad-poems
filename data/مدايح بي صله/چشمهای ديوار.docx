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0562D" w14:textId="74D03F6A" w:rsidR="00832485" w:rsidRDefault="006D7CFE" w:rsidP="007F591D">
      <w:pPr>
        <w:pStyle w:val="poem"/>
        <w:rPr>
          <w:rtl/>
        </w:rPr>
      </w:pPr>
      <w:r>
        <w:rPr>
          <w:rFonts w:hint="cs"/>
          <w:rtl/>
        </w:rPr>
        <w:t>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ديوار</w:t>
      </w:r>
    </w:p>
    <w:p w14:paraId="7057AE0F" w14:textId="59726AA5" w:rsidR="007F591D" w:rsidRDefault="007F591D" w:rsidP="007F591D">
      <w:pPr>
        <w:pStyle w:val="who"/>
        <w:bidi/>
        <w:rPr>
          <w:rtl/>
        </w:rPr>
      </w:pPr>
    </w:p>
    <w:p w14:paraId="15722059" w14:textId="564FB918" w:rsidR="007F591D" w:rsidRDefault="007F591D" w:rsidP="007F591D">
      <w:pPr>
        <w:pStyle w:val="why"/>
        <w:rPr>
          <w:rtl/>
        </w:rPr>
      </w:pPr>
    </w:p>
    <w:p w14:paraId="4B7CA17D" w14:textId="074C151A" w:rsidR="007F591D" w:rsidRDefault="007F591D" w:rsidP="007F591D">
      <w:pPr>
        <w:pStyle w:val="num"/>
        <w:rPr>
          <w:rtl/>
        </w:rPr>
      </w:pPr>
    </w:p>
    <w:p w14:paraId="0CD22E03" w14:textId="77777777" w:rsidR="007F591D" w:rsidRDefault="007F591D" w:rsidP="007F591D">
      <w:pPr>
        <w:pStyle w:val="subname"/>
      </w:pPr>
    </w:p>
    <w:p w14:paraId="3316CA46" w14:textId="0BF67AC7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د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وار     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در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چه     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در</w:t>
      </w:r>
    </w:p>
    <w:p w14:paraId="0C5AB5AD" w14:textId="1B9F7CCB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آب       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نس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م     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کوه</w:t>
      </w:r>
    </w:p>
    <w:p w14:paraId="0EF863F3" w14:textId="18DA824E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خ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ر و 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شر</w:t>
      </w:r>
    </w:p>
    <w:p w14:paraId="6A1F1A4C" w14:textId="77777777" w:rsidR="00832485" w:rsidRDefault="006D7CFE" w:rsidP="007F591D">
      <w:pPr>
        <w:pStyle w:val="body"/>
        <w:bidi/>
        <w:rPr>
          <w:rtl/>
        </w:rPr>
      </w:pPr>
      <w:r>
        <w:t> </w:t>
      </w:r>
    </w:p>
    <w:p w14:paraId="4640B837" w14:textId="136532C0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ر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جه و رَخت و پَخت</w:t>
      </w:r>
    </w:p>
    <w:p w14:paraId="3BE7F152" w14:textId="6EF92779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چشمِ در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ا و چشمِ ماه</w:t>
      </w:r>
      <w:r w:rsidR="007F591D">
        <w:rPr>
          <w:rFonts w:hint="cs"/>
          <w:rtl/>
        </w:rPr>
        <w:t>ي</w:t>
      </w:r>
    </w:p>
    <w:p w14:paraId="4C219A60" w14:textId="3E550C9C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درخت</w:t>
      </w:r>
    </w:p>
    <w:p w14:paraId="402C2892" w14:textId="77777777" w:rsidR="00832485" w:rsidRDefault="006D7CFE" w:rsidP="007F591D">
      <w:pPr>
        <w:pStyle w:val="body"/>
        <w:bidi/>
        <w:rPr>
          <w:rtl/>
        </w:rPr>
      </w:pPr>
      <w:r>
        <w:t> </w:t>
      </w:r>
    </w:p>
    <w:p w14:paraId="791D3EC1" w14:textId="2D4DCC4A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برگ و ر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شه</w:t>
      </w:r>
    </w:p>
    <w:p w14:paraId="71FD6A85" w14:textId="07A9A535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برکه و ن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زار</w:t>
      </w:r>
    </w:p>
    <w:p w14:paraId="21EC6CA0" w14:textId="1CAD56F7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چشمِ سنگ و 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ش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شه</w:t>
      </w:r>
    </w:p>
    <w:p w14:paraId="060FF6CB" w14:textId="77777777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چشمِ رشک</w:t>
      </w:r>
    </w:p>
    <w:p w14:paraId="2D7B73DB" w14:textId="6ABBD222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نگران</w:t>
      </w:r>
      <w:r w:rsidR="007F591D">
        <w:rPr>
          <w:rFonts w:hint="cs"/>
          <w:rtl/>
        </w:rPr>
        <w:t>ي</w:t>
      </w:r>
    </w:p>
    <w:p w14:paraId="7418758B" w14:textId="40A7EE3B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چشم‌ها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 xml:space="preserve"> اشک</w:t>
      </w:r>
    </w:p>
    <w:p w14:paraId="69623F4B" w14:textId="7AA63BE9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بُهت‌زده در ما م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‌نگرند</w:t>
      </w:r>
    </w:p>
    <w:p w14:paraId="79230C5D" w14:textId="20794D35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نه ازآنرو که تو را دوست م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‌دارم من</w:t>
      </w:r>
    </w:p>
    <w:p w14:paraId="509E501C" w14:textId="77777777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ازآنرو که ما</w:t>
      </w:r>
    </w:p>
    <w:p w14:paraId="64741378" w14:textId="219E6299" w:rsidR="00832485" w:rsidRDefault="006D7CFE" w:rsidP="007F591D">
      <w:pPr>
        <w:pStyle w:val="body"/>
        <w:bidi/>
        <w:rPr>
          <w:rtl/>
        </w:rPr>
      </w:pPr>
      <w:r>
        <w:rPr>
          <w:rFonts w:hint="cs"/>
          <w:rtl/>
        </w:rPr>
        <w:t>جهان را دوست م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‌دار</w:t>
      </w:r>
      <w:r w:rsidR="007F591D">
        <w:rPr>
          <w:rFonts w:hint="cs"/>
          <w:rtl/>
        </w:rPr>
        <w:t>ي</w:t>
      </w:r>
      <w:r>
        <w:rPr>
          <w:rFonts w:hint="cs"/>
          <w:rtl/>
        </w:rPr>
        <w:t>م.</w:t>
      </w:r>
    </w:p>
    <w:p w14:paraId="478E9AB2" w14:textId="763BD8F7" w:rsidR="00832485" w:rsidRDefault="006D7CFE" w:rsidP="007F591D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۱۱</w:t>
      </w:r>
      <w:r>
        <w:rPr>
          <w:rFonts w:hint="cs"/>
          <w:rtl/>
        </w:rPr>
        <w:t xml:space="preserve"> آذرِ </w:t>
      </w:r>
      <w:r>
        <w:rPr>
          <w:rFonts w:hint="cs"/>
          <w:rtl/>
          <w:lang w:bidi="fa-IR"/>
        </w:rPr>
        <w:t>۱۳۶۸</w:t>
      </w:r>
    </w:p>
    <w:p w14:paraId="70FF7E8D" w14:textId="77777777" w:rsidR="007F591D" w:rsidRDefault="007F591D" w:rsidP="007F591D">
      <w:pPr>
        <w:pStyle w:val="where"/>
        <w:bidi/>
        <w:rPr>
          <w:rtl/>
        </w:rPr>
      </w:pPr>
    </w:p>
    <w:sectPr w:rsidR="007F5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D7CFE"/>
    <w:rsid w:val="006D7CFE"/>
    <w:rsid w:val="007F591D"/>
    <w:rsid w:val="0083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0A4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9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9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9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9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1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1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F591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F591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F591D"/>
    <w:pPr>
      <w:bidi/>
    </w:pPr>
  </w:style>
  <w:style w:type="paragraph" w:customStyle="1" w:styleId="num">
    <w:name w:val="num"/>
    <w:basedOn w:val="poem"/>
    <w:qFormat/>
    <w:rsid w:val="007F591D"/>
    <w:pPr>
      <w:spacing w:before="240"/>
    </w:pPr>
  </w:style>
  <w:style w:type="paragraph" w:customStyle="1" w:styleId="body">
    <w:name w:val="body"/>
    <w:basedOn w:val="Normal"/>
    <w:qFormat/>
    <w:rsid w:val="007F591D"/>
    <w:rPr>
      <w:color w:val="000000"/>
    </w:rPr>
  </w:style>
  <w:style w:type="paragraph" w:customStyle="1" w:styleId="when">
    <w:name w:val="when"/>
    <w:basedOn w:val="who"/>
    <w:next w:val="where"/>
    <w:qFormat/>
    <w:rsid w:val="007F591D"/>
    <w:pPr>
      <w:spacing w:before="360"/>
    </w:pPr>
  </w:style>
  <w:style w:type="paragraph" w:customStyle="1" w:styleId="where">
    <w:name w:val="where"/>
    <w:basedOn w:val="when"/>
    <w:next w:val="NoSpacing"/>
    <w:qFormat/>
    <w:rsid w:val="007F591D"/>
    <w:pPr>
      <w:spacing w:before="0"/>
    </w:pPr>
  </w:style>
  <w:style w:type="paragraph" w:styleId="NoSpacing">
    <w:name w:val="No Spacing"/>
    <w:uiPriority w:val="1"/>
    <w:qFormat/>
    <w:rsid w:val="007F591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F591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F591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9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9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1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1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591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59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91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59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F591D"/>
    <w:rPr>
      <w:b/>
      <w:bCs/>
    </w:rPr>
  </w:style>
  <w:style w:type="character" w:styleId="Emphasis">
    <w:name w:val="Emphasis"/>
    <w:uiPriority w:val="20"/>
    <w:qFormat/>
    <w:rsid w:val="007F591D"/>
    <w:rPr>
      <w:i/>
      <w:iCs/>
    </w:rPr>
  </w:style>
  <w:style w:type="paragraph" w:styleId="ListParagraph">
    <w:name w:val="List Paragraph"/>
    <w:basedOn w:val="Normal"/>
    <w:uiPriority w:val="34"/>
    <w:qFormat/>
    <w:rsid w:val="007F591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F591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59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1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1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F591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F591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F591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F59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F59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91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9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9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9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9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1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1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F591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F591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F591D"/>
    <w:pPr>
      <w:bidi/>
    </w:pPr>
  </w:style>
  <w:style w:type="paragraph" w:customStyle="1" w:styleId="num">
    <w:name w:val="num"/>
    <w:basedOn w:val="poem"/>
    <w:qFormat/>
    <w:rsid w:val="007F591D"/>
    <w:pPr>
      <w:spacing w:before="240"/>
    </w:pPr>
  </w:style>
  <w:style w:type="paragraph" w:customStyle="1" w:styleId="body">
    <w:name w:val="body"/>
    <w:basedOn w:val="Normal"/>
    <w:qFormat/>
    <w:rsid w:val="007F591D"/>
    <w:rPr>
      <w:color w:val="000000"/>
    </w:rPr>
  </w:style>
  <w:style w:type="paragraph" w:customStyle="1" w:styleId="when">
    <w:name w:val="when"/>
    <w:basedOn w:val="who"/>
    <w:next w:val="where"/>
    <w:qFormat/>
    <w:rsid w:val="007F591D"/>
    <w:pPr>
      <w:spacing w:before="360"/>
    </w:pPr>
  </w:style>
  <w:style w:type="paragraph" w:customStyle="1" w:styleId="where">
    <w:name w:val="where"/>
    <w:basedOn w:val="when"/>
    <w:next w:val="NoSpacing"/>
    <w:qFormat/>
    <w:rsid w:val="007F591D"/>
    <w:pPr>
      <w:spacing w:before="0"/>
    </w:pPr>
  </w:style>
  <w:style w:type="paragraph" w:styleId="NoSpacing">
    <w:name w:val="No Spacing"/>
    <w:uiPriority w:val="1"/>
    <w:qFormat/>
    <w:rsid w:val="007F591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F591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F591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9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9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1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1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591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59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91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59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F591D"/>
    <w:rPr>
      <w:b/>
      <w:bCs/>
    </w:rPr>
  </w:style>
  <w:style w:type="character" w:styleId="Emphasis">
    <w:name w:val="Emphasis"/>
    <w:uiPriority w:val="20"/>
    <w:qFormat/>
    <w:rsid w:val="007F591D"/>
    <w:rPr>
      <w:i/>
      <w:iCs/>
    </w:rPr>
  </w:style>
  <w:style w:type="paragraph" w:styleId="ListParagraph">
    <w:name w:val="List Paragraph"/>
    <w:basedOn w:val="Normal"/>
    <w:uiPriority w:val="34"/>
    <w:qFormat/>
    <w:rsid w:val="007F591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F591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59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1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1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F591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F591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F591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F59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F59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9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330</Characters>
  <Application>Microsoft Office Word</Application>
  <DocSecurity>0</DocSecurity>
  <Lines>30</Lines>
  <Paragraphs>21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2010-03-28T00:30:00Z</dcterms:created>
  <dcterms:modified xsi:type="dcterms:W3CDTF">2010-04-11T22:08:00Z</dcterms:modified>
</cp:coreProperties>
</file>