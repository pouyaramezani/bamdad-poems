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EF321" w14:textId="3EDE9EAE" w:rsidR="002E738F" w:rsidRDefault="00161C4B" w:rsidP="002E738F">
      <w:pPr>
        <w:pStyle w:val="poem"/>
        <w:rPr>
          <w:color w:val="808080"/>
          <w:sz w:val="20"/>
          <w:szCs w:val="20"/>
        </w:rPr>
      </w:pPr>
      <w:r>
        <w:rPr>
          <w:rtl/>
          <w:lang w:bidi="fa-IR"/>
        </w:rPr>
        <w:t>چه راهِ دور ...</w:t>
      </w:r>
    </w:p>
    <w:p w14:paraId="4BDB8A54" w14:textId="465F8F82" w:rsidR="00D968C3" w:rsidRDefault="00D968C3" w:rsidP="002E738F">
      <w:pPr>
        <w:pStyle w:val="who"/>
        <w:bidi/>
        <w:rPr>
          <w:rFonts w:hint="cs"/>
          <w:rtl/>
        </w:rPr>
      </w:pPr>
    </w:p>
    <w:p w14:paraId="2F39F82B" w14:textId="77777777" w:rsidR="002E738F" w:rsidRDefault="002E738F" w:rsidP="002E738F">
      <w:pPr>
        <w:pStyle w:val="why"/>
        <w:rPr>
          <w:rFonts w:hint="cs"/>
          <w:rtl/>
        </w:rPr>
      </w:pPr>
    </w:p>
    <w:p w14:paraId="709B2F21" w14:textId="77777777" w:rsidR="002E738F" w:rsidRDefault="002E738F" w:rsidP="002E738F">
      <w:pPr>
        <w:pStyle w:val="num"/>
        <w:rPr>
          <w:rFonts w:hint="cs"/>
          <w:rtl/>
        </w:rPr>
      </w:pPr>
    </w:p>
    <w:p w14:paraId="0C6C0A84" w14:textId="77777777" w:rsidR="002E738F" w:rsidRDefault="002E738F" w:rsidP="002E738F">
      <w:pPr>
        <w:pStyle w:val="subname"/>
        <w:rPr>
          <w:rFonts w:hint="cs"/>
          <w:rtl/>
        </w:rPr>
      </w:pPr>
    </w:p>
    <w:p w14:paraId="773FAEF6" w14:textId="1776F9D4" w:rsidR="002E738F" w:rsidRDefault="002E738F" w:rsidP="002E738F">
      <w:pPr>
        <w:pStyle w:val="body"/>
        <w:bidi/>
        <w:rPr>
          <w:rFonts w:hint="cs"/>
          <w:rtl/>
        </w:rPr>
      </w:pPr>
      <w:r w:rsidRPr="002E738F">
        <w:rPr>
          <w:rtl/>
        </w:rPr>
        <w:t>چه راهِ دور</w:t>
      </w:r>
      <w:r>
        <w:rPr>
          <w:rFonts w:hint="cs"/>
          <w:rtl/>
        </w:rPr>
        <w:t xml:space="preserve"> !</w:t>
      </w:r>
    </w:p>
    <w:p w14:paraId="75806BB7" w14:textId="14B70BC1" w:rsidR="002E738F" w:rsidRPr="002E738F" w:rsidRDefault="002E738F" w:rsidP="002E738F">
      <w:pPr>
        <w:pStyle w:val="body"/>
        <w:bidi/>
        <w:rPr>
          <w:rtl/>
        </w:rPr>
      </w:pPr>
      <w:r w:rsidRPr="002E738F">
        <w:rPr>
          <w:rtl/>
        </w:rPr>
        <w:t>چه راهِ دور</w:t>
      </w:r>
      <w:r>
        <w:rPr>
          <w:rFonts w:hint="cs"/>
          <w:rtl/>
        </w:rPr>
        <w:t>ِ بي پايان !</w:t>
      </w:r>
      <w:bookmarkStart w:id="0" w:name="_GoBack"/>
      <w:bookmarkEnd w:id="0"/>
    </w:p>
    <w:p w14:paraId="5B5BB8BE" w14:textId="77777777" w:rsidR="002E738F" w:rsidRPr="002E738F" w:rsidRDefault="002E738F" w:rsidP="002E738F">
      <w:pPr>
        <w:pStyle w:val="body"/>
        <w:bidi/>
        <w:rPr>
          <w:rtl/>
        </w:rPr>
      </w:pPr>
      <w:r>
        <w:rPr>
          <w:rtl/>
        </w:rPr>
        <w:t xml:space="preserve">چه </w:t>
      </w:r>
      <w:r>
        <w:rPr>
          <w:rFonts w:hint="cs"/>
          <w:rtl/>
        </w:rPr>
        <w:t>پای لنگ !</w:t>
      </w:r>
    </w:p>
    <w:p w14:paraId="3D4E0772" w14:textId="77777777" w:rsidR="002E738F" w:rsidRDefault="002E738F" w:rsidP="002E738F">
      <w:pPr>
        <w:pStyle w:val="body"/>
        <w:bidi/>
        <w:rPr>
          <w:rFonts w:hint="cs"/>
          <w:rtl/>
        </w:rPr>
      </w:pPr>
    </w:p>
    <w:p w14:paraId="4A5AF595" w14:textId="1E8C3E7B" w:rsidR="002E738F" w:rsidRDefault="002E738F" w:rsidP="002E738F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نفس با خستگی در جنگ</w:t>
      </w:r>
    </w:p>
    <w:p w14:paraId="6EBA948C" w14:textId="6B2FFD3D" w:rsidR="002E738F" w:rsidRDefault="002E738F" w:rsidP="002E738F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من با خويش</w:t>
      </w:r>
    </w:p>
    <w:p w14:paraId="3A250F2E" w14:textId="14A6DDF4" w:rsidR="002E738F" w:rsidRDefault="002E738F" w:rsidP="002E738F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پا با سنگ !</w:t>
      </w:r>
    </w:p>
    <w:p w14:paraId="609D88D8" w14:textId="77777777" w:rsidR="002E738F" w:rsidRDefault="002E738F" w:rsidP="002E738F">
      <w:pPr>
        <w:pStyle w:val="body"/>
        <w:bidi/>
        <w:rPr>
          <w:rFonts w:hint="cs"/>
          <w:rtl/>
        </w:rPr>
      </w:pPr>
    </w:p>
    <w:p w14:paraId="24315A87" w14:textId="4D26F91F" w:rsidR="002E738F" w:rsidRPr="002E738F" w:rsidRDefault="002E738F" w:rsidP="002E738F">
      <w:pPr>
        <w:pStyle w:val="body"/>
        <w:bidi/>
        <w:rPr>
          <w:rtl/>
        </w:rPr>
      </w:pPr>
      <w:r w:rsidRPr="002E738F">
        <w:rPr>
          <w:rtl/>
        </w:rPr>
        <w:t>چه راهِ دور</w:t>
      </w:r>
    </w:p>
    <w:p w14:paraId="146AAA30" w14:textId="6C6DE7D9" w:rsidR="002E738F" w:rsidRPr="002E738F" w:rsidRDefault="002E738F" w:rsidP="002E738F">
      <w:pPr>
        <w:pStyle w:val="body"/>
        <w:bidi/>
        <w:rPr>
          <w:rtl/>
        </w:rPr>
      </w:pPr>
      <w:r>
        <w:rPr>
          <w:rtl/>
        </w:rPr>
        <w:t xml:space="preserve">چه </w:t>
      </w:r>
      <w:r>
        <w:rPr>
          <w:rFonts w:hint="cs"/>
          <w:rtl/>
        </w:rPr>
        <w:t>پای لنگ !</w:t>
      </w:r>
    </w:p>
    <w:p w14:paraId="4AD338A8" w14:textId="6C96BBFC" w:rsidR="002E738F" w:rsidRDefault="002E738F" w:rsidP="002E738F">
      <w:pPr>
        <w:pStyle w:val="when"/>
        <w:bidi/>
        <w:rPr>
          <w:rFonts w:hint="cs"/>
          <w:rtl/>
        </w:rPr>
      </w:pPr>
      <w:r>
        <w:rPr>
          <w:rFonts w:hint="cs"/>
          <w:rtl/>
        </w:rPr>
        <w:t>١٣٤١</w:t>
      </w:r>
    </w:p>
    <w:p w14:paraId="6DB6B6F1" w14:textId="77777777" w:rsidR="002E738F" w:rsidRPr="002E738F" w:rsidRDefault="002E738F" w:rsidP="002E738F">
      <w:pPr>
        <w:pStyle w:val="where"/>
        <w:bidi/>
        <w:rPr>
          <w:rtl/>
        </w:rPr>
      </w:pPr>
    </w:p>
    <w:sectPr w:rsidR="002E738F" w:rsidRPr="002E7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61C4B"/>
    <w:rsid w:val="00161C4B"/>
    <w:rsid w:val="002E738F"/>
    <w:rsid w:val="00776ED4"/>
    <w:rsid w:val="00D9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78C58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38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3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3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3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3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38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38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38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38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38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E738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E738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E738F"/>
    <w:pPr>
      <w:bidi/>
    </w:pPr>
  </w:style>
  <w:style w:type="paragraph" w:customStyle="1" w:styleId="num">
    <w:name w:val="num"/>
    <w:basedOn w:val="poem"/>
    <w:qFormat/>
    <w:rsid w:val="002E738F"/>
    <w:pPr>
      <w:spacing w:before="240"/>
    </w:pPr>
  </w:style>
  <w:style w:type="paragraph" w:customStyle="1" w:styleId="body">
    <w:name w:val="body"/>
    <w:basedOn w:val="Normal"/>
    <w:qFormat/>
    <w:rsid w:val="002E738F"/>
    <w:rPr>
      <w:color w:val="000000"/>
    </w:rPr>
  </w:style>
  <w:style w:type="paragraph" w:customStyle="1" w:styleId="when">
    <w:name w:val="when"/>
    <w:basedOn w:val="who"/>
    <w:next w:val="where"/>
    <w:qFormat/>
    <w:rsid w:val="002E738F"/>
    <w:pPr>
      <w:spacing w:before="360"/>
    </w:pPr>
  </w:style>
  <w:style w:type="paragraph" w:customStyle="1" w:styleId="where">
    <w:name w:val="where"/>
    <w:basedOn w:val="when"/>
    <w:next w:val="NoSpacing"/>
    <w:qFormat/>
    <w:rsid w:val="002E738F"/>
    <w:pPr>
      <w:spacing w:before="0"/>
    </w:pPr>
  </w:style>
  <w:style w:type="paragraph" w:styleId="NoSpacing">
    <w:name w:val="No Spacing"/>
    <w:uiPriority w:val="1"/>
    <w:qFormat/>
    <w:rsid w:val="002E738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E738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E738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3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3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38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38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3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3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3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738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73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38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738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E738F"/>
    <w:rPr>
      <w:b/>
      <w:bCs/>
    </w:rPr>
  </w:style>
  <w:style w:type="character" w:styleId="Emphasis">
    <w:name w:val="Emphasis"/>
    <w:uiPriority w:val="20"/>
    <w:qFormat/>
    <w:rsid w:val="002E738F"/>
    <w:rPr>
      <w:i/>
      <w:iCs/>
    </w:rPr>
  </w:style>
  <w:style w:type="paragraph" w:styleId="ListParagraph">
    <w:name w:val="List Paragraph"/>
    <w:basedOn w:val="Normal"/>
    <w:uiPriority w:val="34"/>
    <w:qFormat/>
    <w:rsid w:val="002E738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E738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E738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38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38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E738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E738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E738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E738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E738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738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38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3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3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3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3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38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38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38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38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38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E738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E738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E738F"/>
    <w:pPr>
      <w:bidi/>
    </w:pPr>
  </w:style>
  <w:style w:type="paragraph" w:customStyle="1" w:styleId="num">
    <w:name w:val="num"/>
    <w:basedOn w:val="poem"/>
    <w:qFormat/>
    <w:rsid w:val="002E738F"/>
    <w:pPr>
      <w:spacing w:before="240"/>
    </w:pPr>
  </w:style>
  <w:style w:type="paragraph" w:customStyle="1" w:styleId="body">
    <w:name w:val="body"/>
    <w:basedOn w:val="Normal"/>
    <w:qFormat/>
    <w:rsid w:val="002E738F"/>
    <w:rPr>
      <w:color w:val="000000"/>
    </w:rPr>
  </w:style>
  <w:style w:type="paragraph" w:customStyle="1" w:styleId="when">
    <w:name w:val="when"/>
    <w:basedOn w:val="who"/>
    <w:next w:val="where"/>
    <w:qFormat/>
    <w:rsid w:val="002E738F"/>
    <w:pPr>
      <w:spacing w:before="360"/>
    </w:pPr>
  </w:style>
  <w:style w:type="paragraph" w:customStyle="1" w:styleId="where">
    <w:name w:val="where"/>
    <w:basedOn w:val="when"/>
    <w:next w:val="NoSpacing"/>
    <w:qFormat/>
    <w:rsid w:val="002E738F"/>
    <w:pPr>
      <w:spacing w:before="0"/>
    </w:pPr>
  </w:style>
  <w:style w:type="paragraph" w:styleId="NoSpacing">
    <w:name w:val="No Spacing"/>
    <w:uiPriority w:val="1"/>
    <w:qFormat/>
    <w:rsid w:val="002E738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E738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E738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3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3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38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38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3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3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3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738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73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38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738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E738F"/>
    <w:rPr>
      <w:b/>
      <w:bCs/>
    </w:rPr>
  </w:style>
  <w:style w:type="character" w:styleId="Emphasis">
    <w:name w:val="Emphasis"/>
    <w:uiPriority w:val="20"/>
    <w:qFormat/>
    <w:rsid w:val="002E738F"/>
    <w:rPr>
      <w:i/>
      <w:iCs/>
    </w:rPr>
  </w:style>
  <w:style w:type="paragraph" w:styleId="ListParagraph">
    <w:name w:val="List Paragraph"/>
    <w:basedOn w:val="Normal"/>
    <w:uiPriority w:val="34"/>
    <w:qFormat/>
    <w:rsid w:val="002E738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E738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E738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38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38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E738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E738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E738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E738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E738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73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2010-04-15T16:45:00Z</dcterms:created>
  <dcterms:modified xsi:type="dcterms:W3CDTF">2010-04-15T16:45:00Z</dcterms:modified>
</cp:coreProperties>
</file>