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57934" w14:textId="77777777" w:rsidR="006B05C1" w:rsidRDefault="006B05C1" w:rsidP="006B05C1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قصه‌ي دختراي ننه دريا</w:t>
      </w:r>
    </w:p>
    <w:p w14:paraId="2C878A4C" w14:textId="77777777" w:rsidR="006B05C1" w:rsidRDefault="006B05C1" w:rsidP="006B05C1">
      <w:pPr>
        <w:pStyle w:val="who"/>
        <w:bidi/>
        <w:rPr>
          <w:rtl/>
          <w:lang w:bidi="fa-IR"/>
        </w:rPr>
      </w:pPr>
    </w:p>
    <w:p w14:paraId="66D1473F" w14:textId="27112AB2" w:rsidR="006B05C1" w:rsidRDefault="006B05C1" w:rsidP="006B05C1">
      <w:pPr>
        <w:pStyle w:val="why"/>
        <w:rPr>
          <w:rtl/>
          <w:lang w:bidi="fa-IR"/>
        </w:rPr>
      </w:pPr>
    </w:p>
    <w:p w14:paraId="589FB47F" w14:textId="01DC5112" w:rsidR="007D335C" w:rsidRDefault="007D335C" w:rsidP="007D335C">
      <w:pPr>
        <w:pStyle w:val="num"/>
        <w:rPr>
          <w:rtl/>
          <w:lang w:bidi="fa-IR"/>
        </w:rPr>
      </w:pPr>
    </w:p>
    <w:p w14:paraId="7C1EC659" w14:textId="77777777" w:rsidR="007D335C" w:rsidRPr="007D335C" w:rsidRDefault="007D335C" w:rsidP="007D335C">
      <w:pPr>
        <w:pStyle w:val="subname"/>
        <w:rPr>
          <w:lang w:bidi="fa-IR"/>
        </w:rPr>
      </w:pPr>
    </w:p>
    <w:p w14:paraId="05A71A3A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يکي بود يکي نبود.</w:t>
      </w:r>
    </w:p>
    <w:p w14:paraId="76A5CA7B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جز خدا هيچي نبود</w:t>
      </w:r>
    </w:p>
    <w:p w14:paraId="5155BF5A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زيرِ اين تاقِ کبود،</w:t>
      </w:r>
    </w:p>
    <w:p w14:paraId="619AC479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ستاره</w:t>
      </w:r>
    </w:p>
    <w:p w14:paraId="09703B90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نه سرود.</w:t>
      </w:r>
    </w:p>
    <w:p w14:paraId="31A9C27A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896A0E1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عموصحرا، تُپُلي</w:t>
      </w:r>
    </w:p>
    <w:p w14:paraId="25A6BA6C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دو تا لُپِ گُلي</w:t>
      </w:r>
    </w:p>
    <w:p w14:paraId="084A7D2E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پا و دستش کوچولو</w:t>
      </w:r>
    </w:p>
    <w:p w14:paraId="2CB10D2D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ريش و روحش دوقلو</w:t>
      </w:r>
    </w:p>
    <w:p w14:paraId="1F534B6B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چپقش خالي و سرد</w:t>
      </w:r>
    </w:p>
    <w:p w14:paraId="59811A11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دلکش درياي درد،</w:t>
      </w:r>
    </w:p>
    <w:p w14:paraId="48D1E1FB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دَرِ باغو بسّه بود</w:t>
      </w:r>
    </w:p>
    <w:p w14:paraId="36D731ED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دَمِ باغ نشسّه بود:</w:t>
      </w:r>
    </w:p>
    <w:p w14:paraId="78A31F78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4FB3EA6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>ــ عموصحرا! پسرات کو؟</w:t>
      </w:r>
      <w:r>
        <w:rPr>
          <w:rFonts w:hint="cs"/>
        </w:rPr>
        <w:t>»</w:t>
      </w:r>
    </w:p>
    <w:p w14:paraId="559F2A1D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>ــ لبِ دريان پسرام</w:t>
      </w:r>
      <w:r>
        <w:rPr>
          <w:rFonts w:hint="cs"/>
        </w:rPr>
        <w:t>.</w:t>
      </w:r>
    </w:p>
    <w:p w14:paraId="561F8322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دختراي ننه‌دريا رو خاطرخوان پسرام</w:t>
      </w:r>
      <w:r>
        <w:rPr>
          <w:rFonts w:hint="cs"/>
        </w:rPr>
        <w:t>.</w:t>
      </w:r>
    </w:p>
    <w:p w14:paraId="11F69F13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طفليا، تنگِ غلاغ‌پر، پاکِشون</w:t>
      </w:r>
    </w:p>
    <w:p w14:paraId="3D4148B6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خسته و مرده، ميان</w:t>
      </w:r>
    </w:p>
    <w:p w14:paraId="0C8F396C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از سرِ مزرعه‌شون.</w:t>
      </w:r>
    </w:p>
    <w:p w14:paraId="6D9AACC3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تنِشون خسّه‌ي کار</w:t>
      </w:r>
    </w:p>
    <w:p w14:paraId="61E2AE72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دلِشون مُرده‌ي زار</w:t>
      </w:r>
    </w:p>
    <w:p w14:paraId="504B441F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دسّاشون پينه‌تَرَک</w:t>
      </w:r>
    </w:p>
    <w:p w14:paraId="72814B00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لباساشون نمدک</w:t>
      </w:r>
    </w:p>
    <w:p w14:paraId="652734DC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پاهاشون لُخت و پتي</w:t>
      </w:r>
    </w:p>
    <w:p w14:paraId="2C23D17C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کج‌کلاشون نمدي،</w:t>
      </w:r>
    </w:p>
    <w:p w14:paraId="75285BA8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مي‌شينن با دلِ تنگ</w:t>
      </w:r>
    </w:p>
    <w:p w14:paraId="28514587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لبِ دريا سرِ سنگ</w:t>
      </w:r>
      <w:r>
        <w:rPr>
          <w:rFonts w:hint="cs"/>
        </w:rPr>
        <w:t>.</w:t>
      </w:r>
    </w:p>
    <w:p w14:paraId="50E50B82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DF74E4B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طفليا شب تا سحر گريه‌کنون</w:t>
      </w:r>
    </w:p>
    <w:p w14:paraId="13838BCF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خوابو از چشمِ به‌دردوخته‌شون پس مي‌رونن</w:t>
      </w:r>
    </w:p>
    <w:p w14:paraId="389741B7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توي درياي نمور</w:t>
      </w:r>
    </w:p>
    <w:p w14:paraId="1DC0E831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مي‌ريزن اشکاي شور</w:t>
      </w:r>
    </w:p>
    <w:p w14:paraId="0C986A0F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مي‌خونن ــ آخ که چه دل‌دوز و چه دل‌سوز مي‌خونن! ــ</w:t>
      </w:r>
      <w:r>
        <w:rPr>
          <w:rFonts w:hint="cs"/>
        </w:rPr>
        <w:t>:</w:t>
      </w:r>
    </w:p>
    <w:p w14:paraId="4E297526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7801962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>ــ دختراي ننه‌دريا! کومه‌مون سرد و سياس</w:t>
      </w:r>
    </w:p>
    <w:p w14:paraId="785A91A0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چشِ اميدِمون اول به خدا، بعد به شماس</w:t>
      </w:r>
      <w:r>
        <w:rPr>
          <w:rFonts w:hint="cs"/>
        </w:rPr>
        <w:t>.</w:t>
      </w:r>
    </w:p>
    <w:p w14:paraId="45919CD6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E3AA55D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کوره‌ها سرد شدن</w:t>
      </w:r>
    </w:p>
    <w:p w14:paraId="2AE6E902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سبزه‌ها زرد شدن</w:t>
      </w:r>
    </w:p>
    <w:p w14:paraId="7785ADBE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خنده‌ها درد شدن.</w:t>
      </w:r>
    </w:p>
    <w:p w14:paraId="5E673ED1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9E1CE3D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از سرِ تپه، شبا</w:t>
      </w:r>
    </w:p>
    <w:p w14:paraId="26B1CCBC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شيهه‌ي اسباي گاري نمياد،</w:t>
      </w:r>
    </w:p>
    <w:p w14:paraId="0E080238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از دلِ بيشه، غروب</w:t>
      </w:r>
    </w:p>
    <w:p w14:paraId="6449E17A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چهچهِ سار و قناري نمياد،</w:t>
      </w:r>
    </w:p>
    <w:p w14:paraId="015BFBF0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0DCC7E8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ديگه از شهرِ سرود</w:t>
      </w:r>
    </w:p>
    <w:p w14:paraId="70EDDF14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تک‌سواري نمياد</w:t>
      </w:r>
      <w:r>
        <w:rPr>
          <w:rFonts w:hint="cs"/>
        </w:rPr>
        <w:t>.</w:t>
      </w:r>
    </w:p>
    <w:p w14:paraId="7093F8BA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7B9D826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ديگه مهتاب نمياد</w:t>
      </w:r>
    </w:p>
    <w:p w14:paraId="2FA62F41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کرمِ شب‌تاب نمياد</w:t>
      </w:r>
      <w:r>
        <w:rPr>
          <w:rFonts w:hint="cs"/>
        </w:rPr>
        <w:t>.</w:t>
      </w:r>
    </w:p>
    <w:p w14:paraId="156F976C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برکت از کومه رفت</w:t>
      </w:r>
    </w:p>
    <w:p w14:paraId="7510D6A9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رستم از شانومه رفت:</w:t>
      </w:r>
    </w:p>
    <w:p w14:paraId="2207F5BA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66A9C71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تو هوا وقتي که برق مي‌جّه و بارون مي‌کنه</w:t>
      </w:r>
    </w:p>
    <w:p w14:paraId="6300538B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کمونِ رنگه‌به‌رنگش ديگه بيرون نمياد،</w:t>
      </w:r>
    </w:p>
    <w:p w14:paraId="1E91FA0D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رو زمين وقتي که ديب دنيارو پُرخون مي‌کنه</w:t>
      </w:r>
    </w:p>
    <w:p w14:paraId="6132968B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سوارِ رخشِ قشنگش ديگه ميدون نمياد</w:t>
      </w:r>
      <w:r>
        <w:rPr>
          <w:rFonts w:hint="cs"/>
        </w:rPr>
        <w:t>.</w:t>
      </w:r>
    </w:p>
    <w:p w14:paraId="6CC639D2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BA519A4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شبا شب نيس ديگه، يخدونِ غمه</w:t>
      </w:r>
    </w:p>
    <w:p w14:paraId="57D54EB7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عنکبوتاي سيا شب تو هوا تار مي‌تنه</w:t>
      </w:r>
      <w:r>
        <w:rPr>
          <w:rFonts w:hint="cs"/>
        </w:rPr>
        <w:t>.</w:t>
      </w:r>
    </w:p>
    <w:p w14:paraId="2D39ADC7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8CC8955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ديگه شب مرواري‌دوزون نمي‌شه</w:t>
      </w:r>
    </w:p>
    <w:p w14:paraId="79BD33C7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آسمون مثلِ قديم شب‌ها چراغون نمي‌شه</w:t>
      </w:r>
      <w:r>
        <w:rPr>
          <w:rFonts w:hint="cs"/>
        </w:rPr>
        <w:t>.</w:t>
      </w:r>
    </w:p>
    <w:p w14:paraId="6A785872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غصه‌ي کوچيکِ سردي مثِ اشک ــ</w:t>
      </w:r>
    </w:p>
    <w:p w14:paraId="25E5F0B2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جاي هر ستاره سوسو مي‌زنه،</w:t>
      </w:r>
    </w:p>
    <w:p w14:paraId="014FA9FF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سرِ هر شاخه‌ي خشک</w:t>
      </w:r>
    </w:p>
    <w:p w14:paraId="68393A21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از سحر تا دلِ شب جغده که هوهو مي‌زنه</w:t>
      </w:r>
      <w:r>
        <w:rPr>
          <w:rFonts w:hint="cs"/>
        </w:rPr>
        <w:t>.</w:t>
      </w:r>
    </w:p>
    <w:p w14:paraId="7678016B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4DB4DB8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دلا از غصه سياس</w:t>
      </w:r>
    </w:p>
    <w:p w14:paraId="1C41829C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آخه پس خونه‌ي خورشيد کجاس؟</w:t>
      </w:r>
    </w:p>
    <w:p w14:paraId="183C4A67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BFF1FF1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قفله؟ وازش مي‌کنيم</w:t>
      </w:r>
      <w:r>
        <w:rPr>
          <w:rFonts w:hint="cs"/>
        </w:rPr>
        <w:t>!</w:t>
      </w:r>
    </w:p>
    <w:p w14:paraId="6579482D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قهره؟ نازش مي‌کنيم</w:t>
      </w:r>
      <w:r>
        <w:rPr>
          <w:rFonts w:hint="cs"/>
        </w:rPr>
        <w:t>!</w:t>
      </w:r>
    </w:p>
    <w:p w14:paraId="78D2C833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مي‌کِشيم منتِشو</w:t>
      </w:r>
    </w:p>
    <w:p w14:paraId="49575545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مي‌خريم همتِشو!</w:t>
      </w:r>
    </w:p>
    <w:p w14:paraId="366F24F0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0E8E21A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مگه زوره؟ به خدا هيچکي به تاريکي شب تن نمي‌ده</w:t>
      </w:r>
    </w:p>
    <w:p w14:paraId="6136F442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موشِ کورم که مي‌گن دشمنِ نوره، به تيغِ تاريکي گردن نمي‌ده</w:t>
      </w:r>
      <w:r>
        <w:rPr>
          <w:rFonts w:hint="cs"/>
        </w:rPr>
        <w:t>!</w:t>
      </w:r>
    </w:p>
    <w:p w14:paraId="144568A3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5CBF4D4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دختراي ننه‌دريا! رو زمين عشق نموند</w:t>
      </w:r>
    </w:p>
    <w:p w14:paraId="3C7C4B06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خيلي وخ پيش باروبنديلِشو بست خونه تکوند</w:t>
      </w:r>
    </w:p>
    <w:p w14:paraId="0756EF23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ديگه دل مثلِ قديم عاشق و شيدا نمي‌شه</w:t>
      </w:r>
    </w:p>
    <w:p w14:paraId="2D20CFE8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تو کتابم ديگه اونجور چيزا پيدا نمي‌شه</w:t>
      </w:r>
      <w:r>
        <w:rPr>
          <w:rFonts w:hint="cs"/>
        </w:rPr>
        <w:t>.</w:t>
      </w:r>
    </w:p>
    <w:p w14:paraId="5ED4C7FA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408B3B7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دنيا زندون شده: نه عشق، نه اميد، نه شور،</w:t>
      </w:r>
    </w:p>
    <w:p w14:paraId="7CE32A8D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برهوتي شده دنيا که تا چِش کار مي‌کنه مُرده‌س و گور</w:t>
      </w:r>
      <w:r>
        <w:rPr>
          <w:rFonts w:hint="cs"/>
        </w:rPr>
        <w:t>.</w:t>
      </w:r>
    </w:p>
    <w:p w14:paraId="31E45078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EEFDEFE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نه اميدي ــ چه اميدي؟ به‌خدا حيفِ اميد! ــ</w:t>
      </w:r>
    </w:p>
    <w:p w14:paraId="734A701E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نه چراغي ــ چه چراغي؟ چيزِ خوبي مي‌شه ديد؟ ــ</w:t>
      </w:r>
    </w:p>
    <w:p w14:paraId="09BC116F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نه سلامي ــ چه سلامي؟ همه خون‌تشنه‌ي هم! ــ</w:t>
      </w:r>
    </w:p>
    <w:p w14:paraId="0EF57D69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نه نشاطي ــ چه نشاطي؟ مگه راهش مي‌ده غم؟ ــ</w:t>
      </w:r>
      <w:r>
        <w:rPr>
          <w:rFonts w:hint="cs"/>
        </w:rPr>
        <w:t>:</w:t>
      </w:r>
    </w:p>
    <w:p w14:paraId="7AD8CD74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A4ED0B3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داش آکل، مردِ لوتي،</w:t>
      </w:r>
    </w:p>
    <w:p w14:paraId="6CA96314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ته خندق تو قوتي!</w:t>
      </w:r>
    </w:p>
    <w:p w14:paraId="394AE05D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توي باغِ بي‌بي‌جون</w:t>
      </w:r>
    </w:p>
    <w:p w14:paraId="088E316C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جم‌جمک، بلگِ خزون</w:t>
      </w:r>
      <w:r>
        <w:rPr>
          <w:rFonts w:hint="cs"/>
        </w:rPr>
        <w:t>!</w:t>
      </w:r>
    </w:p>
    <w:p w14:paraId="520AA359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D296020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ديگه دِه مثلِ قديم نيس که از آب دُر مي‌گرفت</w:t>
      </w:r>
    </w:p>
    <w:p w14:paraId="3759A0D0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باغاش انگار باهارا از شکوفه گُر مي‌گرفت</w:t>
      </w:r>
      <w:r>
        <w:rPr>
          <w:rFonts w:hint="cs"/>
        </w:rPr>
        <w:t>:</w:t>
      </w:r>
    </w:p>
    <w:p w14:paraId="047B28B4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3D52C67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آب به چشمه! حالا رعيت سرِ آب خون مي‌کنه</w:t>
      </w:r>
    </w:p>
    <w:p w14:paraId="241528F0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واسه چار چيکه‌ي آب، چل‌تا رو بي‌جون مي‌کنه</w:t>
      </w:r>
      <w:r>
        <w:rPr>
          <w:rFonts w:hint="cs"/>
        </w:rPr>
        <w:t>.</w:t>
      </w:r>
    </w:p>
    <w:p w14:paraId="5AD03788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نعشا مي‌گندن و مي‌پوسن و شالي مي‌سوزه</w:t>
      </w:r>
    </w:p>
    <w:p w14:paraId="00EF4D07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پاي دار، قاتلِ بيچاره همونجور تو هوا چِش مي‌دوزه</w:t>
      </w:r>
    </w:p>
    <w:p w14:paraId="776AB93E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451661A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«چي مي‌جوره تو هوا؟</w:t>
      </w:r>
    </w:p>
    <w:p w14:paraId="51C6CBEF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رفته تو فکرِ خدا؟</w:t>
      </w:r>
      <w:r>
        <w:rPr>
          <w:rFonts w:hint="cs"/>
        </w:rPr>
        <w:t>...»</w:t>
      </w:r>
    </w:p>
    <w:p w14:paraId="528A7D85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5FE2E29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«نه برادر! تو نخِ ابره که بارون بزنه</w:t>
      </w:r>
    </w:p>
    <w:p w14:paraId="233DA261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شالي از خشکي درآد، پوکِ نشا دون بزنه</w:t>
      </w:r>
      <w:r>
        <w:rPr>
          <w:rFonts w:hint="cs"/>
        </w:rPr>
        <w:t>:</w:t>
      </w:r>
    </w:p>
    <w:p w14:paraId="0E8B21A8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اگه بارون بزنه</w:t>
      </w:r>
      <w:r>
        <w:rPr>
          <w:rFonts w:hint="cs"/>
        </w:rPr>
        <w:t>!</w:t>
      </w:r>
    </w:p>
    <w:p w14:paraId="0A96E946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آخ! اگه بارون بزنه</w:t>
      </w:r>
      <w:r>
        <w:rPr>
          <w:rFonts w:hint="cs"/>
        </w:rPr>
        <w:t>!»</w:t>
      </w:r>
      <w:r>
        <w:rPr>
          <w:rFonts w:hint="cs"/>
          <w:rtl/>
          <w:lang w:bidi="fa-IR"/>
        </w:rPr>
        <w:t>.</w:t>
      </w:r>
    </w:p>
    <w:p w14:paraId="5A7FE198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6FE62C6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دختراي ننه‌دريا! دلِمون سرد و سياس</w:t>
      </w:r>
    </w:p>
    <w:p w14:paraId="18204EFA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چِشِ اميدمون اول به خدا بعد به شماس</w:t>
      </w:r>
      <w:r>
        <w:rPr>
          <w:rFonts w:hint="cs"/>
        </w:rPr>
        <w:t>.</w:t>
      </w:r>
    </w:p>
    <w:p w14:paraId="2A8288D7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CC86689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اَزَتون پوستِ پيازي نمي‌خايم</w:t>
      </w:r>
    </w:p>
    <w:p w14:paraId="5F128C14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خودِتون بسِمونين، بقچه جاهازي نمي‌خايم</w:t>
      </w:r>
      <w:r>
        <w:rPr>
          <w:rFonts w:hint="cs"/>
        </w:rPr>
        <w:t>.</w:t>
      </w:r>
    </w:p>
    <w:p w14:paraId="6594D446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چادرِ يزدي و پاچين نداريم</w:t>
      </w:r>
    </w:p>
    <w:p w14:paraId="19A068AF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زيرِ پامون حصيره، قاليچه و قارچين نداريم</w:t>
      </w:r>
      <w:r>
        <w:rPr>
          <w:rFonts w:hint="cs"/>
        </w:rPr>
        <w:t>.</w:t>
      </w:r>
    </w:p>
    <w:p w14:paraId="39DCC097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4D5317A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بذارين برکتِ جادوي شما</w:t>
      </w:r>
    </w:p>
    <w:p w14:paraId="61D8003E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دِهِ ويرونه رو آباد کنه</w:t>
      </w:r>
    </w:p>
    <w:p w14:paraId="368E2C15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شبنمِ موي شما</w:t>
      </w:r>
    </w:p>
    <w:p w14:paraId="073DE824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جيگرِ تشنه‌مونو شاد کنه</w:t>
      </w:r>
    </w:p>
    <w:p w14:paraId="6CFF5DA1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شادي از بوي شما مَس شه همينجا بمونه</w:t>
      </w:r>
    </w:p>
    <w:p w14:paraId="1BB7DE4E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غم، بره گريه‌کنون، خونه‌ي غم جابمونه</w:t>
      </w:r>
      <w:r>
        <w:rPr>
          <w:rFonts w:hint="cs"/>
        </w:rPr>
        <w:t>...»</w:t>
      </w:r>
    </w:p>
    <w:p w14:paraId="77D810B4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705B656" w14:textId="77777777" w:rsidR="006B05C1" w:rsidRDefault="006B05C1" w:rsidP="006B05C1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7130DF20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AECBF50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پسراي عموصحرا، لبِ درياي کبود</w:t>
      </w:r>
    </w:p>
    <w:p w14:paraId="67746775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زيرِ ابر و مه و دود</w:t>
      </w:r>
    </w:p>
    <w:p w14:paraId="77B1D608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شبو از رازِ سيا پُر مي‌کنن،</w:t>
      </w:r>
    </w:p>
    <w:p w14:paraId="7C6CEBA3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توي درياي نمور</w:t>
      </w:r>
    </w:p>
    <w:p w14:paraId="7998BA48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مي‌ريزن اشکاي شور</w:t>
      </w:r>
    </w:p>
    <w:p w14:paraId="732F55E9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کاسه‌ي دريارو پُردُر مي‌کنن.</w:t>
      </w:r>
    </w:p>
    <w:p w14:paraId="79FFD24A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6334A74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دختراي ننه‌دريا، تَهِ آب</w:t>
      </w:r>
    </w:p>
    <w:p w14:paraId="58BC41CB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مي‌شينن مست و خراب.</w:t>
      </w:r>
    </w:p>
    <w:p w14:paraId="4934FA0A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0691DB0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نيمه‌عُريون تنِشون</w:t>
      </w:r>
    </w:p>
    <w:p w14:paraId="2BA4AA6D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خزه‌ها پيرهنِشون</w:t>
      </w:r>
    </w:p>
    <w:p w14:paraId="672AE7FE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تنِشون هُرمِ سراب</w:t>
      </w:r>
    </w:p>
    <w:p w14:paraId="7412F7A7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خنده‌شون غُل‌غُلِ آب</w:t>
      </w:r>
    </w:p>
    <w:p w14:paraId="16B3AF97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لبِشون تُنگِ نمک</w:t>
      </w:r>
    </w:p>
    <w:p w14:paraId="0663F951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وصلِشون خنده‌ي شک</w:t>
      </w:r>
    </w:p>
    <w:p w14:paraId="44605A83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دلِشون درياي خون،</w:t>
      </w:r>
    </w:p>
    <w:p w14:paraId="3F7D355F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پاي ديفارِ خزه</w:t>
      </w:r>
    </w:p>
    <w:p w14:paraId="417558ED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مي‌خونن ضجه‌کنون:</w:t>
      </w:r>
    </w:p>
    <w:p w14:paraId="4DE146A7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660443E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>ــ پسراي عموصحرا لبِتون کاسه‌نبات</w:t>
      </w:r>
    </w:p>
    <w:p w14:paraId="4626D49E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صدتا هجرون واسه يه وصلِ شما خمس و زکات</w:t>
      </w:r>
      <w:r>
        <w:rPr>
          <w:rFonts w:hint="cs"/>
        </w:rPr>
        <w:t>!</w:t>
      </w:r>
    </w:p>
    <w:p w14:paraId="5AB77FEC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دريا از اشکِ شما شور شد و رفت</w:t>
      </w:r>
    </w:p>
    <w:p w14:paraId="4CB3685C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بختِمون از دَمِ در دور شد و رفت.</w:t>
      </w:r>
    </w:p>
    <w:p w14:paraId="19B77348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رازِ عشقو سرِ صحرا نريزين</w:t>
      </w:r>
    </w:p>
    <w:p w14:paraId="2DCE4D2D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اشکِتون شوره، تو دريا نريزين</w:t>
      </w:r>
      <w:r>
        <w:rPr>
          <w:rFonts w:hint="cs"/>
        </w:rPr>
        <w:t>!</w:t>
      </w:r>
    </w:p>
    <w:p w14:paraId="5E737DC7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اگه آب شور بشه، دريا به زمين دَس نمي‌ده</w:t>
      </w:r>
    </w:p>
    <w:p w14:paraId="0FAD319C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ننه‌دريام ديگه مارو به شما پس نمي‌ده</w:t>
      </w:r>
      <w:r>
        <w:rPr>
          <w:rFonts w:hint="cs"/>
        </w:rPr>
        <w:t>.</w:t>
      </w:r>
    </w:p>
    <w:p w14:paraId="0254D9E2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ديگه اونوَخ تا قيامت دلِ ما گنجِ غمه</w:t>
      </w:r>
    </w:p>
    <w:p w14:paraId="0C376D06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اگه تا عمر داريم گريه کنيم، باز کمه</w:t>
      </w:r>
      <w:r>
        <w:rPr>
          <w:rFonts w:hint="cs"/>
        </w:rPr>
        <w:t>.</w:t>
      </w:r>
    </w:p>
    <w:p w14:paraId="455E4251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پرده زنبوري دريا مي‌شه بُرجِ غمِ‌مون</w:t>
      </w:r>
    </w:p>
    <w:p w14:paraId="4C2304AB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عشقِتون دق مي‌شه، تا حشر مي‌شه هم‌دَمِ‌مون!</w:t>
      </w:r>
      <w:r>
        <w:rPr>
          <w:rFonts w:hint="cs"/>
        </w:rPr>
        <w:t>»</w:t>
      </w:r>
    </w:p>
    <w:p w14:paraId="7676EA36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B040E81" w14:textId="77777777" w:rsidR="006B05C1" w:rsidRDefault="006B05C1" w:rsidP="006B05C1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75AD527C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5426745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مگه ديفارِ خزه موش نداره؟</w:t>
      </w:r>
    </w:p>
    <w:p w14:paraId="2F807E16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مگه موش گوش نداره؟ ــ</w:t>
      </w:r>
    </w:p>
    <w:p w14:paraId="6F71D86C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D889D8B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موشِ ديفار، ننه‌دريا رو خبردار مي‌کنه:</w:t>
      </w:r>
    </w:p>
    <w:p w14:paraId="7D10D680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ننه‌دريا، کج و کوج</w:t>
      </w:r>
    </w:p>
    <w:p w14:paraId="0A01FA31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بددل و لوس و لجوج،</w:t>
      </w:r>
    </w:p>
    <w:p w14:paraId="08E7EFDD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جادو در کار مي‌کنه. ــ</w:t>
      </w:r>
    </w:p>
    <w:p w14:paraId="44E99E64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صداشون نرسه</w:t>
      </w:r>
    </w:p>
    <w:p w14:paraId="516E4981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لبِ درياي خزه،</w:t>
      </w:r>
    </w:p>
    <w:p w14:paraId="0F06B847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لجِش، غيه‌کشون ابرا رو بيدار مي‌کنه:</w:t>
      </w:r>
    </w:p>
    <w:p w14:paraId="0FD82A2D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2D6C488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اسباي ابرِ سيا</w:t>
      </w:r>
    </w:p>
    <w:p w14:paraId="343E7A7C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هوا شيهه‌کشون،</w:t>
      </w:r>
    </w:p>
    <w:p w14:paraId="5BEDC23C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بشکه‌ي خالي رعد</w:t>
      </w:r>
    </w:p>
    <w:p w14:paraId="4B4153CF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روي بومِ آسمون.</w:t>
      </w:r>
    </w:p>
    <w:p w14:paraId="24390823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آسمون، غرومب غرومب!</w:t>
      </w:r>
    </w:p>
    <w:p w14:paraId="3AF9FBAF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طبلِ آتيش، دودودومب!</w:t>
      </w:r>
    </w:p>
    <w:p w14:paraId="233941AB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نعره‌ي موجِ بلا</w:t>
      </w:r>
    </w:p>
    <w:p w14:paraId="6698EF79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مي‌ره تا عرشِ خدا؛</w:t>
      </w:r>
    </w:p>
    <w:p w14:paraId="1427D132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صخره‌ها از خوشي فرياد مي‌زنن.</w:t>
      </w:r>
    </w:p>
    <w:p w14:paraId="569135A4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دخترا از دلِ آب داد مي‌زنن:</w:t>
      </w:r>
    </w:p>
    <w:p w14:paraId="1BC3C38D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031AC13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>ــ پسراي عموصحرا</w:t>
      </w:r>
      <w:r>
        <w:rPr>
          <w:rFonts w:hint="cs"/>
        </w:rPr>
        <w:t>!</w:t>
      </w:r>
    </w:p>
    <w:p w14:paraId="4CA3230D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دلِ ما پيشِ شماس</w:t>
      </w:r>
      <w:r>
        <w:rPr>
          <w:rFonts w:hint="cs"/>
        </w:rPr>
        <w:t>.</w:t>
      </w:r>
    </w:p>
    <w:p w14:paraId="298494DF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نکنه فکر کنين</w:t>
      </w:r>
    </w:p>
    <w:p w14:paraId="5E4FFF1C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حقه زيرِ سرِ ماس:</w:t>
      </w:r>
    </w:p>
    <w:p w14:paraId="3DFAB5AE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ننه‌درياي حسود</w:t>
      </w:r>
    </w:p>
    <w:p w14:paraId="5618AC40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کرده اين آتش و دود</w:t>
      </w:r>
      <w:r>
        <w:rPr>
          <w:rFonts w:hint="cs"/>
        </w:rPr>
        <w:t>!»</w:t>
      </w:r>
    </w:p>
    <w:p w14:paraId="0B94FD80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DCDE0B4" w14:textId="77777777" w:rsidR="006B05C1" w:rsidRDefault="006B05C1" w:rsidP="006B05C1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0E3244FE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98D7175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پسرا، حيف! که جز نعره و دل‌ريسه‌ي باد</w:t>
      </w:r>
    </w:p>
    <w:p w14:paraId="02465D4A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هيچ صداي ديگه‌يي</w:t>
      </w:r>
    </w:p>
    <w:p w14:paraId="607593CE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گوشاشون نمياد! ــ</w:t>
      </w:r>
    </w:p>
    <w:p w14:paraId="19B44153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غمِشون سنگِ صبور</w:t>
      </w:r>
    </w:p>
    <w:p w14:paraId="333ABE75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کج‌کلاشون نمدک</w:t>
      </w:r>
    </w:p>
    <w:p w14:paraId="6FA955E8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نگاشون خسته و دور</w:t>
      </w:r>
    </w:p>
    <w:p w14:paraId="4E51A974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دلِشون غصه‌تَرَک،</w:t>
      </w:r>
    </w:p>
    <w:p w14:paraId="2DDEB0DE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سياهي، سوت و کور</w:t>
      </w:r>
    </w:p>
    <w:p w14:paraId="5333F370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گوش مي‌دن به موجِ سرد</w:t>
      </w:r>
    </w:p>
    <w:p w14:paraId="0B0EF1C6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مي‌ريزن اشکاي شور</w:t>
      </w:r>
    </w:p>
    <w:p w14:paraId="575DE37D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توي درياي نمور...</w:t>
      </w:r>
    </w:p>
    <w:p w14:paraId="47ED12D8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CF8B98A" w14:textId="77777777" w:rsidR="006B05C1" w:rsidRDefault="006B05C1" w:rsidP="006B05C1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CF2D181" w14:textId="77777777" w:rsidR="006B05C1" w:rsidRDefault="006B05C1" w:rsidP="006B05C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A5C0AC5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جُم جُمَک برقِ بلا</w:t>
      </w:r>
    </w:p>
    <w:p w14:paraId="2815F74B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طبلِ آتيش تو هوا!</w:t>
      </w:r>
    </w:p>
    <w:p w14:paraId="6DBCB5E9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خيزخيزک موجِ عبوس</w:t>
      </w:r>
    </w:p>
    <w:p w14:paraId="7B9B984A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دَمِ عرشِ خدا!</w:t>
      </w:r>
    </w:p>
    <w:p w14:paraId="1B2E3743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ستاره نه سرود</w:t>
      </w:r>
    </w:p>
    <w:p w14:paraId="570AB9DD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لبِ درياي حسود،</w:t>
      </w:r>
    </w:p>
    <w:p w14:paraId="518939C9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زيرِ اين تاقِ کبود</w:t>
      </w:r>
    </w:p>
    <w:p w14:paraId="187AC072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جز خدا هيچي نبود</w:t>
      </w:r>
    </w:p>
    <w:p w14:paraId="38358286" w14:textId="77777777" w:rsidR="006B05C1" w:rsidRDefault="006B05C1" w:rsidP="006B05C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جز خدا هيچي نبود!</w:t>
      </w:r>
    </w:p>
    <w:p w14:paraId="77DD0F7D" w14:textId="77777777" w:rsidR="006B05C1" w:rsidRDefault="006B05C1" w:rsidP="006B05C1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۱۳۳۸</w:t>
      </w:r>
    </w:p>
    <w:bookmarkEnd w:id="0"/>
    <w:p w14:paraId="76A8332E" w14:textId="43AC47FC" w:rsidR="006B05C1" w:rsidRDefault="006B05C1" w:rsidP="006B05C1"/>
    <w:sectPr w:rsidR="006B0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5C1"/>
    <w:rsid w:val="006B05C1"/>
    <w:rsid w:val="007D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49354A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5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3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3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3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3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35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3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35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35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7D335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D335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D335C"/>
    <w:pPr>
      <w:bidi/>
    </w:pPr>
  </w:style>
  <w:style w:type="paragraph" w:customStyle="1" w:styleId="body">
    <w:name w:val="body"/>
    <w:basedOn w:val="Normal"/>
    <w:qFormat/>
    <w:rsid w:val="007D335C"/>
    <w:rPr>
      <w:color w:val="000000"/>
    </w:rPr>
  </w:style>
  <w:style w:type="paragraph" w:customStyle="1" w:styleId="when">
    <w:name w:val="when"/>
    <w:basedOn w:val="who"/>
    <w:next w:val="where"/>
    <w:qFormat/>
    <w:rsid w:val="007D335C"/>
    <w:pPr>
      <w:spacing w:before="360"/>
    </w:pPr>
  </w:style>
  <w:style w:type="paragraph" w:customStyle="1" w:styleId="num">
    <w:name w:val="num"/>
    <w:basedOn w:val="poem"/>
    <w:qFormat/>
    <w:rsid w:val="007D335C"/>
    <w:pPr>
      <w:spacing w:before="240"/>
    </w:pPr>
  </w:style>
  <w:style w:type="paragraph" w:customStyle="1" w:styleId="where">
    <w:name w:val="where"/>
    <w:basedOn w:val="when"/>
    <w:next w:val="NoSpacing"/>
    <w:qFormat/>
    <w:rsid w:val="007D335C"/>
    <w:pPr>
      <w:spacing w:before="0"/>
    </w:pPr>
  </w:style>
  <w:style w:type="paragraph" w:styleId="NoSpacing">
    <w:name w:val="No Spacing"/>
    <w:uiPriority w:val="1"/>
    <w:qFormat/>
    <w:rsid w:val="007D335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D335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D335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35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35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3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3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3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335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335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35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3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335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D335C"/>
    <w:rPr>
      <w:b/>
      <w:bCs/>
    </w:rPr>
  </w:style>
  <w:style w:type="character" w:styleId="Emphasis">
    <w:name w:val="Emphasis"/>
    <w:uiPriority w:val="20"/>
    <w:qFormat/>
    <w:rsid w:val="007D335C"/>
    <w:rPr>
      <w:i/>
      <w:iCs/>
    </w:rPr>
  </w:style>
  <w:style w:type="paragraph" w:styleId="ListParagraph">
    <w:name w:val="List Paragraph"/>
    <w:basedOn w:val="Normal"/>
    <w:uiPriority w:val="34"/>
    <w:qFormat/>
    <w:rsid w:val="007D335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D335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335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35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35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D335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D335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D335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D335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D335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335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5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3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3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3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3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35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3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35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35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7D335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D335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D335C"/>
    <w:pPr>
      <w:bidi/>
    </w:pPr>
  </w:style>
  <w:style w:type="paragraph" w:customStyle="1" w:styleId="body">
    <w:name w:val="body"/>
    <w:basedOn w:val="Normal"/>
    <w:qFormat/>
    <w:rsid w:val="007D335C"/>
    <w:rPr>
      <w:color w:val="000000"/>
    </w:rPr>
  </w:style>
  <w:style w:type="paragraph" w:customStyle="1" w:styleId="when">
    <w:name w:val="when"/>
    <w:basedOn w:val="who"/>
    <w:next w:val="where"/>
    <w:qFormat/>
    <w:rsid w:val="007D335C"/>
    <w:pPr>
      <w:spacing w:before="360"/>
    </w:pPr>
  </w:style>
  <w:style w:type="paragraph" w:customStyle="1" w:styleId="num">
    <w:name w:val="num"/>
    <w:basedOn w:val="poem"/>
    <w:qFormat/>
    <w:rsid w:val="007D335C"/>
    <w:pPr>
      <w:spacing w:before="240"/>
    </w:pPr>
  </w:style>
  <w:style w:type="paragraph" w:customStyle="1" w:styleId="where">
    <w:name w:val="where"/>
    <w:basedOn w:val="when"/>
    <w:next w:val="NoSpacing"/>
    <w:qFormat/>
    <w:rsid w:val="007D335C"/>
    <w:pPr>
      <w:spacing w:before="0"/>
    </w:pPr>
  </w:style>
  <w:style w:type="paragraph" w:styleId="NoSpacing">
    <w:name w:val="No Spacing"/>
    <w:uiPriority w:val="1"/>
    <w:qFormat/>
    <w:rsid w:val="007D335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D335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D335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35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35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3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3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3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335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335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35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3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335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D335C"/>
    <w:rPr>
      <w:b/>
      <w:bCs/>
    </w:rPr>
  </w:style>
  <w:style w:type="character" w:styleId="Emphasis">
    <w:name w:val="Emphasis"/>
    <w:uiPriority w:val="20"/>
    <w:qFormat/>
    <w:rsid w:val="007D335C"/>
    <w:rPr>
      <w:i/>
      <w:iCs/>
    </w:rPr>
  </w:style>
  <w:style w:type="paragraph" w:styleId="ListParagraph">
    <w:name w:val="List Paragraph"/>
    <w:basedOn w:val="Normal"/>
    <w:uiPriority w:val="34"/>
    <w:qFormat/>
    <w:rsid w:val="007D335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D335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335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35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35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D335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D335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D335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D335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D335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33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2010-04-05T23:46:00Z</dcterms:created>
  <dcterms:modified xsi:type="dcterms:W3CDTF">2010-04-06T10:20:00Z</dcterms:modified>
</cp:coreProperties>
</file>