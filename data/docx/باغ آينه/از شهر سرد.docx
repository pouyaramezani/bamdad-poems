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26290" w14:textId="77777777" w:rsidR="006621D8" w:rsidRDefault="006621D8" w:rsidP="006621D8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از شهر سرد...</w:t>
      </w:r>
    </w:p>
    <w:p w14:paraId="010BE0F8" w14:textId="77777777" w:rsidR="006621D8" w:rsidRDefault="006621D8" w:rsidP="006621D8">
      <w:pPr>
        <w:pStyle w:val="who"/>
        <w:bidi/>
        <w:rPr>
          <w:rtl/>
          <w:lang w:bidi="fa-IR"/>
        </w:rPr>
      </w:pPr>
    </w:p>
    <w:p w14:paraId="3FC2357A" w14:textId="512F1965" w:rsidR="006621D8" w:rsidRDefault="006621D8" w:rsidP="006621D8">
      <w:pPr>
        <w:pStyle w:val="why"/>
        <w:rPr>
          <w:rtl/>
          <w:lang w:bidi="fa-IR"/>
        </w:rPr>
      </w:pPr>
    </w:p>
    <w:p w14:paraId="16EE0DF0" w14:textId="45996649" w:rsidR="00B50CE7" w:rsidRDefault="00B50CE7" w:rsidP="00B50CE7">
      <w:pPr>
        <w:pStyle w:val="num"/>
        <w:rPr>
          <w:rtl/>
          <w:lang w:bidi="fa-IR"/>
        </w:rPr>
      </w:pPr>
    </w:p>
    <w:p w14:paraId="28F5DDE8" w14:textId="77777777" w:rsidR="00B50CE7" w:rsidRPr="00B50CE7" w:rsidRDefault="00B50CE7" w:rsidP="00B50CE7">
      <w:pPr>
        <w:pStyle w:val="subname"/>
        <w:rPr>
          <w:lang w:bidi="fa-IR"/>
        </w:rPr>
      </w:pPr>
    </w:p>
    <w:p w14:paraId="188A69AF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صحرا آماده‌ي روشن شدن بود</w:t>
      </w:r>
    </w:p>
    <w:p w14:paraId="11050DC8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شب از سماجت و اصرار دست مي‌کشيد.</w:t>
      </w:r>
    </w:p>
    <w:p w14:paraId="09EE75C5" w14:textId="77777777" w:rsidR="006621D8" w:rsidRDefault="006621D8" w:rsidP="006621D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C28BE51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خود گُرده‌هاي دشت را بر ارابه‌يي توفاني درنورديدم:</w:t>
      </w:r>
    </w:p>
    <w:p w14:paraId="6219E24B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 نگاهِ سياهِ آزمندِ آنان بود تنها</w:t>
      </w:r>
    </w:p>
    <w:p w14:paraId="160B5248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از روشنايي صحرا جلو گرفت.</w:t>
      </w:r>
    </w:p>
    <w:p w14:paraId="4B60515F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در آن هنگام که خورشيد</w:t>
      </w:r>
    </w:p>
    <w:p w14:paraId="491E92B6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عبوس و شکسته‌دل از دشت مي‌گذشت</w:t>
      </w:r>
    </w:p>
    <w:p w14:paraId="34EF2ADB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آسمانِ ناگزير را</w:t>
      </w:r>
    </w:p>
    <w:p w14:paraId="564BEC1F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ظلمتِ جاودانه</w:t>
      </w:r>
    </w:p>
    <w:p w14:paraId="39AE55ED" w14:textId="77777777" w:rsidR="006621D8" w:rsidRDefault="006621D8" w:rsidP="006621D8">
      <w:pPr>
        <w:pStyle w:val="body"/>
        <w:bidi/>
        <w:rPr>
          <w:rtl/>
        </w:rPr>
      </w:pPr>
      <w:r>
        <w:rPr>
          <w:rFonts w:hint="cs"/>
        </w:rPr>
        <w:t>                   </w:t>
      </w:r>
      <w:r>
        <w:rPr>
          <w:rFonts w:hint="cs"/>
          <w:rtl/>
          <w:lang w:bidi="fa-IR"/>
        </w:rPr>
        <w:t xml:space="preserve"> نفرين کرد</w:t>
      </w:r>
      <w:r>
        <w:rPr>
          <w:rFonts w:hint="cs"/>
        </w:rPr>
        <w:t>.</w:t>
      </w:r>
    </w:p>
    <w:p w14:paraId="702337D1" w14:textId="77777777" w:rsidR="006621D8" w:rsidRDefault="006621D8" w:rsidP="006621D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2213B26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بادي خشمناک دو لنگه‌ي در را بر هم کوفت</w:t>
      </w:r>
    </w:p>
    <w:p w14:paraId="1FE6DBC7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زني در انتظارِ شوي خويش، هراسان از جا برخاست.</w:t>
      </w:r>
    </w:p>
    <w:p w14:paraId="768A12E4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چراغ از نفسِ بويناکِ باد فرومُرد</w:t>
      </w:r>
    </w:p>
    <w:p w14:paraId="2A03BE79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زن شربِ سياهي بر گيسوانِ پريشِ خويش افکند.</w:t>
      </w:r>
    </w:p>
    <w:p w14:paraId="6CAEF55B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ديگر به جانبِ شهرِ تاريک بازنمي‌گرديم</w:t>
      </w:r>
    </w:p>
    <w:p w14:paraId="0F079641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من همه‌ي جهان را در پيراهنِ روشنِ تو خلاصه مي‌کنم.</w:t>
      </w:r>
    </w:p>
    <w:p w14:paraId="311BE832" w14:textId="77777777" w:rsidR="006621D8" w:rsidRDefault="006621D8" w:rsidP="006621D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6A7A2EE" w14:textId="77777777" w:rsidR="006621D8" w:rsidRDefault="006621D8" w:rsidP="006621D8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82232FE" w14:textId="77777777" w:rsidR="006621D8" w:rsidRDefault="006621D8" w:rsidP="006621D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30B0C66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سپيده‌دمان را ديدم</w:t>
      </w:r>
    </w:p>
    <w:p w14:paraId="29E75B87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بر گُرده‌ي اسبي سرکش بر دروازه‌ي افق به انتظار ايستاده بود</w:t>
      </w:r>
    </w:p>
    <w:p w14:paraId="2BAF25E8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آنگاه سپيده‌دمان را ديدم که نالان و نفس‌گرفته، از مردمي که</w:t>
      </w:r>
    </w:p>
    <w:p w14:paraId="794E0347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ديگر هواي سخن گفتن به سر نداشتند دياري ناآشنا را راه مي‌پرسيد.</w:t>
      </w:r>
    </w:p>
    <w:p w14:paraId="40E0BE5E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در آن هنگام با خشمي پُرخروش به جانبِ شهرِ آشنا نگريست</w:t>
      </w:r>
    </w:p>
    <w:p w14:paraId="08F3F47E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سرزمينِ آنان را به پستي و تاريکي جاودانه دشنام گفت.</w:t>
      </w:r>
    </w:p>
    <w:p w14:paraId="11F73F2C" w14:textId="77777777" w:rsidR="006621D8" w:rsidRDefault="006621D8" w:rsidP="006621D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53F33B4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پدران از گورستان بازگشتند</w:t>
      </w:r>
    </w:p>
    <w:p w14:paraId="74AF6D7C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زنان، گرسنه بر بورياها خفته بودند.</w:t>
      </w:r>
    </w:p>
    <w:p w14:paraId="090819DF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کبوتري از بُرجِ کهنه به آسمانِ ناپيدا پرکشيد</w:t>
      </w:r>
    </w:p>
    <w:p w14:paraId="16D5422D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مردي جنازه‌ي کودکي مرده‌زاد را بر درگاهِ تاريک نهاد.</w:t>
      </w:r>
    </w:p>
    <w:p w14:paraId="0E587ABD" w14:textId="77777777" w:rsidR="006621D8" w:rsidRDefault="006621D8" w:rsidP="006621D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3695596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ديگر به جانبِ شهرِ سرد بازنمي‌گرديم</w:t>
      </w:r>
    </w:p>
    <w:p w14:paraId="2B054CC9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من همه‌ي جهان را در پيراهنِ گرمِ تو خلاصه مي‌کنم.</w:t>
      </w:r>
    </w:p>
    <w:p w14:paraId="055F8713" w14:textId="77777777" w:rsidR="006621D8" w:rsidRDefault="006621D8" w:rsidP="006621D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CCDA564" w14:textId="77777777" w:rsidR="006621D8" w:rsidRDefault="006621D8" w:rsidP="006621D8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84EBDBA" w14:textId="77777777" w:rsidR="006621D8" w:rsidRDefault="006621D8" w:rsidP="006621D8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FD15E97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خنده‌ها چون قصيلِ خشکيده خش‌خشِ مرگ‌آور دارند.</w:t>
      </w:r>
    </w:p>
    <w:p w14:paraId="5E268E69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سربازانِ مست در کوچه‌هاي بُن‌بست عربده مي‌کشند</w:t>
      </w:r>
    </w:p>
    <w:p w14:paraId="08323DE5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قحبه‌يي از قعرِ شب با صداي بيمارش آوازي ماتمي مي‌خواند.</w:t>
      </w:r>
    </w:p>
    <w:p w14:paraId="0A7D3550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علف‌هاي تلخ در مزارعِ گنديده خواهد رُست</w:t>
      </w:r>
    </w:p>
    <w:p w14:paraId="0072FD9B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باران‌هاي زهر به کاريزهاي ويران خواهد ريخت،</w:t>
      </w:r>
    </w:p>
    <w:p w14:paraId="5677D7FB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مرا لحظه‌يي تنها مگذار</w:t>
      </w:r>
    </w:p>
    <w:p w14:paraId="4EA5AC9F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مرا از زرهِ نوازشت رويين‌تن کن.</w:t>
      </w:r>
    </w:p>
    <w:p w14:paraId="44DC3F68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به ظلمت گردن نمي‌نهم</w:t>
      </w:r>
    </w:p>
    <w:p w14:paraId="507944FC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جهان را همه در پيراهنِ کوچکِ روشنت خلاصه کرده‌ام</w:t>
      </w:r>
    </w:p>
    <w:p w14:paraId="575846F8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ديگر به جانبِ آنان</w:t>
      </w:r>
    </w:p>
    <w:p w14:paraId="70A7869C" w14:textId="77777777" w:rsidR="006621D8" w:rsidRDefault="006621D8" w:rsidP="006621D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باز</w:t>
      </w:r>
    </w:p>
    <w:p w14:paraId="65E40BCD" w14:textId="77777777" w:rsidR="006621D8" w:rsidRDefault="006621D8" w:rsidP="006621D8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نمي‌گردم</w:t>
      </w:r>
      <w:r>
        <w:rPr>
          <w:rFonts w:hint="cs"/>
        </w:rPr>
        <w:t>.</w:t>
      </w:r>
    </w:p>
    <w:p w14:paraId="78A59E59" w14:textId="77777777" w:rsidR="006621D8" w:rsidRDefault="006621D8" w:rsidP="006621D8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3AA7ADAA" w14:textId="77777777" w:rsidR="006621D8" w:rsidRDefault="006621D8"/>
    <w:sectPr w:rsidR="00662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D8"/>
    <w:rsid w:val="006621D8"/>
    <w:rsid w:val="00B5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0498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CE7"/>
  </w:style>
  <w:style w:type="paragraph" w:styleId="Heading1">
    <w:name w:val="heading 1"/>
    <w:basedOn w:val="Normal"/>
    <w:next w:val="Normal"/>
    <w:link w:val="Heading1Char"/>
    <w:uiPriority w:val="9"/>
    <w:qFormat/>
    <w:rsid w:val="00B50C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C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C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C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CE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CE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CE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CE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CE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50CE7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50CE7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50CE7"/>
    <w:pPr>
      <w:bidi/>
    </w:pPr>
  </w:style>
  <w:style w:type="paragraph" w:customStyle="1" w:styleId="body">
    <w:name w:val="body"/>
    <w:basedOn w:val="Normal"/>
    <w:qFormat/>
    <w:rsid w:val="00B50CE7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50CE7"/>
    <w:pPr>
      <w:spacing w:before="360"/>
    </w:pPr>
  </w:style>
  <w:style w:type="paragraph" w:customStyle="1" w:styleId="where">
    <w:name w:val="where"/>
    <w:basedOn w:val="when"/>
    <w:next w:val="NoSpacing"/>
    <w:qFormat/>
    <w:rsid w:val="00B50CE7"/>
    <w:pPr>
      <w:spacing w:before="0"/>
    </w:pPr>
  </w:style>
  <w:style w:type="paragraph" w:styleId="NoSpacing">
    <w:name w:val="No Spacing"/>
    <w:uiPriority w:val="1"/>
    <w:qFormat/>
    <w:rsid w:val="00B50CE7"/>
    <w:rPr>
      <w:rFonts w:eastAsiaTheme="minorEastAsia"/>
    </w:rPr>
  </w:style>
  <w:style w:type="paragraph" w:customStyle="1" w:styleId="num">
    <w:name w:val="num"/>
    <w:basedOn w:val="poem"/>
    <w:qFormat/>
    <w:rsid w:val="00B50CE7"/>
    <w:pPr>
      <w:spacing w:before="240"/>
    </w:pPr>
  </w:style>
  <w:style w:type="paragraph" w:customStyle="1" w:styleId="subname">
    <w:name w:val="subname"/>
    <w:basedOn w:val="num"/>
    <w:next w:val="body"/>
    <w:qFormat/>
    <w:rsid w:val="00B50CE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50CE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C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C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CE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CE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C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C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C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CE7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0C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CE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C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0CE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50CE7"/>
    <w:rPr>
      <w:b/>
      <w:bCs/>
    </w:rPr>
  </w:style>
  <w:style w:type="character" w:styleId="Emphasis">
    <w:name w:val="Emphasis"/>
    <w:uiPriority w:val="20"/>
    <w:qFormat/>
    <w:rsid w:val="00B50CE7"/>
    <w:rPr>
      <w:i/>
      <w:iCs/>
    </w:rPr>
  </w:style>
  <w:style w:type="paragraph" w:styleId="ListParagraph">
    <w:name w:val="List Paragraph"/>
    <w:basedOn w:val="Normal"/>
    <w:uiPriority w:val="34"/>
    <w:qFormat/>
    <w:rsid w:val="00B50C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0C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0C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C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CE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50CE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0CE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0CE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0CE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0CE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CE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CE7"/>
  </w:style>
  <w:style w:type="paragraph" w:styleId="Heading1">
    <w:name w:val="heading 1"/>
    <w:basedOn w:val="Normal"/>
    <w:next w:val="Normal"/>
    <w:link w:val="Heading1Char"/>
    <w:uiPriority w:val="9"/>
    <w:qFormat/>
    <w:rsid w:val="00B50C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C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C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C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CE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CE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CE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CE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CE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50CE7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50CE7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50CE7"/>
    <w:pPr>
      <w:bidi/>
    </w:pPr>
  </w:style>
  <w:style w:type="paragraph" w:customStyle="1" w:styleId="body">
    <w:name w:val="body"/>
    <w:basedOn w:val="Normal"/>
    <w:qFormat/>
    <w:rsid w:val="00B50CE7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50CE7"/>
    <w:pPr>
      <w:spacing w:before="360"/>
    </w:pPr>
  </w:style>
  <w:style w:type="paragraph" w:customStyle="1" w:styleId="where">
    <w:name w:val="where"/>
    <w:basedOn w:val="when"/>
    <w:next w:val="NoSpacing"/>
    <w:qFormat/>
    <w:rsid w:val="00B50CE7"/>
    <w:pPr>
      <w:spacing w:before="0"/>
    </w:pPr>
  </w:style>
  <w:style w:type="paragraph" w:styleId="NoSpacing">
    <w:name w:val="No Spacing"/>
    <w:uiPriority w:val="1"/>
    <w:qFormat/>
    <w:rsid w:val="00B50CE7"/>
    <w:rPr>
      <w:rFonts w:eastAsiaTheme="minorEastAsia"/>
    </w:rPr>
  </w:style>
  <w:style w:type="paragraph" w:customStyle="1" w:styleId="num">
    <w:name w:val="num"/>
    <w:basedOn w:val="poem"/>
    <w:qFormat/>
    <w:rsid w:val="00B50CE7"/>
    <w:pPr>
      <w:spacing w:before="240"/>
    </w:pPr>
  </w:style>
  <w:style w:type="paragraph" w:customStyle="1" w:styleId="subname">
    <w:name w:val="subname"/>
    <w:basedOn w:val="num"/>
    <w:next w:val="body"/>
    <w:qFormat/>
    <w:rsid w:val="00B50CE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50CE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C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C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CE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CE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C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C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C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CE7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0C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CE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C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0CE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50CE7"/>
    <w:rPr>
      <w:b/>
      <w:bCs/>
    </w:rPr>
  </w:style>
  <w:style w:type="character" w:styleId="Emphasis">
    <w:name w:val="Emphasis"/>
    <w:uiPriority w:val="20"/>
    <w:qFormat/>
    <w:rsid w:val="00B50CE7"/>
    <w:rPr>
      <w:i/>
      <w:iCs/>
    </w:rPr>
  </w:style>
  <w:style w:type="paragraph" w:styleId="ListParagraph">
    <w:name w:val="List Paragraph"/>
    <w:basedOn w:val="Normal"/>
    <w:uiPriority w:val="34"/>
    <w:qFormat/>
    <w:rsid w:val="00B50C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0C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0C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C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CE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50CE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0CE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0CE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0CE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0CE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C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2010-04-05T23:46:00Z</dcterms:created>
  <dcterms:modified xsi:type="dcterms:W3CDTF">2010-04-06T10:12:00Z</dcterms:modified>
</cp:coreProperties>
</file>