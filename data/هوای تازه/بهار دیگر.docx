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C3943" w14:textId="77777777" w:rsidR="0004449E" w:rsidRPr="00FD7886" w:rsidRDefault="00406F53" w:rsidP="000A49A7">
      <w:pPr>
        <w:pStyle w:val="poem"/>
        <w:rPr>
          <w:rtl/>
          <w:lang w:bidi="fa-IR"/>
        </w:rPr>
      </w:pPr>
      <w:r w:rsidRPr="00FD7886">
        <w:rPr>
          <w:rFonts w:hint="cs"/>
          <w:rtl/>
          <w:lang w:bidi="fa-IR"/>
        </w:rPr>
        <w:t>بهار ديگر</w:t>
      </w:r>
    </w:p>
    <w:p w14:paraId="5E39D588" w14:textId="2B4C62FA" w:rsidR="00FD7886" w:rsidRDefault="00FD7886" w:rsidP="000A49A7">
      <w:pPr>
        <w:pStyle w:val="who"/>
        <w:bidi/>
        <w:rPr>
          <w:rtl/>
          <w:lang w:bidi="fa-IR"/>
        </w:rPr>
      </w:pPr>
    </w:p>
    <w:p w14:paraId="2C7DEBDC" w14:textId="75CE24FF" w:rsidR="000A49A7" w:rsidRDefault="000A49A7" w:rsidP="000A49A7">
      <w:pPr>
        <w:pStyle w:val="why"/>
        <w:rPr>
          <w:rtl/>
          <w:lang w:bidi="fa-IR"/>
        </w:rPr>
      </w:pPr>
    </w:p>
    <w:p w14:paraId="006E2ED2" w14:textId="1E06DC39" w:rsidR="000A49A7" w:rsidRDefault="000A49A7" w:rsidP="000A49A7">
      <w:pPr>
        <w:pStyle w:val="num"/>
        <w:rPr>
          <w:rtl/>
          <w:lang w:bidi="fa-IR"/>
        </w:rPr>
      </w:pPr>
    </w:p>
    <w:p w14:paraId="083B3773" w14:textId="77777777" w:rsidR="000A49A7" w:rsidRPr="000A49A7" w:rsidRDefault="000A49A7" w:rsidP="000A49A7">
      <w:pPr>
        <w:pStyle w:val="subname"/>
        <w:rPr>
          <w:lang w:bidi="fa-IR"/>
        </w:rPr>
      </w:pPr>
    </w:p>
    <w:p w14:paraId="706D74C3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قصدِ من فريبِ خودم نيست، دلپذير!</w:t>
      </w:r>
    </w:p>
    <w:p w14:paraId="32254A3C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قصدِ من</w:t>
      </w:r>
    </w:p>
    <w:p w14:paraId="5B9DC121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فريبِ خودم نيست.</w:t>
      </w:r>
    </w:p>
    <w:p w14:paraId="4E06E6F4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79D701EB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اگر لب‌ها دروغ مي‌گويند</w:t>
      </w:r>
    </w:p>
    <w:p w14:paraId="4871880F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از دست‌هاي تو راستي هويداست</w:t>
      </w:r>
    </w:p>
    <w:p w14:paraId="467D92AC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و من از دست‌هاي توست که سخن مي‌گويم.</w:t>
      </w:r>
    </w:p>
    <w:p w14:paraId="5A70A78D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2ED8A89C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rPr>
          <w:rFonts w:ascii="Times New Roman" w:hAnsi="Times New Roman" w:cs="Times New Roman"/>
        </w:rPr>
        <w:t>□</w:t>
      </w:r>
    </w:p>
    <w:p w14:paraId="48C94116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6BD2CFB7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دستانِ تو خواهرانِ تقديرِ من‌اند.</w:t>
      </w:r>
    </w:p>
    <w:p w14:paraId="1177A0CF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3560EC4F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از جنگل‌هاي سوخته از خرمن‌هاي باران‌خورده سخن مي‌گويم</w:t>
      </w:r>
    </w:p>
    <w:p w14:paraId="625654A2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از دهکده‌ي تقديرِ خويش سخن مي‌گويم.</w:t>
      </w:r>
    </w:p>
    <w:p w14:paraId="24F9C510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1D09B41B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rPr>
          <w:rFonts w:ascii="Times New Roman" w:hAnsi="Times New Roman" w:cs="Times New Roman"/>
        </w:rPr>
        <w:t>□</w:t>
      </w:r>
    </w:p>
    <w:p w14:paraId="184F399E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326212A7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بر هر سبزه خون ديدم در هر خنده درد ديدم.</w:t>
      </w:r>
    </w:p>
    <w:p w14:paraId="7772699B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تو طلوع مي‌کني من مُجاب مي‌شوم</w:t>
      </w:r>
    </w:p>
    <w:p w14:paraId="7B4A5072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فرياد مي‌زنم</w:t>
      </w:r>
    </w:p>
    <w:p w14:paraId="6CFD3041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و راحت مي‌شوم.</w:t>
      </w:r>
    </w:p>
    <w:p w14:paraId="48311DC8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1F50585A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rPr>
          <w:rFonts w:ascii="Times New Roman" w:hAnsi="Times New Roman" w:cs="Times New Roman"/>
        </w:rPr>
        <w:t>□</w:t>
      </w:r>
    </w:p>
    <w:p w14:paraId="685A2E3D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66ACC72E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قصدِ من فريبِ خودم نيست، دلپذير!</w:t>
      </w:r>
    </w:p>
    <w:p w14:paraId="0D621491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قصدِ من</w:t>
      </w:r>
    </w:p>
    <w:p w14:paraId="06BBC4E3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فريبِ خودم نيست.</w:t>
      </w:r>
    </w:p>
    <w:p w14:paraId="6C7CF382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1096A12A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تو اين‌جايي و نفرينِ شب بي‌اثر است.</w:t>
      </w:r>
    </w:p>
    <w:p w14:paraId="7DB18120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در غروبِ نازا، قلبِ من از تلقينِ تو بارور مي‌شود.</w:t>
      </w:r>
    </w:p>
    <w:p w14:paraId="1DB3A3A9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با دست‌هاي تو من لزج‌ترينِ شب‌ها را چراغان مي‌کنم.</w:t>
      </w:r>
    </w:p>
    <w:p w14:paraId="0F9A479D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2CBA14DF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زندگي‌ام را خواب مي‌بينم</w:t>
      </w:r>
    </w:p>
    <w:p w14:paraId="79BF89BF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رؤياهايم را زندگي مي‌کنم</w:t>
      </w:r>
    </w:p>
    <w:p w14:paraId="44146351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حقيقت را زندگي مي‌کنم.</w:t>
      </w:r>
    </w:p>
    <w:p w14:paraId="5D32E8B9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0516FA4C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rPr>
          <w:rFonts w:ascii="Times New Roman" w:hAnsi="Times New Roman" w:cs="Times New Roman"/>
        </w:rPr>
        <w:t>□</w:t>
      </w:r>
    </w:p>
    <w:p w14:paraId="5D8CD71A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7F24E1B3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از هر خون سبزه‌يي مي‌رويد از هر درد لب‌خنده‌يي</w:t>
      </w:r>
    </w:p>
    <w:p w14:paraId="44F38763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چرا که هر شهيد درختي‌ست.</w:t>
      </w:r>
    </w:p>
    <w:p w14:paraId="4D9DC871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از جنگل‌هاي انبوه به سوي تو آمدم</w:t>
      </w:r>
    </w:p>
    <w:p w14:paraId="391F6AF9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تو طلوع کردي</w:t>
      </w:r>
    </w:p>
    <w:p w14:paraId="055796B8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مُجاب شدم،</w:t>
      </w:r>
    </w:p>
    <w:p w14:paraId="0C3DD688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غريو کشيدم</w:t>
      </w:r>
    </w:p>
    <w:p w14:paraId="3B5BD009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                  </w:t>
      </w:r>
      <w:r w:rsidRPr="00FD7886">
        <w:rPr>
          <w:rtl/>
          <w:lang w:bidi="fa-IR"/>
        </w:rPr>
        <w:t xml:space="preserve"> </w:t>
      </w:r>
      <w:r w:rsidRPr="00FD7886">
        <w:rPr>
          <w:rFonts w:hint="cs"/>
          <w:rtl/>
          <w:lang w:bidi="fa-IR"/>
        </w:rPr>
        <w:t>و آرامش يافتم</w:t>
      </w:r>
      <w:r w:rsidRPr="00FD7886">
        <w:rPr>
          <w:rtl/>
          <w:lang w:bidi="fa-IR"/>
        </w:rPr>
        <w:t>.</w:t>
      </w:r>
    </w:p>
    <w:p w14:paraId="4C48BEB0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1DC8427A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کنارِ بهار به هر برگ سوگند خوردم</w:t>
      </w:r>
    </w:p>
    <w:p w14:paraId="26AB0250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و تو</w:t>
      </w:r>
    </w:p>
    <w:p w14:paraId="09846F30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 </w:t>
      </w:r>
      <w:r w:rsidRPr="00FD7886">
        <w:rPr>
          <w:rtl/>
          <w:lang w:bidi="fa-IR"/>
        </w:rPr>
        <w:t xml:space="preserve"> </w:t>
      </w:r>
      <w:r w:rsidRPr="00FD7886">
        <w:rPr>
          <w:rFonts w:hint="cs"/>
          <w:rtl/>
          <w:lang w:bidi="fa-IR"/>
        </w:rPr>
        <w:t>در گذرگاه‌هاي شب‌زده</w:t>
      </w:r>
    </w:p>
    <w:p w14:paraId="38AA39CA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عشقِ تازه را اخطار کردي.</w:t>
      </w:r>
    </w:p>
    <w:p w14:paraId="7577BA72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0D388CDF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rPr>
          <w:rFonts w:ascii="Times New Roman" w:hAnsi="Times New Roman" w:cs="Times New Roman"/>
        </w:rPr>
        <w:t>□</w:t>
      </w:r>
    </w:p>
    <w:p w14:paraId="4D80F83D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67C022F6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من هلهله‌ي شب‌گردانِ آواره را شنيدم</w:t>
      </w:r>
    </w:p>
    <w:p w14:paraId="510A194C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در بي‌ستاره‌ترينِ شب‌ها</w:t>
      </w:r>
    </w:p>
    <w:p w14:paraId="0B7961F6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لبخندت را آتش‌بازي کردم</w:t>
      </w:r>
    </w:p>
    <w:p w14:paraId="4AAFDCAE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و از آن پس</w:t>
      </w:r>
    </w:p>
    <w:p w14:paraId="57B1CF88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قلبِ کوچه خانه‌ي ماست.</w:t>
      </w:r>
    </w:p>
    <w:p w14:paraId="5B7389D1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7A7B08F7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rPr>
          <w:rFonts w:ascii="Times New Roman" w:hAnsi="Times New Roman" w:cs="Times New Roman"/>
        </w:rPr>
        <w:t>□</w:t>
      </w:r>
    </w:p>
    <w:p w14:paraId="5D13D71A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5D2FE586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دستانِ تو خواهرانِ تقديرِ من‌اند</w:t>
      </w:r>
    </w:p>
    <w:p w14:paraId="118520CC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بگذار از جنگل‌هاي باران‌خورده از خرمن‌هاي پُرحاصل سخن بگويم</w:t>
      </w:r>
    </w:p>
    <w:p w14:paraId="3B47E0CA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بگذار از دهکده‌ي تقديرِ مشترک سخن بگويم.</w:t>
      </w:r>
    </w:p>
    <w:p w14:paraId="4F878571" w14:textId="77777777" w:rsidR="0004449E" w:rsidRPr="00FD7886" w:rsidRDefault="00406F53" w:rsidP="000A49A7">
      <w:pPr>
        <w:pStyle w:val="body"/>
        <w:bidi/>
        <w:rPr>
          <w:rtl/>
        </w:rPr>
      </w:pPr>
      <w:r w:rsidRPr="00FD7886">
        <w:t> </w:t>
      </w:r>
    </w:p>
    <w:p w14:paraId="1D1714A6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قصدِ من فريبِ خودم نيست، دلپذير!</w:t>
      </w:r>
    </w:p>
    <w:p w14:paraId="197FDA8E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قصدِ من</w:t>
      </w:r>
    </w:p>
    <w:p w14:paraId="58F0408B" w14:textId="77777777" w:rsidR="0004449E" w:rsidRPr="00FD7886" w:rsidRDefault="00406F53" w:rsidP="000A49A7">
      <w:pPr>
        <w:pStyle w:val="body"/>
        <w:bidi/>
        <w:rPr>
          <w:rtl/>
          <w:lang w:bidi="fa-IR"/>
        </w:rPr>
      </w:pPr>
      <w:r w:rsidRPr="00FD7886">
        <w:rPr>
          <w:rFonts w:hint="cs"/>
          <w:rtl/>
          <w:lang w:bidi="fa-IR"/>
        </w:rPr>
        <w:t>فريبِ خودم نيست.</w:t>
      </w:r>
    </w:p>
    <w:p w14:paraId="6A204A02" w14:textId="1EE6D193" w:rsidR="0004449E" w:rsidRDefault="00406F53" w:rsidP="000A49A7">
      <w:pPr>
        <w:pStyle w:val="when"/>
        <w:bidi/>
        <w:rPr>
          <w:rFonts w:hint="cs"/>
          <w:rtl/>
          <w:lang w:bidi="fa-IR"/>
        </w:rPr>
      </w:pPr>
      <w:r w:rsidRPr="00FD7886">
        <w:t> </w:t>
      </w:r>
      <w:r w:rsidRPr="00FD7886">
        <w:rPr>
          <w:rFonts w:hint="cs"/>
          <w:rtl/>
          <w:lang w:bidi="fa-IR"/>
        </w:rPr>
        <w:t xml:space="preserve">۱۳۳۴ </w:t>
      </w:r>
    </w:p>
    <w:p w14:paraId="1802B8AA" w14:textId="77777777" w:rsidR="000A49A7" w:rsidRPr="000A49A7" w:rsidRDefault="000A49A7" w:rsidP="000A49A7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0A49A7" w:rsidRPr="000A4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FB4"/>
    <w:multiLevelType w:val="multilevel"/>
    <w:tmpl w:val="C66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06F53"/>
    <w:rsid w:val="0004449E"/>
    <w:rsid w:val="000A49A7"/>
    <w:rsid w:val="00406F53"/>
    <w:rsid w:val="00903BC5"/>
    <w:rsid w:val="00F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3E54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A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A49A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A49A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A49A7"/>
    <w:pPr>
      <w:bidi/>
    </w:pPr>
  </w:style>
  <w:style w:type="paragraph" w:customStyle="1" w:styleId="num">
    <w:name w:val="num"/>
    <w:basedOn w:val="poem"/>
    <w:qFormat/>
    <w:rsid w:val="000A49A7"/>
    <w:pPr>
      <w:spacing w:before="240"/>
    </w:pPr>
  </w:style>
  <w:style w:type="paragraph" w:customStyle="1" w:styleId="body">
    <w:name w:val="body"/>
    <w:basedOn w:val="Normal"/>
    <w:qFormat/>
    <w:rsid w:val="000A49A7"/>
    <w:rPr>
      <w:color w:val="000000"/>
    </w:rPr>
  </w:style>
  <w:style w:type="paragraph" w:customStyle="1" w:styleId="when">
    <w:name w:val="when"/>
    <w:basedOn w:val="who"/>
    <w:next w:val="where"/>
    <w:qFormat/>
    <w:rsid w:val="000A49A7"/>
    <w:pPr>
      <w:spacing w:before="360"/>
    </w:pPr>
  </w:style>
  <w:style w:type="paragraph" w:customStyle="1" w:styleId="where">
    <w:name w:val="where"/>
    <w:basedOn w:val="when"/>
    <w:next w:val="NoSpacing"/>
    <w:qFormat/>
    <w:rsid w:val="000A49A7"/>
    <w:pPr>
      <w:spacing w:before="0"/>
    </w:pPr>
  </w:style>
  <w:style w:type="paragraph" w:styleId="NoSpacing">
    <w:name w:val="No Spacing"/>
    <w:uiPriority w:val="1"/>
    <w:qFormat/>
    <w:rsid w:val="000A49A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A49A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A49A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A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A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9A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49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9A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9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9A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A49A7"/>
    <w:rPr>
      <w:b/>
      <w:bCs/>
    </w:rPr>
  </w:style>
  <w:style w:type="character" w:styleId="Emphasis">
    <w:name w:val="Emphasis"/>
    <w:uiPriority w:val="20"/>
    <w:qFormat/>
    <w:rsid w:val="000A49A7"/>
    <w:rPr>
      <w:i/>
      <w:iCs/>
    </w:rPr>
  </w:style>
  <w:style w:type="paragraph" w:styleId="ListParagraph">
    <w:name w:val="List Paragraph"/>
    <w:basedOn w:val="Normal"/>
    <w:uiPriority w:val="34"/>
    <w:qFormat/>
    <w:rsid w:val="000A49A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A49A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49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9A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9A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A49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A49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A49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A49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A49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9A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A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A49A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A49A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A49A7"/>
    <w:pPr>
      <w:bidi/>
    </w:pPr>
  </w:style>
  <w:style w:type="paragraph" w:customStyle="1" w:styleId="num">
    <w:name w:val="num"/>
    <w:basedOn w:val="poem"/>
    <w:qFormat/>
    <w:rsid w:val="000A49A7"/>
    <w:pPr>
      <w:spacing w:before="240"/>
    </w:pPr>
  </w:style>
  <w:style w:type="paragraph" w:customStyle="1" w:styleId="body">
    <w:name w:val="body"/>
    <w:basedOn w:val="Normal"/>
    <w:qFormat/>
    <w:rsid w:val="000A49A7"/>
    <w:rPr>
      <w:color w:val="000000"/>
    </w:rPr>
  </w:style>
  <w:style w:type="paragraph" w:customStyle="1" w:styleId="when">
    <w:name w:val="when"/>
    <w:basedOn w:val="who"/>
    <w:next w:val="where"/>
    <w:qFormat/>
    <w:rsid w:val="000A49A7"/>
    <w:pPr>
      <w:spacing w:before="360"/>
    </w:pPr>
  </w:style>
  <w:style w:type="paragraph" w:customStyle="1" w:styleId="where">
    <w:name w:val="where"/>
    <w:basedOn w:val="when"/>
    <w:next w:val="NoSpacing"/>
    <w:qFormat/>
    <w:rsid w:val="000A49A7"/>
    <w:pPr>
      <w:spacing w:before="0"/>
    </w:pPr>
  </w:style>
  <w:style w:type="paragraph" w:styleId="NoSpacing">
    <w:name w:val="No Spacing"/>
    <w:uiPriority w:val="1"/>
    <w:qFormat/>
    <w:rsid w:val="000A49A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A49A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A49A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A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A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9A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49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9A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9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9A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A49A7"/>
    <w:rPr>
      <w:b/>
      <w:bCs/>
    </w:rPr>
  </w:style>
  <w:style w:type="character" w:styleId="Emphasis">
    <w:name w:val="Emphasis"/>
    <w:uiPriority w:val="20"/>
    <w:qFormat/>
    <w:rsid w:val="000A49A7"/>
    <w:rPr>
      <w:i/>
      <w:iCs/>
    </w:rPr>
  </w:style>
  <w:style w:type="paragraph" w:styleId="ListParagraph">
    <w:name w:val="List Paragraph"/>
    <w:basedOn w:val="Normal"/>
    <w:uiPriority w:val="34"/>
    <w:qFormat/>
    <w:rsid w:val="000A49A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A49A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49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9A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9A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A49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A49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A49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A49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A49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9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2010-04-01T21:04:00Z</dcterms:created>
  <dcterms:modified xsi:type="dcterms:W3CDTF">2010-04-05T18:29:00Z</dcterms:modified>
</cp:coreProperties>
</file>