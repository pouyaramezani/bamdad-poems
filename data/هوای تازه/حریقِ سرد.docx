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438DD" w14:textId="77777777" w:rsidR="00E8448D" w:rsidRPr="00FB2187" w:rsidRDefault="009509D8" w:rsidP="00902A73">
      <w:pPr>
        <w:pStyle w:val="poem"/>
        <w:rPr>
          <w:rtl/>
          <w:lang w:bidi="fa-IR"/>
        </w:rPr>
      </w:pPr>
      <w:r w:rsidRPr="00FB2187">
        <w:rPr>
          <w:rFonts w:hint="cs"/>
          <w:rtl/>
          <w:lang w:bidi="fa-IR"/>
        </w:rPr>
        <w:t>حريقِ سرد</w:t>
      </w:r>
    </w:p>
    <w:p w14:paraId="6339C7F5" w14:textId="3D68FF68" w:rsidR="00FB2187" w:rsidRDefault="00FB2187" w:rsidP="00902A73">
      <w:pPr>
        <w:pStyle w:val="who"/>
        <w:bidi/>
        <w:rPr>
          <w:rtl/>
          <w:lang w:bidi="fa-IR"/>
        </w:rPr>
      </w:pPr>
    </w:p>
    <w:p w14:paraId="001B1579" w14:textId="2A136A85" w:rsidR="00902A73" w:rsidRDefault="00902A73" w:rsidP="00902A73">
      <w:pPr>
        <w:pStyle w:val="why"/>
        <w:rPr>
          <w:rtl/>
          <w:lang w:bidi="fa-IR"/>
        </w:rPr>
      </w:pPr>
    </w:p>
    <w:p w14:paraId="45EA468F" w14:textId="47A1C6CC" w:rsidR="00902A73" w:rsidRDefault="00902A73" w:rsidP="00902A73">
      <w:pPr>
        <w:pStyle w:val="num"/>
        <w:rPr>
          <w:rtl/>
          <w:lang w:bidi="fa-IR"/>
        </w:rPr>
      </w:pPr>
    </w:p>
    <w:p w14:paraId="24545AB3" w14:textId="77777777" w:rsidR="00902A73" w:rsidRPr="00902A73" w:rsidRDefault="00902A73" w:rsidP="00902A73">
      <w:pPr>
        <w:pStyle w:val="subname"/>
        <w:rPr>
          <w:lang w:bidi="fa-IR"/>
        </w:rPr>
      </w:pPr>
    </w:p>
    <w:p w14:paraId="01D659F2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وقتي که شعله‌ي ظلم</w:t>
      </w:r>
    </w:p>
    <w:p w14:paraId="17453C5C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غنچه‌ي لب‌هاي تو را سوخت</w:t>
      </w:r>
    </w:p>
    <w:p w14:paraId="562945AD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چشمانِ سردِ من</w:t>
      </w:r>
    </w:p>
    <w:p w14:paraId="0862EDCB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درهاي کور و فروبسته‌ي شبستانِ عتيقِ درد بود.</w:t>
      </w:r>
    </w:p>
    <w:p w14:paraId="56494675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بايد مي‌گذاشتند خاکسترِ فريادِمان را بر همه‌جا بپاشيم</w:t>
      </w:r>
    </w:p>
    <w:p w14:paraId="5420DBCE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بايد مي‌گذاشتند غنچه‌ي قلبِمان را بر شاخه‌هاي انگشتِ عشقي بزرگ‌تر بشکوفانيم</w:t>
      </w:r>
    </w:p>
    <w:p w14:paraId="0B9D5DDB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بايد مي‌گذاشتند سرماهاي اندوهِ من آتشِ سوزانِ لبانِ تو را فرونشاند</w:t>
      </w:r>
    </w:p>
    <w:p w14:paraId="2F26633E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تا چشمانِ شعله‌وارِ تو قنديلِ خاموشِ شبستانِ مرا برافروزد...</w:t>
      </w:r>
    </w:p>
    <w:p w14:paraId="6EB9FC57" w14:textId="77777777" w:rsidR="00E8448D" w:rsidRPr="00FB2187" w:rsidRDefault="009509D8" w:rsidP="00902A73">
      <w:pPr>
        <w:pStyle w:val="body"/>
        <w:bidi/>
        <w:rPr>
          <w:rtl/>
        </w:rPr>
      </w:pPr>
      <w:r w:rsidRPr="00FB2187">
        <w:t> </w:t>
      </w:r>
    </w:p>
    <w:p w14:paraId="701285FF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اما ظلمِ مشتعل</w:t>
      </w:r>
    </w:p>
    <w:p w14:paraId="11AB7329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غنچه‌ي لبانت را سوزاند</w:t>
      </w:r>
    </w:p>
    <w:p w14:paraId="796DB88B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و چشمانِ سردِ من</w:t>
      </w:r>
    </w:p>
    <w:p w14:paraId="014DA5BC" w14:textId="77777777" w:rsidR="00E8448D" w:rsidRPr="00FB2187" w:rsidRDefault="009509D8" w:rsidP="00902A73">
      <w:pPr>
        <w:pStyle w:val="body"/>
        <w:bidi/>
        <w:rPr>
          <w:rtl/>
          <w:lang w:bidi="fa-IR"/>
        </w:rPr>
      </w:pPr>
      <w:r w:rsidRPr="00FB2187">
        <w:rPr>
          <w:rFonts w:hint="cs"/>
          <w:rtl/>
          <w:lang w:bidi="fa-IR"/>
        </w:rPr>
        <w:t>درهاي کور و فروبسته‌ي شبستانِ عتيقِ درد ماند...</w:t>
      </w:r>
    </w:p>
    <w:p w14:paraId="7D49D495" w14:textId="4C84B693" w:rsidR="00E8448D" w:rsidRDefault="009509D8" w:rsidP="00902A73">
      <w:pPr>
        <w:pStyle w:val="when"/>
        <w:bidi/>
        <w:rPr>
          <w:rFonts w:hint="cs"/>
          <w:rtl/>
          <w:lang w:bidi="fa-IR"/>
        </w:rPr>
      </w:pPr>
      <w:r w:rsidRPr="00FB2187">
        <w:t> </w:t>
      </w:r>
      <w:r w:rsidRPr="00FB2187">
        <w:rPr>
          <w:rFonts w:hint="cs"/>
          <w:rtl/>
          <w:lang w:bidi="fa-IR"/>
        </w:rPr>
        <w:t>۱۳۳۱</w:t>
      </w:r>
    </w:p>
    <w:p w14:paraId="1A5CF760" w14:textId="77777777" w:rsidR="00902A73" w:rsidRPr="00902A73" w:rsidRDefault="00902A73" w:rsidP="00902A73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902A73" w:rsidRPr="00902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509D8"/>
    <w:rsid w:val="00902A73"/>
    <w:rsid w:val="009509D8"/>
    <w:rsid w:val="00E30DA9"/>
    <w:rsid w:val="00E8448D"/>
    <w:rsid w:val="00F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2655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A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A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A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A7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A7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A7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A7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A7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02A7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2A7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02A73"/>
    <w:pPr>
      <w:bidi/>
    </w:pPr>
  </w:style>
  <w:style w:type="paragraph" w:customStyle="1" w:styleId="num">
    <w:name w:val="num"/>
    <w:basedOn w:val="poem"/>
    <w:qFormat/>
    <w:rsid w:val="00902A73"/>
    <w:pPr>
      <w:spacing w:before="240"/>
    </w:pPr>
  </w:style>
  <w:style w:type="paragraph" w:customStyle="1" w:styleId="body">
    <w:name w:val="body"/>
    <w:basedOn w:val="Normal"/>
    <w:qFormat/>
    <w:rsid w:val="00902A73"/>
    <w:rPr>
      <w:color w:val="000000"/>
    </w:rPr>
  </w:style>
  <w:style w:type="paragraph" w:customStyle="1" w:styleId="when">
    <w:name w:val="when"/>
    <w:basedOn w:val="who"/>
    <w:next w:val="where"/>
    <w:qFormat/>
    <w:rsid w:val="00902A73"/>
    <w:pPr>
      <w:spacing w:before="360"/>
    </w:pPr>
  </w:style>
  <w:style w:type="paragraph" w:customStyle="1" w:styleId="where">
    <w:name w:val="where"/>
    <w:basedOn w:val="when"/>
    <w:next w:val="NoSpacing"/>
    <w:qFormat/>
    <w:rsid w:val="00902A73"/>
    <w:pPr>
      <w:spacing w:before="0"/>
    </w:pPr>
  </w:style>
  <w:style w:type="paragraph" w:styleId="NoSpacing">
    <w:name w:val="No Spacing"/>
    <w:uiPriority w:val="1"/>
    <w:qFormat/>
    <w:rsid w:val="00902A7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2A7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2A7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A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A7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A7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A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A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A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A7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2A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A7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2A7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2A73"/>
    <w:rPr>
      <w:b/>
      <w:bCs/>
    </w:rPr>
  </w:style>
  <w:style w:type="character" w:styleId="Emphasis">
    <w:name w:val="Emphasis"/>
    <w:uiPriority w:val="20"/>
    <w:qFormat/>
    <w:rsid w:val="00902A73"/>
    <w:rPr>
      <w:i/>
      <w:iCs/>
    </w:rPr>
  </w:style>
  <w:style w:type="paragraph" w:styleId="ListParagraph">
    <w:name w:val="List Paragraph"/>
    <w:basedOn w:val="Normal"/>
    <w:uiPriority w:val="34"/>
    <w:qFormat/>
    <w:rsid w:val="00902A7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02A7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2A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A7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A7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2A7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2A7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2A7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2A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2A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A7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A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A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A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A7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A7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A7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A7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A7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02A7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02A7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02A73"/>
    <w:pPr>
      <w:bidi/>
    </w:pPr>
  </w:style>
  <w:style w:type="paragraph" w:customStyle="1" w:styleId="num">
    <w:name w:val="num"/>
    <w:basedOn w:val="poem"/>
    <w:qFormat/>
    <w:rsid w:val="00902A73"/>
    <w:pPr>
      <w:spacing w:before="240"/>
    </w:pPr>
  </w:style>
  <w:style w:type="paragraph" w:customStyle="1" w:styleId="body">
    <w:name w:val="body"/>
    <w:basedOn w:val="Normal"/>
    <w:qFormat/>
    <w:rsid w:val="00902A73"/>
    <w:rPr>
      <w:color w:val="000000"/>
    </w:rPr>
  </w:style>
  <w:style w:type="paragraph" w:customStyle="1" w:styleId="when">
    <w:name w:val="when"/>
    <w:basedOn w:val="who"/>
    <w:next w:val="where"/>
    <w:qFormat/>
    <w:rsid w:val="00902A73"/>
    <w:pPr>
      <w:spacing w:before="360"/>
    </w:pPr>
  </w:style>
  <w:style w:type="paragraph" w:customStyle="1" w:styleId="where">
    <w:name w:val="where"/>
    <w:basedOn w:val="when"/>
    <w:next w:val="NoSpacing"/>
    <w:qFormat/>
    <w:rsid w:val="00902A73"/>
    <w:pPr>
      <w:spacing w:before="0"/>
    </w:pPr>
  </w:style>
  <w:style w:type="paragraph" w:styleId="NoSpacing">
    <w:name w:val="No Spacing"/>
    <w:uiPriority w:val="1"/>
    <w:qFormat/>
    <w:rsid w:val="00902A7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02A7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02A7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A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A7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A7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A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A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A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A7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2A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A7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A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2A7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02A73"/>
    <w:rPr>
      <w:b/>
      <w:bCs/>
    </w:rPr>
  </w:style>
  <w:style w:type="character" w:styleId="Emphasis">
    <w:name w:val="Emphasis"/>
    <w:uiPriority w:val="20"/>
    <w:qFormat/>
    <w:rsid w:val="00902A73"/>
    <w:rPr>
      <w:i/>
      <w:iCs/>
    </w:rPr>
  </w:style>
  <w:style w:type="paragraph" w:styleId="ListParagraph">
    <w:name w:val="List Paragraph"/>
    <w:basedOn w:val="Normal"/>
    <w:uiPriority w:val="34"/>
    <w:qFormat/>
    <w:rsid w:val="00902A7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02A7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2A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A7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A7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02A7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02A7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02A7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02A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02A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A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2010-04-01T21:05:00Z</dcterms:created>
  <dcterms:modified xsi:type="dcterms:W3CDTF">2010-04-05T18:35:00Z</dcterms:modified>
</cp:coreProperties>
</file>