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55AF0" w14:textId="310B67DA" w:rsidR="00B453EE" w:rsidRDefault="00DB7D4D" w:rsidP="006B7CBD">
      <w:pPr>
        <w:pStyle w:val="poem"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شبانه</w:t>
      </w:r>
    </w:p>
    <w:p w14:paraId="1D9BD836" w14:textId="4327BD91" w:rsidR="006B7CBD" w:rsidRPr="00DC647A" w:rsidRDefault="00DC647A" w:rsidP="006B7CBD">
      <w:pPr>
        <w:pStyle w:val="who"/>
        <w:bidi/>
        <w:rPr>
          <w:b/>
          <w:bCs/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 w:rsidRPr="00DC647A">
        <w:rPr>
          <w:rFonts w:hint="cs"/>
          <w:b/>
          <w:bCs/>
          <w:rtl/>
          <w:lang w:bidi="fa-IR"/>
        </w:rPr>
        <w:t>ِ ضياءالدين جاويد</w:t>
      </w:r>
    </w:p>
    <w:p w14:paraId="7DBA1FB5" w14:textId="685F535E" w:rsidR="006B7CBD" w:rsidRDefault="006B7CBD" w:rsidP="006B7CBD">
      <w:pPr>
        <w:pStyle w:val="why"/>
        <w:rPr>
          <w:rtl/>
          <w:lang w:bidi="fa-IR"/>
        </w:rPr>
      </w:pPr>
    </w:p>
    <w:p w14:paraId="2C0E3DA7" w14:textId="395FF6DA" w:rsidR="006B7CBD" w:rsidRDefault="006B7CBD" w:rsidP="006B7CBD">
      <w:pPr>
        <w:pStyle w:val="num"/>
        <w:rPr>
          <w:rtl/>
          <w:lang w:bidi="fa-IR"/>
        </w:rPr>
      </w:pPr>
    </w:p>
    <w:p w14:paraId="318DD21A" w14:textId="77777777" w:rsidR="006B7CBD" w:rsidRPr="006B7CBD" w:rsidRDefault="006B7CBD" w:rsidP="006B7CBD">
      <w:pPr>
        <w:pStyle w:val="subname"/>
        <w:rPr>
          <w:lang w:bidi="fa-IR"/>
        </w:rPr>
      </w:pPr>
    </w:p>
    <w:p w14:paraId="2493F8BF" w14:textId="77777777" w:rsidR="006B7CBD" w:rsidRPr="006B7CBD" w:rsidRDefault="006B7CBD" w:rsidP="006B7CBD">
      <w:pPr>
        <w:pStyle w:val="body"/>
        <w:bidi/>
        <w:divId w:val="50227408"/>
      </w:pPr>
      <w:r w:rsidRPr="006B7CBD">
        <w:rPr>
          <w:rFonts w:hint="cs"/>
          <w:b/>
          <w:rtl/>
          <w:lang w:bidi="fa-IR"/>
        </w:rPr>
        <w:t>يَلِه</w:t>
      </w: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hint="cs"/>
          <w:rtl/>
        </w:rPr>
        <w:t> </w:t>
      </w:r>
    </w:p>
    <w:p w14:paraId="5BBA8948" w14:textId="77777777" w:rsidR="006B7CBD" w:rsidRPr="006B7CBD" w:rsidRDefault="006B7CBD" w:rsidP="006B7CBD">
      <w:pPr>
        <w:pStyle w:val="body"/>
        <w:bidi/>
        <w:divId w:val="50227408"/>
        <w:rPr>
          <w:rFonts w:ascii="Nesf2" w:hAnsi="Nesf2"/>
        </w:rPr>
      </w:pP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hint="cs"/>
          <w:b/>
          <w:rtl/>
          <w:lang w:bidi="fa-IR"/>
        </w:rPr>
        <w:t>بر نازُکای چمن</w:t>
      </w: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ascii="Nesf2" w:hAnsi="Nesf2"/>
          <w:b/>
        </w:rPr>
        <w:t> </w:t>
      </w:r>
    </w:p>
    <w:p w14:paraId="1E317D74" w14:textId="77777777" w:rsidR="006B7CBD" w:rsidRPr="006B7CBD" w:rsidRDefault="006B7CBD" w:rsidP="006B7CBD">
      <w:pPr>
        <w:pStyle w:val="body"/>
        <w:bidi/>
        <w:divId w:val="50227408"/>
        <w:rPr>
          <w:rFonts w:ascii="Nesf2" w:hAnsi="Nesf2"/>
        </w:rPr>
      </w:pP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hint="cs"/>
          <w:rtl/>
          <w:lang w:bidi="fa-IR"/>
        </w:rPr>
        <w:t> </w:t>
      </w:r>
      <w:r w:rsidRPr="006B7CBD">
        <w:rPr>
          <w:lang w:bidi="fa-IR"/>
        </w:rPr>
        <w:tab/>
      </w:r>
      <w:r w:rsidRPr="006B7CBD">
        <w:rPr>
          <w:rFonts w:hint="cs"/>
          <w:b/>
          <w:rtl/>
          <w:lang w:bidi="fa-IR"/>
        </w:rPr>
        <w:t>رها شده باشي</w:t>
      </w:r>
      <w:r w:rsidRPr="006B7CBD">
        <w:rPr>
          <w:rFonts w:ascii="Nesf2" w:hAnsi="Nesf2"/>
          <w:b/>
        </w:rPr>
        <w:t> </w:t>
      </w:r>
    </w:p>
    <w:p w14:paraId="244DE570" w14:textId="77777777" w:rsidR="00B453EE" w:rsidRDefault="00DB7D4D" w:rsidP="006B7CB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 در خُنکای شوخ ِ چشمه‌يي،</w:t>
      </w:r>
    </w:p>
    <w:p w14:paraId="5B67C8A9" w14:textId="77777777" w:rsidR="00B453EE" w:rsidRDefault="00DB7D4D" w:rsidP="006B7CB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زنجره</w:t>
      </w:r>
    </w:p>
    <w:p w14:paraId="3789E678" w14:textId="77777777" w:rsidR="00B453EE" w:rsidRDefault="00DB7D4D" w:rsidP="006B7CB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زنجيره‌ی بلورين ِ صدايش را ببافد.</w:t>
      </w:r>
    </w:p>
    <w:p w14:paraId="405B52B9" w14:textId="77777777" w:rsidR="00B453EE" w:rsidRDefault="00DB7D4D" w:rsidP="006B7CBD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A8167D7" w14:textId="77777777" w:rsidR="00B453EE" w:rsidRDefault="00DB7D4D" w:rsidP="006B7CBD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1795469" w14:textId="77777777" w:rsidR="00B453EE" w:rsidRDefault="00DB7D4D" w:rsidP="006B7CB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تجرّد ِ شب</w:t>
      </w:r>
    </w:p>
    <w:p w14:paraId="46A8078D" w14:textId="77777777" w:rsidR="00B453EE" w:rsidRDefault="00DB7D4D" w:rsidP="006B7CBD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7368A09" w14:textId="77777777" w:rsidR="00B453EE" w:rsidRDefault="00DB7D4D" w:rsidP="006B7CB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0B1BEBF8" w14:textId="77777777" w:rsidR="006B7CBD" w:rsidRPr="006B7CBD" w:rsidRDefault="006B7CBD" w:rsidP="006B7CBD">
      <w:pPr>
        <w:pStyle w:val="body"/>
        <w:bidi/>
        <w:divId w:val="912281821"/>
        <w:rPr>
          <w:rFonts w:ascii="Nesf2" w:hAnsi="Nesf2"/>
        </w:rPr>
      </w:pPr>
      <w:r w:rsidRPr="006B7CBD">
        <w:rPr>
          <w:rFonts w:hint="cs"/>
          <w:b/>
          <w:rtl/>
          <w:lang w:bidi="fa-IR"/>
        </w:rPr>
        <w:t>واپسين وحشت ِ جان‌ات</w:t>
      </w: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ascii="Nesf2" w:hAnsi="Nesf2"/>
          <w:b/>
        </w:rPr>
        <w:t> </w:t>
      </w:r>
    </w:p>
    <w:p w14:paraId="49382CC2" w14:textId="77777777" w:rsidR="006B7CBD" w:rsidRPr="006B7CBD" w:rsidRDefault="006B7CBD" w:rsidP="006B7CBD">
      <w:pPr>
        <w:pStyle w:val="body"/>
        <w:bidi/>
        <w:divId w:val="912281821"/>
        <w:rPr>
          <w:rFonts w:ascii="Nesf2" w:hAnsi="Nesf2"/>
        </w:rPr>
      </w:pP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hint="cs"/>
          <w:b/>
          <w:rtl/>
          <w:lang w:bidi="fa-IR"/>
        </w:rPr>
        <w:t>ناآگاهي از سرنوشت ِ ستاره باشد</w:t>
      </w:r>
      <w:r w:rsidRPr="006B7CBD">
        <w:rPr>
          <w:rFonts w:ascii="Nesf2" w:hAnsi="Nesf2"/>
          <w:b/>
        </w:rPr>
        <w:t> </w:t>
      </w:r>
    </w:p>
    <w:p w14:paraId="68C0AA43" w14:textId="77777777" w:rsidR="006B7CBD" w:rsidRPr="006B7CBD" w:rsidRDefault="006B7CBD" w:rsidP="006B7CBD">
      <w:pPr>
        <w:pStyle w:val="body"/>
        <w:bidi/>
        <w:rPr>
          <w:rFonts w:ascii="Nesf2" w:hAnsi="Nesf2"/>
        </w:rPr>
      </w:pPr>
      <w:r w:rsidRPr="006B7CBD">
        <w:rPr>
          <w:rFonts w:hint="cs"/>
          <w:b/>
          <w:rtl/>
          <w:lang w:bidi="fa-IR"/>
        </w:rPr>
        <w:t>غم ِ سنگين‌ات</w:t>
      </w: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ascii="Nesf2" w:hAnsi="Nesf2"/>
          <w:b/>
        </w:rPr>
        <w:t> </w:t>
      </w:r>
    </w:p>
    <w:p w14:paraId="4250B8FC" w14:textId="77777777" w:rsidR="006B7CBD" w:rsidRPr="006B7CBD" w:rsidRDefault="006B7CBD" w:rsidP="006B7CBD">
      <w:pPr>
        <w:pStyle w:val="body"/>
        <w:bidi/>
        <w:rPr>
          <w:rFonts w:ascii="Nesf2" w:hAnsi="Nesf2"/>
        </w:rPr>
      </w:pP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hint="cs"/>
          <w:b/>
          <w:rtl/>
          <w:lang w:bidi="fa-IR"/>
        </w:rPr>
        <w:t>تلخي ساقه‌ی علفي که به دندان مي‌فشری.</w:t>
      </w:r>
      <w:r w:rsidRPr="006B7CBD">
        <w:rPr>
          <w:rFonts w:ascii="Nesf2" w:hAnsi="Nesf2"/>
          <w:b/>
        </w:rPr>
        <w:t> </w:t>
      </w:r>
    </w:p>
    <w:p w14:paraId="43E87E6A" w14:textId="77777777" w:rsidR="00B453EE" w:rsidRDefault="00DB7D4D" w:rsidP="006B7CBD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49468079" w14:textId="77777777" w:rsidR="00B453EE" w:rsidRDefault="00DB7D4D" w:rsidP="006B7CB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همچون حبابي ناپايدار</w:t>
      </w:r>
    </w:p>
    <w:p w14:paraId="30BB853D" w14:textId="77777777" w:rsidR="00B453EE" w:rsidRDefault="00DB7D4D" w:rsidP="006B7CB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تصوير ِ کامل ِ گنبد ِ آسمان باشي</w:t>
      </w:r>
    </w:p>
    <w:p w14:paraId="24F3427D" w14:textId="77777777" w:rsidR="00B453EE" w:rsidRDefault="00DB7D4D" w:rsidP="006B7CBD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234A7A45" w14:textId="77777777" w:rsidR="00B453EE" w:rsidRDefault="00DB7D4D" w:rsidP="006B7CB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506A27AF" w14:textId="77777777" w:rsidR="006B7CBD" w:rsidRPr="006B7CBD" w:rsidRDefault="006B7CBD" w:rsidP="006B7CBD">
      <w:pPr>
        <w:pStyle w:val="body"/>
        <w:bidi/>
        <w:divId w:val="1313758105"/>
        <w:rPr>
          <w:rFonts w:ascii="Nesf2" w:hAnsi="Nesf2"/>
        </w:rPr>
      </w:pPr>
      <w:r w:rsidRPr="006B7CBD">
        <w:rPr>
          <w:rFonts w:hint="cs"/>
          <w:b/>
          <w:rtl/>
          <w:lang w:bidi="fa-IR"/>
        </w:rPr>
        <w:t>و رويينه</w:t>
      </w: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ascii="Nesf2" w:hAnsi="Nesf2"/>
          <w:b/>
        </w:rPr>
        <w:t> </w:t>
      </w:r>
    </w:p>
    <w:p w14:paraId="13814B9B" w14:textId="77777777" w:rsidR="006B7CBD" w:rsidRPr="006B7CBD" w:rsidRDefault="006B7CBD" w:rsidP="006B7CBD">
      <w:pPr>
        <w:pStyle w:val="body"/>
        <w:bidi/>
        <w:divId w:val="1313758105"/>
        <w:rPr>
          <w:rFonts w:ascii="Nesf2" w:hAnsi="Nesf2"/>
        </w:rPr>
      </w:pP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hint="cs"/>
          <w:b/>
          <w:rtl/>
          <w:lang w:bidi="fa-IR"/>
        </w:rPr>
        <w:t>به جادويي که اسفنديار.</w:t>
      </w:r>
      <w:r w:rsidRPr="006B7CBD">
        <w:rPr>
          <w:rFonts w:ascii="Nesf2" w:hAnsi="Nesf2"/>
          <w:b/>
        </w:rPr>
        <w:t> </w:t>
      </w:r>
    </w:p>
    <w:p w14:paraId="005291AD" w14:textId="77777777" w:rsidR="006B7CBD" w:rsidRPr="006B7CBD" w:rsidRDefault="006B7CBD" w:rsidP="006B7CBD">
      <w:pPr>
        <w:pStyle w:val="body"/>
        <w:bidi/>
        <w:rPr>
          <w:rFonts w:ascii="Nesf2" w:hAnsi="Nesf2"/>
        </w:rPr>
      </w:pPr>
      <w:r w:rsidRPr="006B7CBD">
        <w:rPr>
          <w:rFonts w:hint="cs"/>
          <w:b/>
          <w:rtl/>
          <w:lang w:bidi="fa-IR"/>
        </w:rPr>
        <w:t>مسير ِ سوزان ِ شهابي</w:t>
      </w: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ascii="Nesf2" w:hAnsi="Nesf2"/>
          <w:b/>
        </w:rPr>
        <w:t> </w:t>
      </w:r>
    </w:p>
    <w:p w14:paraId="7AAB5291" w14:textId="77777777" w:rsidR="006B7CBD" w:rsidRPr="006B7CBD" w:rsidRDefault="006B7CBD" w:rsidP="006B7CBD">
      <w:pPr>
        <w:pStyle w:val="body"/>
        <w:bidi/>
        <w:rPr>
          <w:rFonts w:ascii="Nesf2" w:hAnsi="Nesf2"/>
        </w:rPr>
      </w:pP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hint="cs"/>
          <w:b/>
          <w:rtl/>
          <w:lang w:bidi="fa-IR"/>
        </w:rPr>
        <w:t>خطّ ِ رحيل به چشم‌ات زند،</w:t>
      </w:r>
      <w:r w:rsidRPr="006B7CBD">
        <w:rPr>
          <w:rFonts w:ascii="Nesf2" w:hAnsi="Nesf2"/>
          <w:b/>
        </w:rPr>
        <w:t> </w:t>
      </w:r>
    </w:p>
    <w:p w14:paraId="68F8F789" w14:textId="77777777" w:rsidR="00B453EE" w:rsidRDefault="00DB7D4D" w:rsidP="006B7CB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در ايمن‌تر کُنج ِ گمان‌ات</w:t>
      </w:r>
    </w:p>
    <w:p w14:paraId="323D3783" w14:textId="77777777" w:rsidR="00B453EE" w:rsidRDefault="00DB7D4D" w:rsidP="006B7CB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خيال ِ سست ِ يکي تلنگر</w:t>
      </w:r>
    </w:p>
    <w:p w14:paraId="71875B61" w14:textId="77777777" w:rsidR="00B453EE" w:rsidRDefault="00DB7D4D" w:rsidP="006B7CBD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0C97A51" w14:textId="77777777" w:rsidR="00B453EE" w:rsidRDefault="00DB7D4D" w:rsidP="006B7CB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6890CED4" w14:textId="77777777" w:rsidR="006B7CBD" w:rsidRPr="006B7CBD" w:rsidRDefault="006B7CBD" w:rsidP="006B7CBD">
      <w:pPr>
        <w:pStyle w:val="body"/>
        <w:bidi/>
        <w:divId w:val="223028864"/>
        <w:rPr>
          <w:lang w:bidi="fa-IR"/>
        </w:rPr>
      </w:pPr>
      <w:r w:rsidRPr="006B7CBD">
        <w:rPr>
          <w:rFonts w:hint="cs"/>
          <w:b/>
          <w:rtl/>
          <w:lang w:bidi="fa-IR"/>
        </w:rPr>
        <w:t>آب‌گينه‌ی عمرت</w:t>
      </w: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hint="cs"/>
          <w:rtl/>
          <w:lang w:bidi="fa-IR"/>
        </w:rPr>
        <w:t> </w:t>
      </w:r>
    </w:p>
    <w:p w14:paraId="165B8125" w14:textId="77777777" w:rsidR="006B7CBD" w:rsidRPr="006B7CBD" w:rsidRDefault="006B7CBD" w:rsidP="006B7CBD">
      <w:pPr>
        <w:pStyle w:val="body"/>
        <w:bidi/>
        <w:divId w:val="223028864"/>
        <w:rPr>
          <w:rFonts w:ascii="Nesf2" w:hAnsi="Nesf2"/>
        </w:rPr>
      </w:pP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hint="cs"/>
          <w:b/>
          <w:rtl/>
          <w:lang w:bidi="fa-IR"/>
        </w:rPr>
        <w:t>خاموش</w:t>
      </w: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ascii="Nesf2" w:hAnsi="Nesf2"/>
          <w:b/>
        </w:rPr>
        <w:t> </w:t>
      </w:r>
    </w:p>
    <w:p w14:paraId="21368351" w14:textId="28C1FF2C" w:rsidR="00B453EE" w:rsidRPr="006B7CBD" w:rsidRDefault="006B7CBD" w:rsidP="006B7CBD">
      <w:pPr>
        <w:pStyle w:val="body"/>
        <w:bidi/>
        <w:divId w:val="223028864"/>
        <w:rPr>
          <w:rFonts w:ascii="Nesf2" w:hAnsi="Nesf2"/>
          <w:rtl/>
        </w:rPr>
      </w:pPr>
      <w:r w:rsidRPr="006B7CBD">
        <w:rPr>
          <w:rFonts w:ascii="Nesf2" w:hAnsi="Nesf2"/>
          <w:b/>
        </w:rPr>
        <w:t> </w:t>
      </w:r>
      <w:r w:rsidRPr="006B7CBD">
        <w:rPr>
          <w:rFonts w:ascii="Nesf2" w:hAnsi="Nesf2"/>
        </w:rPr>
        <w:tab/>
      </w:r>
      <w:r w:rsidRPr="006B7CBD">
        <w:rPr>
          <w:rFonts w:hint="cs"/>
          <w:rtl/>
          <w:lang w:bidi="fa-IR"/>
        </w:rPr>
        <w:t> </w:t>
      </w:r>
      <w:r w:rsidRPr="006B7CBD">
        <w:rPr>
          <w:lang w:bidi="fa-IR"/>
        </w:rPr>
        <w:tab/>
      </w:r>
      <w:r w:rsidRPr="006B7CBD">
        <w:rPr>
          <w:rFonts w:hint="cs"/>
          <w:b/>
          <w:rtl/>
          <w:lang w:bidi="fa-IR"/>
        </w:rPr>
        <w:t>درهم شکند.</w:t>
      </w:r>
      <w:r w:rsidRPr="006B7CBD">
        <w:rPr>
          <w:rFonts w:ascii="Nesf2" w:hAnsi="Nesf2"/>
          <w:b/>
        </w:rPr>
        <w:t> </w:t>
      </w:r>
      <w:r w:rsidR="00DB7D4D">
        <w:rPr>
          <w:rFonts w:ascii="Tahoma" w:hAnsi="Tahoma" w:cs="Tahoma"/>
        </w:rPr>
        <w:t> </w:t>
      </w:r>
    </w:p>
    <w:p w14:paraId="4358867A" w14:textId="3566F8A7" w:rsidR="00B453EE" w:rsidRDefault="00DB7D4D" w:rsidP="006B7CBD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مهر ِ ۱۳۵۰</w:t>
      </w:r>
    </w:p>
    <w:bookmarkEnd w:id="0"/>
    <w:p w14:paraId="4A5DE4F3" w14:textId="77777777" w:rsidR="006B7CBD" w:rsidRPr="006B7CBD" w:rsidRDefault="006B7CBD" w:rsidP="006B7CBD">
      <w:pPr>
        <w:pStyle w:val="where"/>
        <w:bidi/>
        <w:rPr>
          <w:rtl/>
          <w:lang w:bidi="fa-IR"/>
        </w:rPr>
      </w:pPr>
    </w:p>
    <w:sectPr w:rsidR="006B7CBD" w:rsidRPr="006B7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B7D4D"/>
    <w:rsid w:val="006B7CBD"/>
    <w:rsid w:val="00B453EE"/>
    <w:rsid w:val="00DB7D4D"/>
    <w:rsid w:val="00DC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BF70E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CB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C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C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C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C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CB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CB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CB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CB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CB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B7CB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B7CB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B7CBD"/>
    <w:pPr>
      <w:bidi/>
    </w:pPr>
  </w:style>
  <w:style w:type="paragraph" w:customStyle="1" w:styleId="num">
    <w:name w:val="num"/>
    <w:basedOn w:val="poem"/>
    <w:qFormat/>
    <w:rsid w:val="006B7CBD"/>
    <w:pPr>
      <w:spacing w:before="240"/>
    </w:pPr>
  </w:style>
  <w:style w:type="paragraph" w:customStyle="1" w:styleId="body">
    <w:name w:val="body"/>
    <w:basedOn w:val="Normal"/>
    <w:qFormat/>
    <w:rsid w:val="006B7CBD"/>
    <w:rPr>
      <w:color w:val="000000"/>
    </w:rPr>
  </w:style>
  <w:style w:type="paragraph" w:customStyle="1" w:styleId="when">
    <w:name w:val="when"/>
    <w:basedOn w:val="who"/>
    <w:next w:val="where"/>
    <w:qFormat/>
    <w:rsid w:val="006B7CBD"/>
    <w:pPr>
      <w:spacing w:before="360"/>
    </w:pPr>
  </w:style>
  <w:style w:type="paragraph" w:customStyle="1" w:styleId="where">
    <w:name w:val="where"/>
    <w:basedOn w:val="when"/>
    <w:next w:val="NoSpacing"/>
    <w:qFormat/>
    <w:rsid w:val="006B7CBD"/>
    <w:pPr>
      <w:spacing w:before="0"/>
    </w:pPr>
  </w:style>
  <w:style w:type="paragraph" w:styleId="NoSpacing">
    <w:name w:val="No Spacing"/>
    <w:uiPriority w:val="1"/>
    <w:qFormat/>
    <w:rsid w:val="006B7CB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B7CB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B7CB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C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C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CB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CB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C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C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C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CB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7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CB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C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7CB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B7CBD"/>
    <w:rPr>
      <w:b/>
      <w:bCs/>
    </w:rPr>
  </w:style>
  <w:style w:type="character" w:styleId="Emphasis">
    <w:name w:val="Emphasis"/>
    <w:uiPriority w:val="20"/>
    <w:qFormat/>
    <w:rsid w:val="006B7CBD"/>
    <w:rPr>
      <w:i/>
      <w:iCs/>
    </w:rPr>
  </w:style>
  <w:style w:type="paragraph" w:styleId="ListParagraph">
    <w:name w:val="List Paragraph"/>
    <w:basedOn w:val="Normal"/>
    <w:uiPriority w:val="34"/>
    <w:qFormat/>
    <w:rsid w:val="006B7CB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B7CB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B7CB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CB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CB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B7CB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B7CB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B7CB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B7CB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B7CB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CB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CB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C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C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C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C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CB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CB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CB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CB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CB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B7CB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B7CB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B7CBD"/>
    <w:pPr>
      <w:bidi/>
    </w:pPr>
  </w:style>
  <w:style w:type="paragraph" w:customStyle="1" w:styleId="num">
    <w:name w:val="num"/>
    <w:basedOn w:val="poem"/>
    <w:qFormat/>
    <w:rsid w:val="006B7CBD"/>
    <w:pPr>
      <w:spacing w:before="240"/>
    </w:pPr>
  </w:style>
  <w:style w:type="paragraph" w:customStyle="1" w:styleId="body">
    <w:name w:val="body"/>
    <w:basedOn w:val="Normal"/>
    <w:qFormat/>
    <w:rsid w:val="006B7CBD"/>
    <w:rPr>
      <w:color w:val="000000"/>
    </w:rPr>
  </w:style>
  <w:style w:type="paragraph" w:customStyle="1" w:styleId="when">
    <w:name w:val="when"/>
    <w:basedOn w:val="who"/>
    <w:next w:val="where"/>
    <w:qFormat/>
    <w:rsid w:val="006B7CBD"/>
    <w:pPr>
      <w:spacing w:before="360"/>
    </w:pPr>
  </w:style>
  <w:style w:type="paragraph" w:customStyle="1" w:styleId="where">
    <w:name w:val="where"/>
    <w:basedOn w:val="when"/>
    <w:next w:val="NoSpacing"/>
    <w:qFormat/>
    <w:rsid w:val="006B7CBD"/>
    <w:pPr>
      <w:spacing w:before="0"/>
    </w:pPr>
  </w:style>
  <w:style w:type="paragraph" w:styleId="NoSpacing">
    <w:name w:val="No Spacing"/>
    <w:uiPriority w:val="1"/>
    <w:qFormat/>
    <w:rsid w:val="006B7CB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B7CB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B7CB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C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C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CB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CB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C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C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C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CB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7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CB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C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7CB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B7CBD"/>
    <w:rPr>
      <w:b/>
      <w:bCs/>
    </w:rPr>
  </w:style>
  <w:style w:type="character" w:styleId="Emphasis">
    <w:name w:val="Emphasis"/>
    <w:uiPriority w:val="20"/>
    <w:qFormat/>
    <w:rsid w:val="006B7CBD"/>
    <w:rPr>
      <w:i/>
      <w:iCs/>
    </w:rPr>
  </w:style>
  <w:style w:type="paragraph" w:styleId="ListParagraph">
    <w:name w:val="List Paragraph"/>
    <w:basedOn w:val="Normal"/>
    <w:uiPriority w:val="34"/>
    <w:qFormat/>
    <w:rsid w:val="006B7CB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B7CB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B7CB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CB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CB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B7CB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B7CB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B7CB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B7CB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B7CB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C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2010-03-28T01:30:00Z</dcterms:created>
  <dcterms:modified xsi:type="dcterms:W3CDTF">2010-04-08T11:30:00Z</dcterms:modified>
</cp:coreProperties>
</file>