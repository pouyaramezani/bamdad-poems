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29628" w14:textId="77777777" w:rsidR="009137E1" w:rsidRPr="00BF1CD4" w:rsidRDefault="009137E1" w:rsidP="00BF1CD4">
      <w:pPr>
        <w:pStyle w:val="poem"/>
        <w:rPr>
          <w:rtl/>
        </w:rPr>
      </w:pPr>
      <w:bookmarkStart w:id="0" w:name="_GoBack"/>
      <w:r w:rsidRPr="00BF1CD4">
        <w:rPr>
          <w:rFonts w:hint="cs"/>
          <w:rtl/>
        </w:rPr>
        <w:t>شعارِ ناپلئونِ کبير</w:t>
      </w:r>
    </w:p>
    <w:p w14:paraId="28677FE2" w14:textId="77777777" w:rsidR="009137E1" w:rsidRPr="00BF1CD4" w:rsidRDefault="009137E1" w:rsidP="00BF1CD4">
      <w:pPr>
        <w:pStyle w:val="poem"/>
        <w:rPr>
          <w:rtl/>
        </w:rPr>
      </w:pPr>
      <w:r w:rsidRPr="00BF1CD4">
        <w:rPr>
          <w:rFonts w:hint="cs"/>
          <w:rtl/>
        </w:rPr>
        <w:t>در جنگ‌هاي بزرگِ ميهني</w:t>
      </w:r>
    </w:p>
    <w:p w14:paraId="25A1C49D" w14:textId="77777777" w:rsidR="009137E1" w:rsidRDefault="009137E1" w:rsidP="009137E1">
      <w:pPr>
        <w:pStyle w:val="who"/>
        <w:bidi/>
        <w:rPr>
          <w:rtl/>
          <w:lang w:bidi="fa-IR"/>
        </w:rPr>
      </w:pPr>
    </w:p>
    <w:p w14:paraId="4A0087C3" w14:textId="77777777" w:rsidR="009137E1" w:rsidRDefault="009137E1" w:rsidP="009137E1">
      <w:pPr>
        <w:pStyle w:val="why"/>
        <w:rPr>
          <w:rFonts w:hint="cs"/>
          <w:rtl/>
          <w:lang w:bidi="fa-IR"/>
        </w:rPr>
      </w:pPr>
    </w:p>
    <w:p w14:paraId="48BF078D" w14:textId="77777777" w:rsidR="00BF1CD4" w:rsidRDefault="00BF1CD4" w:rsidP="00BF1CD4">
      <w:pPr>
        <w:pStyle w:val="num"/>
        <w:rPr>
          <w:rFonts w:hint="cs"/>
          <w:rtl/>
          <w:lang w:bidi="fa-IR"/>
        </w:rPr>
      </w:pPr>
    </w:p>
    <w:p w14:paraId="2A0605CA" w14:textId="77777777" w:rsidR="00BF1CD4" w:rsidRDefault="00BF1CD4" w:rsidP="00BF1CD4">
      <w:pPr>
        <w:pStyle w:val="subname"/>
        <w:rPr>
          <w:rFonts w:hint="cs"/>
          <w:rtl/>
          <w:lang w:bidi="fa-IR"/>
        </w:rPr>
      </w:pPr>
    </w:p>
    <w:p w14:paraId="11651DAF" w14:textId="77777777" w:rsidR="009137E1" w:rsidRPr="00BF1CD4" w:rsidRDefault="009137E1" w:rsidP="00BF1CD4">
      <w:pPr>
        <w:pStyle w:val="body"/>
        <w:bidi/>
        <w:rPr>
          <w:rtl/>
        </w:rPr>
      </w:pPr>
      <w:r w:rsidRPr="00BF1CD4">
        <w:rPr>
          <w:rFonts w:hint="cs"/>
        </w:rPr>
        <w:t> </w:t>
      </w:r>
      <w:r w:rsidRPr="00BF1CD4">
        <w:rPr>
          <w:rFonts w:hint="cs"/>
          <w:rtl/>
        </w:rPr>
        <w:t>برادرزنانِ افتخاري!</w:t>
      </w:r>
    </w:p>
    <w:p w14:paraId="6F306DE1" w14:textId="77777777" w:rsidR="009137E1" w:rsidRPr="00BF1CD4" w:rsidRDefault="009137E1" w:rsidP="00BF1CD4">
      <w:pPr>
        <w:pStyle w:val="body"/>
        <w:bidi/>
        <w:rPr>
          <w:rtl/>
        </w:rPr>
      </w:pPr>
      <w:r w:rsidRPr="00BF1CD4">
        <w:rPr>
          <w:rFonts w:hint="cs"/>
          <w:rtl/>
        </w:rPr>
        <w:t>آينده از آنِ هم‌شيرگانِ شماست!</w:t>
      </w:r>
    </w:p>
    <w:p w14:paraId="2FF4507E" w14:textId="77777777" w:rsidR="009137E1" w:rsidRDefault="009137E1" w:rsidP="009137E1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bookmarkEnd w:id="0"/>
    <w:p w14:paraId="5F956B9F" w14:textId="77777777" w:rsidR="009137E1" w:rsidRDefault="009137E1"/>
    <w:sectPr w:rsidR="00913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E1"/>
    <w:rsid w:val="009137E1"/>
    <w:rsid w:val="00B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1D829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CD4"/>
  </w:style>
  <w:style w:type="paragraph" w:styleId="Heading1">
    <w:name w:val="heading 1"/>
    <w:basedOn w:val="Normal"/>
    <w:next w:val="Normal"/>
    <w:link w:val="Heading1Char"/>
    <w:uiPriority w:val="9"/>
    <w:qFormat/>
    <w:rsid w:val="00BF1C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C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C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CD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CD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CD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CD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C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CD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BF1CD4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F1CD4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BF1CD4"/>
    <w:pPr>
      <w:bidi/>
    </w:pPr>
  </w:style>
  <w:style w:type="paragraph" w:customStyle="1" w:styleId="body">
    <w:name w:val="body"/>
    <w:basedOn w:val="Normal"/>
    <w:qFormat/>
    <w:rsid w:val="00BF1CD4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BF1CD4"/>
    <w:pPr>
      <w:spacing w:before="360"/>
    </w:pPr>
  </w:style>
  <w:style w:type="paragraph" w:customStyle="1" w:styleId="where">
    <w:name w:val="where"/>
    <w:basedOn w:val="when"/>
    <w:next w:val="NoSpacing"/>
    <w:qFormat/>
    <w:rsid w:val="00BF1CD4"/>
    <w:pPr>
      <w:spacing w:before="0"/>
    </w:pPr>
  </w:style>
  <w:style w:type="paragraph" w:styleId="NoSpacing">
    <w:name w:val="No Spacing"/>
    <w:uiPriority w:val="1"/>
    <w:qFormat/>
    <w:rsid w:val="00BF1CD4"/>
    <w:rPr>
      <w:rFonts w:eastAsiaTheme="minorEastAsia"/>
    </w:rPr>
  </w:style>
  <w:style w:type="paragraph" w:customStyle="1" w:styleId="num">
    <w:name w:val="num"/>
    <w:basedOn w:val="poem"/>
    <w:qFormat/>
    <w:rsid w:val="00BF1CD4"/>
    <w:pPr>
      <w:spacing w:before="240"/>
    </w:pPr>
  </w:style>
  <w:style w:type="paragraph" w:customStyle="1" w:styleId="subname">
    <w:name w:val="subname"/>
    <w:basedOn w:val="num"/>
    <w:next w:val="body"/>
    <w:qFormat/>
    <w:rsid w:val="00BF1CD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F1CD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C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C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C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CD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CD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C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C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C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CD4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F1C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CD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C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1CD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F1CD4"/>
    <w:rPr>
      <w:b/>
      <w:bCs/>
    </w:rPr>
  </w:style>
  <w:style w:type="character" w:styleId="Emphasis">
    <w:name w:val="Emphasis"/>
    <w:uiPriority w:val="20"/>
    <w:qFormat/>
    <w:rsid w:val="00BF1CD4"/>
    <w:rPr>
      <w:i/>
      <w:iCs/>
    </w:rPr>
  </w:style>
  <w:style w:type="paragraph" w:styleId="ListParagraph">
    <w:name w:val="List Paragraph"/>
    <w:basedOn w:val="Normal"/>
    <w:uiPriority w:val="34"/>
    <w:qFormat/>
    <w:rsid w:val="00BF1C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1C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1C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C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CD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F1CD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F1CD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F1CD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F1CD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F1C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CD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CD4"/>
  </w:style>
  <w:style w:type="paragraph" w:styleId="Heading1">
    <w:name w:val="heading 1"/>
    <w:basedOn w:val="Normal"/>
    <w:next w:val="Normal"/>
    <w:link w:val="Heading1Char"/>
    <w:uiPriority w:val="9"/>
    <w:qFormat/>
    <w:rsid w:val="00BF1C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C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C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CD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CD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CD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CD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C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CD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BF1CD4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F1CD4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BF1CD4"/>
    <w:pPr>
      <w:bidi/>
    </w:pPr>
  </w:style>
  <w:style w:type="paragraph" w:customStyle="1" w:styleId="body">
    <w:name w:val="body"/>
    <w:basedOn w:val="Normal"/>
    <w:qFormat/>
    <w:rsid w:val="00BF1CD4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BF1CD4"/>
    <w:pPr>
      <w:spacing w:before="360"/>
    </w:pPr>
  </w:style>
  <w:style w:type="paragraph" w:customStyle="1" w:styleId="where">
    <w:name w:val="where"/>
    <w:basedOn w:val="when"/>
    <w:next w:val="NoSpacing"/>
    <w:qFormat/>
    <w:rsid w:val="00BF1CD4"/>
    <w:pPr>
      <w:spacing w:before="0"/>
    </w:pPr>
  </w:style>
  <w:style w:type="paragraph" w:styleId="NoSpacing">
    <w:name w:val="No Spacing"/>
    <w:uiPriority w:val="1"/>
    <w:qFormat/>
    <w:rsid w:val="00BF1CD4"/>
    <w:rPr>
      <w:rFonts w:eastAsiaTheme="minorEastAsia"/>
    </w:rPr>
  </w:style>
  <w:style w:type="paragraph" w:customStyle="1" w:styleId="num">
    <w:name w:val="num"/>
    <w:basedOn w:val="poem"/>
    <w:qFormat/>
    <w:rsid w:val="00BF1CD4"/>
    <w:pPr>
      <w:spacing w:before="240"/>
    </w:pPr>
  </w:style>
  <w:style w:type="paragraph" w:customStyle="1" w:styleId="subname">
    <w:name w:val="subname"/>
    <w:basedOn w:val="num"/>
    <w:next w:val="body"/>
    <w:qFormat/>
    <w:rsid w:val="00BF1CD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F1CD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C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C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C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CD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CD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C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C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C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CD4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F1C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CD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C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1CD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F1CD4"/>
    <w:rPr>
      <w:b/>
      <w:bCs/>
    </w:rPr>
  </w:style>
  <w:style w:type="character" w:styleId="Emphasis">
    <w:name w:val="Emphasis"/>
    <w:uiPriority w:val="20"/>
    <w:qFormat/>
    <w:rsid w:val="00BF1CD4"/>
    <w:rPr>
      <w:i/>
      <w:iCs/>
    </w:rPr>
  </w:style>
  <w:style w:type="paragraph" w:styleId="ListParagraph">
    <w:name w:val="List Paragraph"/>
    <w:basedOn w:val="Normal"/>
    <w:uiPriority w:val="34"/>
    <w:qFormat/>
    <w:rsid w:val="00BF1C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1C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1C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C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CD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F1CD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F1CD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F1CD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F1CD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F1C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C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2010-04-05T23:46:00Z</dcterms:created>
  <dcterms:modified xsi:type="dcterms:W3CDTF">2010-04-06T10:19:00Z</dcterms:modified>
</cp:coreProperties>
</file>