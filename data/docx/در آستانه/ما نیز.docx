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6F68C" w14:textId="77777777" w:rsidR="00062C06" w:rsidRPr="000F4768" w:rsidRDefault="00B23A2C" w:rsidP="00702BFC">
      <w:pPr>
        <w:pStyle w:val="poem"/>
        <w:rPr>
          <w:lang w:bidi="fa-IR"/>
        </w:rPr>
      </w:pPr>
      <w:r w:rsidRPr="000F4768">
        <w:rPr>
          <w:rFonts w:hint="cs"/>
          <w:rtl/>
          <w:lang w:bidi="fa-IR"/>
        </w:rPr>
        <w:t>ما نيز...</w:t>
      </w:r>
    </w:p>
    <w:p w14:paraId="552D461B" w14:textId="77777777" w:rsidR="00062C06" w:rsidRPr="000F4768" w:rsidRDefault="00B23A2C" w:rsidP="00702BFC">
      <w:pPr>
        <w:pStyle w:val="who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به محمدجواد گلبن</w:t>
      </w:r>
    </w:p>
    <w:p w14:paraId="522485F6" w14:textId="1FE53CFA" w:rsidR="00702BFC" w:rsidRDefault="00702BFC" w:rsidP="00702BFC">
      <w:pPr>
        <w:pStyle w:val="why"/>
        <w:rPr>
          <w:rtl/>
        </w:rPr>
      </w:pPr>
    </w:p>
    <w:p w14:paraId="38610236" w14:textId="7C9E9EB7" w:rsidR="00702BFC" w:rsidRDefault="00702BFC" w:rsidP="00702BFC">
      <w:pPr>
        <w:pStyle w:val="num"/>
        <w:rPr>
          <w:rtl/>
        </w:rPr>
      </w:pPr>
    </w:p>
    <w:p w14:paraId="6C3BCF29" w14:textId="77777777" w:rsidR="00702BFC" w:rsidRDefault="00702BFC" w:rsidP="00702BFC">
      <w:pPr>
        <w:pStyle w:val="subname"/>
      </w:pPr>
    </w:p>
    <w:p w14:paraId="5369359D" w14:textId="7008F2AB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ما نيز روزگار</w:t>
      </w:r>
      <w:r w:rsidR="000F4768" w:rsidRPr="000F4768">
        <w:rPr>
          <w:rFonts w:hint="cs"/>
          <w:rtl/>
          <w:lang w:bidi="fa-IR"/>
        </w:rPr>
        <w:t>ي</w:t>
      </w:r>
    </w:p>
    <w:p w14:paraId="063A9C7C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لحظه‌يي سالي قرني هزاره‌يي ازاين‌پيش‌تَرَک</w:t>
      </w:r>
    </w:p>
    <w:p w14:paraId="1191E95D" w14:textId="5132DF1C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هم در اين‌جا</w:t>
      </w:r>
      <w:r w:rsidR="000F4768" w:rsidRPr="000F4768">
        <w:rPr>
          <w:rFonts w:hint="cs"/>
          <w:rtl/>
          <w:lang w:bidi="fa-IR"/>
        </w:rPr>
        <w:t>ي</w:t>
      </w:r>
      <w:r w:rsidRPr="000F4768">
        <w:rPr>
          <w:rFonts w:hint="cs"/>
          <w:rtl/>
          <w:lang w:bidi="fa-IR"/>
        </w:rPr>
        <w:t xml:space="preserve"> ايستاده بوديم،</w:t>
      </w:r>
    </w:p>
    <w:p w14:paraId="25B23D9F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بر اين سيّاره بر اين خاک</w:t>
      </w:r>
    </w:p>
    <w:p w14:paraId="41F2D660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در مجالي تنگ ــ هم‌ازاين‌دست ــ</w:t>
      </w:r>
    </w:p>
    <w:p w14:paraId="1C170402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در حرير ِ ظلمات، در کتان ِ آفتاب</w:t>
      </w:r>
    </w:p>
    <w:p w14:paraId="3A01801E" w14:textId="2C5DAC70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در ايوان ِ گسترده‌</w:t>
      </w:r>
      <w:r w:rsidR="000F4768" w:rsidRPr="000F4768">
        <w:rPr>
          <w:rFonts w:hint="cs"/>
          <w:rtl/>
          <w:lang w:bidi="fa-IR"/>
        </w:rPr>
        <w:t>ي</w:t>
      </w:r>
      <w:r w:rsidRPr="000F4768">
        <w:rPr>
          <w:rFonts w:hint="cs"/>
          <w:rtl/>
          <w:lang w:bidi="fa-IR"/>
        </w:rPr>
        <w:t xml:space="preserve"> مهتاب</w:t>
      </w:r>
    </w:p>
    <w:p w14:paraId="669CCBFF" w14:textId="2C7BD296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در تارها</w:t>
      </w:r>
      <w:r w:rsidR="000F4768" w:rsidRPr="000F4768">
        <w:rPr>
          <w:rFonts w:hint="cs"/>
          <w:rtl/>
          <w:lang w:bidi="fa-IR"/>
        </w:rPr>
        <w:t>ي</w:t>
      </w:r>
      <w:r w:rsidRPr="000F4768">
        <w:rPr>
          <w:rFonts w:hint="cs"/>
          <w:rtl/>
          <w:lang w:bidi="fa-IR"/>
        </w:rPr>
        <w:t xml:space="preserve"> باران</w:t>
      </w:r>
    </w:p>
    <w:p w14:paraId="284AF252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در شادَرْوان ِ بوران</w:t>
      </w:r>
    </w:p>
    <w:p w14:paraId="5E3EF0DB" w14:textId="0F349EE5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در حجله‌</w:t>
      </w:r>
      <w:r w:rsidR="000F4768" w:rsidRPr="000F4768">
        <w:rPr>
          <w:rFonts w:hint="cs"/>
          <w:rtl/>
          <w:lang w:bidi="fa-IR"/>
        </w:rPr>
        <w:t>ي</w:t>
      </w:r>
      <w:r w:rsidRPr="000F4768">
        <w:rPr>
          <w:rFonts w:hint="cs"/>
          <w:rtl/>
          <w:lang w:bidi="fa-IR"/>
        </w:rPr>
        <w:t xml:space="preserve"> شاد</w:t>
      </w:r>
      <w:r w:rsidR="000F4768" w:rsidRPr="000F4768">
        <w:rPr>
          <w:rFonts w:hint="cs"/>
          <w:rtl/>
          <w:lang w:bidi="fa-IR"/>
        </w:rPr>
        <w:t>ي</w:t>
      </w:r>
    </w:p>
    <w:p w14:paraId="2FAADCD3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در حصار ِ اندوه</w:t>
      </w:r>
    </w:p>
    <w:p w14:paraId="4548F9E2" w14:textId="77777777" w:rsidR="00062C06" w:rsidRPr="000F4768" w:rsidRDefault="00B23A2C" w:rsidP="00702BFC">
      <w:pPr>
        <w:pStyle w:val="body"/>
        <w:bidi/>
        <w:rPr>
          <w:rtl/>
        </w:rPr>
      </w:pPr>
      <w:r w:rsidRPr="000F4768">
        <w:t> </w:t>
      </w:r>
    </w:p>
    <w:p w14:paraId="1BA72873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تنها با خود</w:t>
      </w:r>
    </w:p>
    <w:p w14:paraId="76C772FB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تنها با ديگران</w:t>
      </w:r>
    </w:p>
    <w:p w14:paraId="5C92F1A8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يگانه در عشق</w:t>
      </w:r>
    </w:p>
    <w:p w14:paraId="0C4D9838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يگانه در سرود</w:t>
      </w:r>
    </w:p>
    <w:p w14:paraId="17D55C2F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سرشار از حيات</w:t>
      </w:r>
    </w:p>
    <w:p w14:paraId="6F3E479F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سرشار از مرگ.</w:t>
      </w:r>
    </w:p>
    <w:p w14:paraId="35F98C29" w14:textId="77777777" w:rsidR="00062C06" w:rsidRPr="000F4768" w:rsidRDefault="00B23A2C" w:rsidP="00702BFC">
      <w:pPr>
        <w:pStyle w:val="body"/>
        <w:bidi/>
        <w:rPr>
          <w:rtl/>
        </w:rPr>
      </w:pPr>
      <w:r w:rsidRPr="000F4768">
        <w:t> </w:t>
      </w:r>
    </w:p>
    <w:p w14:paraId="4182C707" w14:textId="77777777" w:rsidR="00062C06" w:rsidRPr="000F4768" w:rsidRDefault="00B23A2C" w:rsidP="00702BFC">
      <w:pPr>
        <w:pStyle w:val="body"/>
        <w:bidi/>
        <w:rPr>
          <w:rtl/>
        </w:rPr>
      </w:pPr>
      <w:r w:rsidRPr="000F4768">
        <w:rPr>
          <w:rFonts w:ascii="Times New Roman" w:hAnsi="Times New Roman" w:cs="Times New Roman"/>
        </w:rPr>
        <w:t>□</w:t>
      </w:r>
    </w:p>
    <w:p w14:paraId="74FC4D3C" w14:textId="77777777" w:rsidR="00062C06" w:rsidRPr="000F4768" w:rsidRDefault="00B23A2C" w:rsidP="00702BFC">
      <w:pPr>
        <w:pStyle w:val="body"/>
        <w:bidi/>
        <w:rPr>
          <w:rtl/>
        </w:rPr>
      </w:pPr>
      <w:r w:rsidRPr="000F4768">
        <w:t> </w:t>
      </w:r>
    </w:p>
    <w:p w14:paraId="0E2BFBF3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ما نيز گذشته‌ايم</w:t>
      </w:r>
    </w:p>
    <w:p w14:paraId="486D4436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چون تو بر اين سياره بر اين خاک</w:t>
      </w:r>
    </w:p>
    <w:p w14:paraId="22DEA888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در مجال ِ تنگ ِ سالي چند</w:t>
      </w:r>
    </w:p>
    <w:p w14:paraId="52F425DF" w14:textId="221F0468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هم از اين‌جا که تو ايستاده‌ا</w:t>
      </w:r>
      <w:r w:rsidR="000F4768" w:rsidRPr="000F4768">
        <w:rPr>
          <w:rFonts w:hint="cs"/>
          <w:rtl/>
          <w:lang w:bidi="fa-IR"/>
        </w:rPr>
        <w:t>ي</w:t>
      </w:r>
      <w:r w:rsidRPr="000F4768">
        <w:rPr>
          <w:rFonts w:hint="cs"/>
          <w:rtl/>
          <w:lang w:bidi="fa-IR"/>
        </w:rPr>
        <w:t xml:space="preserve"> اکنون</w:t>
      </w:r>
    </w:p>
    <w:p w14:paraId="7B5DCC40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فروتن يا فرومايه</w:t>
      </w:r>
    </w:p>
    <w:p w14:paraId="5871B733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خندان يا غمين</w:t>
      </w:r>
    </w:p>
    <w:p w14:paraId="1D8DF46C" w14:textId="54B210F0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سبک‌پا</w:t>
      </w:r>
      <w:r w:rsidR="000F4768" w:rsidRPr="000F4768">
        <w:rPr>
          <w:rFonts w:hint="cs"/>
          <w:rtl/>
          <w:lang w:bidi="fa-IR"/>
        </w:rPr>
        <w:t>ي</w:t>
      </w:r>
      <w:r w:rsidRPr="000F4768">
        <w:rPr>
          <w:rFonts w:hint="cs"/>
          <w:rtl/>
          <w:lang w:bidi="fa-IR"/>
        </w:rPr>
        <w:t xml:space="preserve"> يا گران‌بار</w:t>
      </w:r>
    </w:p>
    <w:p w14:paraId="69E6A55B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آزاد يا گرفتار.</w:t>
      </w:r>
    </w:p>
    <w:p w14:paraId="6B91DD0D" w14:textId="77777777" w:rsidR="00062C06" w:rsidRPr="000F4768" w:rsidRDefault="00B23A2C" w:rsidP="00702BFC">
      <w:pPr>
        <w:pStyle w:val="body"/>
        <w:bidi/>
        <w:rPr>
          <w:rtl/>
        </w:rPr>
      </w:pPr>
      <w:r w:rsidRPr="000F4768">
        <w:t> </w:t>
      </w:r>
    </w:p>
    <w:p w14:paraId="55DA3016" w14:textId="77777777" w:rsidR="00062C06" w:rsidRPr="000F4768" w:rsidRDefault="00B23A2C" w:rsidP="00702BFC">
      <w:pPr>
        <w:pStyle w:val="body"/>
        <w:bidi/>
        <w:rPr>
          <w:rtl/>
        </w:rPr>
      </w:pPr>
      <w:r w:rsidRPr="000F4768">
        <w:rPr>
          <w:rFonts w:ascii="Times New Roman" w:hAnsi="Times New Roman" w:cs="Times New Roman"/>
        </w:rPr>
        <w:t>□</w:t>
      </w:r>
    </w:p>
    <w:p w14:paraId="23CC181B" w14:textId="77777777" w:rsidR="00062C06" w:rsidRPr="000F4768" w:rsidRDefault="00B23A2C" w:rsidP="00702BFC">
      <w:pPr>
        <w:pStyle w:val="body"/>
        <w:bidi/>
        <w:rPr>
          <w:rtl/>
        </w:rPr>
      </w:pPr>
      <w:r w:rsidRPr="000F4768">
        <w:t> </w:t>
      </w:r>
    </w:p>
    <w:p w14:paraId="67C57915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ما نيز</w:t>
      </w:r>
    </w:p>
    <w:p w14:paraId="1DC2FA17" w14:textId="23E3B362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روزگار</w:t>
      </w:r>
      <w:r w:rsidR="000F4768" w:rsidRPr="000F4768">
        <w:rPr>
          <w:rFonts w:hint="cs"/>
          <w:rtl/>
          <w:lang w:bidi="fa-IR"/>
        </w:rPr>
        <w:t>ي</w:t>
      </w:r>
    </w:p>
    <w:p w14:paraId="5C010791" w14:textId="5FD35730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آر</w:t>
      </w:r>
      <w:r w:rsidR="000F4768" w:rsidRPr="000F4768">
        <w:rPr>
          <w:rFonts w:hint="cs"/>
          <w:rtl/>
          <w:lang w:bidi="fa-IR"/>
        </w:rPr>
        <w:t>ي</w:t>
      </w:r>
      <w:r w:rsidRPr="000F4768">
        <w:rPr>
          <w:rFonts w:hint="cs"/>
          <w:rtl/>
          <w:lang w:bidi="fa-IR"/>
        </w:rPr>
        <w:t>.</w:t>
      </w:r>
    </w:p>
    <w:p w14:paraId="503D4127" w14:textId="77777777" w:rsidR="00062C06" w:rsidRPr="000F4768" w:rsidRDefault="00B23A2C" w:rsidP="00702BFC">
      <w:pPr>
        <w:pStyle w:val="body"/>
        <w:bidi/>
        <w:rPr>
          <w:rtl/>
        </w:rPr>
      </w:pPr>
      <w:r w:rsidRPr="000F4768">
        <w:t> </w:t>
      </w:r>
    </w:p>
    <w:p w14:paraId="58F94557" w14:textId="1A3CABAC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آر</w:t>
      </w:r>
      <w:r w:rsidR="000F4768" w:rsidRPr="000F4768">
        <w:rPr>
          <w:rFonts w:hint="cs"/>
          <w:rtl/>
          <w:lang w:bidi="fa-IR"/>
        </w:rPr>
        <w:t>ي</w:t>
      </w:r>
    </w:p>
    <w:p w14:paraId="6DE60214" w14:textId="77777777" w:rsidR="00062C06" w:rsidRPr="000F4768" w:rsidRDefault="00B23A2C" w:rsidP="00702BFC">
      <w:pPr>
        <w:pStyle w:val="body"/>
        <w:bidi/>
        <w:rPr>
          <w:rtl/>
          <w:lang w:bidi="fa-IR"/>
        </w:rPr>
      </w:pPr>
      <w:r w:rsidRPr="000F4768">
        <w:rPr>
          <w:rFonts w:hint="cs"/>
          <w:rtl/>
          <w:lang w:bidi="fa-IR"/>
        </w:rPr>
        <w:t>ما نيز</w:t>
      </w:r>
    </w:p>
    <w:p w14:paraId="792932DB" w14:textId="77777777" w:rsidR="00702BFC" w:rsidRDefault="00B23A2C" w:rsidP="00702BFC">
      <w:pPr>
        <w:pStyle w:val="body"/>
        <w:bidi/>
        <w:rPr>
          <w:rFonts w:asciiTheme="minorHAnsi" w:hAnsiTheme="minorHAnsi"/>
          <w:lang w:bidi="fa-IR"/>
        </w:rPr>
      </w:pPr>
      <w:r w:rsidRPr="000F4768">
        <w:rPr>
          <w:rFonts w:hint="cs"/>
          <w:rtl/>
          <w:lang w:bidi="fa-IR"/>
        </w:rPr>
        <w:t>روزگار</w:t>
      </w:r>
      <w:r w:rsidR="000F4768" w:rsidRPr="000F4768">
        <w:rPr>
          <w:rFonts w:hint="cs"/>
          <w:rtl/>
          <w:lang w:bidi="fa-IR"/>
        </w:rPr>
        <w:t>ي</w:t>
      </w:r>
      <w:r w:rsidRPr="000F4768">
        <w:rPr>
          <w:rFonts w:hint="cs"/>
          <w:rtl/>
          <w:lang w:bidi="fa-IR"/>
        </w:rPr>
        <w:t>...</w:t>
      </w:r>
    </w:p>
    <w:p w14:paraId="15DF237E" w14:textId="4D873B53" w:rsidR="00062C06" w:rsidRDefault="00B23A2C" w:rsidP="00702BFC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 w:rsidRPr="000F4768">
        <w:rPr>
          <w:rFonts w:hint="cs"/>
          <w:rtl/>
          <w:lang w:bidi="fa-IR"/>
        </w:rPr>
        <w:t>۲۲ مهر ِ ۱۳۷۲</w:t>
      </w:r>
    </w:p>
    <w:p w14:paraId="57FBBA7D" w14:textId="77777777" w:rsidR="00702BFC" w:rsidRPr="00702BFC" w:rsidRDefault="00702BFC" w:rsidP="00702BFC">
      <w:pPr>
        <w:pStyle w:val="where"/>
        <w:bidi/>
        <w:rPr>
          <w:lang w:bidi="fa-IR"/>
        </w:rPr>
      </w:pPr>
    </w:p>
    <w:sectPr w:rsidR="00702BFC" w:rsidRPr="00702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23A2C"/>
    <w:rsid w:val="00062C06"/>
    <w:rsid w:val="000F4768"/>
    <w:rsid w:val="00702BFC"/>
    <w:rsid w:val="0098732A"/>
    <w:rsid w:val="00B23A2C"/>
    <w:rsid w:val="00F3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0A52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BF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B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B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B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B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B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BF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BF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BF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02BF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02BF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02BFC"/>
    <w:pPr>
      <w:bidi/>
    </w:pPr>
  </w:style>
  <w:style w:type="paragraph" w:customStyle="1" w:styleId="num">
    <w:name w:val="num"/>
    <w:basedOn w:val="poem"/>
    <w:qFormat/>
    <w:rsid w:val="00702BFC"/>
    <w:pPr>
      <w:spacing w:before="240"/>
    </w:pPr>
  </w:style>
  <w:style w:type="paragraph" w:customStyle="1" w:styleId="body">
    <w:name w:val="body"/>
    <w:basedOn w:val="Normal"/>
    <w:qFormat/>
    <w:rsid w:val="00702BFC"/>
    <w:rPr>
      <w:color w:val="000000"/>
    </w:rPr>
  </w:style>
  <w:style w:type="paragraph" w:customStyle="1" w:styleId="when">
    <w:name w:val="when"/>
    <w:basedOn w:val="who"/>
    <w:next w:val="where"/>
    <w:qFormat/>
    <w:rsid w:val="00702BFC"/>
    <w:pPr>
      <w:spacing w:before="360"/>
    </w:pPr>
  </w:style>
  <w:style w:type="paragraph" w:customStyle="1" w:styleId="where">
    <w:name w:val="where"/>
    <w:basedOn w:val="when"/>
    <w:next w:val="NoSpacing"/>
    <w:qFormat/>
    <w:rsid w:val="00702BFC"/>
    <w:pPr>
      <w:spacing w:before="0"/>
    </w:pPr>
  </w:style>
  <w:style w:type="paragraph" w:styleId="NoSpacing">
    <w:name w:val="No Spacing"/>
    <w:uiPriority w:val="1"/>
    <w:qFormat/>
    <w:rsid w:val="00702BF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02BF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02BF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B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BF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BF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B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B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B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2BF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2B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BF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B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2B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02BFC"/>
    <w:rPr>
      <w:b/>
      <w:bCs/>
    </w:rPr>
  </w:style>
  <w:style w:type="character" w:styleId="Emphasis">
    <w:name w:val="Emphasis"/>
    <w:uiPriority w:val="20"/>
    <w:qFormat/>
    <w:rsid w:val="00702BFC"/>
    <w:rPr>
      <w:i/>
      <w:iCs/>
    </w:rPr>
  </w:style>
  <w:style w:type="paragraph" w:styleId="ListParagraph">
    <w:name w:val="List Paragraph"/>
    <w:basedOn w:val="Normal"/>
    <w:uiPriority w:val="34"/>
    <w:qFormat/>
    <w:rsid w:val="00702BF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02BF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2BF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BF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BF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02BF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02BF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02BF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02BF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02B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2BF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BF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B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B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B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B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B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BF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BF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BF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02BF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02BF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02BFC"/>
    <w:pPr>
      <w:bidi/>
    </w:pPr>
  </w:style>
  <w:style w:type="paragraph" w:customStyle="1" w:styleId="num">
    <w:name w:val="num"/>
    <w:basedOn w:val="poem"/>
    <w:qFormat/>
    <w:rsid w:val="00702BFC"/>
    <w:pPr>
      <w:spacing w:before="240"/>
    </w:pPr>
  </w:style>
  <w:style w:type="paragraph" w:customStyle="1" w:styleId="body">
    <w:name w:val="body"/>
    <w:basedOn w:val="Normal"/>
    <w:qFormat/>
    <w:rsid w:val="00702BFC"/>
    <w:rPr>
      <w:color w:val="000000"/>
    </w:rPr>
  </w:style>
  <w:style w:type="paragraph" w:customStyle="1" w:styleId="when">
    <w:name w:val="when"/>
    <w:basedOn w:val="who"/>
    <w:next w:val="where"/>
    <w:qFormat/>
    <w:rsid w:val="00702BFC"/>
    <w:pPr>
      <w:spacing w:before="360"/>
    </w:pPr>
  </w:style>
  <w:style w:type="paragraph" w:customStyle="1" w:styleId="where">
    <w:name w:val="where"/>
    <w:basedOn w:val="when"/>
    <w:next w:val="NoSpacing"/>
    <w:qFormat/>
    <w:rsid w:val="00702BFC"/>
    <w:pPr>
      <w:spacing w:before="0"/>
    </w:pPr>
  </w:style>
  <w:style w:type="paragraph" w:styleId="NoSpacing">
    <w:name w:val="No Spacing"/>
    <w:uiPriority w:val="1"/>
    <w:qFormat/>
    <w:rsid w:val="00702BF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02BF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02BF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B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BF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BF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B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B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B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2BF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2B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BF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B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2B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02BFC"/>
    <w:rPr>
      <w:b/>
      <w:bCs/>
    </w:rPr>
  </w:style>
  <w:style w:type="character" w:styleId="Emphasis">
    <w:name w:val="Emphasis"/>
    <w:uiPriority w:val="20"/>
    <w:qFormat/>
    <w:rsid w:val="00702BFC"/>
    <w:rPr>
      <w:i/>
      <w:iCs/>
    </w:rPr>
  </w:style>
  <w:style w:type="paragraph" w:styleId="ListParagraph">
    <w:name w:val="List Paragraph"/>
    <w:basedOn w:val="Normal"/>
    <w:uiPriority w:val="34"/>
    <w:qFormat/>
    <w:rsid w:val="00702BF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02BF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2BF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BF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BF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02BF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02BF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02BF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02BF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02B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2B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2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2010-03-28T01:16:00Z</dcterms:created>
  <dcterms:modified xsi:type="dcterms:W3CDTF">2010-04-12T10:47:00Z</dcterms:modified>
</cp:coreProperties>
</file>