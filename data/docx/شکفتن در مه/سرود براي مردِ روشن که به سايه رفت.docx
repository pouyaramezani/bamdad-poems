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9D65E" w14:textId="2222462E" w:rsidR="001D050F" w:rsidRDefault="00FF72FB" w:rsidP="00331755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سرود براي ِ مرد ِ روشن که به سايه رفت </w:t>
      </w:r>
    </w:p>
    <w:p w14:paraId="17EB1720" w14:textId="30E2D3E2" w:rsidR="00331755" w:rsidRDefault="00331755" w:rsidP="00331755">
      <w:pPr>
        <w:pStyle w:val="who"/>
        <w:bidi/>
        <w:rPr>
          <w:rtl/>
          <w:lang w:bidi="fa-IR"/>
        </w:rPr>
      </w:pPr>
    </w:p>
    <w:p w14:paraId="08E753DB" w14:textId="2D88A85D" w:rsidR="00331755" w:rsidRDefault="00331755" w:rsidP="00331755">
      <w:pPr>
        <w:pStyle w:val="why"/>
        <w:rPr>
          <w:rtl/>
          <w:lang w:bidi="fa-IR"/>
        </w:rPr>
      </w:pPr>
    </w:p>
    <w:p w14:paraId="6EAFCD47" w14:textId="6963004C" w:rsidR="00331755" w:rsidRDefault="00331755" w:rsidP="00331755">
      <w:pPr>
        <w:pStyle w:val="num"/>
        <w:rPr>
          <w:rtl/>
          <w:lang w:bidi="fa-IR"/>
        </w:rPr>
      </w:pPr>
    </w:p>
    <w:p w14:paraId="160F45D8" w14:textId="77777777" w:rsidR="00331755" w:rsidRPr="00331755" w:rsidRDefault="00331755" w:rsidP="00331755">
      <w:pPr>
        <w:pStyle w:val="subname"/>
        <w:rPr>
          <w:lang w:bidi="fa-IR"/>
        </w:rPr>
      </w:pPr>
    </w:p>
    <w:p w14:paraId="1961C691" w14:textId="77777777" w:rsidR="001D050F" w:rsidRDefault="00FF72FB" w:rsidP="00331755">
      <w:pPr>
        <w:pStyle w:val="body"/>
        <w:bidi/>
        <w:rPr>
          <w:rtl/>
        </w:rPr>
      </w:pPr>
      <w:r>
        <w:rPr>
          <w:rFonts w:hint="cs"/>
          <w:rtl/>
        </w:rPr>
        <w:t> </w:t>
      </w:r>
    </w:p>
    <w:p w14:paraId="0EA74724" w14:textId="77777777" w:rsidR="00331755" w:rsidRPr="00331755" w:rsidRDefault="00331755" w:rsidP="00331755">
      <w:pPr>
        <w:pStyle w:val="body"/>
        <w:bidi/>
        <w:divId w:val="1702708966"/>
        <w:rPr>
          <w:rFonts w:ascii="Nesf2" w:hAnsi="Nesf2"/>
        </w:rPr>
      </w:pPr>
      <w:r w:rsidRPr="00331755">
        <w:rPr>
          <w:rFonts w:hint="cs"/>
          <w:b/>
          <w:rtl/>
          <w:lang w:bidi="fa-IR"/>
        </w:rPr>
        <w:t>قناعت‌وار</w:t>
      </w: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ascii="Nesf2" w:hAnsi="Nesf2"/>
          <w:b/>
        </w:rPr>
        <w:t> </w:t>
      </w:r>
    </w:p>
    <w:p w14:paraId="4260DF22" w14:textId="77777777" w:rsidR="00331755" w:rsidRPr="00331755" w:rsidRDefault="00331755" w:rsidP="00331755">
      <w:pPr>
        <w:pStyle w:val="body"/>
        <w:bidi/>
        <w:divId w:val="1702708966"/>
        <w:rPr>
          <w:rFonts w:ascii="Nesf2" w:hAnsi="Nesf2"/>
        </w:rPr>
      </w:pP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hint="cs"/>
          <w:b/>
          <w:rtl/>
          <w:lang w:bidi="fa-IR"/>
        </w:rPr>
        <w:t>تکيده بود</w:t>
      </w:r>
      <w:r w:rsidRPr="00331755">
        <w:rPr>
          <w:rFonts w:ascii="Nesf2" w:hAnsi="Nesf2"/>
          <w:b/>
        </w:rPr>
        <w:t> </w:t>
      </w:r>
    </w:p>
    <w:p w14:paraId="505B7D25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باريک و بلند</w:t>
      </w:r>
    </w:p>
    <w:p w14:paraId="60DCD89E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136F1FFC" w14:textId="77777777" w:rsidR="001D050F" w:rsidRDefault="00FF72FB" w:rsidP="00331755">
      <w:pPr>
        <w:pStyle w:val="body"/>
        <w:bidi/>
        <w:rPr>
          <w:rtl/>
        </w:rPr>
      </w:pPr>
      <w:r>
        <w:rPr>
          <w:rtl/>
        </w:rPr>
        <w:t> </w:t>
      </w:r>
    </w:p>
    <w:p w14:paraId="323849E7" w14:textId="77777777" w:rsidR="00331755" w:rsidRPr="00331755" w:rsidRDefault="00331755" w:rsidP="00331755">
      <w:pPr>
        <w:pStyle w:val="body"/>
        <w:bidi/>
        <w:divId w:val="1054474725"/>
        <w:rPr>
          <w:rFonts w:ascii="Nesf2" w:hAnsi="Nesf2"/>
        </w:rPr>
      </w:pPr>
      <w:r w:rsidRPr="00331755">
        <w:rPr>
          <w:rFonts w:hint="cs"/>
          <w:b/>
          <w:rtl/>
          <w:lang w:bidi="fa-IR"/>
        </w:rPr>
        <w:t>چون پيامي دشوار</w:t>
      </w: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ascii="Nesf2" w:hAnsi="Nesf2"/>
          <w:b/>
        </w:rPr>
        <w:t> </w:t>
      </w:r>
    </w:p>
    <w:p w14:paraId="3478000E" w14:textId="77777777" w:rsidR="00331755" w:rsidRPr="00331755" w:rsidRDefault="00331755" w:rsidP="00331755">
      <w:pPr>
        <w:pStyle w:val="body"/>
        <w:bidi/>
        <w:divId w:val="1054474725"/>
        <w:rPr>
          <w:rFonts w:ascii="Nesf2" w:hAnsi="Nesf2"/>
        </w:rPr>
      </w:pP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hint="cs"/>
          <w:b/>
          <w:rtl/>
          <w:lang w:bidi="fa-IR"/>
        </w:rPr>
        <w:t>که در لغتي</w:t>
      </w:r>
      <w:r w:rsidRPr="00331755">
        <w:rPr>
          <w:rFonts w:ascii="Nesf2" w:hAnsi="Nesf2"/>
          <w:b/>
        </w:rPr>
        <w:t> </w:t>
      </w:r>
    </w:p>
    <w:p w14:paraId="43703937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 چشماني</w:t>
      </w:r>
    </w:p>
    <w:p w14:paraId="434FD18A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8267DD0" w14:textId="77777777" w:rsidR="001D050F" w:rsidRDefault="00FF72FB" w:rsidP="00331755">
      <w:pPr>
        <w:pStyle w:val="body"/>
        <w:bidi/>
        <w:rPr>
          <w:rtl/>
        </w:rPr>
      </w:pPr>
      <w:r>
        <w:rPr>
          <w:rtl/>
        </w:rPr>
        <w:t> </w:t>
      </w:r>
    </w:p>
    <w:p w14:paraId="013E200A" w14:textId="77777777" w:rsidR="00331755" w:rsidRPr="00331755" w:rsidRDefault="00331755" w:rsidP="00331755">
      <w:pPr>
        <w:pStyle w:val="body"/>
        <w:bidi/>
        <w:divId w:val="1748920497"/>
        <w:rPr>
          <w:rFonts w:ascii="Nesf2" w:hAnsi="Nesf2"/>
        </w:rPr>
      </w:pPr>
      <w:r w:rsidRPr="00331755">
        <w:rPr>
          <w:rFonts w:hint="cs"/>
          <w:b/>
          <w:rtl/>
          <w:lang w:bidi="fa-IR"/>
        </w:rPr>
        <w:t>از سوآل و</w:t>
      </w: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ascii="Nesf2" w:hAnsi="Nesf2"/>
          <w:b/>
        </w:rPr>
        <w:t> </w:t>
      </w:r>
    </w:p>
    <w:p w14:paraId="475FD0A3" w14:textId="77777777" w:rsidR="00331755" w:rsidRPr="00331755" w:rsidRDefault="00331755" w:rsidP="00331755">
      <w:pPr>
        <w:pStyle w:val="body"/>
        <w:bidi/>
        <w:divId w:val="1748920497"/>
        <w:rPr>
          <w:rFonts w:ascii="Nesf2" w:hAnsi="Nesf2"/>
        </w:rPr>
      </w:pP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hint="cs"/>
          <w:b/>
          <w:rtl/>
          <w:lang w:bidi="fa-IR"/>
        </w:rPr>
        <w:t>عسل</w:t>
      </w:r>
      <w:r w:rsidRPr="00331755">
        <w:rPr>
          <w:rFonts w:ascii="Nesf2" w:hAnsi="Nesf2"/>
          <w:b/>
        </w:rPr>
        <w:t> </w:t>
      </w:r>
    </w:p>
    <w:p w14:paraId="181C8A5C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رُخساری برتافته</w:t>
      </w:r>
    </w:p>
    <w:p w14:paraId="19F4A6B1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59ABA1C7" w14:textId="77777777" w:rsidR="001D050F" w:rsidRDefault="00FF72FB" w:rsidP="00331755">
      <w:pPr>
        <w:pStyle w:val="body"/>
        <w:bidi/>
        <w:rPr>
          <w:rtl/>
        </w:rPr>
      </w:pPr>
      <w:r>
        <w:rPr>
          <w:rtl/>
        </w:rPr>
        <w:t> </w:t>
      </w:r>
    </w:p>
    <w:p w14:paraId="186E4722" w14:textId="77777777" w:rsidR="00331755" w:rsidRPr="00331755" w:rsidRDefault="00331755" w:rsidP="00331755">
      <w:pPr>
        <w:pStyle w:val="body"/>
        <w:bidi/>
        <w:divId w:val="1740394898"/>
        <w:rPr>
          <w:rFonts w:ascii="Nesf2" w:hAnsi="Nesf2"/>
        </w:rPr>
      </w:pPr>
      <w:r w:rsidRPr="00331755">
        <w:rPr>
          <w:rFonts w:hint="cs"/>
          <w:b/>
          <w:rtl/>
          <w:lang w:bidi="fa-IR"/>
        </w:rPr>
        <w:t>از حقيقت و</w:t>
      </w: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ascii="Nesf2" w:hAnsi="Nesf2"/>
          <w:b/>
        </w:rPr>
        <w:t> </w:t>
      </w:r>
    </w:p>
    <w:p w14:paraId="59ABB240" w14:textId="77777777" w:rsidR="00331755" w:rsidRPr="00331755" w:rsidRDefault="00331755" w:rsidP="00331755">
      <w:pPr>
        <w:pStyle w:val="body"/>
        <w:bidi/>
        <w:divId w:val="1740394898"/>
        <w:rPr>
          <w:rFonts w:ascii="Nesf2" w:hAnsi="Nesf2"/>
        </w:rPr>
      </w:pP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hint="cs"/>
          <w:b/>
          <w:rtl/>
          <w:lang w:bidi="fa-IR"/>
        </w:rPr>
        <w:t>باد.</w:t>
      </w:r>
      <w:r w:rsidRPr="00331755">
        <w:rPr>
          <w:rFonts w:ascii="Nesf2" w:hAnsi="Nesf2"/>
          <w:b/>
        </w:rPr>
        <w:t> </w:t>
      </w:r>
    </w:p>
    <w:p w14:paraId="6438F1CF" w14:textId="77777777" w:rsidR="001D050F" w:rsidRDefault="00FF72FB" w:rsidP="0033175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77A18596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مردی با گردش ِ آب</w:t>
      </w:r>
    </w:p>
    <w:p w14:paraId="0A8EC135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2196CF85" w14:textId="77777777" w:rsidR="001D050F" w:rsidRDefault="00FF72FB" w:rsidP="00331755">
      <w:pPr>
        <w:pStyle w:val="body"/>
        <w:bidi/>
        <w:rPr>
          <w:rtl/>
        </w:rPr>
      </w:pPr>
      <w:r>
        <w:rPr>
          <w:rtl/>
        </w:rPr>
        <w:t> </w:t>
      </w:r>
    </w:p>
    <w:p w14:paraId="1C548326" w14:textId="77777777" w:rsidR="00331755" w:rsidRPr="00331755" w:rsidRDefault="00331755" w:rsidP="00331755">
      <w:pPr>
        <w:pStyle w:val="body"/>
        <w:bidi/>
        <w:divId w:val="1270091129"/>
        <w:rPr>
          <w:rFonts w:ascii="Nesf2" w:hAnsi="Nesf2"/>
        </w:rPr>
      </w:pPr>
      <w:r w:rsidRPr="00331755">
        <w:rPr>
          <w:rFonts w:hint="cs"/>
          <w:b/>
          <w:rtl/>
          <w:lang w:bidi="fa-IR"/>
        </w:rPr>
        <w:t>مردی مختصر</w:t>
      </w: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ascii="Nesf2" w:hAnsi="Nesf2"/>
          <w:b/>
        </w:rPr>
        <w:t> </w:t>
      </w:r>
    </w:p>
    <w:p w14:paraId="713810F5" w14:textId="77777777" w:rsidR="00331755" w:rsidRPr="00331755" w:rsidRDefault="00331755" w:rsidP="00331755">
      <w:pPr>
        <w:pStyle w:val="body"/>
        <w:bidi/>
        <w:divId w:val="1270091129"/>
        <w:rPr>
          <w:rFonts w:ascii="Nesf2" w:hAnsi="Nesf2"/>
        </w:rPr>
      </w:pP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hint="cs"/>
          <w:b/>
          <w:rtl/>
          <w:lang w:bidi="fa-IR"/>
        </w:rPr>
        <w:t>که خلاصه‌ی خود بود.</w:t>
      </w:r>
      <w:r w:rsidRPr="00331755">
        <w:rPr>
          <w:rFonts w:ascii="Nesf2" w:hAnsi="Nesf2"/>
          <w:b/>
        </w:rPr>
        <w:t> </w:t>
      </w:r>
    </w:p>
    <w:p w14:paraId="2005EC76" w14:textId="77777777" w:rsidR="001D050F" w:rsidRDefault="00FF72FB" w:rsidP="0033175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E4D3AAB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خرخاکي‌ها در جنازه‌ات به سوءظن مي‌نگرند.</w:t>
      </w:r>
    </w:p>
    <w:p w14:paraId="13D076C2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F68B2A3" w14:textId="77777777" w:rsidR="001D050F" w:rsidRDefault="00FF72FB" w:rsidP="0033175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2E99FFF7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64FD7E05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BD8771B" w14:textId="77777777" w:rsidR="001D050F" w:rsidRDefault="00FF72FB" w:rsidP="0033175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A5E3939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پيش از آن که خشم ِ صاعقه خاکسترش کند</w:t>
      </w:r>
    </w:p>
    <w:p w14:paraId="3BC627A2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تسمه از گُرده‌ی گاو ِ توفان کشيده بود.</w:t>
      </w:r>
    </w:p>
    <w:p w14:paraId="3BEB4938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C64BB3D" w14:textId="77777777" w:rsidR="001D050F" w:rsidRDefault="00FF72FB" w:rsidP="0033175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4F700174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آزمون ِ ايمان‌های کهن را</w:t>
      </w:r>
    </w:p>
    <w:p w14:paraId="16F4A75E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42C58E06" w14:textId="77777777" w:rsidR="001D050F" w:rsidRDefault="00FF72FB" w:rsidP="00331755">
      <w:pPr>
        <w:pStyle w:val="body"/>
        <w:bidi/>
        <w:rPr>
          <w:rtl/>
        </w:rPr>
      </w:pPr>
      <w:r>
        <w:rPr>
          <w:rtl/>
        </w:rPr>
        <w:t> </w:t>
      </w:r>
    </w:p>
    <w:p w14:paraId="3A25948B" w14:textId="77777777" w:rsidR="00331755" w:rsidRPr="00331755" w:rsidRDefault="00331755" w:rsidP="00331755">
      <w:pPr>
        <w:pStyle w:val="body"/>
        <w:bidi/>
        <w:divId w:val="2006930909"/>
        <w:rPr>
          <w:rFonts w:ascii="Nesf2" w:hAnsi="Nesf2"/>
        </w:rPr>
      </w:pPr>
      <w:r w:rsidRPr="00331755">
        <w:rPr>
          <w:rFonts w:hint="cs"/>
          <w:b/>
          <w:rtl/>
          <w:lang w:bidi="fa-IR"/>
        </w:rPr>
        <w:t>بر قفل ِ معجرهای عتيق</w:t>
      </w: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ascii="Nesf2" w:hAnsi="Nesf2"/>
          <w:b/>
        </w:rPr>
        <w:t> </w:t>
      </w:r>
    </w:p>
    <w:p w14:paraId="4EC076E8" w14:textId="77777777" w:rsidR="00331755" w:rsidRPr="00331755" w:rsidRDefault="00331755" w:rsidP="00331755">
      <w:pPr>
        <w:pStyle w:val="body"/>
        <w:bidi/>
        <w:divId w:val="2006930909"/>
        <w:rPr>
          <w:rFonts w:ascii="Nesf2" w:hAnsi="Nesf2"/>
        </w:rPr>
      </w:pP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hint="cs"/>
          <w:b/>
          <w:rtl/>
          <w:lang w:bidi="fa-IR"/>
        </w:rPr>
        <w:t>دندان فرسوده بود.</w:t>
      </w:r>
      <w:r w:rsidRPr="00331755">
        <w:rPr>
          <w:rFonts w:ascii="Nesf2" w:hAnsi="Nesf2"/>
          <w:b/>
        </w:rPr>
        <w:t> </w:t>
      </w:r>
    </w:p>
    <w:p w14:paraId="1CB70BF8" w14:textId="77777777" w:rsidR="001D050F" w:rsidRDefault="00FF72FB" w:rsidP="00331755">
      <w:pPr>
        <w:pStyle w:val="body"/>
        <w:bidi/>
        <w:rPr>
          <w:rtl/>
        </w:rPr>
      </w:pPr>
      <w:r>
        <w:rPr>
          <w:rtl/>
        </w:rPr>
        <w:t> </w:t>
      </w:r>
    </w:p>
    <w:p w14:paraId="031DE4F8" w14:textId="77777777" w:rsidR="00331755" w:rsidRPr="00331755" w:rsidRDefault="00331755" w:rsidP="00331755">
      <w:pPr>
        <w:pStyle w:val="body"/>
        <w:bidi/>
        <w:divId w:val="668563059"/>
        <w:rPr>
          <w:rFonts w:ascii="Nesf2" w:hAnsi="Nesf2"/>
        </w:rPr>
      </w:pPr>
      <w:r w:rsidRPr="00331755">
        <w:rPr>
          <w:rFonts w:hint="cs"/>
          <w:b/>
          <w:rtl/>
          <w:lang w:bidi="fa-IR"/>
        </w:rPr>
        <w:t>بر پرت‌افتاده‌ترين ِ راه‌ها</w:t>
      </w: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ascii="Nesf2" w:hAnsi="Nesf2"/>
          <w:b/>
        </w:rPr>
        <w:t> </w:t>
      </w:r>
    </w:p>
    <w:p w14:paraId="2CE5ABE0" w14:textId="77777777" w:rsidR="00331755" w:rsidRPr="00331755" w:rsidRDefault="00331755" w:rsidP="00331755">
      <w:pPr>
        <w:pStyle w:val="body"/>
        <w:bidi/>
        <w:divId w:val="668563059"/>
        <w:rPr>
          <w:rFonts w:ascii="Nesf2" w:hAnsi="Nesf2"/>
        </w:rPr>
      </w:pP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hint="cs"/>
          <w:b/>
          <w:rtl/>
          <w:lang w:bidi="fa-IR"/>
        </w:rPr>
        <w:t>پوزار کشيده بود</w:t>
      </w:r>
      <w:r w:rsidRPr="00331755">
        <w:rPr>
          <w:rFonts w:ascii="Nesf2" w:hAnsi="Nesf2"/>
          <w:b/>
        </w:rPr>
        <w:t> </w:t>
      </w:r>
    </w:p>
    <w:p w14:paraId="7ABC579D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ره‌گذری نامنتظر</w:t>
      </w:r>
    </w:p>
    <w:p w14:paraId="267A1A26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هر بيشه و هر پُل آوازش را مي‌شناخت.</w:t>
      </w:r>
    </w:p>
    <w:p w14:paraId="3549DDE0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DD1AB72" w14:textId="77777777" w:rsidR="001D050F" w:rsidRDefault="00FF72FB" w:rsidP="0033175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1FAB22C9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036241EE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B87F0D2" w14:textId="77777777" w:rsidR="001D050F" w:rsidRDefault="00FF72FB" w:rsidP="0033175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92E8C51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جاده‌ها با خاطره‌ی قدم‌های تو بيدار مي‌مانند</w:t>
      </w:r>
    </w:p>
    <w:p w14:paraId="69C9EC25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روز را پيشباز مي‌رفتي،</w:t>
      </w:r>
    </w:p>
    <w:p w14:paraId="027536CA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5C393B6" w14:textId="77777777" w:rsidR="001D050F" w:rsidRDefault="00FF72FB" w:rsidP="00331755">
      <w:pPr>
        <w:pStyle w:val="body"/>
        <w:bidi/>
        <w:rPr>
          <w:rtl/>
        </w:rPr>
      </w:pPr>
      <w:r>
        <w:rPr>
          <w:rtl/>
        </w:rPr>
        <w:t> </w:t>
      </w:r>
    </w:p>
    <w:p w14:paraId="40B963A8" w14:textId="77777777" w:rsidR="00331755" w:rsidRPr="00331755" w:rsidRDefault="00331755" w:rsidP="00331755">
      <w:pPr>
        <w:pStyle w:val="body"/>
        <w:bidi/>
        <w:divId w:val="1523780234"/>
      </w:pPr>
      <w:r w:rsidRPr="00331755">
        <w:rPr>
          <w:rFonts w:hint="cs"/>
          <w:b/>
          <w:rtl/>
          <w:lang w:bidi="fa-IR"/>
        </w:rPr>
        <w:t>هرچند</w:t>
      </w: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tl/>
        </w:rPr>
        <w:t> </w:t>
      </w:r>
    </w:p>
    <w:p w14:paraId="2330F09C" w14:textId="77777777" w:rsidR="00331755" w:rsidRPr="00331755" w:rsidRDefault="00331755" w:rsidP="00331755">
      <w:pPr>
        <w:pStyle w:val="body"/>
        <w:bidi/>
        <w:divId w:val="1523780234"/>
        <w:rPr>
          <w:rFonts w:ascii="Nesf2" w:hAnsi="Nesf2"/>
        </w:rPr>
      </w:pP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hint="cs"/>
          <w:b/>
          <w:rtl/>
          <w:lang w:bidi="fa-IR"/>
        </w:rPr>
        <w:t>سپيده</w:t>
      </w: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ascii="Nesf2" w:hAnsi="Nesf2"/>
          <w:b/>
        </w:rPr>
        <w:t> </w:t>
      </w:r>
    </w:p>
    <w:p w14:paraId="278B5C93" w14:textId="77777777" w:rsidR="00331755" w:rsidRPr="00331755" w:rsidRDefault="00331755" w:rsidP="00331755">
      <w:pPr>
        <w:pStyle w:val="body"/>
        <w:bidi/>
        <w:divId w:val="1523780234"/>
        <w:rPr>
          <w:rFonts w:ascii="Nesf2" w:hAnsi="Nesf2"/>
        </w:rPr>
      </w:pP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tl/>
        </w:rPr>
        <w:t> </w:t>
      </w:r>
      <w:r w:rsidRPr="00331755">
        <w:tab/>
      </w:r>
      <w:r w:rsidRPr="00331755">
        <w:rPr>
          <w:rFonts w:hint="cs"/>
          <w:b/>
          <w:rtl/>
          <w:lang w:bidi="fa-IR"/>
        </w:rPr>
        <w:t>تو را</w:t>
      </w:r>
      <w:r w:rsidRPr="00331755">
        <w:rPr>
          <w:rFonts w:ascii="Nesf2" w:hAnsi="Nesf2"/>
          <w:b/>
        </w:rPr>
        <w:t> </w:t>
      </w:r>
    </w:p>
    <w:p w14:paraId="57153B86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از آن پيش‌تر دميد</w:t>
      </w:r>
    </w:p>
    <w:p w14:paraId="64996D7B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6D09E471" w14:textId="77777777" w:rsidR="001D050F" w:rsidRDefault="00FF72FB" w:rsidP="00331755">
      <w:pPr>
        <w:pStyle w:val="body"/>
        <w:bidi/>
        <w:rPr>
          <w:rtl/>
        </w:rPr>
      </w:pPr>
      <w:r>
        <w:rPr>
          <w:rtl/>
        </w:rPr>
        <w:t> </w:t>
      </w:r>
    </w:p>
    <w:p w14:paraId="2CC1B04C" w14:textId="77777777" w:rsidR="00331755" w:rsidRPr="00331755" w:rsidRDefault="00331755" w:rsidP="00331755">
      <w:pPr>
        <w:pStyle w:val="body"/>
        <w:bidi/>
        <w:divId w:val="1191646567"/>
        <w:rPr>
          <w:rFonts w:ascii="Nesf2" w:hAnsi="Nesf2"/>
        </w:rPr>
      </w:pPr>
      <w:r w:rsidRPr="00331755">
        <w:rPr>
          <w:rFonts w:hint="cs"/>
          <w:b/>
          <w:rtl/>
          <w:lang w:bidi="fa-IR"/>
        </w:rPr>
        <w:t>که خروسان</w:t>
      </w: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ascii="Nesf2" w:hAnsi="Nesf2"/>
          <w:b/>
        </w:rPr>
        <w:t> </w:t>
      </w:r>
    </w:p>
    <w:p w14:paraId="1D95285B" w14:textId="77777777" w:rsidR="00331755" w:rsidRPr="00331755" w:rsidRDefault="00331755" w:rsidP="00331755">
      <w:pPr>
        <w:pStyle w:val="body"/>
        <w:bidi/>
        <w:divId w:val="1191646567"/>
        <w:rPr>
          <w:rFonts w:ascii="Nesf2" w:hAnsi="Nesf2"/>
        </w:rPr>
      </w:pP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hint="cs"/>
          <w:b/>
          <w:rtl/>
          <w:lang w:bidi="fa-IR"/>
        </w:rPr>
        <w:t>بانگ ِ سحر کنند.</w:t>
      </w:r>
      <w:r w:rsidRPr="00331755">
        <w:rPr>
          <w:rFonts w:ascii="Nesf2" w:hAnsi="Nesf2"/>
          <w:b/>
        </w:rPr>
        <w:t> </w:t>
      </w:r>
    </w:p>
    <w:p w14:paraId="24ED4076" w14:textId="77777777" w:rsidR="001D050F" w:rsidRDefault="00FF72FB" w:rsidP="0033175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3CCEC20A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□</w:t>
      </w:r>
    </w:p>
    <w:p w14:paraId="62F6C4EF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مرغي در بال‌هايش شکفت</w:t>
      </w:r>
    </w:p>
    <w:p w14:paraId="2FEDF3B8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زني در پستان‌هايش</w:t>
      </w:r>
    </w:p>
    <w:p w14:paraId="56ABAD17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باغي در درخت‌اش.</w:t>
      </w:r>
    </w:p>
    <w:p w14:paraId="131C1DA1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38A96DE6" w14:textId="77777777" w:rsidR="001D050F" w:rsidRDefault="00FF72FB" w:rsidP="0033175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56E9E42C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در عتاب ِ تو مي‌شکوفيم</w:t>
      </w:r>
    </w:p>
    <w:p w14:paraId="65E36118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شتاب‌ات</w:t>
      </w:r>
    </w:p>
    <w:p w14:paraId="5F10D23F" w14:textId="77777777" w:rsidR="001D050F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 در کتاب ِ تو مي‌شکوفيم</w:t>
      </w:r>
    </w:p>
    <w:p w14:paraId="235EB6BF" w14:textId="77777777" w:rsidR="001D050F" w:rsidRDefault="00FF72FB" w:rsidP="00331755">
      <w:pPr>
        <w:pStyle w:val="body"/>
        <w:bidi/>
        <w:rPr>
          <w:rFonts w:ascii="Nesf2" w:hAnsi="Nesf2"/>
          <w:rtl/>
        </w:rPr>
      </w:pPr>
      <w:r>
        <w:rPr>
          <w:rFonts w:ascii="Nesf2" w:hAnsi="Nesf2"/>
        </w:rPr>
        <w:t> </w:t>
      </w:r>
    </w:p>
    <w:p w14:paraId="03957A88" w14:textId="77777777" w:rsidR="001D050F" w:rsidRDefault="00FF72FB" w:rsidP="00331755">
      <w:pPr>
        <w:pStyle w:val="body"/>
        <w:bidi/>
        <w:rPr>
          <w:rtl/>
        </w:rPr>
      </w:pPr>
      <w:r>
        <w:rPr>
          <w:rtl/>
        </w:rPr>
        <w:t> </w:t>
      </w:r>
    </w:p>
    <w:p w14:paraId="4CB54638" w14:textId="77777777" w:rsidR="00331755" w:rsidRPr="00331755" w:rsidRDefault="00331755" w:rsidP="00331755">
      <w:pPr>
        <w:pStyle w:val="body"/>
        <w:bidi/>
        <w:divId w:val="1787115581"/>
        <w:rPr>
          <w:rFonts w:ascii="Nesf2" w:hAnsi="Nesf2"/>
        </w:rPr>
      </w:pPr>
      <w:r w:rsidRPr="00331755">
        <w:rPr>
          <w:rFonts w:hint="cs"/>
          <w:b/>
          <w:rtl/>
          <w:lang w:bidi="fa-IR"/>
        </w:rPr>
        <w:t>در دفاع از لبخند ِ تو</w:t>
      </w: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ascii="Nesf2" w:hAnsi="Nesf2"/>
          <w:b/>
        </w:rPr>
        <w:t> </w:t>
      </w:r>
    </w:p>
    <w:p w14:paraId="6153B6E5" w14:textId="77777777" w:rsidR="00331755" w:rsidRPr="00331755" w:rsidRDefault="00331755" w:rsidP="00331755">
      <w:pPr>
        <w:pStyle w:val="body"/>
        <w:bidi/>
        <w:divId w:val="1787115581"/>
        <w:rPr>
          <w:rFonts w:ascii="Nesf2" w:hAnsi="Nesf2"/>
        </w:rPr>
      </w:pPr>
      <w:r w:rsidRPr="00331755">
        <w:rPr>
          <w:rFonts w:ascii="Nesf2" w:hAnsi="Nesf2"/>
          <w:b/>
        </w:rPr>
        <w:t> </w:t>
      </w:r>
      <w:r w:rsidRPr="00331755">
        <w:rPr>
          <w:rFonts w:ascii="Nesf2" w:hAnsi="Nesf2"/>
        </w:rPr>
        <w:tab/>
      </w:r>
      <w:r w:rsidRPr="00331755">
        <w:rPr>
          <w:rFonts w:hint="cs"/>
          <w:b/>
          <w:rtl/>
          <w:lang w:bidi="fa-IR"/>
        </w:rPr>
        <w:t>که يقين است و باور است.</w:t>
      </w:r>
      <w:r w:rsidRPr="00331755">
        <w:rPr>
          <w:rFonts w:ascii="Nesf2" w:hAnsi="Nesf2"/>
          <w:b/>
        </w:rPr>
        <w:t> </w:t>
      </w:r>
    </w:p>
    <w:p w14:paraId="6F1AB1E9" w14:textId="77777777" w:rsidR="001D050F" w:rsidRDefault="00FF72FB" w:rsidP="00331755">
      <w:pPr>
        <w:pStyle w:val="body"/>
        <w:bidi/>
        <w:rPr>
          <w:rFonts w:ascii="Tahoma" w:hAnsi="Tahoma" w:cs="Tahoma"/>
          <w:rtl/>
        </w:rPr>
      </w:pPr>
      <w:r>
        <w:rPr>
          <w:rFonts w:ascii="Tahoma" w:hAnsi="Tahoma" w:cs="Tahoma"/>
        </w:rPr>
        <w:t> </w:t>
      </w:r>
    </w:p>
    <w:p w14:paraId="60C3EB9F" w14:textId="62F727F6" w:rsidR="001D050F" w:rsidRPr="00331755" w:rsidRDefault="00FF72FB" w:rsidP="00331755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دريا به جُرعه‌يي که تو از چاه خورده‌ای حسادت مي‌کند.</w:t>
      </w:r>
      <w:r>
        <w:rPr>
          <w:rFonts w:ascii="Nesf2" w:hAnsi="Nesf2"/>
        </w:rPr>
        <w:t> </w:t>
      </w:r>
    </w:p>
    <w:p w14:paraId="57332673" w14:textId="3EC506EC" w:rsidR="001D050F" w:rsidRDefault="00FF72FB" w:rsidP="00331755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۱۳۴۹</w:t>
      </w:r>
    </w:p>
    <w:p w14:paraId="27A75D8F" w14:textId="77777777" w:rsidR="00331755" w:rsidRPr="00331755" w:rsidRDefault="00331755" w:rsidP="00331755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331755" w:rsidRPr="003317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F72FB"/>
    <w:rsid w:val="001D050F"/>
    <w:rsid w:val="00331755"/>
    <w:rsid w:val="00FF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301D8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75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7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5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5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5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5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5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3175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3175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31755"/>
    <w:pPr>
      <w:bidi/>
    </w:pPr>
  </w:style>
  <w:style w:type="paragraph" w:customStyle="1" w:styleId="num">
    <w:name w:val="num"/>
    <w:basedOn w:val="poem"/>
    <w:qFormat/>
    <w:rsid w:val="00331755"/>
    <w:pPr>
      <w:spacing w:before="240"/>
    </w:pPr>
  </w:style>
  <w:style w:type="paragraph" w:customStyle="1" w:styleId="body">
    <w:name w:val="body"/>
    <w:basedOn w:val="Normal"/>
    <w:qFormat/>
    <w:rsid w:val="00331755"/>
    <w:rPr>
      <w:color w:val="000000"/>
    </w:rPr>
  </w:style>
  <w:style w:type="paragraph" w:customStyle="1" w:styleId="when">
    <w:name w:val="when"/>
    <w:basedOn w:val="who"/>
    <w:next w:val="where"/>
    <w:qFormat/>
    <w:rsid w:val="00331755"/>
    <w:pPr>
      <w:spacing w:before="360"/>
    </w:pPr>
  </w:style>
  <w:style w:type="paragraph" w:customStyle="1" w:styleId="where">
    <w:name w:val="where"/>
    <w:basedOn w:val="when"/>
    <w:next w:val="NoSpacing"/>
    <w:qFormat/>
    <w:rsid w:val="00331755"/>
    <w:pPr>
      <w:spacing w:before="0"/>
    </w:pPr>
  </w:style>
  <w:style w:type="paragraph" w:styleId="NoSpacing">
    <w:name w:val="No Spacing"/>
    <w:uiPriority w:val="1"/>
    <w:qFormat/>
    <w:rsid w:val="0033175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3175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3175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5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5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75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17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75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175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31755"/>
    <w:rPr>
      <w:b/>
      <w:bCs/>
    </w:rPr>
  </w:style>
  <w:style w:type="character" w:styleId="Emphasis">
    <w:name w:val="Emphasis"/>
    <w:uiPriority w:val="20"/>
    <w:qFormat/>
    <w:rsid w:val="00331755"/>
    <w:rPr>
      <w:i/>
      <w:iCs/>
    </w:rPr>
  </w:style>
  <w:style w:type="paragraph" w:styleId="ListParagraph">
    <w:name w:val="List Paragraph"/>
    <w:basedOn w:val="Normal"/>
    <w:uiPriority w:val="34"/>
    <w:qFormat/>
    <w:rsid w:val="0033175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3175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7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5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5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3175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3175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3175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3175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3175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75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75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17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75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75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75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7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75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75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75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75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31755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31755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31755"/>
    <w:pPr>
      <w:bidi/>
    </w:pPr>
  </w:style>
  <w:style w:type="paragraph" w:customStyle="1" w:styleId="num">
    <w:name w:val="num"/>
    <w:basedOn w:val="poem"/>
    <w:qFormat/>
    <w:rsid w:val="00331755"/>
    <w:pPr>
      <w:spacing w:before="240"/>
    </w:pPr>
  </w:style>
  <w:style w:type="paragraph" w:customStyle="1" w:styleId="body">
    <w:name w:val="body"/>
    <w:basedOn w:val="Normal"/>
    <w:qFormat/>
    <w:rsid w:val="00331755"/>
    <w:rPr>
      <w:color w:val="000000"/>
    </w:rPr>
  </w:style>
  <w:style w:type="paragraph" w:customStyle="1" w:styleId="when">
    <w:name w:val="when"/>
    <w:basedOn w:val="who"/>
    <w:next w:val="where"/>
    <w:qFormat/>
    <w:rsid w:val="00331755"/>
    <w:pPr>
      <w:spacing w:before="360"/>
    </w:pPr>
  </w:style>
  <w:style w:type="paragraph" w:customStyle="1" w:styleId="where">
    <w:name w:val="where"/>
    <w:basedOn w:val="when"/>
    <w:next w:val="NoSpacing"/>
    <w:qFormat/>
    <w:rsid w:val="00331755"/>
    <w:pPr>
      <w:spacing w:before="0"/>
    </w:pPr>
  </w:style>
  <w:style w:type="paragraph" w:styleId="NoSpacing">
    <w:name w:val="No Spacing"/>
    <w:uiPriority w:val="1"/>
    <w:qFormat/>
    <w:rsid w:val="00331755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31755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3175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7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7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755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755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7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7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7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1755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17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755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75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175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31755"/>
    <w:rPr>
      <w:b/>
      <w:bCs/>
    </w:rPr>
  </w:style>
  <w:style w:type="character" w:styleId="Emphasis">
    <w:name w:val="Emphasis"/>
    <w:uiPriority w:val="20"/>
    <w:qFormat/>
    <w:rsid w:val="00331755"/>
    <w:rPr>
      <w:i/>
      <w:iCs/>
    </w:rPr>
  </w:style>
  <w:style w:type="paragraph" w:styleId="ListParagraph">
    <w:name w:val="List Paragraph"/>
    <w:basedOn w:val="Normal"/>
    <w:uiPriority w:val="34"/>
    <w:qFormat/>
    <w:rsid w:val="00331755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31755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75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755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755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3175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31755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3175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3175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3175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75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63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4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4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2010-04-07T21:49:00Z</dcterms:created>
  <dcterms:modified xsi:type="dcterms:W3CDTF">2010-04-08T02:23:00Z</dcterms:modified>
</cp:coreProperties>
</file>