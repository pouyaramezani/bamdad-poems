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9AEFA" w14:textId="23A61997" w:rsidR="00146F3F" w:rsidRDefault="00186E9F" w:rsidP="003D3ED7">
      <w:pPr>
        <w:pStyle w:val="poem"/>
        <w:rPr>
          <w:lang w:bidi="fa-IR"/>
        </w:rPr>
      </w:pPr>
      <w:r>
        <w:rPr>
          <w:rFonts w:hint="cs"/>
          <w:rtl/>
          <w:lang w:bidi="fa-IR"/>
        </w:rPr>
        <w:t>بُهتان مگو</w:t>
      </w:r>
      <w:r w:rsidR="003D3ED7">
        <w:rPr>
          <w:rFonts w:hint="cs"/>
          <w:rtl/>
          <w:lang w:bidi="fa-IR"/>
        </w:rPr>
        <w:t>ي</w:t>
      </w:r>
    </w:p>
    <w:p w14:paraId="67F708D6" w14:textId="284D0B59" w:rsidR="003D3ED7" w:rsidRDefault="003D3ED7" w:rsidP="003D3ED7">
      <w:pPr>
        <w:pStyle w:val="who"/>
        <w:bidi/>
        <w:rPr>
          <w:rtl/>
          <w:lang w:bidi="fa-IR"/>
        </w:rPr>
      </w:pPr>
    </w:p>
    <w:p w14:paraId="2EB919AB" w14:textId="0E1A81C7" w:rsidR="003D3ED7" w:rsidRDefault="003D3ED7" w:rsidP="003D3ED7">
      <w:pPr>
        <w:pStyle w:val="why"/>
        <w:rPr>
          <w:rtl/>
          <w:lang w:bidi="fa-IR"/>
        </w:rPr>
      </w:pPr>
    </w:p>
    <w:p w14:paraId="29F15BCD" w14:textId="2B5B9D44" w:rsidR="003D3ED7" w:rsidRDefault="003D3ED7" w:rsidP="003D3ED7">
      <w:pPr>
        <w:pStyle w:val="num"/>
        <w:rPr>
          <w:rtl/>
          <w:lang w:bidi="fa-IR"/>
        </w:rPr>
      </w:pPr>
    </w:p>
    <w:p w14:paraId="74AD12B7" w14:textId="77777777" w:rsidR="003D3ED7" w:rsidRDefault="003D3ED7" w:rsidP="003D3ED7">
      <w:pPr>
        <w:pStyle w:val="subname"/>
        <w:rPr>
          <w:lang w:bidi="fa-IR"/>
        </w:rPr>
      </w:pPr>
    </w:p>
    <w:p w14:paraId="27AA6E62" w14:textId="7CDAD5CD" w:rsidR="00146F3F" w:rsidRDefault="00186E9F" w:rsidP="003D3ED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بُهتان مگو</w:t>
      </w:r>
      <w:r w:rsidR="003D3ED7">
        <w:rPr>
          <w:rFonts w:hint="cs"/>
          <w:rtl/>
          <w:lang w:bidi="fa-IR"/>
        </w:rPr>
        <w:t>ي</w:t>
      </w:r>
    </w:p>
    <w:p w14:paraId="50597CF8" w14:textId="7B08C0F8" w:rsidR="00146F3F" w:rsidRDefault="00186E9F" w:rsidP="003D3ED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آفتاب را با ظلمت نبرد</w:t>
      </w:r>
      <w:r w:rsidR="003D3ED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در ميان است.</w:t>
      </w:r>
    </w:p>
    <w:p w14:paraId="126B6335" w14:textId="77777777" w:rsidR="00146F3F" w:rsidRDefault="00186E9F" w:rsidP="003D3ED7">
      <w:pPr>
        <w:pStyle w:val="body"/>
        <w:bidi/>
        <w:rPr>
          <w:rtl/>
        </w:rPr>
      </w:pPr>
      <w:r>
        <w:t> </w:t>
      </w:r>
    </w:p>
    <w:p w14:paraId="3CC9AA1E" w14:textId="77777777" w:rsidR="00146F3F" w:rsidRDefault="00186E9F" w:rsidP="003D3ED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آفتاب از حضور ِ ظلمت دل‌تنگ نيست</w:t>
      </w:r>
    </w:p>
    <w:p w14:paraId="1F900DC7" w14:textId="77777777" w:rsidR="00146F3F" w:rsidRDefault="00186E9F" w:rsidP="003D3ED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ظلمت در جنگ نيست.</w:t>
      </w:r>
    </w:p>
    <w:p w14:paraId="746D4CB4" w14:textId="77777777" w:rsidR="00146F3F" w:rsidRDefault="00186E9F" w:rsidP="003D3ED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ظلمت را به نبرد آهنگ نيست،</w:t>
      </w:r>
    </w:p>
    <w:p w14:paraId="20248530" w14:textId="77777777" w:rsidR="00146F3F" w:rsidRDefault="00186E9F" w:rsidP="003D3ED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چندان که آفتاب تيغ برکشد</w:t>
      </w:r>
    </w:p>
    <w:p w14:paraId="34163637" w14:textId="77777777" w:rsidR="00146F3F" w:rsidRDefault="00186E9F" w:rsidP="003D3ED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او را مجال ِ درنگ نيست.</w:t>
      </w:r>
    </w:p>
    <w:p w14:paraId="25C24B2A" w14:textId="77777777" w:rsidR="00146F3F" w:rsidRDefault="00186E9F" w:rsidP="003D3ED7">
      <w:pPr>
        <w:pStyle w:val="body"/>
        <w:bidi/>
        <w:rPr>
          <w:rtl/>
        </w:rPr>
      </w:pPr>
      <w:r>
        <w:t> </w:t>
      </w:r>
    </w:p>
    <w:p w14:paraId="29CA59FC" w14:textId="3C774B04" w:rsidR="00146F3F" w:rsidRDefault="00186E9F" w:rsidP="003D3ED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همين بس که يار</w:t>
      </w:r>
      <w:r w:rsidR="003D3ED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‌اش مدهي</w:t>
      </w:r>
    </w:p>
    <w:p w14:paraId="52EAD636" w14:textId="6C32FA27" w:rsidR="00146F3F" w:rsidRDefault="00186E9F" w:rsidP="003D3ED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سوار</w:t>
      </w:r>
      <w:r w:rsidR="003D3ED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‌اش مدهي.</w:t>
      </w:r>
    </w:p>
    <w:p w14:paraId="15A4834C" w14:textId="2EB3EE98" w:rsidR="00146F3F" w:rsidRDefault="00186E9F" w:rsidP="003D3ED7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د</w:t>
      </w:r>
      <w:r w:rsidR="003D3ED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ِ ۱۳۶۳</w:t>
      </w:r>
    </w:p>
    <w:p w14:paraId="47D4F74A" w14:textId="77777777" w:rsidR="003D3ED7" w:rsidRDefault="003D3ED7" w:rsidP="003D3ED7">
      <w:pPr>
        <w:pStyle w:val="where"/>
        <w:bidi/>
        <w:rPr>
          <w:rtl/>
          <w:lang w:bidi="fa-IR"/>
        </w:rPr>
      </w:pPr>
    </w:p>
    <w:sectPr w:rsidR="003D3E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43246"/>
    <w:multiLevelType w:val="multilevel"/>
    <w:tmpl w:val="EBC4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86E9F"/>
    <w:rsid w:val="00146F3F"/>
    <w:rsid w:val="00186E9F"/>
    <w:rsid w:val="003D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6F6C9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ED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E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E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ED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E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ED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ED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ED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ED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ED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D3ED7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D3ED7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D3ED7"/>
    <w:pPr>
      <w:bidi/>
    </w:pPr>
  </w:style>
  <w:style w:type="paragraph" w:customStyle="1" w:styleId="num">
    <w:name w:val="num"/>
    <w:basedOn w:val="poem"/>
    <w:qFormat/>
    <w:rsid w:val="003D3ED7"/>
    <w:pPr>
      <w:spacing w:before="240"/>
    </w:pPr>
  </w:style>
  <w:style w:type="paragraph" w:customStyle="1" w:styleId="body">
    <w:name w:val="body"/>
    <w:basedOn w:val="Normal"/>
    <w:qFormat/>
    <w:rsid w:val="003D3ED7"/>
    <w:rPr>
      <w:color w:val="000000"/>
    </w:rPr>
  </w:style>
  <w:style w:type="paragraph" w:customStyle="1" w:styleId="when">
    <w:name w:val="when"/>
    <w:basedOn w:val="who"/>
    <w:next w:val="where"/>
    <w:qFormat/>
    <w:rsid w:val="003D3ED7"/>
    <w:pPr>
      <w:spacing w:before="360"/>
    </w:pPr>
  </w:style>
  <w:style w:type="paragraph" w:customStyle="1" w:styleId="where">
    <w:name w:val="where"/>
    <w:basedOn w:val="when"/>
    <w:next w:val="NoSpacing"/>
    <w:qFormat/>
    <w:rsid w:val="003D3ED7"/>
    <w:pPr>
      <w:spacing w:before="0"/>
    </w:pPr>
  </w:style>
  <w:style w:type="paragraph" w:styleId="NoSpacing">
    <w:name w:val="No Spacing"/>
    <w:uiPriority w:val="1"/>
    <w:qFormat/>
    <w:rsid w:val="003D3ED7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D3ED7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D3ED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E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E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E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ED7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ED7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E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ED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E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3ED7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D3ED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ED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E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3ED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D3ED7"/>
    <w:rPr>
      <w:b/>
      <w:bCs/>
    </w:rPr>
  </w:style>
  <w:style w:type="character" w:styleId="Emphasis">
    <w:name w:val="Emphasis"/>
    <w:uiPriority w:val="20"/>
    <w:qFormat/>
    <w:rsid w:val="003D3ED7"/>
    <w:rPr>
      <w:i/>
      <w:iCs/>
    </w:rPr>
  </w:style>
  <w:style w:type="paragraph" w:styleId="ListParagraph">
    <w:name w:val="List Paragraph"/>
    <w:basedOn w:val="Normal"/>
    <w:uiPriority w:val="34"/>
    <w:qFormat/>
    <w:rsid w:val="003D3ED7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D3ED7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D3ED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ED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ED7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D3ED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D3ED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D3ED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D3ED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D3ED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3ED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ED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E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E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ED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E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ED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ED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ED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ED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ED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D3ED7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D3ED7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D3ED7"/>
    <w:pPr>
      <w:bidi/>
    </w:pPr>
  </w:style>
  <w:style w:type="paragraph" w:customStyle="1" w:styleId="num">
    <w:name w:val="num"/>
    <w:basedOn w:val="poem"/>
    <w:qFormat/>
    <w:rsid w:val="003D3ED7"/>
    <w:pPr>
      <w:spacing w:before="240"/>
    </w:pPr>
  </w:style>
  <w:style w:type="paragraph" w:customStyle="1" w:styleId="body">
    <w:name w:val="body"/>
    <w:basedOn w:val="Normal"/>
    <w:qFormat/>
    <w:rsid w:val="003D3ED7"/>
    <w:rPr>
      <w:color w:val="000000"/>
    </w:rPr>
  </w:style>
  <w:style w:type="paragraph" w:customStyle="1" w:styleId="when">
    <w:name w:val="when"/>
    <w:basedOn w:val="who"/>
    <w:next w:val="where"/>
    <w:qFormat/>
    <w:rsid w:val="003D3ED7"/>
    <w:pPr>
      <w:spacing w:before="360"/>
    </w:pPr>
  </w:style>
  <w:style w:type="paragraph" w:customStyle="1" w:styleId="where">
    <w:name w:val="where"/>
    <w:basedOn w:val="when"/>
    <w:next w:val="NoSpacing"/>
    <w:qFormat/>
    <w:rsid w:val="003D3ED7"/>
    <w:pPr>
      <w:spacing w:before="0"/>
    </w:pPr>
  </w:style>
  <w:style w:type="paragraph" w:styleId="NoSpacing">
    <w:name w:val="No Spacing"/>
    <w:uiPriority w:val="1"/>
    <w:qFormat/>
    <w:rsid w:val="003D3ED7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D3ED7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D3ED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E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E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E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ED7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ED7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E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ED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E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3ED7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D3ED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ED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E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3ED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D3ED7"/>
    <w:rPr>
      <w:b/>
      <w:bCs/>
    </w:rPr>
  </w:style>
  <w:style w:type="character" w:styleId="Emphasis">
    <w:name w:val="Emphasis"/>
    <w:uiPriority w:val="20"/>
    <w:qFormat/>
    <w:rsid w:val="003D3ED7"/>
    <w:rPr>
      <w:i/>
      <w:iCs/>
    </w:rPr>
  </w:style>
  <w:style w:type="paragraph" w:styleId="ListParagraph">
    <w:name w:val="List Paragraph"/>
    <w:basedOn w:val="Normal"/>
    <w:uiPriority w:val="34"/>
    <w:qFormat/>
    <w:rsid w:val="003D3ED7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D3ED7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D3ED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ED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ED7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D3ED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D3ED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D3ED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D3ED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D3ED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3ED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202</Characters>
  <Application>Microsoft Office Word</Application>
  <DocSecurity>0</DocSecurity>
  <Lines>18</Lines>
  <Paragraphs>13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2010-03-28T00:28:00Z</dcterms:created>
  <dcterms:modified xsi:type="dcterms:W3CDTF">2010-04-11T21:58:00Z</dcterms:modified>
</cp:coreProperties>
</file>