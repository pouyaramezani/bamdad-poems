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06BC4" w14:textId="70293CFD" w:rsidR="00245E64" w:rsidRDefault="00456A9D" w:rsidP="008A64AB">
      <w:pPr>
        <w:pStyle w:val="poem"/>
        <w:rPr>
          <w:rFonts w:hint="cs"/>
          <w:rtl/>
          <w:lang w:bidi="fa-IR"/>
        </w:rPr>
      </w:pPr>
      <w:r w:rsidRPr="00F64949">
        <w:rPr>
          <w:rFonts w:hint="cs"/>
          <w:rtl/>
          <w:lang w:bidi="fa-IR"/>
        </w:rPr>
        <w:t>قصه</w:t>
      </w:r>
      <w:r w:rsidR="008A64AB">
        <w:rPr>
          <w:rFonts w:hint="cs"/>
          <w:rtl/>
          <w:lang w:bidi="fa-IR"/>
        </w:rPr>
        <w:t xml:space="preserve"> ي</w:t>
      </w:r>
      <w:r w:rsidRPr="00F64949">
        <w:rPr>
          <w:rFonts w:hint="cs"/>
          <w:rtl/>
          <w:lang w:bidi="fa-IR"/>
        </w:rPr>
        <w:t xml:space="preserve"> مرد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که لب نداشت</w:t>
      </w:r>
    </w:p>
    <w:p w14:paraId="79159F7B" w14:textId="559C79DB" w:rsidR="008A64AB" w:rsidRDefault="008A64AB" w:rsidP="008A64AB">
      <w:pPr>
        <w:pStyle w:val="who"/>
        <w:bidi/>
        <w:rPr>
          <w:rtl/>
          <w:lang w:bidi="fa-IR"/>
        </w:rPr>
      </w:pPr>
    </w:p>
    <w:p w14:paraId="6EFBA80A" w14:textId="476A6D89" w:rsidR="008A64AB" w:rsidRDefault="008A64AB" w:rsidP="008A64AB">
      <w:pPr>
        <w:pStyle w:val="why"/>
        <w:rPr>
          <w:rtl/>
          <w:lang w:bidi="fa-IR"/>
        </w:rPr>
      </w:pPr>
    </w:p>
    <w:p w14:paraId="58F8FBCE" w14:textId="62E10246" w:rsidR="008A64AB" w:rsidRDefault="008A64AB" w:rsidP="008A64AB">
      <w:pPr>
        <w:pStyle w:val="num"/>
        <w:rPr>
          <w:rtl/>
          <w:lang w:bidi="fa-IR"/>
        </w:rPr>
      </w:pPr>
    </w:p>
    <w:p w14:paraId="6D211B9B" w14:textId="77777777" w:rsidR="008A64AB" w:rsidRPr="00F64949" w:rsidRDefault="008A64AB" w:rsidP="008A64AB">
      <w:pPr>
        <w:pStyle w:val="subname"/>
        <w:rPr>
          <w:lang w:bidi="fa-IR"/>
        </w:rPr>
      </w:pPr>
    </w:p>
    <w:p w14:paraId="3672EEFB" w14:textId="6C56AC72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مرد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بود حسين‌قلي</w:t>
      </w:r>
    </w:p>
    <w:p w14:paraId="7246F68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چشاش سيا لُپاش گُلي</w:t>
      </w:r>
    </w:p>
    <w:p w14:paraId="276CE06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غُصه و قرض و تب نداشت</w:t>
      </w:r>
    </w:p>
    <w:p w14:paraId="16EA9CC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اما واسه خنده لب نداشت. ــ</w:t>
      </w:r>
    </w:p>
    <w:p w14:paraId="616A7C59" w14:textId="6148500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D314CE1" w14:textId="481A671E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بي‌لب کي ديده؟</w:t>
      </w:r>
    </w:p>
    <w:p w14:paraId="775F38D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مهتاب ِ بي‌شب کي ديده؟</w:t>
      </w:r>
    </w:p>
    <w:p w14:paraId="1B13850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 که نباشه خنده نيس</w:t>
      </w:r>
    </w:p>
    <w:p w14:paraId="56E3A5A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پَر نباشه پرنده نيس.</w:t>
      </w:r>
    </w:p>
    <w:p w14:paraId="7657BDE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1F1D41E1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0750B10" w14:textId="77777777" w:rsidR="00245E64" w:rsidRDefault="00456A9D" w:rsidP="008A64AB">
      <w:pPr>
        <w:pStyle w:val="body"/>
        <w:bidi/>
        <w:rPr>
          <w:rFonts w:hint="cs"/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2E3313AE" w14:textId="77777777" w:rsidR="008A64AB" w:rsidRDefault="008A64AB" w:rsidP="008A64AB">
      <w:pPr>
        <w:pStyle w:val="body"/>
        <w:bidi/>
        <w:rPr>
          <w:rFonts w:hint="cs"/>
          <w:rtl/>
        </w:rPr>
      </w:pPr>
    </w:p>
    <w:p w14:paraId="7886CCB4" w14:textId="77777777" w:rsidR="008A64AB" w:rsidRPr="00F64949" w:rsidRDefault="008A64AB" w:rsidP="008A64AB">
      <w:pPr>
        <w:pStyle w:val="body"/>
        <w:bidi/>
        <w:rPr>
          <w:rtl/>
        </w:rPr>
      </w:pPr>
    </w:p>
    <w:p w14:paraId="653632BC" w14:textId="782F111D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شبا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دراز ِ بي‌سحر</w:t>
      </w:r>
    </w:p>
    <w:p w14:paraId="6B4552E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 نِشِس پکر</w:t>
      </w:r>
    </w:p>
    <w:p w14:paraId="5D8A446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تو رختخوابش دمرو</w:t>
      </w:r>
    </w:p>
    <w:p w14:paraId="1C6E1CA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تا بوق ِ سگ اوهواوهو.</w:t>
      </w:r>
    </w:p>
    <w:p w14:paraId="474CE25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تموم ِ دنيا جَم شدن</w:t>
      </w:r>
    </w:p>
    <w:p w14:paraId="6B950B7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هِي راس شدن هِي خم شدن</w:t>
      </w:r>
    </w:p>
    <w:p w14:paraId="4FE67DF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فرمايشا طبق طبق</w:t>
      </w:r>
    </w:p>
    <w:p w14:paraId="587C735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همه‌گي به دورش وَقّ و وقّ</w:t>
      </w:r>
    </w:p>
    <w:p w14:paraId="3961599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بستن به نافش چپ و راس</w:t>
      </w:r>
    </w:p>
    <w:p w14:paraId="66B714A0" w14:textId="4C2A764F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جوشونده‌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ملاپيناس</w:t>
      </w:r>
    </w:p>
    <w:p w14:paraId="189F3A5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دَم‌اش دادن جوون و پير</w:t>
      </w:r>
    </w:p>
    <w:p w14:paraId="5A6A787E" w14:textId="41FD1ACC" w:rsidR="00245E64" w:rsidRPr="008A64AB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نصيحتا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بي‌نظير:</w:t>
      </w:r>
      <w:r w:rsidRPr="00F64949">
        <w:t> </w:t>
      </w:r>
    </w:p>
    <w:p w14:paraId="419D66B8" w14:textId="77777777" w:rsidR="00245E64" w:rsidRPr="008A64AB" w:rsidRDefault="00456A9D" w:rsidP="008A64AB">
      <w:pPr>
        <w:pStyle w:val="body"/>
        <w:bidi/>
        <w:rPr>
          <w:rtl/>
        </w:rPr>
      </w:pPr>
      <w:r w:rsidRPr="008A64AB">
        <w:t>«</w:t>
      </w:r>
      <w:r w:rsidRPr="008A64AB">
        <w:rPr>
          <w:rFonts w:hint="cs"/>
          <w:rtl/>
          <w:lang w:bidi="fa-IR"/>
        </w:rPr>
        <w:t>ــ حسين‌قلي غصه‌خورَک</w:t>
      </w:r>
    </w:p>
    <w:p w14:paraId="4C5C9643" w14:textId="2897EBD6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 ندار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به درک!</w:t>
      </w:r>
    </w:p>
    <w:p w14:paraId="16FD6960" w14:textId="00933986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 که شاد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نمي‌شه</w:t>
      </w:r>
    </w:p>
    <w:p w14:paraId="12C043F8" w14:textId="7DA62CBB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عيش ِ دوماد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نمي‌شه.</w:t>
      </w:r>
    </w:p>
    <w:p w14:paraId="74FC4E7E" w14:textId="36FEDAF3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لب پِشک ِ خَره</w:t>
      </w:r>
    </w:p>
    <w:p w14:paraId="0E5C29F8" w14:textId="47A9E81B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دل تاج ِ سره،</w:t>
      </w:r>
    </w:p>
    <w:p w14:paraId="00C2BBAE" w14:textId="3CC2A453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لب خاک و گِله</w:t>
      </w:r>
    </w:p>
    <w:p w14:paraId="49A6B89C" w14:textId="785E6819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خنده‌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اصلي به دِله</w:t>
      </w:r>
      <w:r w:rsidRPr="00F64949">
        <w:rPr>
          <w:rFonts w:hint="cs"/>
        </w:rPr>
        <w:t>...</w:t>
      </w:r>
      <w:r w:rsidRPr="00F64949">
        <w:t>»</w:t>
      </w:r>
    </w:p>
    <w:p w14:paraId="06C84C2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حيف که وقتي خوابه دل</w:t>
      </w:r>
    </w:p>
    <w:p w14:paraId="4D1E8C0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وز هوسي خرابه دل،</w:t>
      </w:r>
    </w:p>
    <w:p w14:paraId="27EF8952" w14:textId="3746E619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وقتي که هوا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دل پَسه</w:t>
      </w:r>
    </w:p>
    <w:p w14:paraId="2B73C3E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اسير ِ چنگ ِ هوسه،</w:t>
      </w:r>
    </w:p>
    <w:p w14:paraId="132FB988" w14:textId="3E122AFC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دل‌سوز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از قصه جداس</w:t>
      </w:r>
    </w:p>
    <w:p w14:paraId="28ED61D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هرچي بگي باد ِ هواس!</w:t>
      </w:r>
    </w:p>
    <w:p w14:paraId="35D00B64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0951C656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1327DE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2914C449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1CBAF54B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B6110B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 با اشک و آه</w:t>
      </w:r>
    </w:p>
    <w:p w14:paraId="65CC225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رف دَم ِ باغچه لب ِ چاه</w:t>
      </w:r>
    </w:p>
    <w:p w14:paraId="4F77607F" w14:textId="6F5EBC88" w:rsidR="00245E64" w:rsidRPr="008A64AB" w:rsidRDefault="00456A9D" w:rsidP="008A64AB">
      <w:pPr>
        <w:pStyle w:val="body"/>
        <w:bidi/>
        <w:rPr>
          <w:rtl/>
          <w:lang w:bidi="fa-IR"/>
        </w:rPr>
      </w:pPr>
      <w:r w:rsidRPr="00F64949">
        <w:t> </w:t>
      </w:r>
      <w:r w:rsidRPr="008A64AB">
        <w:rPr>
          <w:rFonts w:hint="cs"/>
          <w:rtl/>
          <w:lang w:bidi="fa-IR"/>
        </w:rPr>
        <w:t>گُف: «ــ ننه‌چاه، هلاکتم</w:t>
      </w:r>
    </w:p>
    <w:p w14:paraId="31BDCC8B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595CB342" w14:textId="7C9B78EA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مرده‌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خُلق ِ پاکتم!</w:t>
      </w:r>
    </w:p>
    <w:p w14:paraId="5455BEBF" w14:textId="4549DC50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حسرت ِ جونم رُ ديد</w:t>
      </w:r>
      <w:r w:rsidR="00F64949">
        <w:rPr>
          <w:rFonts w:hint="cs"/>
          <w:rtl/>
          <w:lang w:bidi="fa-IR"/>
        </w:rPr>
        <w:t>ي</w:t>
      </w:r>
    </w:p>
    <w:p w14:paraId="78838212" w14:textId="35B925B6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لبتو امونت نمي‌د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>؟</w:t>
      </w:r>
    </w:p>
    <w:p w14:paraId="6821E0D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لبتو بِدِه خنده کنم</w:t>
      </w:r>
    </w:p>
    <w:p w14:paraId="76BAFB41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يه عيش ِ پاينده کنم</w:t>
      </w:r>
      <w:r w:rsidRPr="00F64949">
        <w:rPr>
          <w:rFonts w:hint="cs"/>
        </w:rPr>
        <w:t>.</w:t>
      </w:r>
      <w:r w:rsidRPr="00F64949">
        <w:t>»</w:t>
      </w:r>
    </w:p>
    <w:p w14:paraId="5BFF7B12" w14:textId="19F752E3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7321443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ننه‌چاهه گُف: «ــ حسين‌قلي</w:t>
      </w:r>
    </w:p>
    <w:p w14:paraId="4A969822" w14:textId="40338E14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b/>
          <w:bCs/>
        </w:rPr>
        <w:t> </w:t>
      </w:r>
      <w:r w:rsidRPr="00F64949">
        <w:rPr>
          <w:rFonts w:hint="cs"/>
          <w:rtl/>
          <w:lang w:bidi="fa-IR"/>
        </w:rPr>
        <w:t>ياوه نگو، مگه تو خُلي؟</w:t>
      </w:r>
    </w:p>
    <w:p w14:paraId="0E57246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اگه لَبمو بِدَم به تو</w:t>
      </w:r>
    </w:p>
    <w:p w14:paraId="401D156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صبح، چه امونَت چه گرو،</w:t>
      </w:r>
    </w:p>
    <w:p w14:paraId="36CC00C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واسه‌يي که لب تَر بکنن</w:t>
      </w:r>
    </w:p>
    <w:p w14:paraId="4B4636F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چي‌چي تو سماور بکنن؟</w:t>
      </w:r>
    </w:p>
    <w:p w14:paraId="5FB6B04A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«</w:t>
      </w:r>
      <w:r w:rsidRPr="00F64949">
        <w:rPr>
          <w:rFonts w:hint="cs"/>
          <w:rtl/>
          <w:lang w:bidi="fa-IR"/>
        </w:rPr>
        <w:t>ضو» بگيرن «رَت» بگيرن</w:t>
      </w:r>
    </w:p>
    <w:p w14:paraId="7E95E09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وضو بي‌طاهارت بگيرن؟</w:t>
      </w:r>
    </w:p>
    <w:p w14:paraId="56D52B2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ظهر که مي‌باس آب بکشن</w:t>
      </w:r>
    </w:p>
    <w:p w14:paraId="4AE4BF59" w14:textId="65B4E831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بالا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باهارخواب بکشن،</w:t>
      </w:r>
    </w:p>
    <w:p w14:paraId="448D86C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يا شب ميان آب ببرن</w:t>
      </w:r>
    </w:p>
    <w:p w14:paraId="0479860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سبو رُ به سرداب ببرن،</w:t>
      </w:r>
    </w:p>
    <w:p w14:paraId="04FFCA02" w14:textId="20739A5B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3F559B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سطلو که بالا کشيدن</w:t>
      </w:r>
    </w:p>
    <w:p w14:paraId="5680652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 ِ چاهو اين‌جا نديدن</w:t>
      </w:r>
    </w:p>
    <w:p w14:paraId="16B64E0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کجا بذارن که جا باشه</w:t>
      </w:r>
    </w:p>
    <w:p w14:paraId="6ADD5FB3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لايق ِ سطل ِ ما باشه؟</w:t>
      </w:r>
      <w:r w:rsidRPr="00F64949">
        <w:t>»</w:t>
      </w:r>
    </w:p>
    <w:p w14:paraId="19DA86B8" w14:textId="0DF56383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F6F0DD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ديد که نه وال‌ّلا، حق مي‌گه</w:t>
      </w:r>
    </w:p>
    <w:p w14:paraId="1273F35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گرچه يه خورده لَق مي‌گه.</w:t>
      </w:r>
    </w:p>
    <w:p w14:paraId="054BF80D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E77C63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3FC0E5C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57BFCC3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740A504A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AB71FD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 با اشک و آ</w:t>
      </w:r>
    </w:p>
    <w:p w14:paraId="6E4C753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رَف لب ِ حوض ِ ماهيا</w:t>
      </w:r>
    </w:p>
    <w:p w14:paraId="6181CB5C" w14:textId="14DE7746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B6376DE" w14:textId="7820E00D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گُف: «ــ باباحوض ِ تَرتَر</w:t>
      </w:r>
      <w:r w:rsidR="00F64949">
        <w:rPr>
          <w:rFonts w:hint="cs"/>
          <w:rtl/>
          <w:lang w:bidi="fa-IR"/>
        </w:rPr>
        <w:t>ي</w:t>
      </w:r>
    </w:p>
    <w:p w14:paraId="7B08EA69" w14:textId="35928263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b/>
          <w:bCs/>
        </w:rPr>
        <w:t> </w:t>
      </w:r>
      <w:r w:rsidRPr="00F64949">
        <w:rPr>
          <w:rFonts w:hint="cs"/>
          <w:rtl/>
          <w:lang w:bidi="fa-IR"/>
        </w:rPr>
        <w:t>به آرزوم راه مي‌بر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>؟</w:t>
      </w:r>
    </w:p>
    <w:p w14:paraId="2015A6AC" w14:textId="4A2D079F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مي‌د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که امانت ببرم</w:t>
      </w:r>
    </w:p>
    <w:p w14:paraId="79A7D6F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راهي به حاجت ببرم</w:t>
      </w:r>
    </w:p>
    <w:p w14:paraId="36EDE02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لب‌تو روُ مَرد و مردونه</w:t>
      </w:r>
    </w:p>
    <w:p w14:paraId="5EBDE52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با خودم يه ساعت ببرم؟</w:t>
      </w:r>
      <w:r w:rsidRPr="00F64949">
        <w:t>»</w:t>
      </w:r>
    </w:p>
    <w:p w14:paraId="23A1010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حوض‌ْبابا غصه‌دار شد</w:t>
      </w:r>
    </w:p>
    <w:p w14:paraId="72B18E2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غم به دلش هَوار شد</w:t>
      </w:r>
    </w:p>
    <w:p w14:paraId="20A7973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گُف: «ــ بَبَه جان، بِگَم چي</w:t>
      </w:r>
    </w:p>
    <w:p w14:paraId="0D8EC6E1" w14:textId="50A0CE28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t> </w:t>
      </w:r>
      <w:r w:rsidRPr="00F64949">
        <w:rPr>
          <w:rFonts w:hint="cs"/>
          <w:rtl/>
          <w:lang w:bidi="fa-IR"/>
        </w:rPr>
        <w:t>اگر نَخوام که همچي</w:t>
      </w:r>
    </w:p>
    <w:p w14:paraId="397059F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نشکنه قلب ِ ناز ِت</w:t>
      </w:r>
    </w:p>
    <w:p w14:paraId="2638235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غم نکنه دراز ِت:</w:t>
      </w:r>
    </w:p>
    <w:p w14:paraId="52B156F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حوض که لبش نباشه</w:t>
      </w:r>
    </w:p>
    <w:p w14:paraId="786213B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اوضاش به هم مي‌پاشه</w:t>
      </w:r>
    </w:p>
    <w:p w14:paraId="659AAF4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آبش مي‌ره تو پِي‌گا</w:t>
      </w:r>
    </w:p>
    <w:p w14:paraId="0312A30B" w14:textId="3BC521CE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به‌کُل مي‌رُمبه از جا</w:t>
      </w:r>
      <w:r w:rsidRPr="00F64949">
        <w:rPr>
          <w:rFonts w:hint="cs"/>
        </w:rPr>
        <w:t>.</w:t>
      </w:r>
      <w:r w:rsidRPr="00F64949">
        <w:t>» </w:t>
      </w:r>
    </w:p>
    <w:p w14:paraId="7D05923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ديد که نه وال‌ّلا، حَقّه</w:t>
      </w:r>
    </w:p>
    <w:p w14:paraId="59C660A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فوقش يه خورده لَقّه.</w:t>
      </w:r>
    </w:p>
    <w:p w14:paraId="2A76EB5E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F3042ED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984466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128DC220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35CFDE5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018523D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 اوهون‌اوهون</w:t>
      </w:r>
    </w:p>
    <w:p w14:paraId="6FEB0614" w14:textId="6EE4AE42" w:rsidR="00245E64" w:rsidRPr="008A64AB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رَف تو حياط، به پُشت ِ بون</w:t>
      </w:r>
    </w:p>
    <w:p w14:paraId="2655102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گُف: «ــ بيا و ثواب بکن</w:t>
      </w:r>
    </w:p>
    <w:p w14:paraId="28431CD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خير ِ بي‌حساب بکن:</w:t>
      </w:r>
    </w:p>
    <w:p w14:paraId="31B65FA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آباد شِه خونِمونت</w:t>
      </w:r>
    </w:p>
    <w:p w14:paraId="3C80C46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سالم بمونه جونت!</w:t>
      </w:r>
    </w:p>
    <w:p w14:paraId="32FAFCA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 خُلق ِ بي‌بائونه‌ت</w:t>
      </w:r>
    </w:p>
    <w:p w14:paraId="61BC7C9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 ِتو بده اَمونت</w:t>
      </w:r>
    </w:p>
    <w:p w14:paraId="1703D35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باش يه شيکم بخندم</w:t>
      </w:r>
    </w:p>
    <w:p w14:paraId="08CEA1F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غصه رُ بار ببندم</w:t>
      </w:r>
    </w:p>
    <w:p w14:paraId="7A277A6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نشاط ِ يامُف بکنم</w:t>
      </w:r>
    </w:p>
    <w:p w14:paraId="578EE7A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کفش ِ غمو چَن ساعتي</w:t>
      </w:r>
    </w:p>
    <w:p w14:paraId="6B21DDDB" w14:textId="0BDB3AF4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جلو ِ پاهاش جُف بکنم</w:t>
      </w:r>
      <w:r w:rsidRPr="00F64949">
        <w:rPr>
          <w:rFonts w:hint="cs"/>
        </w:rPr>
        <w:t>.</w:t>
      </w:r>
      <w:r w:rsidRPr="00F64949">
        <w:t>»</w:t>
      </w:r>
    </w:p>
    <w:p w14:paraId="36FD9F75" w14:textId="747155BD" w:rsidR="00245E64" w:rsidRPr="008A64AB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بون به صدا دراومد</w:t>
      </w:r>
      <w:r w:rsidRPr="00F64949">
        <w:t> </w:t>
      </w:r>
    </w:p>
    <w:p w14:paraId="4B47E59A" w14:textId="77777777" w:rsidR="00423328" w:rsidRPr="00F64949" w:rsidRDefault="00423328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به اشک و آ دراومد:</w:t>
      </w:r>
    </w:p>
    <w:p w14:paraId="4E18853D" w14:textId="3AF32F38" w:rsidR="00423328" w:rsidRPr="00F64949" w:rsidRDefault="00423328" w:rsidP="008A64AB">
      <w:pPr>
        <w:pStyle w:val="body"/>
        <w:bidi/>
      </w:pPr>
      <w:r w:rsidRPr="00F64949">
        <w:t> </w:t>
      </w:r>
      <w:r>
        <w:tab/>
      </w:r>
      <w:r w:rsidRPr="00F64949">
        <w:t>«</w:t>
      </w:r>
      <w:r w:rsidRPr="00F64949">
        <w:rPr>
          <w:rFonts w:hint="cs"/>
          <w:rtl/>
          <w:lang w:bidi="fa-IR"/>
        </w:rPr>
        <w:t>ــ حسين‌قلي، فدات شَم،</w:t>
      </w:r>
      <w:r w:rsidRPr="00F64949">
        <w:t> </w:t>
      </w:r>
    </w:p>
    <w:p w14:paraId="45AD0BEA" w14:textId="1E9E92A0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وصله‌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کفش ِ پات شَم</w:t>
      </w:r>
    </w:p>
    <w:p w14:paraId="1AAEFC0F" w14:textId="785D47D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مي‌بيني چي کرد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با ما</w:t>
      </w:r>
    </w:p>
    <w:p w14:paraId="46087C1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که خجلتيم سراپا؟</w:t>
      </w:r>
    </w:p>
    <w:p w14:paraId="4E8CE0A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اگه لب ِ من نباشه</w:t>
      </w:r>
    </w:p>
    <w:p w14:paraId="0D94761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جانُوْدوني‌م کجا شِه؟</w:t>
      </w:r>
    </w:p>
    <w:p w14:paraId="1383F68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بارون که شُرشُرو شِه</w:t>
      </w:r>
    </w:p>
    <w:p w14:paraId="4895512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تو مُخ ِ ديفار فرو شِه</w:t>
      </w:r>
    </w:p>
    <w:p w14:paraId="235793F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ديفار که نَم کشينِه</w:t>
      </w:r>
    </w:p>
    <w:p w14:paraId="71D4778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يِه‌هُوْ از پا نِشينه،</w:t>
      </w:r>
    </w:p>
    <w:p w14:paraId="7EFA0EC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هر بابايي مي‌دونه</w:t>
      </w:r>
    </w:p>
    <w:p w14:paraId="5A15732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خونه که رو پاش نمونه</w:t>
      </w:r>
    </w:p>
    <w:p w14:paraId="03EFAC6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کار ِ بون‌اشم خرابه</w:t>
      </w:r>
    </w:p>
    <w:p w14:paraId="1CB5FAA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پُلش اون ور ِ آبه.</w:t>
      </w:r>
    </w:p>
    <w:p w14:paraId="0C5ECA7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ديگه چه بوني چه کَشکي؟</w:t>
      </w:r>
    </w:p>
    <w:p w14:paraId="2B8913BD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آ</w:t>
      </w:r>
      <w:bookmarkStart w:id="0" w:name="_GoBack"/>
      <w:bookmarkEnd w:id="0"/>
      <w:r w:rsidRPr="00F64949">
        <w:rPr>
          <w:rFonts w:hint="cs"/>
          <w:rtl/>
          <w:lang w:bidi="fa-IR"/>
        </w:rPr>
        <w:t>ب که نبود چه مَشکي؟</w:t>
      </w:r>
      <w:r w:rsidRPr="00F64949">
        <w:t>»</w:t>
      </w:r>
    </w:p>
    <w:p w14:paraId="44C70676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24FBDA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ديد که نه والّ‌لا، حق مي‌گه</w:t>
      </w:r>
    </w:p>
    <w:p w14:paraId="682C636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فوقش يه خورده لَق مي‌گه.</w:t>
      </w:r>
    </w:p>
    <w:p w14:paraId="09EE19D3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0E6157F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77988C9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1C8154D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8A1BE4A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00DD71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حسين‌قلي، زار و زبون</w:t>
      </w:r>
    </w:p>
    <w:p w14:paraId="0E01DF75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وِيْلِه‌زَنون گريه‌کنون</w:t>
      </w:r>
    </w:p>
    <w:p w14:paraId="78E64B4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لبش نبود خنده مي‌خواس</w:t>
      </w:r>
    </w:p>
    <w:p w14:paraId="35E25FA6" w14:textId="0783AAA0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شاد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پاينده مي‌خواس.</w:t>
      </w:r>
    </w:p>
    <w:p w14:paraId="5DA4EFC1" w14:textId="67E20FBD" w:rsidR="00245E64" w:rsidRPr="00F64949" w:rsidRDefault="00456A9D" w:rsidP="00EA3BDB">
      <w:pPr>
        <w:pStyle w:val="body"/>
        <w:bidi/>
        <w:rPr>
          <w:rtl/>
        </w:rPr>
      </w:pPr>
      <w:r w:rsidRPr="00F64949">
        <w:t> </w:t>
      </w:r>
    </w:p>
    <w:p w14:paraId="1B8EAF2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پاشد و به بازارچه دويد</w:t>
      </w:r>
    </w:p>
    <w:p w14:paraId="4BE1740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سفره و دستارچه خريد</w:t>
      </w:r>
    </w:p>
    <w:p w14:paraId="232D381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مُچ‌پيچ و کول‌بار و سبد</w:t>
      </w:r>
    </w:p>
    <w:p w14:paraId="18CD946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سبوچه و لولِنگ و نمد</w:t>
      </w:r>
    </w:p>
    <w:p w14:paraId="21C25F2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دويد اين سر ِ بازار</w:t>
      </w:r>
    </w:p>
    <w:p w14:paraId="38C81B3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دويد اون سر ِ بازار</w:t>
      </w:r>
    </w:p>
    <w:p w14:paraId="6FC865C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اول خدا رُ ياد کرد</w:t>
      </w:r>
    </w:p>
    <w:p w14:paraId="75F5F6A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سه تا سِکّه جدا کرد</w:t>
      </w:r>
    </w:p>
    <w:p w14:paraId="78048A0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آجيل ِ کارگشا گرفت</w:t>
      </w:r>
    </w:p>
    <w:p w14:paraId="6130509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از هم ديگه سَوا گرفت</w:t>
      </w:r>
    </w:p>
    <w:p w14:paraId="15916CA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که حاجتش روا بِشه</w:t>
      </w:r>
    </w:p>
    <w:p w14:paraId="07031A4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گِرَه‌ش ايشال‌ّلا وابشه</w:t>
      </w:r>
    </w:p>
    <w:p w14:paraId="1D1462E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بعد سر ِ کيسه واکرد</w:t>
      </w:r>
    </w:p>
    <w:p w14:paraId="3221E49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سکه‌ها رو جدا کرد</w:t>
      </w:r>
    </w:p>
    <w:p w14:paraId="594C78E8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عرض به حضور ِ سرورم</w:t>
      </w:r>
    </w:p>
    <w:p w14:paraId="65C7519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چي بخرم چي‌چي نخرم:</w:t>
      </w:r>
    </w:p>
    <w:p w14:paraId="2A93057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خريد انواع ِ چيزا</w:t>
      </w:r>
    </w:p>
    <w:p w14:paraId="6545BC1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کيشميشا و مَويزا،</w:t>
      </w:r>
    </w:p>
    <w:p w14:paraId="1AB2B76E" w14:textId="7050D401" w:rsidR="00245E64" w:rsidRPr="00F64949" w:rsidRDefault="00456A9D" w:rsidP="00EA3BDB">
      <w:pPr>
        <w:pStyle w:val="body"/>
        <w:bidi/>
        <w:rPr>
          <w:rtl/>
        </w:rPr>
      </w:pPr>
      <w:r w:rsidRPr="00F64949">
        <w:t> </w:t>
      </w:r>
    </w:p>
    <w:p w14:paraId="5533BE5E" w14:textId="5BF2C280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تا نخور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نداني</w:t>
      </w:r>
    </w:p>
    <w:p w14:paraId="3D1AF9F6" w14:textId="63504C4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حلوا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تَن‌تَناني،</w:t>
      </w:r>
    </w:p>
    <w:p w14:paraId="4EF415B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لواشک و مشغولاتي</w:t>
      </w:r>
    </w:p>
    <w:p w14:paraId="04F265BA" w14:textId="6AC40F93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آجيلا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قاتي‌پاتي</w:t>
      </w:r>
    </w:p>
    <w:p w14:paraId="62354C49" w14:textId="6B3B5CE3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اَرده و پادراز</w:t>
      </w:r>
      <w:r w:rsidR="00F64949">
        <w:rPr>
          <w:rFonts w:hint="cs"/>
          <w:rtl/>
          <w:lang w:bidi="fa-IR"/>
        </w:rPr>
        <w:t>ي</w:t>
      </w:r>
    </w:p>
    <w:p w14:paraId="31BC83C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پنير ِ لقمه‌ْقاضي،</w:t>
      </w:r>
    </w:p>
    <w:p w14:paraId="6F0F6623" w14:textId="660531B5" w:rsidR="00245E64" w:rsidRPr="00F64949" w:rsidRDefault="00456A9D" w:rsidP="00EA3BDB">
      <w:pPr>
        <w:pStyle w:val="body"/>
        <w:bidi/>
        <w:rPr>
          <w:rtl/>
        </w:rPr>
      </w:pPr>
      <w:r w:rsidRPr="00F64949">
        <w:t> </w:t>
      </w:r>
    </w:p>
    <w:p w14:paraId="3CCE3B1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خانُمايي که شومايين</w:t>
      </w:r>
    </w:p>
    <w:p w14:paraId="4EBD83E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آقايوني که شومايين:</w:t>
      </w:r>
    </w:p>
    <w:p w14:paraId="5779DE47" w14:textId="1C6BB81D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 هَف عصا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شيش‌مني</w:t>
      </w:r>
    </w:p>
    <w:p w14:paraId="79512DD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 هف‌تا کفش ِ آهني</w:t>
      </w:r>
    </w:p>
    <w:p w14:paraId="3A57BDF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تو دشت ِ نه آب نه علف</w:t>
      </w:r>
    </w:p>
    <w:p w14:paraId="531E623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راه ِشو کشيد و رفت و رَف</w:t>
      </w:r>
    </w:p>
    <w:p w14:paraId="4FAA195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هر جا نگاش کشيده شد</w:t>
      </w:r>
    </w:p>
    <w:p w14:paraId="4B9AFE2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هيچ‌چي جز اين ديده نشد:</w:t>
      </w:r>
    </w:p>
    <w:p w14:paraId="1414754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خشکه‌کلوخ و خار و خس</w:t>
      </w:r>
    </w:p>
    <w:p w14:paraId="6FE3381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تپه و کوه ِ لُخت و بس:</w:t>
      </w:r>
    </w:p>
    <w:p w14:paraId="7AEAF53C" w14:textId="1B298DF5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قطار ِ کوها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کبود</w:t>
      </w:r>
    </w:p>
    <w:p w14:paraId="22CEF1D0" w14:textId="08059AA6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مث ِ شترا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تشنه بود</w:t>
      </w:r>
    </w:p>
    <w:p w14:paraId="781F8B8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پستون ِ خشک ِ تپه‌ها</w:t>
      </w:r>
    </w:p>
    <w:p w14:paraId="6D37D6F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مث ِ پيره‌زن وخت ِ دعا.</w:t>
      </w:r>
    </w:p>
    <w:p w14:paraId="28A3BD09" w14:textId="51402F23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C97BFB6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«</w:t>
      </w:r>
      <w:r w:rsidRPr="00F64949">
        <w:rPr>
          <w:rFonts w:hint="cs"/>
          <w:rtl/>
          <w:lang w:bidi="fa-IR"/>
        </w:rPr>
        <w:t>ــ حسين‌قلي غصه‌خورک</w:t>
      </w:r>
    </w:p>
    <w:p w14:paraId="54A280DB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7936464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 نداشتي به درک!</w:t>
      </w:r>
    </w:p>
    <w:p w14:paraId="3233AB4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خوشي بيخ ِ دندونت نبود</w:t>
      </w:r>
    </w:p>
    <w:p w14:paraId="033F6CC9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راه ِ بيابونت چي بود؟</w:t>
      </w:r>
    </w:p>
    <w:p w14:paraId="4A983655" w14:textId="265D4542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4C69450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راه ِ دراز ِ بي‌حيا</w:t>
      </w:r>
    </w:p>
    <w:p w14:paraId="7D8AEC5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روز راه بيا شب راه بيا</w:t>
      </w:r>
    </w:p>
    <w:p w14:paraId="5598F58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هف روز و شب بکوب‌بکوب</w:t>
      </w:r>
    </w:p>
    <w:p w14:paraId="680F4F78" w14:textId="618A1204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نه صُب خوابيد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نه غروب</w:t>
      </w:r>
    </w:p>
    <w:p w14:paraId="2E68A73B" w14:textId="6234A71B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سفره‌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بي‌نونو ببين</w:t>
      </w:r>
    </w:p>
    <w:p w14:paraId="7FE446D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دشت و بيابونو ببين:</w:t>
      </w:r>
    </w:p>
    <w:p w14:paraId="737EA016" w14:textId="060B806E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کوزه‌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خشکت سر ِ راه</w:t>
      </w:r>
    </w:p>
    <w:p w14:paraId="5BD0611B" w14:textId="047E8148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چشم ِ سيات حلقه‌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چاه</w:t>
      </w:r>
    </w:p>
    <w:p w14:paraId="642A1F0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خوبه که اميدت به خداس</w:t>
      </w:r>
    </w:p>
    <w:p w14:paraId="3EF6122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وگرنه لاشخور تو هواس</w:t>
      </w:r>
      <w:r w:rsidRPr="00F64949">
        <w:rPr>
          <w:rFonts w:hint="cs"/>
        </w:rPr>
        <w:t>!</w:t>
      </w:r>
      <w:r w:rsidRPr="00F64949">
        <w:t>»</w:t>
      </w:r>
    </w:p>
    <w:p w14:paraId="01247476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E948F1B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54430082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297770A4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6290F41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503B1BF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حسين‌قلي، تِلُوخورون</w:t>
      </w:r>
    </w:p>
    <w:p w14:paraId="06AD778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گُشنه و تشنه نِصبِه‌جون</w:t>
      </w:r>
    </w:p>
    <w:p w14:paraId="59415FB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خَسّه خَسّه پا مي‌کشيد</w:t>
      </w:r>
    </w:p>
    <w:p w14:paraId="3C02FA8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تا به لب ِ دريا رسيد.</w:t>
      </w:r>
    </w:p>
    <w:p w14:paraId="5950F1B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از همه چي وامونده بود</w:t>
      </w:r>
    </w:p>
    <w:p w14:paraId="1155E4E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فقط‌اَم يه دريا مونده بود.</w:t>
      </w:r>
    </w:p>
    <w:p w14:paraId="4E0C3690" w14:textId="762AE659" w:rsidR="00245E64" w:rsidRPr="00F64949" w:rsidRDefault="00456A9D" w:rsidP="00EA3BDB">
      <w:pPr>
        <w:pStyle w:val="body"/>
        <w:bidi/>
        <w:rPr>
          <w:rtl/>
        </w:rPr>
      </w:pPr>
      <w:r w:rsidRPr="00F64949">
        <w:t>  </w:t>
      </w:r>
    </w:p>
    <w:p w14:paraId="45960BDA" w14:textId="181A0090" w:rsidR="00245E64" w:rsidRPr="00F64949" w:rsidRDefault="00456A9D" w:rsidP="008A64AB">
      <w:pPr>
        <w:pStyle w:val="body"/>
        <w:bidi/>
        <w:rPr>
          <w:rtl/>
        </w:rPr>
      </w:pPr>
      <w:r w:rsidRPr="00F64949">
        <w:t>«</w:t>
      </w:r>
      <w:r w:rsidRPr="00F64949">
        <w:rPr>
          <w:rFonts w:hint="cs"/>
          <w:rtl/>
          <w:lang w:bidi="fa-IR"/>
        </w:rPr>
        <w:t>ــ ببين، دريا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لَم‌لَم</w:t>
      </w:r>
    </w:p>
    <w:p w14:paraId="5A9C3AEE" w14:textId="66D3CA4F" w:rsidR="00245E64" w:rsidRPr="00F64949" w:rsidRDefault="00456A9D" w:rsidP="00EA3BDB">
      <w:pPr>
        <w:pStyle w:val="body"/>
        <w:bidi/>
        <w:rPr>
          <w:rtl/>
          <w:lang w:bidi="fa-IR"/>
        </w:rPr>
      </w:pPr>
      <w:r w:rsidRPr="00F64949">
        <w:t> </w:t>
      </w:r>
      <w:r w:rsidRPr="00F64949">
        <w:rPr>
          <w:rFonts w:hint="cs"/>
          <w:rtl/>
          <w:lang w:bidi="fa-IR"/>
        </w:rPr>
        <w:t>فدا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هيکلت شَم</w:t>
      </w:r>
    </w:p>
    <w:p w14:paraId="368DAF8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نمي‌شه عِزتت کم</w:t>
      </w:r>
    </w:p>
    <w:p w14:paraId="74948E0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از اون لب ِ درازوت</w:t>
      </w:r>
    </w:p>
    <w:p w14:paraId="021ACD7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درازتر از دو بازوت</w:t>
      </w:r>
    </w:p>
    <w:p w14:paraId="5949E76F" w14:textId="60242ACF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چيز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خِير ِ ما کُن</w:t>
      </w:r>
    </w:p>
    <w:p w14:paraId="034081E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حسرت ِ ما دوا کُن:</w:t>
      </w:r>
    </w:p>
    <w:p w14:paraId="5CC4D0C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لبي بِده اَمونت</w:t>
      </w:r>
    </w:p>
    <w:p w14:paraId="0589B21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دعا کنيم به جونت</w:t>
      </w:r>
      <w:r w:rsidRPr="00F64949">
        <w:rPr>
          <w:rFonts w:hint="cs"/>
        </w:rPr>
        <w:t>.</w:t>
      </w:r>
      <w:r w:rsidRPr="00F64949">
        <w:t>»</w:t>
      </w:r>
    </w:p>
    <w:p w14:paraId="0E82FB3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51ED6B44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tl/>
        </w:rPr>
        <w:t> </w:t>
      </w:r>
    </w:p>
    <w:p w14:paraId="1C38DF34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«</w:t>
      </w:r>
      <w:r w:rsidRPr="00F64949">
        <w:rPr>
          <w:rFonts w:hint="cs"/>
          <w:rtl/>
          <w:lang w:bidi="fa-IR"/>
        </w:rPr>
        <w:t>ــ دلت خوشِه حسين‌قلي</w:t>
      </w:r>
    </w:p>
    <w:p w14:paraId="4CD79D04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06AF751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سر ِ پا نشسته چوتولي.</w:t>
      </w:r>
    </w:p>
    <w:p w14:paraId="142C2756" w14:textId="27FD96EB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فدا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مو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بور ِت!</w:t>
      </w:r>
    </w:p>
    <w:p w14:paraId="7CEDCD4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 عقلت کو شعور ِت؟</w:t>
      </w:r>
    </w:p>
    <w:p w14:paraId="49E82D99" w14:textId="225205AD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ضررا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کارو جَم بزن</w:t>
      </w:r>
    </w:p>
    <w:p w14:paraId="6B2A318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بساط ِ ما رو هم نزن!</w:t>
      </w:r>
    </w:p>
    <w:p w14:paraId="4CBA036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مَچِّده و مناره‌ش</w:t>
      </w:r>
    </w:p>
    <w:p w14:paraId="17220CB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درياس و کناره‌ش.</w:t>
      </w:r>
    </w:p>
    <w:p w14:paraId="02363F66" w14:textId="77777777" w:rsidR="00EA3BDB" w:rsidRDefault="00EA3BDB" w:rsidP="008A64AB">
      <w:pPr>
        <w:pStyle w:val="body"/>
        <w:bidi/>
        <w:rPr>
          <w:rFonts w:hint="cs"/>
          <w:rtl/>
        </w:rPr>
      </w:pPr>
    </w:p>
    <w:p w14:paraId="73A6DFA8" w14:textId="77777777" w:rsidR="00245E64" w:rsidRPr="00F64949" w:rsidRDefault="00456A9D" w:rsidP="00EA3BD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لب ِشو بدم، کو ساحلش؟</w:t>
      </w:r>
    </w:p>
    <w:p w14:paraId="63DF1602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 جيگَرَکي‌ش کو جاهلش؟</w:t>
      </w:r>
    </w:p>
    <w:p w14:paraId="005C2CD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 سايبونش کو مشتريش؟</w:t>
      </w:r>
    </w:p>
    <w:p w14:paraId="6B2FD21F" w14:textId="710EF6C4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 فوفولش و کو نازپَر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>‌ش؟</w:t>
      </w:r>
    </w:p>
    <w:p w14:paraId="249CCFB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کو نازفروش و نازخر ِش؟</w:t>
      </w:r>
    </w:p>
    <w:p w14:paraId="2ED8BF0D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کو عشوه‌يي‌ش کو چِش‌چَر ِش؟</w:t>
      </w:r>
      <w:r w:rsidRPr="00F64949">
        <w:t>»</w:t>
      </w:r>
    </w:p>
    <w:p w14:paraId="4C2611F7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B8C0C11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76B7D21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ascii="Times New Roman" w:hAnsi="Times New Roman" w:cs="Times New Roman"/>
        </w:rPr>
        <w:t>□</w:t>
      </w:r>
    </w:p>
    <w:p w14:paraId="0504E953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2877C495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15BD612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حسين‌قلي، حسرت به دل</w:t>
      </w:r>
    </w:p>
    <w:p w14:paraId="1D449A3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پاش رو خاک يه پاش تو گِل</w:t>
      </w:r>
    </w:p>
    <w:p w14:paraId="6BDC03C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دَساش از پاهاش درازتَرَک</w:t>
      </w:r>
    </w:p>
    <w:p w14:paraId="728A7336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برگشت خونه‌ش به حال ِ سگ.</w:t>
      </w:r>
    </w:p>
    <w:p w14:paraId="4472D12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ديد سر ِ کوچه راه‌به‌راه</w:t>
      </w:r>
    </w:p>
    <w:p w14:paraId="03CFC794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باغچه و حوض و بوم و چاه</w:t>
      </w:r>
    </w:p>
    <w:p w14:paraId="55282187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هِرتِه‌زَنون ريسه مي‌رن</w:t>
      </w:r>
    </w:p>
    <w:p w14:paraId="7F9B0AA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مي‌خونن و بشکن مي‌زنن:</w:t>
      </w:r>
    </w:p>
    <w:p w14:paraId="79F5E92F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69FFBBD0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tl/>
        </w:rPr>
        <w:t> </w:t>
      </w:r>
    </w:p>
    <w:p w14:paraId="12D511A0" w14:textId="1E039003" w:rsidR="00245E64" w:rsidRPr="00F64949" w:rsidRDefault="00456A9D" w:rsidP="008A64AB">
      <w:pPr>
        <w:pStyle w:val="body"/>
        <w:bidi/>
        <w:rPr>
          <w:rtl/>
        </w:rPr>
      </w:pPr>
      <w:r w:rsidRPr="00F64949">
        <w:t>«</w:t>
      </w:r>
      <w:r w:rsidRPr="00F64949">
        <w:rPr>
          <w:rFonts w:hint="cs"/>
          <w:rtl/>
          <w:lang w:bidi="fa-IR"/>
        </w:rPr>
        <w:t>ــ آ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خنده خنده خنده</w:t>
      </w:r>
    </w:p>
    <w:p w14:paraId="1311F2A8" w14:textId="77777777" w:rsidR="00245E64" w:rsidRPr="00F64949" w:rsidRDefault="00456A9D" w:rsidP="008A64AB">
      <w:pPr>
        <w:pStyle w:val="body"/>
        <w:bidi/>
        <w:rPr>
          <w:rtl/>
        </w:rPr>
      </w:pPr>
      <w:r w:rsidRPr="00F64949">
        <w:t> </w:t>
      </w:r>
    </w:p>
    <w:p w14:paraId="3296CE1B" w14:textId="08EAD956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رسيد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به عرض ِ بنده؟</w:t>
      </w:r>
    </w:p>
    <w:p w14:paraId="5E6DA8B0" w14:textId="0AE69149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دشت و هامونو ديد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>؟</w:t>
      </w:r>
    </w:p>
    <w:p w14:paraId="2FED61B3" w14:textId="6B2742C8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زمين و زَمونو ديد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>؟</w:t>
      </w:r>
    </w:p>
    <w:p w14:paraId="40C9C9DF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انار ِ گُل‌گون مي‌خنديد؟</w:t>
      </w:r>
    </w:p>
    <w:p w14:paraId="1852528C" w14:textId="345DA828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پِسّه‌</w:t>
      </w:r>
      <w:r w:rsidR="00F64949">
        <w:rPr>
          <w:rFonts w:hint="cs"/>
          <w:rtl/>
          <w:lang w:bidi="fa-IR"/>
        </w:rPr>
        <w:t>ي</w:t>
      </w:r>
      <w:r w:rsidRPr="00F64949">
        <w:rPr>
          <w:rFonts w:hint="cs"/>
          <w:rtl/>
          <w:lang w:bidi="fa-IR"/>
        </w:rPr>
        <w:t xml:space="preserve"> خندون مي‌خنديد؟</w:t>
      </w:r>
    </w:p>
    <w:p w14:paraId="293572DE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خنده زدن لب نمي‌خواد</w:t>
      </w:r>
    </w:p>
    <w:p w14:paraId="0284765C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داريه و دُمبَک نمي‌خواد:</w:t>
      </w:r>
    </w:p>
    <w:p w14:paraId="2EBD5461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دل مي‌خواد که شاد باشه</w:t>
      </w:r>
    </w:p>
    <w:p w14:paraId="305AE67B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از بند ِ غم آزاد باشه</w:t>
      </w:r>
    </w:p>
    <w:p w14:paraId="2A48D3FA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يه بُر عروس ِ غصه رُ</w:t>
      </w:r>
    </w:p>
    <w:p w14:paraId="46F8E8C0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به تَئنايي دوماد باشه!</w:t>
      </w:r>
    </w:p>
    <w:p w14:paraId="5605D9CD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حسين‌قلي!</w:t>
      </w:r>
    </w:p>
    <w:p w14:paraId="39817553" w14:textId="77777777" w:rsidR="00245E64" w:rsidRPr="00F64949" w:rsidRDefault="00456A9D" w:rsidP="008A64AB">
      <w:pPr>
        <w:pStyle w:val="body"/>
        <w:bidi/>
        <w:rPr>
          <w:rtl/>
          <w:lang w:bidi="fa-IR"/>
        </w:rPr>
      </w:pPr>
      <w:r w:rsidRPr="00F64949">
        <w:rPr>
          <w:rFonts w:hint="cs"/>
          <w:rtl/>
          <w:lang w:bidi="fa-IR"/>
        </w:rPr>
        <w:t>حسين‌قلي!</w:t>
      </w:r>
    </w:p>
    <w:p w14:paraId="37D4143E" w14:textId="79EAA90A" w:rsidR="00245E64" w:rsidRPr="00F64949" w:rsidRDefault="00456A9D" w:rsidP="008A64AB">
      <w:pPr>
        <w:pStyle w:val="body"/>
        <w:bidi/>
        <w:rPr>
          <w:rtl/>
        </w:rPr>
      </w:pPr>
      <w:r w:rsidRPr="00F64949">
        <w:rPr>
          <w:rFonts w:hint="cs"/>
          <w:rtl/>
          <w:lang w:bidi="fa-IR"/>
        </w:rPr>
        <w:t>حسين‌قلي حسين‌قلي حسين‌قلي</w:t>
      </w:r>
      <w:r w:rsidRPr="00F64949">
        <w:rPr>
          <w:rFonts w:hint="cs"/>
        </w:rPr>
        <w:t>!</w:t>
      </w:r>
      <w:r w:rsidRPr="00F64949">
        <w:t>»</w:t>
      </w:r>
    </w:p>
    <w:p w14:paraId="0D082904" w14:textId="2A2D03E5" w:rsidR="00245E64" w:rsidRDefault="00456A9D" w:rsidP="008A64AB">
      <w:pPr>
        <w:pStyle w:val="when"/>
        <w:bidi/>
        <w:rPr>
          <w:rFonts w:hint="cs"/>
          <w:rtl/>
          <w:lang w:bidi="fa-IR"/>
        </w:rPr>
      </w:pPr>
      <w:r w:rsidRPr="00F64949">
        <w:rPr>
          <w:rFonts w:hint="cs"/>
          <w:rtl/>
          <w:lang w:bidi="fa-IR"/>
        </w:rPr>
        <w:t>تابستان ِ ۱۳۳۸</w:t>
      </w:r>
    </w:p>
    <w:p w14:paraId="1BFB21F7" w14:textId="77777777" w:rsidR="008A64AB" w:rsidRPr="00F64949" w:rsidRDefault="008A64AB" w:rsidP="008A64AB">
      <w:pPr>
        <w:pStyle w:val="where"/>
        <w:bidi/>
        <w:rPr>
          <w:rtl/>
          <w:lang w:bidi="fa-IR"/>
        </w:rPr>
      </w:pPr>
    </w:p>
    <w:sectPr w:rsidR="008A64AB" w:rsidRPr="00F64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56A9D"/>
    <w:rsid w:val="00245E64"/>
    <w:rsid w:val="00423328"/>
    <w:rsid w:val="00456A9D"/>
    <w:rsid w:val="008A64AB"/>
    <w:rsid w:val="00EA3BDB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1F7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A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4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4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4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4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4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4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4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4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A64A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A64A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A64AB"/>
    <w:pPr>
      <w:bidi/>
    </w:pPr>
  </w:style>
  <w:style w:type="paragraph" w:customStyle="1" w:styleId="num">
    <w:name w:val="num"/>
    <w:basedOn w:val="poem"/>
    <w:qFormat/>
    <w:rsid w:val="008A64AB"/>
    <w:pPr>
      <w:spacing w:before="240"/>
    </w:pPr>
  </w:style>
  <w:style w:type="paragraph" w:customStyle="1" w:styleId="body">
    <w:name w:val="body"/>
    <w:basedOn w:val="Normal"/>
    <w:qFormat/>
    <w:rsid w:val="008A64AB"/>
    <w:rPr>
      <w:color w:val="000000"/>
    </w:rPr>
  </w:style>
  <w:style w:type="paragraph" w:customStyle="1" w:styleId="when">
    <w:name w:val="when"/>
    <w:basedOn w:val="who"/>
    <w:next w:val="where"/>
    <w:qFormat/>
    <w:rsid w:val="008A64AB"/>
    <w:pPr>
      <w:spacing w:before="360"/>
    </w:pPr>
  </w:style>
  <w:style w:type="paragraph" w:customStyle="1" w:styleId="where">
    <w:name w:val="where"/>
    <w:basedOn w:val="when"/>
    <w:next w:val="NoSpacing"/>
    <w:qFormat/>
    <w:rsid w:val="008A64AB"/>
    <w:pPr>
      <w:spacing w:before="0"/>
    </w:pPr>
  </w:style>
  <w:style w:type="paragraph" w:styleId="NoSpacing">
    <w:name w:val="No Spacing"/>
    <w:uiPriority w:val="1"/>
    <w:qFormat/>
    <w:rsid w:val="008A64A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A64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A64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4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4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4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4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4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4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4A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4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A64AB"/>
    <w:rPr>
      <w:b/>
      <w:bCs/>
    </w:rPr>
  </w:style>
  <w:style w:type="character" w:styleId="Emphasis">
    <w:name w:val="Emphasis"/>
    <w:uiPriority w:val="20"/>
    <w:qFormat/>
    <w:rsid w:val="008A64AB"/>
    <w:rPr>
      <w:i/>
      <w:iCs/>
    </w:rPr>
  </w:style>
  <w:style w:type="paragraph" w:styleId="ListParagraph">
    <w:name w:val="List Paragraph"/>
    <w:basedOn w:val="Normal"/>
    <w:uiPriority w:val="34"/>
    <w:qFormat/>
    <w:rsid w:val="008A64A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A64A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64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4A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4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A64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A64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A64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A64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A64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4A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A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4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4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4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4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4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4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4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4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4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A64A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A64A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A64AB"/>
    <w:pPr>
      <w:bidi/>
    </w:pPr>
  </w:style>
  <w:style w:type="paragraph" w:customStyle="1" w:styleId="num">
    <w:name w:val="num"/>
    <w:basedOn w:val="poem"/>
    <w:qFormat/>
    <w:rsid w:val="008A64AB"/>
    <w:pPr>
      <w:spacing w:before="240"/>
    </w:pPr>
  </w:style>
  <w:style w:type="paragraph" w:customStyle="1" w:styleId="body">
    <w:name w:val="body"/>
    <w:basedOn w:val="Normal"/>
    <w:qFormat/>
    <w:rsid w:val="008A64AB"/>
    <w:rPr>
      <w:color w:val="000000"/>
    </w:rPr>
  </w:style>
  <w:style w:type="paragraph" w:customStyle="1" w:styleId="when">
    <w:name w:val="when"/>
    <w:basedOn w:val="who"/>
    <w:next w:val="where"/>
    <w:qFormat/>
    <w:rsid w:val="008A64AB"/>
    <w:pPr>
      <w:spacing w:before="360"/>
    </w:pPr>
  </w:style>
  <w:style w:type="paragraph" w:customStyle="1" w:styleId="where">
    <w:name w:val="where"/>
    <w:basedOn w:val="when"/>
    <w:next w:val="NoSpacing"/>
    <w:qFormat/>
    <w:rsid w:val="008A64AB"/>
    <w:pPr>
      <w:spacing w:before="0"/>
    </w:pPr>
  </w:style>
  <w:style w:type="paragraph" w:styleId="NoSpacing">
    <w:name w:val="No Spacing"/>
    <w:uiPriority w:val="1"/>
    <w:qFormat/>
    <w:rsid w:val="008A64A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A64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A64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4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4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4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4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4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4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4A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4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A64AB"/>
    <w:rPr>
      <w:b/>
      <w:bCs/>
    </w:rPr>
  </w:style>
  <w:style w:type="character" w:styleId="Emphasis">
    <w:name w:val="Emphasis"/>
    <w:uiPriority w:val="20"/>
    <w:qFormat/>
    <w:rsid w:val="008A64AB"/>
    <w:rPr>
      <w:i/>
      <w:iCs/>
    </w:rPr>
  </w:style>
  <w:style w:type="paragraph" w:styleId="ListParagraph">
    <w:name w:val="List Paragraph"/>
    <w:basedOn w:val="Normal"/>
    <w:uiPriority w:val="34"/>
    <w:qFormat/>
    <w:rsid w:val="008A64A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A64A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64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4A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4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A64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A64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A64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A64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A64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4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38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2010-03-28T01:22:00Z</dcterms:created>
  <dcterms:modified xsi:type="dcterms:W3CDTF">2010-04-12T11:18:00Z</dcterms:modified>
</cp:coreProperties>
</file>