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B9C06" w14:textId="77777777" w:rsidR="000F336A" w:rsidRDefault="000F336A" w:rsidP="000F336A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شبانه</w:t>
      </w:r>
    </w:p>
    <w:p w14:paraId="1CDD70D1" w14:textId="77777777" w:rsidR="000F336A" w:rsidRPr="00EA209E" w:rsidRDefault="000F336A" w:rsidP="000F336A">
      <w:pPr>
        <w:pStyle w:val="who"/>
        <w:bidi/>
        <w:rPr>
          <w:b/>
          <w:bCs/>
          <w:rtl/>
          <w:lang w:bidi="fa-IR"/>
        </w:rPr>
      </w:pPr>
      <w:r w:rsidRPr="00EA209E">
        <w:rPr>
          <w:rtl/>
          <w:lang w:bidi="fa-IR"/>
        </w:rPr>
        <w:t xml:space="preserve">به </w:t>
      </w:r>
      <w:r w:rsidRPr="00EA209E">
        <w:rPr>
          <w:b/>
          <w:bCs/>
          <w:rtl/>
          <w:lang w:bidi="fa-IR"/>
        </w:rPr>
        <w:t>اسماعيل صارمي</w:t>
      </w:r>
    </w:p>
    <w:p w14:paraId="763DC535" w14:textId="2C2B7EC8" w:rsidR="000F336A" w:rsidRDefault="000F336A" w:rsidP="000F336A">
      <w:pPr>
        <w:pStyle w:val="why"/>
        <w:rPr>
          <w:rtl/>
          <w:lang w:bidi="fa-IR"/>
        </w:rPr>
      </w:pPr>
    </w:p>
    <w:p w14:paraId="1BAB987F" w14:textId="210611D0" w:rsidR="00212CB8" w:rsidRDefault="00212CB8" w:rsidP="00212CB8">
      <w:pPr>
        <w:pStyle w:val="num"/>
        <w:rPr>
          <w:rtl/>
          <w:lang w:bidi="fa-IR"/>
        </w:rPr>
      </w:pPr>
    </w:p>
    <w:p w14:paraId="00E60B98" w14:textId="77777777" w:rsidR="00212CB8" w:rsidRPr="00212CB8" w:rsidRDefault="00212CB8" w:rsidP="00212CB8">
      <w:pPr>
        <w:pStyle w:val="subname"/>
        <w:rPr>
          <w:lang w:bidi="fa-IR"/>
        </w:rPr>
      </w:pPr>
    </w:p>
    <w:p w14:paraId="3AC386CD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</w:t>
      </w:r>
    </w:p>
    <w:p w14:paraId="7A174CBF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</w:t>
      </w:r>
    </w:p>
    <w:p w14:paraId="6AE83944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69E9C589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گر نشينم منکسر بر جاي</w:t>
      </w:r>
    </w:p>
    <w:p w14:paraId="484BFEE6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ور ز جا چون باد برخيزم،</w:t>
      </w:r>
    </w:p>
    <w:p w14:paraId="267E8723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</w:t>
      </w:r>
    </w:p>
    <w:p w14:paraId="5F130B6D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وحشت‌انگيزم.</w:t>
      </w:r>
    </w:p>
    <w:p w14:paraId="78AA39E6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357C1C93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ascii="Times New Roman" w:hAnsi="Times New Roman" w:cs="Times New Roman"/>
        </w:rPr>
        <w:t>□</w:t>
      </w:r>
    </w:p>
    <w:p w14:paraId="7560FC28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24B672AF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مي‌کِشم هر ناله‌ي اين شامِ خونين را</w:t>
      </w:r>
    </w:p>
    <w:p w14:paraId="065A697C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در ترازوي غريوانديش،</w:t>
      </w:r>
    </w:p>
    <w:p w14:paraId="558D7F94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مي‌چشم هر صوتِ بي‌هنگامِ مسکين را</w:t>
      </w:r>
    </w:p>
    <w:p w14:paraId="3064402F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در مذاقِ نعره‌جوي خويش.</w:t>
      </w:r>
    </w:p>
    <w:p w14:paraId="10FF28BD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27CA9016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ascii="Times New Roman" w:hAnsi="Times New Roman" w:cs="Times New Roman"/>
        </w:rPr>
        <w:t>□</w:t>
      </w:r>
    </w:p>
    <w:p w14:paraId="21066307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0D11BE84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</w:t>
      </w:r>
    </w:p>
    <w:p w14:paraId="7CC67F8D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شب.</w:t>
      </w:r>
    </w:p>
    <w:p w14:paraId="66184DDD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4D700B0D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گر ندارم جنبشي با جاي</w:t>
      </w:r>
    </w:p>
    <w:p w14:paraId="5E64BD8C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ور ندارم قصه‌يي با لب،</w:t>
      </w:r>
    </w:p>
    <w:p w14:paraId="59C89D2B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گوش با زنگِ غريوي وحشت‌انگيزم</w:t>
      </w:r>
    </w:p>
    <w:p w14:paraId="00425763" w14:textId="77777777" w:rsidR="000F336A" w:rsidRPr="00EA209E" w:rsidRDefault="000F336A" w:rsidP="000F336A">
      <w:pPr>
        <w:pStyle w:val="body"/>
        <w:bidi/>
        <w:rPr>
          <w:rtl/>
        </w:rPr>
      </w:pPr>
      <w:r w:rsidRPr="00EA209E">
        <w:rPr>
          <w:rFonts w:hint="cs"/>
          <w:rtl/>
        </w:rPr>
        <w:t>اي خداوند! از درونِ شب.</w:t>
      </w:r>
    </w:p>
    <w:p w14:paraId="0C1F1F80" w14:textId="77777777" w:rsidR="000F336A" w:rsidRDefault="000F336A" w:rsidP="000F336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فروردين ۱۳۳۷</w:t>
      </w:r>
    </w:p>
    <w:bookmarkEnd w:id="0"/>
    <w:p w14:paraId="21081D43" w14:textId="14576E15" w:rsidR="000F336A" w:rsidRDefault="000F336A" w:rsidP="000F336A"/>
    <w:sectPr w:rsidR="000F3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6A"/>
    <w:rsid w:val="000F336A"/>
    <w:rsid w:val="0021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64DF1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B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C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212CB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12CB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12CB8"/>
    <w:pPr>
      <w:bidi/>
    </w:pPr>
  </w:style>
  <w:style w:type="paragraph" w:customStyle="1" w:styleId="body">
    <w:name w:val="body"/>
    <w:basedOn w:val="Normal"/>
    <w:qFormat/>
    <w:rsid w:val="00212CB8"/>
    <w:rPr>
      <w:color w:val="000000"/>
    </w:rPr>
  </w:style>
  <w:style w:type="paragraph" w:customStyle="1" w:styleId="when">
    <w:name w:val="when"/>
    <w:basedOn w:val="who"/>
    <w:next w:val="where"/>
    <w:qFormat/>
    <w:rsid w:val="00212CB8"/>
    <w:pPr>
      <w:spacing w:before="360"/>
    </w:pPr>
  </w:style>
  <w:style w:type="paragraph" w:customStyle="1" w:styleId="num">
    <w:name w:val="num"/>
    <w:basedOn w:val="poem"/>
    <w:qFormat/>
    <w:rsid w:val="00212CB8"/>
    <w:pPr>
      <w:spacing w:before="240"/>
    </w:pPr>
  </w:style>
  <w:style w:type="paragraph" w:customStyle="1" w:styleId="where">
    <w:name w:val="where"/>
    <w:basedOn w:val="when"/>
    <w:next w:val="NoSpacing"/>
    <w:qFormat/>
    <w:rsid w:val="00212CB8"/>
    <w:pPr>
      <w:spacing w:before="0"/>
    </w:pPr>
  </w:style>
  <w:style w:type="paragraph" w:styleId="NoSpacing">
    <w:name w:val="No Spacing"/>
    <w:uiPriority w:val="1"/>
    <w:qFormat/>
    <w:rsid w:val="00212CB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12CB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12CB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B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B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CB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2C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CB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2CB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12CB8"/>
    <w:rPr>
      <w:b/>
      <w:bCs/>
    </w:rPr>
  </w:style>
  <w:style w:type="character" w:styleId="Emphasis">
    <w:name w:val="Emphasis"/>
    <w:uiPriority w:val="20"/>
    <w:qFormat/>
    <w:rsid w:val="00212CB8"/>
    <w:rPr>
      <w:i/>
      <w:iCs/>
    </w:rPr>
  </w:style>
  <w:style w:type="paragraph" w:styleId="ListParagraph">
    <w:name w:val="List Paragraph"/>
    <w:basedOn w:val="Normal"/>
    <w:uiPriority w:val="34"/>
    <w:qFormat/>
    <w:rsid w:val="00212CB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12CB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2C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B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B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12CB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12CB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12CB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12C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12C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CB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B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C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212CB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12CB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12CB8"/>
    <w:pPr>
      <w:bidi/>
    </w:pPr>
  </w:style>
  <w:style w:type="paragraph" w:customStyle="1" w:styleId="body">
    <w:name w:val="body"/>
    <w:basedOn w:val="Normal"/>
    <w:qFormat/>
    <w:rsid w:val="00212CB8"/>
    <w:rPr>
      <w:color w:val="000000"/>
    </w:rPr>
  </w:style>
  <w:style w:type="paragraph" w:customStyle="1" w:styleId="when">
    <w:name w:val="when"/>
    <w:basedOn w:val="who"/>
    <w:next w:val="where"/>
    <w:qFormat/>
    <w:rsid w:val="00212CB8"/>
    <w:pPr>
      <w:spacing w:before="360"/>
    </w:pPr>
  </w:style>
  <w:style w:type="paragraph" w:customStyle="1" w:styleId="num">
    <w:name w:val="num"/>
    <w:basedOn w:val="poem"/>
    <w:qFormat/>
    <w:rsid w:val="00212CB8"/>
    <w:pPr>
      <w:spacing w:before="240"/>
    </w:pPr>
  </w:style>
  <w:style w:type="paragraph" w:customStyle="1" w:styleId="where">
    <w:name w:val="where"/>
    <w:basedOn w:val="when"/>
    <w:next w:val="NoSpacing"/>
    <w:qFormat/>
    <w:rsid w:val="00212CB8"/>
    <w:pPr>
      <w:spacing w:before="0"/>
    </w:pPr>
  </w:style>
  <w:style w:type="paragraph" w:styleId="NoSpacing">
    <w:name w:val="No Spacing"/>
    <w:uiPriority w:val="1"/>
    <w:qFormat/>
    <w:rsid w:val="00212CB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12CB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12CB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B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B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CB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2C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CB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2CB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12CB8"/>
    <w:rPr>
      <w:b/>
      <w:bCs/>
    </w:rPr>
  </w:style>
  <w:style w:type="character" w:styleId="Emphasis">
    <w:name w:val="Emphasis"/>
    <w:uiPriority w:val="20"/>
    <w:qFormat/>
    <w:rsid w:val="00212CB8"/>
    <w:rPr>
      <w:i/>
      <w:iCs/>
    </w:rPr>
  </w:style>
  <w:style w:type="paragraph" w:styleId="ListParagraph">
    <w:name w:val="List Paragraph"/>
    <w:basedOn w:val="Normal"/>
    <w:uiPriority w:val="34"/>
    <w:qFormat/>
    <w:rsid w:val="00212CB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12CB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2C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B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B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12CB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12CB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12CB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12C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12C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C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2010-04-05T23:29:00Z</dcterms:created>
  <dcterms:modified xsi:type="dcterms:W3CDTF">2010-04-06T09:55:00Z</dcterms:modified>
</cp:coreProperties>
</file>