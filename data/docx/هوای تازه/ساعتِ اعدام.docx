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33178" w14:textId="77777777" w:rsidR="008B47FA" w:rsidRPr="002F7E96" w:rsidRDefault="00996DE1" w:rsidP="00724956">
      <w:pPr>
        <w:pStyle w:val="poem"/>
        <w:rPr>
          <w:rtl/>
          <w:lang w:bidi="fa-IR"/>
        </w:rPr>
      </w:pPr>
      <w:r w:rsidRPr="002F7E96">
        <w:rPr>
          <w:rFonts w:hint="cs"/>
          <w:rtl/>
          <w:lang w:bidi="fa-IR"/>
        </w:rPr>
        <w:t>ساعتِ اعدام</w:t>
      </w:r>
    </w:p>
    <w:p w14:paraId="162F986C" w14:textId="33954A23" w:rsidR="002F7E96" w:rsidRDefault="002F7E96" w:rsidP="00724956">
      <w:pPr>
        <w:pStyle w:val="who"/>
        <w:bidi/>
        <w:rPr>
          <w:rtl/>
          <w:lang w:bidi="fa-IR"/>
        </w:rPr>
      </w:pPr>
    </w:p>
    <w:p w14:paraId="0149F1F1" w14:textId="0CD35A22" w:rsidR="00724956" w:rsidRDefault="00724956" w:rsidP="00724956">
      <w:pPr>
        <w:pStyle w:val="why"/>
        <w:rPr>
          <w:rtl/>
          <w:lang w:bidi="fa-IR"/>
        </w:rPr>
      </w:pPr>
    </w:p>
    <w:p w14:paraId="23358AF1" w14:textId="5820148E" w:rsidR="00724956" w:rsidRDefault="00724956" w:rsidP="00724956">
      <w:pPr>
        <w:pStyle w:val="num"/>
        <w:rPr>
          <w:rtl/>
          <w:lang w:bidi="fa-IR"/>
        </w:rPr>
      </w:pPr>
    </w:p>
    <w:p w14:paraId="61C17B57" w14:textId="77777777" w:rsidR="00724956" w:rsidRPr="00724956" w:rsidRDefault="00724956" w:rsidP="00724956">
      <w:pPr>
        <w:pStyle w:val="subname"/>
        <w:rPr>
          <w:rtl/>
          <w:lang w:bidi="fa-IR"/>
        </w:rPr>
      </w:pPr>
    </w:p>
    <w:p w14:paraId="655DCB9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در قفلِ در کليدي چرخيد</w:t>
      </w:r>
    </w:p>
    <w:p w14:paraId="5A5766FF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66171F00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لرزيد بر لبانش لبخندي</w:t>
      </w:r>
    </w:p>
    <w:p w14:paraId="200D1F17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چون رقصِ آب بر سقف</w:t>
      </w:r>
    </w:p>
    <w:p w14:paraId="326E71E6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از انعکاسِ تابشِ خورشيد</w:t>
      </w:r>
    </w:p>
    <w:p w14:paraId="52145567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711D29E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در قفلِ در کليدي چرخيد</w:t>
      </w:r>
    </w:p>
    <w:p w14:paraId="06DC984D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57CB6351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rPr>
          <w:rFonts w:ascii="Times New Roman" w:hAnsi="Times New Roman" w:cs="Times New Roman"/>
        </w:rPr>
        <w:t>□</w:t>
      </w:r>
    </w:p>
    <w:p w14:paraId="30ADEDBF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1B8691A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بيرون</w:t>
      </w:r>
    </w:p>
    <w:p w14:paraId="148D8DC8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رنگِ خوشِ سپيده‌دمان</w:t>
      </w:r>
    </w:p>
    <w:p w14:paraId="1584DF4A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ماننده‌ي يکي نتِ گم‌گشته</w:t>
      </w:r>
    </w:p>
    <w:p w14:paraId="2576E51D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مي‌گشت پرسه‌پرسه‌زنان روي</w:t>
      </w:r>
    </w:p>
    <w:p w14:paraId="5D404B19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                                  </w:t>
      </w:r>
      <w:r w:rsidRPr="002F7E96">
        <w:rPr>
          <w:rtl/>
          <w:lang w:bidi="fa-IR"/>
        </w:rPr>
        <w:t xml:space="preserve"> </w:t>
      </w:r>
      <w:r w:rsidRPr="002F7E96">
        <w:rPr>
          <w:rFonts w:hint="cs"/>
          <w:rtl/>
          <w:lang w:bidi="fa-IR"/>
        </w:rPr>
        <w:t>سوراخ‌هاي ني</w:t>
      </w:r>
    </w:p>
    <w:p w14:paraId="068DD574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دنبالِ خانه‌اش...</w:t>
      </w:r>
    </w:p>
    <w:p w14:paraId="0A426EAD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319CAAC8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rPr>
          <w:rFonts w:ascii="Times New Roman" w:hAnsi="Times New Roman" w:cs="Times New Roman"/>
        </w:rPr>
        <w:t>□</w:t>
      </w:r>
    </w:p>
    <w:p w14:paraId="62507C84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44C5C73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در قفلِ در کليدي چرخيد</w:t>
      </w:r>
    </w:p>
    <w:p w14:paraId="72778A93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رقصيد بر لبانش لبخندي</w:t>
      </w:r>
    </w:p>
    <w:p w14:paraId="6F0C193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چون رقصِ آب بر سقف</w:t>
      </w:r>
    </w:p>
    <w:p w14:paraId="3E2F6D4E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از انعکاسِ تابشِ خورشيد</w:t>
      </w:r>
    </w:p>
    <w:p w14:paraId="3C811098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3E666718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rPr>
          <w:rFonts w:ascii="Times New Roman" w:hAnsi="Times New Roman" w:cs="Times New Roman"/>
        </w:rPr>
        <w:t>□</w:t>
      </w:r>
    </w:p>
    <w:p w14:paraId="798DCF51" w14:textId="77777777" w:rsidR="008B47FA" w:rsidRPr="002F7E96" w:rsidRDefault="00996DE1" w:rsidP="00724956">
      <w:pPr>
        <w:pStyle w:val="body"/>
        <w:bidi/>
        <w:rPr>
          <w:rtl/>
        </w:rPr>
      </w:pPr>
      <w:r w:rsidRPr="002F7E96">
        <w:t> </w:t>
      </w:r>
    </w:p>
    <w:p w14:paraId="50576131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در قفلِ در</w:t>
      </w:r>
    </w:p>
    <w:p w14:paraId="43387DED" w14:textId="77777777" w:rsidR="008B47FA" w:rsidRPr="002F7E96" w:rsidRDefault="00996DE1" w:rsidP="00724956">
      <w:pPr>
        <w:pStyle w:val="body"/>
        <w:bidi/>
        <w:rPr>
          <w:rtl/>
          <w:lang w:bidi="fa-IR"/>
        </w:rPr>
      </w:pPr>
      <w:r w:rsidRPr="002F7E96">
        <w:rPr>
          <w:rFonts w:hint="cs"/>
          <w:rtl/>
          <w:lang w:bidi="fa-IR"/>
        </w:rPr>
        <w:t>کليدي چرخيد.</w:t>
      </w:r>
    </w:p>
    <w:p w14:paraId="674AE155" w14:textId="2B571569" w:rsidR="008B47FA" w:rsidRDefault="00996DE1" w:rsidP="00724956">
      <w:pPr>
        <w:pStyle w:val="when"/>
        <w:bidi/>
        <w:rPr>
          <w:rFonts w:hint="cs"/>
          <w:rtl/>
          <w:lang w:bidi="fa-IR"/>
        </w:rPr>
      </w:pPr>
      <w:r w:rsidRPr="002F7E96">
        <w:t> </w:t>
      </w:r>
      <w:r w:rsidRPr="002F7E96">
        <w:rPr>
          <w:rFonts w:hint="cs"/>
          <w:rtl/>
          <w:lang w:bidi="fa-IR"/>
        </w:rPr>
        <w:t>۱۳۳۱</w:t>
      </w:r>
    </w:p>
    <w:p w14:paraId="46DD36FC" w14:textId="77777777" w:rsidR="00724956" w:rsidRPr="00724956" w:rsidRDefault="00724956" w:rsidP="00724956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724956" w:rsidRPr="00724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96DE1"/>
    <w:rsid w:val="002F7E96"/>
    <w:rsid w:val="00724956"/>
    <w:rsid w:val="008B47FA"/>
    <w:rsid w:val="00947122"/>
    <w:rsid w:val="009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963D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5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9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2495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495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4956"/>
    <w:pPr>
      <w:bidi/>
    </w:pPr>
  </w:style>
  <w:style w:type="paragraph" w:customStyle="1" w:styleId="num">
    <w:name w:val="num"/>
    <w:basedOn w:val="poem"/>
    <w:qFormat/>
    <w:rsid w:val="00724956"/>
    <w:pPr>
      <w:spacing w:before="240"/>
    </w:pPr>
  </w:style>
  <w:style w:type="paragraph" w:customStyle="1" w:styleId="body">
    <w:name w:val="body"/>
    <w:basedOn w:val="Normal"/>
    <w:qFormat/>
    <w:rsid w:val="00724956"/>
    <w:rPr>
      <w:color w:val="000000"/>
    </w:rPr>
  </w:style>
  <w:style w:type="paragraph" w:customStyle="1" w:styleId="when">
    <w:name w:val="when"/>
    <w:basedOn w:val="who"/>
    <w:next w:val="where"/>
    <w:qFormat/>
    <w:rsid w:val="00724956"/>
    <w:pPr>
      <w:spacing w:before="360"/>
    </w:pPr>
  </w:style>
  <w:style w:type="paragraph" w:customStyle="1" w:styleId="where">
    <w:name w:val="where"/>
    <w:basedOn w:val="when"/>
    <w:next w:val="NoSpacing"/>
    <w:qFormat/>
    <w:rsid w:val="00724956"/>
    <w:pPr>
      <w:spacing w:before="0"/>
    </w:pPr>
  </w:style>
  <w:style w:type="paragraph" w:styleId="NoSpacing">
    <w:name w:val="No Spacing"/>
    <w:uiPriority w:val="1"/>
    <w:qFormat/>
    <w:rsid w:val="0072495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495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495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9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9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5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5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95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95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9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95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4956"/>
    <w:rPr>
      <w:b/>
      <w:bCs/>
    </w:rPr>
  </w:style>
  <w:style w:type="character" w:styleId="Emphasis">
    <w:name w:val="Emphasis"/>
    <w:uiPriority w:val="20"/>
    <w:qFormat/>
    <w:rsid w:val="00724956"/>
    <w:rPr>
      <w:i/>
      <w:iCs/>
    </w:rPr>
  </w:style>
  <w:style w:type="paragraph" w:styleId="ListParagraph">
    <w:name w:val="List Paragraph"/>
    <w:basedOn w:val="Normal"/>
    <w:uiPriority w:val="34"/>
    <w:qFormat/>
    <w:rsid w:val="0072495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495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9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95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95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495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495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495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49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49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95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5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9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2495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495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4956"/>
    <w:pPr>
      <w:bidi/>
    </w:pPr>
  </w:style>
  <w:style w:type="paragraph" w:customStyle="1" w:styleId="num">
    <w:name w:val="num"/>
    <w:basedOn w:val="poem"/>
    <w:qFormat/>
    <w:rsid w:val="00724956"/>
    <w:pPr>
      <w:spacing w:before="240"/>
    </w:pPr>
  </w:style>
  <w:style w:type="paragraph" w:customStyle="1" w:styleId="body">
    <w:name w:val="body"/>
    <w:basedOn w:val="Normal"/>
    <w:qFormat/>
    <w:rsid w:val="00724956"/>
    <w:rPr>
      <w:color w:val="000000"/>
    </w:rPr>
  </w:style>
  <w:style w:type="paragraph" w:customStyle="1" w:styleId="when">
    <w:name w:val="when"/>
    <w:basedOn w:val="who"/>
    <w:next w:val="where"/>
    <w:qFormat/>
    <w:rsid w:val="00724956"/>
    <w:pPr>
      <w:spacing w:before="360"/>
    </w:pPr>
  </w:style>
  <w:style w:type="paragraph" w:customStyle="1" w:styleId="where">
    <w:name w:val="where"/>
    <w:basedOn w:val="when"/>
    <w:next w:val="NoSpacing"/>
    <w:qFormat/>
    <w:rsid w:val="00724956"/>
    <w:pPr>
      <w:spacing w:before="0"/>
    </w:pPr>
  </w:style>
  <w:style w:type="paragraph" w:styleId="NoSpacing">
    <w:name w:val="No Spacing"/>
    <w:uiPriority w:val="1"/>
    <w:qFormat/>
    <w:rsid w:val="0072495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495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495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9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9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5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5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95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95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9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95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4956"/>
    <w:rPr>
      <w:b/>
      <w:bCs/>
    </w:rPr>
  </w:style>
  <w:style w:type="character" w:styleId="Emphasis">
    <w:name w:val="Emphasis"/>
    <w:uiPriority w:val="20"/>
    <w:qFormat/>
    <w:rsid w:val="00724956"/>
    <w:rPr>
      <w:i/>
      <w:iCs/>
    </w:rPr>
  </w:style>
  <w:style w:type="paragraph" w:styleId="ListParagraph">
    <w:name w:val="List Paragraph"/>
    <w:basedOn w:val="Normal"/>
    <w:uiPriority w:val="34"/>
    <w:qFormat/>
    <w:rsid w:val="0072495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495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9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95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95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495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495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495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49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49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9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2010-04-01T21:07:00Z</dcterms:created>
  <dcterms:modified xsi:type="dcterms:W3CDTF">2010-04-05T18:37:00Z</dcterms:modified>
</cp:coreProperties>
</file>