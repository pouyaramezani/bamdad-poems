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DFB96" w14:textId="77777777" w:rsidR="00AE06B4" w:rsidRPr="00E525F9" w:rsidRDefault="00721FC5" w:rsidP="00595A69">
      <w:pPr>
        <w:pStyle w:val="poem"/>
        <w:rPr>
          <w:rtl/>
          <w:lang w:bidi="fa-IR"/>
        </w:rPr>
      </w:pPr>
      <w:r w:rsidRPr="00E525F9">
        <w:rPr>
          <w:rFonts w:hint="cs"/>
          <w:rtl/>
          <w:lang w:bidi="fa-IR"/>
        </w:rPr>
        <w:t>طرح</w:t>
      </w:r>
    </w:p>
    <w:p w14:paraId="4EEE4DED" w14:textId="747CAF6F" w:rsidR="00E525F9" w:rsidRDefault="00E525F9" w:rsidP="00595A69">
      <w:pPr>
        <w:pStyle w:val="who"/>
        <w:bidi/>
        <w:rPr>
          <w:rtl/>
          <w:lang w:bidi="fa-IR"/>
        </w:rPr>
      </w:pPr>
    </w:p>
    <w:p w14:paraId="6E633B98" w14:textId="6FF2233D" w:rsidR="00595A69" w:rsidRDefault="00595A69" w:rsidP="00595A69">
      <w:pPr>
        <w:pStyle w:val="why"/>
        <w:rPr>
          <w:rtl/>
          <w:lang w:bidi="fa-IR"/>
        </w:rPr>
      </w:pPr>
    </w:p>
    <w:p w14:paraId="373EC017" w14:textId="7D5BFF9A" w:rsidR="00595A69" w:rsidRDefault="00595A69" w:rsidP="00595A69">
      <w:pPr>
        <w:pStyle w:val="num"/>
        <w:rPr>
          <w:rtl/>
          <w:lang w:bidi="fa-IR"/>
        </w:rPr>
      </w:pPr>
    </w:p>
    <w:p w14:paraId="4D69C190" w14:textId="77777777" w:rsidR="00595A69" w:rsidRPr="00595A69" w:rsidRDefault="00595A69" w:rsidP="00595A69">
      <w:pPr>
        <w:pStyle w:val="subname"/>
        <w:rPr>
          <w:lang w:bidi="fa-IR"/>
        </w:rPr>
      </w:pPr>
    </w:p>
    <w:p w14:paraId="17A9892E" w14:textId="77777777" w:rsidR="00AE06B4" w:rsidRPr="00E525F9" w:rsidRDefault="00721FC5" w:rsidP="00595A69">
      <w:pPr>
        <w:pStyle w:val="body"/>
        <w:bidi/>
        <w:rPr>
          <w:rtl/>
          <w:lang w:bidi="fa-IR"/>
        </w:rPr>
      </w:pPr>
      <w:r w:rsidRPr="00E525F9">
        <w:rPr>
          <w:rFonts w:hint="cs"/>
          <w:rtl/>
          <w:lang w:bidi="fa-IR"/>
        </w:rPr>
        <w:t>بر سکوتي که با تنِ مرداب</w:t>
      </w:r>
    </w:p>
    <w:p w14:paraId="5E005B76" w14:textId="77777777" w:rsidR="00AE06B4" w:rsidRPr="00E525F9" w:rsidRDefault="00721FC5" w:rsidP="00595A69">
      <w:pPr>
        <w:pStyle w:val="body"/>
        <w:bidi/>
        <w:rPr>
          <w:rtl/>
          <w:lang w:bidi="fa-IR"/>
        </w:rPr>
      </w:pPr>
      <w:r w:rsidRPr="00E525F9">
        <w:rPr>
          <w:rFonts w:hint="cs"/>
          <w:rtl/>
          <w:lang w:bidi="fa-IR"/>
        </w:rPr>
        <w:t>بوسه خيسانده گشته دست‌آغوش</w:t>
      </w:r>
    </w:p>
    <w:p w14:paraId="4EC1AF15" w14:textId="77777777" w:rsidR="00AE06B4" w:rsidRPr="00E525F9" w:rsidRDefault="00721FC5" w:rsidP="00595A69">
      <w:pPr>
        <w:pStyle w:val="body"/>
        <w:bidi/>
        <w:rPr>
          <w:rtl/>
          <w:lang w:bidi="fa-IR"/>
        </w:rPr>
      </w:pPr>
      <w:r w:rsidRPr="00E525F9">
        <w:rPr>
          <w:rFonts w:hint="cs"/>
          <w:rtl/>
          <w:lang w:bidi="fa-IR"/>
        </w:rPr>
        <w:t>وز عميقِ عبوس مي‌گويد</w:t>
      </w:r>
    </w:p>
    <w:p w14:paraId="7766A413" w14:textId="77777777" w:rsidR="00AE06B4" w:rsidRPr="00E525F9" w:rsidRDefault="00721FC5" w:rsidP="00595A69">
      <w:pPr>
        <w:pStyle w:val="body"/>
        <w:bidi/>
        <w:rPr>
          <w:rtl/>
          <w:lang w:bidi="fa-IR"/>
        </w:rPr>
      </w:pPr>
      <w:r w:rsidRPr="00E525F9">
        <w:rPr>
          <w:rFonts w:hint="cs"/>
          <w:rtl/>
          <w:lang w:bidi="fa-IR"/>
        </w:rPr>
        <w:t>راز با او، به نغمه‌يي خاموش،</w:t>
      </w:r>
    </w:p>
    <w:p w14:paraId="37B158E0" w14:textId="77777777" w:rsidR="00AE06B4" w:rsidRPr="00E525F9" w:rsidRDefault="00721FC5" w:rsidP="00595A69">
      <w:pPr>
        <w:pStyle w:val="body"/>
        <w:bidi/>
        <w:rPr>
          <w:rtl/>
        </w:rPr>
      </w:pPr>
      <w:r w:rsidRPr="00E525F9">
        <w:t> </w:t>
      </w:r>
    </w:p>
    <w:p w14:paraId="29AB597A" w14:textId="77777777" w:rsidR="00AE06B4" w:rsidRPr="00E525F9" w:rsidRDefault="00721FC5" w:rsidP="00595A69">
      <w:pPr>
        <w:pStyle w:val="body"/>
        <w:bidi/>
        <w:rPr>
          <w:rtl/>
          <w:lang w:bidi="fa-IR"/>
        </w:rPr>
      </w:pPr>
      <w:r w:rsidRPr="00E525F9">
        <w:rPr>
          <w:rFonts w:hint="cs"/>
          <w:rtl/>
          <w:lang w:bidi="fa-IR"/>
        </w:rPr>
        <w:t>رقصِ مهتابِ مهرگان زيباست</w:t>
      </w:r>
    </w:p>
    <w:p w14:paraId="2D945777" w14:textId="77777777" w:rsidR="00AE06B4" w:rsidRPr="00E525F9" w:rsidRDefault="00721FC5" w:rsidP="00595A69">
      <w:pPr>
        <w:pStyle w:val="body"/>
        <w:bidi/>
        <w:rPr>
          <w:rtl/>
          <w:lang w:bidi="fa-IR"/>
        </w:rPr>
      </w:pPr>
      <w:r w:rsidRPr="00E525F9">
        <w:rPr>
          <w:rFonts w:hint="cs"/>
          <w:rtl/>
          <w:lang w:bidi="fa-IR"/>
        </w:rPr>
        <w:t>با دمش نيم‌سرد و سرسنگين.</w:t>
      </w:r>
    </w:p>
    <w:p w14:paraId="2EEC4846" w14:textId="77777777" w:rsidR="00AE06B4" w:rsidRPr="00E525F9" w:rsidRDefault="00721FC5" w:rsidP="00595A69">
      <w:pPr>
        <w:pStyle w:val="body"/>
        <w:bidi/>
        <w:rPr>
          <w:rtl/>
        </w:rPr>
      </w:pPr>
      <w:r w:rsidRPr="00E525F9">
        <w:rPr>
          <w:rFonts w:hint="cs"/>
          <w:rtl/>
          <w:lang w:bidi="fa-IR"/>
        </w:rPr>
        <w:t>هم‌چو بر گردنِ ستبرِ «کاپه</w:t>
      </w:r>
      <w:r w:rsidRPr="00E525F9">
        <w:t>»</w:t>
      </w:r>
    </w:p>
    <w:p w14:paraId="399D6951" w14:textId="77777777" w:rsidR="00AE06B4" w:rsidRPr="00E525F9" w:rsidRDefault="00721FC5" w:rsidP="00595A69">
      <w:pPr>
        <w:pStyle w:val="body"/>
        <w:bidi/>
        <w:rPr>
          <w:rtl/>
          <w:lang w:bidi="fa-IR"/>
        </w:rPr>
      </w:pPr>
      <w:r w:rsidRPr="00E525F9">
        <w:rPr>
          <w:rFonts w:hint="cs"/>
          <w:rtl/>
          <w:lang w:bidi="fa-IR"/>
        </w:rPr>
        <w:t>بوسه‌ي سُرخِ تيغه‌ي گيوتين!</w:t>
      </w:r>
    </w:p>
    <w:p w14:paraId="70573915" w14:textId="6DA1E682" w:rsidR="00AE06B4" w:rsidRDefault="00721FC5" w:rsidP="00595A69">
      <w:pPr>
        <w:pStyle w:val="when"/>
        <w:bidi/>
        <w:rPr>
          <w:rFonts w:hint="cs"/>
          <w:rtl/>
          <w:lang w:bidi="fa-IR"/>
        </w:rPr>
      </w:pPr>
      <w:r w:rsidRPr="00E525F9">
        <w:t> </w:t>
      </w:r>
      <w:r w:rsidRPr="00E525F9">
        <w:rPr>
          <w:rFonts w:hint="cs"/>
          <w:rtl/>
          <w:lang w:bidi="fa-IR"/>
        </w:rPr>
        <w:t>۱۳۲۹</w:t>
      </w:r>
    </w:p>
    <w:p w14:paraId="77150B86" w14:textId="77777777" w:rsidR="00595A69" w:rsidRPr="00595A69" w:rsidRDefault="00595A69" w:rsidP="00595A69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595A69" w:rsidRPr="0059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3858"/>
    <w:multiLevelType w:val="multilevel"/>
    <w:tmpl w:val="695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8F5999"/>
    <w:multiLevelType w:val="multilevel"/>
    <w:tmpl w:val="2F0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21FC5"/>
    <w:rsid w:val="00595A69"/>
    <w:rsid w:val="00721FC5"/>
    <w:rsid w:val="00AE06B4"/>
    <w:rsid w:val="00E525F9"/>
    <w:rsid w:val="00E6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5277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A6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A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95A6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95A6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95A69"/>
    <w:pPr>
      <w:bidi/>
    </w:pPr>
  </w:style>
  <w:style w:type="paragraph" w:customStyle="1" w:styleId="num">
    <w:name w:val="num"/>
    <w:basedOn w:val="poem"/>
    <w:qFormat/>
    <w:rsid w:val="00595A69"/>
    <w:pPr>
      <w:spacing w:before="240"/>
    </w:pPr>
  </w:style>
  <w:style w:type="paragraph" w:customStyle="1" w:styleId="body">
    <w:name w:val="body"/>
    <w:basedOn w:val="Normal"/>
    <w:qFormat/>
    <w:rsid w:val="00595A69"/>
    <w:rPr>
      <w:color w:val="000000"/>
    </w:rPr>
  </w:style>
  <w:style w:type="paragraph" w:customStyle="1" w:styleId="when">
    <w:name w:val="when"/>
    <w:basedOn w:val="who"/>
    <w:next w:val="where"/>
    <w:qFormat/>
    <w:rsid w:val="00595A69"/>
    <w:pPr>
      <w:spacing w:before="360"/>
    </w:pPr>
  </w:style>
  <w:style w:type="paragraph" w:customStyle="1" w:styleId="where">
    <w:name w:val="where"/>
    <w:basedOn w:val="when"/>
    <w:next w:val="NoSpacing"/>
    <w:qFormat/>
    <w:rsid w:val="00595A69"/>
    <w:pPr>
      <w:spacing w:before="0"/>
    </w:pPr>
  </w:style>
  <w:style w:type="paragraph" w:styleId="NoSpacing">
    <w:name w:val="No Spacing"/>
    <w:uiPriority w:val="1"/>
    <w:qFormat/>
    <w:rsid w:val="00595A6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95A6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95A6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6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6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A6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A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A6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A6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95A69"/>
    <w:rPr>
      <w:b/>
      <w:bCs/>
    </w:rPr>
  </w:style>
  <w:style w:type="character" w:styleId="Emphasis">
    <w:name w:val="Emphasis"/>
    <w:uiPriority w:val="20"/>
    <w:qFormat/>
    <w:rsid w:val="00595A69"/>
    <w:rPr>
      <w:i/>
      <w:iCs/>
    </w:rPr>
  </w:style>
  <w:style w:type="paragraph" w:styleId="ListParagraph">
    <w:name w:val="List Paragraph"/>
    <w:basedOn w:val="Normal"/>
    <w:uiPriority w:val="34"/>
    <w:qFormat/>
    <w:rsid w:val="00595A6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95A6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5A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6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6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95A6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95A6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95A6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95A6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95A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A6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A6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A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95A6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95A6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95A69"/>
    <w:pPr>
      <w:bidi/>
    </w:pPr>
  </w:style>
  <w:style w:type="paragraph" w:customStyle="1" w:styleId="num">
    <w:name w:val="num"/>
    <w:basedOn w:val="poem"/>
    <w:qFormat/>
    <w:rsid w:val="00595A69"/>
    <w:pPr>
      <w:spacing w:before="240"/>
    </w:pPr>
  </w:style>
  <w:style w:type="paragraph" w:customStyle="1" w:styleId="body">
    <w:name w:val="body"/>
    <w:basedOn w:val="Normal"/>
    <w:qFormat/>
    <w:rsid w:val="00595A69"/>
    <w:rPr>
      <w:color w:val="000000"/>
    </w:rPr>
  </w:style>
  <w:style w:type="paragraph" w:customStyle="1" w:styleId="when">
    <w:name w:val="when"/>
    <w:basedOn w:val="who"/>
    <w:next w:val="where"/>
    <w:qFormat/>
    <w:rsid w:val="00595A69"/>
    <w:pPr>
      <w:spacing w:before="360"/>
    </w:pPr>
  </w:style>
  <w:style w:type="paragraph" w:customStyle="1" w:styleId="where">
    <w:name w:val="where"/>
    <w:basedOn w:val="when"/>
    <w:next w:val="NoSpacing"/>
    <w:qFormat/>
    <w:rsid w:val="00595A69"/>
    <w:pPr>
      <w:spacing w:before="0"/>
    </w:pPr>
  </w:style>
  <w:style w:type="paragraph" w:styleId="NoSpacing">
    <w:name w:val="No Spacing"/>
    <w:uiPriority w:val="1"/>
    <w:qFormat/>
    <w:rsid w:val="00595A6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95A6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95A6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6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6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A6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A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A6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A6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95A69"/>
    <w:rPr>
      <w:b/>
      <w:bCs/>
    </w:rPr>
  </w:style>
  <w:style w:type="character" w:styleId="Emphasis">
    <w:name w:val="Emphasis"/>
    <w:uiPriority w:val="20"/>
    <w:qFormat/>
    <w:rsid w:val="00595A69"/>
    <w:rPr>
      <w:i/>
      <w:iCs/>
    </w:rPr>
  </w:style>
  <w:style w:type="paragraph" w:styleId="ListParagraph">
    <w:name w:val="List Paragraph"/>
    <w:basedOn w:val="Normal"/>
    <w:uiPriority w:val="34"/>
    <w:qFormat/>
    <w:rsid w:val="00595A6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95A6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5A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6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6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95A6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95A6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95A6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95A6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95A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A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2010-04-01T21:11:00Z</dcterms:created>
  <dcterms:modified xsi:type="dcterms:W3CDTF">2010-04-05T18:45:00Z</dcterms:modified>
</cp:coreProperties>
</file>