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E64E8" w14:textId="385FE075" w:rsidR="009F1605" w:rsidRDefault="009F1605" w:rsidP="00A55E43">
      <w:pPr>
        <w:pStyle w:val="poem"/>
        <w:rPr>
          <w:rtl/>
        </w:rPr>
      </w:pPr>
      <w:bookmarkStart w:id="0" w:name="_GoBack"/>
      <w:bookmarkEnd w:id="0"/>
      <w:r>
        <w:t xml:space="preserve">  </w:t>
      </w:r>
      <w:r w:rsidR="00A55E43">
        <w:rPr>
          <w:rFonts w:hint="cs"/>
          <w:rtl/>
        </w:rPr>
        <w:t>ا</w:t>
      </w:r>
      <w:r>
        <w:rPr>
          <w:rtl/>
        </w:rPr>
        <w:t>سباب</w:t>
      </w:r>
    </w:p>
    <w:p w14:paraId="5132C0EB" w14:textId="77777777" w:rsidR="00A55E43" w:rsidRDefault="00A55E43" w:rsidP="00A55E43">
      <w:pPr>
        <w:pStyle w:val="who"/>
        <w:bidi/>
        <w:rPr>
          <w:rtl/>
        </w:rPr>
      </w:pPr>
    </w:p>
    <w:p w14:paraId="604B8940" w14:textId="77777777" w:rsidR="00A55E43" w:rsidRDefault="00A55E43" w:rsidP="00A55E43">
      <w:pPr>
        <w:pStyle w:val="why"/>
        <w:rPr>
          <w:rtl/>
        </w:rPr>
      </w:pPr>
    </w:p>
    <w:p w14:paraId="52F16BBA" w14:textId="77777777" w:rsidR="005E20D5" w:rsidRDefault="005E20D5" w:rsidP="005E20D5">
      <w:pPr>
        <w:pStyle w:val="num"/>
        <w:rPr>
          <w:rtl/>
        </w:rPr>
      </w:pPr>
    </w:p>
    <w:p w14:paraId="12BEAB85" w14:textId="77777777" w:rsidR="005E20D5" w:rsidRPr="005E20D5" w:rsidRDefault="005E20D5" w:rsidP="005E20D5">
      <w:pPr>
        <w:pStyle w:val="subname"/>
        <w:rPr>
          <w:rtl/>
        </w:rPr>
      </w:pPr>
    </w:p>
    <w:p w14:paraId="5B95BD2F" w14:textId="49ED043D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</w:t>
      </w:r>
      <w:r w:rsidR="00131B4C">
        <w:rPr>
          <w:rtl/>
        </w:rPr>
        <w:t>آن</w:t>
      </w:r>
      <w:r w:rsidR="00131B4C">
        <w:rPr>
          <w:rFonts w:hint="cs"/>
          <w:rtl/>
        </w:rPr>
        <w:t xml:space="preserve"> </w:t>
      </w:r>
      <w:r>
        <w:rPr>
          <w:rtl/>
        </w:rPr>
        <w:t xml:space="preserve">چه جان </w:t>
      </w:r>
    </w:p>
    <w:p w14:paraId="1A87890C" w14:textId="77777777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  از من           </w:t>
      </w:r>
    </w:p>
    <w:p w14:paraId="5CA14416" w14:textId="77777777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                    همي ستاند</w:t>
      </w:r>
    </w:p>
    <w:p w14:paraId="31BDD8B5" w14:textId="074BCEA9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</w:t>
      </w:r>
      <w:r w:rsidR="00131B4C">
        <w:rPr>
          <w:rtl/>
        </w:rPr>
        <w:t>اي</w:t>
      </w:r>
      <w:r w:rsidR="00131B4C">
        <w:rPr>
          <w:rFonts w:hint="cs"/>
          <w:rtl/>
        </w:rPr>
        <w:t xml:space="preserve"> </w:t>
      </w:r>
      <w:r w:rsidR="00131B4C">
        <w:rPr>
          <w:rtl/>
        </w:rPr>
        <w:t>کاش</w:t>
      </w:r>
      <w:r w:rsidR="00131B4C">
        <w:rPr>
          <w:rFonts w:hint="cs"/>
          <w:rtl/>
        </w:rPr>
        <w:t xml:space="preserve"> </w:t>
      </w:r>
      <w:r w:rsidR="00131B4C">
        <w:rPr>
          <w:rtl/>
        </w:rPr>
        <w:t>دشنه</w:t>
      </w:r>
      <w:r>
        <w:rPr>
          <w:rtl/>
        </w:rPr>
        <w:t xml:space="preserve"> يي باشد </w:t>
      </w:r>
    </w:p>
    <w:p w14:paraId="5B2F73FD" w14:textId="77777777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يا خود</w:t>
      </w:r>
    </w:p>
    <w:p w14:paraId="4681A1C1" w14:textId="310945C8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گلوله</w:t>
      </w:r>
      <w:r w:rsidR="00131B4C">
        <w:rPr>
          <w:rFonts w:hint="cs"/>
          <w:rtl/>
        </w:rPr>
        <w:t xml:space="preserve"> </w:t>
      </w:r>
      <w:r w:rsidR="00131B4C">
        <w:rPr>
          <w:rtl/>
        </w:rPr>
        <w:t>يي</w:t>
      </w:r>
      <w:r w:rsidR="00131B4C">
        <w:rPr>
          <w:rFonts w:hint="cs"/>
          <w:rtl/>
        </w:rPr>
        <w:t xml:space="preserve"> </w:t>
      </w:r>
      <w:r w:rsidR="00131B4C">
        <w:rPr>
          <w:rtl/>
        </w:rPr>
        <w:t>.</w:t>
      </w:r>
    </w:p>
    <w:p w14:paraId="08993600" w14:textId="77777777" w:rsidR="00131B4C" w:rsidRDefault="00131B4C" w:rsidP="005E20D5">
      <w:pPr>
        <w:pStyle w:val="body"/>
        <w:bidi/>
        <w:rPr>
          <w:rtl/>
        </w:rPr>
      </w:pPr>
    </w:p>
    <w:p w14:paraId="655C67AF" w14:textId="77777777" w:rsidR="005E20D5" w:rsidRDefault="005E20D5" w:rsidP="005E20D5">
      <w:pPr>
        <w:pStyle w:val="body"/>
        <w:bidi/>
        <w:rPr>
          <w:rtl/>
        </w:rPr>
      </w:pPr>
    </w:p>
    <w:p w14:paraId="78B96015" w14:textId="21A4864F" w:rsidR="00131B4C" w:rsidRDefault="005E20D5" w:rsidP="005E20D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AA80DC5" w14:textId="77777777" w:rsidR="00131B4C" w:rsidRDefault="00131B4C" w:rsidP="005E20D5">
      <w:pPr>
        <w:pStyle w:val="body"/>
        <w:bidi/>
        <w:rPr>
          <w:rtl/>
        </w:rPr>
      </w:pPr>
    </w:p>
    <w:p w14:paraId="1C25406B" w14:textId="77777777" w:rsidR="00131B4C" w:rsidRDefault="00131B4C" w:rsidP="005E20D5">
      <w:pPr>
        <w:pStyle w:val="body"/>
        <w:bidi/>
        <w:rPr>
          <w:rtl/>
        </w:rPr>
      </w:pPr>
    </w:p>
    <w:p w14:paraId="58AB3A0E" w14:textId="3BD8D612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زهر مباد </w:t>
      </w:r>
      <w:r w:rsidR="00131B4C">
        <w:rPr>
          <w:rtl/>
        </w:rPr>
        <w:t>اي کاشكي،</w:t>
      </w:r>
    </w:p>
    <w:p w14:paraId="3BDF1F9A" w14:textId="02BDAEDC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                         زهر </w:t>
      </w:r>
      <w:r w:rsidR="00A55E43">
        <w:rPr>
          <w:rFonts w:hint="cs"/>
          <w:rtl/>
        </w:rPr>
        <w:t>ک</w:t>
      </w:r>
      <w:r>
        <w:rPr>
          <w:rtl/>
        </w:rPr>
        <w:t>ينه و رشك</w:t>
      </w:r>
    </w:p>
    <w:p w14:paraId="79CC1BBA" w14:textId="41E9DFAD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</w:t>
      </w:r>
      <w:r w:rsidR="00131B4C">
        <w:rPr>
          <w:rFonts w:hint="cs"/>
          <w:rtl/>
        </w:rPr>
        <w:tab/>
      </w:r>
      <w:r w:rsidR="00131B4C">
        <w:rPr>
          <w:rFonts w:hint="cs"/>
          <w:rtl/>
        </w:rPr>
        <w:tab/>
      </w:r>
      <w:r w:rsidR="00131B4C">
        <w:rPr>
          <w:rFonts w:hint="cs"/>
          <w:rtl/>
        </w:rPr>
        <w:tab/>
      </w:r>
      <w:r>
        <w:rPr>
          <w:rtl/>
        </w:rPr>
        <w:t>يا خود زهرِ نفرتي</w:t>
      </w:r>
      <w:r w:rsidR="00A55E43">
        <w:rPr>
          <w:rFonts w:hint="cs"/>
          <w:rtl/>
        </w:rPr>
        <w:t>.</w:t>
      </w:r>
    </w:p>
    <w:p w14:paraId="2650A509" w14:textId="77777777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</w:t>
      </w:r>
    </w:p>
    <w:p w14:paraId="7ED8047C" w14:textId="18BBE981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</w:t>
      </w:r>
      <w:r w:rsidR="00131B4C">
        <w:rPr>
          <w:rtl/>
        </w:rPr>
        <w:t>درد مباد اي</w:t>
      </w:r>
      <w:r w:rsidR="00131B4C">
        <w:rPr>
          <w:rFonts w:hint="cs"/>
          <w:rtl/>
        </w:rPr>
        <w:t xml:space="preserve"> </w:t>
      </w:r>
      <w:r w:rsidR="00131B4C">
        <w:rPr>
          <w:rtl/>
        </w:rPr>
        <w:t>ک</w:t>
      </w:r>
      <w:r>
        <w:rPr>
          <w:rtl/>
        </w:rPr>
        <w:t xml:space="preserve">اشكي، </w:t>
      </w:r>
    </w:p>
    <w:p w14:paraId="40310E6B" w14:textId="1FB2FFEC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                        دردِ پرسش</w:t>
      </w:r>
      <w:r w:rsidR="00A55E43">
        <w:rPr>
          <w:rFonts w:hint="cs"/>
          <w:rtl/>
        </w:rPr>
        <w:t xml:space="preserve"> </w:t>
      </w:r>
      <w:r w:rsidR="00A55E43">
        <w:rPr>
          <w:rtl/>
        </w:rPr>
        <w:t>هاي گزنده</w:t>
      </w:r>
    </w:p>
    <w:p w14:paraId="35030500" w14:textId="07ACE273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               </w:t>
      </w:r>
      <w:r w:rsidR="00A117F0">
        <w:t xml:space="preserve">        </w:t>
      </w:r>
      <w:r>
        <w:rPr>
          <w:rtl/>
        </w:rPr>
        <w:t>جرّاره به</w:t>
      </w:r>
      <w:r w:rsidR="00A55E43">
        <w:rPr>
          <w:rFonts w:hint="cs"/>
          <w:rtl/>
        </w:rPr>
        <w:t xml:space="preserve"> </w:t>
      </w:r>
      <w:r w:rsidR="00A55E43">
        <w:rPr>
          <w:rtl/>
        </w:rPr>
        <w:t xml:space="preserve">سان </w:t>
      </w:r>
      <w:r w:rsidR="00A55E43">
        <w:rPr>
          <w:rFonts w:hint="cs"/>
          <w:rtl/>
        </w:rPr>
        <w:t>ک</w:t>
      </w:r>
      <w:r w:rsidR="00A55E43">
        <w:rPr>
          <w:rtl/>
        </w:rPr>
        <w:t xml:space="preserve">ژدم هايي ، </w:t>
      </w:r>
      <w:r>
        <w:rPr>
          <w:rtl/>
        </w:rPr>
        <w:t xml:space="preserve">         </w:t>
      </w:r>
    </w:p>
    <w:p w14:paraId="4FE39A94" w14:textId="5A377BCF" w:rsidR="009F1605" w:rsidRDefault="00A55E43" w:rsidP="005E20D5">
      <w:pPr>
        <w:pStyle w:val="body"/>
        <w:bidi/>
        <w:rPr>
          <w:rtl/>
        </w:rPr>
      </w:pPr>
      <w:r>
        <w:rPr>
          <w:rtl/>
        </w:rPr>
        <w:t>از آن گونه که</w:t>
      </w:r>
      <w:r>
        <w:rPr>
          <w:rFonts w:hint="cs"/>
          <w:rtl/>
        </w:rPr>
        <w:t xml:space="preserve"> ا</w:t>
      </w:r>
      <w:r>
        <w:rPr>
          <w:rtl/>
        </w:rPr>
        <w:t>ت</w:t>
      </w:r>
      <w:r w:rsidR="009F1605">
        <w:rPr>
          <w:rtl/>
        </w:rPr>
        <w:t xml:space="preserve">  پاسخ هست و </w:t>
      </w:r>
      <w:r>
        <w:rPr>
          <w:rFonts w:hint="cs"/>
          <w:rtl/>
        </w:rPr>
        <w:t xml:space="preserve"> </w:t>
      </w:r>
    </w:p>
    <w:p w14:paraId="69AE07D7" w14:textId="77777777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                                    زبان پاسخ</w:t>
      </w:r>
    </w:p>
    <w:p w14:paraId="546FA868" w14:textId="77777777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                                                 نه،</w:t>
      </w:r>
    </w:p>
    <w:p w14:paraId="5A9C8DCC" w14:textId="6FC5AB88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و </w:t>
      </w:r>
      <w:r w:rsidR="00A55E43">
        <w:rPr>
          <w:rFonts w:hint="cs"/>
          <w:rtl/>
        </w:rPr>
        <w:t>لا</w:t>
      </w:r>
      <w:r>
        <w:rPr>
          <w:rtl/>
        </w:rPr>
        <w:t>جرم پنداري</w:t>
      </w:r>
    </w:p>
    <w:p w14:paraId="42F8BA27" w14:textId="0CE6A7B5" w:rsidR="009F1605" w:rsidRDefault="00A55E43" w:rsidP="005E20D5">
      <w:pPr>
        <w:pStyle w:val="body"/>
        <w:bidi/>
        <w:rPr>
          <w:rtl/>
        </w:rPr>
      </w:pPr>
      <w:r>
        <w:rPr>
          <w:rtl/>
        </w:rPr>
        <w:t>گَزيده</w:t>
      </w:r>
      <w:r w:rsidR="009F1605">
        <w:rPr>
          <w:rtl/>
        </w:rPr>
        <w:t xml:space="preserve"> ي </w:t>
      </w:r>
      <w:r w:rsidR="00131B4C">
        <w:rPr>
          <w:rtl/>
        </w:rPr>
        <w:t>ک</w:t>
      </w:r>
      <w:r w:rsidR="009F1605">
        <w:rPr>
          <w:rtl/>
        </w:rPr>
        <w:t>ژدم را</w:t>
      </w:r>
    </w:p>
    <w:p w14:paraId="34F985BA" w14:textId="7ECF640E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ترياقي نيست</w:t>
      </w:r>
      <w:r w:rsidR="00131B4C">
        <w:rPr>
          <w:rtl/>
        </w:rPr>
        <w:t>...</w:t>
      </w:r>
    </w:p>
    <w:p w14:paraId="753E63B2" w14:textId="77777777" w:rsidR="00A55E43" w:rsidRDefault="00A55E43" w:rsidP="005E20D5">
      <w:pPr>
        <w:pStyle w:val="body"/>
        <w:bidi/>
        <w:rPr>
          <w:rtl/>
        </w:rPr>
      </w:pPr>
    </w:p>
    <w:p w14:paraId="7583922E" w14:textId="77777777" w:rsidR="00A55E43" w:rsidRDefault="00A55E43" w:rsidP="005E20D5">
      <w:pPr>
        <w:pStyle w:val="body"/>
        <w:bidi/>
        <w:rPr>
          <w:rtl/>
        </w:rPr>
      </w:pPr>
    </w:p>
    <w:p w14:paraId="7B566F8F" w14:textId="77777777" w:rsidR="005E20D5" w:rsidRDefault="005E20D5" w:rsidP="005E20D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38BEBEA" w14:textId="77777777" w:rsidR="00A55E43" w:rsidRDefault="00A55E43" w:rsidP="005E20D5">
      <w:pPr>
        <w:pStyle w:val="body"/>
        <w:bidi/>
        <w:rPr>
          <w:rtl/>
        </w:rPr>
      </w:pPr>
    </w:p>
    <w:p w14:paraId="39E65DEE" w14:textId="77777777" w:rsidR="00A55E43" w:rsidRDefault="00A55E43" w:rsidP="005E20D5">
      <w:pPr>
        <w:pStyle w:val="body"/>
        <w:bidi/>
        <w:rPr>
          <w:rtl/>
        </w:rPr>
      </w:pPr>
    </w:p>
    <w:p w14:paraId="638BF5BA" w14:textId="6C873A99" w:rsidR="009F1605" w:rsidRDefault="00A55E43" w:rsidP="005E20D5">
      <w:pPr>
        <w:pStyle w:val="body"/>
        <w:bidi/>
        <w:rPr>
          <w:rtl/>
        </w:rPr>
      </w:pPr>
      <w:r>
        <w:rPr>
          <w:rtl/>
        </w:rPr>
        <w:t xml:space="preserve">آن </w:t>
      </w:r>
      <w:r w:rsidR="009F1605">
        <w:rPr>
          <w:rtl/>
        </w:rPr>
        <w:t xml:space="preserve">چه جان از من همي ستاند </w:t>
      </w:r>
    </w:p>
    <w:p w14:paraId="0B5ED384" w14:textId="0A134ECE" w:rsidR="009F1605" w:rsidRDefault="00A55E43" w:rsidP="005E20D5">
      <w:pPr>
        <w:pStyle w:val="body"/>
        <w:bidi/>
        <w:rPr>
          <w:rtl/>
        </w:rPr>
      </w:pPr>
      <w:r>
        <w:rPr>
          <w:rtl/>
        </w:rPr>
        <w:t>دشنه</w:t>
      </w:r>
      <w:r w:rsidRPr="00131B4C">
        <w:rPr>
          <w:rtl/>
        </w:rPr>
        <w:t xml:space="preserve"> </w:t>
      </w:r>
      <w:r>
        <w:rPr>
          <w:rtl/>
        </w:rPr>
        <w:t>يي</w:t>
      </w:r>
      <w:r w:rsidRPr="00131B4C">
        <w:rPr>
          <w:rtl/>
        </w:rPr>
        <w:t xml:space="preserve"> </w:t>
      </w:r>
      <w:r>
        <w:rPr>
          <w:rtl/>
        </w:rPr>
        <w:t>باشد</w:t>
      </w:r>
      <w:r>
        <w:rPr>
          <w:rFonts w:hint="cs"/>
          <w:rtl/>
        </w:rPr>
        <w:t xml:space="preserve"> </w:t>
      </w:r>
      <w:r>
        <w:rPr>
          <w:rtl/>
        </w:rPr>
        <w:t>اي</w:t>
      </w:r>
      <w:r>
        <w:rPr>
          <w:rFonts w:hint="cs"/>
          <w:rtl/>
        </w:rPr>
        <w:t xml:space="preserve"> </w:t>
      </w:r>
      <w:r w:rsidR="00131B4C">
        <w:rPr>
          <w:rtl/>
        </w:rPr>
        <w:t>ک</w:t>
      </w:r>
      <w:r w:rsidR="009F1605">
        <w:rPr>
          <w:rtl/>
        </w:rPr>
        <w:t xml:space="preserve">اش  </w:t>
      </w:r>
    </w:p>
    <w:p w14:paraId="4FE5147E" w14:textId="77777777" w:rsidR="009F1605" w:rsidRDefault="009F1605" w:rsidP="005E20D5">
      <w:pPr>
        <w:pStyle w:val="body"/>
        <w:bidi/>
        <w:rPr>
          <w:rtl/>
        </w:rPr>
      </w:pPr>
      <w:r>
        <w:rPr>
          <w:rtl/>
        </w:rPr>
        <w:t xml:space="preserve">  يا خود</w:t>
      </w:r>
    </w:p>
    <w:p w14:paraId="1A9464D5" w14:textId="77777777" w:rsidR="00A55E43" w:rsidRDefault="009F1605" w:rsidP="005E20D5">
      <w:pPr>
        <w:pStyle w:val="body"/>
        <w:bidi/>
        <w:rPr>
          <w:rtl/>
        </w:rPr>
      </w:pPr>
      <w:r>
        <w:rPr>
          <w:rtl/>
        </w:rPr>
        <w:t>گلوله</w:t>
      </w:r>
      <w:r w:rsidR="00131B4C">
        <w:rPr>
          <w:rFonts w:hint="cs"/>
          <w:rtl/>
        </w:rPr>
        <w:t xml:space="preserve"> </w:t>
      </w:r>
      <w:r w:rsidR="00131B4C">
        <w:rPr>
          <w:rtl/>
        </w:rPr>
        <w:t>يي.</w:t>
      </w:r>
    </w:p>
    <w:p w14:paraId="543D003E" w14:textId="47E33F7E" w:rsidR="00677319" w:rsidRDefault="009F1605" w:rsidP="005E20D5">
      <w:pPr>
        <w:pStyle w:val="when"/>
        <w:bidi/>
        <w:rPr>
          <w:rtl/>
        </w:rPr>
      </w:pPr>
      <w:r>
        <w:rPr>
          <w:rtl/>
        </w:rPr>
        <w:t xml:space="preserve">اسفند </w:t>
      </w:r>
      <w:r w:rsidR="00A55E43">
        <w:rPr>
          <w:rFonts w:hint="cs"/>
          <w:rtl/>
        </w:rPr>
        <w:t>٤٤</w:t>
      </w:r>
    </w:p>
    <w:p w14:paraId="7407ABF2" w14:textId="77777777" w:rsidR="005E20D5" w:rsidRPr="005E20D5" w:rsidRDefault="005E20D5" w:rsidP="005E20D5">
      <w:pPr>
        <w:pStyle w:val="where"/>
        <w:bidi/>
      </w:pPr>
    </w:p>
    <w:sectPr w:rsidR="005E20D5" w:rsidRPr="005E2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C0"/>
    <w:rsid w:val="00131B4C"/>
    <w:rsid w:val="004320E3"/>
    <w:rsid w:val="00550C99"/>
    <w:rsid w:val="005E20D5"/>
    <w:rsid w:val="00677319"/>
    <w:rsid w:val="00826FC0"/>
    <w:rsid w:val="009F1605"/>
    <w:rsid w:val="00A117F0"/>
    <w:rsid w:val="00A55E43"/>
    <w:rsid w:val="00C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68F84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0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6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6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6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6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6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6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6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6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0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poem">
    <w:name w:val="poem"/>
    <w:basedOn w:val="Normal"/>
    <w:next w:val="who"/>
    <w:qFormat/>
    <w:rsid w:val="009F160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160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1605"/>
    <w:pPr>
      <w:bidi/>
    </w:pPr>
  </w:style>
  <w:style w:type="paragraph" w:customStyle="1" w:styleId="num">
    <w:name w:val="num"/>
    <w:basedOn w:val="poem"/>
    <w:qFormat/>
    <w:rsid w:val="009F1605"/>
    <w:pPr>
      <w:spacing w:before="240"/>
    </w:pPr>
  </w:style>
  <w:style w:type="paragraph" w:customStyle="1" w:styleId="body">
    <w:name w:val="body"/>
    <w:basedOn w:val="Normal"/>
    <w:qFormat/>
    <w:rsid w:val="009F1605"/>
    <w:rPr>
      <w:color w:val="000000"/>
    </w:rPr>
  </w:style>
  <w:style w:type="paragraph" w:customStyle="1" w:styleId="when">
    <w:name w:val="when"/>
    <w:basedOn w:val="who"/>
    <w:next w:val="where"/>
    <w:qFormat/>
    <w:rsid w:val="009F1605"/>
    <w:pPr>
      <w:spacing w:before="360"/>
    </w:pPr>
  </w:style>
  <w:style w:type="paragraph" w:customStyle="1" w:styleId="where">
    <w:name w:val="where"/>
    <w:basedOn w:val="when"/>
    <w:next w:val="NoSpacing"/>
    <w:qFormat/>
    <w:rsid w:val="009F1605"/>
    <w:pPr>
      <w:spacing w:before="0"/>
    </w:pPr>
  </w:style>
  <w:style w:type="paragraph" w:styleId="NoSpacing">
    <w:name w:val="No Spacing"/>
    <w:uiPriority w:val="1"/>
    <w:qFormat/>
    <w:rsid w:val="009F160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160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160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6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60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60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160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6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60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1605"/>
    <w:rPr>
      <w:b/>
      <w:bCs/>
    </w:rPr>
  </w:style>
  <w:style w:type="character" w:styleId="Emphasis">
    <w:name w:val="Emphasis"/>
    <w:uiPriority w:val="20"/>
    <w:qFormat/>
    <w:rsid w:val="009F1605"/>
    <w:rPr>
      <w:i/>
      <w:iCs/>
    </w:rPr>
  </w:style>
  <w:style w:type="paragraph" w:styleId="ListParagraph">
    <w:name w:val="List Paragraph"/>
    <w:basedOn w:val="Normal"/>
    <w:uiPriority w:val="34"/>
    <w:qFormat/>
    <w:rsid w:val="009F160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160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16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60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60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160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160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60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160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160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60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0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6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6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6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6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6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6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6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6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0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poem">
    <w:name w:val="poem"/>
    <w:basedOn w:val="Normal"/>
    <w:next w:val="who"/>
    <w:qFormat/>
    <w:rsid w:val="009F160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160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1605"/>
    <w:pPr>
      <w:bidi/>
    </w:pPr>
  </w:style>
  <w:style w:type="paragraph" w:customStyle="1" w:styleId="num">
    <w:name w:val="num"/>
    <w:basedOn w:val="poem"/>
    <w:qFormat/>
    <w:rsid w:val="009F1605"/>
    <w:pPr>
      <w:spacing w:before="240"/>
    </w:pPr>
  </w:style>
  <w:style w:type="paragraph" w:customStyle="1" w:styleId="body">
    <w:name w:val="body"/>
    <w:basedOn w:val="Normal"/>
    <w:qFormat/>
    <w:rsid w:val="009F1605"/>
    <w:rPr>
      <w:color w:val="000000"/>
    </w:rPr>
  </w:style>
  <w:style w:type="paragraph" w:customStyle="1" w:styleId="when">
    <w:name w:val="when"/>
    <w:basedOn w:val="who"/>
    <w:next w:val="where"/>
    <w:qFormat/>
    <w:rsid w:val="009F1605"/>
    <w:pPr>
      <w:spacing w:before="360"/>
    </w:pPr>
  </w:style>
  <w:style w:type="paragraph" w:customStyle="1" w:styleId="where">
    <w:name w:val="where"/>
    <w:basedOn w:val="when"/>
    <w:next w:val="NoSpacing"/>
    <w:qFormat/>
    <w:rsid w:val="009F1605"/>
    <w:pPr>
      <w:spacing w:before="0"/>
    </w:pPr>
  </w:style>
  <w:style w:type="paragraph" w:styleId="NoSpacing">
    <w:name w:val="No Spacing"/>
    <w:uiPriority w:val="1"/>
    <w:qFormat/>
    <w:rsid w:val="009F160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160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160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6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60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60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160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6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60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1605"/>
    <w:rPr>
      <w:b/>
      <w:bCs/>
    </w:rPr>
  </w:style>
  <w:style w:type="character" w:styleId="Emphasis">
    <w:name w:val="Emphasis"/>
    <w:uiPriority w:val="20"/>
    <w:qFormat/>
    <w:rsid w:val="009F1605"/>
    <w:rPr>
      <w:i/>
      <w:iCs/>
    </w:rPr>
  </w:style>
  <w:style w:type="paragraph" w:styleId="ListParagraph">
    <w:name w:val="List Paragraph"/>
    <w:basedOn w:val="Normal"/>
    <w:uiPriority w:val="34"/>
    <w:qFormat/>
    <w:rsid w:val="009F160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160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16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60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60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160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160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60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160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160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6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1E77E-32CA-4349-B480-8498E86A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2010-04-15T16:25:00Z</dcterms:created>
  <dcterms:modified xsi:type="dcterms:W3CDTF">2010-04-15T16:25:00Z</dcterms:modified>
</cp:coreProperties>
</file>