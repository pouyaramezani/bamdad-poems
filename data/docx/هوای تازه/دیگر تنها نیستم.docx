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3E74C" w14:textId="77777777" w:rsidR="00371511" w:rsidRPr="00D93A31" w:rsidRDefault="009F2216" w:rsidP="00026C77">
      <w:pPr>
        <w:pStyle w:val="poem"/>
        <w:rPr>
          <w:rtl/>
          <w:lang w:bidi="fa-IR"/>
        </w:rPr>
      </w:pPr>
      <w:r w:rsidRPr="00D93A31">
        <w:rPr>
          <w:rFonts w:hint="cs"/>
          <w:rtl/>
          <w:lang w:bidi="fa-IR"/>
        </w:rPr>
        <w:t>ديگر تنها نيستم</w:t>
      </w:r>
    </w:p>
    <w:p w14:paraId="453E4586" w14:textId="63E08A1A" w:rsidR="00D93A31" w:rsidRDefault="00D93A31" w:rsidP="00026C77">
      <w:pPr>
        <w:pStyle w:val="who"/>
        <w:bidi/>
        <w:rPr>
          <w:rtl/>
          <w:lang w:bidi="fa-IR"/>
        </w:rPr>
      </w:pPr>
    </w:p>
    <w:p w14:paraId="381F0553" w14:textId="191C20FD" w:rsidR="00026C77" w:rsidRDefault="00026C77" w:rsidP="00026C77">
      <w:pPr>
        <w:pStyle w:val="why"/>
        <w:rPr>
          <w:rtl/>
          <w:lang w:bidi="fa-IR"/>
        </w:rPr>
      </w:pPr>
    </w:p>
    <w:p w14:paraId="672A4999" w14:textId="5C565B8E" w:rsidR="00026C77" w:rsidRDefault="00026C77" w:rsidP="00026C77">
      <w:pPr>
        <w:pStyle w:val="num"/>
        <w:rPr>
          <w:rtl/>
          <w:lang w:bidi="fa-IR"/>
        </w:rPr>
      </w:pPr>
    </w:p>
    <w:p w14:paraId="780342C7" w14:textId="77777777" w:rsidR="00026C77" w:rsidRPr="00026C77" w:rsidRDefault="00026C77" w:rsidP="00026C77">
      <w:pPr>
        <w:pStyle w:val="subname"/>
        <w:rPr>
          <w:lang w:bidi="fa-IR"/>
        </w:rPr>
      </w:pPr>
    </w:p>
    <w:p w14:paraId="7FAD2FA3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بر شانه‌ي من کبوتري‌ست که از دهانِ تو آب مي‌خورد</w:t>
      </w:r>
    </w:p>
    <w:p w14:paraId="32098909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بر شانه‌ي من کبوتري‌ست که گلوي مرا تازه مي‌کند.</w:t>
      </w:r>
    </w:p>
    <w:p w14:paraId="32DAEBAC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بر شانه‌ي من کبوتري‌ست باوقار و خوب</w:t>
      </w:r>
    </w:p>
    <w:p w14:paraId="138FF151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که با من از روشني سخن مي‌گويد</w:t>
      </w:r>
    </w:p>
    <w:p w14:paraId="14295D03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و از انسان ــ که رب‌النوعِ همه خداهاست.</w:t>
      </w:r>
    </w:p>
    <w:p w14:paraId="11E1F27E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24207A4E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من با انسان در ابديتي پُرستاره گام مي‌زنم.</w:t>
      </w:r>
    </w:p>
    <w:p w14:paraId="0D00D476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73E36956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rPr>
          <w:rFonts w:ascii="Times New Roman" w:hAnsi="Times New Roman" w:cs="Times New Roman"/>
        </w:rPr>
        <w:t>□</w:t>
      </w:r>
    </w:p>
    <w:p w14:paraId="764D0A77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04976B99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در ظلمت حقيقتي جنبشي کرد</w:t>
      </w:r>
    </w:p>
    <w:p w14:paraId="40078381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در کوچه مردي بر خاک افتاد</w:t>
      </w:r>
    </w:p>
    <w:p w14:paraId="7B4CCB2B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در خانه زني گريست</w:t>
      </w:r>
    </w:p>
    <w:p w14:paraId="4C1B329F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در گاهواره کودکي لبخندي زد.</w:t>
      </w:r>
    </w:p>
    <w:p w14:paraId="4A71DD4C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0D4376CB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آدم‌ها هم‌تلاشِ حقيقت‌ند</w:t>
      </w:r>
    </w:p>
    <w:p w14:paraId="7030F67A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آدم‌ها همزادِ ابديت‌ند</w:t>
      </w:r>
    </w:p>
    <w:p w14:paraId="216C9105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من با ابديت بيگانه نيستم.</w:t>
      </w:r>
    </w:p>
    <w:p w14:paraId="5D043977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061D8378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rPr>
          <w:rFonts w:ascii="Times New Roman" w:hAnsi="Times New Roman" w:cs="Times New Roman"/>
        </w:rPr>
        <w:t>□</w:t>
      </w:r>
    </w:p>
    <w:p w14:paraId="35494206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5676B932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زندگي از زيرِ سنگ‌چينِ ديوارهاي زندانِ بدي سرود مي‌خواند</w:t>
      </w:r>
    </w:p>
    <w:p w14:paraId="23AB84EA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در چشمِ عروسک‌هاي مسخ، شب‌چراغِ گرايشي تابنده است</w:t>
      </w:r>
    </w:p>
    <w:p w14:paraId="0616BF02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شهرِ من رقصِ کوچه‌هايش را بازمي‌يابد.</w:t>
      </w:r>
    </w:p>
    <w:p w14:paraId="31AA5378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6E50EEB8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هيچ کجا هيچ زمان فريادِ زندگي بي‌جواب نمانده است.</w:t>
      </w:r>
    </w:p>
    <w:p w14:paraId="31E2F7AA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به صداهاي دور گوش مي‌دهم از دور به صداي من گوش مي‌دهند</w:t>
      </w:r>
    </w:p>
    <w:p w14:paraId="6B44011C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من زنده‌ام</w:t>
      </w:r>
    </w:p>
    <w:p w14:paraId="2AEB6C89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فريادِ من بي‌جواب نيست، قلبِ خوبِ تو جوابِ فريادِ من است.</w:t>
      </w:r>
    </w:p>
    <w:p w14:paraId="24AF83AF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7C5BA816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rPr>
          <w:rFonts w:ascii="Times New Roman" w:hAnsi="Times New Roman" w:cs="Times New Roman"/>
        </w:rPr>
        <w:t>□</w:t>
      </w:r>
    </w:p>
    <w:p w14:paraId="634C5A30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032CC992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مرغِ صداطلايي من در شاخ و برگِ خانه‌ي توست</w:t>
      </w:r>
    </w:p>
    <w:p w14:paraId="683D8941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نازنين! جامه‌ي خوبت را بپوش</w:t>
      </w:r>
    </w:p>
    <w:p w14:paraId="1BC76AB2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عشق، ما را دوست مي‌دارد</w:t>
      </w:r>
    </w:p>
    <w:p w14:paraId="4C54DE3E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من با تو رؤيايم را در بيداري دنبال مي‌گيرم</w:t>
      </w:r>
    </w:p>
    <w:p w14:paraId="6EDED779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من شعر را از حقيقتِ پيشاني تو درمي‌يابم</w:t>
      </w:r>
    </w:p>
    <w:p w14:paraId="75FD2CD2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0CAD7BD6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با من از روشني حرف مي‌زني و از انسان که خويشاوندِ همه خداهاست</w:t>
      </w:r>
    </w:p>
    <w:p w14:paraId="76748AD8" w14:textId="77777777" w:rsidR="00371511" w:rsidRPr="00D93A31" w:rsidRDefault="009F2216" w:rsidP="00026C77">
      <w:pPr>
        <w:pStyle w:val="body"/>
        <w:bidi/>
        <w:rPr>
          <w:rtl/>
        </w:rPr>
      </w:pPr>
      <w:r w:rsidRPr="00D93A31">
        <w:t> </w:t>
      </w:r>
    </w:p>
    <w:p w14:paraId="6FFF72F5" w14:textId="77777777" w:rsidR="00371511" w:rsidRPr="00D93A31" w:rsidRDefault="009F2216" w:rsidP="00026C77">
      <w:pPr>
        <w:pStyle w:val="body"/>
        <w:bidi/>
        <w:rPr>
          <w:rtl/>
          <w:lang w:bidi="fa-IR"/>
        </w:rPr>
      </w:pPr>
      <w:r w:rsidRPr="00D93A31">
        <w:rPr>
          <w:rFonts w:hint="cs"/>
          <w:rtl/>
          <w:lang w:bidi="fa-IR"/>
        </w:rPr>
        <w:t>با تو من ديگر در سحرِ رؤياهايم تنها نيستم.</w:t>
      </w:r>
    </w:p>
    <w:p w14:paraId="6F6DDE00" w14:textId="36CC62BF" w:rsidR="00371511" w:rsidRDefault="009F2216" w:rsidP="00026C77">
      <w:pPr>
        <w:pStyle w:val="when"/>
        <w:bidi/>
        <w:rPr>
          <w:rFonts w:hint="cs"/>
          <w:rtl/>
          <w:lang w:bidi="fa-IR"/>
        </w:rPr>
      </w:pPr>
      <w:r w:rsidRPr="00D93A31">
        <w:t> </w:t>
      </w:r>
      <w:r w:rsidRPr="00D93A31">
        <w:rPr>
          <w:rFonts w:hint="cs"/>
          <w:rtl/>
          <w:lang w:bidi="fa-IR"/>
        </w:rPr>
        <w:t xml:space="preserve">۱۳۳۴ </w:t>
      </w:r>
    </w:p>
    <w:p w14:paraId="59F4F747" w14:textId="77777777" w:rsidR="00026C77" w:rsidRPr="00026C77" w:rsidRDefault="00026C77" w:rsidP="00026C77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026C77" w:rsidRPr="00026C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F2216"/>
    <w:rsid w:val="00026C77"/>
    <w:rsid w:val="000C13B8"/>
    <w:rsid w:val="00371511"/>
    <w:rsid w:val="009F2216"/>
    <w:rsid w:val="00D9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97E0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C7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C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7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7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7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26C7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26C7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26C77"/>
    <w:pPr>
      <w:bidi/>
    </w:pPr>
  </w:style>
  <w:style w:type="paragraph" w:customStyle="1" w:styleId="num">
    <w:name w:val="num"/>
    <w:basedOn w:val="poem"/>
    <w:qFormat/>
    <w:rsid w:val="00026C77"/>
    <w:pPr>
      <w:spacing w:before="240"/>
    </w:pPr>
  </w:style>
  <w:style w:type="paragraph" w:customStyle="1" w:styleId="body">
    <w:name w:val="body"/>
    <w:basedOn w:val="Normal"/>
    <w:qFormat/>
    <w:rsid w:val="00026C77"/>
    <w:rPr>
      <w:color w:val="000000"/>
    </w:rPr>
  </w:style>
  <w:style w:type="paragraph" w:customStyle="1" w:styleId="when">
    <w:name w:val="when"/>
    <w:basedOn w:val="who"/>
    <w:next w:val="where"/>
    <w:qFormat/>
    <w:rsid w:val="00026C77"/>
    <w:pPr>
      <w:spacing w:before="360"/>
    </w:pPr>
  </w:style>
  <w:style w:type="paragraph" w:customStyle="1" w:styleId="where">
    <w:name w:val="where"/>
    <w:basedOn w:val="when"/>
    <w:next w:val="NoSpacing"/>
    <w:qFormat/>
    <w:rsid w:val="00026C77"/>
    <w:pPr>
      <w:spacing w:before="0"/>
    </w:pPr>
  </w:style>
  <w:style w:type="paragraph" w:styleId="NoSpacing">
    <w:name w:val="No Spacing"/>
    <w:uiPriority w:val="1"/>
    <w:qFormat/>
    <w:rsid w:val="00026C7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26C7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26C7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7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7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C7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6C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C7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6C7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26C77"/>
    <w:rPr>
      <w:b/>
      <w:bCs/>
    </w:rPr>
  </w:style>
  <w:style w:type="character" w:styleId="Emphasis">
    <w:name w:val="Emphasis"/>
    <w:uiPriority w:val="20"/>
    <w:qFormat/>
    <w:rsid w:val="00026C77"/>
    <w:rPr>
      <w:i/>
      <w:iCs/>
    </w:rPr>
  </w:style>
  <w:style w:type="paragraph" w:styleId="ListParagraph">
    <w:name w:val="List Paragraph"/>
    <w:basedOn w:val="Normal"/>
    <w:uiPriority w:val="34"/>
    <w:qFormat/>
    <w:rsid w:val="00026C7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26C7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C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7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7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26C7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26C7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6C7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26C7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26C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C7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C7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C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7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7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7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026C77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026C77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026C77"/>
    <w:pPr>
      <w:bidi/>
    </w:pPr>
  </w:style>
  <w:style w:type="paragraph" w:customStyle="1" w:styleId="num">
    <w:name w:val="num"/>
    <w:basedOn w:val="poem"/>
    <w:qFormat/>
    <w:rsid w:val="00026C77"/>
    <w:pPr>
      <w:spacing w:before="240"/>
    </w:pPr>
  </w:style>
  <w:style w:type="paragraph" w:customStyle="1" w:styleId="body">
    <w:name w:val="body"/>
    <w:basedOn w:val="Normal"/>
    <w:qFormat/>
    <w:rsid w:val="00026C77"/>
    <w:rPr>
      <w:color w:val="000000"/>
    </w:rPr>
  </w:style>
  <w:style w:type="paragraph" w:customStyle="1" w:styleId="when">
    <w:name w:val="when"/>
    <w:basedOn w:val="who"/>
    <w:next w:val="where"/>
    <w:qFormat/>
    <w:rsid w:val="00026C77"/>
    <w:pPr>
      <w:spacing w:before="360"/>
    </w:pPr>
  </w:style>
  <w:style w:type="paragraph" w:customStyle="1" w:styleId="where">
    <w:name w:val="where"/>
    <w:basedOn w:val="when"/>
    <w:next w:val="NoSpacing"/>
    <w:qFormat/>
    <w:rsid w:val="00026C77"/>
    <w:pPr>
      <w:spacing w:before="0"/>
    </w:pPr>
  </w:style>
  <w:style w:type="paragraph" w:styleId="NoSpacing">
    <w:name w:val="No Spacing"/>
    <w:uiPriority w:val="1"/>
    <w:qFormat/>
    <w:rsid w:val="00026C77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026C77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026C77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77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77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6C77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6C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C7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6C7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026C77"/>
    <w:rPr>
      <w:b/>
      <w:bCs/>
    </w:rPr>
  </w:style>
  <w:style w:type="character" w:styleId="Emphasis">
    <w:name w:val="Emphasis"/>
    <w:uiPriority w:val="20"/>
    <w:qFormat/>
    <w:rsid w:val="00026C77"/>
    <w:rPr>
      <w:i/>
      <w:iCs/>
    </w:rPr>
  </w:style>
  <w:style w:type="paragraph" w:styleId="ListParagraph">
    <w:name w:val="List Paragraph"/>
    <w:basedOn w:val="Normal"/>
    <w:uiPriority w:val="34"/>
    <w:qFormat/>
    <w:rsid w:val="00026C77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026C77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6C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7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77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026C7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26C77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26C77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26C7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26C7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6C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2010-04-01T21:06:00Z</dcterms:created>
  <dcterms:modified xsi:type="dcterms:W3CDTF">2010-04-05T18:35:00Z</dcterms:modified>
</cp:coreProperties>
</file>