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498CF" w14:textId="77777777" w:rsidR="00CE1743" w:rsidRDefault="00CE1743" w:rsidP="00CE1743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طرح</w:t>
      </w:r>
    </w:p>
    <w:p w14:paraId="63F71EC1" w14:textId="77777777" w:rsidR="00CE1743" w:rsidRDefault="00CE1743" w:rsidP="00CE1743">
      <w:pPr>
        <w:pStyle w:val="who"/>
        <w:bidi/>
        <w:rPr>
          <w:rtl/>
          <w:lang w:bidi="fa-IR"/>
        </w:rPr>
      </w:pPr>
      <w:r w:rsidRPr="00EA209E">
        <w:rPr>
          <w:rtl/>
          <w:lang w:bidi="fa-IR"/>
        </w:rPr>
        <w:t xml:space="preserve">براي </w:t>
      </w:r>
      <w:r w:rsidRPr="00EA209E">
        <w:rPr>
          <w:b/>
          <w:bCs/>
          <w:rtl/>
          <w:lang w:bidi="fa-IR"/>
        </w:rPr>
        <w:t>پروين دولت‌آبادي</w:t>
      </w:r>
    </w:p>
    <w:p w14:paraId="1A63BEFD" w14:textId="4722B829" w:rsidR="00CE1743" w:rsidRDefault="00CE1743" w:rsidP="00CE1743">
      <w:pPr>
        <w:pStyle w:val="why"/>
        <w:rPr>
          <w:rtl/>
          <w:lang w:bidi="fa-IR"/>
        </w:rPr>
      </w:pPr>
    </w:p>
    <w:p w14:paraId="19FFDC5B" w14:textId="07B55246" w:rsidR="005205BD" w:rsidRDefault="005205BD" w:rsidP="005205BD">
      <w:pPr>
        <w:pStyle w:val="num"/>
        <w:rPr>
          <w:rtl/>
          <w:lang w:bidi="fa-IR"/>
        </w:rPr>
      </w:pPr>
    </w:p>
    <w:p w14:paraId="5221F848" w14:textId="77777777" w:rsidR="005205BD" w:rsidRPr="005205BD" w:rsidRDefault="005205BD" w:rsidP="005205BD">
      <w:pPr>
        <w:pStyle w:val="subname"/>
        <w:rPr>
          <w:lang w:bidi="fa-IR"/>
        </w:rPr>
      </w:pPr>
    </w:p>
    <w:p w14:paraId="7FA2A076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شب</w:t>
      </w:r>
    </w:p>
    <w:p w14:paraId="1CF2C3AF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با گلوي خونين</w:t>
      </w:r>
    </w:p>
    <w:p w14:paraId="2849CAF2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خوانده‌ست</w:t>
      </w:r>
    </w:p>
    <w:p w14:paraId="31FB6C7F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ديرگاه</w:t>
      </w:r>
      <w:r>
        <w:rPr>
          <w:rFonts w:hint="cs"/>
        </w:rPr>
        <w:t>.</w:t>
      </w:r>
    </w:p>
    <w:p w14:paraId="157E2206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2EC0A83" w14:textId="77777777" w:rsidR="00CE1743" w:rsidRDefault="00CE1743" w:rsidP="00CE17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</w:t>
      </w:r>
    </w:p>
    <w:p w14:paraId="545BFE42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 </w:t>
      </w:r>
      <w:r>
        <w:rPr>
          <w:rFonts w:hint="cs"/>
          <w:rtl/>
          <w:lang w:bidi="fa-IR"/>
        </w:rPr>
        <w:t xml:space="preserve"> نشسته سرد. </w:t>
      </w:r>
    </w:p>
    <w:p w14:paraId="68360C6E" w14:textId="77777777" w:rsidR="00CE1743" w:rsidRDefault="00CE1743" w:rsidP="00CE17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 شاخه</w:t>
      </w:r>
    </w:p>
    <w:p w14:paraId="7C87CBB9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         </w:t>
      </w:r>
      <w:r>
        <w:rPr>
          <w:rFonts w:hint="cs"/>
          <w:rtl/>
          <w:lang w:bidi="fa-IR"/>
        </w:rPr>
        <w:t xml:space="preserve"> در سياهي جنگل</w:t>
      </w:r>
    </w:p>
    <w:p w14:paraId="009F6A67" w14:textId="77777777" w:rsidR="00CE1743" w:rsidRDefault="00CE1743" w:rsidP="00CE1743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به سوي نور</w:t>
      </w:r>
    </w:p>
    <w:p w14:paraId="7EC19DFF" w14:textId="77777777" w:rsidR="00CE1743" w:rsidRDefault="00CE1743" w:rsidP="00CE174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فرياد مي‌کشد.</w:t>
      </w:r>
    </w:p>
    <w:p w14:paraId="64D742C3" w14:textId="77777777" w:rsidR="00CE1743" w:rsidRDefault="00CE1743" w:rsidP="00CE1743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bookmarkEnd w:id="0"/>
    <w:p w14:paraId="0FD53581" w14:textId="77777777" w:rsidR="00CE1743" w:rsidRDefault="00CE1743"/>
    <w:sectPr w:rsidR="00CE1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43"/>
    <w:rsid w:val="005205BD"/>
    <w:rsid w:val="00C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B87F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BD"/>
  </w:style>
  <w:style w:type="paragraph" w:styleId="Heading1">
    <w:name w:val="heading 1"/>
    <w:basedOn w:val="Normal"/>
    <w:next w:val="Normal"/>
    <w:link w:val="Heading1Char"/>
    <w:uiPriority w:val="9"/>
    <w:qFormat/>
    <w:rsid w:val="005205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5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5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5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5B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5B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5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205B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205B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205BD"/>
    <w:pPr>
      <w:bidi/>
    </w:pPr>
  </w:style>
  <w:style w:type="paragraph" w:customStyle="1" w:styleId="body">
    <w:name w:val="body"/>
    <w:basedOn w:val="Normal"/>
    <w:qFormat/>
    <w:rsid w:val="005205B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205BD"/>
    <w:pPr>
      <w:spacing w:before="360"/>
    </w:pPr>
  </w:style>
  <w:style w:type="paragraph" w:customStyle="1" w:styleId="where">
    <w:name w:val="where"/>
    <w:basedOn w:val="when"/>
    <w:next w:val="NoSpacing"/>
    <w:qFormat/>
    <w:rsid w:val="005205BD"/>
    <w:pPr>
      <w:spacing w:before="0"/>
    </w:pPr>
  </w:style>
  <w:style w:type="paragraph" w:styleId="NoSpacing">
    <w:name w:val="No Spacing"/>
    <w:uiPriority w:val="1"/>
    <w:qFormat/>
    <w:rsid w:val="005205BD"/>
    <w:rPr>
      <w:rFonts w:eastAsiaTheme="minorEastAsia"/>
    </w:rPr>
  </w:style>
  <w:style w:type="paragraph" w:customStyle="1" w:styleId="num">
    <w:name w:val="num"/>
    <w:basedOn w:val="poem"/>
    <w:qFormat/>
    <w:rsid w:val="005205BD"/>
    <w:pPr>
      <w:spacing w:before="240"/>
    </w:pPr>
  </w:style>
  <w:style w:type="paragraph" w:customStyle="1" w:styleId="subname">
    <w:name w:val="subname"/>
    <w:basedOn w:val="num"/>
    <w:next w:val="body"/>
    <w:qFormat/>
    <w:rsid w:val="005205B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205B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5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5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5B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5B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5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5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5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5B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05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5B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5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5B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205BD"/>
    <w:rPr>
      <w:b/>
      <w:bCs/>
    </w:rPr>
  </w:style>
  <w:style w:type="character" w:styleId="Emphasis">
    <w:name w:val="Emphasis"/>
    <w:uiPriority w:val="20"/>
    <w:qFormat/>
    <w:rsid w:val="005205BD"/>
    <w:rPr>
      <w:i/>
      <w:iCs/>
    </w:rPr>
  </w:style>
  <w:style w:type="paragraph" w:styleId="ListParagraph">
    <w:name w:val="List Paragraph"/>
    <w:basedOn w:val="Normal"/>
    <w:uiPriority w:val="34"/>
    <w:qFormat/>
    <w:rsid w:val="005205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05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05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5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5B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205B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05B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05B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05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05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5B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BD"/>
  </w:style>
  <w:style w:type="paragraph" w:styleId="Heading1">
    <w:name w:val="heading 1"/>
    <w:basedOn w:val="Normal"/>
    <w:next w:val="Normal"/>
    <w:link w:val="Heading1Char"/>
    <w:uiPriority w:val="9"/>
    <w:qFormat/>
    <w:rsid w:val="005205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5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B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5B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5B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5B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5B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5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5205B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205B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205BD"/>
    <w:pPr>
      <w:bidi/>
    </w:pPr>
  </w:style>
  <w:style w:type="paragraph" w:customStyle="1" w:styleId="body">
    <w:name w:val="body"/>
    <w:basedOn w:val="Normal"/>
    <w:qFormat/>
    <w:rsid w:val="005205B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5205BD"/>
    <w:pPr>
      <w:spacing w:before="360"/>
    </w:pPr>
  </w:style>
  <w:style w:type="paragraph" w:customStyle="1" w:styleId="where">
    <w:name w:val="where"/>
    <w:basedOn w:val="when"/>
    <w:next w:val="NoSpacing"/>
    <w:qFormat/>
    <w:rsid w:val="005205BD"/>
    <w:pPr>
      <w:spacing w:before="0"/>
    </w:pPr>
  </w:style>
  <w:style w:type="paragraph" w:styleId="NoSpacing">
    <w:name w:val="No Spacing"/>
    <w:uiPriority w:val="1"/>
    <w:qFormat/>
    <w:rsid w:val="005205BD"/>
    <w:rPr>
      <w:rFonts w:eastAsiaTheme="minorEastAsia"/>
    </w:rPr>
  </w:style>
  <w:style w:type="paragraph" w:customStyle="1" w:styleId="num">
    <w:name w:val="num"/>
    <w:basedOn w:val="poem"/>
    <w:qFormat/>
    <w:rsid w:val="005205BD"/>
    <w:pPr>
      <w:spacing w:before="240"/>
    </w:pPr>
  </w:style>
  <w:style w:type="paragraph" w:customStyle="1" w:styleId="subname">
    <w:name w:val="subname"/>
    <w:basedOn w:val="num"/>
    <w:next w:val="body"/>
    <w:qFormat/>
    <w:rsid w:val="005205B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205B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5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5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5B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5B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5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5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5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5B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05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5B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5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5B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205BD"/>
    <w:rPr>
      <w:b/>
      <w:bCs/>
    </w:rPr>
  </w:style>
  <w:style w:type="character" w:styleId="Emphasis">
    <w:name w:val="Emphasis"/>
    <w:uiPriority w:val="20"/>
    <w:qFormat/>
    <w:rsid w:val="005205BD"/>
    <w:rPr>
      <w:i/>
      <w:iCs/>
    </w:rPr>
  </w:style>
  <w:style w:type="paragraph" w:styleId="ListParagraph">
    <w:name w:val="List Paragraph"/>
    <w:basedOn w:val="Normal"/>
    <w:uiPriority w:val="34"/>
    <w:qFormat/>
    <w:rsid w:val="005205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05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05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5B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5B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205B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05B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05B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05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05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5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2010-04-05T23:29:00Z</dcterms:created>
  <dcterms:modified xsi:type="dcterms:W3CDTF">2010-04-06T09:55:00Z</dcterms:modified>
</cp:coreProperties>
</file>