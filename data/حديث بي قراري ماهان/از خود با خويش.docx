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78EF6" w14:textId="77777777" w:rsidR="007533D1" w:rsidRDefault="00CC6BBC" w:rsidP="00BB4807">
      <w:pPr>
        <w:pStyle w:val="poem"/>
      </w:pPr>
      <w:bookmarkStart w:id="0" w:name="_GoBack"/>
      <w:r>
        <w:rPr>
          <w:rFonts w:hint="cs"/>
          <w:rtl/>
        </w:rPr>
        <w:t>از خود با خويش</w:t>
      </w:r>
    </w:p>
    <w:p w14:paraId="5C6473B8" w14:textId="73C2E48F" w:rsidR="007533D1" w:rsidRDefault="00CC6BBC" w:rsidP="00BB4807">
      <w:pPr>
        <w:pStyle w:val="who"/>
        <w:bidi/>
        <w:rPr>
          <w:rtl/>
        </w:rPr>
      </w:pPr>
      <w:r>
        <w:rPr>
          <w:rFonts w:hint="cs"/>
          <w:rtl/>
        </w:rPr>
        <w:t>برا</w:t>
      </w:r>
      <w:r w:rsidR="00BB480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Pr="00CC30B4">
        <w:rPr>
          <w:rFonts w:hint="cs"/>
          <w:b/>
          <w:bCs/>
          <w:rtl/>
        </w:rPr>
        <w:t>عباس جعفر</w:t>
      </w:r>
      <w:r w:rsidR="00BB4807" w:rsidRPr="00CC30B4">
        <w:rPr>
          <w:rFonts w:hint="cs"/>
          <w:b/>
          <w:bCs/>
          <w:rtl/>
        </w:rPr>
        <w:t>ي</w:t>
      </w:r>
    </w:p>
    <w:p w14:paraId="171AF90B" w14:textId="77777777" w:rsidR="00BB4807" w:rsidRDefault="00BB4807" w:rsidP="00BB4807">
      <w:pPr>
        <w:pStyle w:val="why"/>
        <w:rPr>
          <w:rtl/>
        </w:rPr>
      </w:pPr>
    </w:p>
    <w:p w14:paraId="67AD112F" w14:textId="77777777" w:rsidR="00BB4807" w:rsidRDefault="00BB4807" w:rsidP="00BB4807">
      <w:pPr>
        <w:pStyle w:val="num"/>
        <w:rPr>
          <w:rtl/>
        </w:rPr>
      </w:pPr>
    </w:p>
    <w:p w14:paraId="7A80E849" w14:textId="00D0DCA3" w:rsidR="007533D1" w:rsidRDefault="00CC6BBC" w:rsidP="00BB4807">
      <w:pPr>
        <w:pStyle w:val="subname"/>
        <w:rPr>
          <w:rtl/>
        </w:rPr>
      </w:pPr>
      <w:r>
        <w:rPr>
          <w:rFonts w:hint="cs"/>
          <w:rtl/>
        </w:rPr>
        <w:t> </w:t>
      </w:r>
    </w:p>
    <w:p w14:paraId="7AD89655" w14:textId="77777777" w:rsidR="00BB4807" w:rsidRPr="00BB4807" w:rsidRDefault="00BB4807" w:rsidP="00BB4807">
      <w:pPr>
        <w:pStyle w:val="body"/>
        <w:bidi/>
        <w:divId w:val="1502046035"/>
        <w:rPr>
          <w:rFonts w:ascii="Nesf2" w:hAnsi="Nesf2"/>
        </w:rPr>
      </w:pPr>
      <w:r w:rsidRPr="00BB4807">
        <w:rPr>
          <w:rFonts w:hint="cs"/>
          <w:rtl/>
        </w:rPr>
        <w:t>اکنون که چنين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620C34EF" w14:textId="77777777" w:rsidR="00BB4807" w:rsidRPr="00BB4807" w:rsidRDefault="00BB4807" w:rsidP="00BB4807">
      <w:pPr>
        <w:pStyle w:val="body"/>
        <w:bidi/>
        <w:divId w:val="1502046035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زبان ِ ناخشکيده به کام اندر کشيده خموش‌ام</w:t>
      </w:r>
      <w:r w:rsidRPr="00BB4807">
        <w:rPr>
          <w:rFonts w:ascii="Nesf2" w:hAnsi="Nesf2"/>
        </w:rPr>
        <w:t> </w:t>
      </w:r>
    </w:p>
    <w:p w14:paraId="48996016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از خود مي‌پرسم:</w:t>
      </w:r>
    </w:p>
    <w:p w14:paraId="3310BFD3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5EA6215" w14:textId="77777777" w:rsidR="00BB4807" w:rsidRPr="00BB4807" w:rsidRDefault="00BB4807" w:rsidP="00BB4807">
      <w:pPr>
        <w:pStyle w:val="body"/>
        <w:bidi/>
        <w:divId w:val="611788899"/>
        <w:rPr>
          <w:rFonts w:ascii="Nesf2" w:hAnsi="Nesf2"/>
        </w:rPr>
      </w:pPr>
      <w:r w:rsidRPr="00BB4807">
        <w:rPr>
          <w:rFonts w:ascii="Nesf2" w:hAnsi="Nesf2"/>
        </w:rPr>
        <w:t>«</w:t>
      </w:r>
      <w:r w:rsidRPr="00BB4807">
        <w:rPr>
          <w:rFonts w:hint="cs"/>
          <w:rtl/>
        </w:rPr>
        <w:t>ــ هرآنچه گفته بايد باشم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5BC1872F" w14:textId="77777777" w:rsidR="00BB4807" w:rsidRPr="00BB4807" w:rsidRDefault="00BB4807" w:rsidP="00BB4807">
      <w:pPr>
        <w:pStyle w:val="body"/>
        <w:bidi/>
        <w:divId w:val="611788899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گفته‌ام آيا؟</w:t>
      </w:r>
      <w:r w:rsidRPr="00BB4807">
        <w:rPr>
          <w:rFonts w:ascii="Nesf2" w:hAnsi="Nesf2"/>
        </w:rPr>
        <w:t>» </w:t>
      </w:r>
    </w:p>
    <w:p w14:paraId="65FF1CE0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4B8A3784" w14:textId="77777777" w:rsidR="00BB4807" w:rsidRPr="00BB4807" w:rsidRDefault="00BB4807" w:rsidP="00BB4807">
      <w:pPr>
        <w:pStyle w:val="body"/>
        <w:bidi/>
        <w:divId w:val="1297831521"/>
        <w:rPr>
          <w:rFonts w:ascii="Nesf2" w:hAnsi="Nesf2"/>
        </w:rPr>
      </w:pPr>
      <w:r w:rsidRPr="00BB4807">
        <w:rPr>
          <w:rFonts w:hint="cs"/>
          <w:rtl/>
        </w:rPr>
        <w:t>در من اما، او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10809AB3" w14:textId="77777777" w:rsidR="00BB4807" w:rsidRPr="00BB4807" w:rsidRDefault="00BB4807" w:rsidP="00BB4807">
      <w:pPr>
        <w:pStyle w:val="body"/>
        <w:bidi/>
        <w:divId w:val="1297831521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(چه کند؟)</w:t>
      </w:r>
      <w:r w:rsidRPr="00BB4807">
        <w:rPr>
          <w:rFonts w:ascii="Nesf2" w:hAnsi="Nesf2"/>
        </w:rPr>
        <w:t> </w:t>
      </w:r>
    </w:p>
    <w:p w14:paraId="78EC6FCE" w14:textId="77777777" w:rsidR="00BB4807" w:rsidRPr="00BB4807" w:rsidRDefault="00BB4807" w:rsidP="00BB4807">
      <w:pPr>
        <w:pStyle w:val="body"/>
        <w:bidi/>
      </w:pPr>
      <w:r w:rsidRPr="00BB4807">
        <w:rPr>
          <w:rFonts w:hint="cs"/>
          <w:rtl/>
        </w:rPr>
        <w:t>دهان و لبي مي‌بيند ماهي‌وار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 </w:t>
      </w:r>
    </w:p>
    <w:p w14:paraId="218A181E" w14:textId="77777777" w:rsidR="00BB4807" w:rsidRPr="00BB4807" w:rsidRDefault="00BB4807" w:rsidP="00BB4807">
      <w:pPr>
        <w:pStyle w:val="body"/>
        <w:bidi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بي‌امان در کار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49CBE820" w14:textId="77777777" w:rsidR="00BB4807" w:rsidRPr="00BB4807" w:rsidRDefault="00BB4807" w:rsidP="00BB4807">
      <w:pPr>
        <w:pStyle w:val="body"/>
        <w:bidi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 </w:t>
      </w:r>
      <w:r w:rsidRPr="00BB4807">
        <w:tab/>
      </w:r>
      <w:r w:rsidRPr="00BB4807">
        <w:rPr>
          <w:rFonts w:hint="cs"/>
          <w:rtl/>
        </w:rPr>
        <w:t>و آوايي نه.</w:t>
      </w:r>
      <w:r w:rsidRPr="00BB4807">
        <w:rPr>
          <w:rFonts w:ascii="Nesf2" w:hAnsi="Nesf2"/>
        </w:rPr>
        <w:t> </w:t>
      </w:r>
    </w:p>
    <w:p w14:paraId="3A403776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07B9012" w14:textId="77777777" w:rsidR="00BB4807" w:rsidRPr="00BB4807" w:rsidRDefault="00BB4807" w:rsidP="00BB4807">
      <w:pPr>
        <w:pStyle w:val="body"/>
        <w:bidi/>
        <w:divId w:val="1064646995"/>
        <w:rPr>
          <w:rFonts w:ascii="Nesf2" w:hAnsi="Nesf2"/>
        </w:rPr>
      </w:pPr>
      <w:r w:rsidRPr="00BB4807">
        <w:rPr>
          <w:rFonts w:ascii="Nesf2" w:hAnsi="Nesf2"/>
        </w:rPr>
        <w:t>«</w:t>
      </w:r>
      <w:r w:rsidRPr="00BB4807">
        <w:rPr>
          <w:rFonts w:hint="cs"/>
          <w:rtl/>
        </w:rPr>
        <w:t>ــ عصمت ِ نابه‌کار ِ آب و بلور آيا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6F52B590" w14:textId="77777777" w:rsidR="00BB4807" w:rsidRPr="00BB4807" w:rsidRDefault="00BB4807" w:rsidP="00BB4807">
      <w:pPr>
        <w:pStyle w:val="body"/>
        <w:bidi/>
        <w:divId w:val="1064646995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(از خويش مي‌پرسم)</w:t>
      </w:r>
      <w:r w:rsidRPr="00BB4807">
        <w:rPr>
          <w:rFonts w:ascii="Nesf2" w:hAnsi="Nesf2"/>
        </w:rPr>
        <w:t> </w:t>
      </w:r>
    </w:p>
    <w:p w14:paraId="22AC3326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در اين قضاوت ِ مشکوک</w:t>
      </w:r>
    </w:p>
    <w:p w14:paraId="43330BE6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به گمراهي‌ مرسوم ِ قاضيان‌اش نمي‌کشاند؟</w:t>
      </w:r>
      <w:r>
        <w:rPr>
          <w:rFonts w:ascii="Nesf2" w:hAnsi="Nesf2"/>
        </w:rPr>
        <w:t>»</w:t>
      </w:r>
    </w:p>
    <w:p w14:paraId="2B0BC744" w14:textId="77777777" w:rsidR="007533D1" w:rsidRDefault="00CC6BBC" w:rsidP="00BB4807">
      <w:pPr>
        <w:pStyle w:val="body"/>
        <w:bidi/>
        <w:rPr>
          <w:rtl/>
        </w:rPr>
      </w:pPr>
      <w:r>
        <w:rPr>
          <w:rtl/>
        </w:rPr>
        <w:t> </w:t>
      </w:r>
    </w:p>
    <w:p w14:paraId="6A62D149" w14:textId="77777777" w:rsidR="00BB4807" w:rsidRPr="00BB4807" w:rsidRDefault="00BB4807" w:rsidP="00BB4807">
      <w:pPr>
        <w:pStyle w:val="body"/>
        <w:bidi/>
        <w:divId w:val="554198767"/>
      </w:pPr>
      <w:r w:rsidRPr="00BB4807">
        <w:rPr>
          <w:rFonts w:hint="cs"/>
          <w:rtl/>
        </w:rPr>
        <w:t>زمانه‌يي‌ست که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 </w:t>
      </w:r>
    </w:p>
    <w:p w14:paraId="6C03CC7C" w14:textId="7589809B" w:rsidR="00BB4807" w:rsidRPr="00BB4807" w:rsidRDefault="00BB4807" w:rsidP="00BB4807">
      <w:pPr>
        <w:pStyle w:val="body"/>
        <w:bidi/>
        <w:divId w:val="554198767"/>
      </w:pPr>
      <w:r w:rsidRPr="00BB4807">
        <w:t> </w:t>
      </w:r>
      <w:r w:rsidRPr="00BB4807">
        <w:tab/>
      </w:r>
      <w:r w:rsidRPr="00BB4807">
        <w:rPr>
          <w:rFonts w:hint="cs"/>
          <w:rtl/>
        </w:rPr>
        <w:t>آر</w:t>
      </w:r>
      <w:r>
        <w:rPr>
          <w:rFonts w:hint="cs"/>
          <w:rtl/>
        </w:rPr>
        <w:t>ي</w:t>
      </w:r>
      <w:r w:rsidRPr="00BB4807">
        <w:t> </w:t>
      </w:r>
      <w:r w:rsidRPr="00BB4807">
        <w:tab/>
        <w:t> </w:t>
      </w:r>
    </w:p>
    <w:p w14:paraId="68C8B19F" w14:textId="77777777" w:rsidR="00BB4807" w:rsidRPr="00BB4807" w:rsidRDefault="00BB4807" w:rsidP="00BB4807">
      <w:pPr>
        <w:pStyle w:val="body"/>
        <w:bidi/>
        <w:divId w:val="554198767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 </w:t>
      </w:r>
      <w:r w:rsidRPr="00BB4807">
        <w:tab/>
      </w:r>
      <w:r w:rsidRPr="00BB4807">
        <w:rPr>
          <w:rFonts w:hint="cs"/>
          <w:rtl/>
        </w:rPr>
        <w:t>کوته‌ْبانگي الکنان نيز</w:t>
      </w:r>
      <w:r w:rsidRPr="00BB4807">
        <w:rPr>
          <w:rFonts w:ascii="Nesf2" w:hAnsi="Nesf2"/>
        </w:rPr>
        <w:t> </w:t>
      </w:r>
    </w:p>
    <w:p w14:paraId="169E87D0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لامحاله خيانتي عظيم به شمار است.ــ</w:t>
      </w:r>
    </w:p>
    <w:p w14:paraId="5ACCF880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نکند در خلوت ِ بي‌تعارف ِ خويش با خود گفته باشد:</w:t>
      </w:r>
    </w:p>
    <w:p w14:paraId="5C0D859F" w14:textId="77777777" w:rsidR="007533D1" w:rsidRDefault="00CC6BBC" w:rsidP="00BB4807">
      <w:pPr>
        <w:pStyle w:val="body"/>
        <w:bidi/>
        <w:rPr>
          <w:rtl/>
        </w:rPr>
      </w:pPr>
      <w:r>
        <w:rPr>
          <w:rtl/>
        </w:rPr>
        <w:t> </w:t>
      </w:r>
    </w:p>
    <w:p w14:paraId="3F3664A2" w14:textId="2058D36F" w:rsidR="00BB4807" w:rsidRPr="00BB4807" w:rsidRDefault="00BB4807" w:rsidP="00BB4807">
      <w:pPr>
        <w:pStyle w:val="body"/>
        <w:bidi/>
        <w:divId w:val="1350327971"/>
      </w:pPr>
      <w:r w:rsidRPr="00BB4807">
        <w:rPr>
          <w:rFonts w:ascii="Nesf2" w:hAnsi="Nesf2"/>
        </w:rPr>
        <w:t>«</w:t>
      </w:r>
      <w:r w:rsidRPr="00BB4807">
        <w:rPr>
          <w:rFonts w:hint="cs"/>
          <w:rtl/>
        </w:rPr>
        <w:t>ــ ا</w:t>
      </w:r>
      <w:r>
        <w:rPr>
          <w:rFonts w:hint="cs"/>
          <w:rtl/>
        </w:rPr>
        <w:t>ي</w:t>
      </w:r>
      <w:r w:rsidRPr="00BB4807">
        <w:rPr>
          <w:rFonts w:hint="cs"/>
          <w:rtl/>
        </w:rPr>
        <w:t xml:space="preserve"> لعنت ِ ابليس بر تو بامداد ِ پُرتلبيس باد</w:t>
      </w:r>
      <w:r w:rsidRPr="00BB4807">
        <w:rPr>
          <w:rFonts w:hint="cs"/>
        </w:rPr>
        <w:t>!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 </w:t>
      </w:r>
    </w:p>
    <w:p w14:paraId="24BF749E" w14:textId="37E75FC6" w:rsidR="00BB4807" w:rsidRPr="00BB4807" w:rsidRDefault="00BB4807" w:rsidP="00BB4807">
      <w:pPr>
        <w:pStyle w:val="body"/>
        <w:bidi/>
        <w:divId w:val="1350327971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مي‌بيني که نيام ِ پُرتکلف ِ نام‌آور</w:t>
      </w:r>
      <w:r>
        <w:rPr>
          <w:rFonts w:hint="cs"/>
          <w:rtl/>
        </w:rPr>
        <w:t>ي</w:t>
      </w:r>
      <w:r w:rsidRPr="00BB4807">
        <w:rPr>
          <w:rFonts w:hint="cs"/>
          <w:rtl/>
        </w:rPr>
        <w:t xml:space="preserve"> دغل‌کارانه‌ات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5FE99C1A" w14:textId="77777777" w:rsidR="00BB4807" w:rsidRPr="00BB4807" w:rsidRDefault="00BB4807" w:rsidP="00BB4807">
      <w:pPr>
        <w:pStyle w:val="body"/>
        <w:bidi/>
        <w:divId w:val="1350327971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 </w:t>
      </w:r>
      <w:r w:rsidRPr="00BB4807">
        <w:tab/>
      </w:r>
      <w:r w:rsidRPr="00BB4807">
        <w:rPr>
          <w:rFonts w:hint="cs"/>
          <w:rtl/>
        </w:rPr>
        <w:t>حتا</w:t>
      </w:r>
      <w:r w:rsidRPr="00BB4807">
        <w:rPr>
          <w:rFonts w:ascii="Nesf2" w:hAnsi="Nesf2"/>
        </w:rPr>
        <w:t> </w:t>
      </w:r>
    </w:p>
    <w:p w14:paraId="5A5A8B52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از شمشير ِ چوبين ِ کودکان ِ حلب‌آباد نيز</w:t>
      </w:r>
    </w:p>
    <w:p w14:paraId="5E9FBB94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بي‌بهره‌تر است؟</w:t>
      </w:r>
      <w:r>
        <w:rPr>
          <w:rFonts w:ascii="Nesf2" w:hAnsi="Nesf2"/>
        </w:rPr>
        <w:t>»</w:t>
      </w:r>
    </w:p>
    <w:p w14:paraId="68F2D7DF" w14:textId="77777777" w:rsidR="007533D1" w:rsidRDefault="00CC6BBC" w:rsidP="00BB4807">
      <w:pPr>
        <w:pStyle w:val="body"/>
        <w:bidi/>
        <w:rPr>
          <w:rtl/>
        </w:rPr>
      </w:pPr>
      <w:r>
        <w:rPr>
          <w:rtl/>
        </w:rPr>
        <w:t> </w:t>
      </w:r>
    </w:p>
    <w:p w14:paraId="59F4E617" w14:textId="77777777" w:rsidR="00BB4807" w:rsidRPr="00BB4807" w:rsidRDefault="00BB4807" w:rsidP="00BB4807">
      <w:pPr>
        <w:pStyle w:val="body"/>
        <w:bidi/>
        <w:divId w:val="1523519577"/>
        <w:rPr>
          <w:rFonts w:ascii="Nesf2" w:hAnsi="Nesf2"/>
        </w:rPr>
      </w:pPr>
      <w:r w:rsidRPr="00BB4807">
        <w:rPr>
          <w:rFonts w:hint="cs"/>
          <w:rtl/>
        </w:rPr>
        <w:t>بر اين باور است شايد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232BD57A" w14:textId="77777777" w:rsidR="00BB4807" w:rsidRPr="00BB4807" w:rsidRDefault="00BB4807" w:rsidP="00BB4807">
      <w:pPr>
        <w:pStyle w:val="body"/>
        <w:bidi/>
        <w:divId w:val="1523519577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(چه کند؟)</w:t>
      </w:r>
      <w:r w:rsidRPr="00BB4807">
        <w:rPr>
          <w:rFonts w:ascii="Nesf2" w:hAnsi="Nesf2"/>
        </w:rPr>
        <w:t> </w:t>
      </w:r>
    </w:p>
    <w:p w14:paraId="793D6F53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که حرفي به ميان آوردن را</w:t>
      </w:r>
    </w:p>
    <w:p w14:paraId="44E4CD65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از سر ِ خودنمايي</w:t>
      </w:r>
    </w:p>
    <w:p w14:paraId="18A87A7A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درگير ِ تلاش ِ پُروسواس ِ گزينش ِ الفاظي هرچه فاخرترم؟:</w:t>
      </w:r>
    </w:p>
    <w:p w14:paraId="126F6B8C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فضاحت ِ دست‌يابي به فصاحت ِ هرچه شگفت‌انگيزتر</w:t>
      </w:r>
    </w:p>
    <w:p w14:paraId="060E74A5" w14:textId="77777777" w:rsidR="007533D1" w:rsidRDefault="00CC6BBC" w:rsidP="00BB4807">
      <w:pPr>
        <w:pStyle w:val="body"/>
        <w:bidi/>
        <w:rPr>
          <w:rtl/>
        </w:rPr>
      </w:pPr>
      <w:r>
        <w:rPr>
          <w:rtl/>
        </w:rPr>
        <w:t> </w:t>
      </w:r>
    </w:p>
    <w:p w14:paraId="1183ACB4" w14:textId="77777777" w:rsidR="00BB4807" w:rsidRPr="00BB4807" w:rsidRDefault="00BB4807" w:rsidP="00BB4807">
      <w:pPr>
        <w:pStyle w:val="body"/>
        <w:bidi/>
        <w:divId w:val="1934045121"/>
      </w:pPr>
      <w:r w:rsidRPr="00BB4807">
        <w:rPr>
          <w:rFonts w:hint="cs"/>
          <w:rtl/>
        </w:rPr>
        <w:t>به گرماگرم ِ هنگامه‌يي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 </w:t>
      </w:r>
    </w:p>
    <w:p w14:paraId="0385323D" w14:textId="77777777" w:rsidR="00BB4807" w:rsidRPr="00BB4807" w:rsidRDefault="00BB4807" w:rsidP="00BB4807">
      <w:pPr>
        <w:pStyle w:val="body"/>
        <w:bidi/>
        <w:divId w:val="1934045121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که در آن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27E4EE28" w14:textId="77777777" w:rsidR="00BB4807" w:rsidRPr="00BB4807" w:rsidRDefault="00BB4807" w:rsidP="00BB4807">
      <w:pPr>
        <w:pStyle w:val="body"/>
        <w:bidi/>
        <w:divId w:val="1934045121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 </w:t>
      </w:r>
      <w:r w:rsidRPr="00BB4807">
        <w:tab/>
      </w:r>
      <w:r w:rsidRPr="00BB4807">
        <w:rPr>
          <w:rFonts w:hint="cs"/>
          <w:rtl/>
        </w:rPr>
        <w:t>حتا</w:t>
      </w:r>
      <w:r w:rsidRPr="00BB4807">
        <w:rPr>
          <w:rFonts w:ascii="Nesf2" w:hAnsi="Nesf2"/>
        </w:rPr>
        <w:t> </w:t>
      </w:r>
    </w:p>
    <w:p w14:paraId="13FF97CC" w14:textId="77777777" w:rsidR="00BB4807" w:rsidRPr="00BB4807" w:rsidRDefault="00BB4807" w:rsidP="00BB4807">
      <w:pPr>
        <w:pStyle w:val="body"/>
        <w:bidi/>
        <w:rPr>
          <w:rFonts w:ascii="Nesf2" w:hAnsi="Nesf2"/>
        </w:rPr>
      </w:pPr>
      <w:r w:rsidRPr="00BB4807">
        <w:rPr>
          <w:rFonts w:hint="cs"/>
          <w:rtl/>
        </w:rPr>
        <w:t>خروشي بي‌خويش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4F6F290D" w14:textId="77777777" w:rsidR="00BB4807" w:rsidRPr="00BB4807" w:rsidRDefault="00BB4807" w:rsidP="00BB4807">
      <w:pPr>
        <w:pStyle w:val="body"/>
        <w:bidi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از خراش ِ حنجره‌يي خونين</w:t>
      </w:r>
      <w:r w:rsidRPr="00BB4807">
        <w:rPr>
          <w:rFonts w:ascii="Nesf2" w:hAnsi="Nesf2"/>
        </w:rPr>
        <w:t> </w:t>
      </w:r>
    </w:p>
    <w:p w14:paraId="688469B4" w14:textId="77777777" w:rsidR="007533D1" w:rsidRDefault="007533D1" w:rsidP="00BB4807">
      <w:pPr>
        <w:pStyle w:val="body"/>
        <w:bidi/>
        <w:divId w:val="839732194"/>
        <w:rPr>
          <w:rFonts w:eastAsia="Times New Roman"/>
          <w:rtl/>
        </w:rPr>
      </w:pPr>
    </w:p>
    <w:p w14:paraId="4A103C3B" w14:textId="77777777" w:rsidR="00BB4807" w:rsidRPr="00BB4807" w:rsidRDefault="00BB4807">
      <w:pPr>
        <w:pStyle w:val="NormalWeb"/>
        <w:tabs>
          <w:tab w:val="left" w:pos="2834"/>
        </w:tabs>
        <w:bidi/>
        <w:spacing w:before="0" w:beforeAutospacing="0" w:after="0" w:afterAutospacing="0"/>
        <w:divId w:val="839732194"/>
        <w:rPr>
          <w:rFonts w:ascii="Nesf2" w:hAnsi="Nesf2"/>
          <w:color w:val="000000"/>
        </w:rPr>
      </w:pPr>
      <w:r w:rsidRPr="00BB4807">
        <w:rPr>
          <w:rFonts w:hint="cs"/>
          <w:b/>
          <w:color w:val="000000"/>
          <w:rtl/>
        </w:rPr>
        <w:t>به‌نيروتر از هر کلام ِ بليغ است</w:t>
      </w:r>
      <w:r w:rsidRPr="00BB4807">
        <w:rPr>
          <w:rFonts w:ascii="Nesf2" w:hAnsi="Nesf2"/>
          <w:b/>
          <w:color w:val="000000"/>
        </w:rPr>
        <w:t> </w:t>
      </w:r>
      <w:r w:rsidRPr="00BB4807">
        <w:rPr>
          <w:rFonts w:ascii="Nesf2" w:hAnsi="Nesf2"/>
          <w:color w:val="000000"/>
        </w:rPr>
        <w:tab/>
      </w:r>
      <w:r w:rsidRPr="00BB4807">
        <w:rPr>
          <w:rFonts w:ascii="Nesf2" w:hAnsi="Nesf2"/>
          <w:b/>
          <w:color w:val="000000"/>
        </w:rPr>
        <w:t> </w:t>
      </w:r>
    </w:p>
    <w:p w14:paraId="6BE3710F" w14:textId="77777777" w:rsidR="00BB4807" w:rsidRPr="00BB4807" w:rsidRDefault="00BB4807" w:rsidP="00BB4807">
      <w:pPr>
        <w:pStyle w:val="body"/>
        <w:bidi/>
        <w:divId w:val="839732194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سنجيده و برسخته.</w:t>
      </w:r>
      <w:r w:rsidRPr="00BB4807">
        <w:rPr>
          <w:rFonts w:ascii="Nesf2" w:hAnsi="Nesf2"/>
        </w:rPr>
        <w:t> </w:t>
      </w:r>
    </w:p>
    <w:p w14:paraId="678DF14B" w14:textId="77777777" w:rsidR="007533D1" w:rsidRDefault="00CC6BBC" w:rsidP="00BB4807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735C7AD4" w14:textId="77777777" w:rsidR="007533D1" w:rsidRDefault="00CC6BBC" w:rsidP="00BB4807">
      <w:pPr>
        <w:pStyle w:val="body"/>
        <w:bidi/>
        <w:rPr>
          <w:rtl/>
        </w:rPr>
      </w:pPr>
      <w:r>
        <w:rPr>
          <w:rtl/>
        </w:rPr>
        <w:t> </w:t>
      </w:r>
    </w:p>
    <w:p w14:paraId="036488C0" w14:textId="77777777" w:rsidR="00BB4807" w:rsidRPr="00BB4807" w:rsidRDefault="00BB4807" w:rsidP="00BB4807">
      <w:pPr>
        <w:pStyle w:val="body"/>
        <w:bidi/>
        <w:divId w:val="827404760"/>
        <w:rPr>
          <w:rFonts w:ascii="Nesf2" w:hAnsi="Nesf2"/>
        </w:rPr>
      </w:pPr>
      <w:r w:rsidRPr="00BB4807">
        <w:rPr>
          <w:rFonts w:hint="cs"/>
          <w:rtl/>
        </w:rPr>
        <w:t>نگران و تلخ مي‌گويد: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42DEE81F" w14:textId="77777777" w:rsidR="00BB4807" w:rsidRPr="00BB4807" w:rsidRDefault="00BB4807" w:rsidP="00BB4807">
      <w:pPr>
        <w:pStyle w:val="body"/>
        <w:bidi/>
        <w:divId w:val="827404760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«</w:t>
      </w:r>
      <w:r w:rsidRPr="00BB4807">
        <w:rPr>
          <w:rFonts w:hint="cs"/>
          <w:rtl/>
        </w:rPr>
        <w:t>ــ پس شعر؟</w:t>
      </w:r>
      <w:r w:rsidRPr="00BB4807">
        <w:rPr>
          <w:rFonts w:ascii="Nesf2" w:hAnsi="Nesf2"/>
        </w:rPr>
        <w:t> </w:t>
      </w:r>
    </w:p>
    <w:p w14:paraId="31F09163" w14:textId="77777777" w:rsidR="007533D1" w:rsidRDefault="00CC6BBC" w:rsidP="00BB4807">
      <w:pPr>
        <w:pStyle w:val="body"/>
        <w:bidi/>
        <w:rPr>
          <w:rtl/>
        </w:rPr>
      </w:pPr>
      <w:r>
        <w:t> </w:t>
      </w:r>
    </w:p>
    <w:p w14:paraId="750660D9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بر اين قُلّه</w:t>
      </w:r>
    </w:p>
    <w:p w14:paraId="10BE5587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سخت بي‌گاه</w:t>
      </w:r>
    </w:p>
    <w:p w14:paraId="6FB0E692" w14:textId="5CBA86AE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خامش نشسته‌ا</w:t>
      </w:r>
      <w:r w:rsidR="00BB4807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07FD44BE" w14:textId="77777777" w:rsidR="007533D1" w:rsidRDefault="00CC6BBC" w:rsidP="00BB4807">
      <w:pPr>
        <w:pStyle w:val="body"/>
        <w:bidi/>
        <w:rPr>
          <w:rtl/>
        </w:rPr>
      </w:pPr>
      <w:r>
        <w:t> </w:t>
      </w:r>
    </w:p>
    <w:p w14:paraId="1A42E0A7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زمان در سکوت مي‌گذرد تشنه‌ْکام ِ کلامي و</w:t>
      </w:r>
    </w:p>
    <w:p w14:paraId="12B11FEB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تو خاموش اين‌سان؟</w:t>
      </w:r>
      <w:r>
        <w:rPr>
          <w:rFonts w:ascii="Nesf2" w:hAnsi="Nesf2"/>
        </w:rPr>
        <w:t>»</w:t>
      </w:r>
    </w:p>
    <w:p w14:paraId="28F83E82" w14:textId="77777777" w:rsidR="007533D1" w:rsidRDefault="00CC6BBC" w:rsidP="00BB4807">
      <w:pPr>
        <w:pStyle w:val="body"/>
        <w:bidi/>
        <w:rPr>
          <w:rtl/>
        </w:rPr>
      </w:pPr>
      <w:r>
        <w:t> </w:t>
      </w:r>
    </w:p>
    <w:p w14:paraId="5682C5EF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مي‌گويم:</w:t>
      </w:r>
    </w:p>
    <w:p w14:paraId="71F05151" w14:textId="4114C19B" w:rsidR="007533D1" w:rsidRDefault="00CC6BBC" w:rsidP="00BB4807">
      <w:pPr>
        <w:pStyle w:val="body"/>
        <w:bidi/>
        <w:rPr>
          <w:rtl/>
        </w:rPr>
      </w:pPr>
      <w:r>
        <w:rPr>
          <w:rFonts w:ascii="Nesf2" w:hAnsi="Nesf2"/>
        </w:rPr>
        <w:t>«</w:t>
      </w:r>
      <w:r>
        <w:rPr>
          <w:rFonts w:hint="cs"/>
        </w:rPr>
        <w:t xml:space="preserve"> </w:t>
      </w:r>
      <w:r>
        <w:rPr>
          <w:rFonts w:hint="cs"/>
          <w:rtl/>
        </w:rPr>
        <w:t>مگر تالار ِ بينش و معرفت‌ات را جويا</w:t>
      </w:r>
      <w:r w:rsidR="00BB4807">
        <w:rPr>
          <w:rFonts w:hint="cs"/>
          <w:rtl/>
        </w:rPr>
        <w:t>ي</w:t>
      </w:r>
      <w:r>
        <w:rPr>
          <w:rFonts w:hint="cs"/>
          <w:rtl/>
        </w:rPr>
        <w:t xml:space="preserve"> آذيني تازه باشي،</w:t>
      </w:r>
    </w:p>
    <w:p w14:paraId="2B6C750E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ور نه کدام شعر؟</w:t>
      </w:r>
    </w:p>
    <w:p w14:paraId="1CC2A065" w14:textId="77777777" w:rsidR="007533D1" w:rsidRDefault="00CC6BBC" w:rsidP="00BB4807">
      <w:pPr>
        <w:pStyle w:val="body"/>
        <w:bidi/>
        <w:rPr>
          <w:rtl/>
        </w:rPr>
      </w:pPr>
      <w:r>
        <w:t> </w:t>
      </w:r>
    </w:p>
    <w:p w14:paraId="718FF604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زمانه</w:t>
      </w:r>
    </w:p>
    <w:p w14:paraId="3ADDE18D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پيچ ِ سياه ِ گردنه را</w:t>
      </w:r>
    </w:p>
    <w:p w14:paraId="6D22BFDA" w14:textId="3AD1E8CA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به هيات ِ فرياد</w:t>
      </w:r>
      <w:r w:rsidR="00BB4807">
        <w:rPr>
          <w:rFonts w:hint="cs"/>
          <w:rtl/>
        </w:rPr>
        <w:t>ي</w:t>
      </w:r>
      <w:r>
        <w:rPr>
          <w:rFonts w:hint="cs"/>
          <w:rtl/>
        </w:rPr>
        <w:t xml:space="preserve"> پس ِ پُشت مي‌گذارد: ــ</w:t>
      </w:r>
    </w:p>
    <w:p w14:paraId="69270208" w14:textId="26203AC6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به هيات ِ زوزه‌</w:t>
      </w:r>
      <w:r w:rsidR="00BB4807">
        <w:rPr>
          <w:rFonts w:hint="cs"/>
          <w:rtl/>
        </w:rPr>
        <w:t>ي</w:t>
      </w:r>
      <w:r>
        <w:rPr>
          <w:rFonts w:hint="cs"/>
          <w:rtl/>
        </w:rPr>
        <w:t xml:space="preserve"> درد</w:t>
      </w:r>
      <w:r w:rsidR="00BB4807">
        <w:rPr>
          <w:rFonts w:hint="cs"/>
          <w:rtl/>
        </w:rPr>
        <w:t>ي</w:t>
      </w:r>
    </w:p>
    <w:p w14:paraId="1885E611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يا غريو ِ رجزخوان ِ سفاهت،</w:t>
      </w:r>
    </w:p>
    <w:p w14:paraId="63D7E900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به هيات ِ فرياد ِ دهشتي</w:t>
      </w:r>
    </w:p>
    <w:p w14:paraId="6D128222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يا هُرَّست ِ شکست ِ توهمي،</w:t>
      </w:r>
    </w:p>
    <w:p w14:paraId="7A174A15" w14:textId="497FF1FB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به هيات ِ هُرّا</w:t>
      </w:r>
      <w:r w:rsidR="00BB4807">
        <w:rPr>
          <w:rFonts w:hint="cs"/>
          <w:rtl/>
        </w:rPr>
        <w:t>ي</w:t>
      </w:r>
      <w:r>
        <w:rPr>
          <w:rFonts w:hint="cs"/>
          <w:rtl/>
        </w:rPr>
        <w:t xml:space="preserve"> ديوانه‌گان ِ تيمارخانه به آتش کشيده</w:t>
      </w:r>
    </w:p>
    <w:p w14:paraId="6A8211DF" w14:textId="7220BADA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يا انفجار ِ تُندر</w:t>
      </w:r>
      <w:r w:rsidR="00BB4807">
        <w:rPr>
          <w:rFonts w:hint="cs"/>
          <w:rtl/>
        </w:rPr>
        <w:t>ي</w:t>
      </w:r>
      <w:r>
        <w:rPr>
          <w:rFonts w:hint="cs"/>
          <w:rtl/>
        </w:rPr>
        <w:t xml:space="preserve"> که کنون را در خود مي‌خروشد;</w:t>
      </w:r>
    </w:p>
    <w:p w14:paraId="1AF476CC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يا خود به هيات ِ فرياد ِ ديرباور ِ ناگاه</w:t>
      </w:r>
    </w:p>
    <w:p w14:paraId="199D2FD3" w14:textId="77777777" w:rsidR="007533D1" w:rsidRDefault="00CC6BBC" w:rsidP="00BB4807">
      <w:pPr>
        <w:pStyle w:val="body"/>
        <w:bidi/>
        <w:rPr>
          <w:rtl/>
        </w:rPr>
      </w:pPr>
      <w:r>
        <w:rPr>
          <w:rtl/>
        </w:rPr>
        <w:t> </w:t>
      </w:r>
    </w:p>
    <w:p w14:paraId="43D6A555" w14:textId="49EEA845" w:rsidR="00BB4807" w:rsidRPr="00BB4807" w:rsidRDefault="00BB4807" w:rsidP="00BB4807">
      <w:pPr>
        <w:pStyle w:val="body"/>
        <w:bidi/>
        <w:divId w:val="2052001280"/>
        <w:rPr>
          <w:rFonts w:ascii="Nesf2" w:hAnsi="Nesf2"/>
        </w:rPr>
      </w:pPr>
      <w:r w:rsidRPr="00BB4807">
        <w:rPr>
          <w:rFonts w:hint="cs"/>
          <w:rtl/>
        </w:rPr>
        <w:t>حصار ِ قلعه‌</w:t>
      </w:r>
      <w:r>
        <w:rPr>
          <w:rFonts w:hint="cs"/>
          <w:rtl/>
        </w:rPr>
        <w:t>ي</w:t>
      </w:r>
      <w:r w:rsidRPr="00BB4807">
        <w:rPr>
          <w:rFonts w:hint="cs"/>
          <w:rtl/>
        </w:rPr>
        <w:t xml:space="preserve"> نجد ِ سوسمار و شتر را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1C917C7B" w14:textId="77777777" w:rsidR="00BB4807" w:rsidRPr="00BB4807" w:rsidRDefault="00BB4807" w:rsidP="00BB4807">
      <w:pPr>
        <w:pStyle w:val="body"/>
        <w:bidi/>
        <w:divId w:val="2052001280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چندين پوک و پوسيده يافتن.</w:t>
      </w:r>
      <w:r w:rsidRPr="00BB4807">
        <w:rPr>
          <w:rFonts w:ascii="Nesf2" w:hAnsi="Nesf2"/>
        </w:rPr>
        <w:t> </w:t>
      </w:r>
    </w:p>
    <w:p w14:paraId="38D84CCD" w14:textId="77777777" w:rsidR="007533D1" w:rsidRDefault="00CC6BBC" w:rsidP="00BB4807">
      <w:pPr>
        <w:pStyle w:val="body"/>
        <w:bidi/>
        <w:rPr>
          <w:rtl/>
        </w:rPr>
      </w:pPr>
      <w:r>
        <w:t> </w:t>
      </w:r>
    </w:p>
    <w:p w14:paraId="5D0714FC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فرياد ِ رهايي و</w:t>
      </w:r>
    </w:p>
    <w:p w14:paraId="73BCF072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از پوچ‌پايه‌گي به در جستن،</w:t>
      </w:r>
    </w:p>
    <w:p w14:paraId="54ADBEB4" w14:textId="77777777" w:rsidR="007533D1" w:rsidRDefault="00CC6BBC" w:rsidP="00BB4807">
      <w:pPr>
        <w:pStyle w:val="body"/>
        <w:bidi/>
        <w:rPr>
          <w:rtl/>
        </w:rPr>
      </w:pPr>
      <w:r>
        <w:rPr>
          <w:rtl/>
        </w:rPr>
        <w:t> </w:t>
      </w:r>
    </w:p>
    <w:p w14:paraId="428B3C98" w14:textId="7CD20F2C" w:rsidR="00BB4807" w:rsidRPr="00BB4807" w:rsidRDefault="00BB4807" w:rsidP="00BB4807">
      <w:pPr>
        <w:pStyle w:val="body"/>
        <w:bidi/>
        <w:divId w:val="1183083466"/>
        <w:rPr>
          <w:rFonts w:ascii="Nesf2" w:hAnsi="Nesf2"/>
        </w:rPr>
      </w:pPr>
      <w:r w:rsidRPr="00BB4807">
        <w:rPr>
          <w:rFonts w:hint="cs"/>
          <w:rtl/>
        </w:rPr>
        <w:t>يا بيدار</w:t>
      </w:r>
      <w:r>
        <w:rPr>
          <w:rFonts w:hint="cs"/>
          <w:rtl/>
        </w:rPr>
        <w:t>ي</w:t>
      </w:r>
      <w:r w:rsidRPr="00BB4807">
        <w:rPr>
          <w:rFonts w:hint="cs"/>
          <w:rtl/>
        </w:rPr>
        <w:t>‌ کوتوالان ِ حُمق را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72A072E6" w14:textId="77777777" w:rsidR="00BB4807" w:rsidRPr="00BB4807" w:rsidRDefault="00BB4807" w:rsidP="00BB4807">
      <w:pPr>
        <w:pStyle w:val="body"/>
        <w:bidi/>
        <w:divId w:val="1183083466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آژير ِ دَربندان شدن</w:t>
      </w:r>
      <w:r w:rsidRPr="00BB4807">
        <w:rPr>
          <w:rFonts w:ascii="Nesf2" w:hAnsi="Nesf2"/>
        </w:rPr>
        <w:t> </w:t>
      </w:r>
    </w:p>
    <w:p w14:paraId="271474E8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در پوچ‌پايه‌گي امان جُستن...</w:t>
      </w:r>
    </w:p>
    <w:p w14:paraId="60993B89" w14:textId="77777777" w:rsidR="007533D1" w:rsidRDefault="00CC6BBC" w:rsidP="00BB4807">
      <w:pPr>
        <w:pStyle w:val="body"/>
        <w:bidi/>
        <w:rPr>
          <w:rtl/>
        </w:rPr>
      </w:pPr>
      <w:r>
        <w:t> </w:t>
      </w:r>
    </w:p>
    <w:p w14:paraId="718DEF2D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تشنه‌کام ِ کلام‌اند؟</w:t>
      </w:r>
    </w:p>
    <w:p w14:paraId="21CD46C0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6ED06A3" w14:textId="77777777" w:rsidR="00BB4807" w:rsidRPr="00BB4807" w:rsidRDefault="00BB4807" w:rsidP="00BB4807">
      <w:pPr>
        <w:pStyle w:val="body"/>
        <w:bidi/>
        <w:divId w:val="69888145"/>
      </w:pPr>
      <w:r w:rsidRPr="00BB4807">
        <w:rPr>
          <w:rFonts w:hint="cs"/>
          <w:b/>
          <w:rtl/>
        </w:rPr>
        <w:t>نه!</w:t>
      </w:r>
      <w:r w:rsidRPr="00BB4807">
        <w:rPr>
          <w:rFonts w:ascii="Nesf2" w:hAnsi="Nesf2"/>
          <w:b/>
        </w:rPr>
        <w:t> </w:t>
      </w:r>
      <w:r w:rsidRPr="00BB4807">
        <w:rPr>
          <w:rFonts w:ascii="Nesf2" w:hAnsi="Nesf2"/>
        </w:rPr>
        <w:tab/>
      </w:r>
      <w:r w:rsidRPr="00BB4807">
        <w:rPr>
          <w:rFonts w:ascii="Nesf2" w:hAnsi="Nesf2"/>
          <w:b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 </w:t>
      </w:r>
      <w:r w:rsidRPr="00BB4807">
        <w:tab/>
      </w:r>
      <w:r w:rsidRPr="00BB4807">
        <w:rPr>
          <w:rFonts w:hint="cs"/>
          <w:rtl/>
        </w:rPr>
        <w:t> </w:t>
      </w:r>
      <w:r w:rsidRPr="00BB4807">
        <w:tab/>
      </w:r>
      <w:r w:rsidRPr="00BB4807">
        <w:rPr>
          <w:rFonts w:hint="cs"/>
          <w:rtl/>
        </w:rPr>
        <w:t> </w:t>
      </w:r>
    </w:p>
    <w:p w14:paraId="1E244807" w14:textId="77777777" w:rsidR="00BB4807" w:rsidRPr="00BB4807" w:rsidRDefault="00BB4807" w:rsidP="00BB4807">
      <w:pPr>
        <w:pStyle w:val="body"/>
        <w:bidi/>
        <w:divId w:val="69888145"/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اين‌جا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  <w:r w:rsidRPr="00BB4807">
        <w:rPr>
          <w:rFonts w:ascii="Nesf2" w:hAnsi="Nesf2"/>
        </w:rPr>
        <w:tab/>
      </w:r>
      <w:r w:rsidRPr="00BB4807">
        <w:rPr>
          <w:rFonts w:ascii="Arial" w:hAnsi="Arial" w:cs="Arial"/>
          <w:rtl/>
        </w:rPr>
        <w:t> </w:t>
      </w:r>
      <w:r w:rsidRPr="00BB4807">
        <w:rPr>
          <w:rFonts w:ascii="Arial" w:hAnsi="Arial" w:cs="Arial"/>
        </w:rPr>
        <w:tab/>
      </w:r>
      <w:r w:rsidRPr="00BB4807">
        <w:rPr>
          <w:rFonts w:hint="cs"/>
          <w:rtl/>
        </w:rPr>
        <w:t> </w:t>
      </w:r>
    </w:p>
    <w:p w14:paraId="70EBF07C" w14:textId="77777777" w:rsidR="00BB4807" w:rsidRPr="00BB4807" w:rsidRDefault="00BB4807" w:rsidP="00BB4807">
      <w:pPr>
        <w:pStyle w:val="body"/>
        <w:bidi/>
        <w:divId w:val="69888145"/>
        <w:rPr>
          <w:rFonts w:ascii="Arial" w:hAnsi="Arial" w:cs="Arial"/>
        </w:rPr>
      </w:pPr>
      <w:r w:rsidRPr="00BB4807">
        <w:rPr>
          <w:b/>
        </w:rPr>
        <w:t> </w:t>
      </w:r>
      <w:r w:rsidRPr="00BB4807">
        <w:tab/>
      </w:r>
      <w:r w:rsidRPr="00BB4807">
        <w:rPr>
          <w:rFonts w:ascii="Arial" w:hAnsi="Arial" w:cs="Arial"/>
          <w:rtl/>
        </w:rPr>
        <w:t> </w:t>
      </w:r>
      <w:r w:rsidRPr="00BB4807">
        <w:rPr>
          <w:rFonts w:ascii="Arial" w:hAnsi="Arial" w:cs="Arial"/>
        </w:rPr>
        <w:tab/>
      </w:r>
      <w:r w:rsidRPr="00BB4807">
        <w:rPr>
          <w:rFonts w:hint="cs"/>
          <w:b/>
          <w:rtl/>
        </w:rPr>
        <w:t>سخن</w:t>
      </w:r>
      <w:r w:rsidRPr="00BB4807">
        <w:rPr>
          <w:b/>
        </w:rPr>
        <w:t> </w:t>
      </w:r>
      <w:r w:rsidRPr="00BB4807">
        <w:tab/>
      </w:r>
      <w:r w:rsidRPr="00BB4807">
        <w:rPr>
          <w:b/>
        </w:rPr>
        <w:t> </w:t>
      </w:r>
      <w:r w:rsidRPr="00BB4807">
        <w:tab/>
      </w:r>
      <w:r w:rsidRPr="00BB4807">
        <w:rPr>
          <w:rFonts w:ascii="Arial" w:hAnsi="Arial" w:cs="Arial"/>
          <w:rtl/>
        </w:rPr>
        <w:t> </w:t>
      </w:r>
    </w:p>
    <w:p w14:paraId="2675AAE0" w14:textId="77777777" w:rsidR="00BB4807" w:rsidRPr="00BB4807" w:rsidRDefault="00BB4807" w:rsidP="00BB4807">
      <w:pPr>
        <w:pStyle w:val="body"/>
        <w:bidi/>
        <w:divId w:val="69888145"/>
      </w:pPr>
      <w:r w:rsidRPr="00BB4807">
        <w:t> </w:t>
      </w:r>
      <w:r w:rsidRPr="00BB4807">
        <w:tab/>
      </w:r>
      <w:r w:rsidRPr="00BB4807">
        <w:rPr>
          <w:rFonts w:ascii="Arial" w:hAnsi="Arial" w:cs="Arial"/>
          <w:rtl/>
        </w:rPr>
        <w:t> </w:t>
      </w:r>
      <w:r w:rsidRPr="00BB4807">
        <w:rPr>
          <w:rFonts w:ascii="Arial" w:hAnsi="Arial" w:cs="Arial"/>
        </w:rPr>
        <w:tab/>
      </w:r>
      <w:r w:rsidRPr="00BB4807">
        <w:rPr>
          <w:rFonts w:ascii="Arial" w:hAnsi="Arial" w:cs="Arial"/>
          <w:rtl/>
        </w:rPr>
        <w:t> </w:t>
      </w:r>
      <w:r w:rsidRPr="00BB4807">
        <w:rPr>
          <w:rFonts w:ascii="Arial" w:hAnsi="Arial" w:cs="Arial"/>
        </w:rPr>
        <w:tab/>
      </w:r>
      <w:r w:rsidRPr="00BB4807">
        <w:rPr>
          <w:rFonts w:hint="cs"/>
          <w:rtl/>
        </w:rPr>
        <w:t>به کار</w:t>
      </w:r>
      <w:r w:rsidRPr="00BB4807">
        <w:t> </w:t>
      </w:r>
      <w:r w:rsidRPr="00BB4807">
        <w:tab/>
        <w:t> </w:t>
      </w:r>
    </w:p>
    <w:p w14:paraId="0B292786" w14:textId="77777777" w:rsidR="00BB4807" w:rsidRPr="00BB4807" w:rsidRDefault="00BB4807" w:rsidP="00BB4807">
      <w:pPr>
        <w:pStyle w:val="body"/>
        <w:bidi/>
        <w:divId w:val="69888145"/>
        <w:rPr>
          <w:rFonts w:ascii="Nesf2" w:hAnsi="Nesf2"/>
        </w:rPr>
      </w:pPr>
      <w:r w:rsidRPr="00BB4807">
        <w:rPr>
          <w:rFonts w:ascii="Nesf2" w:hAnsi="Nesf2"/>
          <w:b/>
        </w:rPr>
        <w:t> </w:t>
      </w:r>
      <w:r w:rsidRPr="00BB4807">
        <w:rPr>
          <w:rFonts w:ascii="Nesf2" w:hAnsi="Nesf2"/>
        </w:rPr>
        <w:tab/>
      </w:r>
      <w:r w:rsidRPr="00BB4807">
        <w:rPr>
          <w:rFonts w:cs="Arial"/>
          <w:rtl/>
        </w:rPr>
        <w:t> </w:t>
      </w:r>
      <w:r w:rsidRPr="00BB4807">
        <w:rPr>
          <w:rFonts w:cs="Arial"/>
        </w:rPr>
        <w:tab/>
      </w:r>
      <w:r w:rsidRPr="00BB4807">
        <w:rPr>
          <w:rFonts w:cs="Arial"/>
          <w:rtl/>
        </w:rPr>
        <w:t> </w:t>
      </w:r>
      <w:r w:rsidRPr="00BB4807">
        <w:rPr>
          <w:rFonts w:cs="Arial"/>
        </w:rPr>
        <w:tab/>
      </w:r>
      <w:r w:rsidRPr="00BB4807">
        <w:rPr>
          <w:rFonts w:cs="Arial"/>
          <w:rtl/>
        </w:rPr>
        <w:t> </w:t>
      </w:r>
      <w:r w:rsidRPr="00BB4807">
        <w:rPr>
          <w:rFonts w:cs="Arial"/>
        </w:rPr>
        <w:tab/>
      </w:r>
      <w:r w:rsidRPr="00BB4807">
        <w:rPr>
          <w:rFonts w:hint="cs"/>
          <w:b/>
          <w:rtl/>
        </w:rPr>
        <w:t>نيست،</w:t>
      </w:r>
      <w:r w:rsidRPr="00BB4807">
        <w:rPr>
          <w:rFonts w:ascii="Nesf2" w:hAnsi="Nesf2"/>
          <w:b/>
        </w:rPr>
        <w:t> </w:t>
      </w:r>
    </w:p>
    <w:p w14:paraId="14C7D69E" w14:textId="77777777" w:rsidR="00BB4807" w:rsidRPr="00BB4807" w:rsidRDefault="00BB4807" w:rsidP="00BB4807">
      <w:pPr>
        <w:pStyle w:val="body"/>
        <w:bidi/>
        <w:rPr>
          <w:rFonts w:ascii="Nesf2" w:hAnsi="Nesf2"/>
        </w:rPr>
      </w:pPr>
      <w:r w:rsidRPr="00BB4807">
        <w:rPr>
          <w:rFonts w:hint="cs"/>
          <w:rtl/>
        </w:rPr>
        <w:t>نه آن را که در جُبّه و دستار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5181162F" w14:textId="77777777" w:rsidR="00BB4807" w:rsidRPr="00BB4807" w:rsidRDefault="00BB4807" w:rsidP="00BB4807">
      <w:pPr>
        <w:pStyle w:val="body"/>
        <w:bidi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فضاحت مي‌کند</w:t>
      </w:r>
      <w:r w:rsidRPr="00BB4807">
        <w:rPr>
          <w:rFonts w:ascii="Nesf2" w:hAnsi="Nesf2"/>
        </w:rPr>
        <w:t> </w:t>
      </w:r>
    </w:p>
    <w:p w14:paraId="2240E08A" w14:textId="77777777" w:rsidR="007533D1" w:rsidRDefault="007533D1" w:rsidP="00BB4807">
      <w:pPr>
        <w:pStyle w:val="body"/>
        <w:bidi/>
        <w:divId w:val="2012105355"/>
        <w:rPr>
          <w:rFonts w:eastAsia="Times New Roman"/>
          <w:rtl/>
        </w:rPr>
      </w:pPr>
    </w:p>
    <w:p w14:paraId="573255AF" w14:textId="1D702878" w:rsidR="00BB4807" w:rsidRPr="00BB4807" w:rsidRDefault="00BB4807">
      <w:pPr>
        <w:pStyle w:val="NormalWeb"/>
        <w:tabs>
          <w:tab w:val="left" w:pos="2651"/>
        </w:tabs>
        <w:bidi/>
        <w:spacing w:before="0" w:beforeAutospacing="0" w:after="0" w:afterAutospacing="0"/>
        <w:divId w:val="2012105355"/>
        <w:rPr>
          <w:rFonts w:ascii="Nesf2" w:hAnsi="Nesf2"/>
          <w:color w:val="000000"/>
        </w:rPr>
      </w:pPr>
      <w:r w:rsidRPr="00BB4807">
        <w:rPr>
          <w:rFonts w:hint="cs"/>
          <w:b/>
          <w:color w:val="000000"/>
          <w:rtl/>
        </w:rPr>
        <w:t>نه آن را که در جامه‌</w:t>
      </w:r>
      <w:r>
        <w:rPr>
          <w:rFonts w:hint="cs"/>
          <w:b/>
          <w:color w:val="000000"/>
          <w:rtl/>
        </w:rPr>
        <w:t>ي</w:t>
      </w:r>
      <w:r w:rsidRPr="00BB4807">
        <w:rPr>
          <w:rFonts w:hint="cs"/>
          <w:b/>
          <w:color w:val="000000"/>
          <w:rtl/>
        </w:rPr>
        <w:t xml:space="preserve"> عالِم</w:t>
      </w:r>
      <w:r w:rsidRPr="00BB4807">
        <w:rPr>
          <w:rFonts w:ascii="Nesf2" w:hAnsi="Nesf2"/>
          <w:b/>
          <w:color w:val="000000"/>
        </w:rPr>
        <w:t> </w:t>
      </w:r>
      <w:r w:rsidRPr="00BB4807">
        <w:rPr>
          <w:rFonts w:ascii="Nesf2" w:hAnsi="Nesf2"/>
          <w:color w:val="000000"/>
        </w:rPr>
        <w:tab/>
      </w:r>
      <w:r w:rsidRPr="00BB4807">
        <w:rPr>
          <w:rFonts w:ascii="Nesf2" w:hAnsi="Nesf2"/>
          <w:b/>
          <w:color w:val="000000"/>
        </w:rPr>
        <w:t> </w:t>
      </w:r>
    </w:p>
    <w:p w14:paraId="410E0533" w14:textId="77777777" w:rsidR="00BB4807" w:rsidRPr="00BB4807" w:rsidRDefault="00BB4807" w:rsidP="00BB4807">
      <w:pPr>
        <w:pStyle w:val="body"/>
        <w:bidi/>
        <w:divId w:val="2012105355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تعليم ِ سفاهت مي‌کند</w:t>
      </w:r>
      <w:r w:rsidRPr="00BB4807">
        <w:rPr>
          <w:rFonts w:ascii="Nesf2" w:hAnsi="Nesf2"/>
        </w:rPr>
        <w:t> </w:t>
      </w:r>
    </w:p>
    <w:p w14:paraId="318FD644" w14:textId="4595A169" w:rsidR="00BB4807" w:rsidRPr="00BB4807" w:rsidRDefault="00BB4807" w:rsidP="00BB4807">
      <w:pPr>
        <w:pStyle w:val="body"/>
        <w:bidi/>
        <w:rPr>
          <w:rFonts w:ascii="Nesf2" w:hAnsi="Nesf2"/>
        </w:rPr>
      </w:pPr>
      <w:r w:rsidRPr="00BB4807">
        <w:rPr>
          <w:rFonts w:hint="cs"/>
          <w:rtl/>
        </w:rPr>
        <w:t>نه آن را که در خرقه‌</w:t>
      </w:r>
      <w:r>
        <w:rPr>
          <w:rFonts w:hint="cs"/>
          <w:rtl/>
        </w:rPr>
        <w:t>ي</w:t>
      </w:r>
      <w:r w:rsidRPr="00BB4807">
        <w:rPr>
          <w:rFonts w:hint="cs"/>
          <w:rtl/>
        </w:rPr>
        <w:t xml:space="preserve"> پوسيده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761BCE4F" w14:textId="77777777" w:rsidR="00BB4807" w:rsidRPr="00BB4807" w:rsidRDefault="00BB4807" w:rsidP="00BB4807">
      <w:pPr>
        <w:pStyle w:val="body"/>
        <w:bidi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فخر به حماقت مي‌کند</w:t>
      </w:r>
      <w:r w:rsidRPr="00BB4807">
        <w:rPr>
          <w:rFonts w:ascii="Nesf2" w:hAnsi="Nesf2"/>
        </w:rPr>
        <w:t> </w:t>
      </w:r>
    </w:p>
    <w:p w14:paraId="7D3F50F6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نه آن را که چون تو</w:t>
      </w:r>
    </w:p>
    <w:p w14:paraId="27BFAC9E" w14:textId="77777777" w:rsidR="007533D1" w:rsidRDefault="00CC6BBC" w:rsidP="00BB4807">
      <w:pPr>
        <w:pStyle w:val="body"/>
        <w:bidi/>
        <w:rPr>
          <w:rtl/>
        </w:rPr>
      </w:pPr>
      <w:r>
        <w:rPr>
          <w:rtl/>
        </w:rPr>
        <w:t> </w:t>
      </w:r>
    </w:p>
    <w:p w14:paraId="61335FC7" w14:textId="77777777" w:rsidR="00BB4807" w:rsidRPr="00BB4807" w:rsidRDefault="00BB4807" w:rsidP="00BB4807">
      <w:pPr>
        <w:pStyle w:val="body"/>
        <w:bidi/>
        <w:divId w:val="502742698"/>
        <w:rPr>
          <w:rFonts w:ascii="Arial" w:hAnsi="Arial" w:cs="Arial"/>
        </w:rPr>
      </w:pPr>
      <w:r w:rsidRPr="00BB4807">
        <w:rPr>
          <w:rFonts w:hint="cs"/>
          <w:rtl/>
        </w:rPr>
        <w:t>در اين وانفسا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  <w:r w:rsidRPr="00BB4807">
        <w:rPr>
          <w:rFonts w:ascii="Nesf2" w:hAnsi="Nesf2"/>
        </w:rPr>
        <w:tab/>
      </w:r>
      <w:r w:rsidRPr="00BB4807">
        <w:rPr>
          <w:rFonts w:ascii="Arial" w:hAnsi="Arial" w:cs="Arial"/>
          <w:rtl/>
        </w:rPr>
        <w:t> </w:t>
      </w:r>
    </w:p>
    <w:p w14:paraId="0AEE48D7" w14:textId="77777777" w:rsidR="00BB4807" w:rsidRPr="00BB4807" w:rsidRDefault="00BB4807" w:rsidP="00BB4807">
      <w:pPr>
        <w:pStyle w:val="body"/>
        <w:bidi/>
        <w:divId w:val="502742698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hint="cs"/>
          <w:rtl/>
        </w:rPr>
        <w:t>احساس ِ نياز</w:t>
      </w: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  <w:t> </w:t>
      </w:r>
    </w:p>
    <w:p w14:paraId="726D07AA" w14:textId="77777777" w:rsidR="00BB4807" w:rsidRPr="00BB4807" w:rsidRDefault="00BB4807" w:rsidP="00BB4807">
      <w:pPr>
        <w:pStyle w:val="body"/>
        <w:bidi/>
        <w:divId w:val="502742698"/>
        <w:rPr>
          <w:rFonts w:ascii="Nesf2" w:hAnsi="Nesf2"/>
        </w:rPr>
      </w:pPr>
      <w:r w:rsidRPr="00BB4807">
        <w:rPr>
          <w:rFonts w:ascii="Nesf2" w:hAnsi="Nesf2"/>
        </w:rPr>
        <w:t> </w:t>
      </w:r>
      <w:r w:rsidRPr="00BB4807">
        <w:rPr>
          <w:rFonts w:ascii="Nesf2" w:hAnsi="Nesf2"/>
        </w:rPr>
        <w:tab/>
      </w:r>
      <w:r w:rsidRPr="00BB4807">
        <w:rPr>
          <w:rFonts w:ascii="Arial" w:hAnsi="Arial" w:cs="Arial"/>
          <w:rtl/>
        </w:rPr>
        <w:t> </w:t>
      </w:r>
      <w:r w:rsidRPr="00BB4807">
        <w:rPr>
          <w:rFonts w:ascii="Arial" w:hAnsi="Arial" w:cs="Arial"/>
        </w:rPr>
        <w:tab/>
      </w:r>
      <w:r w:rsidRPr="00BB4807">
        <w:rPr>
          <w:rFonts w:hint="cs"/>
          <w:rtl/>
        </w:rPr>
        <w:t>به بلاغت مي‌کند</w:t>
      </w:r>
      <w:r w:rsidRPr="00BB4807">
        <w:rPr>
          <w:rFonts w:hint="cs"/>
        </w:rPr>
        <w:t>.</w:t>
      </w:r>
      <w:r w:rsidRPr="00BB4807">
        <w:rPr>
          <w:rFonts w:ascii="Nesf2" w:hAnsi="Nesf2"/>
        </w:rPr>
        <w:t>» </w:t>
      </w:r>
    </w:p>
    <w:p w14:paraId="7759D202" w14:textId="77777777" w:rsidR="007533D1" w:rsidRDefault="00CC6BBC" w:rsidP="00BB4807">
      <w:pPr>
        <w:pStyle w:val="body"/>
        <w:bidi/>
        <w:rPr>
          <w:rtl/>
        </w:rPr>
      </w:pPr>
      <w:r>
        <w:t> </w:t>
      </w:r>
    </w:p>
    <w:p w14:paraId="4BDA810D" w14:textId="77777777" w:rsidR="007533D1" w:rsidRDefault="00CC6BBC" w:rsidP="00BB4807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3F26DB8A" w14:textId="77777777" w:rsidR="007533D1" w:rsidRDefault="00CC6BBC" w:rsidP="00BB4807">
      <w:pPr>
        <w:pStyle w:val="body"/>
        <w:bidi/>
        <w:rPr>
          <w:rtl/>
        </w:rPr>
      </w:pPr>
      <w:r>
        <w:t> </w:t>
      </w:r>
    </w:p>
    <w:p w14:paraId="50C10CEE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هِي بر خود مي‌زنم که مگر در واپسين مجال ِ سخن</w:t>
      </w:r>
    </w:p>
    <w:p w14:paraId="1919F176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هرآنچه مي‌توانستم گفته‌باشم گفته‌ام؟</w:t>
      </w:r>
    </w:p>
    <w:p w14:paraId="252E3B4B" w14:textId="77777777" w:rsidR="007533D1" w:rsidRDefault="00CC6BBC" w:rsidP="00BB4807">
      <w:pPr>
        <w:pStyle w:val="body"/>
        <w:bidi/>
        <w:rPr>
          <w:rtl/>
        </w:rPr>
      </w:pPr>
      <w:r>
        <w:t> </w:t>
      </w:r>
    </w:p>
    <w:p w14:paraId="79A58389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ــ نمي‌دانم.</w:t>
      </w:r>
    </w:p>
    <w:p w14:paraId="5DB4100F" w14:textId="6AFCEB60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اين‌قدر هست که در آوار ِ صدا، در لُجّه‌</w:t>
      </w:r>
      <w:r w:rsidR="00BB4807">
        <w:rPr>
          <w:rFonts w:hint="cs"/>
          <w:rtl/>
        </w:rPr>
        <w:t>ي</w:t>
      </w:r>
      <w:r>
        <w:rPr>
          <w:rFonts w:hint="cs"/>
          <w:rtl/>
        </w:rPr>
        <w:t xml:space="preserve"> غريو ِ خويش مدفون شده‌ام</w:t>
      </w:r>
    </w:p>
    <w:p w14:paraId="5FD901DD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و اين</w:t>
      </w:r>
    </w:p>
    <w:p w14:paraId="23296323" w14:textId="77777777" w:rsidR="007533D1" w:rsidRDefault="00CC6BBC" w:rsidP="00BB4807">
      <w:pPr>
        <w:pStyle w:val="body"/>
        <w:bidi/>
        <w:rPr>
          <w:rtl/>
        </w:rPr>
      </w:pPr>
      <w:r>
        <w:rPr>
          <w:rFonts w:hint="cs"/>
          <w:rtl/>
        </w:rPr>
        <w:t>فرومُردن ِ غمناک ِ فتيله‌يي مغرور را مانَد</w:t>
      </w:r>
    </w:p>
    <w:p w14:paraId="19E6859F" w14:textId="567742A7" w:rsidR="009A11E4" w:rsidRPr="009A11E4" w:rsidRDefault="00CC6BBC" w:rsidP="009A11E4">
      <w:pPr>
        <w:pStyle w:val="body"/>
        <w:bidi/>
        <w:rPr>
          <w:rFonts w:asciiTheme="minorHAnsi" w:hAnsiTheme="minorHAnsi"/>
        </w:rPr>
      </w:pPr>
      <w:r>
        <w:rPr>
          <w:rFonts w:hint="cs"/>
          <w:rtl/>
        </w:rPr>
        <w:t>در انباره‌</w:t>
      </w:r>
      <w:r w:rsidR="00BB4807">
        <w:rPr>
          <w:rFonts w:hint="cs"/>
          <w:rtl/>
        </w:rPr>
        <w:t>ي</w:t>
      </w:r>
      <w:r>
        <w:rPr>
          <w:rFonts w:hint="cs"/>
          <w:rtl/>
        </w:rPr>
        <w:t xml:space="preserve"> پُرروغن ِ چراغ‌اش.</w:t>
      </w:r>
    </w:p>
    <w:p w14:paraId="01CFFFD4" w14:textId="77777777" w:rsidR="007533D1" w:rsidRDefault="00CC6BBC" w:rsidP="009A11E4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۳۰</w:t>
      </w:r>
      <w:r>
        <w:rPr>
          <w:rFonts w:hint="cs"/>
          <w:rtl/>
        </w:rPr>
        <w:t xml:space="preserve"> مرداد ِ </w:t>
      </w:r>
      <w:r>
        <w:rPr>
          <w:rFonts w:hint="cs"/>
          <w:rtl/>
          <w:lang w:bidi="fa-IR"/>
        </w:rPr>
        <w:t>۱۳۶۳</w:t>
      </w:r>
    </w:p>
    <w:bookmarkEnd w:id="0"/>
    <w:p w14:paraId="3844F3C2" w14:textId="77777777" w:rsidR="009A11E4" w:rsidRPr="009A11E4" w:rsidRDefault="009A11E4" w:rsidP="009A11E4">
      <w:pPr>
        <w:pStyle w:val="where"/>
        <w:bidi/>
        <w:rPr>
          <w:rtl/>
          <w:lang w:bidi="fa-IR"/>
        </w:rPr>
      </w:pPr>
    </w:p>
    <w:sectPr w:rsidR="009A11E4" w:rsidRPr="009A1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5C22"/>
    <w:multiLevelType w:val="multilevel"/>
    <w:tmpl w:val="8FFA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C6BBC"/>
    <w:rsid w:val="007533D1"/>
    <w:rsid w:val="008E5DBA"/>
    <w:rsid w:val="009A11E4"/>
    <w:rsid w:val="00BB4807"/>
    <w:rsid w:val="00CC30B4"/>
    <w:rsid w:val="00CC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1CEB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0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8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0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0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0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B480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B480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B4807"/>
    <w:pPr>
      <w:bidi/>
    </w:pPr>
  </w:style>
  <w:style w:type="paragraph" w:customStyle="1" w:styleId="num">
    <w:name w:val="num"/>
    <w:basedOn w:val="poem"/>
    <w:qFormat/>
    <w:rsid w:val="00BB4807"/>
    <w:pPr>
      <w:spacing w:before="240"/>
    </w:pPr>
  </w:style>
  <w:style w:type="paragraph" w:customStyle="1" w:styleId="body">
    <w:name w:val="body"/>
    <w:basedOn w:val="Normal"/>
    <w:qFormat/>
    <w:rsid w:val="00BB4807"/>
    <w:rPr>
      <w:color w:val="000000"/>
    </w:rPr>
  </w:style>
  <w:style w:type="paragraph" w:customStyle="1" w:styleId="when">
    <w:name w:val="when"/>
    <w:basedOn w:val="who"/>
    <w:next w:val="where"/>
    <w:qFormat/>
    <w:rsid w:val="00BB4807"/>
    <w:pPr>
      <w:spacing w:before="360"/>
    </w:pPr>
  </w:style>
  <w:style w:type="paragraph" w:customStyle="1" w:styleId="where">
    <w:name w:val="where"/>
    <w:basedOn w:val="when"/>
    <w:next w:val="NoSpacing"/>
    <w:qFormat/>
    <w:rsid w:val="00BB4807"/>
    <w:pPr>
      <w:spacing w:before="0"/>
    </w:pPr>
  </w:style>
  <w:style w:type="paragraph" w:styleId="NoSpacing">
    <w:name w:val="No Spacing"/>
    <w:uiPriority w:val="1"/>
    <w:qFormat/>
    <w:rsid w:val="00BB480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B480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B480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0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0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80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48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80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480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B4807"/>
    <w:rPr>
      <w:b/>
      <w:bCs/>
    </w:rPr>
  </w:style>
  <w:style w:type="character" w:styleId="Emphasis">
    <w:name w:val="Emphasis"/>
    <w:uiPriority w:val="20"/>
    <w:qFormat/>
    <w:rsid w:val="00BB4807"/>
    <w:rPr>
      <w:i/>
      <w:iCs/>
    </w:rPr>
  </w:style>
  <w:style w:type="paragraph" w:styleId="ListParagraph">
    <w:name w:val="List Paragraph"/>
    <w:basedOn w:val="Normal"/>
    <w:uiPriority w:val="34"/>
    <w:qFormat/>
    <w:rsid w:val="00BB480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B480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48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0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0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B480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B480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B480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B480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B48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80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0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8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0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0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0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B480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B480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B4807"/>
    <w:pPr>
      <w:bidi/>
    </w:pPr>
  </w:style>
  <w:style w:type="paragraph" w:customStyle="1" w:styleId="num">
    <w:name w:val="num"/>
    <w:basedOn w:val="poem"/>
    <w:qFormat/>
    <w:rsid w:val="00BB4807"/>
    <w:pPr>
      <w:spacing w:before="240"/>
    </w:pPr>
  </w:style>
  <w:style w:type="paragraph" w:customStyle="1" w:styleId="body">
    <w:name w:val="body"/>
    <w:basedOn w:val="Normal"/>
    <w:qFormat/>
    <w:rsid w:val="00BB4807"/>
    <w:rPr>
      <w:color w:val="000000"/>
    </w:rPr>
  </w:style>
  <w:style w:type="paragraph" w:customStyle="1" w:styleId="when">
    <w:name w:val="when"/>
    <w:basedOn w:val="who"/>
    <w:next w:val="where"/>
    <w:qFormat/>
    <w:rsid w:val="00BB4807"/>
    <w:pPr>
      <w:spacing w:before="360"/>
    </w:pPr>
  </w:style>
  <w:style w:type="paragraph" w:customStyle="1" w:styleId="where">
    <w:name w:val="where"/>
    <w:basedOn w:val="when"/>
    <w:next w:val="NoSpacing"/>
    <w:qFormat/>
    <w:rsid w:val="00BB4807"/>
    <w:pPr>
      <w:spacing w:before="0"/>
    </w:pPr>
  </w:style>
  <w:style w:type="paragraph" w:styleId="NoSpacing">
    <w:name w:val="No Spacing"/>
    <w:uiPriority w:val="1"/>
    <w:qFormat/>
    <w:rsid w:val="00BB480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B480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B480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0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0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80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48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80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480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B4807"/>
    <w:rPr>
      <w:b/>
      <w:bCs/>
    </w:rPr>
  </w:style>
  <w:style w:type="character" w:styleId="Emphasis">
    <w:name w:val="Emphasis"/>
    <w:uiPriority w:val="20"/>
    <w:qFormat/>
    <w:rsid w:val="00BB4807"/>
    <w:rPr>
      <w:i/>
      <w:iCs/>
    </w:rPr>
  </w:style>
  <w:style w:type="paragraph" w:styleId="ListParagraph">
    <w:name w:val="List Paragraph"/>
    <w:basedOn w:val="Normal"/>
    <w:uiPriority w:val="34"/>
    <w:qFormat/>
    <w:rsid w:val="00BB480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B480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48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0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0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B480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B480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B480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B480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B48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8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2010-03-28T00:21:00Z</dcterms:created>
  <dcterms:modified xsi:type="dcterms:W3CDTF">2010-04-12T20:47:00Z</dcterms:modified>
</cp:coreProperties>
</file>