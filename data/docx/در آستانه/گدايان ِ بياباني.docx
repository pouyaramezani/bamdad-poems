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C2D8D" w14:textId="77777777" w:rsidR="00B826EA" w:rsidRDefault="00EE12BB" w:rsidP="00802C82">
      <w:pPr>
        <w:pStyle w:val="poem"/>
        <w:rPr>
          <w:lang w:bidi="fa-IR"/>
        </w:rPr>
      </w:pPr>
      <w:r w:rsidRPr="001769B6">
        <w:rPr>
          <w:rFonts w:hint="cs"/>
          <w:rtl/>
          <w:lang w:bidi="fa-IR"/>
        </w:rPr>
        <w:t>گدايان ِ بياباني</w:t>
      </w:r>
    </w:p>
    <w:p w14:paraId="5F10BC9B" w14:textId="7F3B949C" w:rsidR="00802C82" w:rsidRDefault="00802C82" w:rsidP="00802C82">
      <w:pPr>
        <w:pStyle w:val="who"/>
        <w:bidi/>
        <w:rPr>
          <w:rtl/>
          <w:lang w:bidi="fa-IR"/>
        </w:rPr>
      </w:pPr>
    </w:p>
    <w:p w14:paraId="2BC123D4" w14:textId="2B8838EF" w:rsidR="00802C82" w:rsidRDefault="00802C82" w:rsidP="00802C82">
      <w:pPr>
        <w:pStyle w:val="why"/>
        <w:rPr>
          <w:rtl/>
          <w:lang w:bidi="fa-IR"/>
        </w:rPr>
      </w:pPr>
    </w:p>
    <w:p w14:paraId="23FCF627" w14:textId="3A7BFB07" w:rsidR="00802C82" w:rsidRDefault="00802C82" w:rsidP="00802C82">
      <w:pPr>
        <w:pStyle w:val="num"/>
        <w:rPr>
          <w:rtl/>
          <w:lang w:bidi="fa-IR"/>
        </w:rPr>
      </w:pPr>
    </w:p>
    <w:p w14:paraId="415A129C" w14:textId="77777777" w:rsidR="00802C82" w:rsidRPr="001769B6" w:rsidRDefault="00802C82" w:rsidP="00802C82">
      <w:pPr>
        <w:pStyle w:val="subname"/>
        <w:rPr>
          <w:lang w:bidi="fa-IR"/>
        </w:rPr>
      </w:pPr>
    </w:p>
    <w:p w14:paraId="6A4C3E08" w14:textId="77777777" w:rsidR="00B826EA" w:rsidRPr="001769B6" w:rsidRDefault="00EE12B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سربه‌سر سرتاسر در سراسر ِ دشت</w:t>
      </w:r>
    </w:p>
    <w:p w14:paraId="09F4A183" w14:textId="77777777" w:rsidR="00B826EA" w:rsidRPr="001769B6" w:rsidRDefault="00EE12B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راه به پايان بُرده‌اند</w:t>
      </w:r>
    </w:p>
    <w:p w14:paraId="08E4C196" w14:textId="77777777" w:rsidR="00B826EA" w:rsidRPr="001769B6" w:rsidRDefault="00EE12B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گدايان ِ بياباني.</w:t>
      </w:r>
    </w:p>
    <w:p w14:paraId="0BC00947" w14:textId="3570625B" w:rsidR="00B826EA" w:rsidRPr="001769B6" w:rsidRDefault="00EE12BB" w:rsidP="00802C82">
      <w:pPr>
        <w:pStyle w:val="body"/>
        <w:bidi/>
        <w:rPr>
          <w:rtl/>
        </w:rPr>
      </w:pPr>
      <w:r w:rsidRPr="001769B6">
        <w:t> </w:t>
      </w:r>
      <w:r w:rsidRPr="001769B6">
        <w:rPr>
          <w:rFonts w:hint="cs"/>
          <w:rtl/>
        </w:rPr>
        <w:t> </w:t>
      </w:r>
    </w:p>
    <w:p w14:paraId="0BDFCD98" w14:textId="77777777" w:rsidR="004314DB" w:rsidRPr="001769B6" w:rsidRDefault="004314D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پا</w:t>
      </w:r>
      <w:r>
        <w:rPr>
          <w:rFonts w:hint="cs"/>
          <w:rtl/>
          <w:lang w:bidi="fa-IR"/>
        </w:rPr>
        <w:t>ي</w:t>
      </w:r>
      <w:r w:rsidRPr="001769B6">
        <w:rPr>
          <w:rFonts w:hint="cs"/>
          <w:rtl/>
          <w:lang w:bidi="fa-IR"/>
        </w:rPr>
        <w:t>‌آبله</w:t>
      </w:r>
    </w:p>
    <w:p w14:paraId="3C573867" w14:textId="77777777" w:rsidR="004314DB" w:rsidRPr="001769B6" w:rsidRDefault="004314DB" w:rsidP="00802C82">
      <w:pPr>
        <w:pStyle w:val="body"/>
        <w:bidi/>
        <w:rPr>
          <w:rtl/>
          <w:lang w:bidi="fa-IR"/>
        </w:rPr>
      </w:pPr>
      <w:r w:rsidRPr="001769B6">
        <w:t> </w:t>
      </w:r>
      <w:r w:rsidRPr="001769B6">
        <w:tab/>
      </w:r>
      <w:r w:rsidRPr="001769B6">
        <w:rPr>
          <w:rFonts w:hint="cs"/>
          <w:rtl/>
          <w:lang w:bidi="fa-IR"/>
        </w:rPr>
        <w:t>مُرده‌اند</w:t>
      </w:r>
    </w:p>
    <w:p w14:paraId="337A01EB" w14:textId="77777777" w:rsidR="004314DB" w:rsidRDefault="004314DB" w:rsidP="00802C82">
      <w:pPr>
        <w:pStyle w:val="body"/>
        <w:bidi/>
        <w:rPr>
          <w:lang w:bidi="fa-IR"/>
        </w:rPr>
      </w:pPr>
    </w:p>
    <w:p w14:paraId="6CB2EAE6" w14:textId="77777777" w:rsidR="00B826EA" w:rsidRPr="001769B6" w:rsidRDefault="00EE12B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بر دو راهه‌ها همه،</w:t>
      </w:r>
    </w:p>
    <w:p w14:paraId="26EA5C2A" w14:textId="2B760F61" w:rsidR="00B826EA" w:rsidRPr="001769B6" w:rsidRDefault="00EE12B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در تساو</w:t>
      </w:r>
      <w:r w:rsidR="001769B6">
        <w:rPr>
          <w:rFonts w:hint="cs"/>
          <w:rtl/>
          <w:lang w:bidi="fa-IR"/>
        </w:rPr>
        <w:t>ي</w:t>
      </w:r>
      <w:r w:rsidRPr="001769B6">
        <w:rPr>
          <w:rFonts w:hint="cs"/>
          <w:rtl/>
          <w:lang w:bidi="fa-IR"/>
        </w:rPr>
        <w:t>‌ فاصله با تو ــ ا</w:t>
      </w:r>
      <w:r w:rsidR="001769B6">
        <w:rPr>
          <w:rFonts w:hint="cs"/>
          <w:rtl/>
          <w:lang w:bidi="fa-IR"/>
        </w:rPr>
        <w:t>ي</w:t>
      </w:r>
      <w:r w:rsidRPr="001769B6">
        <w:rPr>
          <w:rFonts w:hint="cs"/>
          <w:rtl/>
          <w:lang w:bidi="fa-IR"/>
        </w:rPr>
        <w:t xml:space="preserve"> نزديک‌ترين چا</w:t>
      </w:r>
      <w:r w:rsidR="001769B6">
        <w:rPr>
          <w:rFonts w:hint="cs"/>
          <w:rtl/>
          <w:lang w:bidi="fa-IR"/>
        </w:rPr>
        <w:t>ي</w:t>
      </w:r>
      <w:r w:rsidRPr="001769B6">
        <w:rPr>
          <w:rFonts w:hint="cs"/>
          <w:rtl/>
          <w:lang w:bidi="fa-IR"/>
        </w:rPr>
        <w:t>‌خانه‌</w:t>
      </w:r>
      <w:r w:rsidR="001769B6">
        <w:rPr>
          <w:rFonts w:hint="cs"/>
          <w:rtl/>
          <w:lang w:bidi="fa-IR"/>
        </w:rPr>
        <w:t>ي</w:t>
      </w:r>
      <w:r w:rsidRPr="001769B6">
        <w:rPr>
          <w:rFonts w:hint="cs"/>
          <w:rtl/>
          <w:lang w:bidi="fa-IR"/>
        </w:rPr>
        <w:t xml:space="preserve"> اُتراق! ــ</w:t>
      </w:r>
    </w:p>
    <w:p w14:paraId="07DE6C3C" w14:textId="77777777" w:rsidR="00B826EA" w:rsidRPr="001769B6" w:rsidRDefault="00EE12B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از لَه‌لَهِ سوزان ِ باد ِ سام</w:t>
      </w:r>
    </w:p>
    <w:p w14:paraId="7AEAFD61" w14:textId="77777777" w:rsidR="00B826EA" w:rsidRPr="001769B6" w:rsidRDefault="00EE12B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تا لاه‌لاه ِ بي‌امان ِ سوز ِ زمستاني</w:t>
      </w:r>
    </w:p>
    <w:p w14:paraId="24076C4C" w14:textId="77777777" w:rsidR="00B826EA" w:rsidRPr="001769B6" w:rsidRDefault="00EE12BB" w:rsidP="00802C82">
      <w:pPr>
        <w:pStyle w:val="body"/>
        <w:bidi/>
        <w:rPr>
          <w:rtl/>
          <w:lang w:bidi="fa-IR"/>
        </w:rPr>
      </w:pPr>
      <w:r w:rsidRPr="001769B6">
        <w:rPr>
          <w:rFonts w:hint="cs"/>
          <w:rtl/>
          <w:lang w:bidi="fa-IR"/>
        </w:rPr>
        <w:t>گدايان ِ بياباني.</w:t>
      </w:r>
    </w:p>
    <w:p w14:paraId="5AB27912" w14:textId="3788C70F" w:rsidR="00B826EA" w:rsidRDefault="00EE12BB" w:rsidP="00802C82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1769B6">
        <w:rPr>
          <w:rFonts w:hint="cs"/>
          <w:rtl/>
          <w:lang w:bidi="fa-IR"/>
        </w:rPr>
        <w:t>۲۸ مرداد ِ ۱۳۷۴</w:t>
      </w:r>
    </w:p>
    <w:p w14:paraId="154962DE" w14:textId="77777777" w:rsidR="00802C82" w:rsidRPr="001769B6" w:rsidRDefault="00802C82" w:rsidP="00802C82">
      <w:pPr>
        <w:pStyle w:val="where"/>
        <w:bidi/>
        <w:rPr>
          <w:rtl/>
          <w:lang w:bidi="fa-IR"/>
        </w:rPr>
      </w:pPr>
    </w:p>
    <w:sectPr w:rsidR="00802C82" w:rsidRPr="00176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2864"/>
    <w:multiLevelType w:val="multilevel"/>
    <w:tmpl w:val="9CE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E12BB"/>
    <w:rsid w:val="001769B6"/>
    <w:rsid w:val="004314DB"/>
    <w:rsid w:val="00802C82"/>
    <w:rsid w:val="00B826EA"/>
    <w:rsid w:val="00EE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FF94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8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8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8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8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8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8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02C8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02C8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02C82"/>
    <w:pPr>
      <w:bidi/>
    </w:pPr>
  </w:style>
  <w:style w:type="paragraph" w:customStyle="1" w:styleId="num">
    <w:name w:val="num"/>
    <w:basedOn w:val="poem"/>
    <w:qFormat/>
    <w:rsid w:val="00802C82"/>
    <w:pPr>
      <w:spacing w:before="240"/>
    </w:pPr>
  </w:style>
  <w:style w:type="paragraph" w:customStyle="1" w:styleId="body">
    <w:name w:val="body"/>
    <w:basedOn w:val="Normal"/>
    <w:qFormat/>
    <w:rsid w:val="00802C82"/>
    <w:rPr>
      <w:color w:val="000000"/>
    </w:rPr>
  </w:style>
  <w:style w:type="paragraph" w:customStyle="1" w:styleId="when">
    <w:name w:val="when"/>
    <w:basedOn w:val="who"/>
    <w:next w:val="where"/>
    <w:qFormat/>
    <w:rsid w:val="00802C82"/>
    <w:pPr>
      <w:spacing w:before="360"/>
    </w:pPr>
  </w:style>
  <w:style w:type="paragraph" w:customStyle="1" w:styleId="where">
    <w:name w:val="where"/>
    <w:basedOn w:val="when"/>
    <w:next w:val="NoSpacing"/>
    <w:qFormat/>
    <w:rsid w:val="00802C82"/>
    <w:pPr>
      <w:spacing w:before="0"/>
    </w:pPr>
  </w:style>
  <w:style w:type="paragraph" w:styleId="NoSpacing">
    <w:name w:val="No Spacing"/>
    <w:uiPriority w:val="1"/>
    <w:qFormat/>
    <w:rsid w:val="00802C8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02C8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02C8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8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8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C8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C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C8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C8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02C82"/>
    <w:rPr>
      <w:b/>
      <w:bCs/>
    </w:rPr>
  </w:style>
  <w:style w:type="character" w:styleId="Emphasis">
    <w:name w:val="Emphasis"/>
    <w:uiPriority w:val="20"/>
    <w:qFormat/>
    <w:rsid w:val="00802C82"/>
    <w:rPr>
      <w:i/>
      <w:iCs/>
    </w:rPr>
  </w:style>
  <w:style w:type="paragraph" w:styleId="ListParagraph">
    <w:name w:val="List Paragraph"/>
    <w:basedOn w:val="Normal"/>
    <w:uiPriority w:val="34"/>
    <w:qFormat/>
    <w:rsid w:val="00802C8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02C8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2C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8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8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02C8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02C8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02C8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02C8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02C8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C8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8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8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8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8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8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8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02C8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02C8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02C82"/>
    <w:pPr>
      <w:bidi/>
    </w:pPr>
  </w:style>
  <w:style w:type="paragraph" w:customStyle="1" w:styleId="num">
    <w:name w:val="num"/>
    <w:basedOn w:val="poem"/>
    <w:qFormat/>
    <w:rsid w:val="00802C82"/>
    <w:pPr>
      <w:spacing w:before="240"/>
    </w:pPr>
  </w:style>
  <w:style w:type="paragraph" w:customStyle="1" w:styleId="body">
    <w:name w:val="body"/>
    <w:basedOn w:val="Normal"/>
    <w:qFormat/>
    <w:rsid w:val="00802C82"/>
    <w:rPr>
      <w:color w:val="000000"/>
    </w:rPr>
  </w:style>
  <w:style w:type="paragraph" w:customStyle="1" w:styleId="when">
    <w:name w:val="when"/>
    <w:basedOn w:val="who"/>
    <w:next w:val="where"/>
    <w:qFormat/>
    <w:rsid w:val="00802C82"/>
    <w:pPr>
      <w:spacing w:before="360"/>
    </w:pPr>
  </w:style>
  <w:style w:type="paragraph" w:customStyle="1" w:styleId="where">
    <w:name w:val="where"/>
    <w:basedOn w:val="when"/>
    <w:next w:val="NoSpacing"/>
    <w:qFormat/>
    <w:rsid w:val="00802C82"/>
    <w:pPr>
      <w:spacing w:before="0"/>
    </w:pPr>
  </w:style>
  <w:style w:type="paragraph" w:styleId="NoSpacing">
    <w:name w:val="No Spacing"/>
    <w:uiPriority w:val="1"/>
    <w:qFormat/>
    <w:rsid w:val="00802C8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02C8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02C8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8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8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C8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C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C8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C8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02C82"/>
    <w:rPr>
      <w:b/>
      <w:bCs/>
    </w:rPr>
  </w:style>
  <w:style w:type="character" w:styleId="Emphasis">
    <w:name w:val="Emphasis"/>
    <w:uiPriority w:val="20"/>
    <w:qFormat/>
    <w:rsid w:val="00802C82"/>
    <w:rPr>
      <w:i/>
      <w:iCs/>
    </w:rPr>
  </w:style>
  <w:style w:type="paragraph" w:styleId="ListParagraph">
    <w:name w:val="List Paragraph"/>
    <w:basedOn w:val="Normal"/>
    <w:uiPriority w:val="34"/>
    <w:qFormat/>
    <w:rsid w:val="00802C8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02C8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2C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8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8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02C8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02C8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02C8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02C8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02C8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C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9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2010-03-28T01:22:00Z</dcterms:created>
  <dcterms:modified xsi:type="dcterms:W3CDTF">2010-04-12T10:59:00Z</dcterms:modified>
</cp:coreProperties>
</file>