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2995C" w14:textId="77777777" w:rsidR="00082547" w:rsidRPr="00207D5C" w:rsidRDefault="00C935EC" w:rsidP="00881012">
      <w:pPr>
        <w:pStyle w:val="poem"/>
        <w:rPr>
          <w:rtl/>
          <w:lang w:bidi="fa-IR"/>
        </w:rPr>
      </w:pPr>
      <w:r w:rsidRPr="00207D5C">
        <w:rPr>
          <w:rFonts w:hint="cs"/>
          <w:rtl/>
          <w:lang w:bidi="fa-IR"/>
        </w:rPr>
        <w:t>بهار خاموش</w:t>
      </w:r>
    </w:p>
    <w:p w14:paraId="32FFB350" w14:textId="77777777" w:rsidR="00207D5C" w:rsidRDefault="00207D5C" w:rsidP="00881012">
      <w:pPr>
        <w:pStyle w:val="who"/>
        <w:bidi/>
        <w:rPr>
          <w:lang w:bidi="fa-IR"/>
        </w:rPr>
      </w:pPr>
    </w:p>
    <w:p w14:paraId="21FC905C" w14:textId="77777777" w:rsidR="00881012" w:rsidRDefault="00881012" w:rsidP="00881012">
      <w:pPr>
        <w:pStyle w:val="why"/>
        <w:rPr>
          <w:lang w:bidi="fa-IR"/>
        </w:rPr>
      </w:pPr>
    </w:p>
    <w:p w14:paraId="713AE86E" w14:textId="77777777" w:rsidR="00881012" w:rsidRDefault="00881012" w:rsidP="00881012">
      <w:pPr>
        <w:pStyle w:val="num"/>
        <w:rPr>
          <w:rFonts w:asciiTheme="minorHAnsi" w:hAnsiTheme="minorHAnsi"/>
          <w:lang w:bidi="fa-IR"/>
        </w:rPr>
      </w:pPr>
    </w:p>
    <w:p w14:paraId="7BF3C5B2" w14:textId="77777777" w:rsidR="00881012" w:rsidRPr="00881012" w:rsidRDefault="00881012" w:rsidP="00881012">
      <w:pPr>
        <w:pStyle w:val="subname"/>
        <w:rPr>
          <w:lang w:bidi="fa-IR"/>
        </w:rPr>
      </w:pPr>
    </w:p>
    <w:p w14:paraId="72A22839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فانوس که‌ش دستي نيفروخت</w:t>
      </w:r>
    </w:p>
    <w:p w14:paraId="51EE0FB0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دوکي که بر رَف بي‌صدا ماند</w:t>
      </w:r>
    </w:p>
    <w:p w14:paraId="34DCABE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آيينه‌ي زنگار بسته</w:t>
      </w:r>
    </w:p>
    <w:p w14:paraId="10BAA185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گهواره که‌ش دستي نجنباند</w:t>
      </w:r>
    </w:p>
    <w:p w14:paraId="62D3296E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59E9510D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حلقه که کس بر در نکوبيد</w:t>
      </w:r>
    </w:p>
    <w:p w14:paraId="66D755BC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در که‌ش کسي نگشود ديگر</w:t>
      </w:r>
    </w:p>
    <w:p w14:paraId="6E00EA5B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بر آن پله که بر جا مانده خاموش</w:t>
      </w:r>
    </w:p>
    <w:p w14:paraId="342B95D4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کس‌اش ننهاده ديري پاي بر سر ــ</w:t>
      </w:r>
    </w:p>
    <w:p w14:paraId="071FA7BB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64726FDF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بهارِ منتظر بي‌مصرف افتاد!</w:t>
      </w:r>
    </w:p>
    <w:p w14:paraId="153AAE08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07333197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 هر بامي درنگي کرد و بگذشت</w:t>
      </w:r>
    </w:p>
    <w:p w14:paraId="520228AC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 هر کويي صدايي کرد و اِستاد</w:t>
      </w:r>
    </w:p>
    <w:p w14:paraId="37DF3EE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ولي نامد جواب از قريه، نز دشت.</w:t>
      </w:r>
    </w:p>
    <w:p w14:paraId="0A7C02E7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5287FE2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دود از کومه‌يي برخاست در ده</w:t>
      </w:r>
    </w:p>
    <w:p w14:paraId="462D2A4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چوپاني به صحرا دَم به ني داد</w:t>
      </w:r>
    </w:p>
    <w:p w14:paraId="4DBAD987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گُل روييد، نه زنبور پر زد</w:t>
      </w:r>
    </w:p>
    <w:p w14:paraId="1437E8B0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مرغِ کدخدا برداشت فرياد.</w:t>
      </w:r>
    </w:p>
    <w:p w14:paraId="3FE656D8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029E6B13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rPr>
          <w:rFonts w:ascii="Times New Roman" w:hAnsi="Times New Roman" w:cs="Times New Roman"/>
        </w:rPr>
        <w:t>□</w:t>
      </w:r>
    </w:p>
    <w:p w14:paraId="127E59C6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1446B84F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 صد اميد آمد، رفت نوميد</w:t>
      </w:r>
    </w:p>
    <w:p w14:paraId="78195BBA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بهار ــ آري بر او نگشود کس در.</w:t>
      </w:r>
    </w:p>
    <w:p w14:paraId="7FE0F523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درين ويران به رويش کس نخنديد</w:t>
      </w:r>
    </w:p>
    <w:p w14:paraId="7429489B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کس‌اش تاجي ز گُل ننهاد بر سر.</w:t>
      </w:r>
    </w:p>
    <w:p w14:paraId="6ED35D1D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3DA816A6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کسي از کومه سر بيرون نياورد</w:t>
      </w:r>
    </w:p>
    <w:p w14:paraId="7479B48B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مرغ از لانه، نه دود از اجاقي.</w:t>
      </w:r>
    </w:p>
    <w:p w14:paraId="7C103B5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هوا با ضربه‌هاي دف نجنبيد</w:t>
      </w:r>
    </w:p>
    <w:p w14:paraId="15C0982D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گُلي خودروي برنامد ز باغي.</w:t>
      </w:r>
    </w:p>
    <w:p w14:paraId="189AB2AB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01C50611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آدم‌ها، نه گاوآهن، نه اسبان</w:t>
      </w:r>
    </w:p>
    <w:p w14:paraId="7E8679A3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زن، نه بچه... ده خاموش، خاموش.</w:t>
      </w:r>
    </w:p>
    <w:p w14:paraId="07F55CA7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کبک‌انجير مي‌خوانَد به دره</w:t>
      </w:r>
    </w:p>
    <w:p w14:paraId="6AF0356D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نه بر پسته شکوفه مي‌زند جوش.</w:t>
      </w:r>
    </w:p>
    <w:p w14:paraId="1C3E90BC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2743329F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 هيچ ارابه‌يي اسبي نبستند</w:t>
      </w:r>
    </w:p>
    <w:p w14:paraId="57F9CBB0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سرودِ پُتکِ آهنگر نيامد</w:t>
      </w:r>
    </w:p>
    <w:p w14:paraId="2507F52F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کسي خيشي نبُرد از ده به مزرع</w:t>
      </w:r>
    </w:p>
    <w:p w14:paraId="3D55C22C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سگِ گله به عوعو در نيامد.</w:t>
      </w:r>
    </w:p>
    <w:p w14:paraId="1E06F15F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0B6685C2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کسي پيدا نشد غمناک و خوشحال</w:t>
      </w:r>
    </w:p>
    <w:p w14:paraId="77261873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که پا بر جاده‌ي خلوت گذارد</w:t>
      </w:r>
    </w:p>
    <w:p w14:paraId="0B84DDBB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کسي پيدا نشد در مقدمِ سال</w:t>
      </w:r>
    </w:p>
    <w:p w14:paraId="033AFC45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که شادان يا غمين آهي بر آرد.</w:t>
      </w:r>
    </w:p>
    <w:p w14:paraId="08EC926D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76BA0B48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غروبِ روزِ اول ليک، تنها</w:t>
      </w:r>
    </w:p>
    <w:p w14:paraId="5A4FB604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درين خلوتگهِ غوکانِ مفلوک</w:t>
      </w:r>
    </w:p>
    <w:p w14:paraId="3F06A586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 يادِ آن حکايت‌ها که رفته‌ست</w:t>
      </w:r>
    </w:p>
    <w:p w14:paraId="7D08D8FF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ز عمقِ برکه يک دَم ناله زد غوک...</w:t>
      </w:r>
    </w:p>
    <w:p w14:paraId="5779AE3D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721E40E2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rPr>
          <w:rFonts w:ascii="Times New Roman" w:hAnsi="Times New Roman" w:cs="Times New Roman"/>
        </w:rPr>
        <w:t>□</w:t>
      </w:r>
    </w:p>
    <w:p w14:paraId="0DAC1F6E" w14:textId="77777777" w:rsidR="00082547" w:rsidRPr="00207D5C" w:rsidRDefault="00C935EC" w:rsidP="00881012">
      <w:pPr>
        <w:pStyle w:val="body"/>
        <w:bidi/>
        <w:rPr>
          <w:rtl/>
        </w:rPr>
      </w:pPr>
      <w:r w:rsidRPr="00207D5C">
        <w:t> </w:t>
      </w:r>
    </w:p>
    <w:p w14:paraId="1F3E8612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بهار آمد، نبود اما حياتي</w:t>
      </w:r>
    </w:p>
    <w:p w14:paraId="3CAA227A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درين ويران‌سراي محنت‌آور</w:t>
      </w:r>
    </w:p>
    <w:p w14:paraId="65F9762A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بهار آمد، دريغا از نشاطي</w:t>
      </w:r>
    </w:p>
    <w:p w14:paraId="2E370CEA" w14:textId="77777777" w:rsidR="00082547" w:rsidRPr="00207D5C" w:rsidRDefault="00C935EC" w:rsidP="00881012">
      <w:pPr>
        <w:pStyle w:val="body"/>
        <w:bidi/>
        <w:rPr>
          <w:rtl/>
          <w:lang w:bidi="fa-IR"/>
        </w:rPr>
      </w:pPr>
      <w:r w:rsidRPr="00207D5C">
        <w:rPr>
          <w:rFonts w:hint="cs"/>
          <w:rtl/>
          <w:lang w:bidi="fa-IR"/>
        </w:rPr>
        <w:t>که شمع افروزد و بگشايدش در!</w:t>
      </w:r>
    </w:p>
    <w:p w14:paraId="76FEA02D" w14:textId="51F43E51" w:rsidR="00082547" w:rsidRDefault="00C935EC" w:rsidP="00881012">
      <w:pPr>
        <w:pStyle w:val="when"/>
        <w:bidi/>
        <w:rPr>
          <w:lang w:bidi="fa-IR"/>
        </w:rPr>
      </w:pPr>
      <w:r w:rsidRPr="00207D5C">
        <w:t> </w:t>
      </w:r>
      <w:r w:rsidRPr="00207D5C">
        <w:rPr>
          <w:rFonts w:hint="cs"/>
          <w:rtl/>
          <w:lang w:bidi="fa-IR"/>
        </w:rPr>
        <w:t>۱۳۲۸</w:t>
      </w:r>
    </w:p>
    <w:p w14:paraId="22077E9F" w14:textId="77777777" w:rsidR="00881012" w:rsidRPr="00881012" w:rsidRDefault="00881012" w:rsidP="00881012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881012" w:rsidRPr="00881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75201"/>
    <w:multiLevelType w:val="multilevel"/>
    <w:tmpl w:val="715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935EC"/>
    <w:rsid w:val="00082547"/>
    <w:rsid w:val="00207D5C"/>
    <w:rsid w:val="00881012"/>
    <w:rsid w:val="008B1753"/>
    <w:rsid w:val="00C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96B1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810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810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81012"/>
    <w:pPr>
      <w:bidi/>
    </w:pPr>
  </w:style>
  <w:style w:type="paragraph" w:customStyle="1" w:styleId="num">
    <w:name w:val="num"/>
    <w:basedOn w:val="poem"/>
    <w:qFormat/>
    <w:rsid w:val="00881012"/>
    <w:pPr>
      <w:spacing w:before="240"/>
    </w:pPr>
  </w:style>
  <w:style w:type="paragraph" w:customStyle="1" w:styleId="body">
    <w:name w:val="body"/>
    <w:basedOn w:val="Normal"/>
    <w:qFormat/>
    <w:rsid w:val="00881012"/>
    <w:rPr>
      <w:color w:val="000000"/>
    </w:rPr>
  </w:style>
  <w:style w:type="paragraph" w:customStyle="1" w:styleId="when">
    <w:name w:val="when"/>
    <w:basedOn w:val="who"/>
    <w:next w:val="where"/>
    <w:qFormat/>
    <w:rsid w:val="00881012"/>
    <w:pPr>
      <w:spacing w:before="360"/>
    </w:pPr>
  </w:style>
  <w:style w:type="paragraph" w:customStyle="1" w:styleId="where">
    <w:name w:val="where"/>
    <w:basedOn w:val="when"/>
    <w:next w:val="NoSpacing"/>
    <w:qFormat/>
    <w:rsid w:val="00881012"/>
    <w:pPr>
      <w:spacing w:before="0"/>
    </w:pPr>
  </w:style>
  <w:style w:type="paragraph" w:styleId="NoSpacing">
    <w:name w:val="No Spacing"/>
    <w:uiPriority w:val="1"/>
    <w:qFormat/>
    <w:rsid w:val="008810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810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810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0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10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0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0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81012"/>
    <w:rPr>
      <w:b/>
      <w:bCs/>
    </w:rPr>
  </w:style>
  <w:style w:type="character" w:styleId="Emphasis">
    <w:name w:val="Emphasis"/>
    <w:uiPriority w:val="20"/>
    <w:qFormat/>
    <w:rsid w:val="00881012"/>
    <w:rPr>
      <w:i/>
      <w:iCs/>
    </w:rPr>
  </w:style>
  <w:style w:type="paragraph" w:styleId="ListParagraph">
    <w:name w:val="List Paragraph"/>
    <w:basedOn w:val="Normal"/>
    <w:uiPriority w:val="34"/>
    <w:qFormat/>
    <w:rsid w:val="008810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810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0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810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810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810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810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810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01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810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810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81012"/>
    <w:pPr>
      <w:bidi/>
    </w:pPr>
  </w:style>
  <w:style w:type="paragraph" w:customStyle="1" w:styleId="num">
    <w:name w:val="num"/>
    <w:basedOn w:val="poem"/>
    <w:qFormat/>
    <w:rsid w:val="00881012"/>
    <w:pPr>
      <w:spacing w:before="240"/>
    </w:pPr>
  </w:style>
  <w:style w:type="paragraph" w:customStyle="1" w:styleId="body">
    <w:name w:val="body"/>
    <w:basedOn w:val="Normal"/>
    <w:qFormat/>
    <w:rsid w:val="00881012"/>
    <w:rPr>
      <w:color w:val="000000"/>
    </w:rPr>
  </w:style>
  <w:style w:type="paragraph" w:customStyle="1" w:styleId="when">
    <w:name w:val="when"/>
    <w:basedOn w:val="who"/>
    <w:next w:val="where"/>
    <w:qFormat/>
    <w:rsid w:val="00881012"/>
    <w:pPr>
      <w:spacing w:before="360"/>
    </w:pPr>
  </w:style>
  <w:style w:type="paragraph" w:customStyle="1" w:styleId="where">
    <w:name w:val="where"/>
    <w:basedOn w:val="when"/>
    <w:next w:val="NoSpacing"/>
    <w:qFormat/>
    <w:rsid w:val="00881012"/>
    <w:pPr>
      <w:spacing w:before="0"/>
    </w:pPr>
  </w:style>
  <w:style w:type="paragraph" w:styleId="NoSpacing">
    <w:name w:val="No Spacing"/>
    <w:uiPriority w:val="1"/>
    <w:qFormat/>
    <w:rsid w:val="008810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810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810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0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10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0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0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81012"/>
    <w:rPr>
      <w:b/>
      <w:bCs/>
    </w:rPr>
  </w:style>
  <w:style w:type="character" w:styleId="Emphasis">
    <w:name w:val="Emphasis"/>
    <w:uiPriority w:val="20"/>
    <w:qFormat/>
    <w:rsid w:val="00881012"/>
    <w:rPr>
      <w:i/>
      <w:iCs/>
    </w:rPr>
  </w:style>
  <w:style w:type="paragraph" w:styleId="ListParagraph">
    <w:name w:val="List Paragraph"/>
    <w:basedOn w:val="Normal"/>
    <w:uiPriority w:val="34"/>
    <w:qFormat/>
    <w:rsid w:val="008810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810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0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810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810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810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810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810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0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2010-04-01T21:04:00Z</dcterms:created>
  <dcterms:modified xsi:type="dcterms:W3CDTF">2010-04-05T18:26:00Z</dcterms:modified>
</cp:coreProperties>
</file>