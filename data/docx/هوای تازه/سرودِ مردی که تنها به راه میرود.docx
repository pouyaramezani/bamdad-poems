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DE171" w14:textId="77777777" w:rsidR="00B01C95" w:rsidRPr="00641173" w:rsidRDefault="00951ED7" w:rsidP="0002232B">
      <w:pPr>
        <w:pStyle w:val="poem"/>
        <w:rPr>
          <w:rtl/>
          <w:lang w:bidi="fa-IR"/>
        </w:rPr>
      </w:pPr>
      <w:r w:rsidRPr="00641173">
        <w:rPr>
          <w:rFonts w:hint="cs"/>
          <w:rtl/>
          <w:lang w:bidi="fa-IR"/>
        </w:rPr>
        <w:t>سرودِ مردي که تنها به راه مي‌رود</w:t>
      </w:r>
    </w:p>
    <w:p w14:paraId="06F17651" w14:textId="7C269C95" w:rsidR="0002232B" w:rsidRDefault="0002232B" w:rsidP="0002232B">
      <w:pPr>
        <w:pStyle w:val="who"/>
        <w:bidi/>
        <w:rPr>
          <w:rtl/>
          <w:lang w:bidi="fa-IR"/>
        </w:rPr>
      </w:pPr>
    </w:p>
    <w:p w14:paraId="7051FBD5" w14:textId="14371663" w:rsidR="0002232B" w:rsidRDefault="0002232B" w:rsidP="0002232B">
      <w:pPr>
        <w:pStyle w:val="why"/>
        <w:rPr>
          <w:rtl/>
          <w:lang w:bidi="fa-IR"/>
        </w:rPr>
      </w:pPr>
    </w:p>
    <w:p w14:paraId="20629F1F" w14:textId="37ECAEF3" w:rsidR="0002232B" w:rsidRDefault="001F2435" w:rsidP="0002232B">
      <w:pPr>
        <w:pStyle w:val="num"/>
        <w:rPr>
          <w:rtl/>
          <w:lang w:bidi="fa-IR"/>
        </w:rPr>
      </w:pPr>
      <w:r w:rsidRPr="001F2435">
        <w:rPr>
          <w:rtl/>
          <w:lang w:bidi="fa-IR"/>
        </w:rPr>
        <w:t>۱</w:t>
      </w:r>
    </w:p>
    <w:p w14:paraId="6269070B" w14:textId="77777777" w:rsidR="0002232B" w:rsidRPr="0002232B" w:rsidRDefault="0002232B" w:rsidP="0002232B">
      <w:pPr>
        <w:pStyle w:val="subname"/>
        <w:rPr>
          <w:lang w:bidi="fa-IR"/>
        </w:rPr>
      </w:pPr>
    </w:p>
    <w:p w14:paraId="4F6E23D9" w14:textId="2FD7DACB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در برابرِ هر حماسه من ايستاده بودم.</w:t>
      </w:r>
    </w:p>
    <w:p w14:paraId="4F622E79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t> </w:t>
      </w:r>
    </w:p>
    <w:p w14:paraId="049DAE5A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و مردي که اکنون با ديوارهاي اتاقش آوارِ آخرين را انتظار مي‌کشد</w:t>
      </w:r>
    </w:p>
    <w:p w14:paraId="303676BB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از پنجره‌ي کوتاهِ کلبه به سپيداري خشک نظر مي‌دوزد؛</w:t>
      </w:r>
    </w:p>
    <w:p w14:paraId="3475BB14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به سپيدارِ خشکي که مرغي سياه بر آن آشيان کرده است.</w:t>
      </w:r>
    </w:p>
    <w:p w14:paraId="2396AB42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و مردي که روزهمه‌روز از پسِ دريچه‌هاي حماسه‌اش نگرانِ کوچه بود، اکنون با خود مي‌گويد:</w:t>
      </w:r>
    </w:p>
    <w:p w14:paraId="6634D745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t> </w:t>
      </w:r>
    </w:p>
    <w:p w14:paraId="1433592C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«</w:t>
      </w:r>
      <w:r w:rsidRPr="00641173">
        <w:rPr>
          <w:rFonts w:hint="cs"/>
          <w:b/>
          <w:bCs/>
          <w:rtl/>
          <w:lang w:bidi="fa-IR"/>
        </w:rPr>
        <w:t>ــ اگر سپيدارِ من بشکفد، مرغِ سيا پرواز خواهد کرد</w:t>
      </w:r>
      <w:r w:rsidRPr="00641173">
        <w:rPr>
          <w:b/>
          <w:bCs/>
        </w:rPr>
        <w:t>.</w:t>
      </w:r>
    </w:p>
    <w:p w14:paraId="10F09E11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«</w:t>
      </w:r>
      <w:r w:rsidRPr="00641173">
        <w:rPr>
          <w:rFonts w:hint="cs"/>
          <w:b/>
          <w:bCs/>
          <w:rtl/>
          <w:lang w:bidi="fa-IR"/>
        </w:rPr>
        <w:t>ــ اگر مرغِ سيا بگذرد، سپيدارِ من خواهد شکفت ــ</w:t>
      </w:r>
    </w:p>
    <w:p w14:paraId="79ECA4AD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t> </w:t>
      </w:r>
    </w:p>
    <w:p w14:paraId="06766B06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و دريانوردي که آخرين تخته‌پاره‌ي کشتي را از دست داده است</w:t>
      </w:r>
    </w:p>
    <w:p w14:paraId="07F4877F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در قلبِ خود ديگر به بهار باور ندارد،</w:t>
      </w:r>
    </w:p>
    <w:p w14:paraId="4AFEBD19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چرا که هر قلب روسبي‌خانه‌يي‌ست</w:t>
      </w:r>
    </w:p>
    <w:p w14:paraId="29A93722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و دريا را قلب‌ها به حلقه کشيده‌اند.</w:t>
      </w:r>
    </w:p>
    <w:p w14:paraId="5BB4DF07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t> </w:t>
      </w:r>
    </w:p>
    <w:p w14:paraId="44DCFAEA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 xml:space="preserve">و مردي که از </w:t>
      </w:r>
      <w:r w:rsidRPr="00641173">
        <w:rPr>
          <w:rFonts w:hint="cs"/>
          <w:b/>
          <w:bCs/>
          <w:rtl/>
          <w:lang w:bidi="fa-IR"/>
        </w:rPr>
        <w:t>خوب سخن مي‌گفت، در حصارِ بد به زنجير بسته شد</w:t>
      </w:r>
    </w:p>
    <w:p w14:paraId="6C92C802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 xml:space="preserve">چرا که </w:t>
      </w:r>
      <w:r w:rsidRPr="00641173">
        <w:rPr>
          <w:rFonts w:hint="cs"/>
          <w:b/>
          <w:bCs/>
          <w:rtl/>
          <w:lang w:bidi="fa-IR"/>
        </w:rPr>
        <w:t>خوب فريبي بيش نبود، و بد بي‌حجاب به کوچه نمي‌شد.</w:t>
      </w:r>
    </w:p>
    <w:p w14:paraId="560FEF3C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 xml:space="preserve">چرا که </w:t>
      </w:r>
      <w:r w:rsidRPr="00641173">
        <w:rPr>
          <w:rFonts w:hint="cs"/>
          <w:b/>
          <w:bCs/>
          <w:rtl/>
          <w:lang w:bidi="fa-IR"/>
        </w:rPr>
        <w:t>اميد تکيه‌گاهي استوار مي‌جُست</w:t>
      </w:r>
    </w:p>
    <w:p w14:paraId="3C59AA09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و هر حصارِ اين شهر خشتي پوسيده بود.</w:t>
      </w:r>
    </w:p>
    <w:p w14:paraId="56DD01EC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t> </w:t>
      </w:r>
    </w:p>
    <w:p w14:paraId="779F8EBA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و مردي که آخرين تخته‌پاره‌ي کشتي را از دست داده است، در جُستجوي تخته‌پاره‌ي ديگر تلاش نمي‌کند زيرا که تخته‌پاره، کشتي نيست</w:t>
      </w:r>
    </w:p>
    <w:p w14:paraId="3F336729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زيرا که در ساحل</w:t>
      </w:r>
    </w:p>
    <w:p w14:paraId="320977D2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مردِ دريا</w:t>
      </w:r>
    </w:p>
    <w:p w14:paraId="30468AA8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t>  </w:t>
      </w:r>
      <w:r w:rsidRPr="00641173">
        <w:rPr>
          <w:rtl/>
          <w:lang w:bidi="fa-IR"/>
        </w:rPr>
        <w:t xml:space="preserve"> </w:t>
      </w:r>
      <w:r w:rsidRPr="00641173">
        <w:t>     </w:t>
      </w:r>
      <w:r w:rsidRPr="00641173">
        <w:rPr>
          <w:rtl/>
          <w:lang w:bidi="fa-IR"/>
        </w:rPr>
        <w:t xml:space="preserve"> </w:t>
      </w:r>
      <w:r w:rsidRPr="00641173">
        <w:rPr>
          <w:rFonts w:hint="cs"/>
          <w:rtl/>
          <w:lang w:bidi="fa-IR"/>
        </w:rPr>
        <w:t>بيگانه‌يي بيش نيست</w:t>
      </w:r>
      <w:r w:rsidRPr="00641173">
        <w:t>.</w:t>
      </w:r>
    </w:p>
    <w:p w14:paraId="1D4220EE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t> </w:t>
      </w:r>
    </w:p>
    <w:p w14:paraId="0CF61265" w14:textId="0E0067D6" w:rsidR="00B01C95" w:rsidRPr="00641173" w:rsidRDefault="00951ED7" w:rsidP="001F2435">
      <w:pPr>
        <w:pStyle w:val="num"/>
        <w:rPr>
          <w:rtl/>
        </w:rPr>
      </w:pPr>
      <w:r w:rsidRPr="00641173">
        <w:rPr>
          <w:rFonts w:hint="cs"/>
          <w:rtl/>
          <w:lang w:bidi="fa-IR"/>
        </w:rPr>
        <w:t>۲</w:t>
      </w:r>
    </w:p>
    <w:p w14:paraId="572C6E8D" w14:textId="77777777" w:rsidR="00B01C95" w:rsidRPr="00641173" w:rsidRDefault="00951ED7" w:rsidP="001F2435">
      <w:pPr>
        <w:pStyle w:val="subname"/>
        <w:rPr>
          <w:rtl/>
        </w:rPr>
      </w:pPr>
      <w:r w:rsidRPr="00641173">
        <w:t> </w:t>
      </w:r>
    </w:p>
    <w:p w14:paraId="5E9A0A76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با من به مرگِ سرداري که از پُشت خنجر خورده است گريه کن.</w:t>
      </w:r>
    </w:p>
    <w:p w14:paraId="569038A4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t> </w:t>
      </w:r>
    </w:p>
    <w:p w14:paraId="75D9DB5E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او با شمشيرِ خويش مي‌گويد:</w:t>
      </w:r>
    </w:p>
    <w:p w14:paraId="41C1A5A7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«</w:t>
      </w:r>
      <w:r w:rsidRPr="00641173">
        <w:rPr>
          <w:rFonts w:hint="cs"/>
          <w:b/>
          <w:bCs/>
          <w:rtl/>
          <w:lang w:bidi="fa-IR"/>
        </w:rPr>
        <w:t>ــ براي چه بر خاک ريختي</w:t>
      </w:r>
    </w:p>
    <w:p w14:paraId="3CFCBEED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   </w:t>
      </w:r>
      <w:r w:rsidRPr="00641173">
        <w:rPr>
          <w:b/>
          <w:bCs/>
          <w:rtl/>
          <w:lang w:bidi="fa-IR"/>
        </w:rPr>
        <w:t xml:space="preserve"> </w:t>
      </w:r>
      <w:r w:rsidRPr="00641173">
        <w:rPr>
          <w:rFonts w:hint="cs"/>
          <w:b/>
          <w:bCs/>
          <w:rtl/>
          <w:lang w:bidi="fa-IR"/>
        </w:rPr>
        <w:t>خونِ کساني را که از يارانِ من سياهکارتر نبودند؟</w:t>
      </w:r>
    </w:p>
    <w:p w14:paraId="473559F9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t> </w:t>
      </w:r>
    </w:p>
    <w:p w14:paraId="64C9710F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و شمشير با او مي‌گويد:</w:t>
      </w:r>
    </w:p>
    <w:p w14:paraId="1F0330DB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«</w:t>
      </w:r>
      <w:r w:rsidRPr="00641173">
        <w:rPr>
          <w:rFonts w:hint="cs"/>
          <w:b/>
          <w:bCs/>
          <w:rtl/>
          <w:lang w:bidi="fa-IR"/>
        </w:rPr>
        <w:t>ــ براي چه ياراني برگزيدي</w:t>
      </w:r>
    </w:p>
    <w:p w14:paraId="58760452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   </w:t>
      </w:r>
      <w:r w:rsidRPr="00641173">
        <w:rPr>
          <w:b/>
          <w:bCs/>
          <w:rtl/>
          <w:lang w:bidi="fa-IR"/>
        </w:rPr>
        <w:t xml:space="preserve"> </w:t>
      </w:r>
      <w:r w:rsidRPr="00641173">
        <w:rPr>
          <w:rFonts w:hint="cs"/>
          <w:b/>
          <w:bCs/>
          <w:rtl/>
          <w:lang w:bidi="fa-IR"/>
        </w:rPr>
        <w:t>که بيش از دشمنانِ تو با زشتي سوگند خورده بودند؟</w:t>
      </w:r>
      <w:r w:rsidRPr="00641173">
        <w:rPr>
          <w:b/>
          <w:bCs/>
        </w:rPr>
        <w:t xml:space="preserve"> </w:t>
      </w:r>
    </w:p>
    <w:p w14:paraId="4290918F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و سردارِ جنگ‌آور که نامش طلسمِ پيروزي‌هاست، تنها، تنها بر سرزميني بيگانه چنگ بر خاکِ خونين مي‌زند:</w:t>
      </w:r>
    </w:p>
    <w:p w14:paraId="3F2CF7A3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«</w:t>
      </w:r>
      <w:r w:rsidRPr="00641173">
        <w:rPr>
          <w:rFonts w:hint="cs"/>
          <w:b/>
          <w:bCs/>
          <w:rtl/>
          <w:lang w:bidi="fa-IR"/>
        </w:rPr>
        <w:t>ــ کجاييد، کجاييد هم‌سوگندانِ من؟</w:t>
      </w:r>
    </w:p>
    <w:p w14:paraId="3B24F624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   </w:t>
      </w:r>
      <w:r w:rsidRPr="00641173">
        <w:rPr>
          <w:b/>
          <w:bCs/>
          <w:rtl/>
          <w:lang w:bidi="fa-IR"/>
        </w:rPr>
        <w:t xml:space="preserve"> </w:t>
      </w:r>
      <w:r w:rsidRPr="00641173">
        <w:rPr>
          <w:rFonts w:hint="cs"/>
          <w:b/>
          <w:bCs/>
          <w:rtl/>
          <w:lang w:bidi="fa-IR"/>
        </w:rPr>
        <w:t>شمشيرِ تيزِ من در راهِ شما بود</w:t>
      </w:r>
      <w:r w:rsidRPr="00641173">
        <w:rPr>
          <w:b/>
          <w:bCs/>
          <w:rtl/>
          <w:lang w:bidi="fa-IR"/>
        </w:rPr>
        <w:t>.</w:t>
      </w:r>
    </w:p>
    <w:p w14:paraId="14039953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   </w:t>
      </w:r>
      <w:r w:rsidRPr="00641173">
        <w:rPr>
          <w:b/>
          <w:bCs/>
          <w:rtl/>
          <w:lang w:bidi="fa-IR"/>
        </w:rPr>
        <w:t xml:space="preserve"> </w:t>
      </w:r>
      <w:r w:rsidRPr="00641173">
        <w:rPr>
          <w:rFonts w:hint="cs"/>
          <w:b/>
          <w:bCs/>
          <w:rtl/>
          <w:lang w:bidi="fa-IR"/>
        </w:rPr>
        <w:t>ما به راستي سوگند خورده بوديم</w:t>
      </w:r>
      <w:r w:rsidRPr="00641173">
        <w:rPr>
          <w:b/>
          <w:bCs/>
        </w:rPr>
        <w:t>...»</w:t>
      </w:r>
    </w:p>
    <w:p w14:paraId="691DBB40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t> </w:t>
      </w:r>
    </w:p>
    <w:p w14:paraId="34A565A2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جوابي نيست؛</w:t>
      </w:r>
    </w:p>
    <w:p w14:paraId="4838DA75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آنان اکنون با دروغ پياله مي‌زنند!</w:t>
      </w:r>
    </w:p>
    <w:p w14:paraId="482195D7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t> </w:t>
      </w:r>
    </w:p>
    <w:p w14:paraId="4B7E430E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«</w:t>
      </w:r>
      <w:r w:rsidRPr="00641173">
        <w:rPr>
          <w:rFonts w:hint="cs"/>
          <w:b/>
          <w:bCs/>
          <w:rtl/>
          <w:lang w:bidi="fa-IR"/>
        </w:rPr>
        <w:t>ــ کجاييد، کجاييد؟</w:t>
      </w:r>
      <w:r w:rsidRPr="00641173">
        <w:rPr>
          <w:b/>
          <w:bCs/>
        </w:rPr>
        <w:t> </w:t>
      </w:r>
      <w:r w:rsidRPr="00641173">
        <w:rPr>
          <w:b/>
          <w:bCs/>
          <w:rtl/>
          <w:lang w:bidi="fa-IR"/>
        </w:rPr>
        <w:t xml:space="preserve"> </w:t>
      </w:r>
    </w:p>
    <w:p w14:paraId="45DF43C8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   </w:t>
      </w:r>
      <w:r w:rsidRPr="00641173">
        <w:rPr>
          <w:b/>
          <w:bCs/>
          <w:rtl/>
          <w:lang w:bidi="fa-IR"/>
        </w:rPr>
        <w:t xml:space="preserve"> </w:t>
      </w:r>
      <w:r w:rsidRPr="00641173">
        <w:rPr>
          <w:rFonts w:hint="cs"/>
          <w:b/>
          <w:bCs/>
          <w:rtl/>
          <w:lang w:bidi="fa-IR"/>
        </w:rPr>
        <w:t>بگذاريد در چشمانِتان بنگرم</w:t>
      </w:r>
      <w:r w:rsidRPr="00641173">
        <w:rPr>
          <w:b/>
          <w:bCs/>
        </w:rPr>
        <w:t>...»</w:t>
      </w:r>
    </w:p>
    <w:p w14:paraId="21382560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t> </w:t>
      </w:r>
    </w:p>
    <w:p w14:paraId="01FEA5ED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و شمشير با او مي‌گويد:</w:t>
      </w:r>
    </w:p>
    <w:p w14:paraId="2130249B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«</w:t>
      </w:r>
      <w:r w:rsidRPr="00641173">
        <w:rPr>
          <w:rFonts w:hint="cs"/>
          <w:b/>
          <w:bCs/>
          <w:rtl/>
          <w:lang w:bidi="fa-IR"/>
        </w:rPr>
        <w:t>ــ راست نگفتند تا در چشمانِ تو نظر بتوانند کرد</w:t>
      </w:r>
      <w:r w:rsidRPr="00641173">
        <w:rPr>
          <w:b/>
          <w:bCs/>
        </w:rPr>
        <w:t>...</w:t>
      </w:r>
    </w:p>
    <w:p w14:paraId="4EF907EE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   </w:t>
      </w:r>
      <w:r w:rsidRPr="00641173">
        <w:rPr>
          <w:b/>
          <w:bCs/>
          <w:rtl/>
          <w:lang w:bidi="fa-IR"/>
        </w:rPr>
        <w:t xml:space="preserve"> </w:t>
      </w:r>
      <w:r w:rsidRPr="00641173">
        <w:rPr>
          <w:rFonts w:hint="cs"/>
          <w:b/>
          <w:bCs/>
          <w:rtl/>
          <w:lang w:bidi="fa-IR"/>
        </w:rPr>
        <w:t>به ستاره‌ها نگاه کن</w:t>
      </w:r>
      <w:r w:rsidRPr="00641173">
        <w:rPr>
          <w:b/>
          <w:bCs/>
        </w:rPr>
        <w:t>:</w:t>
      </w:r>
    </w:p>
    <w:p w14:paraId="42B21A17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   </w:t>
      </w:r>
      <w:r w:rsidRPr="00641173">
        <w:rPr>
          <w:b/>
          <w:bCs/>
          <w:rtl/>
          <w:lang w:bidi="fa-IR"/>
        </w:rPr>
        <w:t xml:space="preserve"> </w:t>
      </w:r>
      <w:r w:rsidRPr="00641173">
        <w:rPr>
          <w:rFonts w:hint="cs"/>
          <w:b/>
          <w:bCs/>
          <w:rtl/>
          <w:lang w:bidi="fa-IR"/>
        </w:rPr>
        <w:t>هم اکنون شب با همه‌ي ستارگانش از راه در مي‌رسد</w:t>
      </w:r>
      <w:r w:rsidRPr="00641173">
        <w:rPr>
          <w:b/>
          <w:bCs/>
        </w:rPr>
        <w:t>.</w:t>
      </w:r>
    </w:p>
    <w:p w14:paraId="459FBC06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   </w:t>
      </w:r>
      <w:r w:rsidRPr="00641173">
        <w:rPr>
          <w:b/>
          <w:bCs/>
          <w:rtl/>
          <w:lang w:bidi="fa-IR"/>
        </w:rPr>
        <w:t xml:space="preserve"> </w:t>
      </w:r>
      <w:r w:rsidRPr="00641173">
        <w:rPr>
          <w:rFonts w:hint="cs"/>
          <w:b/>
          <w:bCs/>
          <w:rtl/>
          <w:lang w:bidi="fa-IR"/>
        </w:rPr>
        <w:t>به ستاره‌ها نگاه کن</w:t>
      </w:r>
    </w:p>
    <w:p w14:paraId="1BFCF997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   </w:t>
      </w:r>
      <w:r w:rsidRPr="00641173">
        <w:rPr>
          <w:b/>
          <w:bCs/>
          <w:rtl/>
          <w:lang w:bidi="fa-IR"/>
        </w:rPr>
        <w:t xml:space="preserve"> </w:t>
      </w:r>
      <w:r w:rsidRPr="00641173">
        <w:rPr>
          <w:rFonts w:hint="cs"/>
          <w:b/>
          <w:bCs/>
          <w:rtl/>
          <w:lang w:bidi="fa-IR"/>
        </w:rPr>
        <w:t>چرا که در زمين پاکي نيست</w:t>
      </w:r>
      <w:r w:rsidRPr="00641173">
        <w:rPr>
          <w:b/>
          <w:bCs/>
        </w:rPr>
        <w:t>...»</w:t>
      </w:r>
    </w:p>
    <w:p w14:paraId="52FFCD4D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t> </w:t>
      </w:r>
    </w:p>
    <w:p w14:paraId="3A73ECB2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و شب از راه در مي‌رسد</w:t>
      </w:r>
    </w:p>
    <w:p w14:paraId="0C4C4DD2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بي‌ستاره‌ترينِ شب‌ها!</w:t>
      </w:r>
    </w:p>
    <w:p w14:paraId="66522D01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چرا که در زمين پاکي نيست.</w:t>
      </w:r>
    </w:p>
    <w:p w14:paraId="799576A5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زمين از خوبي و راستي بي‌بهره است</w:t>
      </w:r>
    </w:p>
    <w:p w14:paraId="75F59EBC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و آسمانِ زمين</w:t>
      </w:r>
    </w:p>
    <w:p w14:paraId="6AD789CE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t>                </w:t>
      </w:r>
      <w:r w:rsidRPr="00641173">
        <w:rPr>
          <w:rtl/>
          <w:lang w:bidi="fa-IR"/>
        </w:rPr>
        <w:t xml:space="preserve"> </w:t>
      </w:r>
      <w:r w:rsidRPr="00641173">
        <w:rPr>
          <w:rFonts w:hint="cs"/>
          <w:rtl/>
          <w:lang w:bidi="fa-IR"/>
        </w:rPr>
        <w:t>بي‌ستاره‌ترينِ آسمان‌هاست</w:t>
      </w:r>
      <w:r w:rsidRPr="00641173">
        <w:rPr>
          <w:rtl/>
          <w:lang w:bidi="fa-IR"/>
        </w:rPr>
        <w:t>!</w:t>
      </w:r>
    </w:p>
    <w:p w14:paraId="69CE993F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t> </w:t>
      </w:r>
    </w:p>
    <w:p w14:paraId="35D9F801" w14:textId="409C4220" w:rsidR="00B01C95" w:rsidRPr="00641173" w:rsidRDefault="00951ED7" w:rsidP="001F2435">
      <w:pPr>
        <w:pStyle w:val="num"/>
        <w:rPr>
          <w:rtl/>
        </w:rPr>
      </w:pPr>
      <w:r w:rsidRPr="00641173">
        <w:rPr>
          <w:rFonts w:hint="cs"/>
          <w:rtl/>
          <w:lang w:bidi="fa-IR"/>
        </w:rPr>
        <w:t>۳</w:t>
      </w:r>
    </w:p>
    <w:p w14:paraId="060C0A58" w14:textId="77777777" w:rsidR="00B01C95" w:rsidRPr="00641173" w:rsidRDefault="00951ED7" w:rsidP="001F2435">
      <w:pPr>
        <w:pStyle w:val="subname"/>
        <w:rPr>
          <w:rtl/>
        </w:rPr>
      </w:pPr>
      <w:r w:rsidRPr="00641173">
        <w:t> </w:t>
      </w:r>
    </w:p>
    <w:p w14:paraId="16F58C7E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و مردي که با چارديوارِ اتاقش آوارِ آخرين را انتظار مي‌کشد از دريچه به کوچه مي‌نگرد:</w:t>
      </w:r>
    </w:p>
    <w:p w14:paraId="651B6BED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از پنجره‌ي رودررو، زني ترسان و شتابناک، گُلِ سرخي به کوچه مي‌افکند.</w:t>
      </w:r>
    </w:p>
    <w:p w14:paraId="68085F1A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عابرِ منتظر، بوسه‌يي به جانبِ زن مي‌فرستد</w:t>
      </w:r>
    </w:p>
    <w:p w14:paraId="243559E4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و در خانه، مردي با خود مي‌انديشد:</w:t>
      </w:r>
    </w:p>
    <w:p w14:paraId="2DC63375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t> </w:t>
      </w:r>
    </w:p>
    <w:p w14:paraId="27B0C8C0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«</w:t>
      </w:r>
      <w:r w:rsidRPr="00641173">
        <w:rPr>
          <w:rFonts w:hint="cs"/>
          <w:b/>
          <w:bCs/>
          <w:rtl/>
          <w:lang w:bidi="fa-IR"/>
        </w:rPr>
        <w:t>ــ بانوي من بي‌گمان مرا دوست مي‌دارد،</w:t>
      </w:r>
    </w:p>
    <w:p w14:paraId="44123EE6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   </w:t>
      </w:r>
      <w:r w:rsidRPr="00641173">
        <w:rPr>
          <w:b/>
          <w:bCs/>
          <w:rtl/>
          <w:lang w:bidi="fa-IR"/>
        </w:rPr>
        <w:t xml:space="preserve"> </w:t>
      </w:r>
      <w:r w:rsidRPr="00641173">
        <w:rPr>
          <w:rFonts w:hint="cs"/>
          <w:b/>
          <w:bCs/>
          <w:rtl/>
          <w:lang w:bidi="fa-IR"/>
        </w:rPr>
        <w:t>اين حقيقت را من از بوسه‌هاي عطشناکِ لبانش دريافته‌ام</w:t>
      </w:r>
      <w:r w:rsidRPr="00641173">
        <w:rPr>
          <w:b/>
          <w:bCs/>
        </w:rPr>
        <w:t>...</w:t>
      </w:r>
    </w:p>
    <w:p w14:paraId="0B03CC88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   </w:t>
      </w:r>
      <w:r w:rsidRPr="00641173">
        <w:rPr>
          <w:b/>
          <w:bCs/>
          <w:rtl/>
          <w:lang w:bidi="fa-IR"/>
        </w:rPr>
        <w:t xml:space="preserve"> </w:t>
      </w:r>
      <w:r w:rsidRPr="00641173">
        <w:rPr>
          <w:rFonts w:hint="cs"/>
          <w:b/>
          <w:bCs/>
          <w:rtl/>
          <w:lang w:bidi="fa-IR"/>
        </w:rPr>
        <w:t>بانوي من شايسته‌گي عشقِ مرا دريافته است</w:t>
      </w:r>
      <w:r w:rsidRPr="00641173">
        <w:rPr>
          <w:b/>
          <w:bCs/>
        </w:rPr>
        <w:t>!»</w:t>
      </w:r>
    </w:p>
    <w:p w14:paraId="2BCA421E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t> </w:t>
      </w:r>
    </w:p>
    <w:p w14:paraId="09574208" w14:textId="76E62F7C" w:rsidR="00B01C95" w:rsidRPr="00641173" w:rsidRDefault="00951ED7" w:rsidP="001F2435">
      <w:pPr>
        <w:pStyle w:val="num"/>
        <w:rPr>
          <w:rtl/>
        </w:rPr>
      </w:pPr>
      <w:r w:rsidRPr="00641173">
        <w:rPr>
          <w:rFonts w:hint="cs"/>
          <w:rtl/>
          <w:lang w:bidi="fa-IR"/>
        </w:rPr>
        <w:t>۴</w:t>
      </w:r>
    </w:p>
    <w:p w14:paraId="738CEB2B" w14:textId="77777777" w:rsidR="00B01C95" w:rsidRPr="00641173" w:rsidRDefault="00951ED7" w:rsidP="001F2435">
      <w:pPr>
        <w:pStyle w:val="subname"/>
        <w:rPr>
          <w:rtl/>
        </w:rPr>
      </w:pPr>
      <w:r w:rsidRPr="00641173">
        <w:t> </w:t>
      </w:r>
      <w:bookmarkStart w:id="0" w:name="_GoBack"/>
      <w:bookmarkEnd w:id="0"/>
    </w:p>
    <w:p w14:paraId="0026CEA8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و مردي که تنها به راه مي‌رود با خود مي‌گويد:</w:t>
      </w:r>
    </w:p>
    <w:p w14:paraId="6BD2A413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t> </w:t>
      </w:r>
    </w:p>
    <w:p w14:paraId="0AED4AB8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«</w:t>
      </w:r>
      <w:r w:rsidRPr="00641173">
        <w:rPr>
          <w:rFonts w:hint="cs"/>
          <w:b/>
          <w:bCs/>
          <w:rtl/>
          <w:lang w:bidi="fa-IR"/>
        </w:rPr>
        <w:t>ــ در کوچه مي‌بارد و در خانه گرما نيست</w:t>
      </w:r>
      <w:r w:rsidRPr="00641173">
        <w:rPr>
          <w:b/>
          <w:bCs/>
        </w:rPr>
        <w:t>!</w:t>
      </w:r>
    </w:p>
    <w:p w14:paraId="4C58203A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   </w:t>
      </w:r>
      <w:r w:rsidRPr="00641173">
        <w:rPr>
          <w:b/>
          <w:bCs/>
          <w:rtl/>
          <w:lang w:bidi="fa-IR"/>
        </w:rPr>
        <w:t xml:space="preserve"> </w:t>
      </w:r>
      <w:r w:rsidRPr="00641173">
        <w:rPr>
          <w:rFonts w:hint="cs"/>
          <w:b/>
          <w:bCs/>
          <w:rtl/>
          <w:lang w:bidi="fa-IR"/>
        </w:rPr>
        <w:t>حقيقت از شهرِ زندگان گريخته است؛ من با تمامِ حماسه‌هايم به گورستان خواهم رفت</w:t>
      </w:r>
    </w:p>
    <w:p w14:paraId="6BD9316D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   </w:t>
      </w:r>
      <w:r w:rsidRPr="00641173">
        <w:rPr>
          <w:b/>
          <w:bCs/>
          <w:rtl/>
          <w:lang w:bidi="fa-IR"/>
        </w:rPr>
        <w:t xml:space="preserve"> </w:t>
      </w:r>
      <w:r w:rsidRPr="00641173">
        <w:rPr>
          <w:rFonts w:hint="cs"/>
          <w:b/>
          <w:bCs/>
          <w:rtl/>
          <w:lang w:bidi="fa-IR"/>
        </w:rPr>
        <w:t>و تنها</w:t>
      </w:r>
    </w:p>
    <w:p w14:paraId="064A1312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   </w:t>
      </w:r>
      <w:r w:rsidRPr="00641173">
        <w:rPr>
          <w:b/>
          <w:bCs/>
          <w:rtl/>
          <w:lang w:bidi="fa-IR"/>
        </w:rPr>
        <w:t xml:space="preserve"> </w:t>
      </w:r>
      <w:r w:rsidRPr="00641173">
        <w:rPr>
          <w:rFonts w:hint="cs"/>
          <w:b/>
          <w:bCs/>
          <w:rtl/>
          <w:lang w:bidi="fa-IR"/>
        </w:rPr>
        <w:t>چرا که</w:t>
      </w:r>
    </w:p>
    <w:p w14:paraId="62CA3F60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   </w:t>
      </w:r>
      <w:r w:rsidRPr="00641173">
        <w:rPr>
          <w:b/>
          <w:bCs/>
          <w:rtl/>
          <w:lang w:bidi="fa-IR"/>
        </w:rPr>
        <w:t xml:space="preserve"> </w:t>
      </w:r>
      <w:r w:rsidRPr="00641173">
        <w:rPr>
          <w:rFonts w:hint="cs"/>
          <w:b/>
          <w:bCs/>
          <w:rtl/>
          <w:lang w:bidi="fa-IR"/>
        </w:rPr>
        <w:t>به راست‌ْراهي کدامين همسفر اطمينان مي‌توان داشت؟</w:t>
      </w:r>
    </w:p>
    <w:p w14:paraId="03EE3BAB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t> </w:t>
      </w:r>
    </w:p>
    <w:p w14:paraId="6573B0E9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  </w:t>
      </w:r>
      <w:r w:rsidRPr="00641173">
        <w:rPr>
          <w:b/>
          <w:bCs/>
          <w:rtl/>
          <w:lang w:bidi="fa-IR"/>
        </w:rPr>
        <w:t xml:space="preserve"> </w:t>
      </w:r>
      <w:r w:rsidRPr="00641173">
        <w:rPr>
          <w:rFonts w:hint="cs"/>
          <w:b/>
          <w:bCs/>
          <w:rtl/>
          <w:lang w:bidi="fa-IR"/>
        </w:rPr>
        <w:t>همسفري چرا بايدم گزيد که هر دم</w:t>
      </w:r>
    </w:p>
    <w:p w14:paraId="2256D7C7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   </w:t>
      </w:r>
      <w:r w:rsidRPr="00641173">
        <w:rPr>
          <w:b/>
          <w:bCs/>
          <w:rtl/>
          <w:lang w:bidi="fa-IR"/>
        </w:rPr>
        <w:t xml:space="preserve"> </w:t>
      </w:r>
      <w:r w:rsidRPr="00641173">
        <w:rPr>
          <w:rFonts w:hint="cs"/>
          <w:b/>
          <w:bCs/>
          <w:rtl/>
          <w:lang w:bidi="fa-IR"/>
        </w:rPr>
        <w:t>در تب‌وتابِ وسوسه‌يي به ترديد از خود بپرسم</w:t>
      </w:r>
      <w:r w:rsidRPr="00641173">
        <w:rPr>
          <w:b/>
          <w:bCs/>
        </w:rPr>
        <w:t>:</w:t>
      </w:r>
    </w:p>
    <w:p w14:paraId="78A0ADCE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   </w:t>
      </w:r>
      <w:r w:rsidRPr="00641173">
        <w:rPr>
          <w:b/>
          <w:bCs/>
          <w:rtl/>
          <w:lang w:bidi="fa-IR"/>
        </w:rPr>
        <w:t xml:space="preserve"> </w:t>
      </w:r>
      <w:r w:rsidRPr="00641173">
        <w:rPr>
          <w:rFonts w:hint="cs"/>
          <w:b/>
          <w:bCs/>
          <w:rtl/>
          <w:lang w:bidi="fa-IR"/>
        </w:rPr>
        <w:t>ــ هان! آيا به آلودنِ مردگانِ پاک کمر نبسته است؟</w:t>
      </w:r>
      <w:r w:rsidRPr="00641173">
        <w:rPr>
          <w:b/>
          <w:bCs/>
        </w:rPr>
        <w:t>»</w:t>
      </w:r>
    </w:p>
    <w:p w14:paraId="4738A0BC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t> </w:t>
      </w:r>
    </w:p>
    <w:p w14:paraId="627B3186" w14:textId="77777777" w:rsidR="00B01C95" w:rsidRPr="00641173" w:rsidRDefault="00951ED7" w:rsidP="0002232B">
      <w:pPr>
        <w:pStyle w:val="body"/>
        <w:bidi/>
        <w:rPr>
          <w:rtl/>
          <w:lang w:bidi="fa-IR"/>
        </w:rPr>
      </w:pPr>
      <w:r w:rsidRPr="00641173">
        <w:rPr>
          <w:rFonts w:hint="cs"/>
          <w:rtl/>
          <w:lang w:bidi="fa-IR"/>
        </w:rPr>
        <w:t>و ديگر:</w:t>
      </w:r>
    </w:p>
    <w:p w14:paraId="2B27CABB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«</w:t>
      </w:r>
      <w:r w:rsidRPr="00641173">
        <w:rPr>
          <w:rFonts w:hint="cs"/>
          <w:b/>
          <w:bCs/>
          <w:rtl/>
          <w:lang w:bidi="fa-IR"/>
        </w:rPr>
        <w:t>ــ هوايي که مي‌بويم، از نفسِ پُردروغِ همسفرانِ فريبکارِ من گندآلود است</w:t>
      </w:r>
      <w:r w:rsidRPr="00641173">
        <w:rPr>
          <w:b/>
          <w:bCs/>
        </w:rPr>
        <w:t>!</w:t>
      </w:r>
    </w:p>
    <w:p w14:paraId="309934BD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   </w:t>
      </w:r>
      <w:r w:rsidRPr="00641173">
        <w:rPr>
          <w:b/>
          <w:bCs/>
          <w:rtl/>
          <w:lang w:bidi="fa-IR"/>
        </w:rPr>
        <w:t xml:space="preserve"> </w:t>
      </w:r>
      <w:r w:rsidRPr="00641173">
        <w:rPr>
          <w:rFonts w:hint="cs"/>
          <w:b/>
          <w:bCs/>
          <w:rtl/>
          <w:lang w:bidi="fa-IR"/>
        </w:rPr>
        <w:t>و به‌راستي</w:t>
      </w:r>
    </w:p>
    <w:p w14:paraId="0088F11C" w14:textId="77777777" w:rsidR="00B01C95" w:rsidRPr="00641173" w:rsidRDefault="00951ED7" w:rsidP="0002232B">
      <w:pPr>
        <w:pStyle w:val="body"/>
        <w:bidi/>
        <w:rPr>
          <w:rtl/>
        </w:rPr>
      </w:pPr>
      <w:r w:rsidRPr="00641173">
        <w:rPr>
          <w:b/>
          <w:bCs/>
        </w:rPr>
        <w:t>   </w:t>
      </w:r>
      <w:r w:rsidRPr="00641173">
        <w:rPr>
          <w:b/>
          <w:bCs/>
          <w:rtl/>
          <w:lang w:bidi="fa-IR"/>
        </w:rPr>
        <w:t xml:space="preserve"> </w:t>
      </w:r>
      <w:r w:rsidRPr="00641173">
        <w:rPr>
          <w:rFonts w:hint="cs"/>
          <w:b/>
          <w:bCs/>
          <w:rtl/>
          <w:lang w:bidi="fa-IR"/>
        </w:rPr>
        <w:t>آن را که در اين راه قدم بر مي‌دارد به همسفري چه حاجت است؟</w:t>
      </w:r>
      <w:r w:rsidRPr="00641173">
        <w:rPr>
          <w:b/>
          <w:bCs/>
        </w:rPr>
        <w:t>»</w:t>
      </w:r>
    </w:p>
    <w:p w14:paraId="44E1B130" w14:textId="226D488F" w:rsidR="00B01C95" w:rsidRDefault="00951ED7" w:rsidP="0002232B">
      <w:pPr>
        <w:pStyle w:val="when"/>
        <w:bidi/>
        <w:rPr>
          <w:rFonts w:hint="cs"/>
          <w:rtl/>
          <w:lang w:bidi="fa-IR"/>
        </w:rPr>
      </w:pPr>
      <w:r w:rsidRPr="00641173">
        <w:t> </w:t>
      </w:r>
      <w:r w:rsidRPr="00641173">
        <w:rPr>
          <w:rFonts w:hint="cs"/>
          <w:rtl/>
          <w:lang w:bidi="fa-IR"/>
        </w:rPr>
        <w:t xml:space="preserve">۲۸ آبانِ </w:t>
      </w:r>
    </w:p>
    <w:p w14:paraId="55856359" w14:textId="77777777" w:rsidR="0002232B" w:rsidRPr="0002232B" w:rsidRDefault="0002232B" w:rsidP="0002232B">
      <w:pPr>
        <w:pStyle w:val="where"/>
        <w:bidi/>
        <w:rPr>
          <w:rtl/>
          <w:lang w:bidi="fa-IR"/>
        </w:rPr>
      </w:pPr>
    </w:p>
    <w:sectPr w:rsidR="0002232B" w:rsidRPr="00022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51ED7"/>
    <w:rsid w:val="0002232B"/>
    <w:rsid w:val="001F2435"/>
    <w:rsid w:val="00641173"/>
    <w:rsid w:val="00951ED7"/>
    <w:rsid w:val="00A96174"/>
    <w:rsid w:val="00B0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E5703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32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3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3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3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3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32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32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32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32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32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2232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2232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2232B"/>
    <w:pPr>
      <w:bidi/>
    </w:pPr>
  </w:style>
  <w:style w:type="paragraph" w:customStyle="1" w:styleId="num">
    <w:name w:val="num"/>
    <w:basedOn w:val="poem"/>
    <w:qFormat/>
    <w:rsid w:val="0002232B"/>
    <w:pPr>
      <w:spacing w:before="240"/>
    </w:pPr>
  </w:style>
  <w:style w:type="paragraph" w:customStyle="1" w:styleId="body">
    <w:name w:val="body"/>
    <w:basedOn w:val="Normal"/>
    <w:qFormat/>
    <w:rsid w:val="0002232B"/>
    <w:rPr>
      <w:color w:val="000000"/>
    </w:rPr>
  </w:style>
  <w:style w:type="paragraph" w:customStyle="1" w:styleId="when">
    <w:name w:val="when"/>
    <w:basedOn w:val="who"/>
    <w:next w:val="where"/>
    <w:qFormat/>
    <w:rsid w:val="0002232B"/>
    <w:pPr>
      <w:spacing w:before="360"/>
    </w:pPr>
  </w:style>
  <w:style w:type="paragraph" w:customStyle="1" w:styleId="where">
    <w:name w:val="where"/>
    <w:basedOn w:val="when"/>
    <w:next w:val="NoSpacing"/>
    <w:qFormat/>
    <w:rsid w:val="0002232B"/>
    <w:pPr>
      <w:spacing w:before="0"/>
    </w:pPr>
  </w:style>
  <w:style w:type="paragraph" w:styleId="NoSpacing">
    <w:name w:val="No Spacing"/>
    <w:uiPriority w:val="1"/>
    <w:qFormat/>
    <w:rsid w:val="0002232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2232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2232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3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3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3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32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32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3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3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3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232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23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32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3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232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2232B"/>
    <w:rPr>
      <w:b/>
      <w:bCs/>
    </w:rPr>
  </w:style>
  <w:style w:type="character" w:styleId="Emphasis">
    <w:name w:val="Emphasis"/>
    <w:uiPriority w:val="20"/>
    <w:qFormat/>
    <w:rsid w:val="0002232B"/>
    <w:rPr>
      <w:i/>
      <w:iCs/>
    </w:rPr>
  </w:style>
  <w:style w:type="paragraph" w:styleId="ListParagraph">
    <w:name w:val="List Paragraph"/>
    <w:basedOn w:val="Normal"/>
    <w:uiPriority w:val="34"/>
    <w:qFormat/>
    <w:rsid w:val="0002232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2232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232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32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32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2232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2232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2232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2232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2232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32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32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3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3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3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3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32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32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32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32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32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2232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2232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2232B"/>
    <w:pPr>
      <w:bidi/>
    </w:pPr>
  </w:style>
  <w:style w:type="paragraph" w:customStyle="1" w:styleId="num">
    <w:name w:val="num"/>
    <w:basedOn w:val="poem"/>
    <w:qFormat/>
    <w:rsid w:val="0002232B"/>
    <w:pPr>
      <w:spacing w:before="240"/>
    </w:pPr>
  </w:style>
  <w:style w:type="paragraph" w:customStyle="1" w:styleId="body">
    <w:name w:val="body"/>
    <w:basedOn w:val="Normal"/>
    <w:qFormat/>
    <w:rsid w:val="0002232B"/>
    <w:rPr>
      <w:color w:val="000000"/>
    </w:rPr>
  </w:style>
  <w:style w:type="paragraph" w:customStyle="1" w:styleId="when">
    <w:name w:val="when"/>
    <w:basedOn w:val="who"/>
    <w:next w:val="where"/>
    <w:qFormat/>
    <w:rsid w:val="0002232B"/>
    <w:pPr>
      <w:spacing w:before="360"/>
    </w:pPr>
  </w:style>
  <w:style w:type="paragraph" w:customStyle="1" w:styleId="where">
    <w:name w:val="where"/>
    <w:basedOn w:val="when"/>
    <w:next w:val="NoSpacing"/>
    <w:qFormat/>
    <w:rsid w:val="0002232B"/>
    <w:pPr>
      <w:spacing w:before="0"/>
    </w:pPr>
  </w:style>
  <w:style w:type="paragraph" w:styleId="NoSpacing">
    <w:name w:val="No Spacing"/>
    <w:uiPriority w:val="1"/>
    <w:qFormat/>
    <w:rsid w:val="0002232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2232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2232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3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3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3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32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32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3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3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3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232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23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32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3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232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2232B"/>
    <w:rPr>
      <w:b/>
      <w:bCs/>
    </w:rPr>
  </w:style>
  <w:style w:type="character" w:styleId="Emphasis">
    <w:name w:val="Emphasis"/>
    <w:uiPriority w:val="20"/>
    <w:qFormat/>
    <w:rsid w:val="0002232B"/>
    <w:rPr>
      <w:i/>
      <w:iCs/>
    </w:rPr>
  </w:style>
  <w:style w:type="paragraph" w:styleId="ListParagraph">
    <w:name w:val="List Paragraph"/>
    <w:basedOn w:val="Normal"/>
    <w:uiPriority w:val="34"/>
    <w:qFormat/>
    <w:rsid w:val="0002232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2232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232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32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32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2232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2232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2232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2232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2232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3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2010-04-01T21:07:00Z</dcterms:created>
  <dcterms:modified xsi:type="dcterms:W3CDTF">2010-04-05T18:59:00Z</dcterms:modified>
</cp:coreProperties>
</file>