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9797C3" w14:textId="77777777" w:rsidR="00D008B7" w:rsidRPr="008207DB" w:rsidRDefault="00AD1C94" w:rsidP="001765D0">
      <w:pPr>
        <w:pStyle w:val="poem"/>
        <w:rPr>
          <w:rtl/>
          <w:lang w:bidi="fa-IR"/>
        </w:rPr>
      </w:pPr>
      <w:r w:rsidRPr="008207DB">
        <w:rPr>
          <w:rFonts w:hint="cs"/>
          <w:rtl/>
          <w:lang w:bidi="fa-IR"/>
        </w:rPr>
        <w:t>بدرود</w:t>
      </w:r>
    </w:p>
    <w:p w14:paraId="2B54523E" w14:textId="7D66090C" w:rsidR="008207DB" w:rsidRDefault="008207DB" w:rsidP="001765D0">
      <w:pPr>
        <w:pStyle w:val="who"/>
        <w:bidi/>
        <w:rPr>
          <w:rtl/>
          <w:lang w:bidi="fa-IR"/>
        </w:rPr>
      </w:pPr>
    </w:p>
    <w:p w14:paraId="4E761A2E" w14:textId="23D7241D" w:rsidR="001765D0" w:rsidRDefault="001765D0" w:rsidP="001765D0">
      <w:pPr>
        <w:pStyle w:val="why"/>
        <w:rPr>
          <w:rtl/>
          <w:lang w:bidi="fa-IR"/>
        </w:rPr>
      </w:pPr>
    </w:p>
    <w:p w14:paraId="0F91385E" w14:textId="512C1ABB" w:rsidR="001765D0" w:rsidRDefault="001765D0" w:rsidP="001765D0">
      <w:pPr>
        <w:pStyle w:val="num"/>
        <w:rPr>
          <w:rtl/>
          <w:lang w:bidi="fa-IR"/>
        </w:rPr>
      </w:pPr>
    </w:p>
    <w:p w14:paraId="240A54B2" w14:textId="77777777" w:rsidR="001765D0" w:rsidRPr="001765D0" w:rsidRDefault="001765D0" w:rsidP="001765D0">
      <w:pPr>
        <w:pStyle w:val="subname"/>
        <w:rPr>
          <w:lang w:bidi="fa-IR"/>
        </w:rPr>
      </w:pPr>
    </w:p>
    <w:p w14:paraId="40A5E2AA" w14:textId="77777777" w:rsidR="00D008B7" w:rsidRPr="008207DB" w:rsidRDefault="00AD1C94" w:rsidP="001765D0">
      <w:pPr>
        <w:pStyle w:val="body"/>
        <w:bidi/>
        <w:rPr>
          <w:rtl/>
          <w:lang w:bidi="fa-IR"/>
        </w:rPr>
      </w:pPr>
      <w:r w:rsidRPr="008207DB">
        <w:rPr>
          <w:rFonts w:hint="cs"/>
          <w:rtl/>
          <w:lang w:bidi="fa-IR"/>
        </w:rPr>
        <w:t>براي زيستن دو قلب لازم است</w:t>
      </w:r>
    </w:p>
    <w:p w14:paraId="36F570E5" w14:textId="77777777" w:rsidR="00D008B7" w:rsidRPr="008207DB" w:rsidRDefault="00AD1C94" w:rsidP="001765D0">
      <w:pPr>
        <w:pStyle w:val="body"/>
        <w:bidi/>
        <w:rPr>
          <w:rtl/>
          <w:lang w:bidi="fa-IR"/>
        </w:rPr>
      </w:pPr>
      <w:r w:rsidRPr="008207DB">
        <w:rPr>
          <w:rFonts w:hint="cs"/>
          <w:rtl/>
          <w:lang w:bidi="fa-IR"/>
        </w:rPr>
        <w:t>قلبي که دوست بدارد، قلبي که دوست‌اش بدارند</w:t>
      </w:r>
    </w:p>
    <w:p w14:paraId="00F8D291" w14:textId="77777777" w:rsidR="00D008B7" w:rsidRPr="008207DB" w:rsidRDefault="00AD1C94" w:rsidP="001765D0">
      <w:pPr>
        <w:pStyle w:val="body"/>
        <w:bidi/>
        <w:rPr>
          <w:rtl/>
          <w:lang w:bidi="fa-IR"/>
        </w:rPr>
      </w:pPr>
      <w:r w:rsidRPr="008207DB">
        <w:rPr>
          <w:rFonts w:hint="cs"/>
          <w:rtl/>
          <w:lang w:bidi="fa-IR"/>
        </w:rPr>
        <w:t>قلبي که هديه کند، قلبي که بپذيرد</w:t>
      </w:r>
    </w:p>
    <w:p w14:paraId="64B2C231" w14:textId="77777777" w:rsidR="00D008B7" w:rsidRPr="008207DB" w:rsidRDefault="00AD1C94" w:rsidP="001765D0">
      <w:pPr>
        <w:pStyle w:val="body"/>
        <w:bidi/>
        <w:rPr>
          <w:rtl/>
          <w:lang w:bidi="fa-IR"/>
        </w:rPr>
      </w:pPr>
      <w:r w:rsidRPr="008207DB">
        <w:rPr>
          <w:rFonts w:hint="cs"/>
          <w:rtl/>
          <w:lang w:bidi="fa-IR"/>
        </w:rPr>
        <w:t>قلبي که بگويد، قلبي که جواب بگويد</w:t>
      </w:r>
    </w:p>
    <w:p w14:paraId="38D0B083" w14:textId="77777777" w:rsidR="00D008B7" w:rsidRPr="008207DB" w:rsidRDefault="00AD1C94" w:rsidP="001765D0">
      <w:pPr>
        <w:pStyle w:val="body"/>
        <w:bidi/>
        <w:rPr>
          <w:rtl/>
          <w:lang w:bidi="fa-IR"/>
        </w:rPr>
      </w:pPr>
      <w:r w:rsidRPr="008207DB">
        <w:rPr>
          <w:rFonts w:hint="cs"/>
          <w:rtl/>
          <w:lang w:bidi="fa-IR"/>
        </w:rPr>
        <w:t>قلبي براي من، قلبي براي انساني که من مي‌خواهم</w:t>
      </w:r>
    </w:p>
    <w:p w14:paraId="3910674F" w14:textId="77777777" w:rsidR="00D008B7" w:rsidRPr="008207DB" w:rsidRDefault="00AD1C94" w:rsidP="001765D0">
      <w:pPr>
        <w:pStyle w:val="body"/>
        <w:bidi/>
        <w:rPr>
          <w:rtl/>
          <w:lang w:bidi="fa-IR"/>
        </w:rPr>
      </w:pPr>
      <w:r w:rsidRPr="008207DB">
        <w:rPr>
          <w:rFonts w:hint="cs"/>
          <w:rtl/>
          <w:lang w:bidi="fa-IR"/>
        </w:rPr>
        <w:t>تا انسان را در کنارِ خود حس کنم.</w:t>
      </w:r>
    </w:p>
    <w:p w14:paraId="455813BF" w14:textId="77777777" w:rsidR="00D008B7" w:rsidRPr="008207DB" w:rsidRDefault="00AD1C94" w:rsidP="001765D0">
      <w:pPr>
        <w:pStyle w:val="body"/>
        <w:bidi/>
        <w:rPr>
          <w:rtl/>
        </w:rPr>
      </w:pPr>
      <w:r w:rsidRPr="008207DB">
        <w:t> </w:t>
      </w:r>
    </w:p>
    <w:p w14:paraId="5EFA5C41" w14:textId="77777777" w:rsidR="00D008B7" w:rsidRPr="008207DB" w:rsidRDefault="00AD1C94" w:rsidP="001765D0">
      <w:pPr>
        <w:pStyle w:val="body"/>
        <w:bidi/>
        <w:rPr>
          <w:rtl/>
        </w:rPr>
      </w:pPr>
      <w:r w:rsidRPr="008207DB">
        <w:rPr>
          <w:rFonts w:ascii="Times New Roman" w:hAnsi="Times New Roman" w:cs="Times New Roman"/>
        </w:rPr>
        <w:t>□</w:t>
      </w:r>
    </w:p>
    <w:p w14:paraId="45B20999" w14:textId="77777777" w:rsidR="00D008B7" w:rsidRPr="008207DB" w:rsidRDefault="00AD1C94" w:rsidP="001765D0">
      <w:pPr>
        <w:pStyle w:val="body"/>
        <w:bidi/>
        <w:rPr>
          <w:rtl/>
        </w:rPr>
      </w:pPr>
      <w:r w:rsidRPr="008207DB">
        <w:t> </w:t>
      </w:r>
    </w:p>
    <w:p w14:paraId="5A270035" w14:textId="77777777" w:rsidR="00D008B7" w:rsidRPr="008207DB" w:rsidRDefault="00AD1C94" w:rsidP="001765D0">
      <w:pPr>
        <w:pStyle w:val="body"/>
        <w:bidi/>
        <w:rPr>
          <w:rtl/>
          <w:lang w:bidi="fa-IR"/>
        </w:rPr>
      </w:pPr>
      <w:r w:rsidRPr="008207DB">
        <w:rPr>
          <w:rFonts w:hint="cs"/>
          <w:rtl/>
          <w:lang w:bidi="fa-IR"/>
        </w:rPr>
        <w:t>درياهاي چشمِ تو خشکيدني‌ست</w:t>
      </w:r>
    </w:p>
    <w:p w14:paraId="253FD1FD" w14:textId="77777777" w:rsidR="00D008B7" w:rsidRPr="008207DB" w:rsidRDefault="00AD1C94" w:rsidP="001765D0">
      <w:pPr>
        <w:pStyle w:val="body"/>
        <w:bidi/>
        <w:rPr>
          <w:rtl/>
          <w:lang w:bidi="fa-IR"/>
        </w:rPr>
      </w:pPr>
      <w:r w:rsidRPr="008207DB">
        <w:rPr>
          <w:rFonts w:hint="cs"/>
          <w:rtl/>
          <w:lang w:bidi="fa-IR"/>
        </w:rPr>
        <w:t>من چشمه‌يي زاينده مي‌خواهم.</w:t>
      </w:r>
    </w:p>
    <w:p w14:paraId="1C679D7F" w14:textId="77777777" w:rsidR="00D008B7" w:rsidRPr="008207DB" w:rsidRDefault="00AD1C94" w:rsidP="001765D0">
      <w:pPr>
        <w:pStyle w:val="body"/>
        <w:bidi/>
        <w:rPr>
          <w:rtl/>
        </w:rPr>
      </w:pPr>
      <w:r w:rsidRPr="008207DB">
        <w:t> </w:t>
      </w:r>
    </w:p>
    <w:p w14:paraId="4E11C8A8" w14:textId="77777777" w:rsidR="00D008B7" w:rsidRPr="008207DB" w:rsidRDefault="00AD1C94" w:rsidP="001765D0">
      <w:pPr>
        <w:pStyle w:val="body"/>
        <w:bidi/>
        <w:rPr>
          <w:rtl/>
          <w:lang w:bidi="fa-IR"/>
        </w:rPr>
      </w:pPr>
      <w:r w:rsidRPr="008207DB">
        <w:rPr>
          <w:rFonts w:hint="cs"/>
          <w:rtl/>
          <w:lang w:bidi="fa-IR"/>
        </w:rPr>
        <w:t>پستان‌هايت ستاره‌هاي کوچک است</w:t>
      </w:r>
    </w:p>
    <w:p w14:paraId="1B4BC5BA" w14:textId="77777777" w:rsidR="00D008B7" w:rsidRPr="008207DB" w:rsidRDefault="00AD1C94" w:rsidP="001765D0">
      <w:pPr>
        <w:pStyle w:val="body"/>
        <w:bidi/>
        <w:rPr>
          <w:rtl/>
          <w:lang w:bidi="fa-IR"/>
        </w:rPr>
      </w:pPr>
      <w:r w:rsidRPr="008207DB">
        <w:rPr>
          <w:rFonts w:hint="cs"/>
          <w:rtl/>
          <w:lang w:bidi="fa-IR"/>
        </w:rPr>
        <w:t>آن سوي ستاره من انساني مي‌خواهم:</w:t>
      </w:r>
    </w:p>
    <w:p w14:paraId="44ED2B3D" w14:textId="77777777" w:rsidR="00D008B7" w:rsidRPr="008207DB" w:rsidRDefault="00AD1C94" w:rsidP="001765D0">
      <w:pPr>
        <w:pStyle w:val="body"/>
        <w:bidi/>
        <w:rPr>
          <w:rtl/>
        </w:rPr>
      </w:pPr>
      <w:r w:rsidRPr="008207DB">
        <w:t> </w:t>
      </w:r>
    </w:p>
    <w:p w14:paraId="59A0A59D" w14:textId="77777777" w:rsidR="00D008B7" w:rsidRPr="008207DB" w:rsidRDefault="00AD1C94" w:rsidP="001765D0">
      <w:pPr>
        <w:pStyle w:val="body"/>
        <w:bidi/>
        <w:rPr>
          <w:rtl/>
          <w:lang w:bidi="fa-IR"/>
        </w:rPr>
      </w:pPr>
      <w:r w:rsidRPr="008207DB">
        <w:rPr>
          <w:rFonts w:hint="cs"/>
          <w:rtl/>
          <w:lang w:bidi="fa-IR"/>
        </w:rPr>
        <w:t>انساني که مرا بگزيند</w:t>
      </w:r>
    </w:p>
    <w:p w14:paraId="02FE6BCE" w14:textId="77777777" w:rsidR="00D008B7" w:rsidRPr="008207DB" w:rsidRDefault="00AD1C94" w:rsidP="001765D0">
      <w:pPr>
        <w:pStyle w:val="body"/>
        <w:bidi/>
        <w:rPr>
          <w:rtl/>
          <w:lang w:bidi="fa-IR"/>
        </w:rPr>
      </w:pPr>
      <w:r w:rsidRPr="008207DB">
        <w:rPr>
          <w:rFonts w:hint="cs"/>
          <w:rtl/>
          <w:lang w:bidi="fa-IR"/>
        </w:rPr>
        <w:t>انساني که من او را بگزينم،</w:t>
      </w:r>
    </w:p>
    <w:p w14:paraId="757A634C" w14:textId="77777777" w:rsidR="00D008B7" w:rsidRPr="008207DB" w:rsidRDefault="00AD1C94" w:rsidP="001765D0">
      <w:pPr>
        <w:pStyle w:val="body"/>
        <w:bidi/>
        <w:rPr>
          <w:rtl/>
          <w:lang w:bidi="fa-IR"/>
        </w:rPr>
      </w:pPr>
      <w:r w:rsidRPr="008207DB">
        <w:rPr>
          <w:rFonts w:hint="cs"/>
          <w:rtl/>
          <w:lang w:bidi="fa-IR"/>
        </w:rPr>
        <w:t>انساني که به دست‌هاي من نگاه کند</w:t>
      </w:r>
    </w:p>
    <w:p w14:paraId="734053EB" w14:textId="77777777" w:rsidR="00D008B7" w:rsidRPr="008207DB" w:rsidRDefault="00AD1C94" w:rsidP="001765D0">
      <w:pPr>
        <w:pStyle w:val="body"/>
        <w:bidi/>
        <w:rPr>
          <w:rtl/>
          <w:lang w:bidi="fa-IR"/>
        </w:rPr>
      </w:pPr>
      <w:r w:rsidRPr="008207DB">
        <w:rPr>
          <w:rFonts w:hint="cs"/>
          <w:rtl/>
          <w:lang w:bidi="fa-IR"/>
        </w:rPr>
        <w:t>انساني که به دست‌هايش نگاه کنم،</w:t>
      </w:r>
    </w:p>
    <w:p w14:paraId="05E05224" w14:textId="77777777" w:rsidR="00D008B7" w:rsidRPr="008207DB" w:rsidRDefault="00AD1C94" w:rsidP="001765D0">
      <w:pPr>
        <w:pStyle w:val="body"/>
        <w:bidi/>
        <w:rPr>
          <w:rtl/>
          <w:lang w:bidi="fa-IR"/>
        </w:rPr>
      </w:pPr>
      <w:r w:rsidRPr="008207DB">
        <w:rPr>
          <w:rFonts w:hint="cs"/>
          <w:rtl/>
          <w:lang w:bidi="fa-IR"/>
        </w:rPr>
        <w:t>انساني در کنارِ من</w:t>
      </w:r>
    </w:p>
    <w:p w14:paraId="09BBD49F" w14:textId="77777777" w:rsidR="00D008B7" w:rsidRPr="008207DB" w:rsidRDefault="00AD1C94" w:rsidP="001765D0">
      <w:pPr>
        <w:pStyle w:val="body"/>
        <w:bidi/>
        <w:rPr>
          <w:rtl/>
          <w:lang w:bidi="fa-IR"/>
        </w:rPr>
      </w:pPr>
      <w:r w:rsidRPr="008207DB">
        <w:rPr>
          <w:rFonts w:hint="cs"/>
          <w:rtl/>
          <w:lang w:bidi="fa-IR"/>
        </w:rPr>
        <w:t>تا به دست‌هاي انسان‌ها نگاه کنيم،</w:t>
      </w:r>
    </w:p>
    <w:p w14:paraId="05D88B51" w14:textId="77777777" w:rsidR="00D008B7" w:rsidRPr="008207DB" w:rsidRDefault="00AD1C94" w:rsidP="001765D0">
      <w:pPr>
        <w:pStyle w:val="body"/>
        <w:bidi/>
        <w:rPr>
          <w:rtl/>
          <w:lang w:bidi="fa-IR"/>
        </w:rPr>
      </w:pPr>
      <w:r w:rsidRPr="008207DB">
        <w:rPr>
          <w:rFonts w:hint="cs"/>
          <w:rtl/>
          <w:lang w:bidi="fa-IR"/>
        </w:rPr>
        <w:t>انساني در کنارم، آينه‌يي در کنارم</w:t>
      </w:r>
    </w:p>
    <w:p w14:paraId="5F6554B3" w14:textId="77777777" w:rsidR="00D008B7" w:rsidRPr="008207DB" w:rsidRDefault="00AD1C94" w:rsidP="001765D0">
      <w:pPr>
        <w:pStyle w:val="body"/>
        <w:bidi/>
        <w:rPr>
          <w:rtl/>
          <w:lang w:bidi="fa-IR"/>
        </w:rPr>
      </w:pPr>
      <w:r w:rsidRPr="008207DB">
        <w:rPr>
          <w:rFonts w:hint="cs"/>
          <w:rtl/>
          <w:lang w:bidi="fa-IR"/>
        </w:rPr>
        <w:t>تا در او بخندم، تا در او بگريم...</w:t>
      </w:r>
    </w:p>
    <w:p w14:paraId="4D6F52A9" w14:textId="77777777" w:rsidR="00D008B7" w:rsidRPr="008207DB" w:rsidRDefault="00AD1C94" w:rsidP="001765D0">
      <w:pPr>
        <w:pStyle w:val="body"/>
        <w:bidi/>
        <w:rPr>
          <w:rtl/>
        </w:rPr>
      </w:pPr>
      <w:r w:rsidRPr="008207DB">
        <w:t> </w:t>
      </w:r>
    </w:p>
    <w:p w14:paraId="42C2EBFF" w14:textId="77777777" w:rsidR="00D008B7" w:rsidRPr="008207DB" w:rsidRDefault="00AD1C94" w:rsidP="001765D0">
      <w:pPr>
        <w:pStyle w:val="body"/>
        <w:bidi/>
        <w:rPr>
          <w:rtl/>
        </w:rPr>
      </w:pPr>
      <w:r w:rsidRPr="008207DB">
        <w:rPr>
          <w:rFonts w:ascii="Times New Roman" w:hAnsi="Times New Roman" w:cs="Times New Roman"/>
        </w:rPr>
        <w:t>□</w:t>
      </w:r>
    </w:p>
    <w:p w14:paraId="4AE45DDE" w14:textId="77777777" w:rsidR="00D008B7" w:rsidRPr="008207DB" w:rsidRDefault="00AD1C94" w:rsidP="001765D0">
      <w:pPr>
        <w:pStyle w:val="body"/>
        <w:bidi/>
        <w:rPr>
          <w:rtl/>
        </w:rPr>
      </w:pPr>
      <w:r w:rsidRPr="008207DB">
        <w:t> </w:t>
      </w:r>
    </w:p>
    <w:p w14:paraId="35F1EB62" w14:textId="77777777" w:rsidR="00D008B7" w:rsidRPr="008207DB" w:rsidRDefault="00AD1C94" w:rsidP="001765D0">
      <w:pPr>
        <w:pStyle w:val="body"/>
        <w:bidi/>
        <w:rPr>
          <w:rtl/>
          <w:lang w:bidi="fa-IR"/>
        </w:rPr>
      </w:pPr>
      <w:r w:rsidRPr="008207DB">
        <w:rPr>
          <w:rFonts w:hint="cs"/>
          <w:rtl/>
          <w:lang w:bidi="fa-IR"/>
        </w:rPr>
        <w:t>خدايان نجاتم نمي‌دادند</w:t>
      </w:r>
    </w:p>
    <w:p w14:paraId="1CDFF15C" w14:textId="77777777" w:rsidR="00D008B7" w:rsidRPr="008207DB" w:rsidRDefault="00AD1C94" w:rsidP="001765D0">
      <w:pPr>
        <w:pStyle w:val="body"/>
        <w:bidi/>
        <w:rPr>
          <w:rtl/>
          <w:lang w:bidi="fa-IR"/>
        </w:rPr>
      </w:pPr>
      <w:r w:rsidRPr="008207DB">
        <w:rPr>
          <w:rFonts w:hint="cs"/>
          <w:rtl/>
          <w:lang w:bidi="fa-IR"/>
        </w:rPr>
        <w:t>پيوندِ تُردِ تو نيز</w:t>
      </w:r>
    </w:p>
    <w:p w14:paraId="563B1955" w14:textId="77777777" w:rsidR="00D008B7" w:rsidRPr="008207DB" w:rsidRDefault="00AD1C94" w:rsidP="001765D0">
      <w:pPr>
        <w:pStyle w:val="body"/>
        <w:bidi/>
        <w:rPr>
          <w:rtl/>
          <w:lang w:bidi="fa-IR"/>
        </w:rPr>
      </w:pPr>
      <w:r w:rsidRPr="008207DB">
        <w:rPr>
          <w:rFonts w:hint="cs"/>
          <w:rtl/>
          <w:lang w:bidi="fa-IR"/>
        </w:rPr>
        <w:t>نجاتم نداد</w:t>
      </w:r>
    </w:p>
    <w:p w14:paraId="3447B396" w14:textId="77777777" w:rsidR="00D008B7" w:rsidRPr="008207DB" w:rsidRDefault="00AD1C94" w:rsidP="001765D0">
      <w:pPr>
        <w:pStyle w:val="body"/>
        <w:bidi/>
        <w:rPr>
          <w:rtl/>
        </w:rPr>
      </w:pPr>
      <w:r w:rsidRPr="008207DB">
        <w:t> </w:t>
      </w:r>
    </w:p>
    <w:p w14:paraId="3DC155F0" w14:textId="77777777" w:rsidR="00D008B7" w:rsidRPr="008207DB" w:rsidRDefault="00AD1C94" w:rsidP="001765D0">
      <w:pPr>
        <w:pStyle w:val="body"/>
        <w:bidi/>
        <w:rPr>
          <w:rtl/>
          <w:lang w:bidi="fa-IR"/>
        </w:rPr>
      </w:pPr>
      <w:r w:rsidRPr="008207DB">
        <w:rPr>
          <w:rFonts w:hint="cs"/>
          <w:rtl/>
          <w:lang w:bidi="fa-IR"/>
        </w:rPr>
        <w:t>نه پيوندِ تُردِ تو</w:t>
      </w:r>
    </w:p>
    <w:p w14:paraId="3D0AA6DD" w14:textId="77777777" w:rsidR="00D008B7" w:rsidRPr="008207DB" w:rsidRDefault="00AD1C94" w:rsidP="001765D0">
      <w:pPr>
        <w:pStyle w:val="body"/>
        <w:bidi/>
        <w:rPr>
          <w:rtl/>
        </w:rPr>
      </w:pPr>
      <w:r w:rsidRPr="008207DB">
        <w:t>               </w:t>
      </w:r>
      <w:r w:rsidRPr="008207DB">
        <w:rPr>
          <w:rtl/>
          <w:lang w:bidi="fa-IR"/>
        </w:rPr>
        <w:t xml:space="preserve"> </w:t>
      </w:r>
      <w:r w:rsidRPr="008207DB">
        <w:rPr>
          <w:rFonts w:hint="cs"/>
          <w:rtl/>
          <w:lang w:bidi="fa-IR"/>
        </w:rPr>
        <w:t>نه چشم‌ها و نه پستان‌هايت</w:t>
      </w:r>
    </w:p>
    <w:p w14:paraId="5CB03B7C" w14:textId="77777777" w:rsidR="00D008B7" w:rsidRPr="008207DB" w:rsidRDefault="00AD1C94" w:rsidP="001765D0">
      <w:pPr>
        <w:pStyle w:val="body"/>
        <w:bidi/>
        <w:rPr>
          <w:rtl/>
        </w:rPr>
      </w:pPr>
      <w:r w:rsidRPr="008207DB">
        <w:t>                                                  </w:t>
      </w:r>
      <w:r w:rsidRPr="008207DB">
        <w:rPr>
          <w:rtl/>
          <w:lang w:bidi="fa-IR"/>
        </w:rPr>
        <w:t xml:space="preserve"> </w:t>
      </w:r>
      <w:r w:rsidRPr="008207DB">
        <w:rPr>
          <w:rFonts w:hint="cs"/>
          <w:rtl/>
          <w:lang w:bidi="fa-IR"/>
        </w:rPr>
        <w:t>نه دست‌هايت</w:t>
      </w:r>
    </w:p>
    <w:p w14:paraId="6FE6DDA9" w14:textId="77777777" w:rsidR="00D008B7" w:rsidRPr="008207DB" w:rsidRDefault="00AD1C94" w:rsidP="001765D0">
      <w:pPr>
        <w:pStyle w:val="body"/>
        <w:bidi/>
        <w:rPr>
          <w:rtl/>
        </w:rPr>
      </w:pPr>
      <w:r w:rsidRPr="008207DB">
        <w:t> </w:t>
      </w:r>
    </w:p>
    <w:p w14:paraId="06D27F87" w14:textId="77777777" w:rsidR="00D008B7" w:rsidRPr="008207DB" w:rsidRDefault="00AD1C94" w:rsidP="001765D0">
      <w:pPr>
        <w:pStyle w:val="body"/>
        <w:bidi/>
        <w:rPr>
          <w:rtl/>
          <w:lang w:bidi="fa-IR"/>
        </w:rPr>
      </w:pPr>
      <w:r w:rsidRPr="008207DB">
        <w:rPr>
          <w:rFonts w:hint="cs"/>
          <w:rtl/>
          <w:lang w:bidi="fa-IR"/>
        </w:rPr>
        <w:t>کنارِ من قلبت آينه‌يي نبود</w:t>
      </w:r>
    </w:p>
    <w:p w14:paraId="54731D82" w14:textId="77777777" w:rsidR="00D008B7" w:rsidRPr="008207DB" w:rsidRDefault="00AD1C94" w:rsidP="001765D0">
      <w:pPr>
        <w:pStyle w:val="body"/>
        <w:bidi/>
        <w:rPr>
          <w:rtl/>
          <w:lang w:bidi="fa-IR"/>
        </w:rPr>
      </w:pPr>
      <w:r w:rsidRPr="008207DB">
        <w:rPr>
          <w:rFonts w:hint="cs"/>
          <w:rtl/>
          <w:lang w:bidi="fa-IR"/>
        </w:rPr>
        <w:t>کنارِ من قلبت بشري نبود...</w:t>
      </w:r>
      <w:bookmarkStart w:id="0" w:name="_GoBack"/>
      <w:bookmarkEnd w:id="0"/>
    </w:p>
    <w:p w14:paraId="5F3FD84B" w14:textId="17614631" w:rsidR="00D008B7" w:rsidRDefault="00AD1C94" w:rsidP="001765D0">
      <w:pPr>
        <w:pStyle w:val="when"/>
        <w:bidi/>
        <w:rPr>
          <w:rtl/>
          <w:lang w:bidi="fa-IR"/>
        </w:rPr>
      </w:pPr>
      <w:r w:rsidRPr="008207DB">
        <w:t> </w:t>
      </w:r>
      <w:r w:rsidR="001765D0" w:rsidRPr="001765D0">
        <w:rPr>
          <w:rtl/>
          <w:lang w:bidi="fa-IR"/>
        </w:rPr>
        <w:t>۱۳۳۴</w:t>
      </w:r>
    </w:p>
    <w:p w14:paraId="09CE8305" w14:textId="77777777" w:rsidR="001765D0" w:rsidRPr="001765D0" w:rsidRDefault="001765D0" w:rsidP="001765D0">
      <w:pPr>
        <w:pStyle w:val="where"/>
        <w:bidi/>
        <w:rPr>
          <w:rtl/>
          <w:lang w:bidi="fa-IR"/>
        </w:rPr>
      </w:pPr>
    </w:p>
    <w:sectPr w:rsidR="001765D0" w:rsidRPr="001765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6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AD1C94"/>
    <w:rsid w:val="001765D0"/>
    <w:rsid w:val="00616871"/>
    <w:rsid w:val="008207DB"/>
    <w:rsid w:val="00AD1C94"/>
    <w:rsid w:val="00D0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6DF8BA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5D0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65D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65D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5D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65D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65D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5D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65D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65D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65D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1765D0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1765D0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1765D0"/>
    <w:pPr>
      <w:bidi/>
    </w:pPr>
  </w:style>
  <w:style w:type="paragraph" w:customStyle="1" w:styleId="num">
    <w:name w:val="num"/>
    <w:basedOn w:val="poem"/>
    <w:qFormat/>
    <w:rsid w:val="001765D0"/>
    <w:pPr>
      <w:spacing w:before="240"/>
    </w:pPr>
  </w:style>
  <w:style w:type="paragraph" w:customStyle="1" w:styleId="body">
    <w:name w:val="body"/>
    <w:basedOn w:val="Normal"/>
    <w:qFormat/>
    <w:rsid w:val="001765D0"/>
    <w:rPr>
      <w:color w:val="000000"/>
    </w:rPr>
  </w:style>
  <w:style w:type="paragraph" w:customStyle="1" w:styleId="when">
    <w:name w:val="when"/>
    <w:basedOn w:val="who"/>
    <w:next w:val="where"/>
    <w:qFormat/>
    <w:rsid w:val="001765D0"/>
    <w:pPr>
      <w:spacing w:before="360"/>
    </w:pPr>
  </w:style>
  <w:style w:type="paragraph" w:customStyle="1" w:styleId="where">
    <w:name w:val="where"/>
    <w:basedOn w:val="when"/>
    <w:next w:val="NoSpacing"/>
    <w:qFormat/>
    <w:rsid w:val="001765D0"/>
    <w:pPr>
      <w:spacing w:before="0"/>
    </w:pPr>
  </w:style>
  <w:style w:type="paragraph" w:styleId="NoSpacing">
    <w:name w:val="No Spacing"/>
    <w:uiPriority w:val="1"/>
    <w:qFormat/>
    <w:rsid w:val="001765D0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1765D0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1765D0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65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65D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65D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65D0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5D0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65D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65D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65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65D0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765D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65D0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5D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65D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1765D0"/>
    <w:rPr>
      <w:b/>
      <w:bCs/>
    </w:rPr>
  </w:style>
  <w:style w:type="character" w:styleId="Emphasis">
    <w:name w:val="Emphasis"/>
    <w:uiPriority w:val="20"/>
    <w:qFormat/>
    <w:rsid w:val="001765D0"/>
    <w:rPr>
      <w:i/>
      <w:iCs/>
    </w:rPr>
  </w:style>
  <w:style w:type="paragraph" w:styleId="ListParagraph">
    <w:name w:val="List Paragraph"/>
    <w:basedOn w:val="Normal"/>
    <w:uiPriority w:val="34"/>
    <w:qFormat/>
    <w:rsid w:val="001765D0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1765D0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765D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65D0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65D0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1765D0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1765D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1765D0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1765D0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1765D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65D0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5D0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65D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65D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5D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65D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65D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5D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65D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65D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65D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1765D0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1765D0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1765D0"/>
    <w:pPr>
      <w:bidi/>
    </w:pPr>
  </w:style>
  <w:style w:type="paragraph" w:customStyle="1" w:styleId="num">
    <w:name w:val="num"/>
    <w:basedOn w:val="poem"/>
    <w:qFormat/>
    <w:rsid w:val="001765D0"/>
    <w:pPr>
      <w:spacing w:before="240"/>
    </w:pPr>
  </w:style>
  <w:style w:type="paragraph" w:customStyle="1" w:styleId="body">
    <w:name w:val="body"/>
    <w:basedOn w:val="Normal"/>
    <w:qFormat/>
    <w:rsid w:val="001765D0"/>
    <w:rPr>
      <w:color w:val="000000"/>
    </w:rPr>
  </w:style>
  <w:style w:type="paragraph" w:customStyle="1" w:styleId="when">
    <w:name w:val="when"/>
    <w:basedOn w:val="who"/>
    <w:next w:val="where"/>
    <w:qFormat/>
    <w:rsid w:val="001765D0"/>
    <w:pPr>
      <w:spacing w:before="360"/>
    </w:pPr>
  </w:style>
  <w:style w:type="paragraph" w:customStyle="1" w:styleId="where">
    <w:name w:val="where"/>
    <w:basedOn w:val="when"/>
    <w:next w:val="NoSpacing"/>
    <w:qFormat/>
    <w:rsid w:val="001765D0"/>
    <w:pPr>
      <w:spacing w:before="0"/>
    </w:pPr>
  </w:style>
  <w:style w:type="paragraph" w:styleId="NoSpacing">
    <w:name w:val="No Spacing"/>
    <w:uiPriority w:val="1"/>
    <w:qFormat/>
    <w:rsid w:val="001765D0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1765D0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1765D0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65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65D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65D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65D0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5D0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65D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65D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65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65D0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765D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65D0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5D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65D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1765D0"/>
    <w:rPr>
      <w:b/>
      <w:bCs/>
    </w:rPr>
  </w:style>
  <w:style w:type="character" w:styleId="Emphasis">
    <w:name w:val="Emphasis"/>
    <w:uiPriority w:val="20"/>
    <w:qFormat/>
    <w:rsid w:val="001765D0"/>
    <w:rPr>
      <w:i/>
      <w:iCs/>
    </w:rPr>
  </w:style>
  <w:style w:type="paragraph" w:styleId="ListParagraph">
    <w:name w:val="List Paragraph"/>
    <w:basedOn w:val="Normal"/>
    <w:uiPriority w:val="34"/>
    <w:qFormat/>
    <w:rsid w:val="001765D0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1765D0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765D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65D0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65D0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1765D0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1765D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1765D0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1765D0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1765D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65D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5</cp:revision>
  <dcterms:created xsi:type="dcterms:W3CDTF">2010-04-01T21:03:00Z</dcterms:created>
  <dcterms:modified xsi:type="dcterms:W3CDTF">2010-04-05T17:53:00Z</dcterms:modified>
</cp:coreProperties>
</file>