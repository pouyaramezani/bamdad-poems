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370C9" w14:textId="77777777" w:rsidR="009D5754" w:rsidRPr="00F02662" w:rsidRDefault="00CA0F95" w:rsidP="00467416">
      <w:pPr>
        <w:pStyle w:val="poem"/>
        <w:rPr>
          <w:rtl/>
          <w:lang w:bidi="fa-IR"/>
        </w:rPr>
      </w:pPr>
      <w:r w:rsidRPr="00F02662">
        <w:rPr>
          <w:rFonts w:hint="cs"/>
          <w:rtl/>
          <w:lang w:bidi="fa-IR"/>
        </w:rPr>
        <w:t>به تو بگويم</w:t>
      </w:r>
    </w:p>
    <w:p w14:paraId="7E959C83" w14:textId="62D5EB76" w:rsidR="00F02662" w:rsidRDefault="00F02662" w:rsidP="00467416">
      <w:pPr>
        <w:pStyle w:val="who"/>
        <w:bidi/>
        <w:rPr>
          <w:rtl/>
          <w:lang w:bidi="fa-IR"/>
        </w:rPr>
      </w:pPr>
    </w:p>
    <w:p w14:paraId="43B6EE26" w14:textId="5BDB114D" w:rsidR="00467416" w:rsidRDefault="00467416" w:rsidP="00467416">
      <w:pPr>
        <w:pStyle w:val="why"/>
        <w:rPr>
          <w:rtl/>
          <w:lang w:bidi="fa-IR"/>
        </w:rPr>
      </w:pPr>
    </w:p>
    <w:p w14:paraId="7E33AD95" w14:textId="1F971B93" w:rsidR="00467416" w:rsidRDefault="00467416" w:rsidP="00467416">
      <w:pPr>
        <w:pStyle w:val="num"/>
        <w:rPr>
          <w:rtl/>
          <w:lang w:bidi="fa-IR"/>
        </w:rPr>
      </w:pPr>
      <w:bookmarkStart w:id="0" w:name="_GoBack"/>
      <w:bookmarkEnd w:id="0"/>
    </w:p>
    <w:p w14:paraId="0309A634" w14:textId="77777777" w:rsidR="00467416" w:rsidRPr="00467416" w:rsidRDefault="00467416" w:rsidP="00467416">
      <w:pPr>
        <w:pStyle w:val="subname"/>
        <w:rPr>
          <w:rtl/>
          <w:lang w:bidi="fa-IR"/>
        </w:rPr>
      </w:pPr>
    </w:p>
    <w:p w14:paraId="637AA7A9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ديگر جا نيست</w:t>
      </w:r>
    </w:p>
    <w:p w14:paraId="737EE20C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قلبت پُر از اندوه است</w:t>
      </w:r>
    </w:p>
    <w:p w14:paraId="65B2D686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آسمان‌هاي تو آبي‌رنگي گرمايش را از دست داده است</w:t>
      </w:r>
    </w:p>
    <w:p w14:paraId="18DCCFBD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6A1A3F34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زيرِ آسماني بي‌رنگ و بي‌جلا زندگي مي‌کني</w:t>
      </w:r>
    </w:p>
    <w:p w14:paraId="0BF79AEA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بر زمينِ تو، باران، چهره‌ي عشق‌هايت را پُرآبله مي‌کند</w:t>
      </w:r>
    </w:p>
    <w:p w14:paraId="34FEC180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پرندگانت همه مرده‌اند</w:t>
      </w:r>
    </w:p>
    <w:p w14:paraId="2C5211B6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در صحرايي بي‌سايه و بي‌پرنده زندگي مي‌کني</w:t>
      </w:r>
    </w:p>
    <w:p w14:paraId="637E2E29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آن‌جا که هر گياه در انتظارِ سرودِ مرغي خاکستر مي‌شود.</w:t>
      </w:r>
    </w:p>
    <w:p w14:paraId="7ABDB9D3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5B8ED92C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rPr>
          <w:rFonts w:ascii="Times New Roman" w:hAnsi="Times New Roman" w:cs="Times New Roman"/>
        </w:rPr>
        <w:t>□</w:t>
      </w:r>
    </w:p>
    <w:p w14:paraId="122E610D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184DF110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ديگر جا نيست</w:t>
      </w:r>
    </w:p>
    <w:p w14:paraId="0125B547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قلبت پُراز اندوه است</w:t>
      </w:r>
    </w:p>
    <w:p w14:paraId="1EA81CB1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خدايانِ همه آسمان‌هايت</w:t>
      </w:r>
    </w:p>
    <w:p w14:paraId="3261791C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                            </w:t>
      </w:r>
      <w:r w:rsidRPr="00F02662">
        <w:rPr>
          <w:rtl/>
          <w:lang w:bidi="fa-IR"/>
        </w:rPr>
        <w:t xml:space="preserve"> </w:t>
      </w:r>
      <w:r w:rsidRPr="00F02662">
        <w:rPr>
          <w:rFonts w:hint="cs"/>
          <w:rtl/>
          <w:lang w:bidi="fa-IR"/>
        </w:rPr>
        <w:t>بر خاک افتاده‌اند</w:t>
      </w:r>
    </w:p>
    <w:p w14:paraId="606FFF19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چون کودکي</w:t>
      </w:r>
    </w:p>
    <w:p w14:paraId="439A550F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بي‌پناه و تنها مانده‌اي</w:t>
      </w:r>
    </w:p>
    <w:p w14:paraId="12BE030F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از وحشت مي‌خندي</w:t>
      </w:r>
    </w:p>
    <w:p w14:paraId="1E880B6D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و غروري کودن از گريستن پرهيزت مي‌دهد.</w:t>
      </w:r>
    </w:p>
    <w:p w14:paraId="642B182E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644B96C4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اين است انساني که از خود ساخته‌اي</w:t>
      </w:r>
    </w:p>
    <w:p w14:paraId="42E3D949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از انساني که من دوست مي‌داشتم</w:t>
      </w:r>
    </w:p>
    <w:p w14:paraId="3A139791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که من دوست مي‌دارم.</w:t>
      </w:r>
    </w:p>
    <w:p w14:paraId="1CAA6B8C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50EC937B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rPr>
          <w:rFonts w:ascii="Times New Roman" w:hAnsi="Times New Roman" w:cs="Times New Roman"/>
        </w:rPr>
        <w:t>□</w:t>
      </w:r>
    </w:p>
    <w:p w14:paraId="1EE2A350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779FEE6E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دوشادوشِ زندگي</w:t>
      </w:r>
    </w:p>
    <w:p w14:paraId="4D8ADEE8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                   </w:t>
      </w:r>
      <w:r w:rsidRPr="00F02662">
        <w:rPr>
          <w:rtl/>
          <w:lang w:bidi="fa-IR"/>
        </w:rPr>
        <w:t xml:space="preserve"> </w:t>
      </w:r>
      <w:r w:rsidRPr="00F02662">
        <w:rPr>
          <w:rFonts w:hint="cs"/>
          <w:rtl/>
          <w:lang w:bidi="fa-IR"/>
        </w:rPr>
        <w:t>در همه نبردها جنگيده بودي</w:t>
      </w:r>
    </w:p>
    <w:p w14:paraId="6396482A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نفرينِ خدايان در تو کارگر نبود</w:t>
      </w:r>
    </w:p>
    <w:p w14:paraId="175B63F4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و اکنون ناتوان و سرد</w:t>
      </w:r>
    </w:p>
    <w:p w14:paraId="28164250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مرا در برابرِ تنهايي</w:t>
      </w:r>
    </w:p>
    <w:p w14:paraId="78FAB327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به زانو در مي‌آوري.</w:t>
      </w:r>
    </w:p>
    <w:p w14:paraId="44B7D2EF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5B23E6BA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آيا تو جلوه‌ي روشني از تقديرِ مصنوعِ انسان‌هاي قرنِ مايي؟ ــ</w:t>
      </w:r>
    </w:p>
    <w:p w14:paraId="0B57477D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انسان‌هايي که من دوست مي‌داشتم</w:t>
      </w:r>
    </w:p>
    <w:p w14:paraId="2E5E38B0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که من دوست مي‌دارم؟</w:t>
      </w:r>
    </w:p>
    <w:p w14:paraId="6FB18D34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0982F8DB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rPr>
          <w:rFonts w:ascii="Times New Roman" w:hAnsi="Times New Roman" w:cs="Times New Roman"/>
        </w:rPr>
        <w:t>□</w:t>
      </w:r>
    </w:p>
    <w:p w14:paraId="0091B1DE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70614FFC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ديگر جا نيست</w:t>
      </w:r>
    </w:p>
    <w:p w14:paraId="60467B8B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قلبت پُراز اندوه است.</w:t>
      </w:r>
    </w:p>
    <w:p w14:paraId="0AFE789D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5F65CED6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مي‌ترسي ــ به تو بگويم ــ تو از زندگي مي‌ترسي</w:t>
      </w:r>
    </w:p>
    <w:p w14:paraId="5FBCE399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از مرگ بيش از زندگي</w:t>
      </w:r>
    </w:p>
    <w:p w14:paraId="6C744816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از عشق بيش از هر دو مي‌ترسي.</w:t>
      </w:r>
    </w:p>
    <w:p w14:paraId="43FE5639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</w:t>
      </w:r>
    </w:p>
    <w:p w14:paraId="0F3EA7A5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به تاريکي نگاه مي‌کني</w:t>
      </w:r>
    </w:p>
    <w:p w14:paraId="71B21DBC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از وحشت مي‌لرزي</w:t>
      </w:r>
    </w:p>
    <w:p w14:paraId="592BA95C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و مرا در کنارِ خود</w:t>
      </w:r>
    </w:p>
    <w:p w14:paraId="7B0D1632" w14:textId="77777777" w:rsidR="009D5754" w:rsidRPr="00F02662" w:rsidRDefault="00CA0F95" w:rsidP="00467416">
      <w:pPr>
        <w:pStyle w:val="body"/>
        <w:bidi/>
        <w:rPr>
          <w:rtl/>
          <w:lang w:bidi="fa-IR"/>
        </w:rPr>
      </w:pPr>
      <w:r w:rsidRPr="00F02662">
        <w:rPr>
          <w:rFonts w:hint="cs"/>
          <w:rtl/>
          <w:lang w:bidi="fa-IR"/>
        </w:rPr>
        <w:t>از ياد</w:t>
      </w:r>
    </w:p>
    <w:p w14:paraId="40196BF5" w14:textId="77777777" w:rsidR="009D5754" w:rsidRPr="00F02662" w:rsidRDefault="00CA0F95" w:rsidP="00467416">
      <w:pPr>
        <w:pStyle w:val="body"/>
        <w:bidi/>
        <w:rPr>
          <w:rtl/>
        </w:rPr>
      </w:pPr>
      <w:r w:rsidRPr="00F02662">
        <w:t>   </w:t>
      </w:r>
      <w:r w:rsidRPr="00F02662">
        <w:rPr>
          <w:rtl/>
          <w:lang w:bidi="fa-IR"/>
        </w:rPr>
        <w:t xml:space="preserve"> </w:t>
      </w:r>
      <w:r w:rsidRPr="00F02662">
        <w:rPr>
          <w:rFonts w:hint="cs"/>
          <w:rtl/>
          <w:lang w:bidi="fa-IR"/>
        </w:rPr>
        <w:t>مي‌بري</w:t>
      </w:r>
      <w:r w:rsidRPr="00F02662">
        <w:rPr>
          <w:rtl/>
          <w:lang w:bidi="fa-IR"/>
        </w:rPr>
        <w:t>.</w:t>
      </w:r>
    </w:p>
    <w:p w14:paraId="448E02A0" w14:textId="38276516" w:rsidR="009D5754" w:rsidRDefault="00CA0F95" w:rsidP="009C74E6">
      <w:pPr>
        <w:pStyle w:val="when"/>
        <w:bidi/>
        <w:rPr>
          <w:lang w:bidi="fa-IR"/>
        </w:rPr>
      </w:pPr>
      <w:r w:rsidRPr="00F02662">
        <w:t> </w:t>
      </w:r>
      <w:r w:rsidRPr="00F02662">
        <w:rPr>
          <w:rFonts w:hint="cs"/>
          <w:rtl/>
          <w:lang w:bidi="fa-IR"/>
        </w:rPr>
        <w:t>۱۳۳۴/۶/۱۹</w:t>
      </w:r>
    </w:p>
    <w:p w14:paraId="686FC1C8" w14:textId="77777777" w:rsidR="009C74E6" w:rsidRPr="009C74E6" w:rsidRDefault="009C74E6" w:rsidP="009C74E6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9C74E6" w:rsidRPr="009C7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FD8"/>
    <w:multiLevelType w:val="multilevel"/>
    <w:tmpl w:val="E29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A0F95"/>
    <w:rsid w:val="003903CD"/>
    <w:rsid w:val="00467416"/>
    <w:rsid w:val="009C74E6"/>
    <w:rsid w:val="009D5754"/>
    <w:rsid w:val="00CA0F95"/>
    <w:rsid w:val="00F0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5546B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41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4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4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4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41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41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41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41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741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741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7416"/>
    <w:pPr>
      <w:bidi/>
    </w:pPr>
  </w:style>
  <w:style w:type="paragraph" w:customStyle="1" w:styleId="num">
    <w:name w:val="num"/>
    <w:basedOn w:val="poem"/>
    <w:qFormat/>
    <w:rsid w:val="00467416"/>
    <w:pPr>
      <w:spacing w:before="240"/>
    </w:pPr>
  </w:style>
  <w:style w:type="paragraph" w:customStyle="1" w:styleId="body">
    <w:name w:val="body"/>
    <w:basedOn w:val="Normal"/>
    <w:qFormat/>
    <w:rsid w:val="00467416"/>
    <w:rPr>
      <w:color w:val="000000"/>
    </w:rPr>
  </w:style>
  <w:style w:type="paragraph" w:customStyle="1" w:styleId="when">
    <w:name w:val="when"/>
    <w:basedOn w:val="who"/>
    <w:next w:val="where"/>
    <w:qFormat/>
    <w:rsid w:val="00467416"/>
    <w:pPr>
      <w:spacing w:before="360"/>
    </w:pPr>
  </w:style>
  <w:style w:type="paragraph" w:customStyle="1" w:styleId="where">
    <w:name w:val="where"/>
    <w:basedOn w:val="when"/>
    <w:next w:val="NoSpacing"/>
    <w:qFormat/>
    <w:rsid w:val="00467416"/>
    <w:pPr>
      <w:spacing w:before="0"/>
    </w:pPr>
  </w:style>
  <w:style w:type="paragraph" w:styleId="NoSpacing">
    <w:name w:val="No Spacing"/>
    <w:uiPriority w:val="1"/>
    <w:qFormat/>
    <w:rsid w:val="0046741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741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741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4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41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41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4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4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4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41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7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41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741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7416"/>
    <w:rPr>
      <w:b/>
      <w:bCs/>
    </w:rPr>
  </w:style>
  <w:style w:type="character" w:styleId="Emphasis">
    <w:name w:val="Emphasis"/>
    <w:uiPriority w:val="20"/>
    <w:qFormat/>
    <w:rsid w:val="00467416"/>
    <w:rPr>
      <w:i/>
      <w:iCs/>
    </w:rPr>
  </w:style>
  <w:style w:type="paragraph" w:styleId="ListParagraph">
    <w:name w:val="List Paragraph"/>
    <w:basedOn w:val="Normal"/>
    <w:uiPriority w:val="34"/>
    <w:qFormat/>
    <w:rsid w:val="0046741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741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74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41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41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741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741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741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741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74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41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41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4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4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4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41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41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41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41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741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741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7416"/>
    <w:pPr>
      <w:bidi/>
    </w:pPr>
  </w:style>
  <w:style w:type="paragraph" w:customStyle="1" w:styleId="num">
    <w:name w:val="num"/>
    <w:basedOn w:val="poem"/>
    <w:qFormat/>
    <w:rsid w:val="00467416"/>
    <w:pPr>
      <w:spacing w:before="240"/>
    </w:pPr>
  </w:style>
  <w:style w:type="paragraph" w:customStyle="1" w:styleId="body">
    <w:name w:val="body"/>
    <w:basedOn w:val="Normal"/>
    <w:qFormat/>
    <w:rsid w:val="00467416"/>
    <w:rPr>
      <w:color w:val="000000"/>
    </w:rPr>
  </w:style>
  <w:style w:type="paragraph" w:customStyle="1" w:styleId="when">
    <w:name w:val="when"/>
    <w:basedOn w:val="who"/>
    <w:next w:val="where"/>
    <w:qFormat/>
    <w:rsid w:val="00467416"/>
    <w:pPr>
      <w:spacing w:before="360"/>
    </w:pPr>
  </w:style>
  <w:style w:type="paragraph" w:customStyle="1" w:styleId="where">
    <w:name w:val="where"/>
    <w:basedOn w:val="when"/>
    <w:next w:val="NoSpacing"/>
    <w:qFormat/>
    <w:rsid w:val="00467416"/>
    <w:pPr>
      <w:spacing w:before="0"/>
    </w:pPr>
  </w:style>
  <w:style w:type="paragraph" w:styleId="NoSpacing">
    <w:name w:val="No Spacing"/>
    <w:uiPriority w:val="1"/>
    <w:qFormat/>
    <w:rsid w:val="0046741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741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741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4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41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41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4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4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4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41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7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41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741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7416"/>
    <w:rPr>
      <w:b/>
      <w:bCs/>
    </w:rPr>
  </w:style>
  <w:style w:type="character" w:styleId="Emphasis">
    <w:name w:val="Emphasis"/>
    <w:uiPriority w:val="20"/>
    <w:qFormat/>
    <w:rsid w:val="00467416"/>
    <w:rPr>
      <w:i/>
      <w:iCs/>
    </w:rPr>
  </w:style>
  <w:style w:type="paragraph" w:styleId="ListParagraph">
    <w:name w:val="List Paragraph"/>
    <w:basedOn w:val="Normal"/>
    <w:uiPriority w:val="34"/>
    <w:qFormat/>
    <w:rsid w:val="0046741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741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74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41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41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741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741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741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741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74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4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2010-04-01T21:03:00Z</dcterms:created>
  <dcterms:modified xsi:type="dcterms:W3CDTF">2010-04-05T18:20:00Z</dcterms:modified>
</cp:coreProperties>
</file>