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5B0DA1" w14:textId="77777777" w:rsidR="00396BEE" w:rsidRDefault="00396BEE" w:rsidP="00396BEE">
      <w:pPr>
        <w:pStyle w:val="num"/>
        <w:rPr>
          <w:rFonts w:ascii="Arial" w:hAnsi="Arial" w:cs="Arial"/>
          <w:color w:val="808080"/>
          <w:sz w:val="20"/>
          <w:szCs w:val="20"/>
          <w:rtl/>
        </w:rPr>
      </w:pPr>
      <w:r>
        <w:rPr>
          <w:rFonts w:hint="cs"/>
          <w:rtl/>
          <w:lang w:bidi="fa-IR"/>
        </w:rPr>
        <w:t>۱</w:t>
      </w:r>
    </w:p>
    <w:p w14:paraId="1B26A2C5" w14:textId="77777777" w:rsidR="00396BEE" w:rsidRDefault="00396BEE" w:rsidP="00396BEE">
      <w:pPr>
        <w:pStyle w:val="subname"/>
        <w:bidi w:val="0"/>
        <w:rPr>
          <w:rtl/>
        </w:rPr>
      </w:pPr>
    </w:p>
    <w:p w14:paraId="343F2BC5" w14:textId="77777777" w:rsidR="00396BEE" w:rsidRDefault="00396BEE" w:rsidP="00396BEE">
      <w:pPr>
        <w:pStyle w:val="poem"/>
        <w:rPr>
          <w:lang w:bidi="fa-IR"/>
        </w:rPr>
      </w:pPr>
      <w:r>
        <w:rPr>
          <w:rFonts w:hint="cs"/>
          <w:rtl/>
          <w:lang w:bidi="fa-IR"/>
        </w:rPr>
        <w:t xml:space="preserve">خوابِ وجين‌گر </w:t>
      </w:r>
    </w:p>
    <w:p w14:paraId="767EF3FD" w14:textId="77777777" w:rsidR="00396BEE" w:rsidRDefault="00396BEE" w:rsidP="00396BEE">
      <w:pPr>
        <w:pStyle w:val="who"/>
        <w:bidi/>
        <w:rPr>
          <w:lang w:bidi="fa-IR"/>
        </w:rPr>
      </w:pPr>
    </w:p>
    <w:p w14:paraId="7F631F6D" w14:textId="77777777" w:rsidR="00396BEE" w:rsidRDefault="00396BEE" w:rsidP="00396BEE">
      <w:pPr>
        <w:pStyle w:val="why"/>
        <w:rPr>
          <w:lang w:bidi="fa-IR"/>
        </w:rPr>
      </w:pPr>
    </w:p>
    <w:p w14:paraId="18B995CE" w14:textId="77777777" w:rsidR="00396BEE" w:rsidRPr="00396BEE" w:rsidRDefault="00396BEE" w:rsidP="00396BEE">
      <w:pPr>
        <w:pStyle w:val="body"/>
        <w:bidi/>
        <w:rPr>
          <w:rtl/>
        </w:rPr>
      </w:pPr>
      <w:r w:rsidRPr="00396BEE">
        <w:rPr>
          <w:rFonts w:hint="cs"/>
          <w:rtl/>
        </w:rPr>
        <w:t>خواب چون درفکند از پايم</w:t>
      </w:r>
    </w:p>
    <w:p w14:paraId="22B4C765" w14:textId="77777777" w:rsidR="00396BEE" w:rsidRPr="00396BEE" w:rsidRDefault="00396BEE" w:rsidP="00396BEE">
      <w:pPr>
        <w:pStyle w:val="body"/>
        <w:bidi/>
        <w:rPr>
          <w:rtl/>
        </w:rPr>
      </w:pPr>
      <w:r w:rsidRPr="00396BEE">
        <w:rPr>
          <w:rFonts w:hint="cs"/>
          <w:rtl/>
        </w:rPr>
        <w:t>خسته مي‌خوابم از آغازِ غروب</w:t>
      </w:r>
    </w:p>
    <w:p w14:paraId="0C523314" w14:textId="77777777" w:rsidR="00396BEE" w:rsidRPr="00396BEE" w:rsidRDefault="00396BEE" w:rsidP="00396BEE">
      <w:pPr>
        <w:pStyle w:val="body"/>
        <w:bidi/>
        <w:rPr>
          <w:rtl/>
        </w:rPr>
      </w:pPr>
      <w:r w:rsidRPr="00396BEE">
        <w:rPr>
          <w:rFonts w:hint="cs"/>
          <w:rtl/>
        </w:rPr>
        <w:t>ليک آن هرزه علف‌ها که به دست</w:t>
      </w:r>
    </w:p>
    <w:p w14:paraId="487E4162" w14:textId="77777777" w:rsidR="00396BEE" w:rsidRPr="00396BEE" w:rsidRDefault="00396BEE" w:rsidP="00396BEE">
      <w:pPr>
        <w:pStyle w:val="body"/>
        <w:bidi/>
        <w:rPr>
          <w:rtl/>
        </w:rPr>
      </w:pPr>
      <w:r w:rsidRPr="00396BEE">
        <w:rPr>
          <w:rFonts w:hint="cs"/>
          <w:rtl/>
        </w:rPr>
        <w:t>ريشه‌کن مي‌کنم از مزرعه، روز،</w:t>
      </w:r>
    </w:p>
    <w:p w14:paraId="2E9F3281" w14:textId="77777777" w:rsidR="00396BEE" w:rsidRPr="00396BEE" w:rsidRDefault="00396BEE" w:rsidP="00396BEE">
      <w:pPr>
        <w:pStyle w:val="body"/>
        <w:bidi/>
      </w:pPr>
      <w:r w:rsidRPr="00396BEE">
        <w:rPr>
          <w:rFonts w:hint="cs"/>
          <w:rtl/>
        </w:rPr>
        <w:t>مي‌کَنَم‌ْشان شب در خواب، هنوز...</w:t>
      </w:r>
    </w:p>
    <w:p w14:paraId="2C6159E7" w14:textId="77777777" w:rsidR="00396BEE" w:rsidRDefault="00396BEE" w:rsidP="00396BEE">
      <w:pPr>
        <w:pStyle w:val="when"/>
        <w:bidi/>
        <w:rPr>
          <w:lang w:bidi="fa-IR"/>
        </w:rPr>
      </w:pPr>
      <w:r>
        <w:rPr>
          <w:rFonts w:hint="cs"/>
          <w:rtl/>
          <w:lang w:bidi="fa-IR"/>
        </w:rPr>
        <w:t>۱۳۳۸ (؟)</w:t>
      </w:r>
    </w:p>
    <w:p w14:paraId="2DC2C0FF" w14:textId="77777777" w:rsidR="00396BEE" w:rsidRPr="00396BEE" w:rsidRDefault="00396BEE" w:rsidP="00396BEE">
      <w:pPr>
        <w:pStyle w:val="where"/>
        <w:bidi/>
        <w:rPr>
          <w:rFonts w:asciiTheme="minorHAnsi" w:hAnsiTheme="minorHAnsi"/>
          <w:rtl/>
          <w:lang w:bidi="fa-IR"/>
        </w:rPr>
      </w:pPr>
    </w:p>
    <w:p w14:paraId="2372B474" w14:textId="77777777" w:rsidR="00396BEE" w:rsidRDefault="00396BEE" w:rsidP="00396BEE">
      <w:pPr>
        <w:pStyle w:val="poem"/>
        <w:rPr>
          <w:lang w:bidi="fa-IR"/>
        </w:rPr>
      </w:pPr>
      <w:r>
        <w:rPr>
          <w:rFonts w:hint="cs"/>
          <w:rtl/>
          <w:lang w:bidi="fa-IR"/>
        </w:rPr>
        <w:t xml:space="preserve">مثلِ اين است... </w:t>
      </w:r>
    </w:p>
    <w:p w14:paraId="02819A5D" w14:textId="77777777" w:rsidR="00396BEE" w:rsidRDefault="00396BEE" w:rsidP="00396BEE">
      <w:pPr>
        <w:pStyle w:val="who"/>
        <w:bidi/>
        <w:rPr>
          <w:lang w:bidi="fa-IR"/>
        </w:rPr>
      </w:pPr>
    </w:p>
    <w:p w14:paraId="410B9B8E" w14:textId="77777777" w:rsidR="00396BEE" w:rsidRDefault="00396BEE" w:rsidP="00396BEE">
      <w:pPr>
        <w:pStyle w:val="why"/>
        <w:rPr>
          <w:lang w:bidi="fa-IR"/>
        </w:rPr>
      </w:pPr>
    </w:p>
    <w:p w14:paraId="755B7226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مثلِ اين است، در اين خانه‌ي تار،</w:t>
      </w:r>
    </w:p>
    <w:p w14:paraId="50370B4C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هرچه، با من سرِ کين است و عناد:</w:t>
      </w:r>
    </w:p>
    <w:p w14:paraId="6AB9473C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کلاغي که بخواند بر بام</w:t>
      </w:r>
    </w:p>
    <w:p w14:paraId="60EEC6D3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چراغي که بلرزاند باد.</w:t>
      </w:r>
    </w:p>
    <w:p w14:paraId="434E7A6C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4BB5F0C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مثلِ اين است که مي‌جنبد يأس</w:t>
      </w:r>
    </w:p>
    <w:p w14:paraId="133A12B9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سکوني که در اين ويران‌جاست</w:t>
      </w:r>
    </w:p>
    <w:p w14:paraId="35ED01FF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مثلِ اين است که مي‌خواند مرگ</w:t>
      </w:r>
    </w:p>
    <w:p w14:paraId="607275B7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سکوتي که به غم‌خانه مراست.</w:t>
      </w:r>
    </w:p>
    <w:p w14:paraId="221AE4C5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CC713A2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مثلِ اين است، در او با هر دَم</w:t>
      </w:r>
    </w:p>
    <w:p w14:paraId="7C492549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به‌گريز است نشاطي از من.</w:t>
      </w:r>
    </w:p>
    <w:p w14:paraId="1D28500B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مثلِ اين است که پوشيده، در اوست</w:t>
      </w:r>
    </w:p>
    <w:p w14:paraId="2E93667A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 چه از بود، ز غم پيراهن.</w:t>
      </w:r>
    </w:p>
    <w:p w14:paraId="67CF1DCD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FB72641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مثلِ اين است که هر خشت در آن</w:t>
      </w:r>
    </w:p>
    <w:p w14:paraId="00434ADB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سر نهاده‌ست به زانوي غمي.</w:t>
      </w:r>
    </w:p>
    <w:p w14:paraId="309B72B9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 ستون کرده از او پاي، دراز</w:t>
      </w:r>
    </w:p>
    <w:p w14:paraId="568D01C4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اجاقِ غمِ بيشي و کمي.</w:t>
      </w:r>
    </w:p>
    <w:p w14:paraId="7A89AD44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EC90D95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مثلِ اين است همه چيز در او</w:t>
      </w:r>
    </w:p>
    <w:p w14:paraId="521AB49E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سايه در سايه‌ي غم بنهفته‌ست.</w:t>
      </w:r>
    </w:p>
    <w:p w14:paraId="658FE0AC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همه شب مادرِ غم بر بالين</w:t>
      </w:r>
    </w:p>
    <w:p w14:paraId="5BAB0711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قصه‌ي مرگ به گوش‌اش گفته‌ست.</w:t>
      </w:r>
    </w:p>
    <w:p w14:paraId="4B3AF62F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0034F34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مثلِ اين است که در ايوانش</w:t>
      </w:r>
    </w:p>
    <w:p w14:paraId="0A024779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هر شب اشباح عزا مي‌گيرند</w:t>
      </w:r>
    </w:p>
    <w:p w14:paraId="147CAEAC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بيوگان لاجرم، از تنگِ غروب</w:t>
      </w:r>
    </w:p>
    <w:p w14:paraId="0E45BB6D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زيرِ هر سرتاق جا مي‌گيرند.</w:t>
      </w:r>
    </w:p>
    <w:p w14:paraId="24340E41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C139C4A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مثلِ اين است که در آتشِ روز</w:t>
      </w:r>
    </w:p>
    <w:p w14:paraId="175FCA6E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ظلمتِ سردِ شبش مستتر است</w:t>
      </w:r>
    </w:p>
    <w:p w14:paraId="50E5A810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مثلِ اين است که از اولِ شب</w:t>
      </w:r>
    </w:p>
    <w:p w14:paraId="156D604E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غمِ فردا پسِ دَر منتظر است.</w:t>
      </w:r>
    </w:p>
    <w:p w14:paraId="201458CB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79F3006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 ويران! که در او، حسرتِ مرگ</w:t>
      </w:r>
    </w:p>
    <w:p w14:paraId="41022C93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اشک مي‌ريزد بر هيکلِ زيست!</w:t>
      </w:r>
    </w:p>
    <w:p w14:paraId="0B74C771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خانه ويران! که در او، هرچه که هست</w:t>
      </w:r>
    </w:p>
    <w:p w14:paraId="1A13EAD5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رنجِ ديروز و غمِ فردايي‌ست!</w:t>
      </w:r>
    </w:p>
    <w:p w14:paraId="0924AA60" w14:textId="77777777" w:rsidR="00396BEE" w:rsidRDefault="00396BEE" w:rsidP="00396BEE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27 آذر 1328</w:t>
      </w:r>
    </w:p>
    <w:p w14:paraId="5EA8D2CE" w14:textId="77777777" w:rsidR="00396BEE" w:rsidRDefault="00396BEE" w:rsidP="00396BEE">
      <w:pPr>
        <w:pStyle w:val="where"/>
        <w:bidi/>
        <w:rPr>
          <w:rtl/>
          <w:lang w:bidi="fa-IR"/>
        </w:rPr>
      </w:pPr>
      <w:r>
        <w:rPr>
          <w:rFonts w:hint="cs"/>
          <w:rtl/>
          <w:lang w:bidi="fa-IR"/>
        </w:rPr>
        <w:t>در مجله‌ي علمي</w:t>
      </w:r>
    </w:p>
    <w:p w14:paraId="0DAC0FF1" w14:textId="77777777" w:rsidR="00396BEE" w:rsidRDefault="00396BEE" w:rsidP="00396BEE">
      <w:pPr>
        <w:pStyle w:val="poem"/>
        <w:rPr>
          <w:lang w:bidi="fa-IR"/>
        </w:rPr>
      </w:pPr>
      <w:r>
        <w:rPr>
          <w:rFonts w:hint="cs"/>
          <w:rtl/>
          <w:lang w:bidi="fa-IR"/>
        </w:rPr>
        <w:t xml:space="preserve">حريقِ قلعه‌يي خاموش ... </w:t>
      </w:r>
    </w:p>
    <w:p w14:paraId="1CEC41A2" w14:textId="77777777" w:rsidR="00396BEE" w:rsidRDefault="00396BEE" w:rsidP="00396BEE">
      <w:pPr>
        <w:pStyle w:val="who"/>
        <w:bidi/>
        <w:rPr>
          <w:lang w:bidi="fa-IR"/>
        </w:rPr>
      </w:pPr>
      <w:r>
        <w:rPr>
          <w:rFonts w:hint="cs"/>
          <w:rtl/>
          <w:lang w:bidi="fa-IR"/>
        </w:rPr>
        <w:t>براي مادرم</w:t>
      </w:r>
    </w:p>
    <w:p w14:paraId="2E9E965B" w14:textId="77777777" w:rsidR="00396BEE" w:rsidRDefault="00396BEE" w:rsidP="00396BEE">
      <w:pPr>
        <w:pStyle w:val="why"/>
        <w:rPr>
          <w:lang w:bidi="fa-IR"/>
        </w:rPr>
      </w:pPr>
    </w:p>
    <w:p w14:paraId="14FAE4DF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زني شب تا سحر گرييد خاموش.</w:t>
      </w:r>
    </w:p>
    <w:p w14:paraId="782B013F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زني شب تا سحر ناليد، تا من</w:t>
      </w:r>
    </w:p>
    <w:p w14:paraId="24DBBD9B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سحرگاهي بر آرم دست و گردم</w:t>
      </w:r>
    </w:p>
    <w:p w14:paraId="1D05B68E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چراغي خُرد و آويزم به برزن.</w:t>
      </w:r>
    </w:p>
    <w:p w14:paraId="7F3937DB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120B755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زني شب تا سحر ناليد و ــ افسوس! ــ</w:t>
      </w:r>
    </w:p>
    <w:p w14:paraId="6F260B92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مرا آن ناله‌ي خامُش نيفروخت:</w:t>
      </w:r>
    </w:p>
    <w:p w14:paraId="2196DC1F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حريقِ قلعه‌ي خاموشِ مردم</w:t>
      </w:r>
    </w:p>
    <w:p w14:paraId="3387634F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شبم دامن گرفت و صبحدم سوخت.</w:t>
      </w:r>
    </w:p>
    <w:p w14:paraId="6BF9A391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6304D1A8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حريقِ قلعه‌ي خاموش و مدفون</w:t>
      </w:r>
    </w:p>
    <w:p w14:paraId="4AEC0E18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خاکستر فرو دهليز و درگاه</w:t>
      </w:r>
    </w:p>
    <w:p w14:paraId="5CE5966B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حريقِ قلعه‌ي خاموش ــ آري ــ</w:t>
      </w:r>
    </w:p>
    <w:p w14:paraId="6EC86FB1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شب گرييدنِ زن تا سحرگاه.</w:t>
      </w:r>
    </w:p>
    <w:p w14:paraId="1A71DDED" w14:textId="77777777" w:rsidR="00396BEE" w:rsidRDefault="00396BEE" w:rsidP="00396BEE">
      <w:pPr>
        <w:pStyle w:val="when"/>
        <w:bidi/>
        <w:rPr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19 اسفند 1336</w:t>
      </w:r>
    </w:p>
    <w:p w14:paraId="1D5B940F" w14:textId="77777777" w:rsidR="00396BEE" w:rsidRPr="00396BEE" w:rsidRDefault="00396BEE" w:rsidP="00396BEE">
      <w:pPr>
        <w:pStyle w:val="where"/>
        <w:bidi/>
        <w:rPr>
          <w:rtl/>
          <w:lang w:bidi="fa-IR"/>
        </w:rPr>
      </w:pPr>
    </w:p>
    <w:p w14:paraId="5D4BB773" w14:textId="77777777" w:rsidR="00396BEE" w:rsidRDefault="00396BEE" w:rsidP="00396BEE">
      <w:pPr>
        <w:pStyle w:val="poem"/>
        <w:rPr>
          <w:lang w:bidi="fa-IR"/>
        </w:rPr>
      </w:pPr>
      <w:r>
        <w:rPr>
          <w:rFonts w:hint="cs"/>
          <w:rtl/>
          <w:lang w:bidi="fa-IR"/>
        </w:rPr>
        <w:t>کليد</w:t>
      </w:r>
    </w:p>
    <w:p w14:paraId="3CC992DD" w14:textId="77777777" w:rsidR="00396BEE" w:rsidRDefault="00396BEE" w:rsidP="00396BEE">
      <w:pPr>
        <w:pStyle w:val="who"/>
        <w:bidi/>
        <w:rPr>
          <w:lang w:bidi="fa-IR"/>
        </w:rPr>
      </w:pPr>
    </w:p>
    <w:p w14:paraId="1C140B31" w14:textId="77777777" w:rsidR="00396BEE" w:rsidRDefault="00396BEE" w:rsidP="00396BEE">
      <w:pPr>
        <w:pStyle w:val="why"/>
        <w:rPr>
          <w:lang w:bidi="fa-IR"/>
        </w:rPr>
      </w:pPr>
    </w:p>
    <w:p w14:paraId="47FE27A6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رفتم فرو به فکر و فتاد از کفم سبو</w:t>
      </w:r>
    </w:p>
    <w:p w14:paraId="7C43E4C4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جوشيد در دلم هوسي نغز:</w:t>
      </w:r>
    </w:p>
    <w:p w14:paraId="53AC2EC2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«</w:t>
      </w:r>
      <w:r>
        <w:rPr>
          <w:rFonts w:hint="cs"/>
          <w:rtl/>
          <w:lang w:bidi="fa-IR"/>
        </w:rPr>
        <w:t>ــ اي خدا!</w:t>
      </w:r>
    </w:p>
    <w:p w14:paraId="0F8AB68D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يارم شود به صورت، آيينه‌يي که من</w:t>
      </w:r>
    </w:p>
    <w:p w14:paraId="5789EC2E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>رخساره‌ي رفيقان بشناسم اندر او!</w:t>
      </w:r>
      <w:r>
        <w:rPr>
          <w:rFonts w:hint="cs"/>
        </w:rPr>
        <w:t>»</w:t>
      </w:r>
    </w:p>
    <w:p w14:paraId="613679F3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01F145EF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بردم سخن به چله‌نشينانِ کوهِ دور.</w:t>
      </w:r>
    </w:p>
    <w:p w14:paraId="20148F75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گفتند تا بيفکنم ــ از نيَّتي که هست ــ</w:t>
      </w:r>
    </w:p>
    <w:p w14:paraId="4FD046BC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هشت چاهِ خشکِ سيا، هفت ريگِ سُرخ،</w:t>
      </w:r>
    </w:p>
    <w:p w14:paraId="043672DE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يا زيرِ هشت قلعه کُشَم هفت مارِ کور!</w:t>
      </w:r>
    </w:p>
    <w:p w14:paraId="37E15696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AC38B36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بازآمدم ز راه، پريشان و دل‌شکار</w:t>
      </w:r>
    </w:p>
    <w:p w14:paraId="1AC084D7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رنجيده‌پاي و خسته‌تن و زردروي و سرد،</w:t>
      </w:r>
    </w:p>
    <w:p w14:paraId="66B4E6FF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سر هزار فکرِ غم و راهِ چاره هيچ</w:t>
      </w:r>
    </w:p>
    <w:p w14:paraId="450EBBFF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مأيوس پاي قلعه‌يي افتادم اشکبار.</w:t>
      </w:r>
    </w:p>
    <w:p w14:paraId="614F0D09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آمد ز قلعه بيرون پيري سپيدموي</w:t>
      </w:r>
    </w:p>
    <w:p w14:paraId="30B40596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پرسيد حال و گفتم.</w:t>
      </w:r>
    </w:p>
    <w:p w14:paraId="054713E0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                      </w:t>
      </w:r>
      <w:r>
        <w:rPr>
          <w:rFonts w:hint="cs"/>
          <w:rtl/>
          <w:lang w:bidi="fa-IR"/>
        </w:rPr>
        <w:t xml:space="preserve"> در من نهاد چشم</w:t>
      </w:r>
    </w:p>
    <w:p w14:paraId="12D23DB0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گفت:</w:t>
      </w:r>
    </w:p>
    <w:p w14:paraId="26953D17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«</w:t>
      </w:r>
      <w:r>
        <w:rPr>
          <w:rFonts w:hint="cs"/>
          <w:rtl/>
          <w:lang w:bidi="fa-IR"/>
        </w:rPr>
        <w:t>ــ اين طلسمِ کهنه کليدش به مُشتِ توست؛</w:t>
      </w:r>
    </w:p>
    <w:p w14:paraId="46555F04" w14:textId="77777777" w:rsidR="00396BEE" w:rsidRDefault="00396BEE" w:rsidP="00396BEE">
      <w:pPr>
        <w:pStyle w:val="body"/>
        <w:bidi/>
        <w:rPr>
          <w:rtl/>
        </w:rPr>
      </w:pPr>
      <w:r>
        <w:rPr>
          <w:rFonts w:hint="cs"/>
        </w:rPr>
        <w:t>    </w:t>
      </w:r>
      <w:r>
        <w:rPr>
          <w:rFonts w:hint="cs"/>
          <w:rtl/>
          <w:lang w:bidi="fa-IR"/>
        </w:rPr>
        <w:t xml:space="preserve"> </w:t>
      </w:r>
      <w:r>
        <w:rPr>
          <w:rFonts w:hint="cs"/>
        </w:rPr>
        <w:t>«</w:t>
      </w:r>
      <w:r>
        <w:rPr>
          <w:rFonts w:hint="cs"/>
          <w:rtl/>
          <w:lang w:bidi="fa-IR"/>
        </w:rPr>
        <w:t>با کس مپيچ بيهُده، آيينه‌يي بجوي</w:t>
      </w:r>
      <w:r>
        <w:rPr>
          <w:rFonts w:hint="cs"/>
        </w:rPr>
        <w:t>!»</w:t>
      </w:r>
    </w:p>
    <w:p w14:paraId="542AF71E" w14:textId="77777777" w:rsidR="00396BEE" w:rsidRDefault="00396BEE" w:rsidP="00396BEE">
      <w:pPr>
        <w:pStyle w:val="when"/>
        <w:bidi/>
        <w:rPr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0F570B80" w14:textId="77777777" w:rsidR="00396BEE" w:rsidRPr="00396BEE" w:rsidRDefault="00396BEE" w:rsidP="00396BEE">
      <w:pPr>
        <w:pStyle w:val="where"/>
        <w:bidi/>
        <w:rPr>
          <w:rFonts w:asciiTheme="minorHAnsi" w:hAnsiTheme="minorHAnsi"/>
          <w:rtl/>
          <w:lang w:bidi="fa-IR"/>
        </w:rPr>
      </w:pPr>
    </w:p>
    <w:p w14:paraId="1960D98F" w14:textId="77777777" w:rsidR="00396BEE" w:rsidRDefault="00396BEE" w:rsidP="00396BEE">
      <w:pPr>
        <w:pStyle w:val="poem"/>
        <w:rPr>
          <w:lang w:bidi="fa-IR"/>
        </w:rPr>
      </w:pPr>
      <w:r>
        <w:rPr>
          <w:rFonts w:hint="cs"/>
          <w:rtl/>
          <w:lang w:bidi="fa-IR"/>
        </w:rPr>
        <w:t>اتفاق</w:t>
      </w:r>
    </w:p>
    <w:p w14:paraId="3387154C" w14:textId="77777777" w:rsidR="00396BEE" w:rsidRDefault="00396BEE" w:rsidP="00396BEE">
      <w:pPr>
        <w:pStyle w:val="who"/>
        <w:bidi/>
        <w:rPr>
          <w:lang w:bidi="fa-IR"/>
        </w:rPr>
      </w:pPr>
    </w:p>
    <w:p w14:paraId="6048CFFC" w14:textId="77777777" w:rsidR="00396BEE" w:rsidRDefault="00396BEE" w:rsidP="00396BEE">
      <w:pPr>
        <w:pStyle w:val="why"/>
        <w:rPr>
          <w:lang w:bidi="fa-IR"/>
        </w:rPr>
      </w:pPr>
    </w:p>
    <w:p w14:paraId="645FEC68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مردي ز بادِ حادثه بنشست</w:t>
      </w:r>
    </w:p>
    <w:p w14:paraId="4EFD4745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مردي چو برقِ حادثه برخاست</w:t>
      </w:r>
    </w:p>
    <w:p w14:paraId="65A3F4B6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آن، ننگ را گُزيد و سپر ساخت</w:t>
      </w:r>
    </w:p>
    <w:p w14:paraId="5DEFD15E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وين، نام را، بدونِ سپر خواست.</w:t>
      </w:r>
    </w:p>
    <w:p w14:paraId="543FE887" w14:textId="77777777" w:rsidR="00396BEE" w:rsidRDefault="00396BEE" w:rsidP="00396BE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 </w:t>
      </w:r>
    </w:p>
    <w:p w14:paraId="32C853AB" w14:textId="77777777" w:rsidR="00396BEE" w:rsidRDefault="00396BEE" w:rsidP="00396BE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A3E8BAE" w14:textId="77777777" w:rsidR="00396BEE" w:rsidRDefault="00396BEE" w:rsidP="00396BE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 </w:t>
      </w:r>
    </w:p>
    <w:p w14:paraId="5C8173C4" w14:textId="77777777" w:rsidR="00396BEE" w:rsidRDefault="00396BEE" w:rsidP="00396BEE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ابري رسيد پيچان‌پيچان</w:t>
      </w:r>
    </w:p>
    <w:p w14:paraId="6D431312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خِنگِ يالش آتش، بردشت.</w:t>
      </w:r>
    </w:p>
    <w:p w14:paraId="413F96D2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برقي جهيد و موکبِ باران</w:t>
      </w:r>
    </w:p>
    <w:p w14:paraId="3F89C4BD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دشتِ تشنه، تازان بگذشت.</w:t>
      </w:r>
    </w:p>
    <w:p w14:paraId="234D6752" w14:textId="77777777" w:rsidR="00396BEE" w:rsidRDefault="00396BEE" w:rsidP="00396BE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 </w:t>
      </w:r>
    </w:p>
    <w:p w14:paraId="6B817467" w14:textId="77777777" w:rsidR="00396BEE" w:rsidRDefault="00396BEE" w:rsidP="00396BEE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آن پوک‌تپه، نالان‌نالان</w:t>
      </w:r>
    </w:p>
    <w:p w14:paraId="605B756C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لرزيد و پاگشاد و فروريخت</w:t>
      </w:r>
    </w:p>
    <w:p w14:paraId="2FB4A08E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 شوخ‌بوته، پُرتپش از شوق،</w:t>
      </w:r>
    </w:p>
    <w:p w14:paraId="3F8025C7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پيچيد و با بهار درآميخت.</w:t>
      </w:r>
    </w:p>
    <w:p w14:paraId="323613FE" w14:textId="77777777" w:rsidR="00396BEE" w:rsidRDefault="00396BEE" w:rsidP="00396BEE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 </w:t>
      </w:r>
    </w:p>
    <w:p w14:paraId="5FA9C2CD" w14:textId="77777777" w:rsidR="00396BEE" w:rsidRDefault="00396BEE" w:rsidP="00396BEE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پرچينِ ياوه‌مانده شکوفيد</w:t>
      </w:r>
    </w:p>
    <w:p w14:paraId="0EA30FE9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آن طبلِ پُرغريو فروکاست.</w:t>
      </w:r>
    </w:p>
    <w:p w14:paraId="20A62487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مردي ز بادِ حادثه بنشست</w:t>
      </w:r>
    </w:p>
    <w:p w14:paraId="20D42271" w14:textId="77777777" w:rsidR="00396BEE" w:rsidRDefault="00396BEE" w:rsidP="00396BEE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مردي چو برقِ حادثه برخاست</w:t>
      </w:r>
    </w:p>
    <w:p w14:paraId="053A02E6" w14:textId="77777777" w:rsidR="00396BEE" w:rsidRDefault="00396BEE" w:rsidP="007D398A">
      <w:pPr>
        <w:pStyle w:val="when"/>
        <w:bidi/>
        <w:rPr>
          <w:lang w:bidi="fa-IR"/>
        </w:rPr>
      </w:pPr>
      <w:r>
        <w:rPr>
          <w:rFonts w:ascii="Arial" w:hAnsi="Arial" w:cs="Arial"/>
        </w:rPr>
        <w:t> </w:t>
      </w:r>
      <w:r>
        <w:rPr>
          <w:rFonts w:hint="cs"/>
          <w:rtl/>
          <w:lang w:bidi="fa-IR"/>
        </w:rPr>
        <w:t>۱۳۳۸</w:t>
      </w:r>
    </w:p>
    <w:p w14:paraId="1D8DEDB9" w14:textId="77777777" w:rsidR="007D398A" w:rsidRPr="007D398A" w:rsidRDefault="007D398A" w:rsidP="007D398A">
      <w:pPr>
        <w:pStyle w:val="where"/>
        <w:bidi/>
        <w:rPr>
          <w:rFonts w:asciiTheme="minorHAnsi" w:hAnsiTheme="minorHAnsi"/>
          <w:rtl/>
          <w:lang w:bidi="fa-IR"/>
        </w:rPr>
      </w:pPr>
    </w:p>
    <w:p w14:paraId="68E5A693" w14:textId="77777777" w:rsidR="00396BEE" w:rsidRDefault="00396BEE" w:rsidP="007D398A">
      <w:pPr>
        <w:pStyle w:val="poem"/>
        <w:rPr>
          <w:lang w:bidi="fa-IR"/>
        </w:rPr>
      </w:pPr>
      <w:r>
        <w:rPr>
          <w:rFonts w:hint="cs"/>
          <w:rtl/>
          <w:lang w:bidi="fa-IR"/>
        </w:rPr>
        <w:t>برف</w:t>
      </w:r>
    </w:p>
    <w:p w14:paraId="4D344379" w14:textId="77777777" w:rsidR="00396BEE" w:rsidRDefault="00396BEE" w:rsidP="007D398A">
      <w:pPr>
        <w:pStyle w:val="who"/>
        <w:bidi/>
        <w:rPr>
          <w:lang w:bidi="fa-IR"/>
        </w:rPr>
      </w:pPr>
    </w:p>
    <w:p w14:paraId="690D4C46" w14:textId="77777777" w:rsidR="007D398A" w:rsidRDefault="007D398A" w:rsidP="007D398A">
      <w:pPr>
        <w:pStyle w:val="why"/>
        <w:rPr>
          <w:lang w:bidi="fa-IR"/>
        </w:rPr>
      </w:pPr>
    </w:p>
    <w:p w14:paraId="3E341908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برفِ نو، برفِ نو، سلام، سلام!</w:t>
      </w:r>
    </w:p>
    <w:p w14:paraId="6FB12E8E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بنشين، خوش نشسته‌اي بر بام.</w:t>
      </w:r>
    </w:p>
    <w:p w14:paraId="7B53F7F1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F5BCA37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پاکي آوردي ــ اي اميدِ سپيد! ــ</w:t>
      </w:r>
    </w:p>
    <w:p w14:paraId="5F698EF3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همه آلودگي‌ست اين ايام.</w:t>
      </w:r>
    </w:p>
    <w:p w14:paraId="6F9DDA7D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5D3E1ED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راهِ شومي‌ست مي‌زند مطرب</w:t>
      </w:r>
    </w:p>
    <w:p w14:paraId="7C8F05F4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تلخ‌واري‌ست مي‌چکد در جام</w:t>
      </w:r>
    </w:p>
    <w:p w14:paraId="15E45F13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اشک‌واري‌ست مي‌کُشد لبخند</w:t>
      </w:r>
    </w:p>
    <w:p w14:paraId="75201213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ننگ‌واري‌ست مي‌تراشد نام</w:t>
      </w:r>
    </w:p>
    <w:p w14:paraId="6A624941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7A1213F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شنبه چون جمعه، پار چون پيرار،</w:t>
      </w:r>
    </w:p>
    <w:p w14:paraId="5B855789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نقشِ همرنگ مي‌زند رسام.</w:t>
      </w:r>
    </w:p>
    <w:p w14:paraId="257C00F5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13D76D8" w14:textId="77777777" w:rsidR="00396BEE" w:rsidRDefault="00396BEE" w:rsidP="007D398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4E050D04" w14:textId="77777777" w:rsidR="00396BEE" w:rsidRDefault="00396BEE" w:rsidP="007D398A">
      <w:pPr>
        <w:pStyle w:val="body"/>
        <w:bidi/>
        <w:rPr>
          <w:rFonts w:ascii="Times New Roman" w:hAnsi="Times New Roman"/>
          <w:rtl/>
        </w:rPr>
      </w:pPr>
      <w:r>
        <w:rPr>
          <w:rFonts w:hint="cs"/>
        </w:rPr>
        <w:t> </w:t>
      </w:r>
    </w:p>
    <w:p w14:paraId="32D13669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مرغِ شادي به دامگاه آمد</w:t>
      </w:r>
    </w:p>
    <w:p w14:paraId="1F211976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زماني که برگسيخته دام!</w:t>
      </w:r>
    </w:p>
    <w:p w14:paraId="53DA8A00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ره به هموارْجاي دشت افتاد</w:t>
      </w:r>
    </w:p>
    <w:p w14:paraId="01ECFC71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 دريغا که بر نيايد گام!</w:t>
      </w:r>
    </w:p>
    <w:p w14:paraId="7B9D37BD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97052CF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تشنه آنجا به خاکِ مرگ نشست</w:t>
      </w:r>
    </w:p>
    <w:p w14:paraId="4525B76D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کآتش از آب مي‌کند پيغام!</w:t>
      </w:r>
    </w:p>
    <w:p w14:paraId="52FA9D79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کامِ ما حاصلِ آن زمان آمد</w:t>
      </w:r>
    </w:p>
    <w:p w14:paraId="737812BB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طمع بر گرفته‌ايم از کام...</w:t>
      </w:r>
    </w:p>
    <w:p w14:paraId="60737FBA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9F7DCB5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خام سوزيم، الغرض، بدرود!</w:t>
      </w:r>
    </w:p>
    <w:p w14:paraId="44DAF94D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فرود آي، برفِ تازه، سلام!</w:t>
      </w:r>
    </w:p>
    <w:p w14:paraId="1F9AC7E1" w14:textId="77777777" w:rsidR="00396BEE" w:rsidRDefault="00396BEE" w:rsidP="007D398A">
      <w:pPr>
        <w:pStyle w:val="when"/>
        <w:bidi/>
        <w:rPr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1337</w:t>
      </w:r>
    </w:p>
    <w:p w14:paraId="0FF2D277" w14:textId="77777777" w:rsidR="007D398A" w:rsidRPr="007D398A" w:rsidRDefault="007D398A" w:rsidP="007D398A">
      <w:pPr>
        <w:pStyle w:val="where"/>
        <w:bidi/>
        <w:rPr>
          <w:rFonts w:asciiTheme="minorHAnsi" w:hAnsiTheme="minorHAnsi"/>
          <w:rtl/>
          <w:lang w:bidi="fa-IR"/>
        </w:rPr>
      </w:pPr>
    </w:p>
    <w:p w14:paraId="7180DCE5" w14:textId="77777777" w:rsidR="00396BEE" w:rsidRDefault="00396BEE" w:rsidP="007D398A">
      <w:pPr>
        <w:pStyle w:val="poem"/>
        <w:rPr>
          <w:lang w:bidi="fa-IR"/>
        </w:rPr>
      </w:pPr>
      <w:r>
        <w:rPr>
          <w:rFonts w:hint="cs"/>
          <w:rtl/>
          <w:lang w:bidi="fa-IR"/>
        </w:rPr>
        <w:t>شب‌گير</w:t>
      </w:r>
    </w:p>
    <w:p w14:paraId="77A729D6" w14:textId="77777777" w:rsidR="00396BEE" w:rsidRDefault="00396BEE" w:rsidP="007D398A">
      <w:pPr>
        <w:pStyle w:val="who"/>
        <w:bidi/>
        <w:rPr>
          <w:lang w:bidi="fa-IR"/>
        </w:rPr>
      </w:pPr>
      <w:r>
        <w:rPr>
          <w:rFonts w:hint="cs"/>
          <w:rtl/>
          <w:lang w:bidi="fa-IR"/>
        </w:rPr>
        <w:t>براي اديب خوانساري و سِحرِ صدايش</w:t>
      </w:r>
    </w:p>
    <w:p w14:paraId="62FCDF44" w14:textId="77777777" w:rsidR="00396BEE" w:rsidRDefault="00396BEE" w:rsidP="007D398A">
      <w:pPr>
        <w:pStyle w:val="why"/>
        <w:rPr>
          <w:rtl/>
          <w:lang w:bidi="fa-IR"/>
        </w:rPr>
      </w:pPr>
    </w:p>
    <w:p w14:paraId="1A0E1C88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مرغي از اقصاي ظلمت پر گرفت</w:t>
      </w:r>
    </w:p>
    <w:p w14:paraId="2A69454E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شب، </w:t>
      </w:r>
      <w:r>
        <w:rPr>
          <w:rFonts w:hint="cs"/>
          <w:b/>
          <w:bCs/>
          <w:rtl/>
          <w:lang w:bidi="fa-IR"/>
        </w:rPr>
        <w:t>چرايي گفت و خواب از سر گرفت.</w:t>
      </w:r>
    </w:p>
    <w:p w14:paraId="23948825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مرغ، </w:t>
      </w:r>
      <w:r>
        <w:rPr>
          <w:rFonts w:hint="cs"/>
          <w:b/>
          <w:bCs/>
          <w:rtl/>
          <w:lang w:bidi="fa-IR"/>
        </w:rPr>
        <w:t>وايي کرد، پر بگشود و بست</w:t>
      </w:r>
    </w:p>
    <w:p w14:paraId="1437BFDF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راهِ شب نشناخت، در ظلمت نشست.</w:t>
      </w:r>
    </w:p>
    <w:p w14:paraId="39C88BFA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DAED7FA" w14:textId="77777777" w:rsidR="00396BEE" w:rsidRDefault="00396BEE" w:rsidP="007D398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7A069B7" w14:textId="77777777" w:rsidR="00396BEE" w:rsidRDefault="00396BEE" w:rsidP="007D398A">
      <w:pPr>
        <w:pStyle w:val="body"/>
        <w:bidi/>
        <w:rPr>
          <w:rFonts w:ascii="Times New Roman" w:hAnsi="Times New Roman"/>
          <w:rtl/>
        </w:rPr>
      </w:pPr>
      <w:r>
        <w:rPr>
          <w:rFonts w:hint="cs"/>
        </w:rPr>
        <w:t> </w:t>
      </w:r>
    </w:p>
    <w:p w14:paraId="0004476F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همان مرغم، به ظلمت باژگون</w:t>
      </w:r>
    </w:p>
    <w:p w14:paraId="3F351869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نغمه‌اش واي، آب‌خوردش جوي خون.</w:t>
      </w:r>
    </w:p>
    <w:p w14:paraId="72F638A1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دانه‌اش در دامِ تزويرِ فلک</w:t>
      </w:r>
    </w:p>
    <w:p w14:paraId="6AE760F0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لانه بر گهواره‌ي جنبانِ شک.</w:t>
      </w:r>
    </w:p>
    <w:p w14:paraId="497EB91E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D909D53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لانه مي‌جنبد وز او ارکانِ مرغ،</w:t>
      </w:r>
    </w:p>
    <w:p w14:paraId="4FF0426E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ژيغ ژيغش مي‌خراشد جانِ مرغ.</w:t>
      </w:r>
    </w:p>
    <w:p w14:paraId="4F316887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583D278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 خدا! گر شک نبودي در ميان</w:t>
      </w:r>
    </w:p>
    <w:p w14:paraId="1D2E0DC1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کي چنين تاريک بود اين خاکدان؟</w:t>
      </w:r>
    </w:p>
    <w:p w14:paraId="0AD25585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 نه تن زندانِ ترديد آمدي</w:t>
      </w:r>
    </w:p>
    <w:p w14:paraId="42278FD4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 پُراز فانوسِ خورشيد آمدي.</w:t>
      </w:r>
    </w:p>
    <w:p w14:paraId="02C5A0EB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2BB163C" w14:textId="77777777" w:rsidR="00396BEE" w:rsidRDefault="00396BEE" w:rsidP="007D398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0E50E4DA" w14:textId="77777777" w:rsidR="00396BEE" w:rsidRDefault="00396BEE" w:rsidP="007D398A">
      <w:pPr>
        <w:pStyle w:val="body"/>
        <w:bidi/>
        <w:rPr>
          <w:rFonts w:ascii="Times New Roman" w:hAnsi="Times New Roman"/>
          <w:rtl/>
        </w:rPr>
      </w:pPr>
      <w:r>
        <w:rPr>
          <w:rFonts w:hint="cs"/>
        </w:rPr>
        <w:t> </w:t>
      </w:r>
    </w:p>
    <w:p w14:paraId="50683CB6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 همان مرغم که </w:t>
      </w:r>
      <w:r>
        <w:rPr>
          <w:rFonts w:hint="cs"/>
          <w:b/>
          <w:bCs/>
          <w:rtl/>
          <w:lang w:bidi="fa-IR"/>
        </w:rPr>
        <w:t>واي آوازِ او</w:t>
      </w:r>
    </w:p>
    <w:p w14:paraId="49EDF0D4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سوزِ مأيوسان همه از سازِ او</w:t>
      </w:r>
    </w:p>
    <w:p w14:paraId="483CBF45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او ز شب در واي و شب دلشاد از اوست</w:t>
      </w:r>
    </w:p>
    <w:p w14:paraId="5D829421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شب، خوش از مرغي که در فرياد از اوست،</w:t>
      </w:r>
    </w:p>
    <w:p w14:paraId="75799C90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گاه بالي مي‌زند در قعرِ آن</w:t>
      </w:r>
    </w:p>
    <w:p w14:paraId="557833B3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گاه وايي مي‌کشد از سوزِ جان.</w:t>
      </w:r>
    </w:p>
    <w:p w14:paraId="7F644FBC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653ED36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خود اگر شب سرخوش از وايش نبود</w:t>
      </w:r>
    </w:p>
    <w:p w14:paraId="1CC00BA8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لاجرم اين بند بر پايش نبود.</w:t>
      </w:r>
    </w:p>
    <w:p w14:paraId="0E8BFA1C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B06C1FD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واي اگر تابد به زندانبانِ ريش</w:t>
      </w:r>
    </w:p>
    <w:p w14:paraId="3D4CDB21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آفتابِ عشقي از محبوسِ خويش!</w:t>
      </w:r>
    </w:p>
    <w:p w14:paraId="487F611F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9BDBDD3" w14:textId="77777777" w:rsidR="00396BEE" w:rsidRDefault="00396BEE" w:rsidP="007D398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5F282024" w14:textId="77777777" w:rsidR="00396BEE" w:rsidRDefault="00396BEE" w:rsidP="007D398A">
      <w:pPr>
        <w:pStyle w:val="body"/>
        <w:bidi/>
        <w:rPr>
          <w:rFonts w:ascii="Times New Roman" w:hAnsi="Times New Roman"/>
          <w:rtl/>
        </w:rPr>
      </w:pPr>
      <w:r>
        <w:rPr>
          <w:rFonts w:hint="cs"/>
        </w:rPr>
        <w:t> </w:t>
      </w:r>
    </w:p>
    <w:p w14:paraId="2165F2C6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همان مرغم، نه افزونم نه کم.</w:t>
      </w:r>
    </w:p>
    <w:p w14:paraId="5F1F6CC5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قايقي سرگشته بر درياي غم:</w:t>
      </w:r>
    </w:p>
    <w:p w14:paraId="539CAF69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 اميدم پيش رانَد يک نفس</w:t>
      </w:r>
    </w:p>
    <w:p w14:paraId="3D0233EC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روحِ دريايم کشانَد بازپس.</w:t>
      </w:r>
    </w:p>
    <w:p w14:paraId="188ECA57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8F52AC5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گر اميدم وانهد با خويشتن</w:t>
      </w:r>
    </w:p>
    <w:p w14:paraId="3076A621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مدفنِ درياي بي‌پايان و، من!</w:t>
      </w:r>
    </w:p>
    <w:p w14:paraId="52CFFC4E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ور نه خود بازم نهد درياي پير</w:t>
      </w:r>
    </w:p>
    <w:p w14:paraId="100F1EA5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گو بيا، اميد! و پارويي بگير!</w:t>
      </w:r>
    </w:p>
    <w:p w14:paraId="2F175F68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EB3ECDA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خود نه از اميد رَستم ني ز غم</w:t>
      </w:r>
    </w:p>
    <w:p w14:paraId="47923964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وين ميان خوش دست‌وپايي مي‌زنم.</w:t>
      </w:r>
    </w:p>
    <w:p w14:paraId="4FB09522" w14:textId="77777777" w:rsidR="00396BEE" w:rsidRDefault="00396BEE" w:rsidP="007D398A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4561118" w14:textId="77777777" w:rsidR="00396BEE" w:rsidRDefault="00396BEE" w:rsidP="007D398A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34DA9418" w14:textId="77777777" w:rsidR="00396BEE" w:rsidRDefault="00396BEE" w:rsidP="007D398A">
      <w:pPr>
        <w:pStyle w:val="body"/>
        <w:bidi/>
        <w:rPr>
          <w:rFonts w:ascii="Times New Roman" w:hAnsi="Times New Roman"/>
          <w:rtl/>
        </w:rPr>
      </w:pPr>
      <w:r>
        <w:rPr>
          <w:rFonts w:hint="cs"/>
        </w:rPr>
        <w:t> </w:t>
      </w:r>
    </w:p>
    <w:p w14:paraId="40703669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من همان مرغم که پر بگشود و بست</w:t>
      </w:r>
    </w:p>
    <w:p w14:paraId="2BE41DE2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ره ز شب نشناخت، در ظلمت نشست.</w:t>
      </w:r>
    </w:p>
    <w:p w14:paraId="695B225E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نه‌ش غمِ جان است و نه‌ش پرواي نام</w:t>
      </w:r>
    </w:p>
    <w:p w14:paraId="684263FC" w14:textId="77777777" w:rsidR="00396BEE" w:rsidRDefault="00396BEE" w:rsidP="007D398A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مي‌زند </w:t>
      </w:r>
      <w:r>
        <w:rPr>
          <w:rFonts w:hint="cs"/>
          <w:b/>
          <w:bCs/>
          <w:rtl/>
          <w:lang w:bidi="fa-IR"/>
        </w:rPr>
        <w:t>وايي به ظلمت، والسلام.</w:t>
      </w:r>
    </w:p>
    <w:p w14:paraId="5602B3B4" w14:textId="77777777" w:rsidR="00396BEE" w:rsidRDefault="00396BEE" w:rsidP="007D398A">
      <w:pPr>
        <w:pStyle w:val="when"/>
        <w:bidi/>
        <w:rPr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6D28F735" w14:textId="77777777" w:rsidR="00131C4B" w:rsidRPr="00131C4B" w:rsidRDefault="00131C4B" w:rsidP="00131C4B">
      <w:pPr>
        <w:pStyle w:val="where"/>
        <w:bidi/>
        <w:rPr>
          <w:rtl/>
        </w:rPr>
      </w:pPr>
      <w:bookmarkStart w:id="0" w:name="_GoBack"/>
      <w:bookmarkEnd w:id="0"/>
    </w:p>
    <w:sectPr w:rsidR="00131C4B" w:rsidRPr="00131C4B" w:rsidSect="00CA6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BEE"/>
    <w:rsid w:val="00131C4B"/>
    <w:rsid w:val="00396BEE"/>
    <w:rsid w:val="007D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C5B6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BEE"/>
  </w:style>
  <w:style w:type="paragraph" w:styleId="Heading1">
    <w:name w:val="heading 1"/>
    <w:basedOn w:val="Normal"/>
    <w:next w:val="Normal"/>
    <w:link w:val="Heading1Char"/>
    <w:uiPriority w:val="9"/>
    <w:qFormat/>
    <w:rsid w:val="00396B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B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B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B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BE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BE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BE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BE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BE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oem">
    <w:name w:val="poem"/>
    <w:basedOn w:val="Normal"/>
    <w:next w:val="who"/>
    <w:qFormat/>
    <w:rsid w:val="00396BEE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96BEE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396BEE"/>
    <w:pPr>
      <w:bidi/>
    </w:pPr>
  </w:style>
  <w:style w:type="paragraph" w:customStyle="1" w:styleId="num">
    <w:name w:val="num"/>
    <w:basedOn w:val="poem"/>
    <w:qFormat/>
    <w:rsid w:val="00396BEE"/>
    <w:pPr>
      <w:spacing w:before="240"/>
    </w:pPr>
  </w:style>
  <w:style w:type="paragraph" w:customStyle="1" w:styleId="body">
    <w:name w:val="body"/>
    <w:basedOn w:val="Normal"/>
    <w:qFormat/>
    <w:rsid w:val="00396BEE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396BEE"/>
    <w:pPr>
      <w:spacing w:before="360"/>
    </w:pPr>
  </w:style>
  <w:style w:type="paragraph" w:customStyle="1" w:styleId="where">
    <w:name w:val="where"/>
    <w:basedOn w:val="when"/>
    <w:next w:val="NoSpacing"/>
    <w:qFormat/>
    <w:rsid w:val="00396BEE"/>
    <w:pPr>
      <w:spacing w:before="0"/>
    </w:pPr>
  </w:style>
  <w:style w:type="paragraph" w:styleId="NoSpacing">
    <w:name w:val="No Spacing"/>
    <w:uiPriority w:val="1"/>
    <w:qFormat/>
    <w:rsid w:val="00396BE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96BE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96BE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B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B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BE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BE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B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B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B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6BEE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6B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BE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B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6BE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96BEE"/>
    <w:rPr>
      <w:b/>
      <w:bCs/>
    </w:rPr>
  </w:style>
  <w:style w:type="character" w:styleId="Emphasis">
    <w:name w:val="Emphasis"/>
    <w:uiPriority w:val="20"/>
    <w:qFormat/>
    <w:rsid w:val="00396BEE"/>
    <w:rPr>
      <w:i/>
      <w:iCs/>
    </w:rPr>
  </w:style>
  <w:style w:type="paragraph" w:styleId="ListParagraph">
    <w:name w:val="List Paragraph"/>
    <w:basedOn w:val="Normal"/>
    <w:uiPriority w:val="34"/>
    <w:qFormat/>
    <w:rsid w:val="00396B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6B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6B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B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BE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96BE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96BE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96BE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96BE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96BE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6BE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BEE"/>
  </w:style>
  <w:style w:type="paragraph" w:styleId="Heading1">
    <w:name w:val="heading 1"/>
    <w:basedOn w:val="Normal"/>
    <w:next w:val="Normal"/>
    <w:link w:val="Heading1Char"/>
    <w:uiPriority w:val="9"/>
    <w:qFormat/>
    <w:rsid w:val="00396B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B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B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B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BE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BE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BE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BE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6BE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customStyle="1" w:styleId="poem">
    <w:name w:val="poem"/>
    <w:basedOn w:val="Normal"/>
    <w:next w:val="who"/>
    <w:qFormat/>
    <w:rsid w:val="00396BEE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96BEE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396BEE"/>
    <w:pPr>
      <w:bidi/>
    </w:pPr>
  </w:style>
  <w:style w:type="paragraph" w:customStyle="1" w:styleId="num">
    <w:name w:val="num"/>
    <w:basedOn w:val="poem"/>
    <w:qFormat/>
    <w:rsid w:val="00396BEE"/>
    <w:pPr>
      <w:spacing w:before="240"/>
    </w:pPr>
  </w:style>
  <w:style w:type="paragraph" w:customStyle="1" w:styleId="body">
    <w:name w:val="body"/>
    <w:basedOn w:val="Normal"/>
    <w:qFormat/>
    <w:rsid w:val="00396BEE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396BEE"/>
    <w:pPr>
      <w:spacing w:before="360"/>
    </w:pPr>
  </w:style>
  <w:style w:type="paragraph" w:customStyle="1" w:styleId="where">
    <w:name w:val="where"/>
    <w:basedOn w:val="when"/>
    <w:next w:val="NoSpacing"/>
    <w:qFormat/>
    <w:rsid w:val="00396BEE"/>
    <w:pPr>
      <w:spacing w:before="0"/>
    </w:pPr>
  </w:style>
  <w:style w:type="paragraph" w:styleId="NoSpacing">
    <w:name w:val="No Spacing"/>
    <w:uiPriority w:val="1"/>
    <w:qFormat/>
    <w:rsid w:val="00396BE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96BE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96BE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B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B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BE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BE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B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B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B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6BEE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6B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BE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B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6BE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96BEE"/>
    <w:rPr>
      <w:b/>
      <w:bCs/>
    </w:rPr>
  </w:style>
  <w:style w:type="character" w:styleId="Emphasis">
    <w:name w:val="Emphasis"/>
    <w:uiPriority w:val="20"/>
    <w:qFormat/>
    <w:rsid w:val="00396BEE"/>
    <w:rPr>
      <w:i/>
      <w:iCs/>
    </w:rPr>
  </w:style>
  <w:style w:type="paragraph" w:styleId="ListParagraph">
    <w:name w:val="List Paragraph"/>
    <w:basedOn w:val="Normal"/>
    <w:uiPriority w:val="34"/>
    <w:qFormat/>
    <w:rsid w:val="00396BE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6B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6B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BE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BE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96BE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96BE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96BE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96BE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96BE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6B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2010-04-05T19:58:00Z</dcterms:created>
  <dcterms:modified xsi:type="dcterms:W3CDTF">2010-04-05T22:13:00Z</dcterms:modified>
</cp:coreProperties>
</file>