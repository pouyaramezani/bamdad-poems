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63CBD" w14:textId="42373763" w:rsidR="00E21544" w:rsidRDefault="001F0EB4" w:rsidP="001B4FDE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ترانه‌ی هم‌سفران</w:t>
      </w:r>
    </w:p>
    <w:p w14:paraId="5B54A735" w14:textId="599F78B7" w:rsidR="001B4FDE" w:rsidRDefault="001B4FDE" w:rsidP="001B4FDE">
      <w:pPr>
        <w:pStyle w:val="who"/>
        <w:bidi/>
        <w:rPr>
          <w:rtl/>
          <w:lang w:bidi="fa-IR"/>
        </w:rPr>
      </w:pPr>
    </w:p>
    <w:p w14:paraId="55E6E3DD" w14:textId="15C077E5" w:rsidR="001B4FDE" w:rsidRDefault="001B4FDE" w:rsidP="001B4FDE">
      <w:pPr>
        <w:pStyle w:val="why"/>
        <w:rPr>
          <w:rtl/>
          <w:lang w:bidi="fa-IR"/>
        </w:rPr>
      </w:pPr>
    </w:p>
    <w:p w14:paraId="13C4412B" w14:textId="6B04D234" w:rsidR="001B4FDE" w:rsidRDefault="001B4FDE" w:rsidP="001B4FDE">
      <w:pPr>
        <w:pStyle w:val="num"/>
        <w:rPr>
          <w:rtl/>
          <w:lang w:bidi="fa-IR"/>
        </w:rPr>
      </w:pPr>
    </w:p>
    <w:p w14:paraId="33010EF3" w14:textId="77777777" w:rsidR="001B4FDE" w:rsidRPr="001B4FDE" w:rsidRDefault="001B4FDE" w:rsidP="001B4FDE">
      <w:pPr>
        <w:pStyle w:val="subname"/>
        <w:rPr>
          <w:rtl/>
          <w:lang w:bidi="fa-IR"/>
        </w:rPr>
      </w:pPr>
    </w:p>
    <w:p w14:paraId="7674DCEC" w14:textId="7430F534" w:rsidR="00E21544" w:rsidRDefault="00E21544" w:rsidP="001B4FDE">
      <w:pPr>
        <w:pStyle w:val="body"/>
        <w:bidi/>
        <w:rPr>
          <w:rtl/>
        </w:rPr>
      </w:pPr>
    </w:p>
    <w:p w14:paraId="3BA2A873" w14:textId="77777777" w:rsidR="001B4FDE" w:rsidRPr="001B4FDE" w:rsidRDefault="001B4FDE" w:rsidP="001B4FDE">
      <w:pPr>
        <w:pStyle w:val="body"/>
        <w:bidi/>
        <w:divId w:val="1905212081"/>
        <w:rPr>
          <w:rFonts w:ascii="Nesf2" w:hAnsi="Nesf2"/>
        </w:rPr>
      </w:pPr>
      <w:r w:rsidRPr="001B4FDE">
        <w:rPr>
          <w:rFonts w:hint="cs"/>
          <w:b/>
          <w:rtl/>
          <w:lang w:bidi="fa-IR"/>
        </w:rPr>
        <w:t>سر ِ دوراهي</w:t>
      </w: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ascii="Nesf2" w:hAnsi="Nesf2"/>
          <w:b/>
        </w:rPr>
        <w:t> </w:t>
      </w:r>
    </w:p>
    <w:p w14:paraId="6A2517D8" w14:textId="77777777" w:rsidR="001B4FDE" w:rsidRPr="001B4FDE" w:rsidRDefault="001B4FDE" w:rsidP="001B4FDE">
      <w:pPr>
        <w:pStyle w:val="body"/>
        <w:bidi/>
        <w:divId w:val="1905212081"/>
        <w:rPr>
          <w:rFonts w:ascii="Nesf2" w:hAnsi="Nesf2"/>
        </w:rPr>
      </w:pP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hint="cs"/>
          <w:b/>
          <w:rtl/>
          <w:lang w:bidi="fa-IR"/>
        </w:rPr>
        <w:t>يه قلعه بود</w:t>
      </w:r>
      <w:r w:rsidRPr="001B4FDE">
        <w:rPr>
          <w:rFonts w:ascii="Nesf2" w:hAnsi="Nesf2"/>
          <w:b/>
        </w:rPr>
        <w:t> </w:t>
      </w:r>
    </w:p>
    <w:p w14:paraId="75695C3F" w14:textId="77777777" w:rsidR="00E21544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يه خشت از مهتاب و</w:t>
      </w:r>
    </w:p>
    <w:p w14:paraId="6604DBE3" w14:textId="77777777" w:rsidR="00E21544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يه خشت از سنگ</w:t>
      </w:r>
    </w:p>
    <w:p w14:paraId="09A5608E" w14:textId="153BB1DF" w:rsidR="00E21544" w:rsidRDefault="00E21544" w:rsidP="001B4FDE">
      <w:pPr>
        <w:pStyle w:val="body"/>
        <w:bidi/>
        <w:rPr>
          <w:rtl/>
        </w:rPr>
      </w:pPr>
    </w:p>
    <w:p w14:paraId="2F701224" w14:textId="77777777" w:rsidR="001B4FDE" w:rsidRPr="001B4FDE" w:rsidRDefault="001B4FDE" w:rsidP="001B4FDE">
      <w:pPr>
        <w:pStyle w:val="body"/>
        <w:bidi/>
        <w:divId w:val="450247569"/>
        <w:rPr>
          <w:rFonts w:ascii="Nesf2" w:hAnsi="Nesf2"/>
        </w:rPr>
      </w:pPr>
      <w:r w:rsidRPr="001B4FDE">
        <w:rPr>
          <w:rFonts w:hint="cs"/>
          <w:b/>
          <w:rtl/>
          <w:lang w:bidi="fa-IR"/>
        </w:rPr>
        <w:t>سر ِ دوراهي</w:t>
      </w: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ascii="Nesf2" w:hAnsi="Nesf2"/>
          <w:b/>
        </w:rPr>
        <w:t> </w:t>
      </w:r>
    </w:p>
    <w:p w14:paraId="7974C864" w14:textId="77777777" w:rsidR="001B4FDE" w:rsidRPr="001B4FDE" w:rsidRDefault="001B4FDE" w:rsidP="001B4FDE">
      <w:pPr>
        <w:pStyle w:val="body"/>
        <w:bidi/>
        <w:divId w:val="450247569"/>
        <w:rPr>
          <w:rFonts w:ascii="Nesf2" w:hAnsi="Nesf2"/>
        </w:rPr>
      </w:pP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hint="cs"/>
          <w:b/>
          <w:rtl/>
          <w:lang w:bidi="fa-IR"/>
        </w:rPr>
        <w:t>يه قلعه بود</w:t>
      </w:r>
      <w:r w:rsidRPr="001B4FDE">
        <w:rPr>
          <w:rFonts w:ascii="Nesf2" w:hAnsi="Nesf2"/>
          <w:b/>
        </w:rPr>
        <w:t> </w:t>
      </w:r>
    </w:p>
    <w:p w14:paraId="0A1E509C" w14:textId="77777777" w:rsidR="00E21544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يه خشت از شادی و</w:t>
      </w:r>
    </w:p>
    <w:p w14:paraId="48071D07" w14:textId="77777777" w:rsidR="00E21544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يه خشت از جنگ</w:t>
      </w:r>
    </w:p>
    <w:p w14:paraId="2E2373BB" w14:textId="77777777" w:rsidR="001B4FDE" w:rsidRDefault="001B4FDE" w:rsidP="001B4FDE">
      <w:pPr>
        <w:pStyle w:val="body"/>
        <w:bidi/>
        <w:rPr>
          <w:rFonts w:ascii="Nesf2" w:hAnsi="Nesf2"/>
        </w:rPr>
      </w:pPr>
    </w:p>
    <w:p w14:paraId="7358B118" w14:textId="77777777" w:rsidR="00E21544" w:rsidRDefault="001F0EB4" w:rsidP="001B4FDE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C8EDD15" w14:textId="77777777" w:rsidR="00E21544" w:rsidRDefault="001F0EB4" w:rsidP="001B4FD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7FC42FBD" w14:textId="77777777" w:rsidR="00E21544" w:rsidRDefault="001F0EB4" w:rsidP="001B4FD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4685FF2" w14:textId="77777777" w:rsidR="00E21544" w:rsidRDefault="001F0EB4" w:rsidP="001B4FDE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C4B141A" w14:textId="77777777" w:rsidR="001B4FDE" w:rsidRPr="001B4FDE" w:rsidRDefault="001B4FDE" w:rsidP="001B4FDE">
      <w:pPr>
        <w:pStyle w:val="body"/>
        <w:bidi/>
        <w:divId w:val="190533226"/>
        <w:rPr>
          <w:rFonts w:ascii="Nesf2" w:hAnsi="Nesf2"/>
        </w:rPr>
      </w:pPr>
      <w:r w:rsidRPr="001B4FDE">
        <w:rPr>
          <w:rFonts w:hint="cs"/>
          <w:b/>
          <w:rtl/>
          <w:lang w:bidi="fa-IR"/>
        </w:rPr>
        <w:t>سر ِ دوراهي</w:t>
      </w: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ascii="Nesf2" w:hAnsi="Nesf2"/>
          <w:b/>
        </w:rPr>
        <w:t> </w:t>
      </w:r>
    </w:p>
    <w:p w14:paraId="074EE53E" w14:textId="77777777" w:rsidR="001B4FDE" w:rsidRPr="001B4FDE" w:rsidRDefault="001B4FDE" w:rsidP="001B4FDE">
      <w:pPr>
        <w:pStyle w:val="body"/>
        <w:bidi/>
        <w:divId w:val="190533226"/>
        <w:rPr>
          <w:rFonts w:ascii="Nesf2" w:hAnsi="Nesf2"/>
        </w:rPr>
      </w:pP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hint="cs"/>
          <w:b/>
          <w:rtl/>
          <w:lang w:bidi="fa-IR"/>
        </w:rPr>
        <w:t>يه قلعه بود</w:t>
      </w:r>
      <w:r w:rsidRPr="001B4FDE">
        <w:rPr>
          <w:rFonts w:ascii="Nesf2" w:hAnsi="Nesf2"/>
          <w:b/>
        </w:rPr>
        <w:t> </w:t>
      </w:r>
    </w:p>
    <w:p w14:paraId="5BFE3007" w14:textId="77777777" w:rsidR="00E21544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 خشت از اشک و</w:t>
      </w:r>
    </w:p>
    <w:p w14:paraId="418561FF" w14:textId="77777777" w:rsidR="00E21544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 خشت از خنده</w:t>
      </w:r>
    </w:p>
    <w:p w14:paraId="5A0BD6DF" w14:textId="211B9DDC" w:rsidR="00E21544" w:rsidRDefault="00E21544" w:rsidP="001B4FDE">
      <w:pPr>
        <w:pStyle w:val="body"/>
        <w:bidi/>
        <w:rPr>
          <w:rtl/>
        </w:rPr>
      </w:pPr>
    </w:p>
    <w:p w14:paraId="41D4F8C2" w14:textId="77777777" w:rsidR="001B4FDE" w:rsidRPr="001B4FDE" w:rsidRDefault="001B4FDE" w:rsidP="001B4FDE">
      <w:pPr>
        <w:pStyle w:val="body"/>
        <w:bidi/>
        <w:divId w:val="629438202"/>
        <w:rPr>
          <w:rFonts w:ascii="Nesf2" w:hAnsi="Nesf2"/>
        </w:rPr>
      </w:pPr>
      <w:r w:rsidRPr="001B4FDE">
        <w:rPr>
          <w:rFonts w:hint="cs"/>
          <w:b/>
          <w:rtl/>
          <w:lang w:bidi="fa-IR"/>
        </w:rPr>
        <w:t>سر ِ دوراهي</w:t>
      </w: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ascii="Nesf2" w:hAnsi="Nesf2"/>
          <w:b/>
        </w:rPr>
        <w:t> </w:t>
      </w:r>
    </w:p>
    <w:p w14:paraId="22581181" w14:textId="77777777" w:rsidR="001B4FDE" w:rsidRPr="001B4FDE" w:rsidRDefault="001B4FDE" w:rsidP="001B4FDE">
      <w:pPr>
        <w:pStyle w:val="body"/>
        <w:bidi/>
        <w:divId w:val="629438202"/>
        <w:rPr>
          <w:rFonts w:ascii="Nesf2" w:hAnsi="Nesf2"/>
        </w:rPr>
      </w:pPr>
      <w:r w:rsidRPr="001B4FDE">
        <w:rPr>
          <w:rFonts w:ascii="Nesf2" w:hAnsi="Nesf2"/>
          <w:b/>
        </w:rPr>
        <w:t> </w:t>
      </w:r>
      <w:r w:rsidRPr="001B4FDE">
        <w:rPr>
          <w:rFonts w:ascii="Nesf2" w:hAnsi="Nesf2"/>
        </w:rPr>
        <w:tab/>
      </w:r>
      <w:r w:rsidRPr="001B4FDE">
        <w:rPr>
          <w:rFonts w:hint="cs"/>
          <w:b/>
          <w:rtl/>
          <w:lang w:bidi="fa-IR"/>
        </w:rPr>
        <w:t>يه قلعه بود</w:t>
      </w:r>
      <w:r w:rsidRPr="001B4FDE">
        <w:rPr>
          <w:rFonts w:ascii="Nesf2" w:hAnsi="Nesf2"/>
          <w:b/>
        </w:rPr>
        <w:t> </w:t>
      </w:r>
    </w:p>
    <w:p w14:paraId="2674B49A" w14:textId="77777777" w:rsidR="00E21544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سه خشت از شغال و</w:t>
      </w:r>
    </w:p>
    <w:p w14:paraId="6D599DD6" w14:textId="4AA75612" w:rsidR="00E21544" w:rsidRPr="001B4FDE" w:rsidRDefault="001F0EB4" w:rsidP="001B4FD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يه خشت از پرنده.</w:t>
      </w:r>
      <w:r>
        <w:rPr>
          <w:rFonts w:ascii="Nesf2" w:hAnsi="Nesf2"/>
        </w:rPr>
        <w:t> </w:t>
      </w:r>
    </w:p>
    <w:p w14:paraId="2208FEEC" w14:textId="109DC98F" w:rsidR="00E21544" w:rsidRDefault="001F0EB4" w:rsidP="001B4FDE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۱۳۵۹</w:t>
      </w:r>
    </w:p>
    <w:p w14:paraId="104A1E56" w14:textId="77777777" w:rsidR="001B4FDE" w:rsidRPr="001B4FDE" w:rsidRDefault="001B4FDE" w:rsidP="001B4FDE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1B4FDE" w:rsidRPr="001B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F0EB4"/>
    <w:rsid w:val="001B4FDE"/>
    <w:rsid w:val="001F0EB4"/>
    <w:rsid w:val="00E2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7A71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D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B4FD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B4FD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B4FDE"/>
    <w:pPr>
      <w:bidi/>
    </w:pPr>
  </w:style>
  <w:style w:type="paragraph" w:customStyle="1" w:styleId="num">
    <w:name w:val="num"/>
    <w:basedOn w:val="poem"/>
    <w:qFormat/>
    <w:rsid w:val="001B4FDE"/>
    <w:pPr>
      <w:spacing w:before="240"/>
    </w:pPr>
  </w:style>
  <w:style w:type="paragraph" w:customStyle="1" w:styleId="body">
    <w:name w:val="body"/>
    <w:basedOn w:val="Normal"/>
    <w:qFormat/>
    <w:rsid w:val="001B4FDE"/>
    <w:rPr>
      <w:color w:val="000000"/>
    </w:rPr>
  </w:style>
  <w:style w:type="paragraph" w:customStyle="1" w:styleId="when">
    <w:name w:val="when"/>
    <w:basedOn w:val="who"/>
    <w:next w:val="where"/>
    <w:qFormat/>
    <w:rsid w:val="001B4FDE"/>
    <w:pPr>
      <w:spacing w:before="360"/>
    </w:pPr>
  </w:style>
  <w:style w:type="paragraph" w:customStyle="1" w:styleId="where">
    <w:name w:val="where"/>
    <w:basedOn w:val="when"/>
    <w:next w:val="NoSpacing"/>
    <w:qFormat/>
    <w:rsid w:val="001B4FDE"/>
    <w:pPr>
      <w:spacing w:before="0"/>
    </w:pPr>
  </w:style>
  <w:style w:type="paragraph" w:styleId="NoSpacing">
    <w:name w:val="No Spacing"/>
    <w:uiPriority w:val="1"/>
    <w:qFormat/>
    <w:rsid w:val="001B4FD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B4FD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B4FD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D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D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FD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F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D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FD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B4FDE"/>
    <w:rPr>
      <w:b/>
      <w:bCs/>
    </w:rPr>
  </w:style>
  <w:style w:type="character" w:styleId="Emphasis">
    <w:name w:val="Emphasis"/>
    <w:uiPriority w:val="20"/>
    <w:qFormat/>
    <w:rsid w:val="001B4FDE"/>
    <w:rPr>
      <w:i/>
      <w:iCs/>
    </w:rPr>
  </w:style>
  <w:style w:type="paragraph" w:styleId="ListParagraph">
    <w:name w:val="List Paragraph"/>
    <w:basedOn w:val="Normal"/>
    <w:uiPriority w:val="34"/>
    <w:qFormat/>
    <w:rsid w:val="001B4FD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B4FD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4F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D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D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B4FD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B4FD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B4FD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B4FD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B4F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FD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D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B4FD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B4FD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B4FDE"/>
    <w:pPr>
      <w:bidi/>
    </w:pPr>
  </w:style>
  <w:style w:type="paragraph" w:customStyle="1" w:styleId="num">
    <w:name w:val="num"/>
    <w:basedOn w:val="poem"/>
    <w:qFormat/>
    <w:rsid w:val="001B4FDE"/>
    <w:pPr>
      <w:spacing w:before="240"/>
    </w:pPr>
  </w:style>
  <w:style w:type="paragraph" w:customStyle="1" w:styleId="body">
    <w:name w:val="body"/>
    <w:basedOn w:val="Normal"/>
    <w:qFormat/>
    <w:rsid w:val="001B4FDE"/>
    <w:rPr>
      <w:color w:val="000000"/>
    </w:rPr>
  </w:style>
  <w:style w:type="paragraph" w:customStyle="1" w:styleId="when">
    <w:name w:val="when"/>
    <w:basedOn w:val="who"/>
    <w:next w:val="where"/>
    <w:qFormat/>
    <w:rsid w:val="001B4FDE"/>
    <w:pPr>
      <w:spacing w:before="360"/>
    </w:pPr>
  </w:style>
  <w:style w:type="paragraph" w:customStyle="1" w:styleId="where">
    <w:name w:val="where"/>
    <w:basedOn w:val="when"/>
    <w:next w:val="NoSpacing"/>
    <w:qFormat/>
    <w:rsid w:val="001B4FDE"/>
    <w:pPr>
      <w:spacing w:before="0"/>
    </w:pPr>
  </w:style>
  <w:style w:type="paragraph" w:styleId="NoSpacing">
    <w:name w:val="No Spacing"/>
    <w:uiPriority w:val="1"/>
    <w:qFormat/>
    <w:rsid w:val="001B4FD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B4FD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B4FD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D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D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FD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F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D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FD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B4FDE"/>
    <w:rPr>
      <w:b/>
      <w:bCs/>
    </w:rPr>
  </w:style>
  <w:style w:type="character" w:styleId="Emphasis">
    <w:name w:val="Emphasis"/>
    <w:uiPriority w:val="20"/>
    <w:qFormat/>
    <w:rsid w:val="001B4FDE"/>
    <w:rPr>
      <w:i/>
      <w:iCs/>
    </w:rPr>
  </w:style>
  <w:style w:type="paragraph" w:styleId="ListParagraph">
    <w:name w:val="List Paragraph"/>
    <w:basedOn w:val="Normal"/>
    <w:uiPriority w:val="34"/>
    <w:qFormat/>
    <w:rsid w:val="001B4FD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B4FD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4F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D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D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B4FD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B4FD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B4FD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B4FD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B4F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F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2010-03-28T01:39:00Z</dcterms:created>
  <dcterms:modified xsi:type="dcterms:W3CDTF">2010-04-10T21:57:00Z</dcterms:modified>
</cp:coreProperties>
</file>