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5C500" w14:textId="77777777" w:rsidR="00571841" w:rsidRPr="00D52718" w:rsidRDefault="00E1647E" w:rsidP="00B74163">
      <w:pPr>
        <w:pStyle w:val="poem"/>
        <w:rPr>
          <w:rtl/>
          <w:lang w:bidi="fa-IR"/>
        </w:rPr>
      </w:pPr>
      <w:r w:rsidRPr="00D52718">
        <w:rPr>
          <w:rFonts w:hint="cs"/>
          <w:rtl/>
          <w:lang w:bidi="fa-IR"/>
        </w:rPr>
        <w:t>رانده</w:t>
      </w:r>
    </w:p>
    <w:p w14:paraId="272A39F9" w14:textId="66558590" w:rsidR="00D52718" w:rsidRDefault="00D52718" w:rsidP="00B74163">
      <w:pPr>
        <w:pStyle w:val="who"/>
        <w:bidi/>
        <w:rPr>
          <w:rtl/>
          <w:lang w:bidi="fa-IR"/>
        </w:rPr>
      </w:pPr>
    </w:p>
    <w:p w14:paraId="79F1D9D3" w14:textId="4E3E5ECD" w:rsidR="00B74163" w:rsidRDefault="00B74163" w:rsidP="00B74163">
      <w:pPr>
        <w:pStyle w:val="why"/>
        <w:rPr>
          <w:rtl/>
          <w:lang w:bidi="fa-IR"/>
        </w:rPr>
      </w:pPr>
    </w:p>
    <w:p w14:paraId="49C7AE92" w14:textId="0C80F78D" w:rsidR="00B74163" w:rsidRDefault="00B74163" w:rsidP="00B74163">
      <w:pPr>
        <w:pStyle w:val="num"/>
        <w:rPr>
          <w:rtl/>
          <w:lang w:bidi="fa-IR"/>
        </w:rPr>
      </w:pPr>
    </w:p>
    <w:p w14:paraId="4AA58DE6" w14:textId="77777777" w:rsidR="00B74163" w:rsidRPr="00B74163" w:rsidRDefault="00B74163" w:rsidP="00B74163">
      <w:pPr>
        <w:pStyle w:val="subname"/>
        <w:rPr>
          <w:rtl/>
          <w:lang w:bidi="fa-IR"/>
        </w:rPr>
      </w:pPr>
    </w:p>
    <w:p w14:paraId="0B1366CC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دست بردار ازين هيکلِ غم</w:t>
      </w:r>
    </w:p>
    <w:p w14:paraId="025B52C4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که ز ويراني خويش است آباد.</w:t>
      </w:r>
    </w:p>
    <w:p w14:paraId="0482D497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دست بردار که تاريکم و سرد</w:t>
      </w:r>
    </w:p>
    <w:p w14:paraId="2A225EDB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چون فرومرده چراغ از دَمِ باد.</w:t>
      </w:r>
    </w:p>
    <w:p w14:paraId="039DB24D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53CDEF64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دست بردار، ز تو در عجبم</w:t>
      </w:r>
    </w:p>
    <w:p w14:paraId="1E65AABE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به دَرِ بسته چه مي‌کوبي سر.</w:t>
      </w:r>
    </w:p>
    <w:p w14:paraId="3D540594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نيست، مي‌داني، در خانه کسي</w:t>
      </w:r>
    </w:p>
    <w:p w14:paraId="5B66CE57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سر فرومي‌کوبي باز به در.</w:t>
      </w:r>
    </w:p>
    <w:p w14:paraId="1206B5B4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2675628E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زنده، اين‌گونه به غم</w:t>
      </w:r>
    </w:p>
    <w:p w14:paraId="0052A2DA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خفته‌ام در تابوت.</w:t>
      </w:r>
    </w:p>
    <w:p w14:paraId="7D3E40AF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حرف‌ها دارم در دل</w:t>
      </w:r>
    </w:p>
    <w:p w14:paraId="58448252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مي‌گزم لب به‌سکوت.</w:t>
      </w:r>
    </w:p>
    <w:p w14:paraId="57485888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0D7943F5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دست بردار که گر خاموشم</w:t>
      </w:r>
    </w:p>
    <w:p w14:paraId="0030CCB9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با لبم هر نفسي فرياد است.</w:t>
      </w:r>
    </w:p>
    <w:p w14:paraId="6B2A89F4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به نظر هر شب و روزم سالي‌ست</w:t>
      </w:r>
    </w:p>
    <w:p w14:paraId="59FB510C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گرچه خود عمر به چشمم باد است.</w:t>
      </w:r>
    </w:p>
    <w:p w14:paraId="196127BB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3F3DF9C4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rPr>
          <w:rFonts w:ascii="Times New Roman" w:hAnsi="Times New Roman" w:cs="Times New Roman"/>
        </w:rPr>
        <w:t>□</w:t>
      </w:r>
    </w:p>
    <w:p w14:paraId="47A39CF5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6AC94B27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رانده‌اَندَم همه از درگهِ خويش.</w:t>
      </w:r>
    </w:p>
    <w:p w14:paraId="47550370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پاي پُرآبله، لب پُرافسوس</w:t>
      </w:r>
    </w:p>
    <w:p w14:paraId="2371CBA9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مي‌کشم پاي بر اين جاده‌ي پرت</w:t>
      </w:r>
    </w:p>
    <w:p w14:paraId="5F9EE26B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مي‌زنم گام بر اين راهِ عبوس.</w:t>
      </w:r>
    </w:p>
    <w:p w14:paraId="6D60FC68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3CC0244F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پاي پُرآبله دل پُراندوه</w:t>
      </w:r>
    </w:p>
    <w:p w14:paraId="323DAE36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از رهي مي‌گذرم سر در خويش</w:t>
      </w:r>
    </w:p>
    <w:p w14:paraId="03511A59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مي‌خزد هيکلِ من از دنبال</w:t>
      </w:r>
    </w:p>
    <w:p w14:paraId="596C7BCE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مي‌دود سايه‌ي من پيشاپيش.</w:t>
      </w:r>
    </w:p>
    <w:p w14:paraId="31D685E0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0DDAAC68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rPr>
          <w:rFonts w:ascii="Times New Roman" w:hAnsi="Times New Roman" w:cs="Times New Roman"/>
        </w:rPr>
        <w:t>□</w:t>
      </w:r>
    </w:p>
    <w:p w14:paraId="1914D6F1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4F86A820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مي‌روم با رهِ خود</w:t>
      </w:r>
    </w:p>
    <w:p w14:paraId="7BECC5E3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سر فرو، چهره به‌هم.</w:t>
      </w:r>
    </w:p>
    <w:p w14:paraId="457095BE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با کس‌ام کاري نيست</w:t>
      </w:r>
    </w:p>
    <w:p w14:paraId="0B2D72AB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سد چه بندي به رهم؟</w:t>
      </w:r>
    </w:p>
    <w:p w14:paraId="6994B906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098B1025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دست بردار! چه سود آيد بار</w:t>
      </w:r>
    </w:p>
    <w:p w14:paraId="36F723AC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از چراغي که نه گرماش و نه نور؟</w:t>
      </w:r>
    </w:p>
    <w:p w14:paraId="42205B38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چه اميد از دلِ تاريکِ کسي</w:t>
      </w:r>
    </w:p>
    <w:p w14:paraId="6E585619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که نهادندش سر زنده به گور؟</w:t>
      </w:r>
    </w:p>
    <w:p w14:paraId="4DEBE65B" w14:textId="77777777" w:rsidR="00571841" w:rsidRPr="00D52718" w:rsidRDefault="00E1647E" w:rsidP="00B74163">
      <w:pPr>
        <w:pStyle w:val="body"/>
        <w:bidi/>
        <w:rPr>
          <w:rtl/>
        </w:rPr>
      </w:pPr>
      <w:r w:rsidRPr="00D52718">
        <w:t> </w:t>
      </w:r>
    </w:p>
    <w:p w14:paraId="6DF112D6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مي‌روم يکه به راهي مطرود</w:t>
      </w:r>
    </w:p>
    <w:p w14:paraId="546C9D84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که فرو رفته به آفاقِ سياه.</w:t>
      </w:r>
    </w:p>
    <w:p w14:paraId="65E3C1DE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دست بردار ازين عابرِ مست</w:t>
      </w:r>
    </w:p>
    <w:p w14:paraId="6D915795" w14:textId="77777777" w:rsidR="00571841" w:rsidRPr="00D52718" w:rsidRDefault="00E1647E" w:rsidP="00B74163">
      <w:pPr>
        <w:pStyle w:val="body"/>
        <w:bidi/>
        <w:rPr>
          <w:rtl/>
          <w:lang w:bidi="fa-IR"/>
        </w:rPr>
      </w:pPr>
      <w:r w:rsidRPr="00D52718">
        <w:rPr>
          <w:rFonts w:hint="cs"/>
          <w:rtl/>
          <w:lang w:bidi="fa-IR"/>
        </w:rPr>
        <w:t>يک طرف شو، منشين بر سرِ راه!</w:t>
      </w:r>
    </w:p>
    <w:p w14:paraId="722FA817" w14:textId="0BDC9A0B" w:rsidR="00571841" w:rsidRDefault="00E1647E" w:rsidP="00B74163">
      <w:pPr>
        <w:pStyle w:val="when"/>
        <w:bidi/>
        <w:rPr>
          <w:rFonts w:hint="cs"/>
          <w:rtl/>
          <w:lang w:bidi="fa-IR"/>
        </w:rPr>
      </w:pPr>
      <w:r w:rsidRPr="00D52718">
        <w:t> </w:t>
      </w:r>
      <w:r w:rsidRPr="00D52718">
        <w:rPr>
          <w:rFonts w:hint="cs"/>
          <w:rtl/>
          <w:lang w:bidi="fa-IR"/>
        </w:rPr>
        <w:t>۱۳۳۰</w:t>
      </w:r>
    </w:p>
    <w:p w14:paraId="290E5D3B" w14:textId="77777777" w:rsidR="00B74163" w:rsidRPr="00B74163" w:rsidRDefault="00B74163" w:rsidP="00B74163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B74163" w:rsidRPr="00B74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1647E"/>
    <w:rsid w:val="00571841"/>
    <w:rsid w:val="00916EF6"/>
    <w:rsid w:val="00B74163"/>
    <w:rsid w:val="00D52718"/>
    <w:rsid w:val="00E1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CD9E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6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7416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7416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74163"/>
    <w:pPr>
      <w:bidi/>
    </w:pPr>
  </w:style>
  <w:style w:type="paragraph" w:customStyle="1" w:styleId="num">
    <w:name w:val="num"/>
    <w:basedOn w:val="poem"/>
    <w:qFormat/>
    <w:rsid w:val="00B74163"/>
    <w:pPr>
      <w:spacing w:before="240"/>
    </w:pPr>
  </w:style>
  <w:style w:type="paragraph" w:customStyle="1" w:styleId="body">
    <w:name w:val="body"/>
    <w:basedOn w:val="Normal"/>
    <w:qFormat/>
    <w:rsid w:val="00B74163"/>
    <w:rPr>
      <w:color w:val="000000"/>
    </w:rPr>
  </w:style>
  <w:style w:type="paragraph" w:customStyle="1" w:styleId="when">
    <w:name w:val="when"/>
    <w:basedOn w:val="who"/>
    <w:next w:val="where"/>
    <w:qFormat/>
    <w:rsid w:val="00B74163"/>
    <w:pPr>
      <w:spacing w:before="360"/>
    </w:pPr>
  </w:style>
  <w:style w:type="paragraph" w:customStyle="1" w:styleId="where">
    <w:name w:val="where"/>
    <w:basedOn w:val="when"/>
    <w:next w:val="NoSpacing"/>
    <w:qFormat/>
    <w:rsid w:val="00B74163"/>
    <w:pPr>
      <w:spacing w:before="0"/>
    </w:pPr>
  </w:style>
  <w:style w:type="paragraph" w:styleId="NoSpacing">
    <w:name w:val="No Spacing"/>
    <w:uiPriority w:val="1"/>
    <w:qFormat/>
    <w:rsid w:val="00B7416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7416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7416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6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6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16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41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16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16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74163"/>
    <w:rPr>
      <w:b/>
      <w:bCs/>
    </w:rPr>
  </w:style>
  <w:style w:type="character" w:styleId="Emphasis">
    <w:name w:val="Emphasis"/>
    <w:uiPriority w:val="20"/>
    <w:qFormat/>
    <w:rsid w:val="00B74163"/>
    <w:rPr>
      <w:i/>
      <w:iCs/>
    </w:rPr>
  </w:style>
  <w:style w:type="paragraph" w:styleId="ListParagraph">
    <w:name w:val="List Paragraph"/>
    <w:basedOn w:val="Normal"/>
    <w:uiPriority w:val="34"/>
    <w:qFormat/>
    <w:rsid w:val="00B7416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7416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41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6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6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7416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7416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7416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7416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7416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16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6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7416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7416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74163"/>
    <w:pPr>
      <w:bidi/>
    </w:pPr>
  </w:style>
  <w:style w:type="paragraph" w:customStyle="1" w:styleId="num">
    <w:name w:val="num"/>
    <w:basedOn w:val="poem"/>
    <w:qFormat/>
    <w:rsid w:val="00B74163"/>
    <w:pPr>
      <w:spacing w:before="240"/>
    </w:pPr>
  </w:style>
  <w:style w:type="paragraph" w:customStyle="1" w:styleId="body">
    <w:name w:val="body"/>
    <w:basedOn w:val="Normal"/>
    <w:qFormat/>
    <w:rsid w:val="00B74163"/>
    <w:rPr>
      <w:color w:val="000000"/>
    </w:rPr>
  </w:style>
  <w:style w:type="paragraph" w:customStyle="1" w:styleId="when">
    <w:name w:val="when"/>
    <w:basedOn w:val="who"/>
    <w:next w:val="where"/>
    <w:qFormat/>
    <w:rsid w:val="00B74163"/>
    <w:pPr>
      <w:spacing w:before="360"/>
    </w:pPr>
  </w:style>
  <w:style w:type="paragraph" w:customStyle="1" w:styleId="where">
    <w:name w:val="where"/>
    <w:basedOn w:val="when"/>
    <w:next w:val="NoSpacing"/>
    <w:qFormat/>
    <w:rsid w:val="00B74163"/>
    <w:pPr>
      <w:spacing w:before="0"/>
    </w:pPr>
  </w:style>
  <w:style w:type="paragraph" w:styleId="NoSpacing">
    <w:name w:val="No Spacing"/>
    <w:uiPriority w:val="1"/>
    <w:qFormat/>
    <w:rsid w:val="00B7416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7416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7416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6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6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16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41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16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16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74163"/>
    <w:rPr>
      <w:b/>
      <w:bCs/>
    </w:rPr>
  </w:style>
  <w:style w:type="character" w:styleId="Emphasis">
    <w:name w:val="Emphasis"/>
    <w:uiPriority w:val="20"/>
    <w:qFormat/>
    <w:rsid w:val="00B74163"/>
    <w:rPr>
      <w:i/>
      <w:iCs/>
    </w:rPr>
  </w:style>
  <w:style w:type="paragraph" w:styleId="ListParagraph">
    <w:name w:val="List Paragraph"/>
    <w:basedOn w:val="Normal"/>
    <w:uiPriority w:val="34"/>
    <w:qFormat/>
    <w:rsid w:val="00B7416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7416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41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6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6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7416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7416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7416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7416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7416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1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2010-04-01T21:07:00Z</dcterms:created>
  <dcterms:modified xsi:type="dcterms:W3CDTF">2010-04-05T18:36:00Z</dcterms:modified>
</cp:coreProperties>
</file>