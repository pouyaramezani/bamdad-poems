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1ED34B" w14:textId="66DD9902" w:rsidR="0039689A" w:rsidRPr="003E63C0" w:rsidRDefault="00D65217" w:rsidP="00E92BCA">
      <w:pPr>
        <w:pStyle w:val="Title"/>
        <w:bidi/>
        <w:rPr>
          <w:color w:val="000000"/>
          <w:lang w:bidi="fa-IR"/>
        </w:rPr>
      </w:pPr>
      <w:r w:rsidRPr="003E63C0">
        <w:rPr>
          <w:rFonts w:hint="cs"/>
          <w:color w:val="000000"/>
          <w:rtl/>
          <w:lang w:bidi="fa-IR"/>
        </w:rPr>
        <w:t>مدايح ب</w:t>
      </w:r>
      <w:r w:rsidR="00F75F78">
        <w:rPr>
          <w:rFonts w:hint="cs"/>
          <w:color w:val="000000"/>
          <w:rtl/>
          <w:lang w:bidi="fa-IR"/>
        </w:rPr>
        <w:t>ي</w:t>
      </w:r>
      <w:r w:rsidRPr="003E63C0">
        <w:rPr>
          <w:rFonts w:hint="cs"/>
          <w:color w:val="000000"/>
          <w:rtl/>
          <w:lang w:bidi="fa-IR"/>
        </w:rPr>
        <w:t>‌صله</w:t>
      </w:r>
      <w:r w:rsidR="0072061B">
        <w:rPr>
          <w:rFonts w:hint="cs"/>
          <w:color w:val="000000"/>
          <w:rtl/>
          <w:lang w:bidi="fa-IR"/>
        </w:rPr>
        <w:t xml:space="preserve"> (</w:t>
      </w:r>
      <w:r w:rsidR="00E92BCA">
        <w:rPr>
          <w:rFonts w:hint="cs"/>
          <w:color w:val="000000"/>
          <w:rtl/>
          <w:lang w:bidi="fa-IR"/>
        </w:rPr>
        <w:t>اشعارِ تا سالِ 1369</w:t>
      </w:r>
      <w:r w:rsidR="0072061B">
        <w:rPr>
          <w:rFonts w:hint="cs"/>
          <w:color w:val="000000"/>
          <w:rtl/>
          <w:lang w:bidi="fa-IR"/>
        </w:rPr>
        <w:t>)</w:t>
      </w:r>
    </w:p>
    <w:p w14:paraId="0AF9890A" w14:textId="0CDE85C9" w:rsidR="00647801" w:rsidRPr="00647801" w:rsidRDefault="00647801" w:rsidP="00647801">
      <w:pPr>
        <w:bidi/>
        <w:rPr>
          <w:rStyle w:val="BookTitle"/>
        </w:rPr>
      </w:pPr>
      <w:r w:rsidRPr="00647801">
        <w:rPr>
          <w:rStyle w:val="BookTitle"/>
          <w:rFonts w:hint="cs"/>
          <w:rtl/>
        </w:rPr>
        <w:t>روزنامه‌</w:t>
      </w:r>
      <w:r w:rsidR="00F75F78">
        <w:rPr>
          <w:rStyle w:val="BookTitle"/>
          <w:rFonts w:hint="cs"/>
          <w:rtl/>
        </w:rPr>
        <w:t>ي</w:t>
      </w:r>
      <w:r w:rsidRPr="00647801">
        <w:rPr>
          <w:rStyle w:val="BookTitle"/>
          <w:rFonts w:hint="cs"/>
          <w:rtl/>
        </w:rPr>
        <w:t xml:space="preserve"> انقلاب</w:t>
      </w:r>
      <w:r w:rsidR="00F75F78">
        <w:rPr>
          <w:rStyle w:val="BookTitle"/>
          <w:rFonts w:hint="cs"/>
          <w:rtl/>
        </w:rPr>
        <w:t>ي</w:t>
      </w:r>
      <w:r w:rsidRPr="00647801">
        <w:rPr>
          <w:rStyle w:val="BookTitle"/>
          <w:rFonts w:hint="cs"/>
          <w:rtl/>
        </w:rPr>
        <w:t xml:space="preserve"> </w:t>
      </w:r>
    </w:p>
    <w:p w14:paraId="220B0200" w14:textId="6341F3EE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و چون نوبت ِ ملاحان</w:t>
      </w:r>
      <w:r>
        <w:rPr>
          <w:rStyle w:val="BookTitle"/>
          <w:rFonts w:hint="cs"/>
          <w:rtl/>
        </w:rPr>
        <w:t xml:space="preserve"> </w:t>
      </w:r>
      <w:r w:rsidRPr="00647801">
        <w:rPr>
          <w:rStyle w:val="BookTitle"/>
          <w:rFonts w:hint="cs"/>
          <w:rtl/>
        </w:rPr>
        <w:t xml:space="preserve">... </w:t>
      </w:r>
    </w:p>
    <w:p w14:paraId="1B588AC6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ميان ِ کتاب‌ها گشتم ...</w:t>
      </w:r>
    </w:p>
    <w:p w14:paraId="2ED0A06D" w14:textId="52355670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خواب‌آلوده هنوز</w:t>
      </w:r>
      <w:r>
        <w:rPr>
          <w:rStyle w:val="BookTitle"/>
          <w:rFonts w:hint="cs"/>
          <w:rtl/>
        </w:rPr>
        <w:t xml:space="preserve"> </w:t>
      </w:r>
      <w:r w:rsidRPr="00647801">
        <w:rPr>
          <w:rStyle w:val="BookTitle"/>
          <w:rFonts w:hint="cs"/>
          <w:rtl/>
        </w:rPr>
        <w:t xml:space="preserve">... </w:t>
      </w:r>
    </w:p>
    <w:p w14:paraId="14A74EEA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 xml:space="preserve">من هم‌دست ِ توده‌ام </w:t>
      </w:r>
    </w:p>
    <w:p w14:paraId="718B2E43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 xml:space="preserve">پيغام </w:t>
      </w:r>
    </w:p>
    <w:p w14:paraId="037AB695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 xml:space="preserve">جهان را که آفريد ؟ </w:t>
      </w:r>
    </w:p>
    <w:p w14:paraId="15BB175F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 xml:space="preserve">نمي‌توانم زيبا نباشم ... </w:t>
      </w:r>
    </w:p>
    <w:p w14:paraId="457C558D" w14:textId="6712AAF5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نمي‌خواستم</w:t>
      </w:r>
      <w:r>
        <w:rPr>
          <w:rStyle w:val="BookTitle"/>
          <w:rFonts w:hint="cs"/>
          <w:rtl/>
        </w:rPr>
        <w:t xml:space="preserve"> </w:t>
      </w:r>
      <w:r w:rsidRPr="00647801">
        <w:rPr>
          <w:rStyle w:val="BookTitle"/>
          <w:rFonts w:hint="cs"/>
          <w:rtl/>
        </w:rPr>
        <w:t xml:space="preserve">... </w:t>
      </w:r>
    </w:p>
    <w:p w14:paraId="4DEAEB59" w14:textId="74DB189F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در جدالِ با خاموش</w:t>
      </w:r>
      <w:r w:rsidR="00F75F78">
        <w:rPr>
          <w:rStyle w:val="BookTitle"/>
          <w:rFonts w:hint="cs"/>
          <w:rtl/>
        </w:rPr>
        <w:t>ي</w:t>
      </w:r>
      <w:r w:rsidRPr="00647801">
        <w:rPr>
          <w:rStyle w:val="BookTitle"/>
          <w:rFonts w:hint="cs"/>
          <w:rtl/>
        </w:rPr>
        <w:t xml:space="preserve"> </w:t>
      </w:r>
    </w:p>
    <w:p w14:paraId="4853891A" w14:textId="77777777" w:rsidR="00647801" w:rsidRPr="00647801" w:rsidRDefault="00647801" w:rsidP="00647801">
      <w:pPr>
        <w:pStyle w:val="ListParagraph"/>
        <w:bidi/>
        <w:rPr>
          <w:rtl/>
          <w:lang w:bidi="fa-IR"/>
        </w:rPr>
      </w:pPr>
      <w:r w:rsidRPr="00647801">
        <w:rPr>
          <w:rtl/>
          <w:lang w:bidi="fa-IR"/>
        </w:rPr>
        <w:t>1. من بامداد م سرانجام ...</w:t>
      </w:r>
    </w:p>
    <w:p w14:paraId="47BF8722" w14:textId="5165F515" w:rsidR="00647801" w:rsidRPr="00647801" w:rsidRDefault="00647801" w:rsidP="00647801">
      <w:pPr>
        <w:pStyle w:val="ListParagraph"/>
        <w:bidi/>
        <w:rPr>
          <w:rtl/>
          <w:lang w:bidi="fa-IR"/>
        </w:rPr>
      </w:pPr>
      <w:r w:rsidRPr="00647801">
        <w:rPr>
          <w:rtl/>
          <w:lang w:bidi="fa-IR"/>
        </w:rPr>
        <w:t>2. در ب</w:t>
      </w:r>
      <w:r w:rsidR="00F75F78">
        <w:rPr>
          <w:rtl/>
          <w:lang w:bidi="fa-IR"/>
        </w:rPr>
        <w:t>ي</w:t>
      </w:r>
      <w:r w:rsidRPr="00647801">
        <w:rPr>
          <w:rtl/>
          <w:lang w:bidi="fa-IR"/>
        </w:rPr>
        <w:t>مارستان</w:t>
      </w:r>
      <w:r w:rsidR="00F75F78">
        <w:rPr>
          <w:rtl/>
          <w:lang w:bidi="fa-IR"/>
        </w:rPr>
        <w:t>ي</w:t>
      </w:r>
      <w:r w:rsidRPr="00647801">
        <w:rPr>
          <w:rtl/>
          <w:lang w:bidi="fa-IR"/>
        </w:rPr>
        <w:t xml:space="preserve"> که بستر ِ من ...</w:t>
      </w:r>
    </w:p>
    <w:p w14:paraId="19AFF148" w14:textId="5D2ECA45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انديشيدن</w:t>
      </w:r>
      <w:r>
        <w:rPr>
          <w:rStyle w:val="BookTitle"/>
          <w:rFonts w:hint="cs"/>
          <w:rtl/>
        </w:rPr>
        <w:t xml:space="preserve"> </w:t>
      </w:r>
      <w:r w:rsidRPr="00647801">
        <w:rPr>
          <w:rStyle w:val="BookTitle"/>
          <w:rFonts w:hint="cs"/>
          <w:rtl/>
        </w:rPr>
        <w:t xml:space="preserve">... </w:t>
      </w:r>
    </w:p>
    <w:p w14:paraId="0DC8070A" w14:textId="41A1202F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سحر به بانگ ِ زحمت و جنون ...</w:t>
      </w:r>
    </w:p>
    <w:p w14:paraId="4DC2C0BB" w14:textId="39B075BA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جخ امروز از مادر نزاده‌ام</w:t>
      </w:r>
      <w:r>
        <w:rPr>
          <w:rStyle w:val="BookTitle"/>
          <w:rFonts w:hint="cs"/>
          <w:rtl/>
        </w:rPr>
        <w:t xml:space="preserve"> </w:t>
      </w:r>
      <w:r w:rsidRPr="00647801">
        <w:rPr>
          <w:rStyle w:val="BookTitle"/>
          <w:rFonts w:hint="cs"/>
          <w:rtl/>
        </w:rPr>
        <w:t xml:space="preserve">... </w:t>
      </w:r>
    </w:p>
    <w:p w14:paraId="4368A551" w14:textId="4B859872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دست ز</w:t>
      </w:r>
      <w:r w:rsidR="00F75F78">
        <w:rPr>
          <w:rStyle w:val="BookTitle"/>
          <w:rFonts w:hint="cs"/>
          <w:rtl/>
        </w:rPr>
        <w:t>ي</w:t>
      </w:r>
      <w:r w:rsidRPr="00647801">
        <w:rPr>
          <w:rStyle w:val="BookTitle"/>
          <w:rFonts w:hint="cs"/>
          <w:rtl/>
        </w:rPr>
        <w:t xml:space="preserve"> دست نمي‌رسد </w:t>
      </w:r>
    </w:p>
    <w:p w14:paraId="209AF709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 xml:space="preserve">هميشه همان ... </w:t>
      </w:r>
    </w:p>
    <w:p w14:paraId="7403C93E" w14:textId="61AC9809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سلاخ</w:t>
      </w:r>
      <w:r w:rsidR="00F75F78">
        <w:rPr>
          <w:rStyle w:val="BookTitle"/>
          <w:rFonts w:hint="cs"/>
          <w:rtl/>
        </w:rPr>
        <w:t>ي</w:t>
      </w:r>
      <w:r w:rsidRPr="00647801">
        <w:rPr>
          <w:rStyle w:val="BookTitle"/>
          <w:rFonts w:hint="cs"/>
          <w:rtl/>
        </w:rPr>
        <w:t xml:space="preserve"> م</w:t>
      </w:r>
      <w:r w:rsidR="00F75F78">
        <w:rPr>
          <w:rStyle w:val="BookTitle"/>
          <w:rFonts w:hint="cs"/>
          <w:rtl/>
        </w:rPr>
        <w:t>ي</w:t>
      </w:r>
      <w:r w:rsidRPr="00647801">
        <w:rPr>
          <w:rStyle w:val="BookTitle"/>
          <w:rFonts w:hint="cs"/>
          <w:rtl/>
        </w:rPr>
        <w:t xml:space="preserve"> گريست</w:t>
      </w:r>
      <w:r>
        <w:rPr>
          <w:rStyle w:val="BookTitle"/>
          <w:rFonts w:hint="cs"/>
          <w:rtl/>
        </w:rPr>
        <w:t xml:space="preserve"> </w:t>
      </w:r>
      <w:r w:rsidRPr="00647801">
        <w:rPr>
          <w:rStyle w:val="BookTitle"/>
          <w:rFonts w:hint="cs"/>
          <w:rtl/>
        </w:rPr>
        <w:t xml:space="preserve">... </w:t>
      </w:r>
    </w:p>
    <w:p w14:paraId="504C3979" w14:textId="5D85B883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پس آن‌گاه زمين</w:t>
      </w:r>
      <w:r>
        <w:rPr>
          <w:rStyle w:val="BookTitle"/>
          <w:rFonts w:hint="cs"/>
          <w:rtl/>
        </w:rPr>
        <w:t xml:space="preserve"> </w:t>
      </w:r>
      <w:r w:rsidRPr="00647801">
        <w:rPr>
          <w:rStyle w:val="BookTitle"/>
          <w:rFonts w:hint="cs"/>
          <w:rtl/>
        </w:rPr>
        <w:t xml:space="preserve">...  </w:t>
      </w:r>
    </w:p>
    <w:p w14:paraId="1745AAA8" w14:textId="67183935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شبانه</w:t>
      </w:r>
      <w:r w:rsidR="00F75F78">
        <w:rPr>
          <w:rStyle w:val="BookTitle"/>
          <w:rFonts w:hint="cs"/>
          <w:rtl/>
        </w:rPr>
        <w:t xml:space="preserve"> ( به فريادی خراشنده ...)</w:t>
      </w:r>
      <w:r w:rsidRPr="00647801">
        <w:rPr>
          <w:rStyle w:val="BookTitle"/>
          <w:rFonts w:hint="cs"/>
          <w:rtl/>
        </w:rPr>
        <w:t xml:space="preserve"> </w:t>
      </w:r>
    </w:p>
    <w:p w14:paraId="66B09E62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اين صدا ديگر ...</w:t>
      </w:r>
      <w:bookmarkStart w:id="0" w:name="_GoBack"/>
      <w:bookmarkEnd w:id="0"/>
    </w:p>
    <w:p w14:paraId="20B90E03" w14:textId="0FCBDFBE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بُهتان مگو</w:t>
      </w:r>
      <w:r w:rsidR="00F75F78">
        <w:rPr>
          <w:rStyle w:val="BookTitle"/>
          <w:rFonts w:hint="cs"/>
          <w:rtl/>
        </w:rPr>
        <w:t>ي</w:t>
      </w:r>
      <w:r w:rsidRPr="00647801">
        <w:rPr>
          <w:rStyle w:val="BookTitle"/>
          <w:rFonts w:hint="cs"/>
          <w:rtl/>
        </w:rPr>
        <w:t xml:space="preserve"> </w:t>
      </w:r>
    </w:p>
    <w:p w14:paraId="765B5EF4" w14:textId="63ADB803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تو باعث شده‌ا</w:t>
      </w:r>
      <w:r w:rsidR="00F75F78">
        <w:rPr>
          <w:rStyle w:val="BookTitle"/>
          <w:rFonts w:hint="cs"/>
          <w:rtl/>
        </w:rPr>
        <w:t>ي</w:t>
      </w:r>
      <w:r>
        <w:rPr>
          <w:rStyle w:val="BookTitle"/>
          <w:rFonts w:hint="cs"/>
          <w:rtl/>
        </w:rPr>
        <w:t xml:space="preserve"> </w:t>
      </w:r>
      <w:r w:rsidRPr="00647801">
        <w:rPr>
          <w:rStyle w:val="BookTitle"/>
          <w:rFonts w:hint="cs"/>
          <w:rtl/>
        </w:rPr>
        <w:t xml:space="preserve">... </w:t>
      </w:r>
    </w:p>
    <w:p w14:paraId="2A56BCFD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 xml:space="preserve">با بروني‌يفسکي </w:t>
      </w:r>
    </w:p>
    <w:p w14:paraId="5C9D039C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 xml:space="preserve">غم‌ام مدد نکرد ... </w:t>
      </w:r>
    </w:p>
    <w:p w14:paraId="0EA05F60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 xml:space="preserve">کريه اکنون... </w:t>
      </w:r>
    </w:p>
    <w:p w14:paraId="3977A856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 xml:space="preserve">سپيده‌دم </w:t>
      </w:r>
    </w:p>
    <w:p w14:paraId="3E81C981" w14:textId="3702F3AF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کوير</w:t>
      </w:r>
      <w:r w:rsidR="00F75F78">
        <w:rPr>
          <w:rStyle w:val="BookTitle"/>
          <w:rFonts w:hint="cs"/>
          <w:rtl/>
        </w:rPr>
        <w:t>ي</w:t>
      </w:r>
      <w:r w:rsidRPr="00647801">
        <w:rPr>
          <w:rStyle w:val="BookTitle"/>
          <w:rFonts w:hint="cs"/>
          <w:rtl/>
        </w:rPr>
        <w:t xml:space="preserve"> </w:t>
      </w:r>
    </w:p>
    <w:p w14:paraId="141C20AC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 xml:space="preserve">کجا بود آن جهان... </w:t>
      </w:r>
    </w:p>
    <w:p w14:paraId="161E32EA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 xml:space="preserve">بوتيمار </w:t>
      </w:r>
    </w:p>
    <w:p w14:paraId="1F93F8FA" w14:textId="6D23D0DB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ترانه‌</w:t>
      </w:r>
      <w:r w:rsidR="00F75F78">
        <w:rPr>
          <w:rStyle w:val="BookTitle"/>
          <w:rFonts w:hint="cs"/>
          <w:rtl/>
        </w:rPr>
        <w:t>ي</w:t>
      </w:r>
      <w:r w:rsidRPr="00647801">
        <w:rPr>
          <w:rStyle w:val="BookTitle"/>
          <w:rFonts w:hint="cs"/>
          <w:rtl/>
        </w:rPr>
        <w:t xml:space="preserve"> اشک و آفتاب </w:t>
      </w:r>
    </w:p>
    <w:p w14:paraId="0AC34A9E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 xml:space="preserve">بِسوده‌ترين کلام است دوست‌داشتن... </w:t>
      </w:r>
    </w:p>
    <w:p w14:paraId="011240EE" w14:textId="16476CD6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تنها اگر دم</w:t>
      </w:r>
      <w:r w:rsidR="00F75F78">
        <w:rPr>
          <w:rStyle w:val="BookTitle"/>
          <w:rFonts w:hint="cs"/>
          <w:rtl/>
        </w:rPr>
        <w:t>ي</w:t>
      </w:r>
      <w:r w:rsidRPr="00647801">
        <w:rPr>
          <w:rStyle w:val="BookTitle"/>
          <w:rFonts w:hint="cs"/>
          <w:rtl/>
        </w:rPr>
        <w:t xml:space="preserve">... </w:t>
      </w:r>
    </w:p>
    <w:p w14:paraId="3451A069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 xml:space="preserve">مرد ِ مصلوب... </w:t>
      </w:r>
    </w:p>
    <w:p w14:paraId="3A83AD98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 xml:space="preserve">جاني پُراز زخم... </w:t>
      </w:r>
    </w:p>
    <w:p w14:paraId="68A77034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 xml:space="preserve">شبِ غوک  </w:t>
      </w:r>
    </w:p>
    <w:p w14:paraId="7A886429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 xml:space="preserve">ترجمانِ فاجعه </w:t>
      </w:r>
    </w:p>
    <w:p w14:paraId="5D7780F6" w14:textId="6D04ABE6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در کوچه‌</w:t>
      </w:r>
      <w:r w:rsidR="00F75F78">
        <w:rPr>
          <w:rStyle w:val="BookTitle"/>
          <w:rFonts w:hint="cs"/>
          <w:rtl/>
        </w:rPr>
        <w:t>ي</w:t>
      </w:r>
      <w:r w:rsidRPr="00647801">
        <w:rPr>
          <w:rStyle w:val="BookTitle"/>
          <w:rFonts w:hint="cs"/>
          <w:rtl/>
        </w:rPr>
        <w:t xml:space="preserve"> آشتي‌کُنان </w:t>
      </w:r>
    </w:p>
    <w:p w14:paraId="4C9B582D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 xml:space="preserve">سرود ِ قديمي قحط‌سالي </w:t>
      </w:r>
    </w:p>
    <w:p w14:paraId="7E928505" w14:textId="27713CD9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ترانه‌</w:t>
      </w:r>
      <w:r w:rsidR="00F75F78">
        <w:rPr>
          <w:rStyle w:val="BookTitle"/>
          <w:rFonts w:hint="cs"/>
          <w:rtl/>
        </w:rPr>
        <w:t>ي</w:t>
      </w:r>
      <w:r w:rsidRPr="00647801">
        <w:rPr>
          <w:rStyle w:val="BookTitle"/>
          <w:rFonts w:hint="cs"/>
          <w:rtl/>
        </w:rPr>
        <w:t xml:space="preserve"> ِ اندوه‌بار ِ سه حماسه </w:t>
      </w:r>
    </w:p>
    <w:p w14:paraId="56060661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 xml:space="preserve">شبانه </w:t>
      </w:r>
    </w:p>
    <w:p w14:paraId="402F90EE" w14:textId="096595B5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دوست‌ات مي‌دارم ب</w:t>
      </w:r>
      <w:r w:rsidR="00F75F78">
        <w:rPr>
          <w:rStyle w:val="BookTitle"/>
          <w:rFonts w:hint="cs"/>
          <w:rtl/>
        </w:rPr>
        <w:t>ي</w:t>
      </w:r>
      <w:r w:rsidRPr="00647801">
        <w:rPr>
          <w:rStyle w:val="BookTitle"/>
          <w:rFonts w:hint="cs"/>
          <w:rtl/>
        </w:rPr>
        <w:t xml:space="preserve">... </w:t>
      </w:r>
    </w:p>
    <w:p w14:paraId="7BD7BE31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 xml:space="preserve">سرودِ آواره‌گان </w:t>
      </w:r>
    </w:p>
    <w:p w14:paraId="1EA865CC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 xml:space="preserve">نلسن مانده‌لا </w:t>
      </w:r>
    </w:p>
    <w:p w14:paraId="3D5610A9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 xml:space="preserve">يک مايه در دو مقام </w:t>
      </w:r>
    </w:p>
    <w:p w14:paraId="29C9FD29" w14:textId="77777777" w:rsidR="00647801" w:rsidRPr="00647801" w:rsidRDefault="00647801" w:rsidP="00647801">
      <w:pPr>
        <w:pStyle w:val="ListParagraph"/>
        <w:bidi/>
        <w:rPr>
          <w:rtl/>
          <w:lang w:bidi="fa-IR"/>
        </w:rPr>
      </w:pPr>
      <w:r w:rsidRPr="00647801">
        <w:rPr>
          <w:rtl/>
          <w:lang w:bidi="fa-IR"/>
        </w:rPr>
        <w:t>1.دل ام کپک زده، آه ...</w:t>
      </w:r>
    </w:p>
    <w:p w14:paraId="4501D899" w14:textId="26841B52" w:rsidR="00647801" w:rsidRPr="00647801" w:rsidRDefault="00647801" w:rsidP="00647801">
      <w:pPr>
        <w:pStyle w:val="ListParagraph"/>
        <w:bidi/>
        <w:rPr>
          <w:rtl/>
          <w:lang w:bidi="fa-IR"/>
        </w:rPr>
      </w:pPr>
      <w:r w:rsidRPr="00647801">
        <w:rPr>
          <w:rtl/>
          <w:lang w:bidi="fa-IR"/>
        </w:rPr>
        <w:t>2.غر</w:t>
      </w:r>
      <w:r w:rsidR="00F75F78">
        <w:rPr>
          <w:rtl/>
          <w:lang w:bidi="fa-IR"/>
        </w:rPr>
        <w:t>ي</w:t>
      </w:r>
      <w:r w:rsidRPr="00647801">
        <w:rPr>
          <w:rtl/>
          <w:lang w:bidi="fa-IR"/>
        </w:rPr>
        <w:t>و</w:t>
      </w:r>
      <w:r w:rsidR="00F75F78">
        <w:rPr>
          <w:rtl/>
          <w:lang w:bidi="fa-IR"/>
        </w:rPr>
        <w:t>ي</w:t>
      </w:r>
      <w:r w:rsidRPr="00647801">
        <w:rPr>
          <w:rtl/>
          <w:lang w:bidi="fa-IR"/>
        </w:rPr>
        <w:t xml:space="preserve"> رعد آسا ...</w:t>
      </w:r>
    </w:p>
    <w:p w14:paraId="72DF4317" w14:textId="1438B4AE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پرتو</w:t>
      </w:r>
      <w:r w:rsidR="00F75F78">
        <w:rPr>
          <w:rStyle w:val="BookTitle"/>
          <w:rFonts w:hint="cs"/>
          <w:rtl/>
        </w:rPr>
        <w:t>ي</w:t>
      </w:r>
      <w:r w:rsidRPr="00647801">
        <w:rPr>
          <w:rStyle w:val="BookTitle"/>
          <w:rFonts w:hint="cs"/>
          <w:rtl/>
        </w:rPr>
        <w:t xml:space="preserve"> که مي‌تابد از کجاست؟ </w:t>
      </w:r>
    </w:p>
    <w:p w14:paraId="7A1DBD91" w14:textId="42A5D823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حوا</w:t>
      </w:r>
      <w:r w:rsidR="00F75F78">
        <w:rPr>
          <w:rStyle w:val="BookTitle"/>
          <w:rFonts w:hint="cs"/>
          <w:rtl/>
        </w:rPr>
        <w:t>ي</w:t>
      </w:r>
      <w:r w:rsidRPr="00647801">
        <w:rPr>
          <w:rStyle w:val="BookTitle"/>
          <w:rFonts w:hint="cs"/>
          <w:rtl/>
        </w:rPr>
        <w:t xml:space="preserve"> ديگر </w:t>
      </w:r>
    </w:p>
    <w:p w14:paraId="61FE5963" w14:textId="0B8099F2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ا</w:t>
      </w:r>
      <w:r w:rsidR="00F75F78">
        <w:rPr>
          <w:rStyle w:val="BookTitle"/>
          <w:rFonts w:hint="cs"/>
          <w:rtl/>
        </w:rPr>
        <w:t>ي</w:t>
      </w:r>
      <w:r w:rsidRPr="00647801">
        <w:rPr>
          <w:rStyle w:val="BookTitle"/>
          <w:rFonts w:hint="cs"/>
          <w:rtl/>
        </w:rPr>
        <w:t xml:space="preserve"> کاش آب بودم... </w:t>
      </w:r>
    </w:p>
    <w:p w14:paraId="75B81296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 xml:space="preserve">تِک‌تِک ِ ناگزير را برمشمار... </w:t>
      </w:r>
    </w:p>
    <w:p w14:paraId="31AE0CB7" w14:textId="5F9C7416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تواز</w:t>
      </w:r>
      <w:r w:rsidR="00F75F78">
        <w:rPr>
          <w:rStyle w:val="BookTitle"/>
          <w:rFonts w:hint="cs"/>
          <w:rtl/>
        </w:rPr>
        <w:t>ي</w:t>
      </w:r>
      <w:r w:rsidRPr="00647801">
        <w:rPr>
          <w:rStyle w:val="BookTitle"/>
          <w:rFonts w:hint="cs"/>
          <w:rtl/>
        </w:rPr>
        <w:t xml:space="preserve">‌ ردِّ ممتدّ ِ ... </w:t>
      </w:r>
    </w:p>
    <w:p w14:paraId="7D2A847F" w14:textId="771FA9BC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>چشم‌ها</w:t>
      </w:r>
      <w:r w:rsidR="00F75F78">
        <w:rPr>
          <w:rStyle w:val="BookTitle"/>
          <w:rFonts w:hint="cs"/>
          <w:rtl/>
        </w:rPr>
        <w:t>ي</w:t>
      </w:r>
      <w:r w:rsidRPr="00647801">
        <w:rPr>
          <w:rStyle w:val="BookTitle"/>
          <w:rFonts w:hint="cs"/>
          <w:rtl/>
        </w:rPr>
        <w:t xml:space="preserve"> ديوار </w:t>
      </w:r>
    </w:p>
    <w:p w14:paraId="6329E8EE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 xml:space="preserve">شيهه و سم‌ْضربه... </w:t>
      </w:r>
    </w:p>
    <w:p w14:paraId="59D9E8C5" w14:textId="77777777" w:rsidR="00647801" w:rsidRPr="00647801" w:rsidRDefault="00647801" w:rsidP="00647801">
      <w:pPr>
        <w:bidi/>
        <w:rPr>
          <w:rStyle w:val="BookTitle"/>
          <w:rtl/>
        </w:rPr>
      </w:pPr>
      <w:r w:rsidRPr="00647801">
        <w:rPr>
          <w:rStyle w:val="BookTitle"/>
          <w:rFonts w:hint="cs"/>
          <w:rtl/>
        </w:rPr>
        <w:t xml:space="preserve">پاييز ِ سن‌هوزه </w:t>
      </w:r>
    </w:p>
    <w:sectPr w:rsidR="00647801" w:rsidRPr="006478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65217"/>
    <w:rsid w:val="000B6A7B"/>
    <w:rsid w:val="0039689A"/>
    <w:rsid w:val="003E63C0"/>
    <w:rsid w:val="00647801"/>
    <w:rsid w:val="0072061B"/>
    <w:rsid w:val="00D65217"/>
    <w:rsid w:val="00E92BCA"/>
    <w:rsid w:val="00F7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3DA31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3C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3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3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3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3C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3C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3C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3C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3C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3C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E63C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E63C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E63C0"/>
    <w:pPr>
      <w:bidi/>
    </w:pPr>
  </w:style>
  <w:style w:type="paragraph" w:customStyle="1" w:styleId="num">
    <w:name w:val="num"/>
    <w:basedOn w:val="poem"/>
    <w:qFormat/>
    <w:rsid w:val="003E63C0"/>
    <w:pPr>
      <w:spacing w:before="240"/>
    </w:pPr>
  </w:style>
  <w:style w:type="paragraph" w:customStyle="1" w:styleId="body">
    <w:name w:val="body"/>
    <w:basedOn w:val="Normal"/>
    <w:qFormat/>
    <w:rsid w:val="003E63C0"/>
    <w:rPr>
      <w:color w:val="000000"/>
    </w:rPr>
  </w:style>
  <w:style w:type="paragraph" w:customStyle="1" w:styleId="when">
    <w:name w:val="when"/>
    <w:basedOn w:val="who"/>
    <w:next w:val="where"/>
    <w:qFormat/>
    <w:rsid w:val="003E63C0"/>
    <w:pPr>
      <w:spacing w:before="360"/>
    </w:pPr>
  </w:style>
  <w:style w:type="paragraph" w:customStyle="1" w:styleId="where">
    <w:name w:val="where"/>
    <w:basedOn w:val="when"/>
    <w:next w:val="NoSpacing"/>
    <w:qFormat/>
    <w:rsid w:val="003E63C0"/>
    <w:pPr>
      <w:spacing w:before="0"/>
    </w:pPr>
  </w:style>
  <w:style w:type="paragraph" w:styleId="NoSpacing">
    <w:name w:val="No Spacing"/>
    <w:uiPriority w:val="1"/>
    <w:qFormat/>
    <w:rsid w:val="003E63C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E63C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E63C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3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3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3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3C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3C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3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3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3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63C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63C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3C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3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63C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E63C0"/>
    <w:rPr>
      <w:b/>
      <w:bCs/>
    </w:rPr>
  </w:style>
  <w:style w:type="character" w:styleId="Emphasis">
    <w:name w:val="Emphasis"/>
    <w:uiPriority w:val="20"/>
    <w:qFormat/>
    <w:rsid w:val="003E63C0"/>
    <w:rPr>
      <w:i/>
      <w:iCs/>
    </w:rPr>
  </w:style>
  <w:style w:type="paragraph" w:styleId="ListParagraph">
    <w:name w:val="List Paragraph"/>
    <w:basedOn w:val="Normal"/>
    <w:uiPriority w:val="34"/>
    <w:qFormat/>
    <w:rsid w:val="003E63C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E63C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63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3C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3C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E63C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E63C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E63C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E63C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E63C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3C0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3C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3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3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3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3C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3C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3C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3C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3C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3C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3E63C0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E63C0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E63C0"/>
    <w:pPr>
      <w:bidi/>
    </w:pPr>
  </w:style>
  <w:style w:type="paragraph" w:customStyle="1" w:styleId="num">
    <w:name w:val="num"/>
    <w:basedOn w:val="poem"/>
    <w:qFormat/>
    <w:rsid w:val="003E63C0"/>
    <w:pPr>
      <w:spacing w:before="240"/>
    </w:pPr>
  </w:style>
  <w:style w:type="paragraph" w:customStyle="1" w:styleId="body">
    <w:name w:val="body"/>
    <w:basedOn w:val="Normal"/>
    <w:qFormat/>
    <w:rsid w:val="003E63C0"/>
    <w:rPr>
      <w:color w:val="000000"/>
    </w:rPr>
  </w:style>
  <w:style w:type="paragraph" w:customStyle="1" w:styleId="when">
    <w:name w:val="when"/>
    <w:basedOn w:val="who"/>
    <w:next w:val="where"/>
    <w:qFormat/>
    <w:rsid w:val="003E63C0"/>
    <w:pPr>
      <w:spacing w:before="360"/>
    </w:pPr>
  </w:style>
  <w:style w:type="paragraph" w:customStyle="1" w:styleId="where">
    <w:name w:val="where"/>
    <w:basedOn w:val="when"/>
    <w:next w:val="NoSpacing"/>
    <w:qFormat/>
    <w:rsid w:val="003E63C0"/>
    <w:pPr>
      <w:spacing w:before="0"/>
    </w:pPr>
  </w:style>
  <w:style w:type="paragraph" w:styleId="NoSpacing">
    <w:name w:val="No Spacing"/>
    <w:uiPriority w:val="1"/>
    <w:qFormat/>
    <w:rsid w:val="003E63C0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E63C0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E63C0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3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3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3C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3C0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3C0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3C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3C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3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63C0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E63C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3C0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3C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63C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3E63C0"/>
    <w:rPr>
      <w:b/>
      <w:bCs/>
    </w:rPr>
  </w:style>
  <w:style w:type="character" w:styleId="Emphasis">
    <w:name w:val="Emphasis"/>
    <w:uiPriority w:val="20"/>
    <w:qFormat/>
    <w:rsid w:val="003E63C0"/>
    <w:rPr>
      <w:i/>
      <w:iCs/>
    </w:rPr>
  </w:style>
  <w:style w:type="paragraph" w:styleId="ListParagraph">
    <w:name w:val="List Paragraph"/>
    <w:basedOn w:val="Normal"/>
    <w:uiPriority w:val="34"/>
    <w:qFormat/>
    <w:rsid w:val="003E63C0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E63C0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E63C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3C0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3C0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E63C0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E63C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E63C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E63C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E63C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63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0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7</cp:revision>
  <dcterms:created xsi:type="dcterms:W3CDTF">2010-03-28T00:26:00Z</dcterms:created>
  <dcterms:modified xsi:type="dcterms:W3CDTF">2010-04-12T08:40:00Z</dcterms:modified>
</cp:coreProperties>
</file>