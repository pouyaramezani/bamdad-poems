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1659A" w14:textId="4194DAA1" w:rsidR="000E52C6" w:rsidRDefault="000E079E" w:rsidP="00F23EA2">
      <w:pPr>
        <w:pStyle w:val="poem"/>
        <w:rPr>
          <w:rFonts w:hint="cs"/>
          <w:rtl/>
          <w:lang w:bidi="fa-IR"/>
        </w:rPr>
      </w:pPr>
      <w:r w:rsidRPr="00E1351B">
        <w:rPr>
          <w:rFonts w:hint="cs"/>
          <w:rtl/>
          <w:lang w:bidi="fa-IR"/>
        </w:rPr>
        <w:t>قصيده براي انسانِ ماهِ بهمن</w:t>
      </w:r>
    </w:p>
    <w:p w14:paraId="069434DF" w14:textId="7EBD1571" w:rsidR="00F23EA2" w:rsidRDefault="00F23EA2" w:rsidP="00F23EA2">
      <w:pPr>
        <w:pStyle w:val="who"/>
        <w:bidi/>
        <w:rPr>
          <w:rtl/>
          <w:lang w:bidi="fa-IR"/>
        </w:rPr>
      </w:pPr>
    </w:p>
    <w:p w14:paraId="36EC865D" w14:textId="2AEB706F" w:rsidR="00F23EA2" w:rsidRDefault="00F23EA2" w:rsidP="00F23EA2">
      <w:pPr>
        <w:pStyle w:val="why"/>
        <w:rPr>
          <w:rtl/>
          <w:lang w:bidi="fa-IR"/>
        </w:rPr>
      </w:pPr>
    </w:p>
    <w:p w14:paraId="25451337" w14:textId="65FEE3FE" w:rsidR="00F23EA2" w:rsidRDefault="00F23EA2" w:rsidP="00F23EA2">
      <w:pPr>
        <w:pStyle w:val="num"/>
        <w:rPr>
          <w:rtl/>
          <w:lang w:bidi="fa-IR"/>
        </w:rPr>
      </w:pPr>
    </w:p>
    <w:p w14:paraId="7E7D7E42" w14:textId="77777777" w:rsidR="00F23EA2" w:rsidRPr="00F23EA2" w:rsidRDefault="00F23EA2" w:rsidP="00F23EA2">
      <w:pPr>
        <w:pStyle w:val="subname"/>
        <w:rPr>
          <w:lang w:bidi="fa-IR"/>
        </w:rPr>
      </w:pPr>
    </w:p>
    <w:p w14:paraId="5CB3BEDA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تو نمي‌داني غريوِ يک عظمت</w:t>
      </w:r>
    </w:p>
    <w:p w14:paraId="76ADAAC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وقتي که در شکنجه‌ي يک شکست نمي‌نالد</w:t>
      </w:r>
    </w:p>
    <w:p w14:paraId="7F7E731B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چه کوهي‌ست</w:t>
      </w:r>
      <w:r w:rsidRPr="00E1351B">
        <w:t>!</w:t>
      </w:r>
    </w:p>
    <w:p w14:paraId="3112BD9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تو نمي‌داني نگاهِ بي‌مژه‌ي محکومِ يک اطمينان</w:t>
      </w:r>
    </w:p>
    <w:p w14:paraId="36FFD0D3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وقتي که در چشمِ حاکمِ يک هراس خيره مي‌شود</w:t>
      </w:r>
    </w:p>
    <w:p w14:paraId="0EFB046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چه دريايي‌ست</w:t>
      </w:r>
      <w:r w:rsidRPr="00E1351B">
        <w:t>!</w:t>
      </w:r>
    </w:p>
    <w:p w14:paraId="4EE3828F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</w:t>
      </w:r>
    </w:p>
    <w:p w14:paraId="09147DD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تو نمي‌داني مُردن</w:t>
      </w:r>
    </w:p>
    <w:p w14:paraId="722B9AE8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وقتي که انسان مرگ را شکست داده است</w:t>
      </w:r>
    </w:p>
    <w:p w14:paraId="0DE2AA46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چه زندگي‌ست</w:t>
      </w:r>
      <w:r w:rsidRPr="00E1351B">
        <w:t>!</w:t>
      </w:r>
    </w:p>
    <w:p w14:paraId="4BAAF9C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تو نمي‌داني زندگي چيست، فتح چيست</w:t>
      </w:r>
    </w:p>
    <w:p w14:paraId="793DF40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تو نمي‌داني </w:t>
      </w:r>
      <w:r w:rsidRPr="00E1351B">
        <w:rPr>
          <w:rFonts w:hint="cs"/>
          <w:b/>
          <w:bCs/>
          <w:rtl/>
          <w:lang w:bidi="fa-IR"/>
        </w:rPr>
        <w:t>اراني</w:t>
      </w:r>
      <w:r w:rsidRPr="00E1351B">
        <w:rPr>
          <w:rFonts w:hint="cs"/>
          <w:rtl/>
          <w:lang w:bidi="fa-IR"/>
        </w:rPr>
        <w:t xml:space="preserve"> کيست</w:t>
      </w:r>
    </w:p>
    <w:p w14:paraId="58C89AF8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22EE0CD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نمي‌داني هنگامي که</w:t>
      </w:r>
    </w:p>
    <w:p w14:paraId="21703BE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گورِ او را از پوستِ خاک و استخوانِ آجُر انباشتي</w:t>
      </w:r>
    </w:p>
    <w:p w14:paraId="69B7AB1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لبانت به لبخندِ آرامش شکفت</w:t>
      </w:r>
    </w:p>
    <w:p w14:paraId="462A9F5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گلويت به انفجارِ خنده‌يي ترکيد،</w:t>
      </w:r>
    </w:p>
    <w:p w14:paraId="6C2EAEB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هنگامي که پنداشتي گوشتِ زندگي او را</w:t>
      </w:r>
    </w:p>
    <w:p w14:paraId="55F220A3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از استخوان‌هاي پيکرش جدا کرده‌اي</w:t>
      </w:r>
    </w:p>
    <w:p w14:paraId="44DAEBD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چه‌گونه او طبلِ سُرخِ زنده‌گي‌اش را به نوا درآورد</w:t>
      </w:r>
    </w:p>
    <w:p w14:paraId="1D96CD7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در نبضِ زيراب</w:t>
      </w:r>
    </w:p>
    <w:p w14:paraId="3D55C5D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در قلبِ آبادان،</w:t>
      </w:r>
    </w:p>
    <w:p w14:paraId="1E94BBDA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حماسه‌ي توفاني شعرش را آغاز کرد</w:t>
      </w:r>
    </w:p>
    <w:p w14:paraId="4AF76AB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سه دهان صد دهان هزار دهان</w:t>
      </w:r>
    </w:p>
    <w:p w14:paraId="10C6DEF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سيصد هزار دهان</w:t>
      </w:r>
    </w:p>
    <w:p w14:paraId="3865028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قافيه‌ي خون</w:t>
      </w:r>
    </w:p>
    <w:p w14:paraId="161DAEA3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کلمه‌ي انسان،</w:t>
      </w:r>
    </w:p>
    <w:p w14:paraId="0BC1574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کلمه‌ي انسان کلمه‌ي حرکت کلمه‌ي شتاب</w:t>
      </w:r>
    </w:p>
    <w:p w14:paraId="133E94F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مارشِ فردا</w:t>
      </w:r>
    </w:p>
    <w:p w14:paraId="62E499F8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که راه مي‌رود</w:t>
      </w:r>
    </w:p>
    <w:p w14:paraId="76F3B6AD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مي‌افتد برمي‌خيزد</w:t>
      </w:r>
    </w:p>
    <w:p w14:paraId="7EB40726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برمي‌خيزد برمي‌خيزد مي‌افتد</w:t>
      </w:r>
    </w:p>
    <w:p w14:paraId="5B834A31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برمي‌خيزد برمي‌خيزد</w:t>
      </w:r>
    </w:p>
    <w:p w14:paraId="56C230B6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به‌سرعتِ انفجارِ خون در نبض</w:t>
      </w:r>
    </w:p>
    <w:p w14:paraId="72D39A12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گام برمي‌دارد</w:t>
      </w:r>
    </w:p>
    <w:p w14:paraId="3ACA8A38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و راه مي‌رود بر تاريخ، بر </w:t>
      </w:r>
      <w:r w:rsidRPr="00E1351B">
        <w:rPr>
          <w:rFonts w:hint="cs"/>
          <w:b/>
          <w:bCs/>
          <w:rtl/>
          <w:lang w:bidi="fa-IR"/>
        </w:rPr>
        <w:t>چين</w:t>
      </w:r>
    </w:p>
    <w:p w14:paraId="07254C8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بر </w:t>
      </w:r>
      <w:r w:rsidRPr="00E1351B">
        <w:rPr>
          <w:rFonts w:hint="cs"/>
          <w:b/>
          <w:bCs/>
          <w:rtl/>
          <w:lang w:bidi="fa-IR"/>
        </w:rPr>
        <w:t>ايران</w:t>
      </w:r>
      <w:r w:rsidRPr="00E1351B">
        <w:rPr>
          <w:rFonts w:hint="cs"/>
          <w:rtl/>
          <w:lang w:bidi="fa-IR"/>
        </w:rPr>
        <w:t xml:space="preserve"> و </w:t>
      </w:r>
      <w:r w:rsidRPr="00E1351B">
        <w:rPr>
          <w:rFonts w:hint="cs"/>
          <w:b/>
          <w:bCs/>
          <w:rtl/>
          <w:lang w:bidi="fa-IR"/>
        </w:rPr>
        <w:t>يونان</w:t>
      </w:r>
    </w:p>
    <w:p w14:paraId="3CF69EA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 انسان انسان انسان... انسان‌ها...</w:t>
      </w:r>
    </w:p>
    <w:p w14:paraId="5C30656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که مي‌دود چون خون، شتابان</w:t>
      </w:r>
    </w:p>
    <w:p w14:paraId="47AFBF6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در رگِ تاريخ، در رگِ </w:t>
      </w:r>
      <w:r w:rsidRPr="00E1351B">
        <w:rPr>
          <w:rFonts w:hint="cs"/>
          <w:b/>
          <w:bCs/>
          <w:rtl/>
          <w:lang w:bidi="fa-IR"/>
        </w:rPr>
        <w:t>ويتنام</w:t>
      </w:r>
      <w:r w:rsidRPr="00E1351B">
        <w:rPr>
          <w:rFonts w:hint="cs"/>
          <w:rtl/>
          <w:lang w:bidi="fa-IR"/>
        </w:rPr>
        <w:t xml:space="preserve">، در رگِ </w:t>
      </w:r>
      <w:r w:rsidRPr="00E1351B">
        <w:rPr>
          <w:rFonts w:hint="cs"/>
          <w:b/>
          <w:bCs/>
          <w:rtl/>
          <w:lang w:bidi="fa-IR"/>
        </w:rPr>
        <w:t>آبادان</w:t>
      </w:r>
    </w:p>
    <w:p w14:paraId="3C4E536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 انسان انسان انسان... انسان‌ها...</w:t>
      </w:r>
    </w:p>
    <w:p w14:paraId="23E20B08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rPr>
          <w:rFonts w:hint="cs"/>
          <w:rtl/>
          <w:lang w:bidi="fa-IR"/>
        </w:rPr>
        <w:t>و به مانندِ سيلابه که از سدْ،</w:t>
      </w:r>
      <w:r w:rsidRPr="00E1351B">
        <w:t>    </w:t>
      </w:r>
      <w:r w:rsidRPr="00E1351B">
        <w:rPr>
          <w:rtl/>
          <w:lang w:bidi="fa-IR"/>
        </w:rPr>
        <w:t xml:space="preserve"> </w:t>
      </w:r>
      <w:r w:rsidRPr="00E1351B">
        <w:t> </w:t>
      </w:r>
    </w:p>
    <w:p w14:paraId="31CDF45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سرريز مي‌کند در مصراعِ عظيمِ تاريخ‌اش</w:t>
      </w:r>
    </w:p>
    <w:p w14:paraId="4524986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از ديوارِ هزاران قافيه:</w:t>
      </w:r>
    </w:p>
    <w:p w14:paraId="27F7BAF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دزدانه</w:t>
      </w:r>
    </w:p>
    <w:p w14:paraId="65CBEF1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در ظلمت</w:t>
      </w:r>
    </w:p>
    <w:p w14:paraId="5B9F438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پنهاني</w:t>
      </w:r>
    </w:p>
    <w:p w14:paraId="07ED8E06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جنايت</w:t>
      </w:r>
    </w:p>
    <w:p w14:paraId="3F6E2DB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زندان در برابرِ انسان</w:t>
      </w:r>
    </w:p>
    <w:p w14:paraId="00DC551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و قافيه‌يي که گذاشت </w:t>
      </w:r>
      <w:r w:rsidRPr="00E1351B">
        <w:rPr>
          <w:rFonts w:hint="cs"/>
          <w:b/>
          <w:bCs/>
          <w:rtl/>
          <w:lang w:bidi="fa-IR"/>
        </w:rPr>
        <w:t>آدولف رضاخان</w:t>
      </w:r>
    </w:p>
    <w:p w14:paraId="1FB83EA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rPr>
          <w:rFonts w:hint="cs"/>
          <w:rtl/>
          <w:lang w:bidi="fa-IR"/>
        </w:rPr>
        <w:t xml:space="preserve">به دنبالِ هر مصرع که پايان گرفت به </w:t>
      </w:r>
      <w:r w:rsidRPr="00E1351B">
        <w:rPr>
          <w:rFonts w:hint="cs"/>
        </w:rPr>
        <w:t>«</w:t>
      </w:r>
      <w:r w:rsidRPr="00E1351B">
        <w:rPr>
          <w:rFonts w:hint="cs"/>
          <w:rtl/>
          <w:lang w:bidi="fa-IR"/>
        </w:rPr>
        <w:t>نون</w:t>
      </w:r>
      <w:r w:rsidRPr="00E1351B">
        <w:t>:</w:t>
      </w:r>
      <w:r w:rsidRPr="00E1351B">
        <w:rPr>
          <w:rFonts w:hint="cs"/>
        </w:rPr>
        <w:t xml:space="preserve"> </w:t>
      </w:r>
      <w:r w:rsidRPr="00E1351B">
        <w:t>»</w:t>
      </w:r>
    </w:p>
    <w:p w14:paraId="7A47449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لزج</w:t>
      </w:r>
    </w:p>
    <w:p w14:paraId="1B1FFAC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قافيه‌ي خون!</w:t>
      </w:r>
    </w:p>
    <w:p w14:paraId="34E3E415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25B1B9E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سيلابِ پُرطبل</w:t>
      </w:r>
    </w:p>
    <w:p w14:paraId="2E36405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از ديوارِ هزاران قافيه‌ي خونين گذشت:</w:t>
      </w:r>
    </w:p>
    <w:p w14:paraId="7250216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خون، انسان، خون، انسان،</w:t>
      </w:r>
    </w:p>
    <w:p w14:paraId="071D47C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انسان، خون، انسان...</w:t>
      </w:r>
    </w:p>
    <w:p w14:paraId="09585AE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از هر انسان سيلابه‌يي از خون</w:t>
      </w:r>
    </w:p>
    <w:p w14:paraId="1DA49BE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از هر قطره‌ي هر سيلابه هزار انسان:</w:t>
      </w:r>
    </w:p>
    <w:p w14:paraId="4EFCA42F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انسانِ بي‌مرگ</w:t>
      </w:r>
    </w:p>
    <w:p w14:paraId="4D3387A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انسانِ ماهِ بهمن</w:t>
      </w:r>
    </w:p>
    <w:p w14:paraId="4CE8C13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انسانِ </w:t>
      </w:r>
      <w:r w:rsidRPr="00E1351B">
        <w:rPr>
          <w:rFonts w:hint="cs"/>
          <w:b/>
          <w:bCs/>
          <w:rtl/>
          <w:lang w:bidi="fa-IR"/>
        </w:rPr>
        <w:t>پوليتسر</w:t>
      </w:r>
    </w:p>
    <w:p w14:paraId="1848BB1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انسانِ </w:t>
      </w:r>
      <w:r w:rsidRPr="00E1351B">
        <w:rPr>
          <w:rFonts w:hint="cs"/>
          <w:b/>
          <w:bCs/>
          <w:rtl/>
          <w:lang w:bidi="fa-IR"/>
        </w:rPr>
        <w:t>ژاک‌دوکور</w:t>
      </w:r>
    </w:p>
    <w:p w14:paraId="393D201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انسانِ </w:t>
      </w:r>
      <w:r w:rsidRPr="00E1351B">
        <w:rPr>
          <w:rFonts w:hint="cs"/>
          <w:b/>
          <w:bCs/>
          <w:rtl/>
          <w:lang w:bidi="fa-IR"/>
        </w:rPr>
        <w:t>چين</w:t>
      </w:r>
    </w:p>
    <w:p w14:paraId="7905E76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انسانِ انسانيت</w:t>
      </w:r>
    </w:p>
    <w:p w14:paraId="728C3A3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انسانِ هر قلب</w:t>
      </w:r>
    </w:p>
    <w:p w14:paraId="08A1D59B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که در آن قلب، هر خون</w:t>
      </w:r>
    </w:p>
    <w:p w14:paraId="438C4066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که در آن خون، هر قطره</w:t>
      </w:r>
    </w:p>
    <w:p w14:paraId="768F5F8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انسانِ هر قطره</w:t>
      </w:r>
    </w:p>
    <w:p w14:paraId="755062AE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که از آن قطره، هر تپش</w:t>
      </w:r>
    </w:p>
    <w:p w14:paraId="27E6A6AC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که از آن تپش، هر زندگي</w:t>
      </w:r>
    </w:p>
    <w:p w14:paraId="5694D8E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يک انسانيتِ مطلق است.</w:t>
      </w:r>
    </w:p>
    <w:p w14:paraId="27519CD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00F9A65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شعرِ زندگي هر انسان</w:t>
      </w:r>
    </w:p>
    <w:p w14:paraId="046E213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که در قافيه‌ي سُرخِ يک خون بپذيرد پايان</w:t>
      </w:r>
    </w:p>
    <w:p w14:paraId="0FFDA9E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b/>
          <w:bCs/>
          <w:rtl/>
          <w:lang w:bidi="fa-IR"/>
        </w:rPr>
        <w:t>مسيحِ</w:t>
      </w:r>
      <w:r w:rsidRPr="00E1351B">
        <w:rPr>
          <w:rFonts w:hint="cs"/>
          <w:rtl/>
          <w:lang w:bidi="fa-IR"/>
        </w:rPr>
        <w:t xml:space="preserve"> چارميخِ ابديتِ يک تاريخ است.</w:t>
      </w:r>
    </w:p>
    <w:p w14:paraId="116CD81B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17AB4E5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انسان‌هايي که پا درزنجير</w:t>
      </w:r>
    </w:p>
    <w:p w14:paraId="21E8A56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به آهنگِ طبلِ خونِشان مي‌سرايند تاريخِشان را</w:t>
      </w:r>
    </w:p>
    <w:p w14:paraId="751F0B9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حواريونِ جهان‌گيرِ يک دين‌اند.</w:t>
      </w:r>
    </w:p>
    <w:p w14:paraId="430BAE6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322D824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استفراغِ هر خون از دهانِ هر اعدام</w:t>
      </w:r>
    </w:p>
    <w:p w14:paraId="16EC8D4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b/>
          <w:bCs/>
          <w:rtl/>
          <w:lang w:bidi="fa-IR"/>
        </w:rPr>
        <w:t>رضا</w:t>
      </w:r>
      <w:r w:rsidRPr="00E1351B">
        <w:rPr>
          <w:rFonts w:hint="cs"/>
          <w:rtl/>
          <w:lang w:bidi="fa-IR"/>
        </w:rPr>
        <w:t>ي خودرويي را مي‌خشکاند</w:t>
      </w:r>
    </w:p>
    <w:p w14:paraId="0BF3C2D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بر خرزهره‌ي دروازه‌ي يک بهشت.</w:t>
      </w:r>
    </w:p>
    <w:p w14:paraId="21859B5A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1DA593D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قطره‌قطره‌ي هر خونِ اين انساني که در برابرِ من ايستاده است</w:t>
      </w:r>
    </w:p>
    <w:p w14:paraId="7425E8F6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سيلي‌ست</w:t>
      </w:r>
    </w:p>
    <w:p w14:paraId="6D670C3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که پُلي را از پسِ شتابندگانِ تاريخ</w:t>
      </w:r>
    </w:p>
    <w:p w14:paraId="254D8F8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خراب مي‌کند</w:t>
      </w:r>
    </w:p>
    <w:p w14:paraId="2B86E769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71686CA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سوراخِ هر گلوله بر هر پيکر</w:t>
      </w:r>
    </w:p>
    <w:p w14:paraId="4E1E184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دروازه‌يي‌ست که سه نفر صد نفر هزار نفر</w:t>
      </w:r>
    </w:p>
    <w:p w14:paraId="7395C67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که سيصد هزار نفر</w:t>
      </w:r>
    </w:p>
    <w:p w14:paraId="53EA997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از آن مي‌گذرند</w:t>
      </w:r>
    </w:p>
    <w:p w14:paraId="6A0D6D53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رو به بُرجِ زمردِ فردا.</w:t>
      </w:r>
    </w:p>
    <w:p w14:paraId="2027EADC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3669CE5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معبرِ هر گلوله بر هر گوشت</w:t>
      </w:r>
    </w:p>
    <w:p w14:paraId="141EBAD3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دهانِ سگي‌ست که عاجِ گران‌بهاي پادشاهي را</w:t>
      </w:r>
    </w:p>
    <w:p w14:paraId="79F1FFD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در انواليدي مي‌جَوَد.</w:t>
      </w:r>
    </w:p>
    <w:p w14:paraId="53F127CF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6591135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لقمه‌ي دهانِ جنازه‌ي هر بي‌چيزْ پادشاه</w:t>
      </w:r>
    </w:p>
    <w:p w14:paraId="099F6346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b/>
          <w:bCs/>
          <w:rtl/>
          <w:lang w:bidi="fa-IR"/>
        </w:rPr>
        <w:t>رضاخان</w:t>
      </w:r>
      <w:r w:rsidRPr="00E1351B">
        <w:rPr>
          <w:rFonts w:hint="cs"/>
          <w:rtl/>
          <w:lang w:bidi="fa-IR"/>
        </w:rPr>
        <w:t>!</w:t>
      </w:r>
    </w:p>
    <w:p w14:paraId="42B01B2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شرفِ يک پادشاهِ بي‌همه‌چيز است.</w:t>
      </w:r>
    </w:p>
    <w:p w14:paraId="790F16EF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52EFD89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آن کس که براي يک قبا بر تن و سه قبا در صندوق</w:t>
      </w:r>
    </w:p>
    <w:p w14:paraId="565600B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آن کس که براي يک لقمه در دهان و سه نان در کف</w:t>
      </w:r>
    </w:p>
    <w:p w14:paraId="3C67163F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آن کس که براي يک خانه در شهر و سه خانه در ده</w:t>
      </w:r>
    </w:p>
    <w:p w14:paraId="59CD4295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با قبا و نان و خانه‌ي يک تاريخ چنان کند که تو کردي، </w:t>
      </w:r>
      <w:r w:rsidRPr="00E1351B">
        <w:rPr>
          <w:rFonts w:hint="cs"/>
          <w:b/>
          <w:bCs/>
          <w:rtl/>
          <w:lang w:bidi="fa-IR"/>
        </w:rPr>
        <w:t>رضاخان</w:t>
      </w:r>
    </w:p>
    <w:p w14:paraId="328023D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نامش نيست انسان.</w:t>
      </w:r>
    </w:p>
    <w:p w14:paraId="78EC0DE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12DD469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نه، نامش انسان نيست، انسان نيست</w:t>
      </w:r>
    </w:p>
    <w:p w14:paraId="4DEA884B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من نمي‌دانم چيست</w:t>
      </w:r>
    </w:p>
    <w:p w14:paraId="397B72DF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به جز يک سلطان</w:t>
      </w:r>
      <w:r w:rsidRPr="00E1351B">
        <w:t>!</w:t>
      </w:r>
    </w:p>
    <w:p w14:paraId="4FF2B5BE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</w:t>
      </w:r>
    </w:p>
    <w:p w14:paraId="2D3326F8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rPr>
          <w:rFonts w:ascii="Times New Roman" w:hAnsi="Times New Roman" w:cs="Times New Roman"/>
        </w:rPr>
        <w:t>□</w:t>
      </w:r>
      <w:r w:rsidRPr="00E1351B">
        <w:t> </w:t>
      </w:r>
    </w:p>
    <w:p w14:paraId="1E6AD5FB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039FC884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اما بهارِ سرسبزي با خونِ </w:t>
      </w:r>
      <w:r w:rsidRPr="00E1351B">
        <w:rPr>
          <w:rFonts w:hint="cs"/>
          <w:b/>
          <w:bCs/>
          <w:rtl/>
          <w:lang w:bidi="fa-IR"/>
        </w:rPr>
        <w:t>اراني</w:t>
      </w:r>
    </w:p>
    <w:p w14:paraId="23DC2AA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و استخوانِ ننگي در دهانِ سگِ </w:t>
      </w:r>
      <w:r w:rsidRPr="00E1351B">
        <w:rPr>
          <w:rFonts w:hint="cs"/>
          <w:b/>
          <w:bCs/>
          <w:rtl/>
          <w:lang w:bidi="fa-IR"/>
        </w:rPr>
        <w:t>انواليد</w:t>
      </w:r>
      <w:r w:rsidRPr="00E1351B">
        <w:rPr>
          <w:rFonts w:hint="cs"/>
          <w:rtl/>
          <w:lang w:bidi="fa-IR"/>
        </w:rPr>
        <w:t>!</w:t>
      </w:r>
    </w:p>
    <w:p w14:paraId="505BF838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</w:t>
      </w:r>
    </w:p>
    <w:p w14:paraId="734E49BE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rPr>
          <w:rFonts w:ascii="Times New Roman" w:hAnsi="Times New Roman" w:cs="Times New Roman"/>
        </w:rPr>
        <w:t>□</w:t>
      </w:r>
    </w:p>
    <w:p w14:paraId="1D6FF037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</w:t>
      </w:r>
    </w:p>
    <w:p w14:paraId="6A5F40E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شعرِ زندگي او، با قافيه‌ي خونش</w:t>
      </w:r>
    </w:p>
    <w:p w14:paraId="634AA0D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زندگي شعرِ من</w:t>
      </w:r>
    </w:p>
    <w:p w14:paraId="4109ECD1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با خونِ قافيه‌اش</w:t>
      </w:r>
      <w:r w:rsidRPr="00E1351B">
        <w:rPr>
          <w:rtl/>
          <w:lang w:bidi="fa-IR"/>
        </w:rPr>
        <w:t>.</w:t>
      </w:r>
    </w:p>
    <w:p w14:paraId="34CEE00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چه بسيار</w:t>
      </w:r>
    </w:p>
    <w:p w14:paraId="7F76093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که دفترِ شعرِ زندگي‌شان را</w:t>
      </w:r>
    </w:p>
    <w:p w14:paraId="6E4B9F06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کفنِ سُرخِ يک خون شيرازه بستند.</w:t>
      </w:r>
    </w:p>
    <w:p w14:paraId="66209D8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چه بسيار</w:t>
      </w:r>
    </w:p>
    <w:p w14:paraId="0C48BAC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که کُشتند بردگي زندگي‌شان را</w:t>
      </w:r>
    </w:p>
    <w:p w14:paraId="5D3269F7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تا آقايي تاريخِشان زاده شود.</w:t>
      </w:r>
    </w:p>
    <w:p w14:paraId="7218045D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1E6C699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با سازِ يک مرگ، با گيتارِ يک </w:t>
      </w:r>
      <w:r w:rsidRPr="00E1351B">
        <w:rPr>
          <w:rFonts w:hint="cs"/>
          <w:b/>
          <w:bCs/>
          <w:rtl/>
          <w:lang w:bidi="fa-IR"/>
        </w:rPr>
        <w:t>لورکا</w:t>
      </w:r>
    </w:p>
    <w:p w14:paraId="401C48E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شعرِ زندگي‌شان را سرودند</w:t>
      </w:r>
    </w:p>
    <w:p w14:paraId="1824DD5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چون من شاعر بودند</w:t>
      </w:r>
    </w:p>
    <w:p w14:paraId="594B56BF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شعر از زندگي‌شان جدا نبود.</w:t>
      </w:r>
    </w:p>
    <w:p w14:paraId="3A4BD3E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تاريخي سرودند در حماسه‌ي سُرخِ شعرِشان</w:t>
      </w:r>
    </w:p>
    <w:p w14:paraId="0A0DEC37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که در آن</w:t>
      </w:r>
    </w:p>
    <w:p w14:paraId="532BA78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پادشاهانِ خلق</w:t>
      </w:r>
    </w:p>
    <w:p w14:paraId="4CC71D64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با شيهه‌ي حماقتِ يک اسب</w:t>
      </w:r>
    </w:p>
    <w:p w14:paraId="0DBF7161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به سلطنت نرسيدند،</w:t>
      </w:r>
    </w:p>
    <w:p w14:paraId="046D46DF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آن‌ها که انسان‌ها را با بندِ ترازوي عدالتِشان به دار آويختند</w:t>
      </w:r>
    </w:p>
    <w:p w14:paraId="6F44881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عادل نام نگرفتند.</w:t>
      </w:r>
    </w:p>
    <w:p w14:paraId="3324D0B7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2667BC8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جدا نبود شعرِشان از زندگي‌شان</w:t>
      </w:r>
    </w:p>
    <w:p w14:paraId="74B905F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قافيه‌ي ديگر نداشت</w:t>
      </w:r>
    </w:p>
    <w:p w14:paraId="792612DE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جز انسان.</w:t>
      </w:r>
    </w:p>
    <w:p w14:paraId="44AEB586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</w:t>
      </w:r>
    </w:p>
    <w:p w14:paraId="7D76BEA7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هنگامي که زندگي آنان را بازگرفتند</w:t>
      </w:r>
    </w:p>
    <w:p w14:paraId="4F7CF8D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حماسه‌ي شعرِشان توفاني‌تر آغاز شد</w:t>
      </w:r>
    </w:p>
    <w:p w14:paraId="08641B38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در قافيه‌ي خون</w:t>
      </w:r>
      <w:r w:rsidRPr="00E1351B">
        <w:rPr>
          <w:rtl/>
          <w:lang w:bidi="fa-IR"/>
        </w:rPr>
        <w:t>.</w:t>
      </w:r>
    </w:p>
    <w:p w14:paraId="0374DA2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شعري با سه دهان صد دهان هزار دهان</w:t>
      </w:r>
    </w:p>
    <w:p w14:paraId="34E20DD1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با سيصد هزار دهان</w:t>
      </w:r>
    </w:p>
    <w:p w14:paraId="5F38EA3C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شعري با قافيه‌ي خون</w:t>
      </w:r>
    </w:p>
    <w:p w14:paraId="257EDB70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با کلمه‌ي انسان</w:t>
      </w:r>
    </w:p>
    <w:p w14:paraId="0EB510C9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                                         </w:t>
      </w:r>
      <w:r w:rsidRPr="00E1351B">
        <w:rPr>
          <w:rtl/>
          <w:lang w:bidi="fa-IR"/>
        </w:rPr>
        <w:t xml:space="preserve"> </w:t>
      </w:r>
      <w:r w:rsidRPr="00E1351B">
        <w:rPr>
          <w:rFonts w:hint="cs"/>
          <w:rtl/>
          <w:lang w:bidi="fa-IR"/>
        </w:rPr>
        <w:t>با مارشِ فردا</w:t>
      </w:r>
    </w:p>
    <w:p w14:paraId="5351B23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شعري که راه مي‌رود، مي‌افتد، برمي‌خيزد، مي‌شتابد</w:t>
      </w:r>
    </w:p>
    <w:p w14:paraId="002F58A8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به سرعتِ انفجارِ يک نبض در يک لحظه‌ي زيست</w:t>
      </w:r>
    </w:p>
    <w:p w14:paraId="3368C2A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راه مي‌رود بر تاريخ، و بر </w:t>
      </w:r>
      <w:r w:rsidRPr="00E1351B">
        <w:rPr>
          <w:rFonts w:hint="cs"/>
          <w:b/>
          <w:bCs/>
          <w:rtl/>
          <w:lang w:bidi="fa-IR"/>
        </w:rPr>
        <w:t>اندونزي</w:t>
      </w:r>
      <w:r w:rsidRPr="00E1351B">
        <w:rPr>
          <w:rFonts w:hint="cs"/>
          <w:rtl/>
          <w:lang w:bidi="fa-IR"/>
        </w:rPr>
        <w:t xml:space="preserve">، بر </w:t>
      </w:r>
      <w:r w:rsidRPr="00E1351B">
        <w:rPr>
          <w:rFonts w:hint="cs"/>
          <w:b/>
          <w:bCs/>
          <w:rtl/>
          <w:lang w:bidi="fa-IR"/>
        </w:rPr>
        <w:t>ايران</w:t>
      </w:r>
    </w:p>
    <w:p w14:paraId="54FF6AA9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مي‌کوبد چون خون</w:t>
      </w:r>
    </w:p>
    <w:p w14:paraId="65ABCB41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در قلبِ تاريخ، در قلبِ آبادان</w:t>
      </w:r>
    </w:p>
    <w:p w14:paraId="0AA1721B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انسان انسان انسان انسان... انسان‌ها...</w:t>
      </w:r>
    </w:p>
    <w:p w14:paraId="6EA32217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</w:t>
      </w:r>
    </w:p>
    <w:p w14:paraId="035FB39C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rPr>
          <w:rFonts w:ascii="Times New Roman" w:hAnsi="Times New Roman" w:cs="Times New Roman"/>
        </w:rPr>
        <w:t>□</w:t>
      </w:r>
    </w:p>
    <w:p w14:paraId="097A26B1" w14:textId="77777777" w:rsidR="000E52C6" w:rsidRPr="00E1351B" w:rsidRDefault="000E079E" w:rsidP="00F23EA2">
      <w:pPr>
        <w:pStyle w:val="body"/>
        <w:bidi/>
        <w:rPr>
          <w:rtl/>
        </w:rPr>
      </w:pPr>
      <w:r w:rsidRPr="00E1351B">
        <w:t>  </w:t>
      </w:r>
    </w:p>
    <w:p w14:paraId="2E2AFE9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و دور از کاروانِ بي‌انتهاي اين همه لفظ، اين همه زيست،</w:t>
      </w:r>
    </w:p>
    <w:p w14:paraId="42749EDF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 xml:space="preserve">سگِ </w:t>
      </w:r>
      <w:r w:rsidRPr="00E1351B">
        <w:rPr>
          <w:rFonts w:hint="cs"/>
          <w:b/>
          <w:bCs/>
          <w:rtl/>
          <w:lang w:bidi="fa-IR"/>
        </w:rPr>
        <w:t>انواليدِ</w:t>
      </w:r>
      <w:r w:rsidRPr="00E1351B">
        <w:rPr>
          <w:rFonts w:hint="cs"/>
          <w:rtl/>
          <w:lang w:bidi="fa-IR"/>
        </w:rPr>
        <w:t xml:space="preserve"> تو مي‌ميرد</w:t>
      </w:r>
    </w:p>
    <w:p w14:paraId="0EFFB292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با استخوانِ ننگِ تو در دهانش ــ</w:t>
      </w:r>
    </w:p>
    <w:p w14:paraId="0272518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استخوانِ ننگ</w:t>
      </w:r>
    </w:p>
    <w:p w14:paraId="76AF3EC6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استخوانِ حرص</w:t>
      </w:r>
    </w:p>
    <w:p w14:paraId="3C0826BF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استخوانِ يک قبا بر تن سه قبا در مِجري</w:t>
      </w:r>
    </w:p>
    <w:p w14:paraId="1FC33EB0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استخوانِ يک لقمه در دهان سه لقمه در بغل</w:t>
      </w:r>
    </w:p>
    <w:p w14:paraId="20489C7D" w14:textId="7777777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استخوانِ يک خانه در شهر سه خانه در جهنم</w:t>
      </w:r>
    </w:p>
    <w:p w14:paraId="7975389D" w14:textId="2F6194E7" w:rsidR="000E52C6" w:rsidRPr="00E1351B" w:rsidRDefault="000E079E" w:rsidP="00F23EA2">
      <w:pPr>
        <w:pStyle w:val="body"/>
        <w:bidi/>
        <w:rPr>
          <w:rtl/>
          <w:lang w:bidi="fa-IR"/>
        </w:rPr>
      </w:pPr>
      <w:r w:rsidRPr="00E1351B">
        <w:rPr>
          <w:rFonts w:hint="cs"/>
          <w:rtl/>
          <w:lang w:bidi="fa-IR"/>
        </w:rPr>
        <w:t>استخوانِ بي‌تاريخي.</w:t>
      </w:r>
      <w:r w:rsidRPr="00E1351B">
        <w:t> </w:t>
      </w:r>
    </w:p>
    <w:p w14:paraId="2109E2FC" w14:textId="4D9A1D30" w:rsidR="000E52C6" w:rsidRDefault="000E079E" w:rsidP="00F23EA2">
      <w:pPr>
        <w:pStyle w:val="when"/>
        <w:bidi/>
        <w:rPr>
          <w:rFonts w:hint="cs"/>
          <w:rtl/>
          <w:lang w:bidi="fa-IR"/>
        </w:rPr>
      </w:pPr>
      <w:r w:rsidRPr="00E1351B">
        <w:rPr>
          <w:rFonts w:hint="cs"/>
          <w:rtl/>
          <w:lang w:bidi="fa-IR"/>
        </w:rPr>
        <w:t>بهمن  ۱۳۲۹</w:t>
      </w:r>
    </w:p>
    <w:p w14:paraId="2C5E87EA" w14:textId="77777777" w:rsidR="00F23EA2" w:rsidRPr="00F23EA2" w:rsidRDefault="00F23EA2" w:rsidP="00F23EA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F23EA2" w:rsidRPr="00F23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6EE5"/>
    <w:multiLevelType w:val="multilevel"/>
    <w:tmpl w:val="1E1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E079E"/>
    <w:rsid w:val="000E079E"/>
    <w:rsid w:val="000E52C6"/>
    <w:rsid w:val="00670B7C"/>
    <w:rsid w:val="00E1351B"/>
    <w:rsid w:val="00F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9AB6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E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23E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23E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23EA2"/>
    <w:pPr>
      <w:bidi/>
    </w:pPr>
  </w:style>
  <w:style w:type="paragraph" w:customStyle="1" w:styleId="num">
    <w:name w:val="num"/>
    <w:basedOn w:val="poem"/>
    <w:qFormat/>
    <w:rsid w:val="00F23EA2"/>
    <w:pPr>
      <w:spacing w:before="240"/>
    </w:pPr>
  </w:style>
  <w:style w:type="paragraph" w:customStyle="1" w:styleId="body">
    <w:name w:val="body"/>
    <w:basedOn w:val="Normal"/>
    <w:qFormat/>
    <w:rsid w:val="00F23EA2"/>
    <w:rPr>
      <w:color w:val="000000"/>
    </w:rPr>
  </w:style>
  <w:style w:type="paragraph" w:customStyle="1" w:styleId="when">
    <w:name w:val="when"/>
    <w:basedOn w:val="who"/>
    <w:next w:val="where"/>
    <w:qFormat/>
    <w:rsid w:val="00F23EA2"/>
    <w:pPr>
      <w:spacing w:before="360"/>
    </w:pPr>
  </w:style>
  <w:style w:type="paragraph" w:customStyle="1" w:styleId="where">
    <w:name w:val="where"/>
    <w:basedOn w:val="when"/>
    <w:next w:val="NoSpacing"/>
    <w:qFormat/>
    <w:rsid w:val="00F23EA2"/>
    <w:pPr>
      <w:spacing w:before="0"/>
    </w:pPr>
  </w:style>
  <w:style w:type="paragraph" w:styleId="NoSpacing">
    <w:name w:val="No Spacing"/>
    <w:uiPriority w:val="1"/>
    <w:qFormat/>
    <w:rsid w:val="00F23E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23E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23E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E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E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E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E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23EA2"/>
    <w:rPr>
      <w:b/>
      <w:bCs/>
    </w:rPr>
  </w:style>
  <w:style w:type="character" w:styleId="Emphasis">
    <w:name w:val="Emphasis"/>
    <w:uiPriority w:val="20"/>
    <w:qFormat/>
    <w:rsid w:val="00F23EA2"/>
    <w:rPr>
      <w:i/>
      <w:iCs/>
    </w:rPr>
  </w:style>
  <w:style w:type="paragraph" w:styleId="ListParagraph">
    <w:name w:val="List Paragraph"/>
    <w:basedOn w:val="Normal"/>
    <w:uiPriority w:val="34"/>
    <w:qFormat/>
    <w:rsid w:val="00F23E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23E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3E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23E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23E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23E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23E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23E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EA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E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23E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23E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23EA2"/>
    <w:pPr>
      <w:bidi/>
    </w:pPr>
  </w:style>
  <w:style w:type="paragraph" w:customStyle="1" w:styleId="num">
    <w:name w:val="num"/>
    <w:basedOn w:val="poem"/>
    <w:qFormat/>
    <w:rsid w:val="00F23EA2"/>
    <w:pPr>
      <w:spacing w:before="240"/>
    </w:pPr>
  </w:style>
  <w:style w:type="paragraph" w:customStyle="1" w:styleId="body">
    <w:name w:val="body"/>
    <w:basedOn w:val="Normal"/>
    <w:qFormat/>
    <w:rsid w:val="00F23EA2"/>
    <w:rPr>
      <w:color w:val="000000"/>
    </w:rPr>
  </w:style>
  <w:style w:type="paragraph" w:customStyle="1" w:styleId="when">
    <w:name w:val="when"/>
    <w:basedOn w:val="who"/>
    <w:next w:val="where"/>
    <w:qFormat/>
    <w:rsid w:val="00F23EA2"/>
    <w:pPr>
      <w:spacing w:before="360"/>
    </w:pPr>
  </w:style>
  <w:style w:type="paragraph" w:customStyle="1" w:styleId="where">
    <w:name w:val="where"/>
    <w:basedOn w:val="when"/>
    <w:next w:val="NoSpacing"/>
    <w:qFormat/>
    <w:rsid w:val="00F23EA2"/>
    <w:pPr>
      <w:spacing w:before="0"/>
    </w:pPr>
  </w:style>
  <w:style w:type="paragraph" w:styleId="NoSpacing">
    <w:name w:val="No Spacing"/>
    <w:uiPriority w:val="1"/>
    <w:qFormat/>
    <w:rsid w:val="00F23E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23E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23E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E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E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E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E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23EA2"/>
    <w:rPr>
      <w:b/>
      <w:bCs/>
    </w:rPr>
  </w:style>
  <w:style w:type="character" w:styleId="Emphasis">
    <w:name w:val="Emphasis"/>
    <w:uiPriority w:val="20"/>
    <w:qFormat/>
    <w:rsid w:val="00F23EA2"/>
    <w:rPr>
      <w:i/>
      <w:iCs/>
    </w:rPr>
  </w:style>
  <w:style w:type="paragraph" w:styleId="ListParagraph">
    <w:name w:val="List Paragraph"/>
    <w:basedOn w:val="Normal"/>
    <w:uiPriority w:val="34"/>
    <w:qFormat/>
    <w:rsid w:val="00F23E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23E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3E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23E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23E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23E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23E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23E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E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2010-04-01T15:22:00Z</dcterms:created>
  <dcterms:modified xsi:type="dcterms:W3CDTF">2010-04-06T14:04:00Z</dcterms:modified>
</cp:coreProperties>
</file>