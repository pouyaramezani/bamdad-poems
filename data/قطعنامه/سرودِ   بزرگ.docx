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CD94" w14:textId="77777777" w:rsidR="000D6FEE" w:rsidRPr="00B167B4" w:rsidRDefault="00BE050F" w:rsidP="00614E48">
      <w:pPr>
        <w:pStyle w:val="poem"/>
        <w:rPr>
          <w:lang w:bidi="fa-IR"/>
        </w:rPr>
      </w:pPr>
      <w:bookmarkStart w:id="0" w:name="_GoBack"/>
      <w:r w:rsidRPr="00B167B4">
        <w:rPr>
          <w:rFonts w:hint="cs"/>
          <w:rtl/>
          <w:lang w:bidi="fa-IR"/>
        </w:rPr>
        <w:t>سرود ِ بزرگ</w:t>
      </w:r>
    </w:p>
    <w:p w14:paraId="43CDA7CB" w14:textId="77777777" w:rsidR="000D6FEE" w:rsidRDefault="00BE050F" w:rsidP="00614E48">
      <w:pPr>
        <w:pStyle w:val="who"/>
        <w:bidi/>
        <w:rPr>
          <w:lang w:bidi="fa-IR"/>
        </w:rPr>
      </w:pPr>
      <w:r w:rsidRPr="00B167B4">
        <w:rPr>
          <w:rFonts w:hint="cs"/>
          <w:rtl/>
          <w:lang w:bidi="fa-IR"/>
        </w:rPr>
        <w:t>به شن‌ـ‌چو، رفيقِ ناشناسِ کُره‌يي</w:t>
      </w:r>
    </w:p>
    <w:p w14:paraId="497ABE61" w14:textId="77777777" w:rsidR="00614E48" w:rsidRDefault="00614E48" w:rsidP="00614E48">
      <w:pPr>
        <w:pStyle w:val="why"/>
        <w:rPr>
          <w:lang w:bidi="fa-IR"/>
        </w:rPr>
      </w:pPr>
    </w:p>
    <w:p w14:paraId="04E66303" w14:textId="77777777" w:rsidR="00614E48" w:rsidRPr="00614E48" w:rsidRDefault="00614E48" w:rsidP="00614E48">
      <w:pPr>
        <w:pStyle w:val="num"/>
        <w:rPr>
          <w:rFonts w:asciiTheme="minorHAnsi" w:hAnsiTheme="minorHAnsi"/>
          <w:rtl/>
          <w:lang w:bidi="fa-IR"/>
        </w:rPr>
      </w:pPr>
    </w:p>
    <w:p w14:paraId="43AAE858" w14:textId="77777777" w:rsidR="000D6FEE" w:rsidRPr="00B167B4" w:rsidRDefault="00BE050F" w:rsidP="00614E48">
      <w:pPr>
        <w:pStyle w:val="subname"/>
        <w:rPr>
          <w:rtl/>
        </w:rPr>
      </w:pPr>
      <w:r w:rsidRPr="00B167B4">
        <w:t> </w:t>
      </w:r>
    </w:p>
    <w:p w14:paraId="0EA04A65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شن ــ چو!</w:t>
      </w:r>
    </w:p>
    <w:p w14:paraId="3652B0AD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</w:t>
      </w:r>
      <w:r w:rsidRPr="00B167B4">
        <w:rPr>
          <w:rtl/>
          <w:lang w:bidi="fa-IR"/>
        </w:rPr>
        <w:t xml:space="preserve"> </w:t>
      </w:r>
      <w:r w:rsidRPr="00B167B4">
        <w:t> </w:t>
      </w:r>
      <w:r w:rsidRPr="00B167B4">
        <w:rPr>
          <w:rtl/>
          <w:lang w:bidi="fa-IR"/>
        </w:rPr>
        <w:t xml:space="preserve"> </w:t>
      </w:r>
      <w:r w:rsidRPr="00B167B4">
        <w:t>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کجاست جنگ؟</w:t>
      </w:r>
    </w:p>
    <w:p w14:paraId="1D50A83A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در خانه‌ي تو</w:t>
      </w:r>
    </w:p>
    <w:p w14:paraId="3A528892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در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کُره</w:t>
      </w:r>
    </w:p>
    <w:p w14:paraId="0B4E182B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</w:t>
      </w:r>
      <w:r w:rsidRPr="00B167B4">
        <w:rPr>
          <w:rtl/>
          <w:lang w:bidi="fa-IR"/>
        </w:rPr>
        <w:t xml:space="preserve"> </w:t>
      </w:r>
      <w:r w:rsidRPr="00B167B4">
        <w:t> </w:t>
      </w:r>
      <w:r w:rsidRPr="00B167B4">
        <w:rPr>
          <w:rtl/>
          <w:lang w:bidi="fa-IR"/>
        </w:rPr>
        <w:t xml:space="preserve"> </w:t>
      </w:r>
      <w:r w:rsidRPr="00B167B4">
        <w:t>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در آسياي دور؟</w:t>
      </w:r>
    </w:p>
    <w:p w14:paraId="4E01D5E7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اما تو</w:t>
      </w:r>
    </w:p>
    <w:p w14:paraId="3777E62C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شن</w:t>
      </w:r>
    </w:p>
    <w:p w14:paraId="0DC5E501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برادرکِ زردْپوستم</w:t>
      </w:r>
      <w:r w:rsidRPr="00B167B4">
        <w:t>!</w:t>
      </w:r>
    </w:p>
    <w:p w14:paraId="7BEF019F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هرگز جدا مدان</w:t>
      </w:r>
    </w:p>
    <w:p w14:paraId="1B1E1BB0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زان کلبه‌ي حصيرِ سفالين‌بام</w:t>
      </w:r>
    </w:p>
    <w:p w14:paraId="6D18EA34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بام و سراي من.</w:t>
      </w:r>
    </w:p>
    <w:p w14:paraId="6FDDC0BA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293798BB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پيداست</w:t>
      </w:r>
    </w:p>
    <w:p w14:paraId="54EB0CD5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شن</w:t>
      </w:r>
    </w:p>
    <w:p w14:paraId="58582B7B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که دشمنِ تو دشمنِ من است</w:t>
      </w:r>
    </w:p>
    <w:p w14:paraId="4989014C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وان اجنبي که خوردنِ خونِ تو راست مست</w:t>
      </w:r>
    </w:p>
    <w:p w14:paraId="2803A4D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از خونِ تيره‌ي پسرانِ من</w:t>
      </w:r>
    </w:p>
    <w:p w14:paraId="2ED88D79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44B836F8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باري</w:t>
      </w:r>
    </w:p>
    <w:p w14:paraId="6A21A407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به ميلِ خويش</w:t>
      </w:r>
    </w:p>
    <w:p w14:paraId="279E9BE0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نَشويد دست</w:t>
      </w:r>
      <w:r w:rsidRPr="00B167B4">
        <w:rPr>
          <w:rtl/>
          <w:lang w:bidi="fa-IR"/>
        </w:rPr>
        <w:t>!</w:t>
      </w:r>
    </w:p>
    <w:p w14:paraId="0ACEB978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37ADE2F2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rPr>
          <w:rFonts w:ascii="Times New Roman" w:hAnsi="Times New Roman" w:cs="Times New Roman"/>
        </w:rPr>
        <w:t>□</w:t>
      </w:r>
    </w:p>
    <w:p w14:paraId="24E83A27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7C0BB4A5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نيزارهاي درهمِ آن سوي رودِ هان؟</w:t>
      </w:r>
    </w:p>
    <w:p w14:paraId="681E0CE8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مرداب‌هاي ساحلِ مرموزِ رودِ زرد؟</w:t>
      </w:r>
    </w:p>
    <w:p w14:paraId="63E220EE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شن ـ چو! کجاست جاي تو پس، سنگرِ تو پس</w:t>
      </w:r>
    </w:p>
    <w:p w14:paraId="751645F1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در مزرعِ نبرد؟</w:t>
      </w:r>
    </w:p>
    <w:p w14:paraId="72861593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کوهِ بلندِ اين طرفِ جن‌سان</w:t>
      </w:r>
    </w:p>
    <w:p w14:paraId="1CF69F51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شنزارهاي پُرخطرِ چو ـ ‌زن</w:t>
      </w:r>
    </w:p>
    <w:p w14:paraId="3C4AA418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يا حفظِ شهرِ ساقطِ سو ـ ‌وان؟</w:t>
      </w:r>
    </w:p>
    <w:p w14:paraId="1685F301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2BC82F60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در کشتزار خواهي جنگيد</w:t>
      </w:r>
    </w:p>
    <w:p w14:paraId="39CE50B0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يا زيرِ بام‌هاي سفالين</w:t>
      </w:r>
    </w:p>
    <w:p w14:paraId="3AFA4F79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که گوشه‌هاش</w:t>
      </w:r>
    </w:p>
    <w:p w14:paraId="2FC79F23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مانندِ چشمِ تازه‌عروسَت مورب است؟</w:t>
      </w:r>
    </w:p>
    <w:p w14:paraId="1830D4D0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يا زيرِ آفتابِدرخشان؟</w:t>
      </w:r>
    </w:p>
    <w:p w14:paraId="2460F3E6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يا صبحدَم</w:t>
      </w:r>
    </w:p>
    <w:p w14:paraId="36798B35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که مرغکِ باران</w:t>
      </w:r>
    </w:p>
    <w:p w14:paraId="6FDE431F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بر شاخِ دارچينِ کهنسال</w:t>
      </w:r>
    </w:p>
    <w:p w14:paraId="3CC1F86B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فرياد مي‌زند؟</w:t>
      </w:r>
    </w:p>
    <w:p w14:paraId="7863F9F5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يا نيمه‌شب که در دلِ آتش</w:t>
      </w:r>
    </w:p>
    <w:p w14:paraId="2E792B15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       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درختِ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شونگ</w:t>
      </w:r>
    </w:p>
    <w:p w14:paraId="7976A0D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در جنگلِ هه ‌ـ ‌اي ‌ـ ‌جو دَرانَد شکوفه‌هاش؟</w:t>
      </w:r>
    </w:p>
    <w:p w14:paraId="57062F20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هر جا که پيکرِ تو پناه است صلح را</w:t>
      </w:r>
    </w:p>
    <w:p w14:paraId="234ACD99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با توست قلبِ ما.</w:t>
      </w:r>
    </w:p>
    <w:p w14:paraId="07BE1A70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2308E27A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آن دَم که همچو پارچه‌سنگي به آسمان</w:t>
      </w:r>
    </w:p>
    <w:p w14:paraId="26E5271B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از انفجارِ بمب</w:t>
      </w:r>
    </w:p>
    <w:p w14:paraId="401A06E8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پرتاب مي‌شوي،</w:t>
      </w:r>
    </w:p>
    <w:p w14:paraId="4187D2CA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وانگه که چون زباله به دريا مي‌افکني</w:t>
      </w:r>
    </w:p>
    <w:p w14:paraId="12AE676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بيگانه‌ي پليدِ بشرخوارِ پست را،</w:t>
      </w:r>
    </w:p>
    <w:p w14:paraId="47C2847C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با توست قلبِ ما.</w:t>
      </w:r>
    </w:p>
    <w:p w14:paraId="0C615241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0C9D4CDA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rPr>
          <w:rFonts w:ascii="Times New Roman" w:hAnsi="Times New Roman" w:cs="Times New Roman"/>
        </w:rPr>
        <w:t>□</w:t>
      </w:r>
    </w:p>
    <w:p w14:paraId="0999F461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7240F504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ليکن</w:t>
      </w:r>
    </w:p>
    <w:p w14:paraId="41049B1B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رفيق</w:t>
      </w:r>
      <w:r w:rsidRPr="00B167B4">
        <w:rPr>
          <w:rtl/>
          <w:lang w:bidi="fa-IR"/>
        </w:rPr>
        <w:t>!</w:t>
      </w:r>
    </w:p>
    <w:p w14:paraId="68BF3000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شن ــ چو!</w:t>
      </w:r>
    </w:p>
    <w:p w14:paraId="09A15E00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هرگز مبر ز ياد و بخوان</w:t>
      </w:r>
    </w:p>
    <w:p w14:paraId="0E9FCBFE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در فتح و در شکست</w:t>
      </w:r>
    </w:p>
    <w:p w14:paraId="23618646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هر جا که دست داد</w:t>
      </w:r>
    </w:p>
    <w:p w14:paraId="6F68EB57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سرودِ بزرگ را</w:t>
      </w:r>
      <w:r w:rsidRPr="00B167B4">
        <w:t>:</w:t>
      </w:r>
    </w:p>
    <w:p w14:paraId="2719667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آهنگِ زنده‌يي که رفيقانِ ناشناس</w:t>
      </w:r>
    </w:p>
    <w:p w14:paraId="147D82E2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يارانِ رو سپيد و دليرِ فرانسه</w:t>
      </w:r>
    </w:p>
    <w:p w14:paraId="2E12D7CB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اِستاده مقابلِ جوخه‌ي آتش سروده‌اند ــ</w:t>
      </w:r>
    </w:p>
    <w:p w14:paraId="23ED495C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آهنگِ زنده‌يي که جوانانِ آتني</w:t>
      </w:r>
    </w:p>
    <w:p w14:paraId="61241441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با ضربِ تازيانه‌ي دژخيم</w:t>
      </w:r>
    </w:p>
    <w:p w14:paraId="4029E68B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قصابِ مُرده‌خوار، گريدي</w:t>
      </w:r>
    </w:p>
    <w:p w14:paraId="227E2FA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خواندند پُرطنين ــ</w:t>
      </w:r>
    </w:p>
    <w:p w14:paraId="5DF7B6C5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آهنگِ زنده‌يي که به زندان‌ها</w:t>
      </w:r>
    </w:p>
    <w:p w14:paraId="032B82E1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زندانيانِ پُردل و آزاده‌ي جنوب</w:t>
      </w:r>
    </w:p>
    <w:p w14:paraId="3748A703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با تارهاي قلبِ پُراميد و پُرتپش</w:t>
      </w:r>
    </w:p>
    <w:p w14:paraId="793BFD8C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پُرشور مي‌نوازند ــ</w:t>
      </w:r>
    </w:p>
    <w:p w14:paraId="0D7AE471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3E9A6AD7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آهنگِ زنده‌يي</w:t>
      </w:r>
    </w:p>
    <w:p w14:paraId="45017EE4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کان در شکست و فتح</w:t>
      </w:r>
    </w:p>
    <w:p w14:paraId="656DC0E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بايست خواند و رفت</w:t>
      </w:r>
    </w:p>
    <w:p w14:paraId="3E8F249B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بايست خواند و ماند!</w:t>
      </w:r>
    </w:p>
    <w:p w14:paraId="147C265A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79D80E94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rPr>
          <w:rFonts w:ascii="Times New Roman" w:hAnsi="Times New Roman" w:cs="Times New Roman"/>
        </w:rPr>
        <w:t>□</w:t>
      </w:r>
    </w:p>
    <w:p w14:paraId="70B43355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</w:t>
      </w:r>
    </w:p>
    <w:p w14:paraId="4C222F8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شن ــ چو</w:t>
      </w:r>
    </w:p>
    <w:p w14:paraId="56870ECF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بخوان</w:t>
      </w:r>
      <w:r w:rsidRPr="00B167B4">
        <w:rPr>
          <w:rtl/>
          <w:lang w:bidi="fa-IR"/>
        </w:rPr>
        <w:t>!</w:t>
      </w:r>
    </w:p>
    <w:p w14:paraId="16500C32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بخوان</w:t>
      </w:r>
      <w:r w:rsidRPr="00B167B4">
        <w:rPr>
          <w:rtl/>
          <w:lang w:bidi="fa-IR"/>
        </w:rPr>
        <w:t>!</w:t>
      </w:r>
    </w:p>
    <w:p w14:paraId="17F08A59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آوازِ آن بزرگْ‌دليران را</w:t>
      </w:r>
    </w:p>
    <w:p w14:paraId="01F823F2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آوازِ کارهاي گِران را</w:t>
      </w:r>
    </w:p>
    <w:p w14:paraId="2787A374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آوازِ کارهاي مربوط با بشر، مخصوص با بشر</w:t>
      </w:r>
    </w:p>
    <w:p w14:paraId="199656E3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آوازِ صلح را</w:t>
      </w:r>
    </w:p>
    <w:p w14:paraId="3790005B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آوازِ دوستانِ فراوانِ گم‌شده</w:t>
      </w:r>
    </w:p>
    <w:p w14:paraId="2A6A7E3F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آوازهاي فاجعه‌ي بلزن و داخاو</w:t>
      </w:r>
    </w:p>
    <w:p w14:paraId="527A12E6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آوازهاي فاجعه‌ي وي‌يون</w:t>
      </w:r>
    </w:p>
    <w:p w14:paraId="3033DD7E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آوازهاي فاجعه‌ي مون واله ري‌ين</w:t>
      </w:r>
    </w:p>
    <w:p w14:paraId="50C4FFBE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آوازِ مغزها که آدولف هيتلر</w:t>
      </w:r>
    </w:p>
    <w:p w14:paraId="3093F51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بر مارهاي شانه‌ي فاشيسم مي‌نهاد،</w:t>
      </w:r>
    </w:p>
    <w:p w14:paraId="372F3240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آوازِ نيروي بشرِ پاسدارِ صلح</w:t>
      </w:r>
    </w:p>
    <w:p w14:paraId="28A79D7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کز مغزهاي سرکشِ داونينگ استريت</w:t>
      </w:r>
    </w:p>
    <w:p w14:paraId="41518EE4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حلواي مرگِ بَرده‌فروشانِ قرنِ ما را</w:t>
      </w:r>
    </w:p>
    <w:p w14:paraId="70E3896E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آماده مي‌کنند،</w:t>
      </w:r>
    </w:p>
    <w:p w14:paraId="641C4189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آوازِ حرفِ آخر را</w:t>
      </w:r>
    </w:p>
    <w:p w14:paraId="2B0B1949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ناديده دوستم</w:t>
      </w:r>
    </w:p>
    <w:p w14:paraId="63D5CA4D" w14:textId="77777777" w:rsidR="000D6FEE" w:rsidRPr="00B167B4" w:rsidRDefault="00BE050F" w:rsidP="00614E48">
      <w:pPr>
        <w:pStyle w:val="body"/>
        <w:bidi/>
        <w:rPr>
          <w:rtl/>
          <w:lang w:bidi="fa-IR"/>
        </w:rPr>
      </w:pPr>
      <w:r w:rsidRPr="00B167B4">
        <w:rPr>
          <w:rFonts w:hint="cs"/>
          <w:rtl/>
          <w:lang w:bidi="fa-IR"/>
        </w:rPr>
        <w:t>شن ــ چو</w:t>
      </w:r>
    </w:p>
    <w:p w14:paraId="1BBEE270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بخوان</w:t>
      </w:r>
    </w:p>
    <w:p w14:paraId="05019CD6" w14:textId="77777777" w:rsidR="000D6FEE" w:rsidRPr="00B167B4" w:rsidRDefault="00BE050F" w:rsidP="00614E48">
      <w:pPr>
        <w:pStyle w:val="body"/>
        <w:bidi/>
        <w:rPr>
          <w:rtl/>
        </w:rPr>
      </w:pPr>
      <w:r w:rsidRPr="00B167B4">
        <w:t>                </w:t>
      </w:r>
      <w:r w:rsidRPr="00B167B4">
        <w:rPr>
          <w:rtl/>
          <w:lang w:bidi="fa-IR"/>
        </w:rPr>
        <w:t xml:space="preserve"> </w:t>
      </w:r>
      <w:r w:rsidRPr="00B167B4">
        <w:rPr>
          <w:rFonts w:hint="cs"/>
          <w:rtl/>
          <w:lang w:bidi="fa-IR"/>
        </w:rPr>
        <w:t>برادرکِ زردْپوست‌ام</w:t>
      </w:r>
      <w:r w:rsidRPr="00B167B4">
        <w:t>!</w:t>
      </w:r>
    </w:p>
    <w:p w14:paraId="21C1461F" w14:textId="1571206A" w:rsidR="000D6FEE" w:rsidRDefault="00BE050F" w:rsidP="00614E48">
      <w:pPr>
        <w:pStyle w:val="when"/>
        <w:bidi/>
        <w:rPr>
          <w:lang w:bidi="fa-IR"/>
        </w:rPr>
      </w:pPr>
      <w:r w:rsidRPr="00B167B4">
        <w:t> </w:t>
      </w:r>
      <w:r w:rsidRPr="00B167B4">
        <w:rPr>
          <w:rFonts w:hint="cs"/>
          <w:rtl/>
          <w:lang w:bidi="fa-IR"/>
        </w:rPr>
        <w:t>۱۶ تيرِ ۱۳۳۰</w:t>
      </w:r>
    </w:p>
    <w:bookmarkEnd w:id="0"/>
    <w:p w14:paraId="2FF5506F" w14:textId="77777777" w:rsidR="00614E48" w:rsidRPr="00614E48" w:rsidRDefault="00614E48" w:rsidP="00614E48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614E48" w:rsidRPr="00614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E050F"/>
    <w:rsid w:val="000D6FEE"/>
    <w:rsid w:val="00614E48"/>
    <w:rsid w:val="007B5289"/>
    <w:rsid w:val="00B167B4"/>
    <w:rsid w:val="00B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235A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4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E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E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E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E4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E4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E4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E4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14E4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14E4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14E48"/>
    <w:pPr>
      <w:bidi/>
    </w:pPr>
  </w:style>
  <w:style w:type="paragraph" w:customStyle="1" w:styleId="num">
    <w:name w:val="num"/>
    <w:basedOn w:val="poem"/>
    <w:qFormat/>
    <w:rsid w:val="00614E48"/>
    <w:pPr>
      <w:spacing w:before="240"/>
    </w:pPr>
  </w:style>
  <w:style w:type="paragraph" w:customStyle="1" w:styleId="body">
    <w:name w:val="body"/>
    <w:basedOn w:val="Normal"/>
    <w:qFormat/>
    <w:rsid w:val="00614E48"/>
    <w:rPr>
      <w:color w:val="000000"/>
    </w:rPr>
  </w:style>
  <w:style w:type="paragraph" w:customStyle="1" w:styleId="when">
    <w:name w:val="when"/>
    <w:basedOn w:val="who"/>
    <w:next w:val="where"/>
    <w:qFormat/>
    <w:rsid w:val="00614E48"/>
    <w:pPr>
      <w:spacing w:before="360"/>
    </w:pPr>
  </w:style>
  <w:style w:type="paragraph" w:customStyle="1" w:styleId="where">
    <w:name w:val="where"/>
    <w:basedOn w:val="when"/>
    <w:next w:val="NoSpacing"/>
    <w:qFormat/>
    <w:rsid w:val="00614E48"/>
    <w:pPr>
      <w:spacing w:before="0"/>
    </w:pPr>
  </w:style>
  <w:style w:type="paragraph" w:styleId="NoSpacing">
    <w:name w:val="No Spacing"/>
    <w:uiPriority w:val="1"/>
    <w:qFormat/>
    <w:rsid w:val="00614E4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14E4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14E4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E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E4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E4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E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E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E4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4E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E4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E4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14E48"/>
    <w:rPr>
      <w:b/>
      <w:bCs/>
    </w:rPr>
  </w:style>
  <w:style w:type="character" w:styleId="Emphasis">
    <w:name w:val="Emphasis"/>
    <w:uiPriority w:val="20"/>
    <w:qFormat/>
    <w:rsid w:val="00614E48"/>
    <w:rPr>
      <w:i/>
      <w:iCs/>
    </w:rPr>
  </w:style>
  <w:style w:type="paragraph" w:styleId="ListParagraph">
    <w:name w:val="List Paragraph"/>
    <w:basedOn w:val="Normal"/>
    <w:uiPriority w:val="34"/>
    <w:qFormat/>
    <w:rsid w:val="00614E4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14E4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E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E4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E4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14E4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4E4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4E4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4E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4E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E4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4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E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E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E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E4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E4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E4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E4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14E4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14E4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14E48"/>
    <w:pPr>
      <w:bidi/>
    </w:pPr>
  </w:style>
  <w:style w:type="paragraph" w:customStyle="1" w:styleId="num">
    <w:name w:val="num"/>
    <w:basedOn w:val="poem"/>
    <w:qFormat/>
    <w:rsid w:val="00614E48"/>
    <w:pPr>
      <w:spacing w:before="240"/>
    </w:pPr>
  </w:style>
  <w:style w:type="paragraph" w:customStyle="1" w:styleId="body">
    <w:name w:val="body"/>
    <w:basedOn w:val="Normal"/>
    <w:qFormat/>
    <w:rsid w:val="00614E48"/>
    <w:rPr>
      <w:color w:val="000000"/>
    </w:rPr>
  </w:style>
  <w:style w:type="paragraph" w:customStyle="1" w:styleId="when">
    <w:name w:val="when"/>
    <w:basedOn w:val="who"/>
    <w:next w:val="where"/>
    <w:qFormat/>
    <w:rsid w:val="00614E48"/>
    <w:pPr>
      <w:spacing w:before="360"/>
    </w:pPr>
  </w:style>
  <w:style w:type="paragraph" w:customStyle="1" w:styleId="where">
    <w:name w:val="where"/>
    <w:basedOn w:val="when"/>
    <w:next w:val="NoSpacing"/>
    <w:qFormat/>
    <w:rsid w:val="00614E48"/>
    <w:pPr>
      <w:spacing w:before="0"/>
    </w:pPr>
  </w:style>
  <w:style w:type="paragraph" w:styleId="NoSpacing">
    <w:name w:val="No Spacing"/>
    <w:uiPriority w:val="1"/>
    <w:qFormat/>
    <w:rsid w:val="00614E4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14E4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14E4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E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E4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E4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E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E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E4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4E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E4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E4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14E48"/>
    <w:rPr>
      <w:b/>
      <w:bCs/>
    </w:rPr>
  </w:style>
  <w:style w:type="character" w:styleId="Emphasis">
    <w:name w:val="Emphasis"/>
    <w:uiPriority w:val="20"/>
    <w:qFormat/>
    <w:rsid w:val="00614E48"/>
    <w:rPr>
      <w:i/>
      <w:iCs/>
    </w:rPr>
  </w:style>
  <w:style w:type="paragraph" w:styleId="ListParagraph">
    <w:name w:val="List Paragraph"/>
    <w:basedOn w:val="Normal"/>
    <w:uiPriority w:val="34"/>
    <w:qFormat/>
    <w:rsid w:val="00614E4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14E4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E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E4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E4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14E4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4E4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4E4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4E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4E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E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2010-04-01T15:22:00Z</dcterms:created>
  <dcterms:modified xsi:type="dcterms:W3CDTF">2010-04-06T14:03:00Z</dcterms:modified>
</cp:coreProperties>
</file>