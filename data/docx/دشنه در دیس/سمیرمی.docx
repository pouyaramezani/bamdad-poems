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AB1CA" w14:textId="115F7FBA" w:rsidR="00BE2045" w:rsidRDefault="0015345F" w:rsidP="007601B8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سميرمی</w:t>
      </w:r>
    </w:p>
    <w:p w14:paraId="17B3C3B0" w14:textId="06A3477A" w:rsidR="007601B8" w:rsidRPr="007A39DF" w:rsidRDefault="007A39DF" w:rsidP="007601B8">
      <w:pPr>
        <w:pStyle w:val="who"/>
        <w:bidi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Pr="007A39DF">
        <w:rPr>
          <w:rFonts w:hint="cs"/>
          <w:b/>
          <w:bCs/>
          <w:rtl/>
          <w:lang w:bidi="fa-IR"/>
        </w:rPr>
        <w:t>هوشنگ کشاورز</w:t>
      </w:r>
    </w:p>
    <w:p w14:paraId="1458A066" w14:textId="270E2EBD" w:rsidR="007601B8" w:rsidRDefault="007601B8" w:rsidP="007601B8">
      <w:pPr>
        <w:pStyle w:val="why"/>
        <w:rPr>
          <w:rtl/>
          <w:lang w:bidi="fa-IR"/>
        </w:rPr>
      </w:pPr>
    </w:p>
    <w:p w14:paraId="6623DFA6" w14:textId="0947DF17" w:rsidR="007601B8" w:rsidRDefault="007601B8" w:rsidP="007601B8">
      <w:pPr>
        <w:pStyle w:val="num"/>
        <w:rPr>
          <w:rtl/>
          <w:lang w:bidi="fa-IR"/>
        </w:rPr>
      </w:pPr>
    </w:p>
    <w:p w14:paraId="25462B88" w14:textId="77777777" w:rsidR="007601B8" w:rsidRPr="007601B8" w:rsidRDefault="007601B8" w:rsidP="007601B8">
      <w:pPr>
        <w:pStyle w:val="subname"/>
        <w:rPr>
          <w:lang w:bidi="fa-IR"/>
        </w:rPr>
      </w:pPr>
    </w:p>
    <w:p w14:paraId="3C44DCE1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سُم‌ضربه‌ی رقصان ِ اسب‌اش مي‌گذرد</w:t>
      </w:r>
    </w:p>
    <w:p w14:paraId="30AEACD6" w14:textId="7359A710" w:rsidR="00BE2045" w:rsidRDefault="00BE2045" w:rsidP="007601B8">
      <w:pPr>
        <w:pStyle w:val="body"/>
        <w:bidi/>
        <w:rPr>
          <w:rtl/>
          <w:lang w:bidi="fa-IR"/>
        </w:rPr>
      </w:pPr>
    </w:p>
    <w:p w14:paraId="5B6D53B1" w14:textId="77777777" w:rsidR="007601B8" w:rsidRPr="007601B8" w:rsidRDefault="007601B8" w:rsidP="007601B8">
      <w:pPr>
        <w:pStyle w:val="body"/>
        <w:bidi/>
        <w:divId w:val="1472553997"/>
        <w:rPr>
          <w:rFonts w:ascii="Nesf2" w:hAnsi="Nesf2"/>
        </w:rPr>
      </w:pPr>
      <w:r w:rsidRPr="007601B8">
        <w:rPr>
          <w:rFonts w:hint="cs"/>
          <w:b/>
          <w:rtl/>
          <w:lang w:bidi="fa-IR"/>
        </w:rPr>
        <w:t>از کوچه‌ی سرپوشيده</w:t>
      </w: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ascii="Nesf2" w:hAnsi="Nesf2"/>
          <w:b/>
        </w:rPr>
        <w:t> </w:t>
      </w:r>
    </w:p>
    <w:p w14:paraId="0C3086EB" w14:textId="77777777" w:rsidR="007601B8" w:rsidRPr="007601B8" w:rsidRDefault="007601B8" w:rsidP="007601B8">
      <w:pPr>
        <w:pStyle w:val="body"/>
        <w:bidi/>
        <w:divId w:val="1472553997"/>
        <w:rPr>
          <w:rFonts w:ascii="Nesf2" w:hAnsi="Nesf2"/>
        </w:rPr>
      </w:pP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hint="cs"/>
          <w:b/>
          <w:rtl/>
          <w:lang w:bidi="fa-IR"/>
        </w:rPr>
        <w:t>سواری،</w:t>
      </w:r>
      <w:r w:rsidRPr="007601B8">
        <w:rPr>
          <w:rFonts w:ascii="Nesf2" w:hAnsi="Nesf2"/>
          <w:b/>
        </w:rPr>
        <w:t> </w:t>
      </w:r>
    </w:p>
    <w:p w14:paraId="3A855634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تَسمه‌بند ِ قَرابين‌اش</w:t>
      </w:r>
    </w:p>
    <w:p w14:paraId="0CCD8D07" w14:textId="516AF97D" w:rsidR="00BE2045" w:rsidRDefault="00BE2045" w:rsidP="007601B8">
      <w:pPr>
        <w:pStyle w:val="body"/>
        <w:bidi/>
        <w:rPr>
          <w:rtl/>
          <w:lang w:bidi="fa-IR"/>
        </w:rPr>
      </w:pPr>
    </w:p>
    <w:p w14:paraId="1AC519A3" w14:textId="77777777" w:rsidR="007601B8" w:rsidRPr="007601B8" w:rsidRDefault="007601B8" w:rsidP="007601B8">
      <w:pPr>
        <w:pStyle w:val="body"/>
        <w:bidi/>
        <w:divId w:val="1551190995"/>
        <w:rPr>
          <w:lang w:bidi="fa-IR"/>
        </w:rPr>
      </w:pPr>
      <w:r w:rsidRPr="007601B8">
        <w:rPr>
          <w:rFonts w:hint="cs"/>
          <w:b/>
          <w:rtl/>
          <w:lang w:bidi="fa-IR"/>
        </w:rPr>
        <w:t>برق ِ هر سکّه</w:t>
      </w: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hint="cs"/>
          <w:rtl/>
          <w:lang w:bidi="fa-IR"/>
        </w:rPr>
        <w:t> </w:t>
      </w:r>
    </w:p>
    <w:p w14:paraId="1675552A" w14:textId="77777777" w:rsidR="007601B8" w:rsidRPr="007601B8" w:rsidRDefault="007601B8" w:rsidP="007601B8">
      <w:pPr>
        <w:pStyle w:val="body"/>
        <w:bidi/>
        <w:divId w:val="1551190995"/>
        <w:rPr>
          <w:rFonts w:ascii="Nesf2" w:hAnsi="Nesf2"/>
        </w:rPr>
      </w:pP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hint="cs"/>
          <w:b/>
          <w:rtl/>
          <w:lang w:bidi="fa-IR"/>
        </w:rPr>
        <w:t>ستاره‌يي</w:t>
      </w: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ascii="Nesf2" w:hAnsi="Nesf2"/>
          <w:b/>
        </w:rPr>
        <w:t> </w:t>
      </w:r>
    </w:p>
    <w:p w14:paraId="2E50E2A8" w14:textId="77777777" w:rsidR="007601B8" w:rsidRPr="007601B8" w:rsidRDefault="007601B8" w:rsidP="007601B8">
      <w:pPr>
        <w:pStyle w:val="body"/>
        <w:bidi/>
        <w:divId w:val="1551190995"/>
        <w:rPr>
          <w:rFonts w:ascii="Nesf2" w:hAnsi="Nesf2"/>
        </w:rPr>
      </w:pP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hint="cs"/>
          <w:rtl/>
          <w:lang w:bidi="fa-IR"/>
        </w:rPr>
        <w:t> </w:t>
      </w:r>
      <w:r w:rsidRPr="007601B8">
        <w:rPr>
          <w:lang w:bidi="fa-IR"/>
        </w:rPr>
        <w:tab/>
      </w:r>
      <w:r w:rsidRPr="007601B8">
        <w:rPr>
          <w:rFonts w:hint="cs"/>
          <w:b/>
          <w:rtl/>
          <w:lang w:bidi="fa-IR"/>
        </w:rPr>
        <w:t>بالای خرمني</w:t>
      </w:r>
      <w:r w:rsidRPr="007601B8">
        <w:rPr>
          <w:rFonts w:ascii="Nesf2" w:hAnsi="Nesf2"/>
          <w:b/>
        </w:rPr>
        <w:t> </w:t>
      </w:r>
    </w:p>
    <w:p w14:paraId="0CD714E5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شب ِ بي‌نسيم</w:t>
      </w:r>
    </w:p>
    <w:p w14:paraId="3249417A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شب ِ ايلاتی عشقي.</w:t>
      </w:r>
    </w:p>
    <w:p w14:paraId="203224A2" w14:textId="1119F54E" w:rsidR="00BE2045" w:rsidRDefault="0015345F" w:rsidP="007601B8">
      <w:pPr>
        <w:pStyle w:val="body"/>
        <w:bidi/>
        <w:rPr>
          <w:rFonts w:ascii="Tahoma" w:hAnsi="Tahoma" w:cs="Tahoma"/>
          <w:rtl/>
        </w:rPr>
      </w:pPr>
      <w:r>
        <w:rPr>
          <w:rFonts w:ascii="Nesf2" w:hAnsi="Nesf2"/>
        </w:rPr>
        <w:t> </w:t>
      </w:r>
    </w:p>
    <w:p w14:paraId="3EB42B7A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چار سوار از تَنگ دراومد</w:t>
      </w:r>
    </w:p>
    <w:p w14:paraId="20F4ABE2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چار تفنگ بر دوش ِشون.</w:t>
      </w:r>
    </w:p>
    <w:p w14:paraId="7D15021D" w14:textId="5215DB37" w:rsidR="00BE2045" w:rsidRDefault="0015345F" w:rsidP="007601B8">
      <w:pPr>
        <w:pStyle w:val="body"/>
        <w:bidi/>
        <w:rPr>
          <w:rFonts w:ascii="Tahoma" w:hAnsi="Tahoma" w:cs="Tahoma"/>
          <w:rtl/>
        </w:rPr>
      </w:pPr>
      <w:r>
        <w:rPr>
          <w:rFonts w:ascii="Nesf2" w:hAnsi="Nesf2"/>
        </w:rPr>
        <w:t> </w:t>
      </w:r>
    </w:p>
    <w:p w14:paraId="29FF0FD1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 از مهتابي نظاره مي‌کند</w:t>
      </w:r>
    </w:p>
    <w:p w14:paraId="7F38AA87" w14:textId="2BE46C75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 </w:t>
      </w:r>
    </w:p>
    <w:p w14:paraId="3D29C541" w14:textId="77777777" w:rsidR="007601B8" w:rsidRPr="007601B8" w:rsidRDefault="007601B8" w:rsidP="007601B8">
      <w:pPr>
        <w:pStyle w:val="body"/>
        <w:bidi/>
        <w:divId w:val="1442534241"/>
        <w:rPr>
          <w:rFonts w:ascii="Nesf2" w:hAnsi="Nesf2"/>
        </w:rPr>
      </w:pPr>
      <w:r w:rsidRPr="007601B8">
        <w:rPr>
          <w:rFonts w:hint="cs"/>
          <w:b/>
          <w:rtl/>
          <w:lang w:bidi="fa-IR"/>
        </w:rPr>
        <w:t>و از عبور ِ سوار</w:t>
      </w: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ascii="Nesf2" w:hAnsi="Nesf2"/>
          <w:b/>
        </w:rPr>
        <w:t> </w:t>
      </w:r>
    </w:p>
    <w:p w14:paraId="0681321F" w14:textId="77777777" w:rsidR="007601B8" w:rsidRPr="007601B8" w:rsidRDefault="007601B8" w:rsidP="007601B8">
      <w:pPr>
        <w:pStyle w:val="body"/>
        <w:bidi/>
        <w:divId w:val="1442534241"/>
        <w:rPr>
          <w:rFonts w:ascii="Nesf2" w:hAnsi="Nesf2"/>
        </w:rPr>
      </w:pPr>
      <w:r w:rsidRPr="007601B8">
        <w:rPr>
          <w:rFonts w:ascii="Nesf2" w:hAnsi="Nesf2"/>
          <w:b/>
        </w:rPr>
        <w:t> </w:t>
      </w:r>
      <w:r w:rsidRPr="007601B8">
        <w:rPr>
          <w:rFonts w:ascii="Nesf2" w:hAnsi="Nesf2"/>
        </w:rPr>
        <w:tab/>
      </w:r>
      <w:r w:rsidRPr="007601B8">
        <w:rPr>
          <w:rFonts w:hint="cs"/>
          <w:b/>
          <w:rtl/>
          <w:lang w:bidi="fa-IR"/>
        </w:rPr>
        <w:t>خاطره‌يي</w:t>
      </w:r>
      <w:r w:rsidRPr="007601B8">
        <w:rPr>
          <w:rFonts w:ascii="Nesf2" w:hAnsi="Nesf2"/>
          <w:b/>
        </w:rPr>
        <w:t> </w:t>
      </w:r>
    </w:p>
    <w:p w14:paraId="09494938" w14:textId="77777777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داغ ِ خاموش ِ زخمي.</w:t>
      </w:r>
    </w:p>
    <w:p w14:paraId="72721625" w14:textId="21D37509" w:rsidR="00BE2045" w:rsidRDefault="0015345F" w:rsidP="007601B8">
      <w:pPr>
        <w:pStyle w:val="body"/>
        <w:bidi/>
        <w:rPr>
          <w:rFonts w:ascii="Tahoma" w:hAnsi="Tahoma" w:cs="Tahoma"/>
          <w:rtl/>
        </w:rPr>
      </w:pPr>
      <w:r>
        <w:rPr>
          <w:rFonts w:ascii="Nesf2" w:hAnsi="Nesf2"/>
        </w:rPr>
        <w:t> </w:t>
      </w:r>
    </w:p>
    <w:p w14:paraId="2ED16DA9" w14:textId="1000C066" w:rsidR="00BE2045" w:rsidRDefault="0015345F" w:rsidP="007601B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چارتا ماديون پُشت ِ مسجدچار جنازه پُشت ِشون.</w:t>
      </w:r>
    </w:p>
    <w:p w14:paraId="5120104B" w14:textId="07E1C12E" w:rsidR="00BE2045" w:rsidRDefault="0015345F" w:rsidP="007601B8">
      <w:pPr>
        <w:pStyle w:val="when"/>
        <w:bidi/>
        <w:rPr>
          <w:rFonts w:hint="cs"/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شهريور ِ ۱۳۵۴</w:t>
      </w:r>
    </w:p>
    <w:bookmarkEnd w:id="0"/>
    <w:p w14:paraId="7ABCB70E" w14:textId="77777777" w:rsidR="007601B8" w:rsidRPr="007601B8" w:rsidRDefault="007601B8" w:rsidP="007601B8">
      <w:pPr>
        <w:pStyle w:val="where"/>
        <w:bidi/>
        <w:rPr>
          <w:rtl/>
          <w:lang w:bidi="fa-IR"/>
        </w:rPr>
      </w:pPr>
    </w:p>
    <w:sectPr w:rsidR="007601B8" w:rsidRPr="0076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5345F"/>
    <w:rsid w:val="0015345F"/>
    <w:rsid w:val="007601B8"/>
    <w:rsid w:val="007A39DF"/>
    <w:rsid w:val="00B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564D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B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1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601B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601B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601B8"/>
    <w:pPr>
      <w:bidi/>
    </w:pPr>
  </w:style>
  <w:style w:type="paragraph" w:customStyle="1" w:styleId="num">
    <w:name w:val="num"/>
    <w:basedOn w:val="poem"/>
    <w:qFormat/>
    <w:rsid w:val="007601B8"/>
    <w:pPr>
      <w:spacing w:before="240"/>
    </w:pPr>
  </w:style>
  <w:style w:type="paragraph" w:customStyle="1" w:styleId="body">
    <w:name w:val="body"/>
    <w:basedOn w:val="Normal"/>
    <w:qFormat/>
    <w:rsid w:val="007601B8"/>
    <w:rPr>
      <w:color w:val="000000"/>
    </w:rPr>
  </w:style>
  <w:style w:type="paragraph" w:customStyle="1" w:styleId="when">
    <w:name w:val="when"/>
    <w:basedOn w:val="who"/>
    <w:next w:val="where"/>
    <w:qFormat/>
    <w:rsid w:val="007601B8"/>
    <w:pPr>
      <w:spacing w:before="360"/>
    </w:pPr>
  </w:style>
  <w:style w:type="paragraph" w:customStyle="1" w:styleId="where">
    <w:name w:val="where"/>
    <w:basedOn w:val="when"/>
    <w:next w:val="NoSpacing"/>
    <w:qFormat/>
    <w:rsid w:val="007601B8"/>
    <w:pPr>
      <w:spacing w:before="0"/>
    </w:pPr>
  </w:style>
  <w:style w:type="paragraph" w:styleId="NoSpacing">
    <w:name w:val="No Spacing"/>
    <w:uiPriority w:val="1"/>
    <w:qFormat/>
    <w:rsid w:val="007601B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601B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601B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B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B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1B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0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1B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01B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601B8"/>
    <w:rPr>
      <w:b/>
      <w:bCs/>
    </w:rPr>
  </w:style>
  <w:style w:type="character" w:styleId="Emphasis">
    <w:name w:val="Emphasis"/>
    <w:uiPriority w:val="20"/>
    <w:qFormat/>
    <w:rsid w:val="007601B8"/>
    <w:rPr>
      <w:i/>
      <w:iCs/>
    </w:rPr>
  </w:style>
  <w:style w:type="paragraph" w:styleId="ListParagraph">
    <w:name w:val="List Paragraph"/>
    <w:basedOn w:val="Normal"/>
    <w:uiPriority w:val="34"/>
    <w:qFormat/>
    <w:rsid w:val="007601B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601B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01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B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B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601B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601B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601B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601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601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1B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B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1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601B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601B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601B8"/>
    <w:pPr>
      <w:bidi/>
    </w:pPr>
  </w:style>
  <w:style w:type="paragraph" w:customStyle="1" w:styleId="num">
    <w:name w:val="num"/>
    <w:basedOn w:val="poem"/>
    <w:qFormat/>
    <w:rsid w:val="007601B8"/>
    <w:pPr>
      <w:spacing w:before="240"/>
    </w:pPr>
  </w:style>
  <w:style w:type="paragraph" w:customStyle="1" w:styleId="body">
    <w:name w:val="body"/>
    <w:basedOn w:val="Normal"/>
    <w:qFormat/>
    <w:rsid w:val="007601B8"/>
    <w:rPr>
      <w:color w:val="000000"/>
    </w:rPr>
  </w:style>
  <w:style w:type="paragraph" w:customStyle="1" w:styleId="when">
    <w:name w:val="when"/>
    <w:basedOn w:val="who"/>
    <w:next w:val="where"/>
    <w:qFormat/>
    <w:rsid w:val="007601B8"/>
    <w:pPr>
      <w:spacing w:before="360"/>
    </w:pPr>
  </w:style>
  <w:style w:type="paragraph" w:customStyle="1" w:styleId="where">
    <w:name w:val="where"/>
    <w:basedOn w:val="when"/>
    <w:next w:val="NoSpacing"/>
    <w:qFormat/>
    <w:rsid w:val="007601B8"/>
    <w:pPr>
      <w:spacing w:before="0"/>
    </w:pPr>
  </w:style>
  <w:style w:type="paragraph" w:styleId="NoSpacing">
    <w:name w:val="No Spacing"/>
    <w:uiPriority w:val="1"/>
    <w:qFormat/>
    <w:rsid w:val="007601B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601B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601B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B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B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1B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0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1B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01B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601B8"/>
    <w:rPr>
      <w:b/>
      <w:bCs/>
    </w:rPr>
  </w:style>
  <w:style w:type="character" w:styleId="Emphasis">
    <w:name w:val="Emphasis"/>
    <w:uiPriority w:val="20"/>
    <w:qFormat/>
    <w:rsid w:val="007601B8"/>
    <w:rPr>
      <w:i/>
      <w:iCs/>
    </w:rPr>
  </w:style>
  <w:style w:type="paragraph" w:styleId="ListParagraph">
    <w:name w:val="List Paragraph"/>
    <w:basedOn w:val="Normal"/>
    <w:uiPriority w:val="34"/>
    <w:qFormat/>
    <w:rsid w:val="007601B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601B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01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B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B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601B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601B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601B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601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601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1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3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2010-03-28T01:29:00Z</dcterms:created>
  <dcterms:modified xsi:type="dcterms:W3CDTF">2010-04-08T11:41:00Z</dcterms:modified>
</cp:coreProperties>
</file>