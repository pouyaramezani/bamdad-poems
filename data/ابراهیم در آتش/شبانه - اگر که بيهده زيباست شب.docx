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A82CC" w14:textId="4F6CDD20" w:rsidR="00A13A12" w:rsidRDefault="00AF433D" w:rsidP="00E03EB5">
      <w:pPr>
        <w:pStyle w:val="poem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شبانه</w:t>
      </w:r>
    </w:p>
    <w:p w14:paraId="1E6BF9EE" w14:textId="2F5FE91E" w:rsidR="00E03EB5" w:rsidRDefault="00E03EB5" w:rsidP="00E03EB5">
      <w:pPr>
        <w:pStyle w:val="who"/>
        <w:bidi/>
        <w:rPr>
          <w:rtl/>
          <w:lang w:bidi="fa-IR"/>
        </w:rPr>
      </w:pPr>
    </w:p>
    <w:p w14:paraId="0D7EEC95" w14:textId="5946CAF2" w:rsidR="00E03EB5" w:rsidRDefault="00E03EB5" w:rsidP="00E03EB5">
      <w:pPr>
        <w:pStyle w:val="why"/>
        <w:rPr>
          <w:rtl/>
          <w:lang w:bidi="fa-IR"/>
        </w:rPr>
      </w:pPr>
    </w:p>
    <w:p w14:paraId="0BE4964F" w14:textId="5B6719DB" w:rsidR="00E03EB5" w:rsidRDefault="00E03EB5" w:rsidP="00E03EB5">
      <w:pPr>
        <w:pStyle w:val="num"/>
        <w:rPr>
          <w:rtl/>
          <w:lang w:bidi="fa-IR"/>
        </w:rPr>
      </w:pPr>
    </w:p>
    <w:p w14:paraId="1D57D980" w14:textId="77777777" w:rsidR="00E03EB5" w:rsidRPr="00E03EB5" w:rsidRDefault="00E03EB5" w:rsidP="00E03EB5">
      <w:pPr>
        <w:pStyle w:val="subname"/>
        <w:rPr>
          <w:lang w:bidi="fa-IR"/>
        </w:rPr>
      </w:pPr>
    </w:p>
    <w:p w14:paraId="50459B2C" w14:textId="6854AB95" w:rsidR="008B2C8E" w:rsidRDefault="008B2C8E" w:rsidP="00E03EB5">
      <w:pPr>
        <w:pStyle w:val="body"/>
        <w:bidi/>
        <w:divId w:val="1027289115"/>
        <w:rPr>
          <w:lang w:bidi="fa-IR"/>
        </w:rPr>
      </w:pPr>
      <w:r w:rsidRPr="008B2C8E">
        <w:rPr>
          <w:rtl/>
          <w:lang w:bidi="fa-IR"/>
        </w:rPr>
        <w:t>اگر که ب</w:t>
      </w:r>
      <w:r w:rsidR="00BD30F9">
        <w:rPr>
          <w:rtl/>
          <w:lang w:bidi="fa-IR"/>
        </w:rPr>
        <w:t>ي</w:t>
      </w:r>
      <w:r w:rsidRPr="008B2C8E">
        <w:rPr>
          <w:rtl/>
          <w:lang w:bidi="fa-IR"/>
        </w:rPr>
        <w:t>هده ز</w:t>
      </w:r>
      <w:r w:rsidR="00BD30F9">
        <w:rPr>
          <w:rtl/>
          <w:lang w:bidi="fa-IR"/>
        </w:rPr>
        <w:t>ي</w:t>
      </w:r>
      <w:r w:rsidRPr="008B2C8E">
        <w:rPr>
          <w:rtl/>
          <w:lang w:bidi="fa-IR"/>
        </w:rPr>
        <w:t>باست شب</w:t>
      </w:r>
    </w:p>
    <w:p w14:paraId="53193165" w14:textId="344BF624" w:rsidR="00BD30F9" w:rsidRDefault="00E03EB5" w:rsidP="008B2C8E">
      <w:pPr>
        <w:pStyle w:val="body"/>
        <w:bidi/>
        <w:divId w:val="1027289115"/>
        <w:rPr>
          <w:rFonts w:ascii="Nesf2" w:hAnsi="Nesf2"/>
        </w:rPr>
      </w:pPr>
      <w:r w:rsidRPr="00E03EB5">
        <w:rPr>
          <w:rFonts w:hint="cs"/>
          <w:rtl/>
          <w:lang w:bidi="fa-IR"/>
        </w:rPr>
        <w:t>برای چه ز</w:t>
      </w:r>
      <w:r w:rsidR="00BD30F9">
        <w:rPr>
          <w:rFonts w:hint="cs"/>
          <w:rtl/>
          <w:lang w:bidi="fa-IR"/>
        </w:rPr>
        <w:t>ي</w:t>
      </w:r>
      <w:r w:rsidRPr="00E03EB5">
        <w:rPr>
          <w:rFonts w:hint="cs"/>
          <w:rtl/>
          <w:lang w:bidi="fa-IR"/>
        </w:rPr>
        <w:t>باست</w:t>
      </w:r>
    </w:p>
    <w:p w14:paraId="016EE62E" w14:textId="1E9F6B20" w:rsidR="00BD30F9" w:rsidRDefault="00BD30F9" w:rsidP="00E03EB5">
      <w:pPr>
        <w:pStyle w:val="body"/>
        <w:bidi/>
        <w:divId w:val="1027289115"/>
        <w:rPr>
          <w:rFonts w:ascii="Nesf2" w:hAnsi="Nesf2"/>
        </w:rPr>
      </w:pPr>
      <w:r w:rsidRPr="00BD30F9">
        <w:rPr>
          <w:rtl/>
        </w:rPr>
        <w:tab/>
      </w:r>
      <w:r w:rsidR="00E03EB5" w:rsidRPr="00E03EB5">
        <w:rPr>
          <w:rFonts w:hint="cs"/>
          <w:rtl/>
          <w:lang w:bidi="fa-IR"/>
        </w:rPr>
        <w:t>شب</w:t>
      </w:r>
    </w:p>
    <w:p w14:paraId="2FE8BDF7" w14:textId="549CF12A" w:rsidR="00A13A12" w:rsidRPr="00E03EB5" w:rsidRDefault="00AF433D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برای که ز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باست؟ ــ</w:t>
      </w:r>
    </w:p>
    <w:p w14:paraId="71E54527" w14:textId="77777777" w:rsidR="00BD30F9" w:rsidRDefault="00E03EB5" w:rsidP="00E03EB5">
      <w:pPr>
        <w:pStyle w:val="body"/>
        <w:bidi/>
        <w:divId w:val="551232860"/>
        <w:rPr>
          <w:rFonts w:ascii="Nesf2" w:hAnsi="Nesf2"/>
        </w:rPr>
      </w:pPr>
      <w:r w:rsidRPr="00E03EB5">
        <w:rPr>
          <w:rFonts w:hint="cs"/>
          <w:rtl/>
          <w:lang w:bidi="fa-IR"/>
        </w:rPr>
        <w:t>شب و</w:t>
      </w:r>
    </w:p>
    <w:p w14:paraId="689D274B" w14:textId="63504A45" w:rsidR="00BD30F9" w:rsidRDefault="00BD30F9" w:rsidP="00E03EB5">
      <w:pPr>
        <w:pStyle w:val="body"/>
        <w:bidi/>
        <w:divId w:val="551232860"/>
        <w:rPr>
          <w:rFonts w:ascii="Nesf2" w:hAnsi="Nesf2"/>
        </w:rPr>
      </w:pPr>
      <w:r w:rsidRPr="00BD30F9">
        <w:rPr>
          <w:rtl/>
        </w:rPr>
        <w:tab/>
      </w:r>
      <w:r w:rsidR="00E03EB5" w:rsidRPr="00E03EB5">
        <w:rPr>
          <w:rFonts w:hint="cs"/>
          <w:rtl/>
          <w:lang w:bidi="fa-IR"/>
        </w:rPr>
        <w:t>رود</w:t>
      </w:r>
      <w:r>
        <w:rPr>
          <w:rFonts w:hint="cs"/>
          <w:rtl/>
          <w:lang w:bidi="fa-IR"/>
        </w:rPr>
        <w:t xml:space="preserve">ِ </w:t>
      </w:r>
      <w:r w:rsidR="00E03EB5" w:rsidRPr="00E03EB5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>ي</w:t>
      </w:r>
      <w:r w:rsidR="00E03EB5" w:rsidRPr="00E03EB5">
        <w:rPr>
          <w:rFonts w:hint="cs"/>
          <w:rtl/>
          <w:lang w:bidi="fa-IR"/>
        </w:rPr>
        <w:t>‌انحنای ستاره‌گان</w:t>
      </w:r>
    </w:p>
    <w:p w14:paraId="2F5C49C0" w14:textId="5F75A5C1" w:rsidR="00A13A12" w:rsidRPr="00E03EB5" w:rsidRDefault="00AF433D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سرد م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‌گذرد.</w:t>
      </w:r>
    </w:p>
    <w:p w14:paraId="4B125903" w14:textId="1985D561" w:rsidR="00BD30F9" w:rsidRDefault="00E03EB5" w:rsidP="00E03EB5">
      <w:pPr>
        <w:pStyle w:val="body"/>
        <w:bidi/>
        <w:divId w:val="1007707757"/>
        <w:rPr>
          <w:rFonts w:ascii="Nesf2" w:hAnsi="Nesf2"/>
        </w:rPr>
      </w:pPr>
      <w:r w:rsidRPr="00E03EB5">
        <w:rPr>
          <w:rFonts w:hint="cs"/>
          <w:rtl/>
          <w:lang w:bidi="fa-IR"/>
        </w:rPr>
        <w:t>و سوگ‌واران</w:t>
      </w:r>
      <w:r w:rsidR="00BD30F9">
        <w:rPr>
          <w:rFonts w:hint="cs"/>
          <w:rtl/>
          <w:lang w:bidi="fa-IR"/>
        </w:rPr>
        <w:t xml:space="preserve">ِ </w:t>
      </w:r>
      <w:r w:rsidRPr="00E03EB5">
        <w:rPr>
          <w:rFonts w:hint="cs"/>
          <w:rtl/>
          <w:lang w:bidi="fa-IR"/>
        </w:rPr>
        <w:t>درازگ</w:t>
      </w:r>
      <w:r w:rsidR="00BD30F9">
        <w:rPr>
          <w:rFonts w:hint="cs"/>
          <w:rtl/>
          <w:lang w:bidi="fa-IR"/>
        </w:rPr>
        <w:t>ي</w:t>
      </w:r>
      <w:r w:rsidRPr="00E03EB5">
        <w:rPr>
          <w:rFonts w:hint="cs"/>
          <w:rtl/>
          <w:lang w:bidi="fa-IR"/>
        </w:rPr>
        <w:t>سو</w:t>
      </w:r>
    </w:p>
    <w:p w14:paraId="4F77D5F5" w14:textId="438DF34E" w:rsidR="00BD30F9" w:rsidRDefault="00BD30F9" w:rsidP="00E03EB5">
      <w:pPr>
        <w:pStyle w:val="body"/>
        <w:bidi/>
        <w:divId w:val="1007707757"/>
        <w:rPr>
          <w:rFonts w:ascii="Nesf2" w:hAnsi="Nesf2"/>
        </w:rPr>
      </w:pPr>
      <w:r w:rsidRPr="00BD30F9">
        <w:rPr>
          <w:rtl/>
        </w:rPr>
        <w:tab/>
      </w:r>
      <w:r w:rsidR="00E03EB5" w:rsidRPr="00E03EB5">
        <w:rPr>
          <w:rFonts w:hint="cs"/>
          <w:rtl/>
          <w:lang w:bidi="fa-IR"/>
        </w:rPr>
        <w:t>بر دو جانب</w:t>
      </w:r>
      <w:r>
        <w:rPr>
          <w:rFonts w:hint="cs"/>
          <w:rtl/>
          <w:lang w:bidi="fa-IR"/>
        </w:rPr>
        <w:t xml:space="preserve">ِ </w:t>
      </w:r>
      <w:r w:rsidR="00E03EB5" w:rsidRPr="00E03EB5">
        <w:rPr>
          <w:rFonts w:hint="cs"/>
          <w:rtl/>
          <w:lang w:bidi="fa-IR"/>
        </w:rPr>
        <w:t>رود</w:t>
      </w:r>
    </w:p>
    <w:p w14:paraId="10F7916B" w14:textId="442771AF" w:rsidR="00A13A12" w:rsidRPr="00E03EB5" w:rsidRDefault="00BD30F9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</w:t>
      </w:r>
      <w:r w:rsidR="00AF433D">
        <w:rPr>
          <w:rFonts w:hint="cs"/>
          <w:rtl/>
          <w:lang w:bidi="fa-IR"/>
        </w:rPr>
        <w:t>ادآورد</w:t>
      </w:r>
      <w:r>
        <w:rPr>
          <w:rFonts w:hint="cs"/>
          <w:rtl/>
          <w:lang w:bidi="fa-IR"/>
        </w:rPr>
        <w:t xml:space="preserve">ِ </w:t>
      </w:r>
      <w:r w:rsidR="00AF433D">
        <w:rPr>
          <w:rFonts w:hint="cs"/>
          <w:rtl/>
          <w:lang w:bidi="fa-IR"/>
        </w:rPr>
        <w:t>کدام خاطره را</w:t>
      </w:r>
    </w:p>
    <w:p w14:paraId="1E928C67" w14:textId="07FCBDE5" w:rsidR="00BD30F9" w:rsidRDefault="00E03EB5" w:rsidP="00E03EB5">
      <w:pPr>
        <w:pStyle w:val="body"/>
        <w:bidi/>
        <w:divId w:val="140850403"/>
        <w:rPr>
          <w:rFonts w:ascii="Nesf2" w:hAnsi="Nesf2"/>
        </w:rPr>
      </w:pPr>
      <w:r w:rsidRPr="00E03EB5">
        <w:rPr>
          <w:rFonts w:hint="cs"/>
          <w:rtl/>
          <w:lang w:bidi="fa-IR"/>
        </w:rPr>
        <w:t>با قص</w:t>
      </w:r>
      <w:r w:rsidR="00BD30F9">
        <w:rPr>
          <w:rFonts w:hint="cs"/>
          <w:rtl/>
          <w:lang w:bidi="fa-IR"/>
        </w:rPr>
        <w:t>ي</w:t>
      </w:r>
      <w:r w:rsidRPr="00E03EB5">
        <w:rPr>
          <w:rFonts w:hint="cs"/>
          <w:rtl/>
          <w:lang w:bidi="fa-IR"/>
        </w:rPr>
        <w:t>ده‌ی نفس‌گ</w:t>
      </w:r>
      <w:r w:rsidR="00BD30F9">
        <w:rPr>
          <w:rFonts w:hint="cs"/>
          <w:rtl/>
          <w:lang w:bidi="fa-IR"/>
        </w:rPr>
        <w:t>ي</w:t>
      </w:r>
      <w:r w:rsidRPr="00E03EB5">
        <w:rPr>
          <w:rFonts w:hint="cs"/>
          <w:rtl/>
          <w:lang w:bidi="fa-IR"/>
        </w:rPr>
        <w:t>ر</w:t>
      </w:r>
      <w:r w:rsidR="00BD30F9">
        <w:rPr>
          <w:rFonts w:hint="cs"/>
          <w:rtl/>
          <w:lang w:bidi="fa-IR"/>
        </w:rPr>
        <w:t xml:space="preserve">ِ </w:t>
      </w:r>
      <w:r w:rsidRPr="00E03EB5">
        <w:rPr>
          <w:rFonts w:hint="cs"/>
          <w:rtl/>
          <w:lang w:bidi="fa-IR"/>
        </w:rPr>
        <w:t>غوکان</w:t>
      </w:r>
    </w:p>
    <w:p w14:paraId="4BB0BCE4" w14:textId="53E7FE77" w:rsidR="00BD30F9" w:rsidRDefault="00BD30F9" w:rsidP="00E03EB5">
      <w:pPr>
        <w:pStyle w:val="body"/>
        <w:bidi/>
        <w:divId w:val="140850403"/>
        <w:rPr>
          <w:rFonts w:ascii="Nesf2" w:hAnsi="Nesf2"/>
        </w:rPr>
      </w:pPr>
      <w:r w:rsidRPr="00BD30F9">
        <w:rPr>
          <w:rtl/>
        </w:rPr>
        <w:tab/>
      </w:r>
      <w:r w:rsidR="00E03EB5" w:rsidRPr="00E03EB5">
        <w:rPr>
          <w:rFonts w:hint="cs"/>
          <w:rtl/>
          <w:lang w:bidi="fa-IR"/>
        </w:rPr>
        <w:t>تعز</w:t>
      </w:r>
      <w:r>
        <w:rPr>
          <w:rFonts w:hint="cs"/>
          <w:rtl/>
          <w:lang w:bidi="fa-IR"/>
        </w:rPr>
        <w:t>ي</w:t>
      </w:r>
      <w:r w:rsidR="00E03EB5" w:rsidRPr="00E03EB5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ي</w:t>
      </w:r>
      <w:r w:rsidR="00E03EB5" w:rsidRPr="00E03EB5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>ي</w:t>
      </w:r>
      <w:r w:rsidR="00E03EB5" w:rsidRPr="00E03EB5">
        <w:rPr>
          <w:rFonts w:hint="cs"/>
          <w:rtl/>
          <w:lang w:bidi="fa-IR"/>
        </w:rPr>
        <w:t>‌کنند</w:t>
      </w:r>
    </w:p>
    <w:p w14:paraId="2C370EF8" w14:textId="4694DF88" w:rsidR="00A13A12" w:rsidRDefault="00AF433D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هنگام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هر سپ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</w:t>
      </w:r>
    </w:p>
    <w:p w14:paraId="57461390" w14:textId="529E4794" w:rsidR="00A13A12" w:rsidRDefault="00AF433D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صدای هم‌آواز</w:t>
      </w:r>
      <w:r w:rsidR="00BD30F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دوازده گلوله</w:t>
      </w:r>
    </w:p>
    <w:p w14:paraId="3669627D" w14:textId="77777777" w:rsidR="00A13A12" w:rsidRDefault="00AF433D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سوراخ</w:t>
      </w:r>
    </w:p>
    <w:p w14:paraId="03F433D3" w14:textId="1B7BF106" w:rsidR="00A13A12" w:rsidRDefault="00AF433D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‌شود؟</w:t>
      </w:r>
    </w:p>
    <w:p w14:paraId="564B6280" w14:textId="77777777" w:rsidR="00BD30F9" w:rsidRDefault="00BD30F9" w:rsidP="00E03EB5">
      <w:pPr>
        <w:pStyle w:val="body"/>
        <w:bidi/>
        <w:rPr>
          <w:rFonts w:ascii="Nesf2" w:hAnsi="Nesf2"/>
        </w:rPr>
      </w:pPr>
    </w:p>
    <w:p w14:paraId="09684918" w14:textId="77777777" w:rsidR="00BD30F9" w:rsidRDefault="00BD30F9" w:rsidP="00E03EB5">
      <w:pPr>
        <w:pStyle w:val="body"/>
        <w:bidi/>
        <w:rPr>
          <w:rFonts w:ascii="Tahoma" w:hAnsi="Tahoma" w:cs="Tahoma"/>
        </w:rPr>
      </w:pPr>
    </w:p>
    <w:p w14:paraId="32C66012" w14:textId="77777777" w:rsidR="00BD30F9" w:rsidRDefault="00BD30F9" w:rsidP="00BD30F9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32C66012" w14:textId="77777777" w:rsidR="00BD30F9" w:rsidRDefault="00BD30F9" w:rsidP="00E03EB5">
      <w:pPr>
        <w:pStyle w:val="body"/>
        <w:bidi/>
        <w:rPr>
          <w:rFonts w:ascii="Tahoma" w:hAnsi="Tahoma" w:cs="Tahoma"/>
        </w:rPr>
      </w:pPr>
    </w:p>
    <w:p w14:paraId="32C66012" w14:textId="77777777" w:rsidR="00BD30F9" w:rsidRDefault="00BD30F9" w:rsidP="00E03EB5">
      <w:pPr>
        <w:pStyle w:val="body"/>
        <w:bidi/>
        <w:rPr>
          <w:rFonts w:ascii="Tahoma" w:hAnsi="Tahoma" w:cs="Tahoma"/>
        </w:rPr>
      </w:pPr>
    </w:p>
    <w:p w14:paraId="4387D8CF" w14:textId="00C8CF53" w:rsidR="00A13A12" w:rsidRDefault="00AF433D" w:rsidP="00BD30F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اگر که ب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هده ز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باست شب</w:t>
      </w:r>
    </w:p>
    <w:p w14:paraId="0F0E08C9" w14:textId="537A8009" w:rsidR="00BD30F9" w:rsidRDefault="00AF433D" w:rsidP="00E03E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برای که ز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باست شببرای چه ز</w:t>
      </w:r>
      <w:r w:rsidR="00BD30F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باست؟</w:t>
      </w:r>
    </w:p>
    <w:p w14:paraId="3B526C1E" w14:textId="642C3585" w:rsidR="00A13A12" w:rsidRDefault="00AF433D" w:rsidP="00E03EB5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۲۶ اسفند</w:t>
      </w:r>
      <w:r w:rsidR="00BD30F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۱۳۵۰</w:t>
      </w:r>
    </w:p>
    <w:p w14:paraId="2422A185" w14:textId="77777777" w:rsidR="00E03EB5" w:rsidRPr="00E03EB5" w:rsidRDefault="00E03EB5" w:rsidP="00E03EB5">
      <w:pPr>
        <w:pStyle w:val="where"/>
        <w:bidi/>
        <w:rPr>
          <w:rtl/>
          <w:lang w:bidi="fa-IR"/>
        </w:rPr>
      </w:pPr>
    </w:p>
    <w:sectPr w:rsidR="00E03EB5" w:rsidRPr="00E0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E70DE"/>
    <w:multiLevelType w:val="multilevel"/>
    <w:tmpl w:val="A68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F433D"/>
    <w:rsid w:val="008B2C8E"/>
    <w:rsid w:val="00A13A12"/>
    <w:rsid w:val="00AF433D"/>
    <w:rsid w:val="00BD30F9"/>
    <w:rsid w:val="00E0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46EE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E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E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03EB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03EB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03EB5"/>
    <w:pPr>
      <w:bidi/>
    </w:pPr>
  </w:style>
  <w:style w:type="paragraph" w:customStyle="1" w:styleId="num">
    <w:name w:val="num"/>
    <w:basedOn w:val="poem"/>
    <w:qFormat/>
    <w:rsid w:val="00E03EB5"/>
    <w:pPr>
      <w:spacing w:before="240"/>
    </w:pPr>
  </w:style>
  <w:style w:type="paragraph" w:customStyle="1" w:styleId="body">
    <w:name w:val="body"/>
    <w:basedOn w:val="Normal"/>
    <w:qFormat/>
    <w:rsid w:val="00E03EB5"/>
    <w:rPr>
      <w:color w:val="000000"/>
    </w:rPr>
  </w:style>
  <w:style w:type="paragraph" w:customStyle="1" w:styleId="when">
    <w:name w:val="when"/>
    <w:basedOn w:val="who"/>
    <w:next w:val="where"/>
    <w:qFormat/>
    <w:rsid w:val="00E03EB5"/>
    <w:pPr>
      <w:spacing w:before="360"/>
    </w:pPr>
  </w:style>
  <w:style w:type="paragraph" w:customStyle="1" w:styleId="where">
    <w:name w:val="where"/>
    <w:basedOn w:val="when"/>
    <w:next w:val="NoSpacing"/>
    <w:qFormat/>
    <w:rsid w:val="00E03EB5"/>
    <w:pPr>
      <w:spacing w:before="0"/>
    </w:pPr>
  </w:style>
  <w:style w:type="paragraph" w:styleId="NoSpacing">
    <w:name w:val="No Spacing"/>
    <w:uiPriority w:val="1"/>
    <w:qFormat/>
    <w:rsid w:val="00E03EB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03EB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03EB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B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B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EB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3E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EB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3E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03EB5"/>
    <w:rPr>
      <w:b/>
      <w:bCs/>
    </w:rPr>
  </w:style>
  <w:style w:type="character" w:styleId="Emphasis">
    <w:name w:val="Emphasis"/>
    <w:uiPriority w:val="20"/>
    <w:qFormat/>
    <w:rsid w:val="00E03EB5"/>
    <w:rPr>
      <w:i/>
      <w:iCs/>
    </w:rPr>
  </w:style>
  <w:style w:type="paragraph" w:styleId="ListParagraph">
    <w:name w:val="List Paragraph"/>
    <w:basedOn w:val="Normal"/>
    <w:uiPriority w:val="34"/>
    <w:qFormat/>
    <w:rsid w:val="00E03EB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03EB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3E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B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B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03EB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03EB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03EB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03E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03EB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E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E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E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03EB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03EB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03EB5"/>
    <w:pPr>
      <w:bidi/>
    </w:pPr>
  </w:style>
  <w:style w:type="paragraph" w:customStyle="1" w:styleId="num">
    <w:name w:val="num"/>
    <w:basedOn w:val="poem"/>
    <w:qFormat/>
    <w:rsid w:val="00E03EB5"/>
    <w:pPr>
      <w:spacing w:before="240"/>
    </w:pPr>
  </w:style>
  <w:style w:type="paragraph" w:customStyle="1" w:styleId="body">
    <w:name w:val="body"/>
    <w:basedOn w:val="Normal"/>
    <w:qFormat/>
    <w:rsid w:val="00E03EB5"/>
    <w:rPr>
      <w:color w:val="000000"/>
    </w:rPr>
  </w:style>
  <w:style w:type="paragraph" w:customStyle="1" w:styleId="when">
    <w:name w:val="when"/>
    <w:basedOn w:val="who"/>
    <w:next w:val="where"/>
    <w:qFormat/>
    <w:rsid w:val="00E03EB5"/>
    <w:pPr>
      <w:spacing w:before="360"/>
    </w:pPr>
  </w:style>
  <w:style w:type="paragraph" w:customStyle="1" w:styleId="where">
    <w:name w:val="where"/>
    <w:basedOn w:val="when"/>
    <w:next w:val="NoSpacing"/>
    <w:qFormat/>
    <w:rsid w:val="00E03EB5"/>
    <w:pPr>
      <w:spacing w:before="0"/>
    </w:pPr>
  </w:style>
  <w:style w:type="paragraph" w:styleId="NoSpacing">
    <w:name w:val="No Spacing"/>
    <w:uiPriority w:val="1"/>
    <w:qFormat/>
    <w:rsid w:val="00E03EB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03EB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03EB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B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B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EB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3E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EB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3E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03EB5"/>
    <w:rPr>
      <w:b/>
      <w:bCs/>
    </w:rPr>
  </w:style>
  <w:style w:type="character" w:styleId="Emphasis">
    <w:name w:val="Emphasis"/>
    <w:uiPriority w:val="20"/>
    <w:qFormat/>
    <w:rsid w:val="00E03EB5"/>
    <w:rPr>
      <w:i/>
      <w:iCs/>
    </w:rPr>
  </w:style>
  <w:style w:type="paragraph" w:styleId="ListParagraph">
    <w:name w:val="List Paragraph"/>
    <w:basedOn w:val="Normal"/>
    <w:uiPriority w:val="34"/>
    <w:qFormat/>
    <w:rsid w:val="00E03EB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03EB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3E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B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B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03EB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03EB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03EB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03E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03EB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E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1AD54-6DFD-4844-954D-107D0B1C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2010-03-22T22:57:00Z</dcterms:created>
  <dcterms:modified xsi:type="dcterms:W3CDTF">2010-04-22T09:48:00Z</dcterms:modified>
</cp:coreProperties>
</file>