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A338A" w14:textId="77777777" w:rsidR="00CC5518" w:rsidRPr="00F55540" w:rsidRDefault="00812148" w:rsidP="00EA3B1B">
      <w:pPr>
        <w:pStyle w:val="poem"/>
        <w:rPr>
          <w:rtl/>
          <w:lang w:bidi="fa-IR"/>
        </w:rPr>
      </w:pPr>
      <w:r w:rsidRPr="00F55540">
        <w:rPr>
          <w:rFonts w:hint="cs"/>
          <w:rtl/>
          <w:lang w:bidi="fa-IR"/>
        </w:rPr>
        <w:t>ديدار واپسين</w:t>
      </w:r>
    </w:p>
    <w:p w14:paraId="07482593" w14:textId="70E34A7C" w:rsidR="00F55540" w:rsidRDefault="00F55540" w:rsidP="00EA3B1B">
      <w:pPr>
        <w:pStyle w:val="who"/>
        <w:bidi/>
        <w:rPr>
          <w:rtl/>
          <w:lang w:bidi="fa-IR"/>
        </w:rPr>
      </w:pPr>
    </w:p>
    <w:p w14:paraId="5AAD7766" w14:textId="4BCA63BD" w:rsidR="00EA3B1B" w:rsidRDefault="00EA3B1B" w:rsidP="00EA3B1B">
      <w:pPr>
        <w:pStyle w:val="why"/>
        <w:rPr>
          <w:rtl/>
          <w:lang w:bidi="fa-IR"/>
        </w:rPr>
      </w:pPr>
    </w:p>
    <w:p w14:paraId="2E6121C7" w14:textId="5F599A25" w:rsidR="00EA3B1B" w:rsidRDefault="00EA3B1B" w:rsidP="00EA3B1B">
      <w:pPr>
        <w:pStyle w:val="num"/>
        <w:rPr>
          <w:rtl/>
          <w:lang w:bidi="fa-IR"/>
        </w:rPr>
      </w:pPr>
    </w:p>
    <w:p w14:paraId="0B7B68E4" w14:textId="77777777" w:rsidR="00EA3B1B" w:rsidRPr="00EA3B1B" w:rsidRDefault="00EA3B1B" w:rsidP="00EA3B1B">
      <w:pPr>
        <w:pStyle w:val="subname"/>
        <w:rPr>
          <w:lang w:bidi="fa-IR"/>
        </w:rPr>
      </w:pPr>
    </w:p>
    <w:p w14:paraId="5EE818B6" w14:textId="77777777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باران کُنَد ز لوحِ زمين نقشِ اشک پاک</w:t>
      </w:r>
    </w:p>
    <w:p w14:paraId="0908E752" w14:textId="72F3EF21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آوازِ در، به نعره‌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توفان، شود هلاک</w:t>
      </w:r>
    </w:p>
    <w:p w14:paraId="359EE92A" w14:textId="218A6CF3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بيهوده م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‌فشان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اشک اين‌چنين به خاک</w:t>
      </w:r>
    </w:p>
    <w:p w14:paraId="2C63C8D3" w14:textId="1EF96F18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بيهوده م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‌زن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به در، انگشتِ دردناک.</w:t>
      </w:r>
    </w:p>
    <w:p w14:paraId="0B1C14F5" w14:textId="77777777" w:rsidR="00CC5518" w:rsidRPr="00F55540" w:rsidRDefault="00812148" w:rsidP="00EA3B1B">
      <w:pPr>
        <w:pStyle w:val="body"/>
        <w:bidi/>
        <w:rPr>
          <w:rtl/>
        </w:rPr>
      </w:pPr>
      <w:r w:rsidRPr="00F55540">
        <w:t> </w:t>
      </w:r>
    </w:p>
    <w:p w14:paraId="4F5CA75C" w14:textId="24C29676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دانم که آنچه خواه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ازين بازگشت، چيست:</w:t>
      </w:r>
    </w:p>
    <w:p w14:paraId="308D62A5" w14:textId="4FBFBCEA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اين در به صبر کوفتن، از دردِ ب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‌کس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‌ست.</w:t>
      </w:r>
    </w:p>
    <w:p w14:paraId="3B0E0ED6" w14:textId="77777777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دانم که اشکِ گرمِ تو ديگر دروغ نيست:</w:t>
      </w:r>
    </w:p>
    <w:p w14:paraId="255BF8BE" w14:textId="1A9A86B2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چون مرهم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، صدا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تو، با دردِ من يک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‌ست.</w:t>
      </w:r>
    </w:p>
    <w:p w14:paraId="5462520F" w14:textId="77777777" w:rsidR="00CC5518" w:rsidRPr="00F55540" w:rsidRDefault="00812148" w:rsidP="00EA3B1B">
      <w:pPr>
        <w:pStyle w:val="body"/>
        <w:bidi/>
        <w:rPr>
          <w:rtl/>
        </w:rPr>
      </w:pPr>
      <w:r w:rsidRPr="00F55540">
        <w:t> </w:t>
      </w:r>
    </w:p>
    <w:p w14:paraId="5AF2FCC3" w14:textId="77777777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افسوس بر تو باد و به من باد! ازآن‌که، درد</w:t>
      </w:r>
    </w:p>
    <w:p w14:paraId="36D7B396" w14:textId="77777777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بيمار و دردِ او را، با هم هلاک کرد.</w:t>
      </w:r>
    </w:p>
    <w:p w14:paraId="0C1146CE" w14:textId="1D6ADFF2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ا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 xml:space="preserve"> ب</w:t>
      </w:r>
      <w:r w:rsidR="00FE758B" w:rsidRPr="00F55540">
        <w:rPr>
          <w:rFonts w:hint="cs"/>
          <w:rtl/>
          <w:lang w:bidi="fa-IR"/>
        </w:rPr>
        <w:t>ي</w:t>
      </w:r>
      <w:r w:rsidRPr="00F55540">
        <w:rPr>
          <w:rFonts w:hint="cs"/>
          <w:rtl/>
          <w:lang w:bidi="fa-IR"/>
        </w:rPr>
        <w:t>‌مريض‌دارو! زان زخم‌خورده مَرد</w:t>
      </w:r>
    </w:p>
    <w:p w14:paraId="0DD600FD" w14:textId="77777777" w:rsidR="00CC5518" w:rsidRPr="00F55540" w:rsidRDefault="00812148" w:rsidP="00EA3B1B">
      <w:pPr>
        <w:pStyle w:val="body"/>
        <w:bidi/>
        <w:rPr>
          <w:rtl/>
          <w:lang w:bidi="fa-IR"/>
        </w:rPr>
      </w:pPr>
      <w:r w:rsidRPr="00F55540">
        <w:rPr>
          <w:rFonts w:hint="cs"/>
          <w:rtl/>
          <w:lang w:bidi="fa-IR"/>
        </w:rPr>
        <w:t>يک لکه دود مانده و يک پاره سنگِ سرد!</w:t>
      </w:r>
    </w:p>
    <w:p w14:paraId="5D3F94B3" w14:textId="2A7770B6" w:rsidR="00CC5518" w:rsidRDefault="00812148" w:rsidP="00EA3B1B">
      <w:pPr>
        <w:pStyle w:val="when"/>
        <w:bidi/>
        <w:rPr>
          <w:rFonts w:hint="cs"/>
          <w:rtl/>
          <w:lang w:bidi="fa-IR"/>
        </w:rPr>
      </w:pPr>
      <w:r w:rsidRPr="00F55540">
        <w:t> </w:t>
      </w:r>
      <w:r w:rsidRPr="00F55540">
        <w:rPr>
          <w:rFonts w:hint="cs"/>
          <w:rtl/>
          <w:lang w:bidi="fa-IR"/>
        </w:rPr>
        <w:t>۱۳۳۵/۴/۶</w:t>
      </w:r>
    </w:p>
    <w:p w14:paraId="432BCFA8" w14:textId="77777777" w:rsidR="00EA3B1B" w:rsidRPr="00EA3B1B" w:rsidRDefault="00EA3B1B" w:rsidP="00EA3B1B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EA3B1B" w:rsidRPr="00EA3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12148"/>
    <w:rsid w:val="00812148"/>
    <w:rsid w:val="00CC5518"/>
    <w:rsid w:val="00EA3B1B"/>
    <w:rsid w:val="00F55540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3D25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B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B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B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B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B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B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B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A3B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A3B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A3B1B"/>
    <w:pPr>
      <w:bidi/>
    </w:pPr>
  </w:style>
  <w:style w:type="paragraph" w:customStyle="1" w:styleId="num">
    <w:name w:val="num"/>
    <w:basedOn w:val="poem"/>
    <w:qFormat/>
    <w:rsid w:val="00EA3B1B"/>
    <w:pPr>
      <w:spacing w:before="240"/>
    </w:pPr>
  </w:style>
  <w:style w:type="paragraph" w:customStyle="1" w:styleId="body">
    <w:name w:val="body"/>
    <w:basedOn w:val="Normal"/>
    <w:qFormat/>
    <w:rsid w:val="00EA3B1B"/>
    <w:rPr>
      <w:color w:val="000000"/>
    </w:rPr>
  </w:style>
  <w:style w:type="paragraph" w:customStyle="1" w:styleId="when">
    <w:name w:val="when"/>
    <w:basedOn w:val="who"/>
    <w:next w:val="where"/>
    <w:qFormat/>
    <w:rsid w:val="00EA3B1B"/>
    <w:pPr>
      <w:spacing w:before="360"/>
    </w:pPr>
  </w:style>
  <w:style w:type="paragraph" w:customStyle="1" w:styleId="where">
    <w:name w:val="where"/>
    <w:basedOn w:val="when"/>
    <w:next w:val="NoSpacing"/>
    <w:qFormat/>
    <w:rsid w:val="00EA3B1B"/>
    <w:pPr>
      <w:spacing w:before="0"/>
    </w:pPr>
  </w:style>
  <w:style w:type="paragraph" w:styleId="NoSpacing">
    <w:name w:val="No Spacing"/>
    <w:uiPriority w:val="1"/>
    <w:qFormat/>
    <w:rsid w:val="00EA3B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A3B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A3B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B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B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B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3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B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A3B1B"/>
    <w:rPr>
      <w:b/>
      <w:bCs/>
    </w:rPr>
  </w:style>
  <w:style w:type="character" w:styleId="Emphasis">
    <w:name w:val="Emphasis"/>
    <w:uiPriority w:val="20"/>
    <w:qFormat/>
    <w:rsid w:val="00EA3B1B"/>
    <w:rPr>
      <w:i/>
      <w:iCs/>
    </w:rPr>
  </w:style>
  <w:style w:type="paragraph" w:styleId="ListParagraph">
    <w:name w:val="List Paragraph"/>
    <w:basedOn w:val="Normal"/>
    <w:uiPriority w:val="34"/>
    <w:qFormat/>
    <w:rsid w:val="00EA3B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B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B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B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B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A3B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A3B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A3B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A3B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A3B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B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B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B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B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B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B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B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B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A3B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A3B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A3B1B"/>
    <w:pPr>
      <w:bidi/>
    </w:pPr>
  </w:style>
  <w:style w:type="paragraph" w:customStyle="1" w:styleId="num">
    <w:name w:val="num"/>
    <w:basedOn w:val="poem"/>
    <w:qFormat/>
    <w:rsid w:val="00EA3B1B"/>
    <w:pPr>
      <w:spacing w:before="240"/>
    </w:pPr>
  </w:style>
  <w:style w:type="paragraph" w:customStyle="1" w:styleId="body">
    <w:name w:val="body"/>
    <w:basedOn w:val="Normal"/>
    <w:qFormat/>
    <w:rsid w:val="00EA3B1B"/>
    <w:rPr>
      <w:color w:val="000000"/>
    </w:rPr>
  </w:style>
  <w:style w:type="paragraph" w:customStyle="1" w:styleId="when">
    <w:name w:val="when"/>
    <w:basedOn w:val="who"/>
    <w:next w:val="where"/>
    <w:qFormat/>
    <w:rsid w:val="00EA3B1B"/>
    <w:pPr>
      <w:spacing w:before="360"/>
    </w:pPr>
  </w:style>
  <w:style w:type="paragraph" w:customStyle="1" w:styleId="where">
    <w:name w:val="where"/>
    <w:basedOn w:val="when"/>
    <w:next w:val="NoSpacing"/>
    <w:qFormat/>
    <w:rsid w:val="00EA3B1B"/>
    <w:pPr>
      <w:spacing w:before="0"/>
    </w:pPr>
  </w:style>
  <w:style w:type="paragraph" w:styleId="NoSpacing">
    <w:name w:val="No Spacing"/>
    <w:uiPriority w:val="1"/>
    <w:qFormat/>
    <w:rsid w:val="00EA3B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A3B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A3B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B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B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B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3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B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A3B1B"/>
    <w:rPr>
      <w:b/>
      <w:bCs/>
    </w:rPr>
  </w:style>
  <w:style w:type="character" w:styleId="Emphasis">
    <w:name w:val="Emphasis"/>
    <w:uiPriority w:val="20"/>
    <w:qFormat/>
    <w:rsid w:val="00EA3B1B"/>
    <w:rPr>
      <w:i/>
      <w:iCs/>
    </w:rPr>
  </w:style>
  <w:style w:type="paragraph" w:styleId="ListParagraph">
    <w:name w:val="List Paragraph"/>
    <w:basedOn w:val="Normal"/>
    <w:uiPriority w:val="34"/>
    <w:qFormat/>
    <w:rsid w:val="00EA3B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B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B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B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B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A3B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A3B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A3B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A3B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A3B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B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2010-04-01T21:06:00Z</dcterms:created>
  <dcterms:modified xsi:type="dcterms:W3CDTF">2010-04-05T18:35:00Z</dcterms:modified>
</cp:coreProperties>
</file>