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B2993" w14:textId="11CDDF6E" w:rsidR="00C8170B" w:rsidRDefault="00AC288C" w:rsidP="0047569A">
      <w:pPr>
        <w:pStyle w:val="poem"/>
        <w:rPr>
          <w:rFonts w:hint="cs"/>
          <w:rtl/>
          <w:lang w:bidi="fa-IR"/>
        </w:rPr>
      </w:pPr>
      <w:r w:rsidRPr="00D80EB1">
        <w:rPr>
          <w:rFonts w:hint="cs"/>
          <w:rtl/>
          <w:lang w:bidi="fa-IR"/>
        </w:rPr>
        <w:t>سرود ِ مردي که خودش را کُشته است</w:t>
      </w:r>
    </w:p>
    <w:p w14:paraId="22014BD7" w14:textId="26C73885" w:rsidR="0047569A" w:rsidRDefault="0047569A" w:rsidP="0047569A">
      <w:pPr>
        <w:pStyle w:val="who"/>
        <w:bidi/>
        <w:rPr>
          <w:rtl/>
          <w:lang w:bidi="fa-IR"/>
        </w:rPr>
      </w:pPr>
    </w:p>
    <w:p w14:paraId="43D00FBF" w14:textId="1FF8EC87" w:rsidR="0047569A" w:rsidRDefault="0047569A" w:rsidP="0047569A">
      <w:pPr>
        <w:pStyle w:val="why"/>
        <w:rPr>
          <w:rtl/>
          <w:lang w:bidi="fa-IR"/>
        </w:rPr>
      </w:pPr>
    </w:p>
    <w:p w14:paraId="2B96BE3A" w14:textId="510C7FFA" w:rsidR="0047569A" w:rsidRDefault="0047569A" w:rsidP="0047569A">
      <w:pPr>
        <w:pStyle w:val="num"/>
        <w:rPr>
          <w:rtl/>
          <w:lang w:bidi="fa-IR"/>
        </w:rPr>
      </w:pPr>
    </w:p>
    <w:p w14:paraId="6796698B" w14:textId="77777777" w:rsidR="0047569A" w:rsidRPr="0047569A" w:rsidRDefault="0047569A" w:rsidP="0047569A">
      <w:pPr>
        <w:pStyle w:val="subname"/>
        <w:rPr>
          <w:rtl/>
          <w:lang w:bidi="fa-IR"/>
        </w:rPr>
      </w:pPr>
    </w:p>
    <w:p w14:paraId="6996E25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نه آبش دادم</w:t>
      </w:r>
    </w:p>
    <w:p w14:paraId="5C75F9B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نه دعايي خواندم،</w:t>
      </w:r>
    </w:p>
    <w:p w14:paraId="34F9168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خنجر به گلويش نهادم</w:t>
      </w:r>
    </w:p>
    <w:p w14:paraId="52E306D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در احتضاري طولاني</w:t>
      </w:r>
    </w:p>
    <w:p w14:paraId="6A8A94B0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او را کُشتم.</w:t>
      </w:r>
    </w:p>
    <w:p w14:paraId="6177065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2E3A3E3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به او گفتم:</w:t>
      </w:r>
    </w:p>
    <w:p w14:paraId="0B71E0A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</w:t>
      </w:r>
      <w:r w:rsidRPr="00D80EB1">
        <w:rPr>
          <w:rtl/>
          <w:lang w:bidi="fa-IR"/>
        </w:rPr>
        <w:t xml:space="preserve"> </w:t>
      </w:r>
      <w:r w:rsidRPr="00D80EB1">
        <w:t>«</w:t>
      </w:r>
      <w:r w:rsidRPr="00D80EB1">
        <w:rPr>
          <w:rFonts w:hint="cs"/>
          <w:rtl/>
          <w:lang w:bidi="fa-IR"/>
        </w:rPr>
        <w:t>ــ به زبانِ دشمن سخن مي‌گويي</w:t>
      </w:r>
      <w:r w:rsidRPr="00D80EB1">
        <w:t>!»</w:t>
      </w:r>
    </w:p>
    <w:p w14:paraId="2AC45F9B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4A94773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او را</w:t>
      </w:r>
    </w:p>
    <w:p w14:paraId="3CAED59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کُشتم!</w:t>
      </w:r>
    </w:p>
    <w:p w14:paraId="1A44124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</w:t>
      </w:r>
    </w:p>
    <w:p w14:paraId="407E68F7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ascii="Times New Roman" w:hAnsi="Times New Roman" w:cs="Times New Roman"/>
        </w:rPr>
        <w:t>□</w:t>
      </w:r>
    </w:p>
    <w:p w14:paraId="4C8D9B87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6F94750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hint="cs"/>
          <w:rtl/>
          <w:lang w:bidi="fa-IR"/>
        </w:rPr>
        <w:t>نامِ مرا داشت</w:t>
      </w:r>
    </w:p>
    <w:p w14:paraId="2D5AE92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هيچ‌کس همچُنُو به من نزديک نبود،</w:t>
      </w:r>
    </w:p>
    <w:p w14:paraId="13AF8C5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مرا بيگانه کرد</w:t>
      </w:r>
    </w:p>
    <w:p w14:paraId="50A85D5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با شما،</w:t>
      </w:r>
    </w:p>
    <w:p w14:paraId="6610D99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با شما که حسرتِ نان</w:t>
      </w:r>
    </w:p>
    <w:p w14:paraId="2F788F03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پا مي‌کوبد در هر رگِ بي‌تابِتان.</w:t>
      </w:r>
    </w:p>
    <w:p w14:paraId="3F13240E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5C5B0F3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مرا بيگانه کرد</w:t>
      </w:r>
    </w:p>
    <w:p w14:paraId="2C64956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با خويشتنم</w:t>
      </w:r>
    </w:p>
    <w:p w14:paraId="29C4DFD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تن‌ْپوش‌اش حسرتِ يک پيراهن است.</w:t>
      </w:r>
    </w:p>
    <w:p w14:paraId="00CB4CBE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124BB32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خواست در خلوتِ خود به چارميخم بکشد.</w:t>
      </w:r>
    </w:p>
    <w:p w14:paraId="7D246D0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من اما مجالش ندادم</w:t>
      </w:r>
    </w:p>
    <w:p w14:paraId="7977A20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خنجر به گلويش نهادم.</w:t>
      </w:r>
    </w:p>
    <w:p w14:paraId="7D90187F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آهنگي فراموش شده را در تنبوشه‌ي گلويش قرقره کرد</w:t>
      </w:r>
    </w:p>
    <w:p w14:paraId="1C08A943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در احتضاري طولاني</w:t>
      </w:r>
    </w:p>
    <w:p w14:paraId="13524330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شد سَرد</w:t>
      </w:r>
    </w:p>
    <w:p w14:paraId="55E845B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خوني از گلويش چکيد</w:t>
      </w:r>
    </w:p>
    <w:p w14:paraId="4AC7E0BD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زمين،</w:t>
      </w:r>
    </w:p>
    <w:p w14:paraId="7105894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يک قطره</w:t>
      </w:r>
    </w:p>
    <w:p w14:paraId="7C7041BB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همين!</w:t>
      </w:r>
    </w:p>
    <w:p w14:paraId="79969426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20BE6154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آهنگ‌هاي فراموش‌شده</w:t>
      </w:r>
    </w:p>
    <w:p w14:paraId="42A8A02B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 xml:space="preserve">                                   </w:t>
      </w:r>
      <w:r w:rsidRPr="00D80EB1">
        <w:rPr>
          <w:rFonts w:hint="cs"/>
          <w:rtl/>
          <w:lang w:bidi="fa-IR"/>
        </w:rPr>
        <w:t>نه خونِ «نه</w:t>
      </w:r>
      <w:r w:rsidRPr="00D80EB1">
        <w:t>!»</w:t>
      </w:r>
      <w:r w:rsidRPr="00D80EB1">
        <w:rPr>
          <w:rFonts w:hint="cs"/>
          <w:rtl/>
          <w:lang w:bidi="fa-IR"/>
        </w:rPr>
        <w:t>،</w:t>
      </w:r>
    </w:p>
    <w:p w14:paraId="5A15647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خونِ </w:t>
      </w:r>
      <w:r w:rsidRPr="00D80EB1">
        <w:rPr>
          <w:rFonts w:hint="cs"/>
          <w:b/>
          <w:bCs/>
          <w:rtl/>
          <w:lang w:bidi="fa-IR"/>
        </w:rPr>
        <w:t>قاديکلا</w:t>
      </w:r>
    </w:p>
    <w:p w14:paraId="01BD0B9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</w:t>
      </w:r>
      <w:r w:rsidRPr="00D80EB1">
        <w:rPr>
          <w:rtl/>
          <w:lang w:bidi="fa-IR"/>
        </w:rPr>
        <w:t xml:space="preserve"> </w:t>
      </w:r>
      <w:r w:rsidRPr="00D80EB1">
        <w:t> </w:t>
      </w:r>
      <w:r w:rsidRPr="00D80EB1">
        <w:rPr>
          <w:rtl/>
          <w:lang w:bidi="fa-IR"/>
        </w:rPr>
        <w:t xml:space="preserve"> </w:t>
      </w:r>
      <w:r w:rsidRPr="00D80EB1">
        <w:t xml:space="preserve">  </w:t>
      </w:r>
      <w:r w:rsidRPr="00D80EB1">
        <w:rPr>
          <w:rFonts w:hint="cs"/>
          <w:rtl/>
          <w:lang w:bidi="fa-IR"/>
        </w:rPr>
        <w:t>نه خونِ «نمي‌خواهم</w:t>
      </w:r>
      <w:r w:rsidRPr="00D80EB1">
        <w:t>!»</w:t>
      </w:r>
      <w:r w:rsidRPr="00D80EB1">
        <w:rPr>
          <w:rFonts w:hint="cs"/>
          <w:rtl/>
          <w:lang w:bidi="fa-IR"/>
        </w:rPr>
        <w:t>،</w:t>
      </w:r>
    </w:p>
    <w:p w14:paraId="4C7192B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hint="cs"/>
          <w:rtl/>
          <w:lang w:bidi="fa-IR"/>
        </w:rPr>
        <w:t>خونِ «پادشاهي که چِل‌تا پسر داشت</w:t>
      </w:r>
      <w:r w:rsidRPr="00D80EB1">
        <w:t>»</w:t>
      </w:r>
    </w:p>
    <w:p w14:paraId="3C15620D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hint="cs"/>
          <w:rtl/>
          <w:lang w:bidi="fa-IR"/>
        </w:rPr>
        <w:t>نه خونِ «ملتي که ريخت و تاجِ ظالمو از سرش ورداشت</w:t>
      </w:r>
      <w:r w:rsidRPr="00D80EB1">
        <w:t>»</w:t>
      </w:r>
      <w:r w:rsidRPr="00D80EB1">
        <w:rPr>
          <w:rFonts w:hint="cs"/>
          <w:rtl/>
          <w:lang w:bidi="fa-IR"/>
        </w:rPr>
        <w:t>،</w:t>
      </w:r>
    </w:p>
    <w:p w14:paraId="1B5F5DB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کَلپَتر</w:t>
      </w:r>
    </w:p>
    <w:p w14:paraId="349B433F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يک قطره.</w:t>
      </w:r>
    </w:p>
    <w:p w14:paraId="436F94D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شانه بالا انداختن، سر به زير افکندن،</w:t>
      </w:r>
    </w:p>
    <w:p w14:paraId="2AADC47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نظامي‌ها ــ وقتي که منتظرِ فرمانِ آتش‌اند ــ ،</w:t>
      </w:r>
    </w:p>
    <w:p w14:paraId="6757B4B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ديروز</w:t>
      </w:r>
    </w:p>
    <w:p w14:paraId="2ABCD15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خونِ خواستني به رنگِ ندانستن</w:t>
      </w:r>
    </w:p>
    <w:p w14:paraId="28B87A15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رنگِ خونِ پدرانِ</w:t>
      </w:r>
      <w:r w:rsidRPr="00D80EB1">
        <w:t xml:space="preserve"> </w:t>
      </w:r>
      <w:r w:rsidRPr="00D80EB1">
        <w:rPr>
          <w:rFonts w:hint="cs"/>
          <w:b/>
          <w:bCs/>
          <w:rtl/>
          <w:lang w:bidi="fa-IR"/>
        </w:rPr>
        <w:t>داروين</w:t>
      </w:r>
    </w:p>
    <w:p w14:paraId="4830524B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رنگِ خونِ ايمانِ گوسفندِ قرباني</w:t>
      </w:r>
    </w:p>
    <w:p w14:paraId="00D1D8D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رنگِ خونِ</w:t>
      </w:r>
      <w:r w:rsidRPr="00D80EB1">
        <w:t xml:space="preserve"> </w:t>
      </w:r>
      <w:r w:rsidRPr="00D80EB1">
        <w:rPr>
          <w:rFonts w:hint="cs"/>
          <w:b/>
          <w:bCs/>
          <w:rtl/>
          <w:lang w:bidi="fa-IR"/>
        </w:rPr>
        <w:t>سرتيپ زنگنه</w:t>
      </w:r>
    </w:p>
    <w:p w14:paraId="0D78A8E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نه به رنگِ خونِ نخستين ماهِ مه</w:t>
      </w:r>
    </w:p>
    <w:p w14:paraId="68F4052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نه به رنگِ خونِ شما همه</w:t>
      </w:r>
    </w:p>
    <w:p w14:paraId="7477663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عشقِتان را نسنجيده بودم!</w:t>
      </w:r>
    </w:p>
    <w:p w14:paraId="23999D4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5732ACE4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ascii="Times New Roman" w:hAnsi="Times New Roman" w:cs="Times New Roman"/>
        </w:rPr>
        <w:t>□</w:t>
      </w:r>
    </w:p>
    <w:p w14:paraId="4E1F7E58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293ED5CE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hint="cs"/>
          <w:rtl/>
          <w:lang w:bidi="fa-IR"/>
        </w:rPr>
        <w:t>به زبانِ دشمن سخن مي‌گفت</w:t>
      </w:r>
    </w:p>
    <w:p w14:paraId="6A9CFF8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اگرچه نگاهش دوستانه بود،</w:t>
      </w:r>
    </w:p>
    <w:p w14:paraId="2403A0A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همين مرا به کشتنِ او واداشت...</w:t>
      </w:r>
    </w:p>
    <w:p w14:paraId="3A3712DD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6DDB8D36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ascii="Times New Roman" w:hAnsi="Times New Roman" w:cs="Times New Roman"/>
        </w:rPr>
        <w:t>□</w:t>
      </w:r>
    </w:p>
    <w:p w14:paraId="1AC5442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1CD48FD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hint="cs"/>
          <w:rtl/>
          <w:lang w:bidi="fa-IR"/>
        </w:rPr>
        <w:t>در رؤياي خود بود</w:t>
      </w:r>
      <w:r w:rsidRPr="00D80EB1">
        <w:rPr>
          <w:rtl/>
          <w:lang w:bidi="fa-IR"/>
        </w:rPr>
        <w:t>...</w:t>
      </w:r>
    </w:p>
    <w:p w14:paraId="219E243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به من گفت او: «لرزشي باشيم در پرچم،</w:t>
      </w:r>
    </w:p>
    <w:p w14:paraId="4AE0ED6F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پرچمِ نظامي‌هاي اروميه</w:t>
      </w:r>
      <w:r w:rsidRPr="00D80EB1">
        <w:t>!»</w:t>
      </w:r>
    </w:p>
    <w:p w14:paraId="32019AC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hint="cs"/>
          <w:rtl/>
          <w:lang w:bidi="fa-IR"/>
        </w:rPr>
        <w:t>بدو گفتم من: «نه</w:t>
      </w:r>
      <w:r w:rsidRPr="00D80EB1">
        <w:t>!</w:t>
      </w:r>
    </w:p>
    <w:p w14:paraId="029BD43C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خنجري باشيم</w:t>
      </w:r>
    </w:p>
    <w:p w14:paraId="2F29B2A7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بر حنجره‌شان</w:t>
      </w:r>
      <w:r w:rsidRPr="00D80EB1">
        <w:rPr>
          <w:rtl/>
          <w:lang w:bidi="fa-IR"/>
        </w:rPr>
        <w:t>!</w:t>
      </w:r>
      <w:r w:rsidRPr="00D80EB1">
        <w:t>»</w:t>
      </w:r>
    </w:p>
    <w:p w14:paraId="6DB774A1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به من گفت او: «بايد</w:t>
      </w:r>
    </w:p>
    <w:p w14:paraId="32022BA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دارِشان آويزيم</w:t>
      </w:r>
      <w:r w:rsidRPr="00D80EB1">
        <w:rPr>
          <w:rtl/>
          <w:lang w:bidi="fa-IR"/>
        </w:rPr>
        <w:t>!</w:t>
      </w:r>
      <w:r w:rsidRPr="00D80EB1">
        <w:t>»</w:t>
      </w:r>
    </w:p>
    <w:p w14:paraId="1851F73F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بدو گفتم من: «بگذار</w:t>
      </w:r>
    </w:p>
    <w:p w14:paraId="1B86E13D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از دار</w:t>
      </w:r>
    </w:p>
    <w:p w14:paraId="207BA13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</w:t>
      </w:r>
      <w:r w:rsidRPr="00D80EB1">
        <w:rPr>
          <w:rtl/>
          <w:lang w:bidi="fa-IR"/>
        </w:rPr>
        <w:t xml:space="preserve"> </w:t>
      </w:r>
      <w:r w:rsidRPr="00D80EB1">
        <w:t> </w:t>
      </w:r>
      <w:r w:rsidRPr="00D80EB1">
        <w:rPr>
          <w:rtl/>
          <w:lang w:bidi="fa-IR"/>
        </w:rPr>
        <w:t xml:space="preserve"> </w:t>
      </w:r>
      <w:r w:rsidRPr="00D80EB1">
        <w:t>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به زيرِمان آرند</w:t>
      </w:r>
      <w:r w:rsidRPr="00D80EB1">
        <w:rPr>
          <w:rtl/>
          <w:lang w:bidi="fa-IR"/>
        </w:rPr>
        <w:t>!</w:t>
      </w:r>
      <w:r w:rsidRPr="00D80EB1">
        <w:t>»</w:t>
      </w:r>
    </w:p>
    <w:p w14:paraId="41E4ED2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066B157D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hint="cs"/>
          <w:rtl/>
          <w:lang w:bidi="fa-IR"/>
        </w:rPr>
        <w:t>به من گفت او: « لبي بايد بوسيد</w:t>
      </w:r>
      <w:r w:rsidRPr="00D80EB1">
        <w:rPr>
          <w:rtl/>
          <w:lang w:bidi="fa-IR"/>
        </w:rPr>
        <w:t>.</w:t>
      </w:r>
      <w:r w:rsidRPr="00D80EB1">
        <w:t>»</w:t>
      </w:r>
    </w:p>
    <w:p w14:paraId="55241CD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hint="cs"/>
          <w:rtl/>
          <w:lang w:bidi="fa-IR"/>
        </w:rPr>
        <w:t>بدو گفتم من: « لبِ مارِ شکست را، رسوايي را</w:t>
      </w:r>
      <w:r w:rsidRPr="00D80EB1">
        <w:t>!»...</w:t>
      </w:r>
    </w:p>
    <w:p w14:paraId="657392C3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1DD22C31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لرزيد و از رؤيايش به درآمد.</w:t>
      </w:r>
    </w:p>
    <w:p w14:paraId="22F6161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من خنديدم</w:t>
      </w:r>
    </w:p>
    <w:p w14:paraId="55BB26DB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او رنجيد</w:t>
      </w:r>
    </w:p>
    <w:p w14:paraId="07CE94F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پُشتش را به من کرد...</w:t>
      </w:r>
    </w:p>
    <w:p w14:paraId="1B35E023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7CE463B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b/>
          <w:bCs/>
          <w:rtl/>
          <w:lang w:bidi="fa-IR"/>
        </w:rPr>
        <w:t>فرانکو</w:t>
      </w:r>
      <w:r w:rsidRPr="00D80EB1">
        <w:rPr>
          <w:rFonts w:hint="cs"/>
          <w:rtl/>
          <w:lang w:bidi="fa-IR"/>
        </w:rPr>
        <w:t xml:space="preserve"> را نشانش دادم</w:t>
      </w:r>
    </w:p>
    <w:p w14:paraId="60D2953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و تابوتِ </w:t>
      </w:r>
      <w:r w:rsidRPr="00D80EB1">
        <w:rPr>
          <w:rFonts w:hint="cs"/>
          <w:b/>
          <w:bCs/>
          <w:rtl/>
          <w:lang w:bidi="fa-IR"/>
        </w:rPr>
        <w:t>لورکا</w:t>
      </w:r>
      <w:r w:rsidRPr="00D80EB1">
        <w:rPr>
          <w:rFonts w:hint="cs"/>
          <w:rtl/>
          <w:lang w:bidi="fa-IR"/>
        </w:rPr>
        <w:t xml:space="preserve"> را</w:t>
      </w:r>
    </w:p>
    <w:p w14:paraId="09B30CC4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خونِ تنتورِ او را بر زخمِ ميدانِ گاوبازي.</w:t>
      </w:r>
    </w:p>
    <w:p w14:paraId="34FD6E01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او به رؤياي خود شده بود</w:t>
      </w:r>
    </w:p>
    <w:p w14:paraId="7971FC0B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به آهنگي مي‌خواند که ديگر هيچ‌گاه</w:t>
      </w:r>
    </w:p>
    <w:p w14:paraId="24DF307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به خاطره‌ام بازنيامد.</w:t>
      </w:r>
    </w:p>
    <w:p w14:paraId="2153832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آن وقت، ناگهان خاموش ماند</w:t>
      </w:r>
    </w:p>
    <w:p w14:paraId="1BDC1A6F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چرا که از بيگانگي‌ِ صداي خود</w:t>
      </w:r>
    </w:p>
    <w:p w14:paraId="65EED9E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طنينش به صداي زنجيرِ بردگان مي‌مانِست</w:t>
      </w:r>
    </w:p>
    <w:p w14:paraId="172B75D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به شک افتاده بود.</w:t>
      </w:r>
    </w:p>
    <w:p w14:paraId="7954DF5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من در سکوت</w:t>
      </w:r>
    </w:p>
    <w:p w14:paraId="480A1BA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او را کُشتم.</w:t>
      </w:r>
    </w:p>
    <w:p w14:paraId="46D47F5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آبش نداده، دعايي نخوانده</w:t>
      </w:r>
    </w:p>
    <w:p w14:paraId="6126B92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خنجر به گلويش نهادم</w:t>
      </w:r>
    </w:p>
    <w:p w14:paraId="2599C0A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در احتضاري طولاني</w:t>
      </w:r>
    </w:p>
    <w:p w14:paraId="16804B9E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او را کُشتم</w:t>
      </w:r>
    </w:p>
    <w:p w14:paraId="52E19F6C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ــ خودم را ــ</w:t>
      </w:r>
    </w:p>
    <w:p w14:paraId="34ADE6D3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در آهنگِ فراموش شده‌اش</w:t>
      </w:r>
    </w:p>
    <w:p w14:paraId="0E7CF86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کفنش کردم،</w:t>
      </w:r>
    </w:p>
    <w:p w14:paraId="6B5279C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در زيرزمينِ خاطره‌ام</w:t>
      </w:r>
    </w:p>
    <w:p w14:paraId="5615E85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دفنش کردم.</w:t>
      </w:r>
    </w:p>
    <w:p w14:paraId="217FE605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42A8041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ascii="Times New Roman" w:hAnsi="Times New Roman" w:cs="Times New Roman"/>
        </w:rPr>
        <w:t>□</w:t>
      </w:r>
    </w:p>
    <w:p w14:paraId="42B0C72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12D43DB8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hint="cs"/>
          <w:rtl/>
          <w:lang w:bidi="fa-IR"/>
        </w:rPr>
        <w:t>او مُرد</w:t>
      </w:r>
    </w:p>
    <w:p w14:paraId="7350719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مُرد</w:t>
      </w:r>
    </w:p>
    <w:p w14:paraId="7021AA94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مُرد</w:t>
      </w:r>
      <w:r w:rsidRPr="00D80EB1">
        <w:rPr>
          <w:rtl/>
          <w:lang w:bidi="fa-IR"/>
        </w:rPr>
        <w:t>...</w:t>
      </w:r>
    </w:p>
    <w:p w14:paraId="5699E6FA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693EDE5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اکنون</w:t>
      </w:r>
    </w:p>
    <w:p w14:paraId="2BE54B96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اين منم</w:t>
      </w:r>
    </w:p>
    <w:p w14:paraId="16917D0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پرستنده‌ي شما</w:t>
      </w:r>
    </w:p>
    <w:p w14:paraId="66755C16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اي خداوندانِ اساطيرِ من!</w:t>
      </w:r>
    </w:p>
    <w:p w14:paraId="3F5AB83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165927D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منم، اي سرهاي نابه‌سامان!</w:t>
      </w:r>
    </w:p>
    <w:p w14:paraId="755A1621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نغمه‌پردازِ سرود و درودِتان.</w:t>
      </w:r>
    </w:p>
    <w:p w14:paraId="1C0FE494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28C0CD8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</w:t>
      </w:r>
    </w:p>
    <w:p w14:paraId="0799334C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من</w:t>
      </w:r>
    </w:p>
    <w:p w14:paraId="1B51A52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بستري تخت‌خوابِ بي‌خوابي‌ِ شما</w:t>
      </w:r>
    </w:p>
    <w:p w14:paraId="2638B78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شماييد</w:t>
      </w:r>
    </w:p>
    <w:p w14:paraId="68E4CBDE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شما</w:t>
      </w:r>
    </w:p>
    <w:p w14:paraId="2C6DF51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رقاصِ شعله‌يي بر فانوسِ آرزوي من.</w:t>
      </w:r>
    </w:p>
    <w:p w14:paraId="11604D59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36840894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</w:t>
      </w:r>
    </w:p>
    <w:p w14:paraId="0249E6EB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شما...</w:t>
      </w:r>
    </w:p>
    <w:p w14:paraId="682C6DFB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0B842143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و خونِ </w:t>
      </w:r>
      <w:r w:rsidRPr="00D80EB1">
        <w:rPr>
          <w:rFonts w:hint="cs"/>
          <w:b/>
          <w:bCs/>
          <w:rtl/>
          <w:lang w:bidi="fa-IR"/>
        </w:rPr>
        <w:t>اصفهان</w:t>
      </w:r>
    </w:p>
    <w:p w14:paraId="66FCC11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خونِ </w:t>
      </w:r>
      <w:r w:rsidRPr="00D80EB1">
        <w:rPr>
          <w:rFonts w:hint="cs"/>
          <w:b/>
          <w:bCs/>
          <w:rtl/>
          <w:lang w:bidi="fa-IR"/>
        </w:rPr>
        <w:t>آبادان</w:t>
      </w:r>
    </w:p>
    <w:p w14:paraId="09892AB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در قلبِ من مي‌زند تنبور،</w:t>
      </w:r>
    </w:p>
    <w:p w14:paraId="6E3946C9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و نَفَسِ گرم و شورِ مردانِ </w:t>
      </w:r>
      <w:r w:rsidRPr="00D80EB1">
        <w:rPr>
          <w:rFonts w:hint="cs"/>
          <w:b/>
          <w:bCs/>
          <w:rtl/>
          <w:lang w:bidi="fa-IR"/>
        </w:rPr>
        <w:t>بندرِ معشور</w:t>
      </w:r>
    </w:p>
    <w:p w14:paraId="265D7AB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در احساسِ خشمگينم</w:t>
      </w:r>
    </w:p>
    <w:p w14:paraId="6B39955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                       </w:t>
      </w:r>
      <w:r w:rsidRPr="00D80EB1">
        <w:rPr>
          <w:rtl/>
          <w:lang w:bidi="fa-IR"/>
        </w:rPr>
        <w:t xml:space="preserve"> </w:t>
      </w:r>
      <w:r w:rsidRPr="00D80EB1">
        <w:rPr>
          <w:rFonts w:hint="cs"/>
          <w:rtl/>
          <w:lang w:bidi="fa-IR"/>
        </w:rPr>
        <w:t>مي‌کشد شيپور</w:t>
      </w:r>
      <w:r w:rsidRPr="00D80EB1">
        <w:t>.</w:t>
      </w:r>
    </w:p>
    <w:p w14:paraId="1B2258A3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0FAF23A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</w:t>
      </w:r>
    </w:p>
    <w:p w14:paraId="4CF6BD1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و شما ــ مردانِ </w:t>
      </w:r>
      <w:r w:rsidRPr="00D80EB1">
        <w:rPr>
          <w:rFonts w:hint="cs"/>
          <w:b/>
          <w:bCs/>
          <w:rtl/>
          <w:lang w:bidi="fa-IR"/>
        </w:rPr>
        <w:t>اصفهان</w:t>
      </w:r>
      <w:r w:rsidRPr="00D80EB1">
        <w:rPr>
          <w:rFonts w:hint="cs"/>
          <w:rtl/>
          <w:lang w:bidi="fa-IR"/>
        </w:rPr>
        <w:t>! ــ</w:t>
      </w:r>
    </w:p>
    <w:p w14:paraId="30C100E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خونِتان را در سُرخي گونه‌ي دخترِ پادشاه</w:t>
      </w:r>
    </w:p>
    <w:p w14:paraId="774BBCA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بر پرده‌ي قلم‌کارِ اتاقم پاشيده‌ايد.</w:t>
      </w:r>
    </w:p>
    <w:p w14:paraId="2F918214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7C37F548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</w:t>
      </w:r>
    </w:p>
    <w:p w14:paraId="09C9B7F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شما ــ بيمارانِ کار! ــ</w:t>
      </w:r>
    </w:p>
    <w:p w14:paraId="1AA2DB9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زهرِ سُرخِ اعتصاب را</w:t>
      </w:r>
    </w:p>
    <w:p w14:paraId="74CF026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جانشينِ داروي مزدِ خود مي‌کنيد به‌ناچار.</w:t>
      </w:r>
    </w:p>
    <w:p w14:paraId="449CEFE1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53AB7450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 اين منم</w:t>
      </w:r>
    </w:p>
    <w:p w14:paraId="7399F847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و شما ــ يارانِ </w:t>
      </w:r>
      <w:r w:rsidRPr="00D80EB1">
        <w:rPr>
          <w:rFonts w:hint="cs"/>
          <w:b/>
          <w:bCs/>
          <w:rtl/>
          <w:lang w:bidi="fa-IR"/>
        </w:rPr>
        <w:t>آغاجاري</w:t>
      </w:r>
      <w:r w:rsidRPr="00D80EB1">
        <w:rPr>
          <w:rFonts w:hint="cs"/>
          <w:rtl/>
          <w:lang w:bidi="fa-IR"/>
        </w:rPr>
        <w:t>! ــ</w:t>
      </w:r>
    </w:p>
    <w:p w14:paraId="74D6A61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جوانه مي‌زند عرقِ فقر بر پيشانيتان</w:t>
      </w:r>
    </w:p>
    <w:p w14:paraId="69AF9D25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در فروکشِ تبِ سنگينِ بيکاري.</w:t>
      </w:r>
    </w:p>
    <w:p w14:paraId="112C82F7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 </w:t>
      </w:r>
    </w:p>
    <w:p w14:paraId="73A8EE22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rPr>
          <w:rFonts w:ascii="Times New Roman" w:hAnsi="Times New Roman" w:cs="Times New Roman"/>
        </w:rPr>
        <w:t>□</w:t>
      </w:r>
    </w:p>
    <w:p w14:paraId="32C4753B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35D21B0C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  <w:r w:rsidRPr="00D80EB1">
        <w:rPr>
          <w:rFonts w:hint="cs"/>
          <w:rtl/>
          <w:lang w:bidi="fa-IR"/>
        </w:rPr>
        <w:t>اکنون اين منم</w:t>
      </w:r>
    </w:p>
    <w:p w14:paraId="58646131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با گوري در زيرزمينِ خاطرم</w:t>
      </w:r>
    </w:p>
    <w:p w14:paraId="1DF179BB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که اجنبي خويشتنم را در آن به خاک سپرده‌ام</w:t>
      </w:r>
    </w:p>
    <w:p w14:paraId="53D7C81C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 xml:space="preserve">در تابوتِ </w:t>
      </w:r>
      <w:r w:rsidRPr="00D80EB1">
        <w:rPr>
          <w:rFonts w:hint="cs"/>
          <w:b/>
          <w:bCs/>
          <w:rtl/>
          <w:lang w:bidi="fa-IR"/>
        </w:rPr>
        <w:t>آهنگ‌هاي فراموش شده</w:t>
      </w:r>
      <w:r w:rsidRPr="00D80EB1">
        <w:rPr>
          <w:rFonts w:hint="cs"/>
          <w:rtl/>
          <w:lang w:bidi="fa-IR"/>
        </w:rPr>
        <w:t>‌اش...</w:t>
      </w:r>
    </w:p>
    <w:p w14:paraId="1824B776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539EE2D0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اجنبي‌ِ خويشتني که</w:t>
      </w:r>
    </w:p>
    <w:p w14:paraId="11702134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من خنجر به گلويش نهاده‌ام</w:t>
      </w:r>
    </w:p>
    <w:p w14:paraId="15B680FD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او را کشته‌ام در احتضاري طولاني،</w:t>
      </w:r>
    </w:p>
    <w:p w14:paraId="157F2D20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و در آن هنگام</w:t>
      </w:r>
    </w:p>
    <w:p w14:paraId="4AF2D57A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نه آبش داده‌ام</w:t>
      </w:r>
    </w:p>
    <w:p w14:paraId="60F493A4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نه دعايي خوانده‌ام!</w:t>
      </w:r>
    </w:p>
    <w:p w14:paraId="21D0F11E" w14:textId="77777777" w:rsidR="00C8170B" w:rsidRPr="00D80EB1" w:rsidRDefault="00AC288C" w:rsidP="0047569A">
      <w:pPr>
        <w:pStyle w:val="body"/>
        <w:bidi/>
        <w:rPr>
          <w:rtl/>
        </w:rPr>
      </w:pPr>
      <w:r w:rsidRPr="00D80EB1">
        <w:t> </w:t>
      </w:r>
    </w:p>
    <w:p w14:paraId="67BECD02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اکنون</w:t>
      </w:r>
    </w:p>
    <w:p w14:paraId="1DCBC003" w14:textId="7777777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اين</w:t>
      </w:r>
    </w:p>
    <w:p w14:paraId="76CAFD60" w14:textId="105BDD87" w:rsidR="00C8170B" w:rsidRPr="00D80EB1" w:rsidRDefault="00AC288C" w:rsidP="0047569A">
      <w:pPr>
        <w:pStyle w:val="body"/>
        <w:bidi/>
        <w:rPr>
          <w:rtl/>
          <w:lang w:bidi="fa-IR"/>
        </w:rPr>
      </w:pPr>
      <w:r w:rsidRPr="00D80EB1">
        <w:rPr>
          <w:rFonts w:hint="cs"/>
          <w:rtl/>
          <w:lang w:bidi="fa-IR"/>
        </w:rPr>
        <w:t>منم!</w:t>
      </w:r>
      <w:r w:rsidRPr="00D80EB1">
        <w:t> </w:t>
      </w:r>
    </w:p>
    <w:p w14:paraId="6467493A" w14:textId="2F4E4A54" w:rsidR="00C8170B" w:rsidRDefault="00AC288C" w:rsidP="0047569A">
      <w:pPr>
        <w:pStyle w:val="when"/>
        <w:bidi/>
        <w:rPr>
          <w:rFonts w:hint="cs"/>
          <w:rtl/>
          <w:lang w:bidi="fa-IR"/>
        </w:rPr>
      </w:pPr>
      <w:r w:rsidRPr="00D80EB1">
        <w:rPr>
          <w:rFonts w:hint="cs"/>
          <w:rtl/>
          <w:lang w:bidi="fa-IR"/>
        </w:rPr>
        <w:t>۳ تير ۱۳۳۰</w:t>
      </w:r>
    </w:p>
    <w:p w14:paraId="69863A86" w14:textId="77777777" w:rsidR="0047569A" w:rsidRPr="0047569A" w:rsidRDefault="0047569A" w:rsidP="0047569A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47569A" w:rsidRPr="00475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C288C"/>
    <w:rsid w:val="0019556B"/>
    <w:rsid w:val="0047569A"/>
    <w:rsid w:val="008C1937"/>
    <w:rsid w:val="00AC288C"/>
    <w:rsid w:val="00C8170B"/>
    <w:rsid w:val="00D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6953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9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7569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7569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7569A"/>
    <w:pPr>
      <w:bidi/>
    </w:pPr>
  </w:style>
  <w:style w:type="paragraph" w:customStyle="1" w:styleId="num">
    <w:name w:val="num"/>
    <w:basedOn w:val="poem"/>
    <w:qFormat/>
    <w:rsid w:val="0047569A"/>
    <w:pPr>
      <w:spacing w:before="240"/>
    </w:pPr>
  </w:style>
  <w:style w:type="paragraph" w:customStyle="1" w:styleId="body">
    <w:name w:val="body"/>
    <w:basedOn w:val="Normal"/>
    <w:qFormat/>
    <w:rsid w:val="0047569A"/>
    <w:rPr>
      <w:color w:val="000000"/>
    </w:rPr>
  </w:style>
  <w:style w:type="paragraph" w:customStyle="1" w:styleId="when">
    <w:name w:val="when"/>
    <w:basedOn w:val="who"/>
    <w:next w:val="where"/>
    <w:qFormat/>
    <w:rsid w:val="0047569A"/>
    <w:pPr>
      <w:spacing w:before="360"/>
    </w:pPr>
  </w:style>
  <w:style w:type="paragraph" w:customStyle="1" w:styleId="where">
    <w:name w:val="where"/>
    <w:basedOn w:val="when"/>
    <w:next w:val="NoSpacing"/>
    <w:qFormat/>
    <w:rsid w:val="0047569A"/>
    <w:pPr>
      <w:spacing w:before="0"/>
    </w:pPr>
  </w:style>
  <w:style w:type="paragraph" w:styleId="NoSpacing">
    <w:name w:val="No Spacing"/>
    <w:uiPriority w:val="1"/>
    <w:qFormat/>
    <w:rsid w:val="0047569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7569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7569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9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9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69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6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69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6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7569A"/>
    <w:rPr>
      <w:b/>
      <w:bCs/>
    </w:rPr>
  </w:style>
  <w:style w:type="character" w:styleId="Emphasis">
    <w:name w:val="Emphasis"/>
    <w:uiPriority w:val="20"/>
    <w:qFormat/>
    <w:rsid w:val="0047569A"/>
    <w:rPr>
      <w:i/>
      <w:iCs/>
    </w:rPr>
  </w:style>
  <w:style w:type="paragraph" w:styleId="ListParagraph">
    <w:name w:val="List Paragraph"/>
    <w:basedOn w:val="Normal"/>
    <w:uiPriority w:val="34"/>
    <w:qFormat/>
    <w:rsid w:val="0047569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569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9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9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7569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7569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7569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7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7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6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9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7569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7569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7569A"/>
    <w:pPr>
      <w:bidi/>
    </w:pPr>
  </w:style>
  <w:style w:type="paragraph" w:customStyle="1" w:styleId="num">
    <w:name w:val="num"/>
    <w:basedOn w:val="poem"/>
    <w:qFormat/>
    <w:rsid w:val="0047569A"/>
    <w:pPr>
      <w:spacing w:before="240"/>
    </w:pPr>
  </w:style>
  <w:style w:type="paragraph" w:customStyle="1" w:styleId="body">
    <w:name w:val="body"/>
    <w:basedOn w:val="Normal"/>
    <w:qFormat/>
    <w:rsid w:val="0047569A"/>
    <w:rPr>
      <w:color w:val="000000"/>
    </w:rPr>
  </w:style>
  <w:style w:type="paragraph" w:customStyle="1" w:styleId="when">
    <w:name w:val="when"/>
    <w:basedOn w:val="who"/>
    <w:next w:val="where"/>
    <w:qFormat/>
    <w:rsid w:val="0047569A"/>
    <w:pPr>
      <w:spacing w:before="360"/>
    </w:pPr>
  </w:style>
  <w:style w:type="paragraph" w:customStyle="1" w:styleId="where">
    <w:name w:val="where"/>
    <w:basedOn w:val="when"/>
    <w:next w:val="NoSpacing"/>
    <w:qFormat/>
    <w:rsid w:val="0047569A"/>
    <w:pPr>
      <w:spacing w:before="0"/>
    </w:pPr>
  </w:style>
  <w:style w:type="paragraph" w:styleId="NoSpacing">
    <w:name w:val="No Spacing"/>
    <w:uiPriority w:val="1"/>
    <w:qFormat/>
    <w:rsid w:val="0047569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7569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7569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9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9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69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6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69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6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7569A"/>
    <w:rPr>
      <w:b/>
      <w:bCs/>
    </w:rPr>
  </w:style>
  <w:style w:type="character" w:styleId="Emphasis">
    <w:name w:val="Emphasis"/>
    <w:uiPriority w:val="20"/>
    <w:qFormat/>
    <w:rsid w:val="0047569A"/>
    <w:rPr>
      <w:i/>
      <w:iCs/>
    </w:rPr>
  </w:style>
  <w:style w:type="paragraph" w:styleId="ListParagraph">
    <w:name w:val="List Paragraph"/>
    <w:basedOn w:val="Normal"/>
    <w:uiPriority w:val="34"/>
    <w:qFormat/>
    <w:rsid w:val="0047569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569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9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9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7569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7569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7569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7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7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2010-04-01T15:22:00Z</dcterms:created>
  <dcterms:modified xsi:type="dcterms:W3CDTF">2010-04-06T14:05:00Z</dcterms:modified>
</cp:coreProperties>
</file>