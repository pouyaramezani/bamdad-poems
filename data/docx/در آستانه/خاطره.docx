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C996D" w14:textId="77777777" w:rsidR="00383E2C" w:rsidRPr="00DD729B" w:rsidRDefault="002D5170" w:rsidP="008355F6">
      <w:pPr>
        <w:pStyle w:val="poem"/>
        <w:rPr>
          <w:lang w:bidi="fa-IR"/>
        </w:rPr>
      </w:pPr>
      <w:bookmarkStart w:id="0" w:name="_GoBack"/>
      <w:r w:rsidRPr="00DD729B">
        <w:rPr>
          <w:rFonts w:hint="cs"/>
          <w:rtl/>
          <w:lang w:bidi="fa-IR"/>
        </w:rPr>
        <w:t>خاطره</w:t>
      </w:r>
    </w:p>
    <w:p w14:paraId="758182E3" w14:textId="77777777" w:rsidR="008355F6" w:rsidRDefault="008355F6" w:rsidP="008355F6">
      <w:pPr>
        <w:pStyle w:val="who"/>
        <w:bidi/>
        <w:rPr>
          <w:rtl/>
          <w:lang w:bidi="fa-IR"/>
        </w:rPr>
      </w:pPr>
    </w:p>
    <w:p w14:paraId="5156F07E" w14:textId="77777777" w:rsidR="008355F6" w:rsidRDefault="008355F6" w:rsidP="008355F6">
      <w:pPr>
        <w:pStyle w:val="why"/>
        <w:rPr>
          <w:rtl/>
          <w:lang w:bidi="fa-IR"/>
        </w:rPr>
      </w:pPr>
    </w:p>
    <w:p w14:paraId="4AC83636" w14:textId="77777777" w:rsidR="008355F6" w:rsidRDefault="008355F6" w:rsidP="008355F6">
      <w:pPr>
        <w:pStyle w:val="num"/>
        <w:rPr>
          <w:rtl/>
          <w:lang w:bidi="fa-IR"/>
        </w:rPr>
      </w:pPr>
    </w:p>
    <w:p w14:paraId="7EF6E0FB" w14:textId="0F54FF06" w:rsidR="00383E2C" w:rsidRPr="00DD729B" w:rsidRDefault="002D5170" w:rsidP="008355F6">
      <w:pPr>
        <w:pStyle w:val="subname"/>
        <w:rPr>
          <w:rtl/>
          <w:lang w:bidi="fa-IR"/>
        </w:rPr>
      </w:pPr>
      <w:r w:rsidRPr="00DD729B">
        <w:rPr>
          <w:rFonts w:hint="cs"/>
          <w:rtl/>
          <w:lang w:bidi="fa-IR"/>
        </w:rPr>
        <w:t> </w:t>
      </w:r>
    </w:p>
    <w:p w14:paraId="04969656" w14:textId="77777777" w:rsidR="008355F6" w:rsidRPr="008355F6" w:rsidRDefault="008355F6" w:rsidP="008355F6">
      <w:pPr>
        <w:pStyle w:val="body"/>
        <w:bidi/>
        <w:divId w:val="1334331673"/>
        <w:rPr>
          <w:lang w:bidi="fa-IR"/>
        </w:rPr>
      </w:pPr>
      <w:r w:rsidRPr="008355F6">
        <w:rPr>
          <w:rFonts w:hint="cs"/>
          <w:b/>
          <w:rtl/>
          <w:lang w:bidi="fa-IR"/>
        </w:rPr>
        <w:t>شب</w:t>
      </w:r>
      <w:r w:rsidRPr="008355F6">
        <w:rPr>
          <w:b/>
        </w:rPr>
        <w:t> </w:t>
      </w:r>
      <w:r w:rsidRPr="008355F6">
        <w:tab/>
      </w:r>
      <w:r w:rsidRPr="008355F6">
        <w:rPr>
          <w:b/>
        </w:rPr>
        <w:t> </w:t>
      </w:r>
      <w:r w:rsidRPr="008355F6">
        <w:tab/>
      </w:r>
      <w:r w:rsidRPr="008355F6">
        <w:rPr>
          <w:rFonts w:hint="cs"/>
          <w:rtl/>
          <w:lang w:bidi="fa-IR"/>
        </w:rPr>
        <w:t> </w:t>
      </w:r>
      <w:r w:rsidRPr="008355F6">
        <w:rPr>
          <w:lang w:bidi="fa-IR"/>
        </w:rPr>
        <w:tab/>
      </w:r>
      <w:r w:rsidRPr="008355F6">
        <w:rPr>
          <w:rFonts w:hint="cs"/>
          <w:rtl/>
          <w:lang w:bidi="fa-IR"/>
        </w:rPr>
        <w:t> </w:t>
      </w:r>
    </w:p>
    <w:p w14:paraId="201215FE" w14:textId="77777777" w:rsidR="008355F6" w:rsidRPr="008355F6" w:rsidRDefault="008355F6" w:rsidP="008355F6">
      <w:pPr>
        <w:pStyle w:val="body"/>
        <w:bidi/>
        <w:divId w:val="1334331673"/>
        <w:rPr>
          <w:lang w:bidi="fa-IR"/>
        </w:rPr>
      </w:pPr>
      <w:r w:rsidRPr="008355F6">
        <w:t> </w:t>
      </w:r>
      <w:r w:rsidRPr="008355F6">
        <w:tab/>
      </w:r>
      <w:r w:rsidRPr="008355F6">
        <w:rPr>
          <w:rFonts w:hint="cs"/>
          <w:rtl/>
          <w:lang w:bidi="fa-IR"/>
        </w:rPr>
        <w:t>سراسر</w:t>
      </w:r>
      <w:r w:rsidRPr="008355F6">
        <w:t> </w:t>
      </w:r>
      <w:r w:rsidRPr="008355F6">
        <w:tab/>
        <w:t> </w:t>
      </w:r>
      <w:r w:rsidRPr="008355F6">
        <w:tab/>
      </w:r>
      <w:r w:rsidRPr="008355F6">
        <w:rPr>
          <w:rtl/>
          <w:lang w:bidi="fa-IR"/>
        </w:rPr>
        <w:t> </w:t>
      </w:r>
    </w:p>
    <w:p w14:paraId="70E28650" w14:textId="77777777" w:rsidR="008355F6" w:rsidRPr="008355F6" w:rsidRDefault="008355F6" w:rsidP="008355F6">
      <w:pPr>
        <w:pStyle w:val="body"/>
        <w:bidi/>
        <w:divId w:val="1334331673"/>
      </w:pPr>
      <w:r w:rsidRPr="008355F6">
        <w:t> </w:t>
      </w:r>
      <w:r w:rsidRPr="008355F6">
        <w:tab/>
      </w:r>
      <w:r w:rsidRPr="008355F6">
        <w:rPr>
          <w:rFonts w:hint="cs"/>
          <w:rtl/>
          <w:lang w:bidi="fa-IR"/>
        </w:rPr>
        <w:t> </w:t>
      </w:r>
      <w:r w:rsidRPr="008355F6">
        <w:rPr>
          <w:lang w:bidi="fa-IR"/>
        </w:rPr>
        <w:tab/>
      </w:r>
      <w:r w:rsidRPr="008355F6">
        <w:rPr>
          <w:rFonts w:hint="cs"/>
          <w:rtl/>
          <w:lang w:bidi="fa-IR"/>
        </w:rPr>
        <w:t>زنجير ِ زنجره بود</w:t>
      </w:r>
      <w:r w:rsidRPr="008355F6">
        <w:t> </w:t>
      </w:r>
      <w:r w:rsidRPr="008355F6">
        <w:tab/>
        <w:t> </w:t>
      </w:r>
    </w:p>
    <w:p w14:paraId="3D47B17C" w14:textId="77777777" w:rsidR="008355F6" w:rsidRPr="008355F6" w:rsidRDefault="008355F6" w:rsidP="008355F6">
      <w:pPr>
        <w:pStyle w:val="body"/>
        <w:bidi/>
        <w:divId w:val="1334331673"/>
      </w:pPr>
      <w:r w:rsidRPr="008355F6">
        <w:t> </w:t>
      </w:r>
      <w:r w:rsidRPr="008355F6">
        <w:tab/>
      </w:r>
      <w:r w:rsidRPr="008355F6">
        <w:rPr>
          <w:rFonts w:hint="cs"/>
          <w:rtl/>
          <w:lang w:bidi="fa-IR"/>
        </w:rPr>
        <w:t> </w:t>
      </w:r>
      <w:r w:rsidRPr="008355F6">
        <w:rPr>
          <w:lang w:bidi="fa-IR"/>
        </w:rPr>
        <w:tab/>
      </w:r>
      <w:r w:rsidRPr="008355F6">
        <w:rPr>
          <w:rFonts w:hint="cs"/>
          <w:rtl/>
          <w:lang w:bidi="fa-IR"/>
        </w:rPr>
        <w:t> </w:t>
      </w:r>
      <w:r w:rsidRPr="008355F6">
        <w:rPr>
          <w:lang w:bidi="fa-IR"/>
        </w:rPr>
        <w:tab/>
      </w:r>
      <w:r w:rsidRPr="008355F6">
        <w:rPr>
          <w:rFonts w:hint="cs"/>
          <w:rtl/>
          <w:lang w:bidi="fa-IR"/>
        </w:rPr>
        <w:t>تا سحر،</w:t>
      </w:r>
      <w:r w:rsidRPr="008355F6">
        <w:t> </w:t>
      </w:r>
    </w:p>
    <w:p w14:paraId="709150EB" w14:textId="77777777" w:rsidR="00383E2C" w:rsidRPr="00DD729B" w:rsidRDefault="002D5170" w:rsidP="008355F6">
      <w:pPr>
        <w:pStyle w:val="body"/>
        <w:bidi/>
        <w:rPr>
          <w:rtl/>
          <w:lang w:bidi="fa-IR"/>
        </w:rPr>
      </w:pPr>
      <w:r w:rsidRPr="00DD729B">
        <w:rPr>
          <w:rFonts w:hint="cs"/>
          <w:rtl/>
          <w:lang w:bidi="fa-IR"/>
        </w:rPr>
        <w:t>سحرگه</w:t>
      </w:r>
    </w:p>
    <w:p w14:paraId="11DA34D8" w14:textId="60F8A3EC" w:rsidR="00383E2C" w:rsidRPr="00DD729B" w:rsidRDefault="002D5170" w:rsidP="008355F6">
      <w:pPr>
        <w:pStyle w:val="body"/>
        <w:bidi/>
        <w:rPr>
          <w:rtl/>
          <w:lang w:bidi="fa-IR"/>
        </w:rPr>
      </w:pPr>
      <w:r w:rsidRPr="00DD729B">
        <w:rPr>
          <w:rFonts w:hint="cs"/>
          <w:rtl/>
          <w:lang w:bidi="fa-IR"/>
        </w:rPr>
        <w:t>به‌ناگاه با قُشَعْريره‌</w:t>
      </w:r>
      <w:r w:rsidR="00DD729B">
        <w:rPr>
          <w:rFonts w:hint="cs"/>
          <w:rtl/>
          <w:lang w:bidi="fa-IR"/>
        </w:rPr>
        <w:t>ي</w:t>
      </w:r>
      <w:r w:rsidRPr="00DD729B">
        <w:rPr>
          <w:rFonts w:hint="cs"/>
          <w:rtl/>
          <w:lang w:bidi="fa-IR"/>
        </w:rPr>
        <w:t xml:space="preserve"> درد</w:t>
      </w:r>
    </w:p>
    <w:p w14:paraId="7B2A047A" w14:textId="74544F97" w:rsidR="00383E2C" w:rsidRPr="00DD729B" w:rsidRDefault="002D5170" w:rsidP="008355F6">
      <w:pPr>
        <w:pStyle w:val="body"/>
        <w:bidi/>
        <w:rPr>
          <w:rtl/>
          <w:lang w:bidi="fa-IR"/>
        </w:rPr>
      </w:pPr>
      <w:r w:rsidRPr="00DD729B">
        <w:rPr>
          <w:rFonts w:hint="cs"/>
          <w:rtl/>
          <w:lang w:bidi="fa-IR"/>
        </w:rPr>
        <w:t>در لطمه‌</w:t>
      </w:r>
      <w:r w:rsidR="00DD729B">
        <w:rPr>
          <w:rFonts w:hint="cs"/>
          <w:rtl/>
          <w:lang w:bidi="fa-IR"/>
        </w:rPr>
        <w:t>ي</w:t>
      </w:r>
      <w:r w:rsidRPr="00DD729B">
        <w:rPr>
          <w:rFonts w:hint="cs"/>
          <w:rtl/>
          <w:lang w:bidi="fa-IR"/>
        </w:rPr>
        <w:t xml:space="preserve"> جان ِ ما</w:t>
      </w:r>
    </w:p>
    <w:p w14:paraId="15FABD80" w14:textId="77777777" w:rsidR="00383E2C" w:rsidRPr="00DD729B" w:rsidRDefault="002D5170" w:rsidP="008355F6">
      <w:pPr>
        <w:pStyle w:val="body"/>
        <w:bidi/>
        <w:rPr>
          <w:rtl/>
        </w:rPr>
      </w:pPr>
      <w:r w:rsidRPr="00DD729B">
        <w:t> </w:t>
      </w:r>
    </w:p>
    <w:p w14:paraId="4F4490AB" w14:textId="77777777" w:rsidR="00383E2C" w:rsidRPr="00DD729B" w:rsidRDefault="002D5170" w:rsidP="008355F6">
      <w:pPr>
        <w:pStyle w:val="body"/>
        <w:bidi/>
        <w:rPr>
          <w:rtl/>
          <w:lang w:bidi="fa-IR"/>
        </w:rPr>
      </w:pPr>
      <w:r w:rsidRPr="00DD729B">
        <w:rPr>
          <w:rFonts w:hint="cs"/>
          <w:rtl/>
          <w:lang w:bidi="fa-IR"/>
        </w:rPr>
        <w:t> </w:t>
      </w:r>
    </w:p>
    <w:p w14:paraId="4E4CF2F9" w14:textId="77777777" w:rsidR="008355F6" w:rsidRPr="008355F6" w:rsidRDefault="008355F6" w:rsidP="008355F6">
      <w:pPr>
        <w:pStyle w:val="body"/>
        <w:bidi/>
        <w:divId w:val="958029738"/>
      </w:pPr>
      <w:r w:rsidRPr="008355F6">
        <w:rPr>
          <w:rFonts w:hint="cs"/>
          <w:rtl/>
          <w:lang w:bidi="fa-IR"/>
        </w:rPr>
        <w:t>جنگل</w:t>
      </w:r>
      <w:r w:rsidRPr="008355F6">
        <w:t> </w:t>
      </w:r>
      <w:r w:rsidRPr="008355F6">
        <w:tab/>
        <w:t> </w:t>
      </w:r>
    </w:p>
    <w:p w14:paraId="79120B60" w14:textId="77777777" w:rsidR="008355F6" w:rsidRPr="008355F6" w:rsidRDefault="008355F6" w:rsidP="008355F6">
      <w:pPr>
        <w:pStyle w:val="body"/>
        <w:bidi/>
        <w:divId w:val="958029738"/>
      </w:pPr>
      <w:r w:rsidRPr="008355F6">
        <w:t> </w:t>
      </w:r>
      <w:r w:rsidRPr="008355F6">
        <w:tab/>
      </w:r>
      <w:r w:rsidRPr="008355F6">
        <w:rPr>
          <w:rFonts w:hint="cs"/>
          <w:rtl/>
          <w:lang w:bidi="fa-IR"/>
        </w:rPr>
        <w:t>از خواب واگشود</w:t>
      </w:r>
      <w:r w:rsidRPr="008355F6">
        <w:t> </w:t>
      </w:r>
    </w:p>
    <w:p w14:paraId="189954E1" w14:textId="77777777" w:rsidR="00383E2C" w:rsidRPr="00DD729B" w:rsidRDefault="002D5170" w:rsidP="008355F6">
      <w:pPr>
        <w:pStyle w:val="body"/>
        <w:bidi/>
        <w:rPr>
          <w:rtl/>
          <w:lang w:bidi="fa-IR"/>
        </w:rPr>
      </w:pPr>
      <w:r w:rsidRPr="00DD729B">
        <w:rPr>
          <w:rFonts w:hint="cs"/>
          <w:rtl/>
          <w:lang w:bidi="fa-IR"/>
        </w:rPr>
        <w:t>مژگان ِ حيران ِ برگ‌اش را</w:t>
      </w:r>
    </w:p>
    <w:p w14:paraId="4D5A05D8" w14:textId="4312FBBC" w:rsidR="00383E2C" w:rsidRPr="00DD729B" w:rsidRDefault="002D5170" w:rsidP="008355F6">
      <w:pPr>
        <w:pStyle w:val="body"/>
        <w:bidi/>
        <w:rPr>
          <w:rtl/>
          <w:lang w:bidi="fa-IR"/>
        </w:rPr>
      </w:pPr>
      <w:r w:rsidRPr="00DD729B">
        <w:rPr>
          <w:rFonts w:hint="cs"/>
          <w:rtl/>
          <w:lang w:bidi="fa-IR"/>
        </w:rPr>
        <w:t>پلک ِ آشفته‌</w:t>
      </w:r>
      <w:r w:rsidR="00DD729B">
        <w:rPr>
          <w:rFonts w:hint="cs"/>
          <w:rtl/>
          <w:lang w:bidi="fa-IR"/>
        </w:rPr>
        <w:t>ي</w:t>
      </w:r>
      <w:r w:rsidRPr="00DD729B">
        <w:rPr>
          <w:rFonts w:hint="cs"/>
          <w:rtl/>
          <w:lang w:bidi="fa-IR"/>
        </w:rPr>
        <w:t xml:space="preserve"> مرگ‌اش را،</w:t>
      </w:r>
    </w:p>
    <w:p w14:paraId="119EFB99" w14:textId="6205A100" w:rsidR="00383E2C" w:rsidRPr="00DD729B" w:rsidRDefault="002D5170" w:rsidP="008355F6">
      <w:pPr>
        <w:pStyle w:val="body"/>
        <w:bidi/>
        <w:rPr>
          <w:rtl/>
          <w:lang w:bidi="fa-IR"/>
        </w:rPr>
      </w:pPr>
      <w:r w:rsidRPr="00DD729B">
        <w:rPr>
          <w:rFonts w:hint="cs"/>
          <w:rtl/>
          <w:lang w:bidi="fa-IR"/>
        </w:rPr>
        <w:t>و نعره‌</w:t>
      </w:r>
      <w:r w:rsidR="00DD729B">
        <w:rPr>
          <w:rFonts w:hint="cs"/>
          <w:rtl/>
          <w:lang w:bidi="fa-IR"/>
        </w:rPr>
        <w:t>ي</w:t>
      </w:r>
      <w:r w:rsidRPr="00DD729B">
        <w:rPr>
          <w:rFonts w:hint="cs"/>
          <w:rtl/>
          <w:lang w:bidi="fa-IR"/>
        </w:rPr>
        <w:t xml:space="preserve"> اُزگَل ِ ارّه‌</w:t>
      </w:r>
      <w:r w:rsidR="00DD729B">
        <w:rPr>
          <w:rFonts w:hint="cs"/>
          <w:rtl/>
          <w:lang w:bidi="fa-IR"/>
        </w:rPr>
        <w:t>ي</w:t>
      </w:r>
      <w:r w:rsidRPr="00DD729B">
        <w:rPr>
          <w:rFonts w:hint="cs"/>
          <w:rtl/>
          <w:lang w:bidi="fa-IR"/>
        </w:rPr>
        <w:t xml:space="preserve"> زنجير</w:t>
      </w:r>
      <w:r w:rsidR="00DD729B">
        <w:rPr>
          <w:rFonts w:hint="cs"/>
          <w:rtl/>
          <w:lang w:bidi="fa-IR"/>
        </w:rPr>
        <w:t>ي</w:t>
      </w:r>
    </w:p>
    <w:p w14:paraId="1B26E50A" w14:textId="77777777" w:rsidR="00383E2C" w:rsidRPr="00DD729B" w:rsidRDefault="002D5170" w:rsidP="008355F6">
      <w:pPr>
        <w:pStyle w:val="body"/>
        <w:bidi/>
        <w:rPr>
          <w:rtl/>
        </w:rPr>
      </w:pPr>
      <w:r w:rsidRPr="00DD729B">
        <w:t> </w:t>
      </w:r>
    </w:p>
    <w:p w14:paraId="3E2D7CE9" w14:textId="77777777" w:rsidR="00383E2C" w:rsidRPr="00DD729B" w:rsidRDefault="002D5170" w:rsidP="008355F6">
      <w:pPr>
        <w:pStyle w:val="body"/>
        <w:bidi/>
        <w:rPr>
          <w:rtl/>
          <w:lang w:bidi="fa-IR"/>
        </w:rPr>
      </w:pPr>
      <w:r w:rsidRPr="00DD729B">
        <w:rPr>
          <w:rFonts w:hint="cs"/>
          <w:rtl/>
          <w:lang w:bidi="fa-IR"/>
        </w:rPr>
        <w:t> </w:t>
      </w:r>
    </w:p>
    <w:p w14:paraId="2FD3BBDE" w14:textId="77777777" w:rsidR="008355F6" w:rsidRPr="008355F6" w:rsidRDefault="008355F6" w:rsidP="008355F6">
      <w:pPr>
        <w:pStyle w:val="body"/>
        <w:bidi/>
        <w:divId w:val="1035274563"/>
        <w:rPr>
          <w:lang w:bidi="fa-IR"/>
        </w:rPr>
      </w:pPr>
      <w:r w:rsidRPr="008355F6">
        <w:rPr>
          <w:rFonts w:hint="cs"/>
          <w:rtl/>
          <w:lang w:bidi="fa-IR"/>
        </w:rPr>
        <w:t>سُرخ</w:t>
      </w:r>
      <w:r w:rsidRPr="008355F6">
        <w:t> </w:t>
      </w:r>
      <w:r w:rsidRPr="008355F6">
        <w:tab/>
        <w:t> </w:t>
      </w:r>
      <w:r w:rsidRPr="008355F6">
        <w:tab/>
      </w:r>
      <w:r w:rsidRPr="008355F6">
        <w:rPr>
          <w:rFonts w:hint="cs"/>
          <w:rtl/>
          <w:lang w:bidi="fa-IR"/>
        </w:rPr>
        <w:t> </w:t>
      </w:r>
    </w:p>
    <w:p w14:paraId="68DB0C96" w14:textId="77777777" w:rsidR="008355F6" w:rsidRPr="008355F6" w:rsidRDefault="008355F6" w:rsidP="008355F6">
      <w:pPr>
        <w:pStyle w:val="body"/>
        <w:bidi/>
        <w:divId w:val="1035274563"/>
      </w:pPr>
      <w:r w:rsidRPr="008355F6">
        <w:t> </w:t>
      </w:r>
      <w:r w:rsidRPr="008355F6">
        <w:tab/>
      </w:r>
      <w:r w:rsidRPr="008355F6">
        <w:rPr>
          <w:rFonts w:hint="cs"/>
          <w:rtl/>
          <w:lang w:bidi="fa-IR"/>
        </w:rPr>
        <w:t>بر سبزي‌ نگران ِ دره</w:t>
      </w:r>
      <w:r w:rsidRPr="008355F6">
        <w:t> </w:t>
      </w:r>
      <w:r w:rsidRPr="008355F6">
        <w:tab/>
        <w:t> </w:t>
      </w:r>
    </w:p>
    <w:p w14:paraId="367EC7A3" w14:textId="77777777" w:rsidR="008355F6" w:rsidRPr="008355F6" w:rsidRDefault="008355F6" w:rsidP="008355F6">
      <w:pPr>
        <w:pStyle w:val="body"/>
        <w:bidi/>
        <w:divId w:val="1035274563"/>
      </w:pPr>
      <w:r w:rsidRPr="008355F6">
        <w:t> </w:t>
      </w:r>
      <w:r w:rsidRPr="008355F6">
        <w:tab/>
      </w:r>
      <w:r w:rsidRPr="008355F6">
        <w:rPr>
          <w:rFonts w:hint="cs"/>
          <w:rtl/>
          <w:lang w:bidi="fa-IR"/>
        </w:rPr>
        <w:t> </w:t>
      </w:r>
      <w:r w:rsidRPr="008355F6">
        <w:rPr>
          <w:lang w:bidi="fa-IR"/>
        </w:rPr>
        <w:tab/>
      </w:r>
      <w:r w:rsidRPr="008355F6">
        <w:rPr>
          <w:rFonts w:hint="cs"/>
          <w:rtl/>
          <w:lang w:bidi="fa-IR"/>
        </w:rPr>
        <w:t>فروريخت.</w:t>
      </w:r>
      <w:r w:rsidRPr="008355F6">
        <w:t> </w:t>
      </w:r>
    </w:p>
    <w:p w14:paraId="32F92269" w14:textId="77777777" w:rsidR="00383E2C" w:rsidRPr="00DD729B" w:rsidRDefault="002D5170" w:rsidP="008355F6">
      <w:pPr>
        <w:pStyle w:val="body"/>
        <w:bidi/>
        <w:rPr>
          <w:rtl/>
        </w:rPr>
      </w:pPr>
      <w:r w:rsidRPr="00DD729B">
        <w:t> </w:t>
      </w:r>
    </w:p>
    <w:p w14:paraId="1AA9EEB6" w14:textId="77777777" w:rsidR="00383E2C" w:rsidRPr="00DD729B" w:rsidRDefault="002D5170" w:rsidP="008355F6">
      <w:pPr>
        <w:pStyle w:val="body"/>
        <w:bidi/>
        <w:rPr>
          <w:rtl/>
        </w:rPr>
      </w:pPr>
      <w:r w:rsidRPr="00DD729B">
        <w:rPr>
          <w:rFonts w:ascii="Times New Roman" w:hAnsi="Times New Roman" w:cs="Times New Roman"/>
        </w:rPr>
        <w:t>□</w:t>
      </w:r>
    </w:p>
    <w:p w14:paraId="04378A6C" w14:textId="77777777" w:rsidR="00383E2C" w:rsidRPr="00DD729B" w:rsidRDefault="002D5170" w:rsidP="008355F6">
      <w:pPr>
        <w:pStyle w:val="body"/>
        <w:bidi/>
        <w:rPr>
          <w:rtl/>
        </w:rPr>
      </w:pPr>
      <w:r w:rsidRPr="00DD729B">
        <w:t> </w:t>
      </w:r>
    </w:p>
    <w:p w14:paraId="61C5FD97" w14:textId="77777777" w:rsidR="00383E2C" w:rsidRPr="00DD729B" w:rsidRDefault="002D5170" w:rsidP="008355F6">
      <w:pPr>
        <w:pStyle w:val="body"/>
        <w:bidi/>
        <w:rPr>
          <w:rtl/>
        </w:rPr>
      </w:pPr>
      <w:r w:rsidRPr="00DD729B">
        <w:t> </w:t>
      </w:r>
    </w:p>
    <w:p w14:paraId="039E7814" w14:textId="77777777" w:rsidR="00383E2C" w:rsidRPr="00DD729B" w:rsidRDefault="002D5170" w:rsidP="008355F6">
      <w:pPr>
        <w:pStyle w:val="body"/>
        <w:bidi/>
        <w:rPr>
          <w:rtl/>
          <w:lang w:bidi="fa-IR"/>
        </w:rPr>
      </w:pPr>
      <w:r w:rsidRPr="00DD729B">
        <w:rPr>
          <w:rFonts w:hint="cs"/>
          <w:rtl/>
          <w:lang w:bidi="fa-IR"/>
        </w:rPr>
        <w:t>تا به کسالت ِ زرد ِ تابستان پناه آريم</w:t>
      </w:r>
    </w:p>
    <w:p w14:paraId="71715228" w14:textId="77777777" w:rsidR="00383E2C" w:rsidRPr="00DD729B" w:rsidRDefault="002D5170" w:rsidP="008355F6">
      <w:pPr>
        <w:pStyle w:val="body"/>
        <w:bidi/>
        <w:rPr>
          <w:rtl/>
        </w:rPr>
      </w:pPr>
      <w:r w:rsidRPr="00DD729B">
        <w:t> </w:t>
      </w:r>
    </w:p>
    <w:p w14:paraId="5F2E4296" w14:textId="77777777" w:rsidR="008355F6" w:rsidRPr="008355F6" w:rsidRDefault="008355F6" w:rsidP="008355F6">
      <w:pPr>
        <w:pStyle w:val="body"/>
        <w:bidi/>
        <w:divId w:val="1028802186"/>
      </w:pPr>
      <w:r w:rsidRPr="008355F6">
        <w:rPr>
          <w:rFonts w:hint="cs"/>
          <w:rtl/>
          <w:lang w:bidi="fa-IR"/>
        </w:rPr>
        <w:t>دل‌شکسته</w:t>
      </w:r>
      <w:r w:rsidRPr="008355F6">
        <w:rPr>
          <w:lang w:bidi="fa-IR"/>
        </w:rPr>
        <w:tab/>
      </w:r>
      <w:r w:rsidRPr="008355F6">
        <w:t> </w:t>
      </w:r>
    </w:p>
    <w:p w14:paraId="0CBD70CD" w14:textId="77777777" w:rsidR="008355F6" w:rsidRPr="008355F6" w:rsidRDefault="008355F6" w:rsidP="008355F6">
      <w:pPr>
        <w:pStyle w:val="body"/>
        <w:bidi/>
        <w:divId w:val="1028802186"/>
        <w:rPr>
          <w:lang w:bidi="fa-IR"/>
        </w:rPr>
      </w:pPr>
      <w:r w:rsidRPr="008355F6">
        <w:t> </w:t>
      </w:r>
      <w:r w:rsidRPr="008355F6">
        <w:tab/>
      </w:r>
      <w:r w:rsidRPr="008355F6">
        <w:rPr>
          <w:rFonts w:hint="cs"/>
          <w:rtl/>
          <w:lang w:bidi="fa-IR"/>
        </w:rPr>
        <w:t>به‌ترک ِ کوه گفتيم.</w:t>
      </w:r>
    </w:p>
    <w:p w14:paraId="426AB40E" w14:textId="38BD7655" w:rsidR="00383E2C" w:rsidRDefault="002D5170" w:rsidP="00304CB4">
      <w:pPr>
        <w:pStyle w:val="when"/>
        <w:bidi/>
        <w:rPr>
          <w:lang w:bidi="fa-IR"/>
        </w:rPr>
      </w:pPr>
      <w:r w:rsidRPr="00DD729B">
        <w:rPr>
          <w:szCs w:val="22"/>
          <w:rtl/>
          <w:lang w:bidi="fa-IR"/>
        </w:rPr>
        <w:t> </w:t>
      </w:r>
      <w:r w:rsidRPr="00DD729B">
        <w:rPr>
          <w:rFonts w:hint="cs"/>
          <w:rtl/>
          <w:lang w:bidi="fa-IR"/>
        </w:rPr>
        <w:t>۱۲</w:t>
      </w:r>
      <w:r w:rsidRPr="00DD729B">
        <w:t> </w:t>
      </w:r>
      <w:r w:rsidRPr="00DD729B">
        <w:rPr>
          <w:rFonts w:hint="cs"/>
          <w:rtl/>
          <w:lang w:bidi="fa-IR"/>
        </w:rPr>
        <w:t>شهريور ِ ۱۳۷۲</w:t>
      </w:r>
    </w:p>
    <w:bookmarkEnd w:id="0"/>
    <w:p w14:paraId="4233A552" w14:textId="77777777" w:rsidR="00304CB4" w:rsidRPr="00304CB4" w:rsidRDefault="00304CB4" w:rsidP="00304CB4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304CB4" w:rsidRPr="00304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D5170"/>
    <w:rsid w:val="002D5170"/>
    <w:rsid w:val="00304CB4"/>
    <w:rsid w:val="00383E2C"/>
    <w:rsid w:val="008355F6"/>
    <w:rsid w:val="00D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2159E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F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5F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F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F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F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F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F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355F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355F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355F6"/>
    <w:pPr>
      <w:bidi/>
    </w:pPr>
  </w:style>
  <w:style w:type="paragraph" w:customStyle="1" w:styleId="num">
    <w:name w:val="num"/>
    <w:basedOn w:val="poem"/>
    <w:qFormat/>
    <w:rsid w:val="008355F6"/>
    <w:pPr>
      <w:spacing w:before="240"/>
    </w:pPr>
  </w:style>
  <w:style w:type="paragraph" w:customStyle="1" w:styleId="body">
    <w:name w:val="body"/>
    <w:basedOn w:val="Normal"/>
    <w:qFormat/>
    <w:rsid w:val="008355F6"/>
    <w:rPr>
      <w:color w:val="000000"/>
    </w:rPr>
  </w:style>
  <w:style w:type="paragraph" w:customStyle="1" w:styleId="when">
    <w:name w:val="when"/>
    <w:basedOn w:val="who"/>
    <w:next w:val="where"/>
    <w:qFormat/>
    <w:rsid w:val="008355F6"/>
    <w:pPr>
      <w:spacing w:before="360"/>
    </w:pPr>
  </w:style>
  <w:style w:type="paragraph" w:customStyle="1" w:styleId="where">
    <w:name w:val="where"/>
    <w:basedOn w:val="when"/>
    <w:next w:val="NoSpacing"/>
    <w:qFormat/>
    <w:rsid w:val="008355F6"/>
    <w:pPr>
      <w:spacing w:before="0"/>
    </w:pPr>
  </w:style>
  <w:style w:type="paragraph" w:styleId="NoSpacing">
    <w:name w:val="No Spacing"/>
    <w:uiPriority w:val="1"/>
    <w:qFormat/>
    <w:rsid w:val="008355F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355F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355F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5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5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F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F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55F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55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5F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55F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355F6"/>
    <w:rPr>
      <w:b/>
      <w:bCs/>
    </w:rPr>
  </w:style>
  <w:style w:type="character" w:styleId="Emphasis">
    <w:name w:val="Emphasis"/>
    <w:uiPriority w:val="20"/>
    <w:qFormat/>
    <w:rsid w:val="008355F6"/>
    <w:rPr>
      <w:i/>
      <w:iCs/>
    </w:rPr>
  </w:style>
  <w:style w:type="paragraph" w:styleId="ListParagraph">
    <w:name w:val="List Paragraph"/>
    <w:basedOn w:val="Normal"/>
    <w:uiPriority w:val="34"/>
    <w:qFormat/>
    <w:rsid w:val="008355F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355F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355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F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F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355F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355F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355F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355F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355F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55F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F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5F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F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F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F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F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F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355F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355F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355F6"/>
    <w:pPr>
      <w:bidi/>
    </w:pPr>
  </w:style>
  <w:style w:type="paragraph" w:customStyle="1" w:styleId="num">
    <w:name w:val="num"/>
    <w:basedOn w:val="poem"/>
    <w:qFormat/>
    <w:rsid w:val="008355F6"/>
    <w:pPr>
      <w:spacing w:before="240"/>
    </w:pPr>
  </w:style>
  <w:style w:type="paragraph" w:customStyle="1" w:styleId="body">
    <w:name w:val="body"/>
    <w:basedOn w:val="Normal"/>
    <w:qFormat/>
    <w:rsid w:val="008355F6"/>
    <w:rPr>
      <w:color w:val="000000"/>
    </w:rPr>
  </w:style>
  <w:style w:type="paragraph" w:customStyle="1" w:styleId="when">
    <w:name w:val="when"/>
    <w:basedOn w:val="who"/>
    <w:next w:val="where"/>
    <w:qFormat/>
    <w:rsid w:val="008355F6"/>
    <w:pPr>
      <w:spacing w:before="360"/>
    </w:pPr>
  </w:style>
  <w:style w:type="paragraph" w:customStyle="1" w:styleId="where">
    <w:name w:val="where"/>
    <w:basedOn w:val="when"/>
    <w:next w:val="NoSpacing"/>
    <w:qFormat/>
    <w:rsid w:val="008355F6"/>
    <w:pPr>
      <w:spacing w:before="0"/>
    </w:pPr>
  </w:style>
  <w:style w:type="paragraph" w:styleId="NoSpacing">
    <w:name w:val="No Spacing"/>
    <w:uiPriority w:val="1"/>
    <w:qFormat/>
    <w:rsid w:val="008355F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355F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355F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5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5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F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F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55F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55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5F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55F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355F6"/>
    <w:rPr>
      <w:b/>
      <w:bCs/>
    </w:rPr>
  </w:style>
  <w:style w:type="character" w:styleId="Emphasis">
    <w:name w:val="Emphasis"/>
    <w:uiPriority w:val="20"/>
    <w:qFormat/>
    <w:rsid w:val="008355F6"/>
    <w:rPr>
      <w:i/>
      <w:iCs/>
    </w:rPr>
  </w:style>
  <w:style w:type="paragraph" w:styleId="ListParagraph">
    <w:name w:val="List Paragraph"/>
    <w:basedOn w:val="Normal"/>
    <w:uiPriority w:val="34"/>
    <w:qFormat/>
    <w:rsid w:val="008355F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355F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355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F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F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355F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355F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355F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355F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355F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55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02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2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2010-03-28T01:24:00Z</dcterms:created>
  <dcterms:modified xsi:type="dcterms:W3CDTF">2010-04-12T10:44:00Z</dcterms:modified>
</cp:coreProperties>
</file>