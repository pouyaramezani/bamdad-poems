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3A760" w14:textId="77777777" w:rsidR="00C06BD0" w:rsidRPr="0095321E" w:rsidRDefault="00DF0EE6" w:rsidP="00275211">
      <w:pPr>
        <w:pStyle w:val="poem"/>
        <w:rPr>
          <w:rtl/>
          <w:lang w:bidi="fa-IR"/>
        </w:rPr>
      </w:pPr>
      <w:r w:rsidRPr="0095321E">
        <w:rPr>
          <w:rFonts w:hint="cs"/>
          <w:rtl/>
          <w:lang w:bidi="fa-IR"/>
        </w:rPr>
        <w:t>شبانه</w:t>
      </w:r>
    </w:p>
    <w:p w14:paraId="469AAF03" w14:textId="186AECDD" w:rsidR="0095321E" w:rsidRDefault="0095321E" w:rsidP="00275211">
      <w:pPr>
        <w:pStyle w:val="who"/>
        <w:bidi/>
        <w:rPr>
          <w:rtl/>
          <w:lang w:bidi="fa-IR"/>
        </w:rPr>
      </w:pPr>
    </w:p>
    <w:p w14:paraId="590D89DD" w14:textId="776ECA3C" w:rsidR="00275211" w:rsidRDefault="00275211" w:rsidP="00275211">
      <w:pPr>
        <w:pStyle w:val="why"/>
        <w:rPr>
          <w:rtl/>
          <w:lang w:bidi="fa-IR"/>
        </w:rPr>
      </w:pPr>
    </w:p>
    <w:p w14:paraId="70514FAA" w14:textId="7A6A0DF0" w:rsidR="00275211" w:rsidRDefault="00275211" w:rsidP="00275211">
      <w:pPr>
        <w:pStyle w:val="num"/>
        <w:rPr>
          <w:rtl/>
          <w:lang w:bidi="fa-IR"/>
        </w:rPr>
      </w:pPr>
    </w:p>
    <w:p w14:paraId="51A5A0A7" w14:textId="77777777" w:rsidR="00275211" w:rsidRPr="00275211" w:rsidRDefault="00275211" w:rsidP="00275211">
      <w:pPr>
        <w:pStyle w:val="subname"/>
        <w:rPr>
          <w:lang w:bidi="fa-IR"/>
        </w:rPr>
      </w:pPr>
    </w:p>
    <w:p w14:paraId="5AE8EF0E" w14:textId="0FE1C47C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شبانه شعر</w:t>
      </w:r>
      <w:r w:rsidR="00BB2851" w:rsidRPr="0095321E">
        <w:rPr>
          <w:rFonts w:hint="cs"/>
          <w:rtl/>
          <w:lang w:bidi="fa-IR"/>
        </w:rPr>
        <w:t>ي</w:t>
      </w:r>
      <w:r w:rsidRPr="0095321E">
        <w:rPr>
          <w:rFonts w:hint="cs"/>
          <w:rtl/>
          <w:lang w:bidi="fa-IR"/>
        </w:rPr>
        <w:t xml:space="preserve"> چگونه توان نوشت</w:t>
      </w:r>
    </w:p>
    <w:p w14:paraId="3527DC7B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تا هم از قلبِ من سخن بگويد، هم از بازويم؟</w:t>
      </w:r>
    </w:p>
    <w:p w14:paraId="55421FD7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t> </w:t>
      </w:r>
    </w:p>
    <w:p w14:paraId="64CC6E0B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شبانه</w:t>
      </w:r>
    </w:p>
    <w:p w14:paraId="11A68E44" w14:textId="7D69DABD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شعر</w:t>
      </w:r>
      <w:r w:rsidR="00BB2851" w:rsidRPr="0095321E">
        <w:rPr>
          <w:rFonts w:hint="cs"/>
          <w:rtl/>
          <w:lang w:bidi="fa-IR"/>
        </w:rPr>
        <w:t>ي</w:t>
      </w:r>
      <w:r w:rsidRPr="0095321E">
        <w:rPr>
          <w:rFonts w:hint="cs"/>
          <w:rtl/>
          <w:lang w:bidi="fa-IR"/>
        </w:rPr>
        <w:t xml:space="preserve"> چنين</w:t>
      </w:r>
    </w:p>
    <w:p w14:paraId="3DAC7A41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چگونه توان نوشت؟</w:t>
      </w:r>
    </w:p>
    <w:p w14:paraId="1CDAE842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t> </w:t>
      </w:r>
    </w:p>
    <w:p w14:paraId="150CDAE2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rPr>
          <w:rFonts w:ascii="Times New Roman" w:hAnsi="Times New Roman" w:cs="Times New Roman"/>
        </w:rPr>
        <w:t>□</w:t>
      </w:r>
    </w:p>
    <w:p w14:paraId="2935DEB4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t> </w:t>
      </w:r>
    </w:p>
    <w:p w14:paraId="12AD67A0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من آن خاکسترِ سردم که در من</w:t>
      </w:r>
    </w:p>
    <w:p w14:paraId="216D1C80" w14:textId="5D31BDA3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شعله‌</w:t>
      </w:r>
      <w:r w:rsidR="00BB2851" w:rsidRPr="0095321E">
        <w:rPr>
          <w:rFonts w:hint="cs"/>
          <w:rtl/>
          <w:lang w:bidi="fa-IR"/>
        </w:rPr>
        <w:t>ي</w:t>
      </w:r>
      <w:r w:rsidRPr="0095321E">
        <w:rPr>
          <w:rFonts w:hint="cs"/>
          <w:rtl/>
          <w:lang w:bidi="fa-IR"/>
        </w:rPr>
        <w:t xml:space="preserve"> همه عصيان‌هاست،</w:t>
      </w:r>
    </w:p>
    <w:p w14:paraId="71EB16E4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t> </w:t>
      </w:r>
    </w:p>
    <w:p w14:paraId="62DA121A" w14:textId="6A40DDA8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من آن دريا</w:t>
      </w:r>
      <w:r w:rsidR="00BB2851" w:rsidRPr="0095321E">
        <w:rPr>
          <w:rFonts w:hint="cs"/>
          <w:rtl/>
          <w:lang w:bidi="fa-IR"/>
        </w:rPr>
        <w:t>ي</w:t>
      </w:r>
      <w:r w:rsidRPr="0095321E">
        <w:rPr>
          <w:rFonts w:hint="cs"/>
          <w:rtl/>
          <w:lang w:bidi="fa-IR"/>
        </w:rPr>
        <w:t xml:space="preserve"> آرامم که در من</w:t>
      </w:r>
    </w:p>
    <w:p w14:paraId="62F5513A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فريادِ همه توفان‌هاست،</w:t>
      </w:r>
    </w:p>
    <w:p w14:paraId="7839F97B" w14:textId="77777777" w:rsidR="00C06BD0" w:rsidRPr="0095321E" w:rsidRDefault="00DF0EE6" w:rsidP="00275211">
      <w:pPr>
        <w:pStyle w:val="body"/>
        <w:bidi/>
        <w:rPr>
          <w:rtl/>
        </w:rPr>
      </w:pPr>
      <w:r w:rsidRPr="0095321E">
        <w:t> </w:t>
      </w:r>
    </w:p>
    <w:p w14:paraId="6324D499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من آن سردابِ تاريکم که در من</w:t>
      </w:r>
    </w:p>
    <w:p w14:paraId="16FCE799" w14:textId="77777777" w:rsidR="00C06BD0" w:rsidRPr="0095321E" w:rsidRDefault="00DF0EE6" w:rsidP="00275211">
      <w:pPr>
        <w:pStyle w:val="body"/>
        <w:bidi/>
        <w:rPr>
          <w:rtl/>
          <w:lang w:bidi="fa-IR"/>
        </w:rPr>
      </w:pPr>
      <w:r w:rsidRPr="0095321E">
        <w:rPr>
          <w:rFonts w:hint="cs"/>
          <w:rtl/>
          <w:lang w:bidi="fa-IR"/>
        </w:rPr>
        <w:t>آتشِ همه ايمان‌هاست.</w:t>
      </w:r>
    </w:p>
    <w:p w14:paraId="5D7E878F" w14:textId="5D01E238" w:rsidR="00C06BD0" w:rsidRDefault="00DF0EE6" w:rsidP="00275211">
      <w:pPr>
        <w:pStyle w:val="when"/>
        <w:bidi/>
        <w:rPr>
          <w:rFonts w:hint="cs"/>
          <w:rtl/>
          <w:lang w:bidi="fa-IR"/>
        </w:rPr>
      </w:pPr>
      <w:r w:rsidRPr="0095321E">
        <w:t> </w:t>
      </w:r>
      <w:r w:rsidRPr="0095321E">
        <w:rPr>
          <w:rFonts w:hint="cs"/>
          <w:rtl/>
          <w:lang w:bidi="fa-IR"/>
        </w:rPr>
        <w:t>۱۳۳۱</w:t>
      </w:r>
    </w:p>
    <w:p w14:paraId="2C506CDD" w14:textId="77777777" w:rsidR="00275211" w:rsidRPr="00275211" w:rsidRDefault="00275211" w:rsidP="00275211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275211" w:rsidRPr="00275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2E3E"/>
    <w:multiLevelType w:val="multilevel"/>
    <w:tmpl w:val="870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11316"/>
    <w:multiLevelType w:val="multilevel"/>
    <w:tmpl w:val="A7E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F0EE6"/>
    <w:rsid w:val="00275211"/>
    <w:rsid w:val="0095321E"/>
    <w:rsid w:val="00BB2851"/>
    <w:rsid w:val="00C06BD0"/>
    <w:rsid w:val="00D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A4E0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752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752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75211"/>
    <w:pPr>
      <w:bidi/>
    </w:pPr>
  </w:style>
  <w:style w:type="paragraph" w:customStyle="1" w:styleId="num">
    <w:name w:val="num"/>
    <w:basedOn w:val="poem"/>
    <w:qFormat/>
    <w:rsid w:val="00275211"/>
    <w:pPr>
      <w:spacing w:before="240"/>
    </w:pPr>
  </w:style>
  <w:style w:type="paragraph" w:customStyle="1" w:styleId="body">
    <w:name w:val="body"/>
    <w:basedOn w:val="Normal"/>
    <w:qFormat/>
    <w:rsid w:val="00275211"/>
    <w:rPr>
      <w:color w:val="000000"/>
    </w:rPr>
  </w:style>
  <w:style w:type="paragraph" w:customStyle="1" w:styleId="when">
    <w:name w:val="when"/>
    <w:basedOn w:val="who"/>
    <w:next w:val="where"/>
    <w:qFormat/>
    <w:rsid w:val="00275211"/>
    <w:pPr>
      <w:spacing w:before="360"/>
    </w:pPr>
  </w:style>
  <w:style w:type="paragraph" w:customStyle="1" w:styleId="where">
    <w:name w:val="where"/>
    <w:basedOn w:val="when"/>
    <w:next w:val="NoSpacing"/>
    <w:qFormat/>
    <w:rsid w:val="00275211"/>
    <w:pPr>
      <w:spacing w:before="0"/>
    </w:pPr>
  </w:style>
  <w:style w:type="paragraph" w:styleId="NoSpacing">
    <w:name w:val="No Spacing"/>
    <w:uiPriority w:val="1"/>
    <w:qFormat/>
    <w:rsid w:val="002752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752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752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2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52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2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52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75211"/>
    <w:rPr>
      <w:b/>
      <w:bCs/>
    </w:rPr>
  </w:style>
  <w:style w:type="character" w:styleId="Emphasis">
    <w:name w:val="Emphasis"/>
    <w:uiPriority w:val="20"/>
    <w:qFormat/>
    <w:rsid w:val="00275211"/>
    <w:rPr>
      <w:i/>
      <w:iCs/>
    </w:r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752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52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752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752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752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752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752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21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752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752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75211"/>
    <w:pPr>
      <w:bidi/>
    </w:pPr>
  </w:style>
  <w:style w:type="paragraph" w:customStyle="1" w:styleId="num">
    <w:name w:val="num"/>
    <w:basedOn w:val="poem"/>
    <w:qFormat/>
    <w:rsid w:val="00275211"/>
    <w:pPr>
      <w:spacing w:before="240"/>
    </w:pPr>
  </w:style>
  <w:style w:type="paragraph" w:customStyle="1" w:styleId="body">
    <w:name w:val="body"/>
    <w:basedOn w:val="Normal"/>
    <w:qFormat/>
    <w:rsid w:val="00275211"/>
    <w:rPr>
      <w:color w:val="000000"/>
    </w:rPr>
  </w:style>
  <w:style w:type="paragraph" w:customStyle="1" w:styleId="when">
    <w:name w:val="when"/>
    <w:basedOn w:val="who"/>
    <w:next w:val="where"/>
    <w:qFormat/>
    <w:rsid w:val="00275211"/>
    <w:pPr>
      <w:spacing w:before="360"/>
    </w:pPr>
  </w:style>
  <w:style w:type="paragraph" w:customStyle="1" w:styleId="where">
    <w:name w:val="where"/>
    <w:basedOn w:val="when"/>
    <w:next w:val="NoSpacing"/>
    <w:qFormat/>
    <w:rsid w:val="00275211"/>
    <w:pPr>
      <w:spacing w:before="0"/>
    </w:pPr>
  </w:style>
  <w:style w:type="paragraph" w:styleId="NoSpacing">
    <w:name w:val="No Spacing"/>
    <w:uiPriority w:val="1"/>
    <w:qFormat/>
    <w:rsid w:val="002752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752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752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2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52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2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52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75211"/>
    <w:rPr>
      <w:b/>
      <w:bCs/>
    </w:rPr>
  </w:style>
  <w:style w:type="character" w:styleId="Emphasis">
    <w:name w:val="Emphasis"/>
    <w:uiPriority w:val="20"/>
    <w:qFormat/>
    <w:rsid w:val="00275211"/>
    <w:rPr>
      <w:i/>
      <w:iCs/>
    </w:r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752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52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752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752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752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752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752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2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2010-04-01T21:10:00Z</dcterms:created>
  <dcterms:modified xsi:type="dcterms:W3CDTF">2010-04-05T18:47:00Z</dcterms:modified>
</cp:coreProperties>
</file>