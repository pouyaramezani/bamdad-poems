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4B192" w14:textId="34192A14" w:rsidR="00392516" w:rsidRPr="00193200" w:rsidRDefault="001A4917" w:rsidP="00E77690">
      <w:pPr>
        <w:pStyle w:val="poem"/>
        <w:rPr>
          <w:rtl/>
          <w:lang w:bidi="fa-IR"/>
        </w:rPr>
      </w:pPr>
      <w:bookmarkStart w:id="0" w:name="OLE_LINK1"/>
      <w:bookmarkStart w:id="1" w:name="OLE_LINK2"/>
      <w:r w:rsidRPr="00193200">
        <w:rPr>
          <w:rFonts w:hint="cs"/>
          <w:rtl/>
          <w:lang w:bidi="fa-IR"/>
        </w:rPr>
        <w:t>برا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خون و ماتيک</w:t>
      </w:r>
    </w:p>
    <w:p w14:paraId="154CE710" w14:textId="15339FE7" w:rsidR="00392516" w:rsidRPr="00193200" w:rsidRDefault="001A4917" w:rsidP="00E77690">
      <w:pPr>
        <w:pStyle w:val="why"/>
        <w:rPr>
          <w:rtl/>
          <w:lang w:bidi="fa-IR"/>
        </w:rPr>
      </w:pPr>
      <w:r w:rsidRPr="00193200">
        <w:rPr>
          <w:rFonts w:hint="cs"/>
          <w:rtl/>
          <w:lang w:bidi="fa-IR"/>
        </w:rPr>
        <w:t>گر تو شاه دختران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، من خدا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شاعرانم</w:t>
      </w:r>
    </w:p>
    <w:p w14:paraId="00F6C944" w14:textId="1693F76B" w:rsidR="00E77690" w:rsidRPr="004A79EA" w:rsidRDefault="001A4917" w:rsidP="00E77690">
      <w:pPr>
        <w:pStyle w:val="who"/>
        <w:bidi/>
        <w:rPr>
          <w:b/>
          <w:bCs/>
          <w:rtl/>
          <w:lang w:bidi="fa-IR"/>
        </w:rPr>
      </w:pPr>
      <w:r w:rsidRPr="004A79EA">
        <w:rPr>
          <w:rFonts w:hint="cs"/>
          <w:b/>
          <w:bCs/>
          <w:rtl/>
          <w:lang w:bidi="fa-IR"/>
        </w:rPr>
        <w:t>مهد</w:t>
      </w:r>
      <w:r w:rsidR="004B4C8A" w:rsidRPr="004A79EA">
        <w:rPr>
          <w:rFonts w:hint="cs"/>
          <w:b/>
          <w:bCs/>
          <w:rtl/>
          <w:lang w:bidi="fa-IR"/>
        </w:rPr>
        <w:t>ي</w:t>
      </w:r>
      <w:r w:rsidRPr="004A79EA">
        <w:rPr>
          <w:rFonts w:hint="cs"/>
          <w:b/>
          <w:bCs/>
          <w:rtl/>
          <w:lang w:bidi="fa-IR"/>
        </w:rPr>
        <w:t xml:space="preserve"> حميد</w:t>
      </w:r>
      <w:r w:rsidR="004B4C8A" w:rsidRPr="004A79EA">
        <w:rPr>
          <w:rFonts w:hint="cs"/>
          <w:b/>
          <w:bCs/>
          <w:rtl/>
          <w:lang w:bidi="fa-IR"/>
        </w:rPr>
        <w:t>ي</w:t>
      </w:r>
    </w:p>
    <w:p w14:paraId="0786AD6D" w14:textId="77777777" w:rsidR="00392516" w:rsidRPr="00193200" w:rsidRDefault="001A4917" w:rsidP="00E77690">
      <w:pPr>
        <w:pStyle w:val="num"/>
        <w:rPr>
          <w:rtl/>
        </w:rPr>
      </w:pPr>
      <w:r w:rsidRPr="00193200">
        <w:t> </w:t>
      </w:r>
    </w:p>
    <w:p w14:paraId="54B7F22F" w14:textId="77777777" w:rsidR="00392516" w:rsidRPr="00193200" w:rsidRDefault="001A4917" w:rsidP="00E77690">
      <w:pPr>
        <w:pStyle w:val="subname"/>
        <w:rPr>
          <w:rtl/>
        </w:rPr>
      </w:pPr>
      <w:r w:rsidRPr="00193200">
        <w:t> </w:t>
      </w:r>
    </w:p>
    <w:p w14:paraId="2FD2C8C5" w14:textId="675A9FA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 xml:space="preserve">ـ </w:t>
      </w:r>
      <w:r w:rsidR="004B4C8A" w:rsidRPr="00193200">
        <w:rPr>
          <w:rtl/>
          <w:lang w:bidi="fa-IR"/>
        </w:rPr>
        <w:t>«</w:t>
      </w:r>
      <w:r w:rsidRPr="00193200">
        <w:rPr>
          <w:rFonts w:hint="cs"/>
          <w:rtl/>
          <w:lang w:bidi="fa-IR"/>
        </w:rPr>
        <w:t>اين بازوانِ اوست</w:t>
      </w:r>
    </w:p>
    <w:p w14:paraId="446D0349" w14:textId="0212B975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با داغ‌ها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بوسه‌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بس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ارها گناه‌اش</w:t>
      </w:r>
    </w:p>
    <w:p w14:paraId="2523D991" w14:textId="00E051D0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نک خل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جِ ژرفِ نگاهش</w:t>
      </w:r>
    </w:p>
    <w:p w14:paraId="6B5E658B" w14:textId="6BE1E2BC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کاندر کبودِ مردمکِ ب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‌ح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آن</w:t>
      </w:r>
    </w:p>
    <w:p w14:paraId="1F6A657B" w14:textId="5FD1BC15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فانوسِ صد تمنا ــ گُنگ و نگفتن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ــ</w:t>
      </w:r>
    </w:p>
    <w:p w14:paraId="4FC3ED62" w14:textId="657ED643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با شعله‌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لجاج و شک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با</w:t>
      </w:r>
      <w:r w:rsidR="004B4C8A" w:rsidRPr="00193200">
        <w:rPr>
          <w:rFonts w:hint="cs"/>
          <w:rtl/>
          <w:lang w:bidi="fa-IR"/>
        </w:rPr>
        <w:t>يي</w:t>
      </w:r>
    </w:p>
    <w:p w14:paraId="2A76B04E" w14:textId="578B67FA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‌سوزد.</w:t>
      </w:r>
    </w:p>
    <w:p w14:paraId="265662CD" w14:textId="5F37C009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ن، چشمه‌سارِ جادو</w:t>
      </w:r>
      <w:r w:rsidR="004B4C8A" w:rsidRPr="00193200">
        <w:rPr>
          <w:rFonts w:hint="cs"/>
          <w:rtl/>
          <w:lang w:bidi="fa-IR"/>
        </w:rPr>
        <w:t>يي</w:t>
      </w:r>
      <w:r w:rsidRPr="00193200">
        <w:rPr>
          <w:rFonts w:hint="cs"/>
          <w:rtl/>
          <w:lang w:bidi="fa-IR"/>
        </w:rPr>
        <w:t>‌ تشنگ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‌فزاست</w:t>
      </w:r>
    </w:p>
    <w:p w14:paraId="5B190A5E" w14:textId="13CFF1EF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چشمه‌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عطش</w:t>
      </w:r>
    </w:p>
    <w:p w14:paraId="6AAFA551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که بر او هر دَم</w:t>
      </w:r>
    </w:p>
    <w:p w14:paraId="6F660737" w14:textId="137B71E3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حرصِ تلاشِ گرمِ هم‌آغوش</w:t>
      </w:r>
      <w:r w:rsidR="004B4C8A" w:rsidRPr="00193200">
        <w:rPr>
          <w:rFonts w:hint="cs"/>
          <w:rtl/>
          <w:lang w:bidi="fa-IR"/>
        </w:rPr>
        <w:t>ي</w:t>
      </w:r>
    </w:p>
    <w:p w14:paraId="382FAD4F" w14:textId="02319BD5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تب‌خاله‌ها رسوا</w:t>
      </w:r>
      <w:r w:rsidR="004B4C8A" w:rsidRPr="00193200">
        <w:rPr>
          <w:rFonts w:hint="cs"/>
          <w:rtl/>
          <w:lang w:bidi="fa-IR"/>
        </w:rPr>
        <w:t>يي</w:t>
      </w:r>
    </w:p>
    <w:p w14:paraId="181891EF" w14:textId="14953AA1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‌آورد به بار.</w:t>
      </w:r>
    </w:p>
    <w:p w14:paraId="01A33653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6D67BFFA" w14:textId="689ABFFC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شورِ هزار مست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 ناس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راب</w:t>
      </w:r>
    </w:p>
    <w:p w14:paraId="403CD202" w14:textId="6457C4B8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مهتاب‌ها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گرمِ شراب‌آلود</w:t>
      </w:r>
    </w:p>
    <w:p w14:paraId="7851633A" w14:textId="605FF560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آوازها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‌زده‌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ب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‌رنگ</w:t>
      </w:r>
    </w:p>
    <w:p w14:paraId="6558935E" w14:textId="4F554E5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با گونه‌ها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اوست،</w:t>
      </w:r>
    </w:p>
    <w:p w14:paraId="121A5B30" w14:textId="27ACA976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رقصِ هزار عشوه‌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دردانگ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ز</w:t>
      </w:r>
    </w:p>
    <w:p w14:paraId="1828F258" w14:textId="1390F888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با ساق‌ها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زنده‌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مرمرتراشِ او.</w:t>
      </w:r>
    </w:p>
    <w:p w14:paraId="75E5CC64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0BDF21E6" w14:textId="05103F7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گنجِ عظ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مِ هست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و لذت را</w:t>
      </w:r>
    </w:p>
    <w:p w14:paraId="0A243AEA" w14:textId="5BD24608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پنهان به ز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رِ دامنِ خود دارد</w:t>
      </w:r>
    </w:p>
    <w:p w14:paraId="2AF4EBFD" w14:textId="15B8B8B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 اژدها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شرم را</w:t>
      </w:r>
    </w:p>
    <w:p w14:paraId="110E1F9B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افسونِ اشتها و عطش</w:t>
      </w:r>
    </w:p>
    <w:p w14:paraId="65DF36DA" w14:textId="2ABA9AB8" w:rsidR="00392516" w:rsidRPr="00193200" w:rsidRDefault="001A4917" w:rsidP="00E77690">
      <w:pPr>
        <w:pStyle w:val="body"/>
        <w:bidi/>
        <w:rPr>
          <w:rtl/>
        </w:rPr>
      </w:pPr>
      <w:r w:rsidRPr="00193200">
        <w:rPr>
          <w:rFonts w:hint="cs"/>
          <w:rtl/>
          <w:lang w:bidi="fa-IR"/>
        </w:rPr>
        <w:t>از گنجِ ب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‌در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غ‌اش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‌راند</w:t>
      </w:r>
      <w:r w:rsidRPr="00193200">
        <w:rPr>
          <w:rFonts w:hint="cs"/>
        </w:rPr>
        <w:t>...</w:t>
      </w:r>
      <w:r w:rsidR="004B4C8A" w:rsidRPr="00193200">
        <w:t>«</w:t>
      </w:r>
    </w:p>
    <w:p w14:paraId="3F483637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5054C0D5" w14:textId="72D13756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بگذار 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ن‌چن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بشناسد مرد</w:t>
      </w:r>
    </w:p>
    <w:p w14:paraId="5E7697F3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 روزگارِ ما</w:t>
      </w:r>
    </w:p>
    <w:p w14:paraId="06B026B0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آهنگ و رنگ را</w:t>
      </w:r>
    </w:p>
    <w:p w14:paraId="2EC8E682" w14:textId="0EE04D5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ز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با</w:t>
      </w:r>
      <w:r w:rsidR="004B4C8A" w:rsidRPr="00193200">
        <w:rPr>
          <w:rFonts w:hint="cs"/>
          <w:rtl/>
          <w:lang w:bidi="fa-IR"/>
        </w:rPr>
        <w:t>يي</w:t>
      </w:r>
      <w:r w:rsidRPr="00193200">
        <w:rPr>
          <w:rFonts w:hint="cs"/>
          <w:rtl/>
          <w:lang w:bidi="fa-IR"/>
        </w:rPr>
        <w:t xml:space="preserve"> و شُکوه و فر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بندگ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را</w:t>
      </w:r>
    </w:p>
    <w:p w14:paraId="6C3FE862" w14:textId="64C7E830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زندگ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را.</w:t>
      </w:r>
    </w:p>
    <w:p w14:paraId="6AC2EBAA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حال آن‌که رنگ را</w:t>
      </w:r>
    </w:p>
    <w:p w14:paraId="52D7C088" w14:textId="254350C8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 گونه‌ها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زردِ تو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‌با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 جو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د، برادرم!</w:t>
      </w:r>
    </w:p>
    <w:p w14:paraId="3A021133" w14:textId="77EC5D81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 گونه‌ها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زردِ تو</w:t>
      </w:r>
    </w:p>
    <w:p w14:paraId="7C5AABAA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وندر</w:t>
      </w:r>
    </w:p>
    <w:p w14:paraId="3D78864E" w14:textId="6F26499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شانه‌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برهنه‌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خون‌مُرده،</w:t>
      </w:r>
    </w:p>
    <w:p w14:paraId="53C5273E" w14:textId="4B703401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از همچو خود ضع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ف</w:t>
      </w:r>
      <w:r w:rsidR="004B4C8A" w:rsidRPr="00193200">
        <w:rPr>
          <w:rFonts w:hint="cs"/>
          <w:rtl/>
          <w:lang w:bidi="fa-IR"/>
        </w:rPr>
        <w:t>ي</w:t>
      </w:r>
    </w:p>
    <w:p w14:paraId="4D7F453F" w14:textId="3B16876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مضرابِ تاز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انه به تن خورده،</w:t>
      </w:r>
    </w:p>
    <w:p w14:paraId="269065EB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بارِ گرانِ خفّتِ روحش را</w:t>
      </w:r>
    </w:p>
    <w:p w14:paraId="0CA2AEA8" w14:textId="46238F03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بر شانه‌ها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زخمِ تنش بُرده!</w:t>
      </w:r>
    </w:p>
    <w:p w14:paraId="5813250B" w14:textId="6C74F780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حال آن‌که ب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‌گمان</w:t>
      </w:r>
    </w:p>
    <w:p w14:paraId="7180F1CE" w14:textId="05DAE73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 زخم‌ها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گرمِ بخارآلود</w:t>
      </w:r>
    </w:p>
    <w:p w14:paraId="7AC971BB" w14:textId="78FEFBEF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سرخ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شکفته‌تر به نظر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‌زند ز سُرخ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لب‌ها</w:t>
      </w:r>
    </w:p>
    <w:p w14:paraId="1D1D038E" w14:textId="3790117A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 بر سف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دناک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کاغذ</w:t>
      </w:r>
    </w:p>
    <w:p w14:paraId="7D1E125C" w14:textId="02285B9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رنگِ 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اهِ زندگ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دردناکِ ما</w:t>
      </w:r>
    </w:p>
    <w:p w14:paraId="05B340F9" w14:textId="168D8DD5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برجسته‌تر به چشمِ خدا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ان</w:t>
      </w:r>
    </w:p>
    <w:p w14:paraId="48D03300" w14:textId="7799CAEE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تصو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‌شود...</w:t>
      </w:r>
    </w:p>
    <w:p w14:paraId="764156B9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43A8DB3D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3FEF7985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rPr>
          <w:rFonts w:ascii="Times New Roman" w:hAnsi="Times New Roman" w:cs="Times New Roman"/>
        </w:rPr>
        <w:t>□</w:t>
      </w:r>
    </w:p>
    <w:p w14:paraId="6115AC4B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177FB64E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198187E2" w14:textId="5C3C8F93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ه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!</w:t>
      </w:r>
    </w:p>
    <w:p w14:paraId="1946AFC3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شاعر</w:t>
      </w:r>
      <w:r w:rsidRPr="00193200">
        <w:rPr>
          <w:rFonts w:hint="cs"/>
        </w:rPr>
        <w:t>!</w:t>
      </w:r>
    </w:p>
    <w:p w14:paraId="47D18A54" w14:textId="7A9F8E25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ه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</w:rPr>
        <w:t>!</w:t>
      </w:r>
    </w:p>
    <w:p w14:paraId="4CB4A516" w14:textId="63E51F3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سُرخ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، سُرخ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‌ست:</w:t>
      </w:r>
    </w:p>
    <w:p w14:paraId="492E1E66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لب‌ها و زخم‌ها!</w:t>
      </w:r>
    </w:p>
    <w:p w14:paraId="09510DFE" w14:textId="7F33332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ل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کن لبانِ 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ارِ تو را خنده هر زمان</w:t>
      </w:r>
    </w:p>
    <w:p w14:paraId="05928213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دندان‌نما کند،</w:t>
      </w:r>
    </w:p>
    <w:p w14:paraId="6094BA3D" w14:textId="2E5CFC26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زان پ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ش‌تر که ب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ند آن را</w:t>
      </w:r>
    </w:p>
    <w:p w14:paraId="44B99DDC" w14:textId="4332DF5F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چشمِ عل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لِ تو</w:t>
      </w:r>
    </w:p>
    <w:p w14:paraId="1FE9E9C0" w14:textId="316DA785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چون «رشته‌</w:t>
      </w:r>
      <w:r w:rsidR="004B4C8A" w:rsidRPr="00193200">
        <w:rPr>
          <w:rFonts w:hint="cs"/>
          <w:rtl/>
          <w:lang w:bidi="fa-IR"/>
        </w:rPr>
        <w:t>يي</w:t>
      </w:r>
      <w:r w:rsidRPr="00193200">
        <w:rPr>
          <w:rFonts w:hint="cs"/>
          <w:rtl/>
          <w:lang w:bidi="fa-IR"/>
        </w:rPr>
        <w:t xml:space="preserve"> ز لولوِ تر، بر گُلِ انار» ـ</w:t>
      </w:r>
    </w:p>
    <w:p w14:paraId="6BB922A5" w14:textId="06B098EC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آ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د 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ک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جراحتِ خون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مرا به چشم</w:t>
      </w:r>
    </w:p>
    <w:p w14:paraId="3873011D" w14:textId="251EC33E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کاندر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انِ آن</w:t>
      </w:r>
    </w:p>
    <w:p w14:paraId="2EFE820A" w14:textId="101B18CF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پ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داست استخوان؛</w:t>
      </w:r>
    </w:p>
    <w:p w14:paraId="74CF7E90" w14:textId="083C0D28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ز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را که دوستانِ مرا</w:t>
      </w:r>
    </w:p>
    <w:p w14:paraId="57375EB6" w14:textId="2BAC386F" w:rsidR="00392516" w:rsidRPr="00193200" w:rsidRDefault="001A4917" w:rsidP="00E77690">
      <w:pPr>
        <w:pStyle w:val="body"/>
        <w:bidi/>
        <w:rPr>
          <w:rtl/>
        </w:rPr>
      </w:pPr>
      <w:r w:rsidRPr="00193200">
        <w:rPr>
          <w:rFonts w:hint="cs"/>
          <w:rtl/>
          <w:lang w:bidi="fa-IR"/>
        </w:rPr>
        <w:t>زان پ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ش‌تر که ه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تلر  ــ قصابِ«آوش 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تس</w:t>
      </w:r>
      <w:r w:rsidR="004B4C8A" w:rsidRPr="00193200">
        <w:t>«</w:t>
      </w:r>
    </w:p>
    <w:p w14:paraId="02394476" w14:textId="07986A1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 کوره‌ها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مرگ بسوزاند،</w:t>
      </w:r>
    </w:p>
    <w:p w14:paraId="6A041C43" w14:textId="689506A0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هم‌گامِ د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گرش</w:t>
      </w:r>
    </w:p>
    <w:p w14:paraId="3ABD156D" w14:textId="5890F15E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ار ش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شه‌ها</w:t>
      </w:r>
    </w:p>
    <w:p w14:paraId="02EBD456" w14:textId="51CD5DF0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از صَمغِ سُرخِ خونِ 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اهان</w:t>
      </w:r>
    </w:p>
    <w:p w14:paraId="2C3DA3A3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سرشار کرده بود</w:t>
      </w:r>
    </w:p>
    <w:p w14:paraId="53BB6721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 xml:space="preserve">در </w:t>
      </w:r>
      <w:r w:rsidRPr="00193200">
        <w:rPr>
          <w:rFonts w:hint="cs"/>
          <w:b/>
          <w:bCs/>
          <w:rtl/>
          <w:lang w:bidi="fa-IR"/>
        </w:rPr>
        <w:t>هارلم</w:t>
      </w:r>
      <w:r w:rsidRPr="00193200">
        <w:rPr>
          <w:rFonts w:hint="cs"/>
          <w:rtl/>
          <w:lang w:bidi="fa-IR"/>
        </w:rPr>
        <w:t xml:space="preserve"> و </w:t>
      </w:r>
      <w:r w:rsidRPr="00193200">
        <w:rPr>
          <w:rFonts w:hint="cs"/>
          <w:b/>
          <w:bCs/>
          <w:rtl/>
          <w:lang w:bidi="fa-IR"/>
        </w:rPr>
        <w:t>برانکس</w:t>
      </w:r>
    </w:p>
    <w:p w14:paraId="57702F55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انبار کرده بود</w:t>
      </w:r>
    </w:p>
    <w:p w14:paraId="05D4C1A0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کُنَد تا</w:t>
      </w:r>
    </w:p>
    <w:p w14:paraId="4E14C043" w14:textId="48179F2D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مات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ک از آن مه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</w:t>
      </w:r>
    </w:p>
    <w:p w14:paraId="0D209978" w14:textId="2446DDE3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لابد برا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ارِ تو، لب‌ها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ارِ تو!</w:t>
      </w:r>
    </w:p>
    <w:p w14:paraId="36AC3CE1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08A844A1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3A5D9381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rPr>
          <w:rFonts w:ascii="Times New Roman" w:hAnsi="Times New Roman" w:cs="Times New Roman"/>
        </w:rPr>
        <w:t>□</w:t>
      </w:r>
    </w:p>
    <w:p w14:paraId="32F08C7D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514A5BF8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2CB71AA7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بگذار عشقِ تو</w:t>
      </w:r>
    </w:p>
    <w:p w14:paraId="07863F2E" w14:textId="1A5C4C8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 شعرِ تو بگر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د...</w:t>
      </w:r>
    </w:p>
    <w:p w14:paraId="44327844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5F3C9727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بگذار دردِ من</w:t>
      </w:r>
    </w:p>
    <w:p w14:paraId="327F93D4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 شعرِ من بخندد...</w:t>
      </w:r>
    </w:p>
    <w:p w14:paraId="6356EBA1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189A617F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بگذار سُرخ خواهرِ همزادِ زخم‌ها و لبان باد!</w:t>
      </w:r>
    </w:p>
    <w:p w14:paraId="759B0F17" w14:textId="4B761C91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ز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را لبانِ سُرخ، سرانجام</w:t>
      </w:r>
    </w:p>
    <w:p w14:paraId="589EC9E8" w14:textId="295ACF90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پوس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ده خواهد آمد چون زخم‌ها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سُرخ</w:t>
      </w:r>
    </w:p>
    <w:p w14:paraId="5EB4C057" w14:textId="3843B4D9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زخم‌ها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سُرخ، سرانجام</w:t>
      </w:r>
    </w:p>
    <w:p w14:paraId="5743BB7F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افسرده خواهد آمد چونان لبانِ سُرخ؛</w:t>
      </w:r>
    </w:p>
    <w:p w14:paraId="5C7CD492" w14:textId="283B1958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وندر لجاجِ ظلمتِ 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تابوت</w:t>
      </w:r>
    </w:p>
    <w:p w14:paraId="3BF3D249" w14:textId="2D297B86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تابد به ناگز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 درخشان و تابناک</w:t>
      </w:r>
    </w:p>
    <w:p w14:paraId="13D70DEB" w14:textId="3912DE05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چشمانِ زنده‌</w:t>
      </w:r>
      <w:r w:rsidR="004B4C8A" w:rsidRPr="00193200">
        <w:rPr>
          <w:rFonts w:hint="cs"/>
          <w:rtl/>
          <w:lang w:bidi="fa-IR"/>
        </w:rPr>
        <w:t>يي</w:t>
      </w:r>
    </w:p>
    <w:p w14:paraId="3C3DAA37" w14:textId="5D96131A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چون زُهره‌</w:t>
      </w:r>
      <w:r w:rsidR="004B4C8A" w:rsidRPr="00193200">
        <w:rPr>
          <w:rFonts w:hint="cs"/>
          <w:rtl/>
          <w:lang w:bidi="fa-IR"/>
        </w:rPr>
        <w:t>يي</w:t>
      </w:r>
      <w:r w:rsidRPr="00193200">
        <w:rPr>
          <w:rFonts w:hint="cs"/>
          <w:rtl/>
          <w:lang w:bidi="fa-IR"/>
        </w:rPr>
        <w:t xml:space="preserve"> به تارکِ تار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کِ گرگ و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ش</w:t>
      </w:r>
    </w:p>
    <w:p w14:paraId="24B7E283" w14:textId="34801EF4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چون گرم‌ْساز ام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در نغمه‌ها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من!</w:t>
      </w:r>
    </w:p>
    <w:p w14:paraId="3D798FF6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7B949812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0E9AE43A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rPr>
          <w:rFonts w:ascii="Times New Roman" w:hAnsi="Times New Roman" w:cs="Times New Roman"/>
        </w:rPr>
        <w:t>□</w:t>
      </w:r>
    </w:p>
    <w:p w14:paraId="673237F2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0C992592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6A42FFAB" w14:textId="00086D54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بگذار عشقِ 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ن‌سان</w:t>
      </w:r>
    </w:p>
    <w:p w14:paraId="275734B7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مُردارْوار در دلِ تابوتِ شعرِ تو</w:t>
      </w:r>
    </w:p>
    <w:p w14:paraId="578E120B" w14:textId="665B684B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ـ تقل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دکارِ دلقکِ قاآن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ــ</w:t>
      </w:r>
    </w:p>
    <w:p w14:paraId="0057075E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گندد هنوز و</w:t>
      </w:r>
    </w:p>
    <w:p w14:paraId="25C24CAF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باز</w:t>
      </w:r>
    </w:p>
    <w:p w14:paraId="2A049D82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خود را</w:t>
      </w:r>
    </w:p>
    <w:p w14:paraId="0E1B547A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تو لاف‌زن</w:t>
      </w:r>
    </w:p>
    <w:p w14:paraId="49849467" w14:textId="2C684F4B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‌شرم‌تر خدا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همه شاعران بدان!</w:t>
      </w:r>
    </w:p>
    <w:p w14:paraId="7E3E0337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2C0E3FFB" w14:textId="22B39435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ل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کن من (ا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حرام،</w:t>
      </w:r>
    </w:p>
    <w:p w14:paraId="39B94259" w14:textId="42FB6BD2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ظلم‌زاده، عمر به ظلمت نهاده،</w:t>
      </w:r>
    </w:p>
    <w:p w14:paraId="133312B9" w14:textId="6A25D2FA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بُرده از 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اه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و غم نام)</w:t>
      </w:r>
    </w:p>
    <w:p w14:paraId="2961F423" w14:textId="0F33FD6F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بر پا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تو فر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ب</w:t>
      </w:r>
    </w:p>
    <w:p w14:paraId="2DDFADA5" w14:textId="395AD09C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‌ه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چ ادعا</w:t>
      </w:r>
    </w:p>
    <w:p w14:paraId="79155EFE" w14:textId="50BDDF1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زنج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‌نهم!</w:t>
      </w:r>
    </w:p>
    <w:p w14:paraId="43EA1E20" w14:textId="37F26484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فرمان به پاره کردنِ 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تومار م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‌دهم!</w:t>
      </w:r>
    </w:p>
    <w:p w14:paraId="07928207" w14:textId="27999BBD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گور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ز شعرِ خو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ش</w:t>
      </w:r>
    </w:p>
    <w:p w14:paraId="1A92F633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کندن خواهم</w:t>
      </w:r>
    </w:p>
    <w:p w14:paraId="12FBCA16" w14:textId="35CFB268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ن مسخره‌خدا را</w:t>
      </w:r>
    </w:p>
    <w:p w14:paraId="60847360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با سر</w:t>
      </w:r>
    </w:p>
    <w:p w14:paraId="544B0B5B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درونِ آن</w:t>
      </w:r>
    </w:p>
    <w:p w14:paraId="5DFF87F6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       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فکندن خواهم</w:t>
      </w:r>
    </w:p>
    <w:p w14:paraId="2F0FC368" w14:textId="0E817C31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 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خت خواهمش به سر</w:t>
      </w:r>
    </w:p>
    <w:p w14:paraId="0AC83ADC" w14:textId="44AC8AE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خاکسترِ س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اهِ فراموش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...</w:t>
      </w:r>
    </w:p>
    <w:p w14:paraId="3E86C7BD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53A971E1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2682A4E0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rPr>
          <w:rFonts w:ascii="Times New Roman" w:hAnsi="Times New Roman" w:cs="Times New Roman"/>
        </w:rPr>
        <w:t>□</w:t>
      </w:r>
    </w:p>
    <w:p w14:paraId="7CFBDA92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64FD11E4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</w:t>
      </w:r>
    </w:p>
    <w:p w14:paraId="5BA44599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بگذار شعرِ ما و تو</w:t>
      </w:r>
    </w:p>
    <w:p w14:paraId="480EDC64" w14:textId="77777777" w:rsidR="00392516" w:rsidRPr="00193200" w:rsidRDefault="001A4917" w:rsidP="00E77690">
      <w:pPr>
        <w:pStyle w:val="body"/>
        <w:bidi/>
        <w:rPr>
          <w:rtl/>
        </w:rPr>
      </w:pPr>
      <w:r w:rsidRPr="00193200">
        <w:t>                    </w:t>
      </w:r>
      <w:r w:rsidRPr="00193200">
        <w:rPr>
          <w:rFonts w:hint="cs"/>
        </w:rPr>
        <w:t xml:space="preserve"> </w:t>
      </w:r>
      <w:r w:rsidRPr="00193200">
        <w:rPr>
          <w:rFonts w:hint="cs"/>
          <w:rtl/>
          <w:lang w:bidi="fa-IR"/>
        </w:rPr>
        <w:t>باشد</w:t>
      </w:r>
    </w:p>
    <w:p w14:paraId="7D29D20C" w14:textId="46472E21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تصو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رکارِ چهره‌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پا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ان‌پذ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رها:</w:t>
      </w:r>
    </w:p>
    <w:p w14:paraId="486C21E0" w14:textId="05493BD3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تصو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رکارِ سُرخ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 لب‌ها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دختران</w:t>
      </w:r>
    </w:p>
    <w:p w14:paraId="775C7074" w14:textId="25844536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تصو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رکارِ سُرخ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‌ زخمِ برادران!</w:t>
      </w:r>
    </w:p>
    <w:p w14:paraId="3053096E" w14:textId="1FCA680A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و ن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ز شعرِ من</w:t>
      </w:r>
    </w:p>
    <w:p w14:paraId="7C9D7B07" w14:textId="07DE0E94" w:rsidR="00392516" w:rsidRPr="00193200" w:rsidRDefault="004B4C8A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ي</w:t>
      </w:r>
      <w:r w:rsidR="001A4917" w:rsidRPr="00193200">
        <w:rPr>
          <w:rFonts w:hint="cs"/>
          <w:rtl/>
          <w:lang w:bidi="fa-IR"/>
        </w:rPr>
        <w:t>ک‌بار لااقل</w:t>
      </w:r>
    </w:p>
    <w:p w14:paraId="4085B2FB" w14:textId="1C3D055F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تصو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رکارِ واقع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چهره‌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 xml:space="preserve"> شما</w:t>
      </w:r>
    </w:p>
    <w:p w14:paraId="64300F30" w14:textId="77777777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دلقکان</w:t>
      </w:r>
    </w:p>
    <w:p w14:paraId="22C393A2" w14:textId="68122FF1" w:rsidR="00392516" w:rsidRPr="00193200" w:rsidRDefault="001A4917" w:rsidP="00E77690">
      <w:pPr>
        <w:pStyle w:val="body"/>
        <w:bidi/>
        <w:rPr>
          <w:rtl/>
          <w:lang w:bidi="fa-IR"/>
        </w:rPr>
      </w:pPr>
      <w:r w:rsidRPr="00193200">
        <w:rPr>
          <w:rFonts w:hint="cs"/>
          <w:rtl/>
          <w:lang w:bidi="fa-IR"/>
        </w:rPr>
        <w:t>در</w:t>
      </w:r>
      <w:r w:rsidR="004B4C8A" w:rsidRPr="00193200">
        <w:rPr>
          <w:rFonts w:hint="cs"/>
          <w:rtl/>
          <w:lang w:bidi="fa-IR"/>
        </w:rPr>
        <w:t>ي</w:t>
      </w:r>
      <w:r w:rsidRPr="00193200">
        <w:rPr>
          <w:rFonts w:hint="cs"/>
          <w:rtl/>
          <w:lang w:bidi="fa-IR"/>
        </w:rPr>
        <w:t>وزه‌گان</w:t>
      </w:r>
    </w:p>
    <w:p w14:paraId="4403769B" w14:textId="19DAF05E" w:rsidR="00392516" w:rsidRDefault="004B4C8A" w:rsidP="00E77690">
      <w:pPr>
        <w:pStyle w:val="body"/>
        <w:bidi/>
      </w:pPr>
      <w:r w:rsidRPr="00193200">
        <w:t>»</w:t>
      </w:r>
      <w:r w:rsidR="001A4917" w:rsidRPr="00193200">
        <w:rPr>
          <w:rFonts w:hint="cs"/>
          <w:rtl/>
          <w:lang w:bidi="fa-IR"/>
        </w:rPr>
        <w:t>شاعران</w:t>
      </w:r>
      <w:r w:rsidR="001A4917" w:rsidRPr="00193200">
        <w:rPr>
          <w:rFonts w:hint="cs"/>
        </w:rPr>
        <w:t>!</w:t>
      </w:r>
      <w:r w:rsidRPr="00193200">
        <w:t>«</w:t>
      </w:r>
      <w:bookmarkStart w:id="2" w:name="_GoBack"/>
      <w:bookmarkEnd w:id="2"/>
    </w:p>
    <w:p w14:paraId="04958EE4" w14:textId="77777777" w:rsidR="00E77690" w:rsidRDefault="00E77690" w:rsidP="00E77690">
      <w:pPr>
        <w:pStyle w:val="when"/>
        <w:bidi/>
      </w:pPr>
    </w:p>
    <w:bookmarkEnd w:id="0"/>
    <w:bookmarkEnd w:id="1"/>
    <w:p w14:paraId="53EA0075" w14:textId="565F02AE" w:rsidR="00392516" w:rsidRPr="00193200" w:rsidRDefault="00392516" w:rsidP="00193200">
      <w:pPr>
        <w:pStyle w:val="NormalWeb"/>
        <w:spacing w:before="0" w:beforeAutospacing="0" w:after="0" w:afterAutospacing="0"/>
        <w:rPr>
          <w:rtl/>
        </w:rPr>
      </w:pPr>
    </w:p>
    <w:sectPr w:rsidR="00392516" w:rsidRPr="00193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A4917"/>
    <w:rsid w:val="00193200"/>
    <w:rsid w:val="001A4917"/>
    <w:rsid w:val="00392516"/>
    <w:rsid w:val="004A79EA"/>
    <w:rsid w:val="004B4C8A"/>
    <w:rsid w:val="005B31EB"/>
    <w:rsid w:val="00B33E6D"/>
    <w:rsid w:val="00DF17E9"/>
    <w:rsid w:val="00DF50DC"/>
    <w:rsid w:val="00E7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F2CB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9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6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7769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769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77690"/>
    <w:pPr>
      <w:bidi/>
    </w:pPr>
  </w:style>
  <w:style w:type="paragraph" w:customStyle="1" w:styleId="num">
    <w:name w:val="num"/>
    <w:basedOn w:val="poem"/>
    <w:qFormat/>
    <w:rsid w:val="00E77690"/>
    <w:pPr>
      <w:spacing w:before="240"/>
    </w:pPr>
  </w:style>
  <w:style w:type="paragraph" w:customStyle="1" w:styleId="body">
    <w:name w:val="body"/>
    <w:basedOn w:val="Normal"/>
    <w:qFormat/>
    <w:rsid w:val="00E77690"/>
    <w:rPr>
      <w:color w:val="000000"/>
    </w:rPr>
  </w:style>
  <w:style w:type="paragraph" w:customStyle="1" w:styleId="when">
    <w:name w:val="when"/>
    <w:basedOn w:val="who"/>
    <w:next w:val="where"/>
    <w:qFormat/>
    <w:rsid w:val="00E77690"/>
    <w:pPr>
      <w:spacing w:before="360"/>
    </w:pPr>
  </w:style>
  <w:style w:type="paragraph" w:customStyle="1" w:styleId="where">
    <w:name w:val="where"/>
    <w:basedOn w:val="when"/>
    <w:next w:val="NoSpacing"/>
    <w:qFormat/>
    <w:rsid w:val="00E77690"/>
    <w:pPr>
      <w:spacing w:before="0"/>
    </w:pPr>
  </w:style>
  <w:style w:type="paragraph" w:styleId="NoSpacing">
    <w:name w:val="No Spacing"/>
    <w:uiPriority w:val="1"/>
    <w:qFormat/>
    <w:rsid w:val="00E7769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7769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769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9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9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69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76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69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76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7690"/>
    <w:rPr>
      <w:b/>
      <w:bCs/>
    </w:rPr>
  </w:style>
  <w:style w:type="character" w:styleId="Emphasis">
    <w:name w:val="Emphasis"/>
    <w:uiPriority w:val="20"/>
    <w:qFormat/>
    <w:rsid w:val="00E77690"/>
    <w:rPr>
      <w:i/>
      <w:iCs/>
    </w:rPr>
  </w:style>
  <w:style w:type="paragraph" w:styleId="ListParagraph">
    <w:name w:val="List Paragraph"/>
    <w:basedOn w:val="Normal"/>
    <w:uiPriority w:val="34"/>
    <w:qFormat/>
    <w:rsid w:val="00E7769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769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76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9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9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769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769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76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76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76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69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9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6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6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7769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769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77690"/>
    <w:pPr>
      <w:bidi/>
    </w:pPr>
  </w:style>
  <w:style w:type="paragraph" w:customStyle="1" w:styleId="num">
    <w:name w:val="num"/>
    <w:basedOn w:val="poem"/>
    <w:qFormat/>
    <w:rsid w:val="00E77690"/>
    <w:pPr>
      <w:spacing w:before="240"/>
    </w:pPr>
  </w:style>
  <w:style w:type="paragraph" w:customStyle="1" w:styleId="body">
    <w:name w:val="body"/>
    <w:basedOn w:val="Normal"/>
    <w:qFormat/>
    <w:rsid w:val="00E77690"/>
    <w:rPr>
      <w:color w:val="000000"/>
    </w:rPr>
  </w:style>
  <w:style w:type="paragraph" w:customStyle="1" w:styleId="when">
    <w:name w:val="when"/>
    <w:basedOn w:val="who"/>
    <w:next w:val="where"/>
    <w:qFormat/>
    <w:rsid w:val="00E77690"/>
    <w:pPr>
      <w:spacing w:before="360"/>
    </w:pPr>
  </w:style>
  <w:style w:type="paragraph" w:customStyle="1" w:styleId="where">
    <w:name w:val="where"/>
    <w:basedOn w:val="when"/>
    <w:next w:val="NoSpacing"/>
    <w:qFormat/>
    <w:rsid w:val="00E77690"/>
    <w:pPr>
      <w:spacing w:before="0"/>
    </w:pPr>
  </w:style>
  <w:style w:type="paragraph" w:styleId="NoSpacing">
    <w:name w:val="No Spacing"/>
    <w:uiPriority w:val="1"/>
    <w:qFormat/>
    <w:rsid w:val="00E7769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7769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769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9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9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69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76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69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76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7690"/>
    <w:rPr>
      <w:b/>
      <w:bCs/>
    </w:rPr>
  </w:style>
  <w:style w:type="character" w:styleId="Emphasis">
    <w:name w:val="Emphasis"/>
    <w:uiPriority w:val="20"/>
    <w:qFormat/>
    <w:rsid w:val="00E77690"/>
    <w:rPr>
      <w:i/>
      <w:iCs/>
    </w:rPr>
  </w:style>
  <w:style w:type="paragraph" w:styleId="ListParagraph">
    <w:name w:val="List Paragraph"/>
    <w:basedOn w:val="Normal"/>
    <w:uiPriority w:val="34"/>
    <w:qFormat/>
    <w:rsid w:val="00E7769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769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76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9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9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769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769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76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76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76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6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10</cp:revision>
  <dcterms:created xsi:type="dcterms:W3CDTF">2010-03-13T13:35:00Z</dcterms:created>
  <dcterms:modified xsi:type="dcterms:W3CDTF">2010-04-06T13:55:00Z</dcterms:modified>
</cp:coreProperties>
</file>