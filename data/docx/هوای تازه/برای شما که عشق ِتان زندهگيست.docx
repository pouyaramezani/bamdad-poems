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5CDF9" w14:textId="77777777" w:rsidR="00172B9E" w:rsidRPr="00CC7418" w:rsidRDefault="00A41DA5" w:rsidP="00C17113">
      <w:pPr>
        <w:pStyle w:val="poem"/>
        <w:rPr>
          <w:rtl/>
          <w:lang w:bidi="fa-IR"/>
        </w:rPr>
      </w:pPr>
      <w:r w:rsidRPr="00CC7418">
        <w:rPr>
          <w:rFonts w:hint="cs"/>
          <w:rtl/>
          <w:lang w:bidi="fa-IR"/>
        </w:rPr>
        <w:t>براي شما که عشق ِتان زنده‌گي‌ست</w:t>
      </w:r>
    </w:p>
    <w:p w14:paraId="7E17CC81" w14:textId="0AC7357B" w:rsidR="00CC7418" w:rsidRDefault="00CC7418" w:rsidP="00C17113">
      <w:pPr>
        <w:pStyle w:val="who"/>
        <w:bidi/>
        <w:rPr>
          <w:rtl/>
          <w:lang w:bidi="fa-IR"/>
        </w:rPr>
      </w:pPr>
    </w:p>
    <w:p w14:paraId="175B536D" w14:textId="259C48BA" w:rsidR="00C17113" w:rsidRDefault="00C17113" w:rsidP="00C17113">
      <w:pPr>
        <w:pStyle w:val="why"/>
        <w:rPr>
          <w:rtl/>
          <w:lang w:bidi="fa-IR"/>
        </w:rPr>
      </w:pPr>
    </w:p>
    <w:p w14:paraId="779ED006" w14:textId="229F68D2" w:rsidR="00C17113" w:rsidRDefault="00C17113" w:rsidP="00C17113">
      <w:pPr>
        <w:pStyle w:val="num"/>
        <w:rPr>
          <w:rtl/>
          <w:lang w:bidi="fa-IR"/>
        </w:rPr>
      </w:pPr>
    </w:p>
    <w:p w14:paraId="588516AE" w14:textId="77777777" w:rsidR="00C17113" w:rsidRPr="00C17113" w:rsidRDefault="00C17113" w:rsidP="00C17113">
      <w:pPr>
        <w:pStyle w:val="subname"/>
        <w:rPr>
          <w:lang w:bidi="fa-IR"/>
        </w:rPr>
      </w:pPr>
    </w:p>
    <w:p w14:paraId="6D4BAEC2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عشقِتان زندگي‌ست</w:t>
      </w:r>
    </w:p>
    <w:p w14:paraId="0B7C43F6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خشمِتان مرگ است،</w:t>
      </w:r>
    </w:p>
    <w:p w14:paraId="3947F508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18900462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تابانده‌ايد در يأسِ آسمان‌ها</w:t>
      </w:r>
    </w:p>
    <w:p w14:paraId="6804DA39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اميدِ ستارگان را</w:t>
      </w:r>
    </w:p>
    <w:p w14:paraId="1D34A682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07E48EFD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به وجود آورده‌ايد ساليان را</w:t>
      </w:r>
    </w:p>
    <w:p w14:paraId="664E3781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قرون را</w:t>
      </w:r>
    </w:p>
    <w:p w14:paraId="61B44786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5C28BC97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مرداني زاده‌ايد که نوشته‌اند بر چوبه‌ي دارها</w:t>
      </w:r>
    </w:p>
    <w:p w14:paraId="21D7CFB0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يادگارها</w:t>
      </w:r>
    </w:p>
    <w:p w14:paraId="6F475CD0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تاريخِ بزرگِ آينده را با اميد</w:t>
      </w:r>
    </w:p>
    <w:p w14:paraId="1FC09B83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در بطنِ کوچکِ خود پرورده‌ايد</w:t>
      </w:r>
    </w:p>
    <w:p w14:paraId="3B1AC57C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0D16F82C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شما که پرورده‌ايد فتح را</w:t>
      </w:r>
    </w:p>
    <w:p w14:paraId="453B6675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در زهدانِ شکست،</w:t>
      </w:r>
    </w:p>
    <w:p w14:paraId="12D6725E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47EE4E26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عشقِتان زندگي‌ست</w:t>
      </w:r>
    </w:p>
    <w:p w14:paraId="1C38E505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خشمِتان مرگ‌ست!</w:t>
      </w:r>
    </w:p>
    <w:p w14:paraId="4DB6A2CB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72902580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rPr>
          <w:rFonts w:ascii="Times New Roman" w:hAnsi="Times New Roman" w:cs="Times New Roman"/>
        </w:rPr>
        <w:t>□</w:t>
      </w:r>
    </w:p>
    <w:p w14:paraId="1EFBA4F3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36F3C516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برقِ ستاره‌ي عشقيد</w:t>
      </w:r>
    </w:p>
    <w:p w14:paraId="40DCA96B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در ظلمتِ بي‌حرارتِ قلب‌ها</w:t>
      </w:r>
    </w:p>
    <w:p w14:paraId="6C5C5233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سوزانده‌ايد جرقه‌ي بوسه را</w:t>
      </w:r>
    </w:p>
    <w:p w14:paraId="2CCA50AF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بر خاکسترِ تشنه‌ي لب‌ها</w:t>
      </w:r>
    </w:p>
    <w:p w14:paraId="68862177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به ما آموخته‌ايد تحمل و قدرت را در شکنجه‌ها</w:t>
      </w:r>
    </w:p>
    <w:p w14:paraId="7CBEAE8A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در تعب‌ها</w:t>
      </w:r>
    </w:p>
    <w:p w14:paraId="3A3ADBF2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7F149778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پاهاي آبله‌گون</w:t>
      </w:r>
    </w:p>
    <w:p w14:paraId="5403DE83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با کفش‌هاي گران</w:t>
      </w:r>
    </w:p>
    <w:p w14:paraId="337C3476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در جُستجوي عشقِ شما مي‌کند عبور</w:t>
      </w:r>
    </w:p>
    <w:p w14:paraId="3EF569C9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بر راه‌هاي دور</w:t>
      </w:r>
    </w:p>
    <w:p w14:paraId="67E81278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4D196640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در انديشه‌ي شماست</w:t>
      </w:r>
    </w:p>
    <w:p w14:paraId="62748B3A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مردي که زورق‌اش را مي‌راند</w:t>
      </w:r>
    </w:p>
    <w:p w14:paraId="2C0E1214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بر آبِ دوردست</w:t>
      </w:r>
    </w:p>
    <w:p w14:paraId="32D85339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2FFD6FE6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عشقِتان زندگي‌ست</w:t>
      </w:r>
    </w:p>
    <w:p w14:paraId="28BA9B41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خشمِتان مرگ است!</w:t>
      </w:r>
    </w:p>
    <w:p w14:paraId="19E2D825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2E8ABA84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rPr>
          <w:rFonts w:ascii="Times New Roman" w:hAnsi="Times New Roman" w:cs="Times New Roman"/>
        </w:rPr>
        <w:t>□</w:t>
      </w:r>
    </w:p>
    <w:p w14:paraId="1B2220D6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07528524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زيباييد تا مردان</w:t>
      </w:r>
    </w:p>
    <w:p w14:paraId="03CA6FED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زيبايي را بستايند</w:t>
      </w:r>
    </w:p>
    <w:p w14:paraId="08349345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64026C12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هر مرد که به راهي مي‌شتابد</w:t>
      </w:r>
    </w:p>
    <w:p w14:paraId="4BF8DC9C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جادويي نوشخندي از شماست</w:t>
      </w:r>
    </w:p>
    <w:p w14:paraId="25341FFE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5BBC2C83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هر مرد در آزادگي خويش</w:t>
      </w:r>
    </w:p>
    <w:p w14:paraId="5D04843D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به زنجيرِ زرينِ عشقي‌ست پاي‌بست</w:t>
      </w:r>
    </w:p>
    <w:p w14:paraId="11521285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149D438C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عشقِتان زندگي‌ست</w:t>
      </w:r>
    </w:p>
    <w:p w14:paraId="7035136B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خشمِتان مرگ است!</w:t>
      </w:r>
    </w:p>
    <w:p w14:paraId="3F36ED9A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3945FED8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rPr>
          <w:rFonts w:ascii="Times New Roman" w:hAnsi="Times New Roman" w:cs="Times New Roman"/>
        </w:rPr>
        <w:t>□</w:t>
      </w:r>
    </w:p>
    <w:p w14:paraId="4D4E6C66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54A16D47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روحِ زندگي هستيد</w:t>
      </w:r>
    </w:p>
    <w:p w14:paraId="4FEA3008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زندگي بي شما اجاقي‌ست خاموش،</w:t>
      </w:r>
    </w:p>
    <w:p w14:paraId="66418AAE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7B722500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نغمه‌ي آغوشِ روحِتان</w:t>
      </w:r>
    </w:p>
    <w:p w14:paraId="65027180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در گوشِ جانِ مرد فرح‌زاست،</w:t>
      </w:r>
    </w:p>
    <w:p w14:paraId="29C9291F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253B5A23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در سفرِ پُرهراسِ زندگي، مردان را</w:t>
      </w:r>
    </w:p>
    <w:p w14:paraId="70FDBC51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در آغوشِ خويش آرامش بخشيده‌ايد</w:t>
      </w:r>
    </w:p>
    <w:p w14:paraId="512E53D4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شما را پرستيده است هر مردِ خودپرست، ــ</w:t>
      </w:r>
    </w:p>
    <w:p w14:paraId="7952D523" w14:textId="77777777" w:rsidR="00172B9E" w:rsidRPr="00CC7418" w:rsidRDefault="00A41DA5" w:rsidP="00C17113">
      <w:pPr>
        <w:pStyle w:val="body"/>
        <w:bidi/>
        <w:rPr>
          <w:rtl/>
        </w:rPr>
      </w:pPr>
      <w:r w:rsidRPr="00CC7418">
        <w:t> </w:t>
      </w:r>
    </w:p>
    <w:p w14:paraId="79C799D8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عشقِتان را به ما دهيد</w:t>
      </w:r>
    </w:p>
    <w:p w14:paraId="7965F684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عشقِتان زندگي‌ست!</w:t>
      </w:r>
    </w:p>
    <w:p w14:paraId="57AF1A51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و خشمِتان را به دشمنانِ ما</w:t>
      </w:r>
    </w:p>
    <w:p w14:paraId="739172B5" w14:textId="77777777" w:rsidR="00172B9E" w:rsidRPr="00CC7418" w:rsidRDefault="00A41DA5" w:rsidP="00C17113">
      <w:pPr>
        <w:pStyle w:val="body"/>
        <w:bidi/>
        <w:rPr>
          <w:rtl/>
          <w:lang w:bidi="fa-IR"/>
        </w:rPr>
      </w:pPr>
      <w:r w:rsidRPr="00CC7418">
        <w:rPr>
          <w:rFonts w:hint="cs"/>
          <w:rtl/>
          <w:lang w:bidi="fa-IR"/>
        </w:rPr>
        <w:t>شما که خشمِتان مرگ است!</w:t>
      </w:r>
      <w:bookmarkStart w:id="0" w:name="_GoBack"/>
      <w:bookmarkEnd w:id="0"/>
    </w:p>
    <w:p w14:paraId="2DEA8F6D" w14:textId="0F81B743" w:rsidR="00172B9E" w:rsidRDefault="00A41DA5" w:rsidP="00C17113">
      <w:pPr>
        <w:pStyle w:val="when"/>
        <w:bidi/>
        <w:rPr>
          <w:rtl/>
          <w:lang w:bidi="fa-IR"/>
        </w:rPr>
      </w:pPr>
      <w:r w:rsidRPr="00CC7418">
        <w:t> </w:t>
      </w:r>
      <w:r w:rsidR="00C17113" w:rsidRPr="00C17113">
        <w:rPr>
          <w:rtl/>
          <w:lang w:bidi="fa-IR"/>
        </w:rPr>
        <w:t>۱۳</w:t>
      </w:r>
      <w:r w:rsidR="00C17113" w:rsidRPr="00C17113">
        <w:rPr>
          <w:rtl/>
        </w:rPr>
        <w:t xml:space="preserve"> تير </w:t>
      </w:r>
      <w:r w:rsidR="00C17113" w:rsidRPr="00C17113">
        <w:rPr>
          <w:rtl/>
          <w:lang w:bidi="fa-IR"/>
        </w:rPr>
        <w:t>۱۳۳۰</w:t>
      </w:r>
    </w:p>
    <w:p w14:paraId="7E603704" w14:textId="77777777" w:rsidR="00C17113" w:rsidRPr="00C17113" w:rsidRDefault="00C17113" w:rsidP="00C17113">
      <w:pPr>
        <w:pStyle w:val="where"/>
        <w:bidi/>
        <w:rPr>
          <w:rtl/>
          <w:lang w:bidi="fa-IR"/>
        </w:rPr>
      </w:pPr>
    </w:p>
    <w:sectPr w:rsidR="00C17113" w:rsidRPr="00C17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1DA5"/>
    <w:rsid w:val="00172B9E"/>
    <w:rsid w:val="0076723B"/>
    <w:rsid w:val="00A41DA5"/>
    <w:rsid w:val="00C17113"/>
    <w:rsid w:val="00C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93B3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1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1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1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1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1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1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1711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1711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17113"/>
    <w:pPr>
      <w:bidi/>
    </w:pPr>
  </w:style>
  <w:style w:type="paragraph" w:customStyle="1" w:styleId="num">
    <w:name w:val="num"/>
    <w:basedOn w:val="poem"/>
    <w:qFormat/>
    <w:rsid w:val="00C17113"/>
    <w:pPr>
      <w:spacing w:before="240"/>
    </w:pPr>
  </w:style>
  <w:style w:type="paragraph" w:customStyle="1" w:styleId="body">
    <w:name w:val="body"/>
    <w:basedOn w:val="Normal"/>
    <w:qFormat/>
    <w:rsid w:val="00C17113"/>
    <w:rPr>
      <w:color w:val="000000"/>
    </w:rPr>
  </w:style>
  <w:style w:type="paragraph" w:customStyle="1" w:styleId="when">
    <w:name w:val="when"/>
    <w:basedOn w:val="who"/>
    <w:next w:val="where"/>
    <w:qFormat/>
    <w:rsid w:val="00C17113"/>
    <w:pPr>
      <w:spacing w:before="360"/>
    </w:pPr>
  </w:style>
  <w:style w:type="paragraph" w:customStyle="1" w:styleId="where">
    <w:name w:val="where"/>
    <w:basedOn w:val="when"/>
    <w:next w:val="NoSpacing"/>
    <w:qFormat/>
    <w:rsid w:val="00C17113"/>
    <w:pPr>
      <w:spacing w:before="0"/>
    </w:pPr>
  </w:style>
  <w:style w:type="paragraph" w:styleId="NoSpacing">
    <w:name w:val="No Spacing"/>
    <w:uiPriority w:val="1"/>
    <w:qFormat/>
    <w:rsid w:val="00C1711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1711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171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1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11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11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1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1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711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71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711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1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17113"/>
    <w:rPr>
      <w:b/>
      <w:bCs/>
    </w:rPr>
  </w:style>
  <w:style w:type="character" w:styleId="Emphasis">
    <w:name w:val="Emphasis"/>
    <w:uiPriority w:val="20"/>
    <w:qFormat/>
    <w:rsid w:val="00C17113"/>
    <w:rPr>
      <w:i/>
      <w:iCs/>
    </w:rPr>
  </w:style>
  <w:style w:type="paragraph" w:styleId="ListParagraph">
    <w:name w:val="List Paragraph"/>
    <w:basedOn w:val="Normal"/>
    <w:uiPriority w:val="34"/>
    <w:qFormat/>
    <w:rsid w:val="00C1711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1711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1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11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11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1711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1711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1711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171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171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11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1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1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1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1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1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1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1711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1711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17113"/>
    <w:pPr>
      <w:bidi/>
    </w:pPr>
  </w:style>
  <w:style w:type="paragraph" w:customStyle="1" w:styleId="num">
    <w:name w:val="num"/>
    <w:basedOn w:val="poem"/>
    <w:qFormat/>
    <w:rsid w:val="00C17113"/>
    <w:pPr>
      <w:spacing w:before="240"/>
    </w:pPr>
  </w:style>
  <w:style w:type="paragraph" w:customStyle="1" w:styleId="body">
    <w:name w:val="body"/>
    <w:basedOn w:val="Normal"/>
    <w:qFormat/>
    <w:rsid w:val="00C17113"/>
    <w:rPr>
      <w:color w:val="000000"/>
    </w:rPr>
  </w:style>
  <w:style w:type="paragraph" w:customStyle="1" w:styleId="when">
    <w:name w:val="when"/>
    <w:basedOn w:val="who"/>
    <w:next w:val="where"/>
    <w:qFormat/>
    <w:rsid w:val="00C17113"/>
    <w:pPr>
      <w:spacing w:before="360"/>
    </w:pPr>
  </w:style>
  <w:style w:type="paragraph" w:customStyle="1" w:styleId="where">
    <w:name w:val="where"/>
    <w:basedOn w:val="when"/>
    <w:next w:val="NoSpacing"/>
    <w:qFormat/>
    <w:rsid w:val="00C17113"/>
    <w:pPr>
      <w:spacing w:before="0"/>
    </w:pPr>
  </w:style>
  <w:style w:type="paragraph" w:styleId="NoSpacing">
    <w:name w:val="No Spacing"/>
    <w:uiPriority w:val="1"/>
    <w:qFormat/>
    <w:rsid w:val="00C1711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1711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171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1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11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11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1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1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711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71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711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1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17113"/>
    <w:rPr>
      <w:b/>
      <w:bCs/>
    </w:rPr>
  </w:style>
  <w:style w:type="character" w:styleId="Emphasis">
    <w:name w:val="Emphasis"/>
    <w:uiPriority w:val="20"/>
    <w:qFormat/>
    <w:rsid w:val="00C17113"/>
    <w:rPr>
      <w:i/>
      <w:iCs/>
    </w:rPr>
  </w:style>
  <w:style w:type="paragraph" w:styleId="ListParagraph">
    <w:name w:val="List Paragraph"/>
    <w:basedOn w:val="Normal"/>
    <w:uiPriority w:val="34"/>
    <w:qFormat/>
    <w:rsid w:val="00C1711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1711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71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11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11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1711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1711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1711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171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171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1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2010-04-01T21:03:00Z</dcterms:created>
  <dcterms:modified xsi:type="dcterms:W3CDTF">2010-04-05T17:53:00Z</dcterms:modified>
</cp:coreProperties>
</file>