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14A63" w14:textId="2BF769AE" w:rsidR="00882153" w:rsidRDefault="00A46661" w:rsidP="00A90B1B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هجرانی</w:t>
      </w:r>
    </w:p>
    <w:p w14:paraId="4D9E1499" w14:textId="448909FF" w:rsidR="00A90B1B" w:rsidRDefault="00A90B1B" w:rsidP="00A90B1B">
      <w:pPr>
        <w:pStyle w:val="who"/>
        <w:bidi/>
        <w:rPr>
          <w:rtl/>
          <w:lang w:bidi="fa-IR"/>
        </w:rPr>
      </w:pPr>
    </w:p>
    <w:p w14:paraId="5851625D" w14:textId="453764C0" w:rsidR="00A90B1B" w:rsidRDefault="00A90B1B" w:rsidP="00A90B1B">
      <w:pPr>
        <w:pStyle w:val="why"/>
        <w:rPr>
          <w:rtl/>
          <w:lang w:bidi="fa-IR"/>
        </w:rPr>
      </w:pPr>
    </w:p>
    <w:p w14:paraId="7920E0DB" w14:textId="7D5F19DB" w:rsidR="00A90B1B" w:rsidRDefault="00A90B1B" w:rsidP="00A90B1B">
      <w:pPr>
        <w:pStyle w:val="num"/>
        <w:rPr>
          <w:rtl/>
          <w:lang w:bidi="fa-IR"/>
        </w:rPr>
      </w:pPr>
    </w:p>
    <w:p w14:paraId="446FE0C4" w14:textId="77777777" w:rsidR="00A90B1B" w:rsidRPr="00A90B1B" w:rsidRDefault="00A90B1B" w:rsidP="00A90B1B">
      <w:pPr>
        <w:pStyle w:val="subname"/>
        <w:rPr>
          <w:lang w:bidi="fa-IR"/>
        </w:rPr>
      </w:pPr>
    </w:p>
    <w:p w14:paraId="448F8C7C" w14:textId="6BA8773B" w:rsidR="00882153" w:rsidRDefault="00882153" w:rsidP="00A90B1B">
      <w:pPr>
        <w:pStyle w:val="body"/>
        <w:bidi/>
        <w:rPr>
          <w:rtl/>
          <w:lang w:bidi="fa-IR"/>
        </w:rPr>
      </w:pPr>
    </w:p>
    <w:p w14:paraId="22CB780C" w14:textId="77777777" w:rsidR="00A90B1B" w:rsidRPr="00A90B1B" w:rsidRDefault="00A90B1B" w:rsidP="00A90B1B">
      <w:pPr>
        <w:pStyle w:val="body"/>
        <w:bidi/>
        <w:divId w:val="1088884801"/>
        <w:rPr>
          <w:rFonts w:ascii="Nesf2" w:hAnsi="Nesf2"/>
        </w:rPr>
      </w:pPr>
      <w:r w:rsidRPr="00A90B1B">
        <w:rPr>
          <w:rFonts w:hint="cs"/>
          <w:b/>
          <w:rtl/>
          <w:lang w:bidi="fa-IR"/>
        </w:rPr>
        <w:t>تلخ</w:t>
      </w:r>
      <w:r w:rsidRPr="00A90B1B">
        <w:rPr>
          <w:rFonts w:ascii="Nesf2" w:hAnsi="Nesf2"/>
          <w:b/>
        </w:rPr>
        <w:t> </w:t>
      </w:r>
      <w:r w:rsidRPr="00A90B1B">
        <w:rPr>
          <w:rFonts w:ascii="Nesf2" w:hAnsi="Nesf2"/>
        </w:rPr>
        <w:tab/>
      </w:r>
      <w:r w:rsidRPr="00A90B1B">
        <w:rPr>
          <w:rFonts w:ascii="Nesf2" w:hAnsi="Nesf2"/>
          <w:b/>
        </w:rPr>
        <w:t> </w:t>
      </w:r>
    </w:p>
    <w:p w14:paraId="72C924F2" w14:textId="77777777" w:rsidR="00A90B1B" w:rsidRPr="00A90B1B" w:rsidRDefault="00A90B1B" w:rsidP="00A90B1B">
      <w:pPr>
        <w:pStyle w:val="body"/>
        <w:bidi/>
        <w:divId w:val="1088884801"/>
        <w:rPr>
          <w:rFonts w:ascii="Nesf2" w:hAnsi="Nesf2"/>
        </w:rPr>
      </w:pPr>
      <w:r w:rsidRPr="00A90B1B">
        <w:rPr>
          <w:rFonts w:ascii="Nesf2" w:hAnsi="Nesf2"/>
          <w:b/>
        </w:rPr>
        <w:t> </w:t>
      </w:r>
      <w:r w:rsidRPr="00A90B1B">
        <w:rPr>
          <w:rFonts w:ascii="Nesf2" w:hAnsi="Nesf2"/>
        </w:rPr>
        <w:tab/>
      </w:r>
      <w:r w:rsidRPr="00A90B1B">
        <w:rPr>
          <w:rFonts w:hint="cs"/>
          <w:b/>
          <w:rtl/>
          <w:lang w:bidi="fa-IR"/>
        </w:rPr>
        <w:t>چون قرابه‌ی زهري</w:t>
      </w:r>
      <w:r w:rsidRPr="00A90B1B">
        <w:rPr>
          <w:rFonts w:ascii="Nesf2" w:hAnsi="Nesf2"/>
          <w:b/>
        </w:rPr>
        <w:t> </w:t>
      </w:r>
      <w:bookmarkStart w:id="0" w:name="_GoBack"/>
      <w:bookmarkEnd w:id="0"/>
    </w:p>
    <w:p w14:paraId="747B70B5" w14:textId="77777777" w:rsidR="00882153" w:rsidRDefault="00A46661" w:rsidP="00A90B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خورشيد از خراش ِ خونين ِ گلو مي‌گذرد.</w:t>
      </w:r>
    </w:p>
    <w:p w14:paraId="3E9FCA43" w14:textId="77777777" w:rsidR="00882153" w:rsidRDefault="00A46661" w:rsidP="00A90B1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A2508E1" w14:textId="38F30E5E" w:rsidR="00882153" w:rsidRPr="005254AA" w:rsidRDefault="00A46661" w:rsidP="00A90B1B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سپيدار</w:t>
      </w:r>
      <w:r>
        <w:rPr>
          <w:rtl/>
          <w:lang w:bidi="fa-IR"/>
        </w:rPr>
        <w:t> </w:t>
      </w:r>
    </w:p>
    <w:p w14:paraId="05703359" w14:textId="77777777" w:rsidR="00A90B1B" w:rsidRPr="00A90B1B" w:rsidRDefault="00A90B1B" w:rsidP="00A90B1B">
      <w:pPr>
        <w:pStyle w:val="body"/>
        <w:bidi/>
        <w:divId w:val="1608005154"/>
        <w:rPr>
          <w:rFonts w:ascii="Nesf2" w:hAnsi="Nesf2"/>
        </w:rPr>
      </w:pPr>
      <w:r w:rsidRPr="00A90B1B">
        <w:rPr>
          <w:rFonts w:hint="cs"/>
          <w:b/>
          <w:rtl/>
          <w:lang w:bidi="fa-IR"/>
        </w:rPr>
        <w:t>دلقک ِ ديلاقي‌ست</w:t>
      </w:r>
      <w:r w:rsidRPr="00A90B1B">
        <w:rPr>
          <w:rFonts w:ascii="Nesf2" w:hAnsi="Nesf2"/>
          <w:b/>
        </w:rPr>
        <w:t> </w:t>
      </w:r>
    </w:p>
    <w:p w14:paraId="3C6E9873" w14:textId="77777777" w:rsidR="00A90B1B" w:rsidRPr="00A90B1B" w:rsidRDefault="00A90B1B" w:rsidP="00A90B1B">
      <w:pPr>
        <w:pStyle w:val="body"/>
        <w:bidi/>
        <w:divId w:val="1608005154"/>
        <w:rPr>
          <w:rFonts w:ascii="Nesf2" w:hAnsi="Nesf2"/>
        </w:rPr>
      </w:pPr>
      <w:r w:rsidRPr="00A90B1B">
        <w:rPr>
          <w:rFonts w:ascii="Nesf2" w:hAnsi="Nesf2"/>
          <w:b/>
        </w:rPr>
        <w:t> </w:t>
      </w:r>
      <w:r w:rsidRPr="00A90B1B">
        <w:rPr>
          <w:rFonts w:ascii="Nesf2" w:hAnsi="Nesf2"/>
        </w:rPr>
        <w:tab/>
      </w:r>
      <w:r w:rsidRPr="00A90B1B">
        <w:rPr>
          <w:rFonts w:hint="cs"/>
          <w:b/>
          <w:rtl/>
          <w:lang w:bidi="fa-IR"/>
        </w:rPr>
        <w:t>بي‌مايه</w:t>
      </w:r>
      <w:r w:rsidRPr="00A90B1B">
        <w:rPr>
          <w:rFonts w:ascii="Nesf2" w:hAnsi="Nesf2"/>
          <w:b/>
        </w:rPr>
        <w:t> </w:t>
      </w:r>
    </w:p>
    <w:p w14:paraId="4CDF4401" w14:textId="77777777" w:rsidR="00882153" w:rsidRDefault="00A46661" w:rsidP="00A90B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شلوار ِ ابلق و شولای سبزش،</w:t>
      </w:r>
    </w:p>
    <w:p w14:paraId="2C40C7E9" w14:textId="77777777" w:rsidR="00882153" w:rsidRDefault="00A46661" w:rsidP="00A90B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سپيدی خسته‌ْخانه را</w:t>
      </w:r>
    </w:p>
    <w:p w14:paraId="4C41FE8D" w14:textId="77777777" w:rsidR="00882153" w:rsidRDefault="00A46661" w:rsidP="00A90B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مضموني دريده کوک مي‌کند.</w:t>
      </w:r>
    </w:p>
    <w:p w14:paraId="1A7BC5F2" w14:textId="77777777" w:rsidR="00882153" w:rsidRDefault="00A46661" w:rsidP="00A90B1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9659B33" w14:textId="77777777" w:rsidR="00882153" w:rsidRDefault="00A46661" w:rsidP="00A90B1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69FFB589" w14:textId="77777777" w:rsidR="00882153" w:rsidRDefault="00A46661" w:rsidP="00A90B1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DF5A872" w14:textId="77777777" w:rsidR="00882153" w:rsidRDefault="00A46661" w:rsidP="00A90B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مرمر ِ خشک ِ آب‌دان ِ بي‌ثمر</w:t>
      </w:r>
    </w:p>
    <w:p w14:paraId="544C0DF5" w14:textId="77777777" w:rsidR="00882153" w:rsidRDefault="00A46661" w:rsidP="00A90B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آيينه‌ی عرياني‌ شيرين نمي‌شود،</w:t>
      </w:r>
    </w:p>
    <w:p w14:paraId="5EDB00C7" w14:textId="77777777" w:rsidR="00882153" w:rsidRDefault="00A46661" w:rsidP="00A90B1B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 </w:t>
      </w:r>
    </w:p>
    <w:p w14:paraId="2F847DCB" w14:textId="77777777" w:rsidR="00A90B1B" w:rsidRPr="00A90B1B" w:rsidRDefault="00A90B1B" w:rsidP="00A90B1B">
      <w:pPr>
        <w:pStyle w:val="body"/>
        <w:bidi/>
        <w:divId w:val="2119444505"/>
        <w:rPr>
          <w:rFonts w:ascii="Nesf2" w:hAnsi="Nesf2"/>
        </w:rPr>
      </w:pPr>
      <w:r w:rsidRPr="00A90B1B">
        <w:rPr>
          <w:rFonts w:hint="cs"/>
          <w:b/>
          <w:rtl/>
          <w:lang w:bidi="fa-IR"/>
        </w:rPr>
        <w:t>و تيشه‌ی کوه‌کن</w:t>
      </w:r>
      <w:r w:rsidRPr="00A90B1B">
        <w:rPr>
          <w:rFonts w:ascii="Nesf2" w:hAnsi="Nesf2"/>
          <w:b/>
        </w:rPr>
        <w:t> </w:t>
      </w:r>
      <w:r w:rsidRPr="00A90B1B">
        <w:rPr>
          <w:rFonts w:ascii="Nesf2" w:hAnsi="Nesf2"/>
        </w:rPr>
        <w:tab/>
      </w:r>
      <w:r w:rsidRPr="00A90B1B">
        <w:rPr>
          <w:rFonts w:ascii="Nesf2" w:hAnsi="Nesf2"/>
          <w:b/>
        </w:rPr>
        <w:t> </w:t>
      </w:r>
    </w:p>
    <w:p w14:paraId="08DA9A5C" w14:textId="77777777" w:rsidR="00A90B1B" w:rsidRPr="00A90B1B" w:rsidRDefault="00A90B1B" w:rsidP="00A90B1B">
      <w:pPr>
        <w:pStyle w:val="body"/>
        <w:bidi/>
        <w:divId w:val="2119444505"/>
        <w:rPr>
          <w:rFonts w:ascii="Nesf2" w:hAnsi="Nesf2"/>
        </w:rPr>
      </w:pPr>
      <w:r w:rsidRPr="00A90B1B">
        <w:rPr>
          <w:rFonts w:ascii="Nesf2" w:hAnsi="Nesf2"/>
          <w:b/>
        </w:rPr>
        <w:t> </w:t>
      </w:r>
      <w:r w:rsidRPr="00A90B1B">
        <w:rPr>
          <w:rFonts w:ascii="Nesf2" w:hAnsi="Nesf2"/>
        </w:rPr>
        <w:tab/>
      </w:r>
      <w:r w:rsidRPr="00A90B1B">
        <w:rPr>
          <w:rFonts w:hint="cs"/>
          <w:b/>
          <w:rtl/>
          <w:lang w:bidi="fa-IR"/>
        </w:rPr>
        <w:t>بي‌امان‌ْتَرَک اکنون</w:t>
      </w:r>
      <w:r w:rsidRPr="00A90B1B">
        <w:rPr>
          <w:rFonts w:ascii="Nesf2" w:hAnsi="Nesf2"/>
          <w:b/>
        </w:rPr>
        <w:t> </w:t>
      </w:r>
    </w:p>
    <w:p w14:paraId="1CD36C28" w14:textId="77777777" w:rsidR="00882153" w:rsidRDefault="00A46661" w:rsidP="00A90B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پايان ِ جهان را</w:t>
      </w:r>
    </w:p>
    <w:p w14:paraId="75E8F413" w14:textId="77777777" w:rsidR="00882153" w:rsidRDefault="00A46661" w:rsidP="00A90B1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نبضي بي‌رويا تبيره مي‌کوبد.</w:t>
      </w:r>
    </w:p>
    <w:p w14:paraId="04E869ED" w14:textId="77777777" w:rsidR="00882153" w:rsidRDefault="00A46661" w:rsidP="00A90B1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33467A9" w14:textId="77777777" w:rsidR="00882153" w:rsidRDefault="00A46661" w:rsidP="00A90B1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C79B1EE" w14:textId="77777777" w:rsidR="00882153" w:rsidRDefault="00A46661" w:rsidP="00A90B1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13ABFB1D" w14:textId="77777777" w:rsidR="00882153" w:rsidRDefault="00A46661" w:rsidP="00A90B1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7CD408E" w14:textId="77777777" w:rsidR="00882153" w:rsidRDefault="00A46661" w:rsidP="00A90B1B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 </w:t>
      </w:r>
    </w:p>
    <w:p w14:paraId="60CB12D0" w14:textId="77777777" w:rsidR="00A90B1B" w:rsidRPr="00A90B1B" w:rsidRDefault="00A90B1B" w:rsidP="00A90B1B">
      <w:pPr>
        <w:pStyle w:val="body"/>
        <w:bidi/>
        <w:divId w:val="1293706333"/>
        <w:rPr>
          <w:rFonts w:ascii="Nesf2" w:hAnsi="Nesf2"/>
        </w:rPr>
      </w:pPr>
      <w:r w:rsidRPr="00A90B1B">
        <w:rPr>
          <w:rFonts w:hint="cs"/>
          <w:b/>
          <w:rtl/>
          <w:lang w:bidi="fa-IR"/>
        </w:rPr>
        <w:t>کُند</w:t>
      </w:r>
      <w:r w:rsidRPr="00A90B1B">
        <w:rPr>
          <w:rFonts w:ascii="Nesf2" w:hAnsi="Nesf2"/>
          <w:b/>
        </w:rPr>
        <w:t> </w:t>
      </w:r>
      <w:r w:rsidRPr="00A90B1B">
        <w:rPr>
          <w:rFonts w:ascii="Nesf2" w:hAnsi="Nesf2"/>
        </w:rPr>
        <w:tab/>
      </w:r>
      <w:r w:rsidRPr="00A90B1B">
        <w:rPr>
          <w:rFonts w:ascii="Nesf2" w:hAnsi="Nesf2"/>
          <w:b/>
        </w:rPr>
        <w:t> </w:t>
      </w:r>
    </w:p>
    <w:p w14:paraId="699DAA4C" w14:textId="77777777" w:rsidR="00A90B1B" w:rsidRPr="00A90B1B" w:rsidRDefault="00A90B1B" w:rsidP="00A90B1B">
      <w:pPr>
        <w:pStyle w:val="body"/>
        <w:bidi/>
        <w:divId w:val="1293706333"/>
        <w:rPr>
          <w:rFonts w:ascii="Nesf2" w:hAnsi="Nesf2"/>
        </w:rPr>
      </w:pPr>
      <w:r w:rsidRPr="00A90B1B">
        <w:rPr>
          <w:rFonts w:ascii="Nesf2" w:hAnsi="Nesf2"/>
          <w:b/>
        </w:rPr>
        <w:t> </w:t>
      </w:r>
      <w:r w:rsidRPr="00A90B1B">
        <w:rPr>
          <w:rFonts w:ascii="Nesf2" w:hAnsi="Nesf2"/>
        </w:rPr>
        <w:tab/>
      </w:r>
      <w:r w:rsidRPr="00A90B1B">
        <w:rPr>
          <w:rFonts w:hint="cs"/>
          <w:b/>
          <w:rtl/>
          <w:lang w:bidi="fa-IR"/>
        </w:rPr>
        <w:t>همچون دشنه‌يي زنگاربسته</w:t>
      </w:r>
      <w:r w:rsidRPr="00A90B1B">
        <w:rPr>
          <w:rFonts w:ascii="Nesf2" w:hAnsi="Nesf2"/>
          <w:b/>
        </w:rPr>
        <w:t> </w:t>
      </w:r>
    </w:p>
    <w:p w14:paraId="415AAA25" w14:textId="77777777" w:rsidR="00A90B1B" w:rsidRPr="00A90B1B" w:rsidRDefault="00A90B1B" w:rsidP="00A90B1B">
      <w:pPr>
        <w:pStyle w:val="body"/>
        <w:bidi/>
        <w:rPr>
          <w:rFonts w:ascii="Nesf2" w:hAnsi="Nesf2"/>
        </w:rPr>
      </w:pPr>
      <w:r w:rsidRPr="00A90B1B">
        <w:rPr>
          <w:rFonts w:hint="cs"/>
          <w:b/>
          <w:rtl/>
          <w:lang w:bidi="fa-IR"/>
        </w:rPr>
        <w:t>فرصت</w:t>
      </w:r>
      <w:r w:rsidRPr="00A90B1B">
        <w:rPr>
          <w:rFonts w:ascii="Nesf2" w:hAnsi="Nesf2"/>
          <w:b/>
        </w:rPr>
        <w:t> </w:t>
      </w:r>
      <w:r w:rsidRPr="00A90B1B">
        <w:rPr>
          <w:rFonts w:ascii="Nesf2" w:hAnsi="Nesf2"/>
        </w:rPr>
        <w:tab/>
      </w:r>
      <w:r w:rsidRPr="00A90B1B">
        <w:rPr>
          <w:rFonts w:ascii="Nesf2" w:hAnsi="Nesf2"/>
          <w:b/>
        </w:rPr>
        <w:t> </w:t>
      </w:r>
    </w:p>
    <w:p w14:paraId="4E3E1A18" w14:textId="77777777" w:rsidR="00A90B1B" w:rsidRPr="00A90B1B" w:rsidRDefault="00A90B1B" w:rsidP="00A90B1B">
      <w:pPr>
        <w:pStyle w:val="body"/>
        <w:bidi/>
        <w:rPr>
          <w:rFonts w:ascii="Nesf2" w:hAnsi="Nesf2"/>
        </w:rPr>
      </w:pPr>
      <w:r w:rsidRPr="00A90B1B">
        <w:rPr>
          <w:rFonts w:ascii="Nesf2" w:hAnsi="Nesf2"/>
          <w:b/>
        </w:rPr>
        <w:t> </w:t>
      </w:r>
      <w:r w:rsidRPr="00A90B1B">
        <w:rPr>
          <w:rFonts w:ascii="Nesf2" w:hAnsi="Nesf2"/>
        </w:rPr>
        <w:tab/>
      </w:r>
      <w:r w:rsidRPr="00A90B1B">
        <w:rPr>
          <w:rFonts w:hint="cs"/>
          <w:b/>
          <w:rtl/>
          <w:lang w:bidi="fa-IR"/>
        </w:rPr>
        <w:t>از بريده‌گي‌های خون‌بار ِ عصب مي‌گذرد.</w:t>
      </w:r>
      <w:r w:rsidRPr="00A90B1B">
        <w:rPr>
          <w:rFonts w:ascii="Nesf2" w:hAnsi="Nesf2"/>
          <w:b/>
        </w:rPr>
        <w:t> </w:t>
      </w:r>
    </w:p>
    <w:p w14:paraId="60F66ABC" w14:textId="338D7B99" w:rsidR="00882153" w:rsidRDefault="00A46661" w:rsidP="00A90B1B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لندن </w:t>
      </w:r>
    </w:p>
    <w:p w14:paraId="55CB6F14" w14:textId="518A2A37" w:rsidR="00A90B1B" w:rsidRPr="00A90B1B" w:rsidRDefault="00F32223" w:rsidP="00A90B1B">
      <w:pPr>
        <w:pStyle w:val="where"/>
        <w:bidi/>
        <w:rPr>
          <w:rtl/>
          <w:lang w:bidi="fa-IR"/>
        </w:rPr>
      </w:pPr>
      <w:r w:rsidRPr="00F32223">
        <w:rPr>
          <w:rtl/>
          <w:lang w:bidi="fa-IR"/>
        </w:rPr>
        <w:t>۱۳ تير ِ ۱۳۵۷</w:t>
      </w:r>
    </w:p>
    <w:sectPr w:rsidR="00A90B1B" w:rsidRPr="00A90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46661"/>
    <w:rsid w:val="005254AA"/>
    <w:rsid w:val="005432B6"/>
    <w:rsid w:val="005F4DD4"/>
    <w:rsid w:val="00882153"/>
    <w:rsid w:val="00A42E43"/>
    <w:rsid w:val="00A46661"/>
    <w:rsid w:val="00A90B1B"/>
    <w:rsid w:val="00B677D7"/>
    <w:rsid w:val="00C5258A"/>
    <w:rsid w:val="00C74363"/>
    <w:rsid w:val="00F3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7F6A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B1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B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B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B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B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B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B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B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B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B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90B1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90B1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90B1B"/>
    <w:pPr>
      <w:bidi/>
    </w:pPr>
  </w:style>
  <w:style w:type="paragraph" w:customStyle="1" w:styleId="num">
    <w:name w:val="num"/>
    <w:basedOn w:val="poem"/>
    <w:qFormat/>
    <w:rsid w:val="00A90B1B"/>
    <w:pPr>
      <w:spacing w:before="240"/>
    </w:pPr>
  </w:style>
  <w:style w:type="paragraph" w:customStyle="1" w:styleId="body">
    <w:name w:val="body"/>
    <w:basedOn w:val="Normal"/>
    <w:qFormat/>
    <w:rsid w:val="00A90B1B"/>
    <w:rPr>
      <w:color w:val="000000"/>
    </w:rPr>
  </w:style>
  <w:style w:type="paragraph" w:customStyle="1" w:styleId="when">
    <w:name w:val="when"/>
    <w:basedOn w:val="who"/>
    <w:next w:val="where"/>
    <w:qFormat/>
    <w:rsid w:val="00A90B1B"/>
    <w:pPr>
      <w:spacing w:before="360"/>
    </w:pPr>
  </w:style>
  <w:style w:type="paragraph" w:customStyle="1" w:styleId="where">
    <w:name w:val="where"/>
    <w:basedOn w:val="when"/>
    <w:next w:val="NoSpacing"/>
    <w:qFormat/>
    <w:rsid w:val="00A90B1B"/>
    <w:pPr>
      <w:spacing w:before="0"/>
    </w:pPr>
  </w:style>
  <w:style w:type="paragraph" w:styleId="NoSpacing">
    <w:name w:val="No Spacing"/>
    <w:uiPriority w:val="1"/>
    <w:qFormat/>
    <w:rsid w:val="00A90B1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90B1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90B1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B1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B1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B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B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0B1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0B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B1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B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0B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90B1B"/>
    <w:rPr>
      <w:b/>
      <w:bCs/>
    </w:rPr>
  </w:style>
  <w:style w:type="character" w:styleId="Emphasis">
    <w:name w:val="Emphasis"/>
    <w:uiPriority w:val="20"/>
    <w:qFormat/>
    <w:rsid w:val="00A90B1B"/>
    <w:rPr>
      <w:i/>
      <w:iCs/>
    </w:rPr>
  </w:style>
  <w:style w:type="paragraph" w:styleId="ListParagraph">
    <w:name w:val="List Paragraph"/>
    <w:basedOn w:val="Normal"/>
    <w:uiPriority w:val="34"/>
    <w:qFormat/>
    <w:rsid w:val="00A90B1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90B1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0B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B1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B1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90B1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90B1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90B1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90B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90B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B1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B1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B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B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B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B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B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B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B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B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B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90B1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90B1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90B1B"/>
    <w:pPr>
      <w:bidi/>
    </w:pPr>
  </w:style>
  <w:style w:type="paragraph" w:customStyle="1" w:styleId="num">
    <w:name w:val="num"/>
    <w:basedOn w:val="poem"/>
    <w:qFormat/>
    <w:rsid w:val="00A90B1B"/>
    <w:pPr>
      <w:spacing w:before="240"/>
    </w:pPr>
  </w:style>
  <w:style w:type="paragraph" w:customStyle="1" w:styleId="body">
    <w:name w:val="body"/>
    <w:basedOn w:val="Normal"/>
    <w:qFormat/>
    <w:rsid w:val="00A90B1B"/>
    <w:rPr>
      <w:color w:val="000000"/>
    </w:rPr>
  </w:style>
  <w:style w:type="paragraph" w:customStyle="1" w:styleId="when">
    <w:name w:val="when"/>
    <w:basedOn w:val="who"/>
    <w:next w:val="where"/>
    <w:qFormat/>
    <w:rsid w:val="00A90B1B"/>
    <w:pPr>
      <w:spacing w:before="360"/>
    </w:pPr>
  </w:style>
  <w:style w:type="paragraph" w:customStyle="1" w:styleId="where">
    <w:name w:val="where"/>
    <w:basedOn w:val="when"/>
    <w:next w:val="NoSpacing"/>
    <w:qFormat/>
    <w:rsid w:val="00A90B1B"/>
    <w:pPr>
      <w:spacing w:before="0"/>
    </w:pPr>
  </w:style>
  <w:style w:type="paragraph" w:styleId="NoSpacing">
    <w:name w:val="No Spacing"/>
    <w:uiPriority w:val="1"/>
    <w:qFormat/>
    <w:rsid w:val="00A90B1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90B1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90B1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B1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B1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B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B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0B1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0B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B1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B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0B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90B1B"/>
    <w:rPr>
      <w:b/>
      <w:bCs/>
    </w:rPr>
  </w:style>
  <w:style w:type="character" w:styleId="Emphasis">
    <w:name w:val="Emphasis"/>
    <w:uiPriority w:val="20"/>
    <w:qFormat/>
    <w:rsid w:val="00A90B1B"/>
    <w:rPr>
      <w:i/>
      <w:iCs/>
    </w:rPr>
  </w:style>
  <w:style w:type="paragraph" w:styleId="ListParagraph">
    <w:name w:val="List Paragraph"/>
    <w:basedOn w:val="Normal"/>
    <w:uiPriority w:val="34"/>
    <w:qFormat/>
    <w:rsid w:val="00A90B1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90B1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0B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B1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B1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90B1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90B1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90B1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90B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90B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B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4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2010-03-28T01:44:00Z</dcterms:created>
  <dcterms:modified xsi:type="dcterms:W3CDTF">2010-04-10T21:37:00Z</dcterms:modified>
</cp:coreProperties>
</file>