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862B5" w14:textId="6047C3CE" w:rsidR="00194466" w:rsidRDefault="00632E26" w:rsidP="0057528B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ضيافت</w:t>
      </w:r>
    </w:p>
    <w:p w14:paraId="3C2FAB19" w14:textId="6A88C09A" w:rsidR="0057528B" w:rsidRDefault="00925858" w:rsidP="0057528B">
      <w:pPr>
        <w:pStyle w:val="who"/>
        <w:bidi/>
        <w:rPr>
          <w:rtl/>
          <w:lang w:bidi="fa-IR"/>
        </w:rPr>
      </w:pPr>
      <w:r w:rsidRPr="00925858">
        <w:rPr>
          <w:rtl/>
          <w:lang w:bidi="fa-IR"/>
        </w:rPr>
        <w:t>حماسه‌</w:t>
      </w:r>
      <w:r w:rsidRPr="00925858">
        <w:rPr>
          <w:rFonts w:hint="cs"/>
          <w:rtl/>
          <w:lang w:bidi="fa-IR"/>
        </w:rPr>
        <w:t>ی</w:t>
      </w:r>
      <w:r w:rsidRPr="00925858">
        <w:rPr>
          <w:rtl/>
          <w:lang w:bidi="fa-IR"/>
        </w:rPr>
        <w:t xml:space="preserve"> ِ جنگل‌ها</w:t>
      </w:r>
      <w:r w:rsidRPr="00925858">
        <w:rPr>
          <w:rFonts w:hint="cs"/>
          <w:rtl/>
          <w:lang w:bidi="fa-IR"/>
        </w:rPr>
        <w:t>ی</w:t>
      </w:r>
      <w:r w:rsidRPr="00925858">
        <w:rPr>
          <w:rtl/>
          <w:lang w:bidi="fa-IR"/>
        </w:rPr>
        <w:t xml:space="preserve"> ِ سياهکل</w:t>
      </w:r>
    </w:p>
    <w:p w14:paraId="6FFD78B0" w14:textId="6A0BDC30" w:rsidR="0057528B" w:rsidRDefault="0057528B" w:rsidP="0057528B">
      <w:pPr>
        <w:pStyle w:val="why"/>
        <w:rPr>
          <w:rtl/>
          <w:lang w:bidi="fa-IR"/>
        </w:rPr>
      </w:pPr>
    </w:p>
    <w:p w14:paraId="640B1EFD" w14:textId="19B0ABED" w:rsidR="0057528B" w:rsidRDefault="0057528B" w:rsidP="0057528B">
      <w:pPr>
        <w:pStyle w:val="num"/>
        <w:rPr>
          <w:rtl/>
          <w:lang w:bidi="fa-IR"/>
        </w:rPr>
      </w:pPr>
    </w:p>
    <w:p w14:paraId="29C058AC" w14:textId="77777777" w:rsidR="0057528B" w:rsidRPr="0057528B" w:rsidRDefault="0057528B" w:rsidP="0057528B">
      <w:pPr>
        <w:pStyle w:val="subname"/>
        <w:rPr>
          <w:lang w:bidi="fa-IR"/>
        </w:rPr>
      </w:pPr>
    </w:p>
    <w:p w14:paraId="73C26804" w14:textId="065DD3B4" w:rsidR="00194466" w:rsidRPr="00925858" w:rsidRDefault="00632E26" w:rsidP="00925858">
      <w:pPr>
        <w:pStyle w:val="body"/>
        <w:bidi/>
        <w:rPr>
          <w:b/>
          <w:bCs/>
          <w:rtl/>
          <w:lang w:bidi="fa-IR"/>
        </w:rPr>
      </w:pPr>
      <w:r>
        <w:rPr>
          <w:rFonts w:ascii="Nesf2" w:hAnsi="Nesf2"/>
        </w:rPr>
        <w:t> </w:t>
      </w:r>
      <w:r w:rsidRPr="00925858">
        <w:rPr>
          <w:rFonts w:hint="cs"/>
          <w:b/>
          <w:bCs/>
          <w:rtl/>
          <w:lang w:bidi="fa-IR"/>
        </w:rPr>
        <w:t>راوی</w:t>
      </w:r>
    </w:p>
    <w:p w14:paraId="76E793D0" w14:textId="588F55D0" w:rsidR="00194466" w:rsidRDefault="00632E26" w:rsidP="00925858">
      <w:pPr>
        <w:pStyle w:val="body"/>
        <w:bidi/>
        <w:rPr>
          <w:rtl/>
        </w:rPr>
      </w:pPr>
      <w:r>
        <w:rPr>
          <w:rFonts w:ascii="Nesf2" w:hAnsi="Nesf2"/>
        </w:rPr>
        <w:t> </w:t>
      </w:r>
      <w:r>
        <w:rPr>
          <w:rFonts w:hint="cs"/>
          <w:rtl/>
        </w:rPr>
        <w:t> </w:t>
      </w:r>
    </w:p>
    <w:p w14:paraId="36C78A51" w14:textId="77777777" w:rsidR="0057528B" w:rsidRPr="0057528B" w:rsidRDefault="0057528B" w:rsidP="0057528B">
      <w:pPr>
        <w:pStyle w:val="body"/>
        <w:bidi/>
        <w:divId w:val="472413114"/>
      </w:pPr>
      <w:r w:rsidRPr="0057528B">
        <w:rPr>
          <w:rFonts w:hint="cs"/>
          <w:b/>
          <w:rtl/>
          <w:lang w:bidi="fa-IR"/>
        </w:rPr>
        <w:t>اما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2012196C" w14:textId="77777777" w:rsidR="0057528B" w:rsidRPr="0057528B" w:rsidRDefault="0057528B" w:rsidP="0057528B">
      <w:pPr>
        <w:pStyle w:val="body"/>
        <w:bidi/>
        <w:divId w:val="472413114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تنها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1660F76" w14:textId="77777777" w:rsidR="0057528B" w:rsidRPr="0057528B" w:rsidRDefault="0057528B" w:rsidP="0057528B">
      <w:pPr>
        <w:pStyle w:val="body"/>
        <w:bidi/>
        <w:divId w:val="472413114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يکي خنجر ِ کج بر سفره‌ی سور</w:t>
      </w:r>
      <w:r w:rsidRPr="0057528B">
        <w:rPr>
          <w:rFonts w:ascii="Nesf2" w:hAnsi="Nesf2"/>
          <w:b/>
        </w:rPr>
        <w:t> </w:t>
      </w:r>
    </w:p>
    <w:p w14:paraId="5CE3455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ديس ِ بزرگ ِ بَدَل‌ْچيني.</w:t>
      </w:r>
    </w:p>
    <w:p w14:paraId="15E7D19B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960E738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5934D3A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ميزبان</w:t>
      </w:r>
    </w:p>
    <w:p w14:paraId="4F06638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3258B2F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0090B62" w14:textId="77777777" w:rsidR="0057528B" w:rsidRPr="0057528B" w:rsidRDefault="0057528B" w:rsidP="0057528B">
      <w:pPr>
        <w:pStyle w:val="body"/>
        <w:bidi/>
        <w:divId w:val="73666752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سروران ِ من! سروران ِ من!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6066825" w14:textId="77777777" w:rsidR="0057528B" w:rsidRPr="0057528B" w:rsidRDefault="0057528B" w:rsidP="0057528B">
      <w:pPr>
        <w:pStyle w:val="body"/>
        <w:bidi/>
        <w:divId w:val="73666752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جداً بي‌تعارف!</w:t>
      </w:r>
      <w:r w:rsidRPr="0057528B">
        <w:rPr>
          <w:rFonts w:ascii="Nesf2" w:hAnsi="Nesf2"/>
          <w:b/>
        </w:rPr>
        <w:t> </w:t>
      </w:r>
    </w:p>
    <w:p w14:paraId="3383ADF4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DB53D56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راوی</w:t>
      </w:r>
    </w:p>
    <w:p w14:paraId="0CFEE1F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92F6C6A" w14:textId="77777777" w:rsidR="00194466" w:rsidRDefault="00632E26" w:rsidP="0057528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7E54CE73" w14:textId="77777777" w:rsidR="0057528B" w:rsidRPr="0057528B" w:rsidRDefault="0057528B" w:rsidP="0057528B">
      <w:pPr>
        <w:pStyle w:val="body"/>
        <w:bidi/>
        <w:divId w:val="859469541"/>
        <w:rPr>
          <w:rFonts w:ascii="Arial" w:hAnsi="Arial" w:cs="Arial"/>
        </w:rPr>
      </w:pPr>
      <w:r w:rsidRPr="0057528B">
        <w:rPr>
          <w:rFonts w:hint="cs"/>
          <w:b/>
          <w:rtl/>
          <w:lang w:bidi="fa-IR"/>
        </w:rPr>
        <w:t>ميهمانان را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Arial" w:hAnsi="Arial" w:cs="Arial"/>
          <w:rtl/>
        </w:rPr>
        <w:t> </w:t>
      </w:r>
    </w:p>
    <w:p w14:paraId="16811DBF" w14:textId="77777777" w:rsidR="0057528B" w:rsidRPr="0057528B" w:rsidRDefault="0057528B" w:rsidP="0057528B">
      <w:pPr>
        <w:pStyle w:val="body"/>
        <w:bidi/>
        <w:divId w:val="85946954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غلامان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25EE78C" w14:textId="77777777" w:rsidR="0057528B" w:rsidRPr="0057528B" w:rsidRDefault="0057528B" w:rsidP="0057528B">
      <w:pPr>
        <w:pStyle w:val="body"/>
        <w:bidi/>
        <w:divId w:val="85946954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Arial" w:hAnsi="Arial" w:cs="Arial"/>
          <w:rtl/>
        </w:rPr>
        <w:t> </w:t>
      </w:r>
      <w:r w:rsidRPr="0057528B">
        <w:rPr>
          <w:rFonts w:ascii="Arial" w:hAnsi="Arial" w:cs="Arial"/>
        </w:rPr>
        <w:tab/>
      </w:r>
      <w:r w:rsidRPr="0057528B">
        <w:rPr>
          <w:rFonts w:hint="cs"/>
          <w:b/>
          <w:rtl/>
          <w:lang w:bidi="fa-IR"/>
        </w:rPr>
        <w:t>از ميناهای عتيق</w:t>
      </w:r>
      <w:r w:rsidRPr="0057528B">
        <w:rPr>
          <w:rFonts w:ascii="Nesf2" w:hAnsi="Nesf2"/>
          <w:b/>
        </w:rPr>
        <w:t> </w:t>
      </w:r>
    </w:p>
    <w:p w14:paraId="5CFA5DC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زهر در جام مي‌کنند.</w:t>
      </w:r>
    </w:p>
    <w:p w14:paraId="0BED1D0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2802935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9B9938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 ِشان</w:t>
      </w:r>
    </w:p>
    <w:p w14:paraId="4F5E2BA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لاله و تزوير است.</w:t>
      </w:r>
    </w:p>
    <w:p w14:paraId="6ABDEF5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3950ED1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DA83699" w14:textId="77777777" w:rsidR="0057528B" w:rsidRPr="0057528B" w:rsidRDefault="0057528B" w:rsidP="0057528B">
      <w:pPr>
        <w:pStyle w:val="body"/>
        <w:bidi/>
        <w:divId w:val="1542277609"/>
      </w:pPr>
      <w:r w:rsidRPr="0057528B">
        <w:rPr>
          <w:rFonts w:hint="cs"/>
          <w:b/>
          <w:rtl/>
          <w:lang w:bidi="fa-IR"/>
        </w:rPr>
        <w:t>انعام را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1943753C" w14:textId="77777777" w:rsidR="0057528B" w:rsidRPr="0057528B" w:rsidRDefault="0057528B" w:rsidP="0057528B">
      <w:pPr>
        <w:pStyle w:val="body"/>
        <w:bidi/>
        <w:divId w:val="154227760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به طلب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BF5369E" w14:textId="77777777" w:rsidR="0057528B" w:rsidRPr="0057528B" w:rsidRDefault="0057528B" w:rsidP="0057528B">
      <w:pPr>
        <w:pStyle w:val="body"/>
        <w:bidi/>
        <w:divId w:val="154227760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دامن فراز کرده‌اند</w:t>
      </w:r>
      <w:r w:rsidRPr="0057528B">
        <w:rPr>
          <w:rFonts w:ascii="Nesf2" w:hAnsi="Nesf2"/>
          <w:b/>
        </w:rPr>
        <w:t> </w:t>
      </w:r>
    </w:p>
    <w:p w14:paraId="41872083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مرگ ِ بي‌دردسر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7F7083E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تقديم مي‌کنند.</w:t>
      </w:r>
      <w:r w:rsidRPr="0057528B">
        <w:rPr>
          <w:rFonts w:ascii="Nesf2" w:hAnsi="Nesf2"/>
          <w:b/>
        </w:rPr>
        <w:t> </w:t>
      </w:r>
    </w:p>
    <w:p w14:paraId="3DE567C6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4CAFDE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مرده‌گان را به رَف‌ها چيده‌اند</w:t>
      </w:r>
    </w:p>
    <w:p w14:paraId="1A7A909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زنده‌گان را به يخ‌دان‌ها.</w:t>
      </w:r>
    </w:p>
    <w:p w14:paraId="6B0A6B6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9C7AAF0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097B32A" w14:textId="77777777" w:rsidR="0057528B" w:rsidRPr="0057528B" w:rsidRDefault="0057528B" w:rsidP="0057528B">
      <w:pPr>
        <w:pStyle w:val="body"/>
        <w:bidi/>
        <w:divId w:val="996957015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گِرد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6C128CC" w14:textId="77777777" w:rsidR="0057528B" w:rsidRPr="0057528B" w:rsidRDefault="0057528B" w:rsidP="0057528B">
      <w:pPr>
        <w:pStyle w:val="body"/>
        <w:bidi/>
        <w:divId w:val="996957015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بر سفره‌ی سور</w:t>
      </w:r>
      <w:r w:rsidRPr="0057528B">
        <w:rPr>
          <w:rFonts w:ascii="Nesf2" w:hAnsi="Nesf2"/>
          <w:b/>
        </w:rPr>
        <w:t> </w:t>
      </w:r>
    </w:p>
    <w:p w14:paraId="34580FD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در چهره‌های بي‌خون ِ هم‌کاسه‌گان مي‌نگريم:</w:t>
      </w:r>
    </w:p>
    <w:p w14:paraId="31639B18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541BD36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19CA335" w14:textId="77777777" w:rsidR="0057528B" w:rsidRPr="0057528B" w:rsidRDefault="0057528B" w:rsidP="0057528B">
      <w:pPr>
        <w:pStyle w:val="body"/>
        <w:bidi/>
        <w:divId w:val="920794976"/>
      </w:pPr>
      <w:r w:rsidRPr="0057528B">
        <w:rPr>
          <w:rFonts w:hint="cs"/>
          <w:b/>
          <w:rtl/>
          <w:lang w:bidi="fa-IR"/>
        </w:rPr>
        <w:t>شگفتا!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112DF74E" w14:textId="77777777" w:rsidR="0057528B" w:rsidRPr="0057528B" w:rsidRDefault="0057528B" w:rsidP="0057528B">
      <w:pPr>
        <w:pStyle w:val="body"/>
        <w:bidi/>
        <w:divId w:val="92079497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ما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B753704" w14:textId="77777777" w:rsidR="0057528B" w:rsidRPr="0057528B" w:rsidRDefault="0057528B" w:rsidP="0057528B">
      <w:pPr>
        <w:pStyle w:val="body"/>
        <w:bidi/>
        <w:divId w:val="92079497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کيان‌ايم؟ ــ</w:t>
      </w:r>
      <w:r w:rsidRPr="0057528B">
        <w:rPr>
          <w:rFonts w:ascii="Nesf2" w:hAnsi="Nesf2"/>
          <w:b/>
        </w:rPr>
        <w:t> </w:t>
      </w:r>
    </w:p>
    <w:p w14:paraId="4CD2045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بر رَف چيده‌گان‌ايم کز مرده‌گان‌ايم</w:t>
      </w:r>
    </w:p>
    <w:p w14:paraId="2FFD10C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از صندوقيان‌ايم کز زنده‌گان‌ايم;</w:t>
      </w:r>
    </w:p>
    <w:p w14:paraId="1A79DC0B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FFB507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ACFF971" w14:textId="77777777" w:rsidR="0057528B" w:rsidRPr="0057528B" w:rsidRDefault="0057528B" w:rsidP="0057528B">
      <w:pPr>
        <w:pStyle w:val="body"/>
        <w:bidi/>
        <w:divId w:val="624656230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تنها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7A11415" w14:textId="77777777" w:rsidR="0057528B" w:rsidRPr="0057528B" w:rsidRDefault="0057528B" w:rsidP="0057528B">
      <w:pPr>
        <w:pStyle w:val="body"/>
        <w:bidi/>
        <w:divId w:val="624656230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درگاه ِ خونين و فرش ِ خون‌آلوده شهادت مي‌دهد</w:t>
      </w:r>
      <w:r w:rsidRPr="0057528B">
        <w:rPr>
          <w:rFonts w:ascii="Nesf2" w:hAnsi="Nesf2"/>
          <w:b/>
        </w:rPr>
        <w:t> </w:t>
      </w:r>
    </w:p>
    <w:p w14:paraId="2C1DC0CD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برهنه‌پای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0C7A3A1D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بر جادّه‌يي از شمشير گذشته‌ايم...</w:t>
      </w:r>
      <w:r w:rsidRPr="0057528B">
        <w:rPr>
          <w:rFonts w:ascii="Nesf2" w:hAnsi="Nesf2"/>
          <w:b/>
        </w:rPr>
        <w:t> </w:t>
      </w:r>
    </w:p>
    <w:p w14:paraId="744A207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ACD018C" w14:textId="6B88355C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مدعيان</w:t>
      </w:r>
    </w:p>
    <w:p w14:paraId="05C1433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23D136F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C1F83D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... که بر سفره فرودآييد؟</w:t>
      </w:r>
    </w:p>
    <w:p w14:paraId="40115B8B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4F1C32D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365CE384" w14:textId="77777777" w:rsidR="0057528B" w:rsidRPr="0057528B" w:rsidRDefault="0057528B" w:rsidP="0057528B">
      <w:pPr>
        <w:pStyle w:val="body"/>
        <w:bidi/>
        <w:divId w:val="497354578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زنان را به زردابه‌ی درد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49101CB" w14:textId="77777777" w:rsidR="0057528B" w:rsidRPr="0057528B" w:rsidRDefault="0057528B" w:rsidP="0057528B">
      <w:pPr>
        <w:pStyle w:val="body"/>
        <w:bidi/>
        <w:divId w:val="497354578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مُطَلاّ کرده‌اند!</w:t>
      </w:r>
      <w:r w:rsidRPr="0057528B">
        <w:rPr>
          <w:rFonts w:ascii="Nesf2" w:hAnsi="Nesf2"/>
          <w:b/>
        </w:rPr>
        <w:t> </w:t>
      </w:r>
    </w:p>
    <w:p w14:paraId="01D1E4E9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C476082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دلقک</w:t>
      </w:r>
    </w:p>
    <w:p w14:paraId="094E5F5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EABECEA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4AC86D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 ِ</w:t>
      </w:r>
    </w:p>
    <w:p w14:paraId="29BE3BB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بي‌تنديس ِ فرشته‌گان</w:t>
      </w:r>
    </w:p>
    <w:p w14:paraId="020622F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زيبايي ناتمامي‌ست!</w:t>
      </w:r>
    </w:p>
    <w:p w14:paraId="40773F4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خنده‌های ريش‌خندآميز</w:t>
      </w:r>
    </w:p>
    <w:p w14:paraId="39C29A4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9A645D9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AD299C7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 xml:space="preserve">ولگرد </w:t>
      </w:r>
    </w:p>
    <w:p w14:paraId="7C62628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شتابان نزديک و به همان سرعت دور مي‌شود</w:t>
      </w:r>
    </w:p>
    <w:p w14:paraId="656B8D6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 قِدّيسان‌اند</w:t>
      </w:r>
    </w:p>
    <w:p w14:paraId="6A1D25C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 قِدّيسان‌اند</w:t>
      </w:r>
    </w:p>
    <w:p w14:paraId="7B3E157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 قِدّيسان‌اند</w:t>
      </w:r>
    </w:p>
    <w:p w14:paraId="17CA1A2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 قِدّـ</w:t>
      </w:r>
    </w:p>
    <w:p w14:paraId="3F58F16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قطع با صدای گلوله</w:t>
      </w:r>
    </w:p>
    <w:p w14:paraId="5231C39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سکوت ِ ممتد.</w:t>
      </w:r>
    </w:p>
    <w:p w14:paraId="5A29B3D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طبل و سنج ِ عزاداران از خيلي دور.</w:t>
      </w:r>
    </w:p>
    <w:p w14:paraId="0CE581E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صدای قدم‌های عزاداران که به‌آهسته‌گي در حرکت‌اند، در زمينه‌ی خطبه‌ی</w:t>
      </w:r>
    </w:p>
    <w:p w14:paraId="5BB5F866" w14:textId="53A37BBA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ِ</w:t>
      </w:r>
      <w:r w:rsidR="00925858" w:rsidRPr="00925858">
        <w:rPr>
          <w:rFonts w:hint="cs"/>
          <w:bCs/>
          <w:rtl/>
          <w:lang w:bidi="fa-IR"/>
        </w:rPr>
        <w:t>مداح</w:t>
      </w:r>
      <w:r>
        <w:rPr>
          <w:rFonts w:hint="cs"/>
          <w:rtl/>
          <w:lang w:bidi="fa-IR"/>
        </w:rPr>
        <w:t>.</w:t>
      </w:r>
    </w:p>
    <w:p w14:paraId="6F074DB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صدای سنج و طبل گه‌گاه بسيار ضعيف شنيده مي‌شود.</w:t>
      </w:r>
    </w:p>
    <w:p w14:paraId="063CB468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1E1AE4E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9E8CCD7" w14:textId="3713A7F5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مداح</w:t>
      </w:r>
    </w:p>
    <w:p w14:paraId="63071A2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سنگين و حماسي</w:t>
      </w:r>
    </w:p>
    <w:p w14:paraId="228390B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C5416C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طنين ِ سرودی خوش بدرقه‌اش کنيد</w:t>
      </w:r>
    </w:p>
    <w:p w14:paraId="30F97BC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E0F15DA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31C09611" w14:textId="77777777" w:rsidR="0057528B" w:rsidRPr="0057528B" w:rsidRDefault="0057528B" w:rsidP="0057528B">
      <w:pPr>
        <w:pStyle w:val="body"/>
        <w:bidi/>
        <w:divId w:val="676662227"/>
      </w:pPr>
      <w:r w:rsidRPr="0057528B">
        <w:rPr>
          <w:rFonts w:hint="cs"/>
          <w:b/>
          <w:rtl/>
          <w:lang w:bidi="fa-IR"/>
        </w:rPr>
        <w:t xml:space="preserve">که </w:t>
      </w:r>
      <w:r w:rsidRPr="00925858">
        <w:rPr>
          <w:rFonts w:hint="cs"/>
          <w:bCs/>
          <w:rtl/>
          <w:lang w:bidi="fa-IR"/>
        </w:rPr>
        <w:t>شيطان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4449E49D" w14:textId="77777777" w:rsidR="0057528B" w:rsidRPr="0057528B" w:rsidRDefault="0057528B" w:rsidP="0057528B">
      <w:pPr>
        <w:pStyle w:val="body"/>
        <w:bidi/>
        <w:divId w:val="67666222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فرشته‌ی برتر بود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61D43E17" w14:textId="77777777" w:rsidR="0057528B" w:rsidRPr="0057528B" w:rsidRDefault="0057528B" w:rsidP="0057528B">
      <w:pPr>
        <w:pStyle w:val="body"/>
        <w:bidi/>
        <w:divId w:val="67666222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مجاور و هم‌دم.</w:t>
      </w:r>
      <w:r w:rsidRPr="0057528B">
        <w:rPr>
          <w:rFonts w:ascii="Nesf2" w:hAnsi="Nesf2"/>
          <w:b/>
        </w:rPr>
        <w:t> </w:t>
      </w:r>
    </w:p>
    <w:p w14:paraId="7F39C8C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هراس به خود نگذاشت</w:t>
      </w:r>
    </w:p>
    <w:p w14:paraId="66D93A8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گرچه بال‌هايش جاودانه‌گي‌اش بود،</w:t>
      </w:r>
    </w:p>
    <w:p w14:paraId="36A78059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2F3A35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A7A9E4F" w14:textId="77777777" w:rsidR="0057528B" w:rsidRPr="0057528B" w:rsidRDefault="0057528B" w:rsidP="0057528B">
      <w:pPr>
        <w:pStyle w:val="body"/>
        <w:bidi/>
        <w:divId w:val="1822454616"/>
      </w:pPr>
      <w:r w:rsidRPr="0057528B">
        <w:rPr>
          <w:rFonts w:hint="cs"/>
          <w:b/>
          <w:rtl/>
          <w:lang w:bidi="fa-IR"/>
        </w:rPr>
        <w:t>فرياد کرد «نه</w:t>
      </w:r>
      <w:r w:rsidRPr="0057528B">
        <w:rPr>
          <w:rFonts w:ascii="Nesf2" w:hAnsi="Nesf2"/>
          <w:b/>
        </w:rPr>
        <w:t>»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1D17FF03" w14:textId="77777777" w:rsidR="0057528B" w:rsidRPr="0057528B" w:rsidRDefault="0057528B" w:rsidP="0057528B">
      <w:pPr>
        <w:pStyle w:val="body"/>
        <w:bidi/>
        <w:divId w:val="182245461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اگرچه مي‌دانست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C9EE66A" w14:textId="77777777" w:rsidR="0057528B" w:rsidRPr="0057528B" w:rsidRDefault="0057528B" w:rsidP="0057528B">
      <w:pPr>
        <w:pStyle w:val="body"/>
        <w:bidi/>
        <w:divId w:val="182245461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اين</w:t>
      </w:r>
      <w:r w:rsidRPr="0057528B">
        <w:rPr>
          <w:rFonts w:ascii="Nesf2" w:hAnsi="Nesf2"/>
          <w:b/>
        </w:rPr>
        <w:t> </w:t>
      </w:r>
    </w:p>
    <w:p w14:paraId="489B532F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غريو ِ نوميدانه‌ی مرغي شکسته‌پَر است</w:t>
      </w:r>
    </w:p>
    <w:p w14:paraId="09D31D2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سقوط مي‌کند.</w:t>
      </w:r>
    </w:p>
    <w:p w14:paraId="031203F0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52DCC73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FCCBF58" w14:textId="77777777" w:rsidR="0057528B" w:rsidRPr="0057528B" w:rsidRDefault="0057528B" w:rsidP="0057528B">
      <w:pPr>
        <w:pStyle w:val="body"/>
        <w:bidi/>
        <w:divId w:val="997030497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شرم‌سار ِ خود نبود و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6CD588E7" w14:textId="77777777" w:rsidR="0057528B" w:rsidRPr="0057528B" w:rsidRDefault="0057528B" w:rsidP="0057528B">
      <w:pPr>
        <w:pStyle w:val="body"/>
        <w:bidi/>
        <w:divId w:val="99703049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سرافکنده</w:t>
      </w:r>
      <w:r w:rsidRPr="0057528B">
        <w:rPr>
          <w:rFonts w:ascii="Nesf2" w:hAnsi="Nesf2"/>
          <w:b/>
        </w:rPr>
        <w:t> </w:t>
      </w:r>
    </w:p>
    <w:p w14:paraId="5BB31868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پناه ِ سرد ِ سايه‌ها نگذشت:</w:t>
      </w:r>
    </w:p>
    <w:p w14:paraId="00BC264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D1512C3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7F1D16F" w14:textId="77777777" w:rsidR="0057528B" w:rsidRPr="0057528B" w:rsidRDefault="0057528B" w:rsidP="0057528B">
      <w:pPr>
        <w:pStyle w:val="body"/>
        <w:bidi/>
        <w:divId w:val="1810632300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راه‌اش در آفتاب بود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2FC88EF" w14:textId="77777777" w:rsidR="0057528B" w:rsidRPr="0057528B" w:rsidRDefault="0057528B" w:rsidP="0057528B">
      <w:pPr>
        <w:pStyle w:val="body"/>
        <w:bidi/>
        <w:divId w:val="1810632300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اگرچند مي‌گُداخت</w:t>
      </w:r>
      <w:r w:rsidRPr="0057528B">
        <w:rPr>
          <w:rFonts w:ascii="Nesf2" w:hAnsi="Nesf2"/>
          <w:b/>
        </w:rPr>
        <w:t> </w:t>
      </w:r>
    </w:p>
    <w:p w14:paraId="0D958F2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طعم ِ خون و گُدازه‌ی مِس داشت;</w:t>
      </w:r>
    </w:p>
    <w:p w14:paraId="3DA289B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گردن افراشته،</w:t>
      </w:r>
    </w:p>
    <w:p w14:paraId="1F8904B3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685FFBF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18A4E4C" w14:textId="77777777" w:rsidR="0057528B" w:rsidRPr="0057528B" w:rsidRDefault="0057528B" w:rsidP="0057528B">
      <w:pPr>
        <w:pStyle w:val="body"/>
        <w:bidi/>
        <w:divId w:val="1954094389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هرچند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1EA9A30" w14:textId="77777777" w:rsidR="0057528B" w:rsidRPr="0057528B" w:rsidRDefault="0057528B" w:rsidP="0057528B">
      <w:pPr>
        <w:pStyle w:val="body"/>
        <w:bidi/>
        <w:divId w:val="195409438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آن که سر به گريبان درکشد</w:t>
      </w:r>
      <w:r w:rsidRPr="0057528B">
        <w:rPr>
          <w:rFonts w:ascii="Nesf2" w:hAnsi="Nesf2"/>
          <w:b/>
        </w:rPr>
        <w:t> </w:t>
      </w:r>
    </w:p>
    <w:p w14:paraId="769C2203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از دشنام ِ کبود ِ دار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ED1D442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ايمن است.</w:t>
      </w:r>
      <w:r w:rsidRPr="0057528B">
        <w:rPr>
          <w:rFonts w:ascii="Nesf2" w:hAnsi="Nesf2"/>
          <w:b/>
        </w:rPr>
        <w:t> </w:t>
      </w:r>
    </w:p>
    <w:p w14:paraId="19535D5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E312A1A" w14:textId="1942DC83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راوی</w:t>
      </w:r>
    </w:p>
    <w:p w14:paraId="2F28EA3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با همان لحن</w:t>
      </w:r>
    </w:p>
    <w:p w14:paraId="4FADC706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8B90DDD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6B6044C" w14:textId="77777777" w:rsidR="0057528B" w:rsidRPr="0057528B" w:rsidRDefault="0057528B" w:rsidP="0057528B">
      <w:pPr>
        <w:pStyle w:val="body"/>
        <w:bidi/>
        <w:divId w:val="1201668447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گفتندش: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FCFB2B9" w14:textId="77777777" w:rsidR="0057528B" w:rsidRPr="0057528B" w:rsidRDefault="0057528B" w:rsidP="0057528B">
      <w:pPr>
        <w:pStyle w:val="body"/>
        <w:bidi/>
        <w:divId w:val="120166844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«</w:t>
      </w:r>
      <w:r w:rsidRPr="0057528B">
        <w:rPr>
          <w:rFonts w:hint="cs"/>
          <w:b/>
          <w:rtl/>
          <w:lang w:bidi="fa-IR"/>
        </w:rPr>
        <w:t>ــ چنان باشد</w:t>
      </w:r>
      <w:r w:rsidRPr="0057528B">
        <w:rPr>
          <w:rFonts w:ascii="Nesf2" w:hAnsi="Nesf2"/>
          <w:b/>
        </w:rPr>
        <w:t> </w:t>
      </w:r>
    </w:p>
    <w:p w14:paraId="123BDF8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آواز ِ کَرک را انکار کني</w:t>
      </w:r>
    </w:p>
    <w:p w14:paraId="1DFC081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زمزمه‌ی آبي را</w:t>
      </w:r>
    </w:p>
    <w:p w14:paraId="68CFAC2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رهايی</w:t>
      </w:r>
    </w:p>
    <w:p w14:paraId="020C44C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BB7AD16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مي‌سُرايد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4077E53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2A10648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bookmarkStart w:id="0" w:name="_GoBack"/>
      <w:r w:rsidRPr="00925858">
        <w:rPr>
          <w:rFonts w:hint="cs"/>
          <w:b/>
          <w:bCs/>
          <w:rtl/>
          <w:lang w:bidi="fa-IR"/>
        </w:rPr>
        <w:t xml:space="preserve">ول‌گرد </w:t>
      </w:r>
    </w:p>
    <w:bookmarkEnd w:id="0"/>
    <w:p w14:paraId="067AE4CE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3A874D9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09783A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ليکن اين خُردْنُمون</w:t>
      </w:r>
    </w:p>
    <w:p w14:paraId="2FA2307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حقيقت ِ عظيم ِ جهان است.</w:t>
      </w:r>
    </w:p>
    <w:p w14:paraId="7C2A827F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عظمت ِ هر خورشيد</w:t>
      </w:r>
    </w:p>
    <w:p w14:paraId="05DD3B99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34420FF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8DC781C" w14:textId="77777777" w:rsidR="0057528B" w:rsidRPr="0057528B" w:rsidRDefault="0057528B" w:rsidP="0057528B">
      <w:pPr>
        <w:pStyle w:val="body"/>
        <w:bidi/>
        <w:divId w:val="1000619554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در مهجوری‌ چشم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1CF8ADFB" w14:textId="77777777" w:rsidR="0057528B" w:rsidRPr="0057528B" w:rsidRDefault="0057528B" w:rsidP="0057528B">
      <w:pPr>
        <w:pStyle w:val="body"/>
        <w:bidi/>
        <w:divId w:val="1000619554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خُردی اختر مي‌نمايد،</w:t>
      </w:r>
      <w:r w:rsidRPr="0057528B">
        <w:rPr>
          <w:rFonts w:ascii="Nesf2" w:hAnsi="Nesf2"/>
          <w:b/>
        </w:rPr>
        <w:t> </w:t>
      </w:r>
    </w:p>
    <w:p w14:paraId="3AD2977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ماه</w:t>
      </w:r>
    </w:p>
    <w:p w14:paraId="3C08B161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4899C39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1E73AA0" w14:textId="77777777" w:rsidR="0057528B" w:rsidRPr="0057528B" w:rsidRDefault="0057528B" w:rsidP="0057528B">
      <w:pPr>
        <w:pStyle w:val="body"/>
        <w:bidi/>
        <w:divId w:val="1059207851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ناخن ِ کاغذين ِ کودکي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EC0C838" w14:textId="77777777" w:rsidR="0057528B" w:rsidRPr="0057528B" w:rsidRDefault="0057528B" w:rsidP="0057528B">
      <w:pPr>
        <w:pStyle w:val="body"/>
        <w:bidi/>
        <w:divId w:val="105920785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نخستين‌بار</w:t>
      </w:r>
      <w:r w:rsidRPr="0057528B">
        <w:rPr>
          <w:rFonts w:ascii="Nesf2" w:hAnsi="Nesf2"/>
          <w:b/>
        </w:rPr>
        <w:t> </w:t>
      </w:r>
    </w:p>
    <w:p w14:paraId="7CCD3E8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سکه‌يي‌ش به مشت اندر نهاده‌اند</w:t>
      </w:r>
    </w:p>
    <w:p w14:paraId="68E5840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8080F63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F6167EC" w14:textId="77777777" w:rsidR="0057528B" w:rsidRPr="0057528B" w:rsidRDefault="0057528B" w:rsidP="0057528B">
      <w:pPr>
        <w:pStyle w:val="body"/>
        <w:bidi/>
        <w:divId w:val="1772505701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تا به مقراض‌اش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6DCA5A5" w14:textId="77777777" w:rsidR="0057528B" w:rsidRPr="0057528B" w:rsidRDefault="0057528B" w:rsidP="0057528B">
      <w:pPr>
        <w:pStyle w:val="body"/>
        <w:bidi/>
        <w:divId w:val="177250570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بچينند.</w:t>
      </w:r>
      <w:r w:rsidRPr="0057528B">
        <w:rPr>
          <w:rFonts w:ascii="Nesf2" w:hAnsi="Nesf2"/>
          <w:b/>
        </w:rPr>
        <w:t> </w:t>
      </w:r>
    </w:p>
    <w:p w14:paraId="0CBDDF47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B2B6548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ماه</w:t>
      </w:r>
    </w:p>
    <w:p w14:paraId="7AD967B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ناخن ِ کوچک</w:t>
      </w:r>
    </w:p>
    <w:p w14:paraId="016D2C0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تک‌شاهي سيمين ِ فريب! ــ</w:t>
      </w:r>
    </w:p>
    <w:p w14:paraId="543FD4B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آن‌کو بپذيرد</w:t>
      </w:r>
    </w:p>
    <w:p w14:paraId="2FCFB90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خويشتن را انکار کرده است.</w:t>
      </w:r>
    </w:p>
    <w:p w14:paraId="4EFA63B0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6CF3379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5F68F5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تاج نيست کز ميان ِ دو شير برداری،</w:t>
      </w:r>
    </w:p>
    <w:p w14:paraId="5EE4A82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514EECA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C7547F8" w14:textId="77777777" w:rsidR="0057528B" w:rsidRPr="0057528B" w:rsidRDefault="0057528B" w:rsidP="0057528B">
      <w:pPr>
        <w:pStyle w:val="body"/>
        <w:bidi/>
        <w:divId w:val="1202667486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بوسه بر کاکُل ِ خورشيد است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6A56E961" w14:textId="77777777" w:rsidR="0057528B" w:rsidRPr="0057528B" w:rsidRDefault="0057528B" w:rsidP="0057528B">
      <w:pPr>
        <w:pStyle w:val="body"/>
        <w:bidi/>
        <w:divId w:val="120266748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جان‌ات را مي‌طلبد</w:t>
      </w:r>
      <w:r w:rsidRPr="0057528B">
        <w:rPr>
          <w:rFonts w:ascii="Nesf2" w:hAnsi="Nesf2"/>
          <w:b/>
        </w:rPr>
        <w:t> </w:t>
      </w:r>
    </w:p>
    <w:p w14:paraId="0E05EAD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خاکستر ِ استخوان‌ات</w:t>
      </w:r>
    </w:p>
    <w:p w14:paraId="140E45F8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شيربهای آن است.</w:t>
      </w:r>
    </w:p>
    <w:p w14:paraId="029F001B" w14:textId="2D8D4A14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مداح</w:t>
      </w:r>
    </w:p>
    <w:p w14:paraId="28D3CA73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00A71E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8C5D35A" w14:textId="77777777" w:rsidR="0057528B" w:rsidRPr="0057528B" w:rsidRDefault="0057528B" w:rsidP="0057528B">
      <w:pPr>
        <w:pStyle w:val="body"/>
        <w:bidi/>
        <w:divId w:val="1673483983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زنان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849F5D1" w14:textId="77777777" w:rsidR="0057528B" w:rsidRPr="0057528B" w:rsidRDefault="0057528B" w:rsidP="0057528B">
      <w:pPr>
        <w:pStyle w:val="body"/>
        <w:bidi/>
        <w:divId w:val="1673483983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عشق‌ها را آورده بودند،</w:t>
      </w:r>
      <w:r w:rsidRPr="0057528B">
        <w:rPr>
          <w:rFonts w:ascii="Nesf2" w:hAnsi="Nesf2"/>
          <w:b/>
        </w:rPr>
        <w:t> </w:t>
      </w:r>
    </w:p>
    <w:p w14:paraId="64B16CA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اندام‌های‌شان</w:t>
      </w:r>
    </w:p>
    <w:p w14:paraId="05A11E21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10D8FF7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7D683D2" w14:textId="77777777" w:rsidR="0057528B" w:rsidRPr="0057528B" w:rsidRDefault="0057528B" w:rsidP="0057528B">
      <w:pPr>
        <w:pStyle w:val="body"/>
        <w:bidi/>
        <w:divId w:val="45765046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از حرارت ِ پذيرفتن و پروردن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B8BB487" w14:textId="77777777" w:rsidR="0057528B" w:rsidRPr="0057528B" w:rsidRDefault="0057528B" w:rsidP="0057528B">
      <w:pPr>
        <w:pStyle w:val="body"/>
        <w:bidi/>
        <w:divId w:val="4576504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تب‌دار مي‌نمود،</w:t>
      </w:r>
      <w:r w:rsidRPr="0057528B">
        <w:rPr>
          <w:rFonts w:ascii="Nesf2" w:hAnsi="Nesf2"/>
          <w:b/>
        </w:rPr>
        <w:t> </w:t>
      </w:r>
    </w:p>
    <w:p w14:paraId="42273C6F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طلب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6463BB9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از کمرگاه‌هاشان زبانه مي‌کشيد</w:t>
      </w:r>
      <w:r w:rsidRPr="0057528B">
        <w:rPr>
          <w:rFonts w:ascii="Nesf2" w:hAnsi="Nesf2"/>
          <w:b/>
        </w:rPr>
        <w:t> </w:t>
      </w:r>
    </w:p>
    <w:p w14:paraId="4DC06206" w14:textId="77777777" w:rsidR="00194466" w:rsidRDefault="00194466" w:rsidP="0057528B">
      <w:pPr>
        <w:pStyle w:val="body"/>
        <w:bidi/>
        <w:divId w:val="919945669"/>
        <w:rPr>
          <w:rFonts w:eastAsia="Times New Roman"/>
          <w:vanish/>
          <w:rtl/>
        </w:rPr>
      </w:pPr>
    </w:p>
    <w:p w14:paraId="71DAA0FC" w14:textId="77777777" w:rsidR="0057528B" w:rsidRPr="0057528B" w:rsidRDefault="0057528B" w:rsidP="0057528B">
      <w:pPr>
        <w:pStyle w:val="body"/>
        <w:bidi/>
        <w:divId w:val="919945669"/>
      </w:pPr>
      <w:r w:rsidRPr="0057528B">
        <w:rPr>
          <w:rFonts w:hint="cs"/>
          <w:b/>
          <w:rtl/>
          <w:lang w:bidi="fa-IR"/>
        </w:rPr>
        <w:t>و غايت رهايي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6B5ED8A8" w14:textId="77777777" w:rsidR="0057528B" w:rsidRPr="0057528B" w:rsidRDefault="0057528B" w:rsidP="0057528B">
      <w:pPr>
        <w:pStyle w:val="body"/>
        <w:bidi/>
        <w:divId w:val="91994566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بر عُرياني‌شان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0AAA1A3" w14:textId="77777777" w:rsidR="0057528B" w:rsidRPr="0057528B" w:rsidRDefault="0057528B" w:rsidP="0057528B">
      <w:pPr>
        <w:pStyle w:val="body"/>
        <w:bidi/>
        <w:divId w:val="91994566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جامه‌ی عصمت بود.</w:t>
      </w:r>
      <w:r w:rsidRPr="0057528B">
        <w:rPr>
          <w:rFonts w:ascii="Nesf2" w:hAnsi="Nesf2"/>
          <w:b/>
        </w:rPr>
        <w:t> </w:t>
      </w:r>
    </w:p>
    <w:p w14:paraId="56D3249A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D2FFE69" w14:textId="5076B3CF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زنان ِ عاشق</w:t>
      </w:r>
    </w:p>
    <w:p w14:paraId="353FF38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با خود در نوحه</w:t>
      </w:r>
    </w:p>
    <w:p w14:paraId="716DBBA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9C61346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D380AAA" w14:textId="77777777" w:rsidR="0057528B" w:rsidRPr="0057528B" w:rsidRDefault="0057528B" w:rsidP="0057528B">
      <w:pPr>
        <w:pStyle w:val="body"/>
        <w:bidi/>
        <w:divId w:val="1286815592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ريشه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09FDE351" w14:textId="77777777" w:rsidR="0057528B" w:rsidRPr="0057528B" w:rsidRDefault="0057528B" w:rsidP="0057528B">
      <w:pPr>
        <w:pStyle w:val="body"/>
        <w:bidi/>
        <w:divId w:val="1286815592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فروترين ريشه</w:t>
      </w:r>
      <w:r w:rsidRPr="0057528B">
        <w:rPr>
          <w:rFonts w:ascii="Nesf2" w:hAnsi="Nesf2"/>
          <w:b/>
        </w:rPr>
        <w:t> </w:t>
      </w:r>
    </w:p>
    <w:p w14:paraId="31CE4BCB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از دل ِ خاک ندا داد: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23E85DC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«</w:t>
      </w:r>
      <w:r w:rsidRPr="0057528B">
        <w:rPr>
          <w:rFonts w:hint="cs"/>
          <w:b/>
          <w:rtl/>
          <w:lang w:bidi="fa-IR"/>
        </w:rPr>
        <w:t>ــ عطر ِ دورترين غنچه</w:t>
      </w:r>
      <w:r w:rsidRPr="0057528B">
        <w:rPr>
          <w:rFonts w:ascii="Nesf2" w:hAnsi="Nesf2"/>
          <w:b/>
        </w:rPr>
        <w:t> </w:t>
      </w:r>
    </w:p>
    <w:p w14:paraId="576EE03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مي‌بايد</w:t>
      </w:r>
    </w:p>
    <w:p w14:paraId="539C6B88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عسل شود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32D61A2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AB6D4B0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30A4173" w14:textId="119A2381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مداح</w:t>
      </w:r>
    </w:p>
    <w:p w14:paraId="2B7DA6A1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E6E3DC4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C9834C2" w14:textId="6A029C82" w:rsidR="0057528B" w:rsidRPr="0057528B" w:rsidRDefault="00925858" w:rsidP="0057528B">
      <w:pPr>
        <w:pStyle w:val="body"/>
        <w:bidi/>
        <w:divId w:val="610863849"/>
        <w:rPr>
          <w:rFonts w:ascii="Nesf2" w:hAnsi="Nesf2"/>
        </w:rPr>
      </w:pPr>
      <w:r w:rsidRPr="00925858">
        <w:rPr>
          <w:rFonts w:hint="cs"/>
          <w:b/>
          <w:bCs/>
          <w:rtl/>
          <w:lang w:bidi="fa-IR"/>
        </w:rPr>
        <w:t xml:space="preserve">مادران </w:t>
      </w:r>
      <w:r w:rsidR="0057528B" w:rsidRPr="0057528B">
        <w:rPr>
          <w:rFonts w:ascii="Nesf2" w:hAnsi="Nesf2"/>
        </w:rPr>
        <w:tab/>
      </w:r>
      <w:r w:rsidR="0057528B" w:rsidRPr="0057528B">
        <w:rPr>
          <w:rFonts w:ascii="Nesf2" w:hAnsi="Nesf2"/>
          <w:b/>
        </w:rPr>
        <w:t> </w:t>
      </w:r>
    </w:p>
    <w:p w14:paraId="562CDE40" w14:textId="77777777" w:rsidR="0057528B" w:rsidRPr="0057528B" w:rsidRDefault="0057528B" w:rsidP="0057528B">
      <w:pPr>
        <w:pStyle w:val="body"/>
        <w:bidi/>
        <w:divId w:val="61086384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در طلب ِ شما</w:t>
      </w:r>
      <w:r w:rsidRPr="0057528B">
        <w:rPr>
          <w:rFonts w:ascii="Nesf2" w:hAnsi="Nesf2"/>
          <w:b/>
        </w:rPr>
        <w:t> </w:t>
      </w:r>
    </w:p>
    <w:p w14:paraId="406057D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عشق‌های ازيادرفته را بازآفريده‌اند،</w:t>
      </w:r>
    </w:p>
    <w:p w14:paraId="4B15B1D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خون ِ شما</w:t>
      </w:r>
    </w:p>
    <w:p w14:paraId="1A5522F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تجربه‌يي سربلند بوده است.</w:t>
      </w:r>
    </w:p>
    <w:p w14:paraId="4F2AE94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C43D4D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149B8C4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مادران</w:t>
      </w:r>
    </w:p>
    <w:p w14:paraId="5441FD8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2A9464C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2FA81F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ريشه، فروترين ريشه</w:t>
      </w:r>
    </w:p>
    <w:p w14:paraId="4F57B41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دل ِ خاک</w:t>
      </w:r>
    </w:p>
    <w:p w14:paraId="72A500B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F1A54D0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09EF0A2" w14:textId="77777777" w:rsidR="0057528B" w:rsidRPr="0057528B" w:rsidRDefault="0057528B" w:rsidP="0057528B">
      <w:pPr>
        <w:pStyle w:val="body"/>
        <w:bidi/>
        <w:divId w:val="487135258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نداد داد: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6C822E5F" w14:textId="77777777" w:rsidR="0057528B" w:rsidRPr="0057528B" w:rsidRDefault="0057528B" w:rsidP="0057528B">
      <w:pPr>
        <w:pStyle w:val="body"/>
        <w:bidi/>
        <w:divId w:val="487135258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«</w:t>
      </w:r>
      <w:r w:rsidRPr="0057528B">
        <w:rPr>
          <w:rFonts w:hint="cs"/>
          <w:b/>
          <w:rtl/>
          <w:lang w:bidi="fa-IR"/>
        </w:rPr>
        <w:t>ــ عطر ِ دورترين غنچه</w:t>
      </w:r>
      <w:r w:rsidRPr="0057528B">
        <w:rPr>
          <w:rFonts w:ascii="Nesf2" w:hAnsi="Nesf2"/>
          <w:b/>
        </w:rPr>
        <w:t> </w:t>
      </w:r>
    </w:p>
    <w:p w14:paraId="37AD66D7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مي‌بايد عسل شود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124F0CB1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DA699D2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B67FDF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آه، فرزندان!</w:t>
      </w:r>
    </w:p>
    <w:p w14:paraId="5F87673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88F8B82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55CFB70" w14:textId="77777777" w:rsidR="0057528B" w:rsidRPr="0057528B" w:rsidRDefault="0057528B" w:rsidP="0057528B">
      <w:pPr>
        <w:pStyle w:val="body"/>
        <w:bidi/>
        <w:divId w:val="1663073557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فرزندان ِ گرم و کوچک ِ خاک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1B26CAC9" w14:textId="77777777" w:rsidR="0057528B" w:rsidRPr="0057528B" w:rsidRDefault="0057528B" w:rsidP="0057528B">
      <w:pPr>
        <w:pStyle w:val="body"/>
        <w:bidi/>
        <w:divId w:val="166307355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ــ که بي‌گناه مرده‌ايد</w:t>
      </w:r>
      <w:r w:rsidRPr="0057528B">
        <w:rPr>
          <w:rFonts w:ascii="Nesf2" w:hAnsi="Nesf2"/>
          <w:b/>
        </w:rPr>
        <w:t> </w:t>
      </w:r>
    </w:p>
    <w:p w14:paraId="2FFC8C5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غرفه‌های بهشت را</w:t>
      </w:r>
    </w:p>
    <w:p w14:paraId="06A19DB0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والدان ِ خويش</w:t>
      </w:r>
    </w:p>
    <w:p w14:paraId="012B0A8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بگشاييد! ــ</w:t>
      </w:r>
    </w:p>
    <w:p w14:paraId="6B3EDF16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601423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956C4BF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آن غرفه را هم‌اکنون به چشم مي‌بينيم</w:t>
      </w:r>
    </w:p>
    <w:p w14:paraId="70C6C22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زمين و، نه در سراب ِ لرزان ِ بهشتي فريبناک،</w:t>
      </w:r>
    </w:p>
    <w:p w14:paraId="141257A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ديوارهاي آهن و</w:t>
      </w:r>
    </w:p>
    <w:p w14:paraId="1EB9C8F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سايه‌های سنگ</w:t>
      </w:r>
    </w:p>
    <w:p w14:paraId="5860362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E0B32E3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746E922" w14:textId="77777777" w:rsidR="0057528B" w:rsidRPr="0057528B" w:rsidRDefault="0057528B" w:rsidP="0057528B">
      <w:pPr>
        <w:pStyle w:val="body"/>
        <w:bidi/>
        <w:divId w:val="1834947566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و در پناه ِ درختاني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66AB4C9" w14:textId="77777777" w:rsidR="0057528B" w:rsidRPr="0057528B" w:rsidRDefault="0057528B" w:rsidP="0057528B">
      <w:pPr>
        <w:pStyle w:val="body"/>
        <w:bidi/>
        <w:divId w:val="1834947566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سايه‌گستر</w:t>
      </w:r>
      <w:r w:rsidRPr="0057528B">
        <w:rPr>
          <w:rFonts w:ascii="Nesf2" w:hAnsi="Nesf2"/>
          <w:b/>
        </w:rPr>
        <w:t> </w:t>
      </w:r>
    </w:p>
    <w:p w14:paraId="600D253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عطر ِ گياهي‌اش يادآور ِ خون ِ شماست</w:t>
      </w:r>
    </w:p>
    <w:p w14:paraId="7358C840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0073E54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A8FB917" w14:textId="77777777" w:rsidR="0057528B" w:rsidRPr="0057528B" w:rsidRDefault="0057528B" w:rsidP="0057528B">
      <w:pPr>
        <w:pStyle w:val="body"/>
        <w:bidi/>
        <w:divId w:val="891382602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در ريشه‌های ايثاری عميق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6BC84B7" w14:textId="77777777" w:rsidR="0057528B" w:rsidRPr="0057528B" w:rsidRDefault="0057528B" w:rsidP="0057528B">
      <w:pPr>
        <w:pStyle w:val="body"/>
        <w:bidi/>
        <w:divId w:val="891382602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مي‌گذرد.</w:t>
      </w:r>
      <w:r w:rsidRPr="0057528B">
        <w:rPr>
          <w:rFonts w:ascii="Nesf2" w:hAnsi="Nesf2"/>
          <w:b/>
        </w:rPr>
        <w:t> </w:t>
      </w:r>
    </w:p>
    <w:p w14:paraId="7A731521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BFE8029" w14:textId="726A3708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مداح</w:t>
      </w:r>
    </w:p>
    <w:p w14:paraId="5D87716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0161AFD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2AC54BD" w14:textId="77777777" w:rsidR="0057528B" w:rsidRPr="0057528B" w:rsidRDefault="0057528B" w:rsidP="0057528B">
      <w:pPr>
        <w:pStyle w:val="body"/>
        <w:bidi/>
        <w:divId w:val="1923951419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مردان از راه‌کوره‌های سبز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83B8425" w14:textId="77777777" w:rsidR="0057528B" w:rsidRPr="0057528B" w:rsidRDefault="0057528B" w:rsidP="0057528B">
      <w:pPr>
        <w:pStyle w:val="body"/>
        <w:bidi/>
        <w:divId w:val="1923951419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به زير مي‌آيند.</w:t>
      </w:r>
      <w:r w:rsidRPr="0057528B">
        <w:rPr>
          <w:rFonts w:ascii="Nesf2" w:hAnsi="Nesf2"/>
          <w:b/>
        </w:rPr>
        <w:t> </w:t>
      </w:r>
    </w:p>
    <w:p w14:paraId="786D3005" w14:textId="77777777" w:rsidR="0057528B" w:rsidRPr="0057528B" w:rsidRDefault="0057528B" w:rsidP="0057528B">
      <w:pPr>
        <w:pStyle w:val="body"/>
        <w:bidi/>
      </w:pPr>
      <w:r w:rsidRPr="0057528B">
        <w:rPr>
          <w:rFonts w:hint="cs"/>
          <w:b/>
          <w:rtl/>
          <w:lang w:bidi="fa-IR"/>
        </w:rPr>
        <w:t>عشق را چونان خزه‌يي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0FD82C47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بر صخره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73274807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ناگزير است</w:t>
      </w:r>
      <w:r w:rsidRPr="0057528B">
        <w:rPr>
          <w:rFonts w:ascii="Nesf2" w:hAnsi="Nesf2"/>
          <w:b/>
        </w:rPr>
        <w:t> </w:t>
      </w:r>
    </w:p>
    <w:p w14:paraId="4BC51A3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پيکره‌های خويش مي‌آرند</w:t>
      </w:r>
    </w:p>
    <w:p w14:paraId="638C655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زخم را بر سينه‌های‌شان.</w:t>
      </w:r>
    </w:p>
    <w:p w14:paraId="1C19540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چشمان ِشان عاطفه و نفرت است</w:t>
      </w:r>
    </w:p>
    <w:p w14:paraId="12B9C06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دندان‌های اراده‌ی خندان ِشان</w:t>
      </w:r>
    </w:p>
    <w:p w14:paraId="7B16EEC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دشنه‌ی معلق ِ ماه است</w:t>
      </w:r>
    </w:p>
    <w:p w14:paraId="39D4484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شب ِ راه‌ْزن.</w:t>
      </w:r>
    </w:p>
    <w:p w14:paraId="1FE6885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انبوهي عبوس</w:t>
      </w:r>
    </w:p>
    <w:p w14:paraId="6A0A422E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699DC38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7A20D5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به سياهي</w:t>
      </w:r>
    </w:p>
    <w:p w14:paraId="1EE6708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  <w:b/>
          <w:bCs/>
        </w:rPr>
        <w:t> </w:t>
      </w:r>
    </w:p>
    <w:p w14:paraId="09781EF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نقبي سرد مي‌بُرند</w:t>
      </w:r>
    </w:p>
    <w:p w14:paraId="6048085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(آن‌جا که آلش و اَفرا بيهوده رُسته است</w:t>
      </w:r>
    </w:p>
    <w:p w14:paraId="46742CE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رُستن</w:t>
      </w:r>
    </w:p>
    <w:p w14:paraId="71EB37B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وظيفه‌يي‌ست</w:t>
      </w:r>
    </w:p>
    <w:p w14:paraId="67C632B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99557D9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8069E3D" w14:textId="77777777" w:rsidR="0057528B" w:rsidRPr="0057528B" w:rsidRDefault="0057528B" w:rsidP="0057528B">
      <w:pPr>
        <w:pStyle w:val="body"/>
        <w:bidi/>
        <w:divId w:val="219944540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خاک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0F143A2" w14:textId="77777777" w:rsidR="0057528B" w:rsidRPr="0057528B" w:rsidRDefault="0057528B" w:rsidP="0057528B">
      <w:pPr>
        <w:pStyle w:val="body"/>
        <w:bidi/>
        <w:divId w:val="219944540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خميازه‌کشان انجام مي‌دهد</w:t>
      </w:r>
      <w:r w:rsidRPr="0057528B">
        <w:rPr>
          <w:rFonts w:ascii="Nesf2" w:hAnsi="Nesf2"/>
          <w:b/>
        </w:rPr>
        <w:t> </w:t>
      </w:r>
    </w:p>
    <w:p w14:paraId="1459F1B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اگرچند آفتاب</w:t>
      </w:r>
    </w:p>
    <w:p w14:paraId="599B8772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EA80B90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4F7E9FF" w14:textId="77777777" w:rsidR="0057528B" w:rsidRPr="0057528B" w:rsidRDefault="0057528B" w:rsidP="0057528B">
      <w:pPr>
        <w:pStyle w:val="body"/>
        <w:bidi/>
        <w:divId w:val="131289358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با تيغ ِ براق‌اش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05D894D0" w14:textId="77777777" w:rsidR="0057528B" w:rsidRPr="0057528B" w:rsidRDefault="0057528B" w:rsidP="0057528B">
      <w:pPr>
        <w:pStyle w:val="body"/>
        <w:bidi/>
        <w:divId w:val="131289358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هر صبح</w:t>
      </w:r>
      <w:r w:rsidRPr="0057528B">
        <w:rPr>
          <w:rFonts w:ascii="Nesf2" w:hAnsi="Nesf2"/>
          <w:b/>
        </w:rPr>
        <w:t> </w:t>
      </w:r>
    </w:p>
    <w:p w14:paraId="489AA03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بند ِ ناف ِ گياهي نورُسته را قطع مي‌کند;</w:t>
      </w:r>
    </w:p>
    <w:p w14:paraId="6F01F2F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8D3C1E8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BED4B2B" w14:textId="77777777" w:rsidR="0057528B" w:rsidRPr="0057528B" w:rsidRDefault="0057528B" w:rsidP="0057528B">
      <w:pPr>
        <w:pStyle w:val="body"/>
        <w:bidi/>
        <w:divId w:val="1116830867"/>
      </w:pPr>
      <w:r w:rsidRPr="0057528B">
        <w:rPr>
          <w:rFonts w:hint="cs"/>
          <w:b/>
          <w:rtl/>
          <w:lang w:bidi="fa-IR"/>
        </w:rPr>
        <w:t>خود به روزگاری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rtl/>
        </w:rPr>
        <w:t> </w:t>
      </w:r>
    </w:p>
    <w:p w14:paraId="796973AE" w14:textId="77777777" w:rsidR="0057528B" w:rsidRPr="0057528B" w:rsidRDefault="0057528B" w:rsidP="0057528B">
      <w:pPr>
        <w:pStyle w:val="body"/>
        <w:bidi/>
        <w:divId w:val="1116830867"/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شرف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5D87C9DA" w14:textId="77777777" w:rsidR="0057528B" w:rsidRPr="0057528B" w:rsidRDefault="0057528B" w:rsidP="0057528B">
      <w:pPr>
        <w:pStyle w:val="body"/>
        <w:bidi/>
        <w:divId w:val="111683086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نُدرتي‌ست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D57A2C3" w14:textId="77777777" w:rsidR="0057528B" w:rsidRPr="0057528B" w:rsidRDefault="0057528B" w:rsidP="0057528B">
      <w:pPr>
        <w:pStyle w:val="body"/>
        <w:bidi/>
        <w:divId w:val="111683086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بُهت‌انگيز</w:t>
      </w:r>
      <w:r w:rsidRPr="0057528B">
        <w:rPr>
          <w:rFonts w:ascii="Nesf2" w:hAnsi="Nesf2"/>
          <w:b/>
        </w:rPr>
        <w:t> </w:t>
      </w:r>
    </w:p>
    <w:p w14:paraId="2BA804E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نه آسايش ِ خفته‌گان</w:t>
      </w:r>
    </w:p>
    <w:p w14:paraId="67D18582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BFBB9C5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39E83A24" w14:textId="77777777" w:rsidR="0057528B" w:rsidRPr="0057528B" w:rsidRDefault="0057528B" w:rsidP="0057528B">
      <w:pPr>
        <w:pStyle w:val="body"/>
        <w:bidi/>
        <w:divId w:val="1396512993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سکون ِ مرده‌گان را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1D0B38DE" w14:textId="77777777" w:rsidR="0057528B" w:rsidRPr="0057528B" w:rsidRDefault="0057528B" w:rsidP="0057528B">
      <w:pPr>
        <w:pStyle w:val="body"/>
        <w:bidi/>
        <w:divId w:val="1396512993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آشفته مي‌کند.)</w:t>
      </w:r>
      <w:r w:rsidRPr="0057528B">
        <w:rPr>
          <w:rFonts w:ascii="Nesf2" w:hAnsi="Nesf2"/>
          <w:b/>
        </w:rPr>
        <w:t> </w:t>
      </w:r>
    </w:p>
    <w:p w14:paraId="6CF240EE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4B1E139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خطيب</w:t>
      </w:r>
    </w:p>
    <w:p w14:paraId="571A1DC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FF61000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DD0914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خودشيفته‌گان، ای خودشيفته‌گان!</w:t>
      </w:r>
    </w:p>
    <w:p w14:paraId="05619933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C3EF58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4323A1A" w14:textId="77777777" w:rsidR="0057528B" w:rsidRPr="0057528B" w:rsidRDefault="0057528B" w:rsidP="0057528B">
      <w:pPr>
        <w:pStyle w:val="body"/>
        <w:bidi/>
        <w:divId w:val="2019770865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قِدّيس وانمودن را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15EB9BDD" w14:textId="77777777" w:rsidR="0057528B" w:rsidRPr="0057528B" w:rsidRDefault="0057528B" w:rsidP="0057528B">
      <w:pPr>
        <w:pStyle w:val="body"/>
        <w:bidi/>
        <w:divId w:val="2019770865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چه لازم است</w:t>
      </w:r>
      <w:r w:rsidRPr="0057528B">
        <w:rPr>
          <w:rFonts w:ascii="Nesf2" w:hAnsi="Nesf2"/>
          <w:b/>
        </w:rPr>
        <w:t> </w:t>
      </w:r>
    </w:p>
    <w:p w14:paraId="0A5CC25D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پُشت بر مغرب ِ روزی چنين سنگين‌گذر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3992B93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بنشينيد</w:t>
      </w:r>
      <w:r w:rsidRPr="0057528B">
        <w:rPr>
          <w:rFonts w:ascii="Nesf2" w:hAnsi="Nesf2"/>
          <w:b/>
        </w:rPr>
        <w:t> </w:t>
      </w:r>
    </w:p>
    <w:p w14:paraId="1F4510B6" w14:textId="77777777" w:rsidR="00194466" w:rsidRDefault="00194466" w:rsidP="0057528B">
      <w:pPr>
        <w:pStyle w:val="body"/>
        <w:bidi/>
        <w:divId w:val="1357343621"/>
        <w:rPr>
          <w:rFonts w:eastAsia="Times New Roman"/>
          <w:vanish/>
          <w:rtl/>
        </w:rPr>
      </w:pPr>
    </w:p>
    <w:p w14:paraId="08C4C309" w14:textId="77777777" w:rsidR="0057528B" w:rsidRPr="0057528B" w:rsidRDefault="0057528B" w:rsidP="0057528B">
      <w:pPr>
        <w:pStyle w:val="body"/>
        <w:bidi/>
        <w:divId w:val="1357343621"/>
      </w:pPr>
      <w:r w:rsidRPr="0057528B">
        <w:rPr>
          <w:rFonts w:hint="cs"/>
          <w:b/>
          <w:rtl/>
          <w:lang w:bidi="fa-IR"/>
        </w:rPr>
        <w:t>و سر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7F7AD787" w14:textId="77777777" w:rsidR="0057528B" w:rsidRPr="0057528B" w:rsidRDefault="0057528B" w:rsidP="0057528B">
      <w:pPr>
        <w:pStyle w:val="body"/>
        <w:bidi/>
        <w:divId w:val="135734362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در مجمر ِ زرّين ِ آفتاب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6AB5D24" w14:textId="77777777" w:rsidR="0057528B" w:rsidRPr="0057528B" w:rsidRDefault="0057528B" w:rsidP="0057528B">
      <w:pPr>
        <w:pStyle w:val="body"/>
        <w:bidi/>
        <w:divId w:val="135734362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بگذاريد؟</w:t>
      </w:r>
      <w:r w:rsidRPr="0057528B">
        <w:rPr>
          <w:rFonts w:ascii="Nesf2" w:hAnsi="Nesf2"/>
          <w:b/>
        </w:rPr>
        <w:t> </w:t>
      </w:r>
    </w:p>
    <w:p w14:paraId="01858206" w14:textId="77777777" w:rsidR="0057528B" w:rsidRPr="0057528B" w:rsidRDefault="0057528B" w:rsidP="0057528B">
      <w:pPr>
        <w:pStyle w:val="body"/>
        <w:bidi/>
      </w:pPr>
      <w:r w:rsidRPr="0057528B">
        <w:rPr>
          <w:rFonts w:hint="cs"/>
          <w:b/>
          <w:rtl/>
          <w:lang w:bidi="fa-IR"/>
        </w:rPr>
        <w:t>چه لازم است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79D9C2DE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چنان بنشينيد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215C2AD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که آفتاب</w:t>
      </w:r>
      <w:r w:rsidRPr="0057528B">
        <w:rPr>
          <w:rFonts w:ascii="Nesf2" w:hAnsi="Nesf2"/>
          <w:b/>
        </w:rPr>
        <w:t> </w:t>
      </w:r>
    </w:p>
    <w:p w14:paraId="25A9643A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هاله بر گِرد ِ صورت‌هاتان شود؟</w:t>
      </w:r>
    </w:p>
    <w:p w14:paraId="6E76CC2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E83C2A5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6519B74" w14:textId="77777777" w:rsidR="0057528B" w:rsidRPr="0057528B" w:rsidRDefault="0057528B" w:rsidP="0057528B">
      <w:pPr>
        <w:pStyle w:val="body"/>
        <w:bidi/>
        <w:divId w:val="1427728565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آن دشنه‌ی پنهان‌ْآشکار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23C5861D" w14:textId="77777777" w:rsidR="0057528B" w:rsidRPr="0057528B" w:rsidRDefault="0057528B" w:rsidP="0057528B">
      <w:pPr>
        <w:pStyle w:val="body"/>
        <w:bidi/>
        <w:divId w:val="1427728565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از پيش</w:t>
      </w:r>
      <w:r w:rsidRPr="0057528B">
        <w:rPr>
          <w:rFonts w:ascii="Nesf2" w:hAnsi="Nesf2"/>
          <w:b/>
        </w:rPr>
        <w:t> </w:t>
      </w:r>
    </w:p>
    <w:p w14:paraId="418640DD" w14:textId="77777777" w:rsidR="0057528B" w:rsidRPr="0057528B" w:rsidRDefault="0057528B" w:rsidP="0057528B">
      <w:pPr>
        <w:pStyle w:val="body"/>
        <w:bidi/>
      </w:pPr>
      <w:r w:rsidRPr="0057528B">
        <w:rPr>
          <w:rFonts w:hint="cs"/>
          <w:b/>
          <w:rtl/>
          <w:lang w:bidi="fa-IR"/>
        </w:rPr>
        <w:t>حجّت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56733221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به حَقّانيت ِ اين رسالت ِ يزداني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1C56FFA5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تمام کرده است!</w:t>
      </w:r>
      <w:r w:rsidRPr="0057528B">
        <w:rPr>
          <w:rFonts w:ascii="Nesf2" w:hAnsi="Nesf2"/>
          <w:b/>
        </w:rPr>
        <w:t> </w:t>
      </w:r>
    </w:p>
    <w:p w14:paraId="3C10A704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5E40E8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دُهُل ِ بزرگ که با ضربه‌های چهارتايي از خيلي دور به گوش مي‌رسد ناگهان قطع</w:t>
      </w:r>
    </w:p>
    <w:p w14:paraId="790F501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مي‌شود. سکوت ِ سنگين ِ ممتد.</w:t>
      </w:r>
    </w:p>
    <w:p w14:paraId="5B7FD7B8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283A08F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EB36B50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راوي</w:t>
      </w:r>
    </w:p>
    <w:p w14:paraId="64289BF9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4F49D57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744CC1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دُروج</w:t>
      </w:r>
    </w:p>
    <w:p w14:paraId="6555DAF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استوار نشسته است</w:t>
      </w:r>
    </w:p>
    <w:p w14:paraId="29BDAB9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سکوی عظيم ِ سنگ</w:t>
      </w:r>
    </w:p>
    <w:p w14:paraId="6C6D923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کنج ِ دهان‌اش</w:t>
      </w:r>
    </w:p>
    <w:p w14:paraId="428FC65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0B9AB0A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D234A8A" w14:textId="77777777" w:rsidR="0057528B" w:rsidRPr="0057528B" w:rsidRDefault="0057528B" w:rsidP="0057528B">
      <w:pPr>
        <w:pStyle w:val="body"/>
        <w:bidi/>
        <w:divId w:val="558633637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تُف‌خنده‌ی رضايت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DEF6C85" w14:textId="77777777" w:rsidR="0057528B" w:rsidRPr="0057528B" w:rsidRDefault="0057528B" w:rsidP="0057528B">
      <w:pPr>
        <w:pStyle w:val="body"/>
        <w:bidi/>
        <w:divId w:val="55863363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بر چانه مي‌دود.</w:t>
      </w:r>
      <w:r w:rsidRPr="0057528B">
        <w:rPr>
          <w:rFonts w:ascii="Nesf2" w:hAnsi="Nesf2"/>
          <w:b/>
        </w:rPr>
        <w:t> </w:t>
      </w:r>
    </w:p>
    <w:p w14:paraId="0FBC37D3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2B662B5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ايلچيان</w:t>
      </w:r>
    </w:p>
    <w:p w14:paraId="69F5976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دريا تا دريا، بر چارگوشه‌ی مُلک</w:t>
      </w:r>
    </w:p>
    <w:p w14:paraId="0DBE994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دری را به تفحّص مي‌کوبند</w:t>
      </w:r>
    </w:p>
    <w:p w14:paraId="640BBFA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جارچيان از پس ِ ايشان بانگ بر مي‌دارند:</w:t>
      </w:r>
    </w:p>
    <w:p w14:paraId="31C3D7E9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13EDD9C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3C88CF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از دور و نزديک درهايي به‌شدت کوفته مي‌شود</w:t>
      </w:r>
    </w:p>
    <w:p w14:paraId="5FD439F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BC0A3F3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85E9EB5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جارچي‌ها</w:t>
      </w:r>
    </w:p>
    <w:p w14:paraId="40FB622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در فواصل و با حجم‌هاي مختلف</w:t>
      </w:r>
    </w:p>
    <w:p w14:paraId="06F0D77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087E380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582F8076" w14:textId="77777777" w:rsidR="00194466" w:rsidRDefault="00632E26" w:rsidP="0057528B">
      <w:pPr>
        <w:pStyle w:val="body"/>
        <w:bidi/>
        <w:rPr>
          <w:rtl/>
        </w:rPr>
      </w:pP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باکره‌گاني</w:t>
      </w:r>
    </w:p>
    <w:p w14:paraId="31601C5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  <w:b/>
          <w:bCs/>
        </w:rPr>
        <w:t> </w:t>
      </w:r>
    </w:p>
    <w:p w14:paraId="4F2BF78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شايسته‌ی خداوندگار!</w:t>
      </w:r>
    </w:p>
    <w:p w14:paraId="64C4635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باکره‌گاني شايسته</w:t>
      </w:r>
    </w:p>
    <w:p w14:paraId="5D23E442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شايسته‌ي خداوندگار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44F8A82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2576A10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E8C9A64" w14:textId="6E42CD0D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دلقک</w:t>
      </w:r>
    </w:p>
    <w:p w14:paraId="330BB91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i/>
          <w:iCs/>
          <w:rtl/>
          <w:lang w:bidi="fa-IR"/>
        </w:rPr>
        <w:t>پنداری با خود</w:t>
      </w:r>
    </w:p>
    <w:p w14:paraId="63C9254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باغ ِ عفونت</w:t>
      </w:r>
    </w:p>
    <w:p w14:paraId="36A8519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ميراثي گران است!</w:t>
      </w:r>
    </w:p>
    <w:p w14:paraId="724FC3AE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912EDA2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633509E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 ِ عفونت</w:t>
      </w:r>
    </w:p>
    <w:p w14:paraId="59A8A57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 ِ عفونت</w:t>
      </w:r>
    </w:p>
    <w:p w14:paraId="35E0F84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 ِ عفونت...</w:t>
      </w:r>
    </w:p>
    <w:p w14:paraId="12A0EBF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28A5E51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1512A9B" w14:textId="1B50B894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راوی</w:t>
      </w:r>
    </w:p>
    <w:p w14:paraId="31DC6CB4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042FA8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504CCAC" w14:textId="77777777" w:rsidR="0057528B" w:rsidRPr="0057528B" w:rsidRDefault="0057528B" w:rsidP="0057528B">
      <w:pPr>
        <w:pStyle w:val="body"/>
        <w:bidi/>
        <w:divId w:val="1766031062"/>
      </w:pPr>
      <w:r w:rsidRPr="0057528B">
        <w:rPr>
          <w:rFonts w:hint="cs"/>
          <w:b/>
          <w:rtl/>
          <w:lang w:bidi="fa-IR"/>
        </w:rPr>
        <w:t>امّا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242C94B0" w14:textId="77777777" w:rsidR="0057528B" w:rsidRPr="0057528B" w:rsidRDefault="0057528B" w:rsidP="0057528B">
      <w:pPr>
        <w:pStyle w:val="body"/>
        <w:bidi/>
        <w:divId w:val="1766031062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رعشه‌افکن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D50F23C" w14:textId="77777777" w:rsidR="0057528B" w:rsidRPr="0057528B" w:rsidRDefault="0057528B" w:rsidP="0057528B">
      <w:pPr>
        <w:pStyle w:val="body"/>
        <w:bidi/>
        <w:divId w:val="1766031062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پرسشي</w:t>
      </w:r>
      <w:r w:rsidRPr="0057528B">
        <w:rPr>
          <w:rFonts w:ascii="Nesf2" w:hAnsi="Nesf2"/>
          <w:b/>
        </w:rPr>
        <w:t> </w:t>
      </w:r>
    </w:p>
    <w:p w14:paraId="0B588806" w14:textId="77777777" w:rsidR="0057528B" w:rsidRPr="0057528B" w:rsidRDefault="0057528B" w:rsidP="0057528B">
      <w:pPr>
        <w:pStyle w:val="body"/>
        <w:bidi/>
      </w:pPr>
      <w:r w:rsidRPr="0057528B">
        <w:rPr>
          <w:rFonts w:hint="cs"/>
          <w:b/>
          <w:rtl/>
          <w:lang w:bidi="fa-IR"/>
        </w:rPr>
        <w:t>تنوره‌کشان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rtl/>
        </w:rPr>
        <w:t> </w:t>
      </w:r>
    </w:p>
    <w:p w14:paraId="5E670F71" w14:textId="77777777" w:rsidR="0057528B" w:rsidRPr="0057528B" w:rsidRDefault="0057528B" w:rsidP="0057528B">
      <w:pPr>
        <w:pStyle w:val="body"/>
        <w:bidi/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گِرد بر گِرد ِ تو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32C843E9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از آفاق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7E1FDA9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برمي‌آيد:</w:t>
      </w:r>
      <w:r w:rsidRPr="0057528B">
        <w:rPr>
          <w:rFonts w:ascii="Nesf2" w:hAnsi="Nesf2"/>
          <w:b/>
        </w:rPr>
        <w:t> </w:t>
      </w:r>
    </w:p>
    <w:p w14:paraId="000E3CE8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شهادت داده‌اند</w:t>
      </w:r>
    </w:p>
    <w:p w14:paraId="3D434914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وسعت ِ بي‌حدود ِ زمان را</w:t>
      </w:r>
    </w:p>
    <w:p w14:paraId="595751F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گردش ِ چارهجايي‌ سال دريافته‌ای،</w:t>
      </w:r>
    </w:p>
    <w:p w14:paraId="05F0661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شهادت داده‌ای</w:t>
      </w:r>
    </w:p>
    <w:p w14:paraId="7288853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A6CB160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ADD0930" w14:textId="77777777" w:rsidR="0057528B" w:rsidRPr="0057528B" w:rsidRDefault="0057528B" w:rsidP="0057528B">
      <w:pPr>
        <w:pStyle w:val="body"/>
        <w:bidi/>
        <w:divId w:val="200170157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که راز ِ خدا را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CB61A54" w14:textId="77777777" w:rsidR="0057528B" w:rsidRPr="0057528B" w:rsidRDefault="0057528B" w:rsidP="0057528B">
      <w:pPr>
        <w:pStyle w:val="body"/>
        <w:bidi/>
        <w:divId w:val="200170157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در قالب ِ آدمي به چشم ديده‌ای</w:t>
      </w:r>
      <w:r w:rsidRPr="0057528B">
        <w:rPr>
          <w:rFonts w:ascii="Nesf2" w:hAnsi="Nesf2"/>
          <w:b/>
        </w:rPr>
        <w:t> </w:t>
      </w:r>
    </w:p>
    <w:p w14:paraId="1E4C50D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تداوم را</w:t>
      </w:r>
    </w:p>
    <w:p w14:paraId="70C518B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عشق.</w:t>
      </w:r>
    </w:p>
    <w:p w14:paraId="54515C66" w14:textId="7538B456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مدعيان</w:t>
      </w:r>
    </w:p>
    <w:p w14:paraId="505298EF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BC1E789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C30F409" w14:textId="77777777" w:rsidR="0057528B" w:rsidRPr="0057528B" w:rsidRDefault="0057528B" w:rsidP="0057528B">
      <w:pPr>
        <w:pStyle w:val="body"/>
        <w:bidi/>
        <w:divId w:val="1675375443"/>
      </w:pPr>
      <w:r w:rsidRPr="0057528B">
        <w:rPr>
          <w:rFonts w:hint="cs"/>
          <w:b/>
          <w:rtl/>
          <w:lang w:bidi="fa-IR"/>
        </w:rPr>
        <w:t>هنگامي که آفتاب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2D0EE92B" w14:textId="77777777" w:rsidR="0057528B" w:rsidRPr="0057528B" w:rsidRDefault="0057528B" w:rsidP="0057528B">
      <w:pPr>
        <w:pStyle w:val="body"/>
        <w:bidi/>
        <w:divId w:val="1675375443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در پولک ِ پوک ِ برف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013DFAD" w14:textId="77777777" w:rsidR="0057528B" w:rsidRPr="0057528B" w:rsidRDefault="0057528B" w:rsidP="0057528B">
      <w:pPr>
        <w:pStyle w:val="body"/>
        <w:bidi/>
        <w:divId w:val="1675375443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هجّي مي‌شود</w:t>
      </w:r>
      <w:r w:rsidRPr="0057528B">
        <w:rPr>
          <w:rFonts w:ascii="Nesf2" w:hAnsi="Nesf2"/>
          <w:b/>
        </w:rPr>
        <w:t> </w:t>
      </w:r>
    </w:p>
    <w:p w14:paraId="54B2539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آيا بهار را</w:t>
      </w:r>
    </w:p>
    <w:p w14:paraId="583CF1D6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5168ADD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D0A281D" w14:textId="77777777" w:rsidR="0057528B" w:rsidRPr="0057528B" w:rsidRDefault="0057528B" w:rsidP="0057528B">
      <w:pPr>
        <w:pStyle w:val="body"/>
        <w:bidi/>
        <w:divId w:val="1945844633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از بوی تلخ ِ برگ‌های خشک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9B19E93" w14:textId="77777777" w:rsidR="0057528B" w:rsidRPr="0057528B" w:rsidRDefault="0057528B" w:rsidP="0057528B">
      <w:pPr>
        <w:pStyle w:val="body"/>
        <w:bidi/>
        <w:divId w:val="1945844633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به گُلخن مي‌سوزد</w:t>
      </w:r>
      <w:r w:rsidRPr="0057528B">
        <w:rPr>
          <w:rFonts w:ascii="Nesf2" w:hAnsi="Nesf2"/>
          <w:b/>
        </w:rPr>
        <w:t> </w:t>
      </w:r>
    </w:p>
    <w:p w14:paraId="70F668CC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تبسمي به لب خواهد گذشت؟</w:t>
      </w:r>
    </w:p>
    <w:p w14:paraId="381F476E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3042167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082291B" w14:textId="7D873E27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دلقک</w:t>
      </w:r>
    </w:p>
    <w:p w14:paraId="4C6FF5F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E3B894C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F10C17F" w14:textId="77777777" w:rsidR="0057528B" w:rsidRPr="0057528B" w:rsidRDefault="0057528B" w:rsidP="0057528B">
      <w:pPr>
        <w:pStyle w:val="body"/>
        <w:bidi/>
        <w:divId w:val="1372998601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نيشخندی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30DBFD67" w14:textId="77777777" w:rsidR="0057528B" w:rsidRPr="0057528B" w:rsidRDefault="0057528B" w:rsidP="0057528B">
      <w:pPr>
        <w:pStyle w:val="body"/>
        <w:bidi/>
        <w:divId w:val="1372998601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آری.</w:t>
      </w:r>
      <w:r w:rsidRPr="0057528B">
        <w:rPr>
          <w:rFonts w:ascii="Nesf2" w:hAnsi="Nesf2"/>
          <w:b/>
        </w:rPr>
        <w:t> </w:t>
      </w:r>
    </w:p>
    <w:p w14:paraId="7633BCF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 قِدّيسان‌اند!</w:t>
      </w:r>
    </w:p>
    <w:p w14:paraId="39E481B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گزمه‌ها</w:t>
      </w:r>
    </w:p>
    <w:p w14:paraId="0E51B97B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قِدّيسان‌اند!</w:t>
      </w:r>
    </w:p>
    <w:p w14:paraId="70454F4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DFFBF26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754D29F" w14:textId="7AFD3079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مدعيان</w:t>
      </w:r>
    </w:p>
    <w:p w14:paraId="1C20F1FC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6F00A51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1C8A0FD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... و حقيقت ِ مطلق ِ جهان، اکنون</w:t>
      </w:r>
    </w:p>
    <w:p w14:paraId="78D4E26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جز اين دو چشم ِ بدانديش ِ خون‌چکان نيست ــ</w:t>
      </w:r>
    </w:p>
    <w:p w14:paraId="19FE50C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 مدعي</w:t>
      </w:r>
    </w:p>
    <w:p w14:paraId="4C6CAC97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0260AB4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94D1E08" w14:textId="77777777" w:rsidR="0057528B" w:rsidRPr="0057528B" w:rsidRDefault="0057528B" w:rsidP="0057528B">
      <w:pPr>
        <w:pStyle w:val="body"/>
        <w:bidi/>
        <w:divId w:val="1240870670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اين دو چشم ِ خيره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E860241" w14:textId="77777777" w:rsidR="0057528B" w:rsidRPr="0057528B" w:rsidRDefault="0057528B" w:rsidP="0057528B">
      <w:pPr>
        <w:pStyle w:val="body"/>
        <w:bidi/>
        <w:divId w:val="1240870670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بر اين سر</w:t>
      </w:r>
      <w:r w:rsidRPr="0057528B">
        <w:rPr>
          <w:rFonts w:ascii="Nesf2" w:hAnsi="Nesf2"/>
          <w:b/>
        </w:rPr>
        <w:t> </w:t>
      </w:r>
    </w:p>
    <w:p w14:paraId="7DE93235" w14:textId="77777777" w:rsidR="0057528B" w:rsidRPr="0057528B" w:rsidRDefault="0057528B" w:rsidP="0057528B">
      <w:pPr>
        <w:pStyle w:val="body"/>
        <w:bidi/>
      </w:pPr>
      <w:r w:rsidRPr="0057528B">
        <w:rPr>
          <w:rFonts w:hint="cs"/>
          <w:b/>
          <w:rtl/>
          <w:lang w:bidi="fa-IR"/>
        </w:rPr>
        <w:t>که از پس ِ شيشه و سنگ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7638105D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دزدانه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FD8BC64" w14:textId="77777777" w:rsidR="0057528B" w:rsidRPr="0057528B" w:rsidRDefault="0057528B" w:rsidP="0057528B">
      <w:pPr>
        <w:pStyle w:val="body"/>
        <w:bidi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تو را مي‌پايد.</w:t>
      </w:r>
      <w:r w:rsidRPr="0057528B">
        <w:rPr>
          <w:rFonts w:ascii="Nesf2" w:hAnsi="Nesf2"/>
          <w:b/>
        </w:rPr>
        <w:t> </w:t>
      </w:r>
    </w:p>
    <w:p w14:paraId="689E03AD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0FFF8D0" w14:textId="666C5A85" w:rsidR="00194466" w:rsidRDefault="00925858" w:rsidP="0057528B">
      <w:pPr>
        <w:pStyle w:val="body"/>
        <w:bidi/>
        <w:rPr>
          <w:rtl/>
          <w:lang w:bidi="fa-IR"/>
        </w:rPr>
      </w:pPr>
      <w:r w:rsidRPr="00925858">
        <w:rPr>
          <w:rFonts w:hint="cs"/>
          <w:bCs/>
          <w:rtl/>
          <w:lang w:bidi="fa-IR"/>
        </w:rPr>
        <w:t>دلقک</w:t>
      </w:r>
    </w:p>
    <w:p w14:paraId="46F90BCB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B46487B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257797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مي‌دانم!</w:t>
      </w:r>
    </w:p>
    <w:p w14:paraId="60DAA6F6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صداقت ِ چشمان ِ خويش اگر اعتماد مي‌داشتم</w:t>
      </w:r>
    </w:p>
    <w:p w14:paraId="3F440D13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ديری از اين پيش دانسته بودم</w:t>
      </w:r>
    </w:p>
    <w:p w14:paraId="30B66659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آنچه در پاکي آسمان نقش بسته است</w:t>
      </w:r>
    </w:p>
    <w:p w14:paraId="60813301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جز تصوير ِ دوردست ِ من نيست.</w:t>
      </w:r>
    </w:p>
    <w:p w14:paraId="578EA2ED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60D37B7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41F2440" w14:textId="77777777" w:rsidR="00194466" w:rsidRPr="00925858" w:rsidRDefault="00632E26" w:rsidP="0057528B">
      <w:pPr>
        <w:pStyle w:val="body"/>
        <w:bidi/>
        <w:rPr>
          <w:b/>
          <w:bCs/>
          <w:rtl/>
          <w:lang w:bidi="fa-IR"/>
        </w:rPr>
      </w:pPr>
      <w:r w:rsidRPr="00925858">
        <w:rPr>
          <w:rFonts w:hint="cs"/>
          <w:b/>
          <w:bCs/>
          <w:rtl/>
          <w:lang w:bidi="fa-IR"/>
        </w:rPr>
        <w:t>خطيب</w:t>
      </w:r>
    </w:p>
    <w:p w14:paraId="09BE6AA5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90DE2AD" w14:textId="77777777" w:rsidR="00194466" w:rsidRDefault="00632E26" w:rsidP="0057528B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4BE0387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مي‌بايد خامُشي بگزيني</w:t>
      </w:r>
    </w:p>
    <w:p w14:paraId="189A357A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F023E38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38A94FA1" w14:textId="77777777" w:rsidR="0057528B" w:rsidRPr="0057528B" w:rsidRDefault="0057528B" w:rsidP="0057528B">
      <w:pPr>
        <w:pStyle w:val="body"/>
        <w:bidi/>
        <w:divId w:val="471139998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به جز دروغ‌ات اگر پيامي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526094B6" w14:textId="77777777" w:rsidR="0057528B" w:rsidRPr="0057528B" w:rsidRDefault="0057528B" w:rsidP="0057528B">
      <w:pPr>
        <w:pStyle w:val="body"/>
        <w:bidi/>
        <w:divId w:val="471139998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نمي‌تواند بود،</w:t>
      </w:r>
      <w:r w:rsidRPr="0057528B">
        <w:rPr>
          <w:rFonts w:ascii="Nesf2" w:hAnsi="Nesf2"/>
          <w:b/>
        </w:rPr>
        <w:t> </w:t>
      </w:r>
    </w:p>
    <w:p w14:paraId="4C72FE3E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9618A09" w14:textId="77777777" w:rsidR="0057528B" w:rsidRPr="0057528B" w:rsidRDefault="0057528B" w:rsidP="0057528B">
      <w:pPr>
        <w:pStyle w:val="body"/>
        <w:bidi/>
        <w:divId w:val="854610615"/>
      </w:pPr>
      <w:r w:rsidRPr="0057528B">
        <w:rPr>
          <w:rFonts w:hint="cs"/>
          <w:b/>
          <w:rtl/>
          <w:lang w:bidi="fa-IR"/>
        </w:rPr>
        <w:t>اما اگرت مجال ِ آن هست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</w:p>
    <w:p w14:paraId="5DF977C3" w14:textId="77777777" w:rsidR="0057528B" w:rsidRPr="0057528B" w:rsidRDefault="0057528B" w:rsidP="0057528B">
      <w:pPr>
        <w:pStyle w:val="body"/>
        <w:bidi/>
        <w:divId w:val="854610615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که به‌آزادی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6745911" w14:textId="77777777" w:rsidR="0057528B" w:rsidRPr="0057528B" w:rsidRDefault="0057528B" w:rsidP="0057528B">
      <w:pPr>
        <w:pStyle w:val="body"/>
        <w:bidi/>
        <w:divId w:val="854610615"/>
        <w:rPr>
          <w:rFonts w:ascii="Nesf2" w:hAnsi="Nesf2"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rtl/>
        </w:rPr>
        <w:t> </w:t>
      </w:r>
      <w:r w:rsidRPr="0057528B">
        <w:tab/>
      </w:r>
      <w:r w:rsidRPr="0057528B">
        <w:rPr>
          <w:rFonts w:hint="cs"/>
          <w:b/>
          <w:rtl/>
          <w:lang w:bidi="fa-IR"/>
        </w:rPr>
        <w:t>ناله‌يي کني</w:t>
      </w:r>
      <w:r w:rsidRPr="0057528B">
        <w:rPr>
          <w:rFonts w:ascii="Nesf2" w:hAnsi="Nesf2"/>
          <w:b/>
        </w:rPr>
        <w:t> </w:t>
      </w:r>
    </w:p>
    <w:p w14:paraId="070F0852" w14:textId="77777777" w:rsidR="00194466" w:rsidRDefault="00632E26" w:rsidP="0057528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فريادی درافکن</w:t>
      </w:r>
    </w:p>
    <w:p w14:paraId="66BEED48" w14:textId="77777777" w:rsidR="00194466" w:rsidRDefault="00632E26" w:rsidP="0057528B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5A1C589" w14:textId="77777777" w:rsidR="00194466" w:rsidRDefault="00632E26" w:rsidP="0057528B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69F874B" w14:textId="77777777" w:rsidR="0057528B" w:rsidRPr="0057528B" w:rsidRDefault="0057528B" w:rsidP="0057528B">
      <w:pPr>
        <w:pStyle w:val="body"/>
        <w:bidi/>
        <w:divId w:val="465320132"/>
        <w:rPr>
          <w:rFonts w:ascii="Nesf2" w:hAnsi="Nesf2"/>
        </w:rPr>
      </w:pPr>
      <w:r w:rsidRPr="0057528B">
        <w:rPr>
          <w:rFonts w:hint="cs"/>
          <w:b/>
          <w:rtl/>
          <w:lang w:bidi="fa-IR"/>
        </w:rPr>
        <w:t>و جان‌ات را به‌تمامي</w:t>
      </w: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ascii="Nesf2" w:hAnsi="Nesf2"/>
          <w:b/>
        </w:rPr>
        <w:t> </w:t>
      </w:r>
    </w:p>
    <w:p w14:paraId="464759AA" w14:textId="53169374" w:rsidR="00194466" w:rsidRPr="0057528B" w:rsidRDefault="0057528B" w:rsidP="0057528B">
      <w:pPr>
        <w:pStyle w:val="body"/>
        <w:bidi/>
        <w:divId w:val="465320132"/>
        <w:rPr>
          <w:rFonts w:ascii="Nesf2" w:hAnsi="Nesf2"/>
          <w:rtl/>
        </w:rPr>
      </w:pPr>
      <w:r w:rsidRPr="0057528B">
        <w:rPr>
          <w:rFonts w:ascii="Nesf2" w:hAnsi="Nesf2"/>
          <w:b/>
        </w:rPr>
        <w:t> </w:t>
      </w:r>
      <w:r w:rsidRPr="0057528B">
        <w:rPr>
          <w:rFonts w:ascii="Nesf2" w:hAnsi="Nesf2"/>
        </w:rPr>
        <w:tab/>
      </w:r>
      <w:r w:rsidRPr="0057528B">
        <w:rPr>
          <w:rFonts w:hint="cs"/>
          <w:b/>
          <w:rtl/>
          <w:lang w:bidi="fa-IR"/>
        </w:rPr>
        <w:t>پشتوانه‌ی پرتاب ِ آن کن!</w:t>
      </w:r>
      <w:r w:rsidRPr="0057528B">
        <w:rPr>
          <w:rFonts w:ascii="Nesf2" w:hAnsi="Nesf2"/>
          <w:b/>
        </w:rPr>
        <w:t> </w:t>
      </w:r>
      <w:r w:rsidR="00632E26">
        <w:rPr>
          <w:rFonts w:ascii="Tahoma" w:hAnsi="Tahoma" w:cs="Tahoma"/>
        </w:rPr>
        <w:t> </w:t>
      </w:r>
    </w:p>
    <w:p w14:paraId="3A47BB68" w14:textId="2423A23B" w:rsidR="00194466" w:rsidRDefault="00632E26" w:rsidP="0057528B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بهار ِ ۱۳۵۰</w:t>
      </w:r>
    </w:p>
    <w:p w14:paraId="06138A27" w14:textId="77777777" w:rsidR="0057528B" w:rsidRPr="0057528B" w:rsidRDefault="0057528B" w:rsidP="0057528B">
      <w:pPr>
        <w:pStyle w:val="where"/>
        <w:bidi/>
        <w:rPr>
          <w:rtl/>
          <w:lang w:bidi="fa-IR"/>
        </w:rPr>
      </w:pPr>
    </w:p>
    <w:sectPr w:rsidR="0057528B" w:rsidRPr="00575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32E26"/>
    <w:rsid w:val="00194466"/>
    <w:rsid w:val="0057528B"/>
    <w:rsid w:val="00632E26"/>
    <w:rsid w:val="0092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5C1B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8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8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8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7528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7528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7528B"/>
    <w:pPr>
      <w:bidi/>
    </w:pPr>
  </w:style>
  <w:style w:type="paragraph" w:customStyle="1" w:styleId="num">
    <w:name w:val="num"/>
    <w:basedOn w:val="poem"/>
    <w:qFormat/>
    <w:rsid w:val="0057528B"/>
    <w:pPr>
      <w:spacing w:before="240"/>
    </w:pPr>
  </w:style>
  <w:style w:type="paragraph" w:customStyle="1" w:styleId="body">
    <w:name w:val="body"/>
    <w:basedOn w:val="Normal"/>
    <w:qFormat/>
    <w:rsid w:val="0057528B"/>
    <w:rPr>
      <w:color w:val="000000"/>
    </w:rPr>
  </w:style>
  <w:style w:type="paragraph" w:customStyle="1" w:styleId="when">
    <w:name w:val="when"/>
    <w:basedOn w:val="who"/>
    <w:next w:val="where"/>
    <w:qFormat/>
    <w:rsid w:val="0057528B"/>
    <w:pPr>
      <w:spacing w:before="360"/>
    </w:pPr>
  </w:style>
  <w:style w:type="paragraph" w:customStyle="1" w:styleId="where">
    <w:name w:val="where"/>
    <w:basedOn w:val="when"/>
    <w:next w:val="NoSpacing"/>
    <w:qFormat/>
    <w:rsid w:val="0057528B"/>
    <w:pPr>
      <w:spacing w:before="0"/>
    </w:pPr>
  </w:style>
  <w:style w:type="paragraph" w:styleId="NoSpacing">
    <w:name w:val="No Spacing"/>
    <w:uiPriority w:val="1"/>
    <w:qFormat/>
    <w:rsid w:val="0057528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7528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7528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8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8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528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52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28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528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7528B"/>
    <w:rPr>
      <w:b/>
      <w:bCs/>
    </w:rPr>
  </w:style>
  <w:style w:type="character" w:styleId="Emphasis">
    <w:name w:val="Emphasis"/>
    <w:uiPriority w:val="20"/>
    <w:qFormat/>
    <w:rsid w:val="0057528B"/>
    <w:rPr>
      <w:i/>
      <w:iCs/>
    </w:rPr>
  </w:style>
  <w:style w:type="paragraph" w:styleId="ListParagraph">
    <w:name w:val="List Paragraph"/>
    <w:basedOn w:val="Normal"/>
    <w:uiPriority w:val="34"/>
    <w:qFormat/>
    <w:rsid w:val="0057528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528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528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8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8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7528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7528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7528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7528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7528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28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8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2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8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8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7528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7528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7528B"/>
    <w:pPr>
      <w:bidi/>
    </w:pPr>
  </w:style>
  <w:style w:type="paragraph" w:customStyle="1" w:styleId="num">
    <w:name w:val="num"/>
    <w:basedOn w:val="poem"/>
    <w:qFormat/>
    <w:rsid w:val="0057528B"/>
    <w:pPr>
      <w:spacing w:before="240"/>
    </w:pPr>
  </w:style>
  <w:style w:type="paragraph" w:customStyle="1" w:styleId="body">
    <w:name w:val="body"/>
    <w:basedOn w:val="Normal"/>
    <w:qFormat/>
    <w:rsid w:val="0057528B"/>
    <w:rPr>
      <w:color w:val="000000"/>
    </w:rPr>
  </w:style>
  <w:style w:type="paragraph" w:customStyle="1" w:styleId="when">
    <w:name w:val="when"/>
    <w:basedOn w:val="who"/>
    <w:next w:val="where"/>
    <w:qFormat/>
    <w:rsid w:val="0057528B"/>
    <w:pPr>
      <w:spacing w:before="360"/>
    </w:pPr>
  </w:style>
  <w:style w:type="paragraph" w:customStyle="1" w:styleId="where">
    <w:name w:val="where"/>
    <w:basedOn w:val="when"/>
    <w:next w:val="NoSpacing"/>
    <w:qFormat/>
    <w:rsid w:val="0057528B"/>
    <w:pPr>
      <w:spacing w:before="0"/>
    </w:pPr>
  </w:style>
  <w:style w:type="paragraph" w:styleId="NoSpacing">
    <w:name w:val="No Spacing"/>
    <w:uiPriority w:val="1"/>
    <w:qFormat/>
    <w:rsid w:val="0057528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7528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7528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8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8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528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52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28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528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7528B"/>
    <w:rPr>
      <w:b/>
      <w:bCs/>
    </w:rPr>
  </w:style>
  <w:style w:type="character" w:styleId="Emphasis">
    <w:name w:val="Emphasis"/>
    <w:uiPriority w:val="20"/>
    <w:qFormat/>
    <w:rsid w:val="0057528B"/>
    <w:rPr>
      <w:i/>
      <w:iCs/>
    </w:rPr>
  </w:style>
  <w:style w:type="paragraph" w:styleId="ListParagraph">
    <w:name w:val="List Paragraph"/>
    <w:basedOn w:val="Normal"/>
    <w:uiPriority w:val="34"/>
    <w:qFormat/>
    <w:rsid w:val="0057528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528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528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8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8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7528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7528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7528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7528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7528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2010-03-28T01:30:00Z</dcterms:created>
  <dcterms:modified xsi:type="dcterms:W3CDTF">2010-04-08T11:24:00Z</dcterms:modified>
</cp:coreProperties>
</file>