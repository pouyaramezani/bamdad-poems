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57E75" w14:textId="3F641AA5" w:rsidR="009A7EE2" w:rsidRDefault="00FD3421" w:rsidP="00A10AAE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ترانه آبی</w:t>
      </w:r>
    </w:p>
    <w:p w14:paraId="7E5EF2AC" w14:textId="4B2B6AFD" w:rsidR="00A10AAE" w:rsidRPr="00882046" w:rsidRDefault="00882046" w:rsidP="00A10AAE">
      <w:pPr>
        <w:pStyle w:val="who"/>
        <w:bidi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Pr="00882046">
        <w:rPr>
          <w:rFonts w:hint="cs"/>
          <w:b/>
          <w:bCs/>
          <w:rtl/>
          <w:lang w:bidi="fa-IR"/>
        </w:rPr>
        <w:t>ع. پاشائي</w:t>
      </w:r>
    </w:p>
    <w:p w14:paraId="15C944DD" w14:textId="656394AB" w:rsidR="00A10AAE" w:rsidRDefault="00A10AAE" w:rsidP="00A10AAE">
      <w:pPr>
        <w:pStyle w:val="why"/>
        <w:rPr>
          <w:rtl/>
          <w:lang w:bidi="fa-IR"/>
        </w:rPr>
      </w:pPr>
    </w:p>
    <w:p w14:paraId="384B61C7" w14:textId="3EF2DA39" w:rsidR="00A10AAE" w:rsidRDefault="00A10AAE" w:rsidP="00A10AAE">
      <w:pPr>
        <w:pStyle w:val="num"/>
        <w:rPr>
          <w:rtl/>
          <w:lang w:bidi="fa-IR"/>
        </w:rPr>
      </w:pPr>
    </w:p>
    <w:p w14:paraId="05AA88C3" w14:textId="77777777" w:rsidR="00A10AAE" w:rsidRPr="00A10AAE" w:rsidRDefault="00A10AAE" w:rsidP="00A10AAE">
      <w:pPr>
        <w:pStyle w:val="subname"/>
        <w:rPr>
          <w:lang w:bidi="fa-IR"/>
        </w:rPr>
      </w:pPr>
    </w:p>
    <w:p w14:paraId="58D69E76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قيلوله‌ی ناگزير</w:t>
      </w:r>
    </w:p>
    <w:p w14:paraId="3C89F84C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تاق‌تاقي‌ حوض‌ْخانه،</w:t>
      </w:r>
    </w:p>
    <w:p w14:paraId="140756E0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89C8BFD" w14:textId="77777777" w:rsidR="009A7EE2" w:rsidRDefault="00FD3421" w:rsidP="00A10AA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7C6E6D88" w14:textId="77777777" w:rsidR="00A10AAE" w:rsidRPr="00A10AAE" w:rsidRDefault="00A10AAE" w:rsidP="00A10AAE">
      <w:pPr>
        <w:pStyle w:val="body"/>
        <w:bidi/>
        <w:divId w:val="1083992342"/>
        <w:rPr>
          <w:rFonts w:ascii="Nesf2" w:hAnsi="Nesf2"/>
        </w:rPr>
      </w:pPr>
      <w:r w:rsidRPr="00A10AAE">
        <w:rPr>
          <w:rFonts w:hint="cs"/>
          <w:b/>
          <w:rtl/>
          <w:lang w:bidi="fa-IR"/>
        </w:rPr>
        <w:t>تا سال‌ها بعد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</w:p>
    <w:p w14:paraId="336D040D" w14:textId="77777777" w:rsidR="00A10AAE" w:rsidRPr="00A10AAE" w:rsidRDefault="00A10AAE" w:rsidP="00A10AAE">
      <w:pPr>
        <w:pStyle w:val="body"/>
        <w:bidi/>
        <w:divId w:val="1083992342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hint="cs"/>
          <w:b/>
          <w:rtl/>
          <w:lang w:bidi="fa-IR"/>
        </w:rPr>
        <w:t>آبي را</w:t>
      </w:r>
      <w:r w:rsidRPr="00A10AAE">
        <w:rPr>
          <w:rFonts w:ascii="Nesf2" w:hAnsi="Nesf2"/>
          <w:b/>
        </w:rPr>
        <w:t> </w:t>
      </w:r>
    </w:p>
    <w:p w14:paraId="63D91B1F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مفهومي از وطن دهد.</w:t>
      </w:r>
    </w:p>
    <w:p w14:paraId="1AF24F01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CCD8B90" w14:textId="77777777" w:rsidR="009A7EE2" w:rsidRDefault="00FD3421" w:rsidP="00A10AAE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47007FA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اميرزاده‌يي تنها</w:t>
      </w:r>
    </w:p>
    <w:p w14:paraId="68EED48A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تکرار ِ چشم‌های بادام ِ تلخ‌اش</w:t>
      </w:r>
    </w:p>
    <w:p w14:paraId="2D5CA05B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هزار آينه‌ی شش‌گوش ِ کاشي.</w:t>
      </w:r>
    </w:p>
    <w:p w14:paraId="55807DF4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D6CCAA3" w14:textId="77777777" w:rsidR="009A7EE2" w:rsidRDefault="00FD3421" w:rsidP="00A10AAE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1A6B69E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لالای نجواوار ِ فوّاره‌يي خُرد</w:t>
      </w:r>
    </w:p>
    <w:p w14:paraId="43B8985A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BB97D14" w14:textId="77777777" w:rsidR="009A7EE2" w:rsidRDefault="00FD3421" w:rsidP="00A10AA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38D5A95D" w14:textId="77777777" w:rsidR="00A10AAE" w:rsidRPr="00A10AAE" w:rsidRDefault="00A10AAE" w:rsidP="00A10AAE">
      <w:pPr>
        <w:pStyle w:val="body"/>
        <w:bidi/>
        <w:divId w:val="142965015"/>
        <w:rPr>
          <w:rFonts w:ascii="Nesf2" w:hAnsi="Nesf2"/>
        </w:rPr>
      </w:pPr>
      <w:r w:rsidRPr="00A10AAE">
        <w:rPr>
          <w:rFonts w:hint="cs"/>
          <w:b/>
          <w:rtl/>
          <w:lang w:bidi="fa-IR"/>
        </w:rPr>
        <w:t>که بر وقفه‌ی خواب‌آلوده‌ی اطلسي‌ها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</w:p>
    <w:p w14:paraId="77CF2328" w14:textId="77777777" w:rsidR="00A10AAE" w:rsidRPr="00A10AAE" w:rsidRDefault="00A10AAE" w:rsidP="00A10AAE">
      <w:pPr>
        <w:pStyle w:val="body"/>
        <w:bidi/>
        <w:divId w:val="142965015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hint="cs"/>
          <w:b/>
          <w:rtl/>
          <w:lang w:bidi="fa-IR"/>
        </w:rPr>
        <w:t>مي‌گذشت</w:t>
      </w:r>
      <w:r w:rsidRPr="00A10AAE">
        <w:rPr>
          <w:rFonts w:ascii="Nesf2" w:hAnsi="Nesf2"/>
          <w:b/>
        </w:rPr>
        <w:t> </w:t>
      </w:r>
    </w:p>
    <w:p w14:paraId="48F02ACD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سال‌ها بعد</w:t>
      </w:r>
    </w:p>
    <w:p w14:paraId="40A6C999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990C53A" w14:textId="77777777" w:rsidR="009A7EE2" w:rsidRDefault="00FD3421" w:rsidP="00A10AA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1E431EEF" w14:textId="77777777" w:rsidR="00A10AAE" w:rsidRPr="00A10AAE" w:rsidRDefault="00A10AAE" w:rsidP="00A10AAE">
      <w:pPr>
        <w:pStyle w:val="body"/>
        <w:bidi/>
        <w:divId w:val="180820406"/>
        <w:rPr>
          <w:rFonts w:ascii="Arial" w:hAnsi="Arial" w:cs="Arial"/>
        </w:rPr>
      </w:pPr>
      <w:r w:rsidRPr="00A10AAE">
        <w:rPr>
          <w:rFonts w:hint="cs"/>
          <w:b/>
          <w:rtl/>
          <w:lang w:bidi="fa-IR"/>
        </w:rPr>
        <w:t>آبي را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Arial" w:hAnsi="Arial" w:cs="Arial"/>
          <w:rtl/>
        </w:rPr>
        <w:t> </w:t>
      </w:r>
      <w:r w:rsidRPr="00A10AAE">
        <w:rPr>
          <w:rFonts w:ascii="Arial" w:hAnsi="Arial" w:cs="Arial"/>
        </w:rPr>
        <w:tab/>
      </w:r>
      <w:r w:rsidRPr="00A10AAE">
        <w:rPr>
          <w:rFonts w:ascii="Arial" w:hAnsi="Arial" w:cs="Arial"/>
          <w:rtl/>
        </w:rPr>
        <w:t> </w:t>
      </w:r>
    </w:p>
    <w:p w14:paraId="100673D2" w14:textId="77777777" w:rsidR="00A10AAE" w:rsidRPr="00A10AAE" w:rsidRDefault="00A10AAE" w:rsidP="00A10AAE">
      <w:pPr>
        <w:pStyle w:val="body"/>
        <w:bidi/>
        <w:divId w:val="180820406"/>
        <w:rPr>
          <w:rFonts w:ascii="Arial" w:hAnsi="Arial" w:cs="Arial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hint="cs"/>
          <w:b/>
          <w:rtl/>
          <w:lang w:bidi="fa-IR"/>
        </w:rPr>
        <w:t>مفهومي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Arial" w:hAnsi="Arial" w:cs="Arial"/>
          <w:rtl/>
        </w:rPr>
        <w:t> </w:t>
      </w:r>
    </w:p>
    <w:p w14:paraId="6295ED38" w14:textId="77777777" w:rsidR="00A10AAE" w:rsidRPr="00A10AAE" w:rsidRDefault="00A10AAE" w:rsidP="00A10AAE">
      <w:pPr>
        <w:pStyle w:val="body"/>
        <w:bidi/>
        <w:divId w:val="180820406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Arial" w:hAnsi="Arial" w:cs="Arial"/>
          <w:rtl/>
        </w:rPr>
        <w:t> </w:t>
      </w:r>
      <w:r w:rsidRPr="00A10AAE">
        <w:rPr>
          <w:rFonts w:ascii="Arial" w:hAnsi="Arial" w:cs="Arial"/>
        </w:rPr>
        <w:tab/>
      </w:r>
      <w:r w:rsidRPr="00A10AAE">
        <w:rPr>
          <w:rFonts w:hint="cs"/>
          <w:b/>
          <w:rtl/>
          <w:lang w:bidi="fa-IR"/>
        </w:rPr>
        <w:t>ناگاه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</w:p>
    <w:p w14:paraId="2CBA6472" w14:textId="77777777" w:rsidR="00A10AAE" w:rsidRPr="00A10AAE" w:rsidRDefault="00A10AAE" w:rsidP="00A10AAE">
      <w:pPr>
        <w:pStyle w:val="body"/>
        <w:bidi/>
        <w:divId w:val="180820406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Arial" w:hAnsi="Arial" w:cs="Arial"/>
          <w:rtl/>
        </w:rPr>
        <w:t> </w:t>
      </w:r>
      <w:r w:rsidRPr="00A10AAE">
        <w:rPr>
          <w:rFonts w:ascii="Arial" w:hAnsi="Arial" w:cs="Arial"/>
        </w:rPr>
        <w:tab/>
      </w:r>
      <w:r w:rsidRPr="00A10AAE">
        <w:rPr>
          <w:rFonts w:ascii="Arial" w:hAnsi="Arial" w:cs="Arial"/>
          <w:rtl/>
        </w:rPr>
        <w:t> </w:t>
      </w:r>
      <w:r w:rsidRPr="00A10AAE">
        <w:rPr>
          <w:rFonts w:ascii="Arial" w:hAnsi="Arial" w:cs="Arial"/>
        </w:rPr>
        <w:tab/>
      </w:r>
      <w:r w:rsidRPr="00A10AAE">
        <w:rPr>
          <w:rFonts w:hint="cs"/>
          <w:b/>
          <w:rtl/>
          <w:lang w:bidi="fa-IR"/>
        </w:rPr>
        <w:t>از وطن دهد.</w:t>
      </w:r>
      <w:r w:rsidRPr="00A10AAE">
        <w:rPr>
          <w:rFonts w:ascii="Nesf2" w:hAnsi="Nesf2"/>
          <w:b/>
        </w:rPr>
        <w:t> </w:t>
      </w:r>
    </w:p>
    <w:p w14:paraId="1BCDB8C7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اميرزاده‌يي تنها</w:t>
      </w:r>
    </w:p>
    <w:p w14:paraId="3E3667F6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تکرار ِ چشم‌های بادام ِ تلخ‌اش</w:t>
      </w:r>
    </w:p>
    <w:p w14:paraId="483F0EA6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هزار آينه‌ی شش‌گوش ِ کاشي.</w:t>
      </w:r>
    </w:p>
    <w:p w14:paraId="3621DEAE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C689406" w14:textId="77777777" w:rsidR="009A7EE2" w:rsidRDefault="00FD3421" w:rsidP="00A10AA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27B36CE5" w14:textId="77777777" w:rsidR="00A10AAE" w:rsidRPr="00A10AAE" w:rsidRDefault="00A10AAE" w:rsidP="00A10AAE">
      <w:pPr>
        <w:pStyle w:val="body"/>
        <w:bidi/>
        <w:divId w:val="1535197120"/>
        <w:rPr>
          <w:rFonts w:ascii="Nesf2" w:hAnsi="Nesf2"/>
        </w:rPr>
      </w:pPr>
      <w:r w:rsidRPr="00A10AAE">
        <w:rPr>
          <w:rFonts w:hint="cs"/>
          <w:b/>
          <w:rtl/>
          <w:lang w:bidi="fa-IR"/>
        </w:rPr>
        <w:t>روز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</w:p>
    <w:p w14:paraId="29655E91" w14:textId="77777777" w:rsidR="00A10AAE" w:rsidRPr="00A10AAE" w:rsidRDefault="00A10AAE" w:rsidP="00A10AAE">
      <w:pPr>
        <w:pStyle w:val="body"/>
        <w:bidi/>
        <w:divId w:val="1535197120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hint="cs"/>
          <w:b/>
          <w:rtl/>
          <w:lang w:bidi="fa-IR"/>
        </w:rPr>
        <w:t>بر نوک ِ پنجه مي‌گذشت</w:t>
      </w:r>
      <w:r w:rsidRPr="00A10AAE">
        <w:rPr>
          <w:rFonts w:ascii="Nesf2" w:hAnsi="Nesf2"/>
          <w:b/>
        </w:rPr>
        <w:t> </w:t>
      </w:r>
    </w:p>
    <w:p w14:paraId="31D1C1F4" w14:textId="77777777" w:rsidR="00A10AAE" w:rsidRPr="00A10AAE" w:rsidRDefault="00A10AAE" w:rsidP="00A10AAE">
      <w:pPr>
        <w:pStyle w:val="body"/>
        <w:bidi/>
        <w:rPr>
          <w:rFonts w:ascii="Nesf2" w:hAnsi="Nesf2"/>
        </w:rPr>
      </w:pPr>
      <w:r w:rsidRPr="00A10AAE">
        <w:rPr>
          <w:rFonts w:hint="cs"/>
          <w:b/>
          <w:rtl/>
          <w:lang w:bidi="fa-IR"/>
        </w:rPr>
        <w:t>از نيزه‌های سوزان ِ نقره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</w:p>
    <w:p w14:paraId="570A757F" w14:textId="77777777" w:rsidR="00A10AAE" w:rsidRPr="00A10AAE" w:rsidRDefault="00A10AAE" w:rsidP="00A10AAE">
      <w:pPr>
        <w:pStyle w:val="body"/>
        <w:bidi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hint="cs"/>
          <w:b/>
          <w:rtl/>
          <w:lang w:bidi="fa-IR"/>
        </w:rPr>
        <w:t>به کج‌ترين سايه،</w:t>
      </w:r>
      <w:r w:rsidRPr="00A10AAE">
        <w:rPr>
          <w:rFonts w:ascii="Nesf2" w:hAnsi="Nesf2"/>
          <w:b/>
        </w:rPr>
        <w:t> </w:t>
      </w:r>
    </w:p>
    <w:p w14:paraId="7DCE0E48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سال‌ها بعد</w:t>
      </w:r>
    </w:p>
    <w:p w14:paraId="6506E141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3FC799E" w14:textId="77777777" w:rsidR="009A7EE2" w:rsidRDefault="00FD3421" w:rsidP="00A10AA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3B88D6FE" w14:textId="77777777" w:rsidR="00A10AAE" w:rsidRPr="00A10AAE" w:rsidRDefault="00A10AAE" w:rsidP="00A10AAE">
      <w:pPr>
        <w:pStyle w:val="body"/>
        <w:bidi/>
        <w:divId w:val="356658176"/>
        <w:rPr>
          <w:rFonts w:ascii="Nesf2" w:hAnsi="Nesf2"/>
        </w:rPr>
      </w:pPr>
      <w:r w:rsidRPr="00A10AAE">
        <w:rPr>
          <w:rFonts w:hint="cs"/>
          <w:b/>
          <w:rtl/>
          <w:lang w:bidi="fa-IR"/>
        </w:rPr>
        <w:t>تکرّر ِ آبي را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</w:p>
    <w:p w14:paraId="0BACB35B" w14:textId="77777777" w:rsidR="00A10AAE" w:rsidRPr="00A10AAE" w:rsidRDefault="00A10AAE" w:rsidP="00A10AAE">
      <w:pPr>
        <w:pStyle w:val="body"/>
        <w:bidi/>
        <w:divId w:val="356658176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hint="cs"/>
          <w:b/>
          <w:rtl/>
          <w:lang w:bidi="fa-IR"/>
        </w:rPr>
        <w:t>عاشقانه</w:t>
      </w:r>
      <w:r w:rsidRPr="00A10AAE">
        <w:rPr>
          <w:rFonts w:ascii="Nesf2" w:hAnsi="Nesf2"/>
          <w:b/>
        </w:rPr>
        <w:t> </w:t>
      </w:r>
    </w:p>
    <w:p w14:paraId="6EE16B0B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مفهومي از وطن دهد تاق‌تاقي‌های قيلوله</w:t>
      </w:r>
    </w:p>
    <w:p w14:paraId="58D4723E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نجوای خواب‌آلوده‌ی فوّاره‌يي مردّد</w:t>
      </w:r>
    </w:p>
    <w:p w14:paraId="692F87EB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سکوت ِ اطلسي‌های ِ تشنه</w:t>
      </w:r>
    </w:p>
    <w:p w14:paraId="5F7E2294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تکرار ِ ناباور ِ هزاران بادام ِ تلخ</w:t>
      </w:r>
    </w:p>
    <w:p w14:paraId="05016A4D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هزار آينه‌ی شش‌گوش ِ کاشي</w:t>
      </w:r>
    </w:p>
    <w:p w14:paraId="2257B9FB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سال‌ها بعد</w:t>
      </w:r>
    </w:p>
    <w:p w14:paraId="1A8699E5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8CA9326" w14:textId="77777777" w:rsidR="009A7EE2" w:rsidRDefault="00FD3421" w:rsidP="00A10AA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3766F5EB" w14:textId="77777777" w:rsidR="00A10AAE" w:rsidRPr="00A10AAE" w:rsidRDefault="00A10AAE" w:rsidP="00A10AAE">
      <w:pPr>
        <w:pStyle w:val="body"/>
        <w:bidi/>
        <w:divId w:val="988241748"/>
        <w:rPr>
          <w:rFonts w:ascii="Arial" w:hAnsi="Arial" w:cs="Arial"/>
        </w:rPr>
      </w:pPr>
      <w:r w:rsidRPr="00A10AAE">
        <w:rPr>
          <w:rFonts w:hint="cs"/>
          <w:b/>
          <w:rtl/>
          <w:lang w:bidi="fa-IR"/>
        </w:rPr>
        <w:t>سال‌ها بعد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Arial" w:hAnsi="Arial" w:cs="Arial"/>
          <w:rtl/>
        </w:rPr>
        <w:t> </w:t>
      </w:r>
    </w:p>
    <w:p w14:paraId="03F50421" w14:textId="77777777" w:rsidR="00A10AAE" w:rsidRPr="00A10AAE" w:rsidRDefault="00A10AAE" w:rsidP="00A10AAE">
      <w:pPr>
        <w:pStyle w:val="body"/>
        <w:bidi/>
        <w:divId w:val="988241748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hint="cs"/>
          <w:b/>
          <w:rtl/>
          <w:lang w:bidi="fa-IR"/>
        </w:rPr>
        <w:t>به نيم‌روزی گرم</w:t>
      </w: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Nesf2" w:hAnsi="Nesf2"/>
          <w:b/>
        </w:rPr>
        <w:t> </w:t>
      </w:r>
    </w:p>
    <w:p w14:paraId="69AC0B9A" w14:textId="77777777" w:rsidR="00A10AAE" w:rsidRPr="00A10AAE" w:rsidRDefault="00A10AAE" w:rsidP="00A10AAE">
      <w:pPr>
        <w:pStyle w:val="body"/>
        <w:bidi/>
        <w:divId w:val="988241748"/>
        <w:rPr>
          <w:rFonts w:ascii="Nesf2" w:hAnsi="Nesf2"/>
        </w:rPr>
      </w:pPr>
      <w:r w:rsidRPr="00A10AAE">
        <w:rPr>
          <w:rFonts w:ascii="Nesf2" w:hAnsi="Nesf2"/>
          <w:b/>
        </w:rPr>
        <w:t> </w:t>
      </w:r>
      <w:r w:rsidRPr="00A10AAE">
        <w:rPr>
          <w:rFonts w:ascii="Nesf2" w:hAnsi="Nesf2"/>
        </w:rPr>
        <w:tab/>
      </w:r>
      <w:r w:rsidRPr="00A10AAE">
        <w:rPr>
          <w:rFonts w:ascii="Arial" w:hAnsi="Arial" w:cs="Arial"/>
          <w:rtl/>
        </w:rPr>
        <w:t> </w:t>
      </w:r>
      <w:r w:rsidRPr="00A10AAE">
        <w:rPr>
          <w:rFonts w:ascii="Arial" w:hAnsi="Arial" w:cs="Arial"/>
        </w:rPr>
        <w:tab/>
      </w:r>
      <w:r w:rsidRPr="00A10AAE">
        <w:rPr>
          <w:rFonts w:hint="cs"/>
          <w:b/>
          <w:rtl/>
          <w:lang w:bidi="fa-IR"/>
        </w:rPr>
        <w:t>ناگاه</w:t>
      </w:r>
      <w:r w:rsidRPr="00A10AAE">
        <w:rPr>
          <w:rFonts w:ascii="Nesf2" w:hAnsi="Nesf2"/>
          <w:b/>
        </w:rPr>
        <w:t> </w:t>
      </w:r>
    </w:p>
    <w:p w14:paraId="43F745A7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خاطره‌ی دوردست ِ حوض‌ْخانه.</w:t>
      </w:r>
    </w:p>
    <w:p w14:paraId="0037E72C" w14:textId="77777777" w:rsidR="009A7EE2" w:rsidRDefault="00FD3421" w:rsidP="00A10AA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BAC2BBE" w14:textId="77777777" w:rsidR="009A7EE2" w:rsidRDefault="00FD3421" w:rsidP="00A10AAE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7171109" w14:textId="77777777" w:rsidR="009A7EE2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 اميرزاده‌ی کاشي‌ها</w:t>
      </w:r>
    </w:p>
    <w:p w14:paraId="60DCB635" w14:textId="7A4D6253" w:rsidR="009A7EE2" w:rsidRPr="00A10AAE" w:rsidRDefault="00FD3421" w:rsidP="00A10AA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اشک‌های آبي‌ات!</w:t>
      </w:r>
      <w:r>
        <w:rPr>
          <w:rFonts w:ascii="Nesf2" w:hAnsi="Nesf2"/>
        </w:rPr>
        <w:t> </w:t>
      </w:r>
      <w:bookmarkStart w:id="0" w:name="_GoBack"/>
      <w:bookmarkEnd w:id="0"/>
    </w:p>
    <w:p w14:paraId="0E46F263" w14:textId="05C200EB" w:rsidR="009A7EE2" w:rsidRDefault="00FD3421" w:rsidP="00A10AAE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آذر ِ ۱۳۵۵</w:t>
      </w:r>
    </w:p>
    <w:p w14:paraId="7EA9E719" w14:textId="77777777" w:rsidR="00A10AAE" w:rsidRPr="00A10AAE" w:rsidRDefault="00A10AAE" w:rsidP="00A10AAE">
      <w:pPr>
        <w:pStyle w:val="where"/>
        <w:bidi/>
        <w:rPr>
          <w:rtl/>
          <w:lang w:bidi="fa-IR"/>
        </w:rPr>
      </w:pPr>
    </w:p>
    <w:sectPr w:rsidR="00A10AAE" w:rsidRPr="00A10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D3421"/>
    <w:rsid w:val="00882046"/>
    <w:rsid w:val="009A7EE2"/>
    <w:rsid w:val="00A10AAE"/>
    <w:rsid w:val="00F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09B9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10A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10A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10AAE"/>
    <w:pPr>
      <w:bidi/>
    </w:pPr>
  </w:style>
  <w:style w:type="paragraph" w:customStyle="1" w:styleId="num">
    <w:name w:val="num"/>
    <w:basedOn w:val="poem"/>
    <w:qFormat/>
    <w:rsid w:val="00A10AAE"/>
    <w:pPr>
      <w:spacing w:before="240"/>
    </w:pPr>
  </w:style>
  <w:style w:type="paragraph" w:customStyle="1" w:styleId="body">
    <w:name w:val="body"/>
    <w:basedOn w:val="Normal"/>
    <w:qFormat/>
    <w:rsid w:val="00A10AAE"/>
    <w:rPr>
      <w:color w:val="000000"/>
    </w:rPr>
  </w:style>
  <w:style w:type="paragraph" w:customStyle="1" w:styleId="when">
    <w:name w:val="when"/>
    <w:basedOn w:val="who"/>
    <w:next w:val="where"/>
    <w:qFormat/>
    <w:rsid w:val="00A10AAE"/>
    <w:pPr>
      <w:spacing w:before="360"/>
    </w:pPr>
  </w:style>
  <w:style w:type="paragraph" w:customStyle="1" w:styleId="where">
    <w:name w:val="where"/>
    <w:basedOn w:val="when"/>
    <w:next w:val="NoSpacing"/>
    <w:qFormat/>
    <w:rsid w:val="00A10AAE"/>
    <w:pPr>
      <w:spacing w:before="0"/>
    </w:pPr>
  </w:style>
  <w:style w:type="paragraph" w:styleId="NoSpacing">
    <w:name w:val="No Spacing"/>
    <w:uiPriority w:val="1"/>
    <w:qFormat/>
    <w:rsid w:val="00A10A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10A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10A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A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A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A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A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10AAE"/>
    <w:rPr>
      <w:b/>
      <w:bCs/>
    </w:rPr>
  </w:style>
  <w:style w:type="character" w:styleId="Emphasis">
    <w:name w:val="Emphasis"/>
    <w:uiPriority w:val="20"/>
    <w:qFormat/>
    <w:rsid w:val="00A10AAE"/>
    <w:rPr>
      <w:i/>
      <w:iCs/>
    </w:rPr>
  </w:style>
  <w:style w:type="paragraph" w:styleId="ListParagraph">
    <w:name w:val="List Paragraph"/>
    <w:basedOn w:val="Normal"/>
    <w:uiPriority w:val="34"/>
    <w:qFormat/>
    <w:rsid w:val="00A10A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10A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0A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10A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10A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10A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10A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10A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A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10A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10A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10AAE"/>
    <w:pPr>
      <w:bidi/>
    </w:pPr>
  </w:style>
  <w:style w:type="paragraph" w:customStyle="1" w:styleId="num">
    <w:name w:val="num"/>
    <w:basedOn w:val="poem"/>
    <w:qFormat/>
    <w:rsid w:val="00A10AAE"/>
    <w:pPr>
      <w:spacing w:before="240"/>
    </w:pPr>
  </w:style>
  <w:style w:type="paragraph" w:customStyle="1" w:styleId="body">
    <w:name w:val="body"/>
    <w:basedOn w:val="Normal"/>
    <w:qFormat/>
    <w:rsid w:val="00A10AAE"/>
    <w:rPr>
      <w:color w:val="000000"/>
    </w:rPr>
  </w:style>
  <w:style w:type="paragraph" w:customStyle="1" w:styleId="when">
    <w:name w:val="when"/>
    <w:basedOn w:val="who"/>
    <w:next w:val="where"/>
    <w:qFormat/>
    <w:rsid w:val="00A10AAE"/>
    <w:pPr>
      <w:spacing w:before="360"/>
    </w:pPr>
  </w:style>
  <w:style w:type="paragraph" w:customStyle="1" w:styleId="where">
    <w:name w:val="where"/>
    <w:basedOn w:val="when"/>
    <w:next w:val="NoSpacing"/>
    <w:qFormat/>
    <w:rsid w:val="00A10AAE"/>
    <w:pPr>
      <w:spacing w:before="0"/>
    </w:pPr>
  </w:style>
  <w:style w:type="paragraph" w:styleId="NoSpacing">
    <w:name w:val="No Spacing"/>
    <w:uiPriority w:val="1"/>
    <w:qFormat/>
    <w:rsid w:val="00A10A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10A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10A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A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A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A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A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10AAE"/>
    <w:rPr>
      <w:b/>
      <w:bCs/>
    </w:rPr>
  </w:style>
  <w:style w:type="character" w:styleId="Emphasis">
    <w:name w:val="Emphasis"/>
    <w:uiPriority w:val="20"/>
    <w:qFormat/>
    <w:rsid w:val="00A10AAE"/>
    <w:rPr>
      <w:i/>
      <w:iCs/>
    </w:rPr>
  </w:style>
  <w:style w:type="paragraph" w:styleId="ListParagraph">
    <w:name w:val="List Paragraph"/>
    <w:basedOn w:val="Normal"/>
    <w:uiPriority w:val="34"/>
    <w:qFormat/>
    <w:rsid w:val="00A10A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10A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0A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10A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10A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10A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10A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10A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A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6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2010-03-28T01:28:00Z</dcterms:created>
  <dcterms:modified xsi:type="dcterms:W3CDTF">2010-04-08T11:48:00Z</dcterms:modified>
</cp:coreProperties>
</file>