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ABF1A" w14:textId="77777777" w:rsidR="004B09EA" w:rsidRDefault="004B09EA" w:rsidP="004B09EA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زن خفته</w:t>
      </w:r>
    </w:p>
    <w:p w14:paraId="6A9238D6" w14:textId="77777777" w:rsidR="004B09EA" w:rsidRDefault="004B09EA" w:rsidP="004B09EA">
      <w:pPr>
        <w:pStyle w:val="who"/>
        <w:bidi/>
        <w:rPr>
          <w:rtl/>
          <w:lang w:bidi="fa-IR"/>
        </w:rPr>
      </w:pPr>
    </w:p>
    <w:p w14:paraId="069B5545" w14:textId="19D322B9" w:rsidR="004B09EA" w:rsidRDefault="004B09EA" w:rsidP="004B09EA">
      <w:pPr>
        <w:pStyle w:val="why"/>
        <w:rPr>
          <w:rtl/>
          <w:lang w:bidi="fa-IR"/>
        </w:rPr>
      </w:pPr>
    </w:p>
    <w:p w14:paraId="53E7C69B" w14:textId="7DBB195F" w:rsidR="00742770" w:rsidRDefault="00742770" w:rsidP="00742770">
      <w:pPr>
        <w:pStyle w:val="num"/>
        <w:rPr>
          <w:rtl/>
          <w:lang w:bidi="fa-IR"/>
        </w:rPr>
      </w:pPr>
    </w:p>
    <w:p w14:paraId="0DC95564" w14:textId="77777777" w:rsidR="00742770" w:rsidRPr="00742770" w:rsidRDefault="00742770" w:rsidP="00742770">
      <w:pPr>
        <w:pStyle w:val="subname"/>
        <w:rPr>
          <w:lang w:bidi="fa-IR"/>
        </w:rPr>
      </w:pPr>
    </w:p>
    <w:p w14:paraId="1022DE48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کنارِ من چسبيده به من در عظيم‌تر فاصله‌يي از من</w:t>
      </w:r>
    </w:p>
    <w:p w14:paraId="24B63C10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سينه‌اش</w:t>
      </w:r>
    </w:p>
    <w:p w14:paraId="7E2AE55C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به آرامي</w:t>
      </w:r>
    </w:p>
    <w:p w14:paraId="4EADF96D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از حباب‌هاي هوا</w:t>
      </w:r>
    </w:p>
    <w:p w14:paraId="03469FF2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پُر و خالي</w:t>
      </w:r>
    </w:p>
    <w:p w14:paraId="4772B61E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مي‌شود.</w:t>
      </w:r>
    </w:p>
    <w:p w14:paraId="16C18760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چشم‌هايش که دوست مي‌دارم ــ</w:t>
      </w:r>
    </w:p>
    <w:p w14:paraId="19733CA1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زيرِ پلکانِ فروکشيده</w:t>
      </w:r>
    </w:p>
    <w:p w14:paraId="74E99C4A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</w:rPr>
        <w:t>                      </w:t>
      </w:r>
      <w:r w:rsidRPr="009561A8">
        <w:rPr>
          <w:rFonts w:hint="cs"/>
          <w:rtl/>
        </w:rPr>
        <w:t xml:space="preserve"> نهفته است.</w:t>
      </w:r>
    </w:p>
    <w:p w14:paraId="411DBEBD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2D2B3C3E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</w:rPr>
        <w:t>«</w:t>
      </w:r>
      <w:r w:rsidRPr="009561A8">
        <w:rPr>
          <w:rFonts w:hint="cs"/>
          <w:rtl/>
        </w:rPr>
        <w:t>کجايي؟</w:t>
      </w:r>
    </w:p>
    <w:p w14:paraId="6EB2D95B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چيستي؟</w:t>
      </w:r>
    </w:p>
    <w:p w14:paraId="5E497929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چه مي‌خواهي؟</w:t>
      </w:r>
      <w:r w:rsidRPr="009561A8">
        <w:rPr>
          <w:rFonts w:hint="cs"/>
        </w:rPr>
        <w:t>»</w:t>
      </w:r>
    </w:p>
    <w:p w14:paraId="43B9F289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4F9A470A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سينه‌اش</w:t>
      </w:r>
    </w:p>
    <w:p w14:paraId="6CA4193B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به آرامي</w:t>
      </w:r>
    </w:p>
    <w:p w14:paraId="6E68DB06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از حباب‌هاي هوا</w:t>
      </w:r>
    </w:p>
    <w:p w14:paraId="47A77947" w14:textId="77777777" w:rsidR="004B09EA" w:rsidRPr="009561A8" w:rsidRDefault="004B09EA" w:rsidP="004B09EA">
      <w:pPr>
        <w:pStyle w:val="body"/>
        <w:bidi/>
        <w:rPr>
          <w:rtl/>
        </w:rPr>
      </w:pPr>
      <w:r w:rsidRPr="009561A8">
        <w:rPr>
          <w:rFonts w:hint="cs"/>
          <w:rtl/>
        </w:rPr>
        <w:t>پُر و خالي مي‌شود.</w:t>
      </w:r>
    </w:p>
    <w:p w14:paraId="7EE47B9F" w14:textId="77777777" w:rsidR="004B09EA" w:rsidRDefault="004B09EA" w:rsidP="004B09E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01B3CAF4" w14:textId="77777777" w:rsidR="004B09EA" w:rsidRDefault="004B09EA"/>
    <w:sectPr w:rsidR="004B0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EA"/>
    <w:rsid w:val="004B09EA"/>
    <w:rsid w:val="007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39A0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70"/>
  </w:style>
  <w:style w:type="paragraph" w:styleId="Heading1">
    <w:name w:val="heading 1"/>
    <w:basedOn w:val="Normal"/>
    <w:next w:val="Normal"/>
    <w:link w:val="Heading1Char"/>
    <w:uiPriority w:val="9"/>
    <w:qFormat/>
    <w:rsid w:val="00742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4277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4277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42770"/>
    <w:pPr>
      <w:bidi/>
    </w:pPr>
  </w:style>
  <w:style w:type="paragraph" w:customStyle="1" w:styleId="body">
    <w:name w:val="body"/>
    <w:basedOn w:val="Normal"/>
    <w:qFormat/>
    <w:rsid w:val="00742770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42770"/>
    <w:pPr>
      <w:spacing w:before="360"/>
    </w:pPr>
  </w:style>
  <w:style w:type="paragraph" w:customStyle="1" w:styleId="where">
    <w:name w:val="where"/>
    <w:basedOn w:val="when"/>
    <w:next w:val="NoSpacing"/>
    <w:qFormat/>
    <w:rsid w:val="00742770"/>
    <w:pPr>
      <w:spacing w:before="0"/>
    </w:pPr>
  </w:style>
  <w:style w:type="paragraph" w:styleId="NoSpacing">
    <w:name w:val="No Spacing"/>
    <w:uiPriority w:val="1"/>
    <w:qFormat/>
    <w:rsid w:val="00742770"/>
    <w:rPr>
      <w:rFonts w:eastAsiaTheme="minorEastAsia"/>
    </w:rPr>
  </w:style>
  <w:style w:type="paragraph" w:customStyle="1" w:styleId="num">
    <w:name w:val="num"/>
    <w:basedOn w:val="poem"/>
    <w:qFormat/>
    <w:rsid w:val="00742770"/>
    <w:pPr>
      <w:spacing w:before="240"/>
    </w:pPr>
  </w:style>
  <w:style w:type="paragraph" w:customStyle="1" w:styleId="subname">
    <w:name w:val="subname"/>
    <w:basedOn w:val="num"/>
    <w:next w:val="body"/>
    <w:qFormat/>
    <w:rsid w:val="0074277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4277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7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7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77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27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77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77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42770"/>
    <w:rPr>
      <w:b/>
      <w:bCs/>
    </w:rPr>
  </w:style>
  <w:style w:type="character" w:styleId="Emphasis">
    <w:name w:val="Emphasis"/>
    <w:uiPriority w:val="20"/>
    <w:qFormat/>
    <w:rsid w:val="00742770"/>
    <w:rPr>
      <w:i/>
      <w:iCs/>
    </w:rPr>
  </w:style>
  <w:style w:type="paragraph" w:styleId="ListParagraph">
    <w:name w:val="List Paragraph"/>
    <w:basedOn w:val="Normal"/>
    <w:uiPriority w:val="34"/>
    <w:qFormat/>
    <w:rsid w:val="007427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27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27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7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277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277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277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27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27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77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70"/>
  </w:style>
  <w:style w:type="paragraph" w:styleId="Heading1">
    <w:name w:val="heading 1"/>
    <w:basedOn w:val="Normal"/>
    <w:next w:val="Normal"/>
    <w:link w:val="Heading1Char"/>
    <w:uiPriority w:val="9"/>
    <w:qFormat/>
    <w:rsid w:val="00742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4277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4277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42770"/>
    <w:pPr>
      <w:bidi/>
    </w:pPr>
  </w:style>
  <w:style w:type="paragraph" w:customStyle="1" w:styleId="body">
    <w:name w:val="body"/>
    <w:basedOn w:val="Normal"/>
    <w:qFormat/>
    <w:rsid w:val="00742770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42770"/>
    <w:pPr>
      <w:spacing w:before="360"/>
    </w:pPr>
  </w:style>
  <w:style w:type="paragraph" w:customStyle="1" w:styleId="where">
    <w:name w:val="where"/>
    <w:basedOn w:val="when"/>
    <w:next w:val="NoSpacing"/>
    <w:qFormat/>
    <w:rsid w:val="00742770"/>
    <w:pPr>
      <w:spacing w:before="0"/>
    </w:pPr>
  </w:style>
  <w:style w:type="paragraph" w:styleId="NoSpacing">
    <w:name w:val="No Spacing"/>
    <w:uiPriority w:val="1"/>
    <w:qFormat/>
    <w:rsid w:val="00742770"/>
    <w:rPr>
      <w:rFonts w:eastAsiaTheme="minorEastAsia"/>
    </w:rPr>
  </w:style>
  <w:style w:type="paragraph" w:customStyle="1" w:styleId="num">
    <w:name w:val="num"/>
    <w:basedOn w:val="poem"/>
    <w:qFormat/>
    <w:rsid w:val="00742770"/>
    <w:pPr>
      <w:spacing w:before="240"/>
    </w:pPr>
  </w:style>
  <w:style w:type="paragraph" w:customStyle="1" w:styleId="subname">
    <w:name w:val="subname"/>
    <w:basedOn w:val="num"/>
    <w:next w:val="body"/>
    <w:qFormat/>
    <w:rsid w:val="0074277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4277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7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7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77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27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77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77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42770"/>
    <w:rPr>
      <w:b/>
      <w:bCs/>
    </w:rPr>
  </w:style>
  <w:style w:type="character" w:styleId="Emphasis">
    <w:name w:val="Emphasis"/>
    <w:uiPriority w:val="20"/>
    <w:qFormat/>
    <w:rsid w:val="00742770"/>
    <w:rPr>
      <w:i/>
      <w:iCs/>
    </w:rPr>
  </w:style>
  <w:style w:type="paragraph" w:styleId="ListParagraph">
    <w:name w:val="List Paragraph"/>
    <w:basedOn w:val="Normal"/>
    <w:uiPriority w:val="34"/>
    <w:qFormat/>
    <w:rsid w:val="007427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27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27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7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277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277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277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27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27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7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2010-04-06T10:04:00Z</dcterms:modified>
</cp:coreProperties>
</file>