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76783" w14:textId="77777777" w:rsidR="00B34005" w:rsidRDefault="00F05A07" w:rsidP="007D5C74">
      <w:pPr>
        <w:pStyle w:val="poem"/>
      </w:pPr>
      <w:r>
        <w:rPr>
          <w:rFonts w:hint="cs"/>
          <w:rtl/>
        </w:rPr>
        <w:t>يک مايه در دو مقام</w:t>
      </w:r>
    </w:p>
    <w:p w14:paraId="3B0AF45E" w14:textId="77777777" w:rsidR="00B34005" w:rsidRDefault="00F05A07" w:rsidP="007D5C74">
      <w:pPr>
        <w:pStyle w:val="who"/>
        <w:bidi/>
      </w:pPr>
      <w:r>
        <w:rPr>
          <w:rFonts w:hint="cs"/>
          <w:rtl/>
        </w:rPr>
        <w:t xml:space="preserve">به </w:t>
      </w:r>
      <w:bookmarkStart w:id="0" w:name="_GoBack"/>
      <w:r w:rsidRPr="00D71753">
        <w:rPr>
          <w:rFonts w:hint="cs"/>
          <w:b/>
          <w:bCs/>
          <w:rtl/>
        </w:rPr>
        <w:t>لئوناردو آليشان</w:t>
      </w:r>
      <w:bookmarkEnd w:id="0"/>
    </w:p>
    <w:p w14:paraId="1A15401B" w14:textId="0BE0A6D6" w:rsidR="007D5C74" w:rsidRDefault="007D5C74" w:rsidP="007D5C74">
      <w:pPr>
        <w:pStyle w:val="why"/>
        <w:rPr>
          <w:rtl/>
        </w:rPr>
      </w:pPr>
    </w:p>
    <w:p w14:paraId="446D1611" w14:textId="4495C621" w:rsidR="007D5C74" w:rsidRDefault="00D71753" w:rsidP="007D5C74">
      <w:pPr>
        <w:pStyle w:val="num"/>
        <w:rPr>
          <w:rtl/>
        </w:rPr>
      </w:pPr>
      <w:r w:rsidRPr="00D71753">
        <w:rPr>
          <w:rtl/>
          <w:lang w:bidi="fa-IR"/>
        </w:rPr>
        <w:t>۱</w:t>
      </w:r>
    </w:p>
    <w:p w14:paraId="63E4B3B0" w14:textId="77777777" w:rsidR="007D5C74" w:rsidRDefault="007D5C74" w:rsidP="007D5C74">
      <w:pPr>
        <w:pStyle w:val="subname"/>
        <w:rPr>
          <w:rtl/>
        </w:rPr>
      </w:pPr>
    </w:p>
    <w:p w14:paraId="6EC07EC6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دلم کَپَک زده، آه</w:t>
      </w:r>
    </w:p>
    <w:p w14:paraId="69CC5B5A" w14:textId="4969D530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 سطر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بنويسم از تنگ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</w:rPr>
        <w:t xml:space="preserve"> </w:t>
      </w:r>
      <w:r>
        <w:rPr>
          <w:rFonts w:hint="cs"/>
          <w:rtl/>
        </w:rPr>
        <w:t>دل،</w:t>
      </w:r>
    </w:p>
    <w:p w14:paraId="5FD97B69" w14:textId="006D6B6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همچون مهتاب</w:t>
      </w:r>
      <w:r>
        <w:t>‌</w:t>
      </w:r>
      <w:r>
        <w:rPr>
          <w:rFonts w:hint="cs"/>
          <w:rtl/>
        </w:rPr>
        <w:t>زده</w:t>
      </w:r>
      <w:r>
        <w:t>‌</w:t>
      </w:r>
      <w:r>
        <w:rPr>
          <w:rFonts w:hint="cs"/>
          <w:rtl/>
        </w:rPr>
        <w:t>ي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از قبيله</w:t>
      </w:r>
      <w:r>
        <w:t>‌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آرش بر چَکادِ صخره</w:t>
      </w:r>
      <w:r>
        <w:t>‌</w:t>
      </w:r>
      <w:r>
        <w:rPr>
          <w:rFonts w:hint="cs"/>
          <w:rtl/>
        </w:rPr>
        <w:t>ي</w:t>
      </w:r>
      <w:r w:rsidR="007D5C74">
        <w:rPr>
          <w:rFonts w:hint="cs"/>
          <w:rtl/>
        </w:rPr>
        <w:t>ي</w:t>
      </w:r>
    </w:p>
    <w:p w14:paraId="356064AE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زِهِ جان کشيده تا بُنِ گوش</w:t>
      </w:r>
    </w:p>
    <w:p w14:paraId="4E033283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به رها کردنِ فريادِ آخرين</w:t>
      </w:r>
      <w:r>
        <w:rPr>
          <w:rFonts w:hint="cs"/>
        </w:rPr>
        <w:t>.</w:t>
      </w:r>
    </w:p>
    <w:p w14:paraId="6BB5BA7B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35BFFA4B" w14:textId="77777777" w:rsidR="00B34005" w:rsidRDefault="00F05A07" w:rsidP="007D5C74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0F1E198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7A684F98" w14:textId="378A26E2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کاش دلتنگ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نيز نامِ کوچک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داشت</w:t>
      </w:r>
    </w:p>
    <w:p w14:paraId="0EC27016" w14:textId="4937EFD0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تا به جانش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خواند</w:t>
      </w:r>
      <w:r w:rsidR="007D5C74">
        <w:rPr>
          <w:rFonts w:hint="cs"/>
          <w:rtl/>
        </w:rPr>
        <w:t>ي</w:t>
      </w:r>
      <w:r>
        <w:rPr>
          <w:rFonts w:hint="cs"/>
        </w:rPr>
        <w:t>:</w:t>
      </w:r>
    </w:p>
    <w:p w14:paraId="5452A4D4" w14:textId="1DD6865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نامِ کوچک</w:t>
      </w:r>
      <w:r w:rsidR="007D5C74">
        <w:rPr>
          <w:rFonts w:hint="cs"/>
          <w:rtl/>
        </w:rPr>
        <w:t>ي</w:t>
      </w:r>
    </w:p>
    <w:p w14:paraId="018A32A2" w14:textId="3019D23B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تا به مهر آوازش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داد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،</w:t>
      </w:r>
    </w:p>
    <w:p w14:paraId="2DC52D9F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همچون مرگ</w:t>
      </w:r>
    </w:p>
    <w:p w14:paraId="0073EC28" w14:textId="284FEEFD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 نامِ کوچکِ زندگ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ست</w:t>
      </w:r>
    </w:p>
    <w:p w14:paraId="7A376CC4" w14:textId="025B322E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بر سکّوبِ وداع</w:t>
      </w:r>
      <w:r>
        <w:t>‌</w:t>
      </w:r>
      <w:r>
        <w:rPr>
          <w:rFonts w:hint="cs"/>
          <w:rtl/>
        </w:rPr>
        <w:t>اش به زبان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آور</w:t>
      </w:r>
      <w:r w:rsidR="007D5C74">
        <w:rPr>
          <w:rFonts w:hint="cs"/>
          <w:rtl/>
        </w:rPr>
        <w:t>ي</w:t>
      </w:r>
    </w:p>
    <w:p w14:paraId="3B54A689" w14:textId="53B40F3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هنگام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که قطاربان</w:t>
      </w:r>
    </w:p>
    <w:p w14:paraId="39859EAD" w14:textId="6F500251" w:rsidR="00B34005" w:rsidRDefault="00F05A07" w:rsidP="007D5C74">
      <w:pPr>
        <w:pStyle w:val="body"/>
        <w:bidi/>
        <w:rPr>
          <w:rtl/>
        </w:rPr>
      </w:pPr>
      <w:r>
        <w:t>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آخر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ن سوتش را بدمد</w:t>
      </w:r>
    </w:p>
    <w:p w14:paraId="56252292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فانوسِ سبز</w:t>
      </w:r>
    </w:p>
    <w:p w14:paraId="69AC1F11" w14:textId="204EE312" w:rsidR="00B34005" w:rsidRDefault="00F05A07" w:rsidP="007D5C74">
      <w:pPr>
        <w:pStyle w:val="body"/>
        <w:bidi/>
        <w:rPr>
          <w:rtl/>
        </w:rPr>
      </w:pPr>
      <w:r>
        <w:t>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به تکان درآ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</w:t>
      </w:r>
      <w:r>
        <w:rPr>
          <w:rFonts w:hint="cs"/>
        </w:rPr>
        <w:t>:</w:t>
      </w:r>
    </w:p>
    <w:p w14:paraId="0B30BBD3" w14:textId="181F015C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نام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به کوتاه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</w:rPr>
        <w:t xml:space="preserve"> </w:t>
      </w:r>
      <w:r>
        <w:rPr>
          <w:rFonts w:hint="cs"/>
          <w:rtl/>
        </w:rPr>
        <w:t>آه</w:t>
      </w:r>
      <w:r w:rsidR="007D5C74">
        <w:rPr>
          <w:rFonts w:hint="cs"/>
          <w:rtl/>
        </w:rPr>
        <w:t>ي</w:t>
      </w:r>
    </w:p>
    <w:p w14:paraId="67A24FA9" w14:textId="26575FE2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 در غوغا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آهنگ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نِ غلت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دنِ سنگ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نِ پولاد بر پولاد</w:t>
      </w:r>
    </w:p>
    <w:p w14:paraId="58D70792" w14:textId="34024333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به لب</w:t>
      </w:r>
      <w:r>
        <w:t>‌</w:t>
      </w:r>
      <w:r>
        <w:rPr>
          <w:rFonts w:hint="cs"/>
          <w:rtl/>
        </w:rPr>
        <w:t>جُنبه</w:t>
      </w:r>
      <w:r>
        <w:t>‌</w:t>
      </w:r>
      <w:r w:rsidR="007D5C74">
        <w:rPr>
          <w:rFonts w:hint="cs"/>
          <w:rtl/>
        </w:rPr>
        <w:t>يي</w:t>
      </w:r>
      <w:r>
        <w:rPr>
          <w:rFonts w:hint="cs"/>
          <w:rtl/>
        </w:rPr>
        <w:t xml:space="preserve"> بَدَل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شود:</w:t>
      </w:r>
    </w:p>
    <w:p w14:paraId="4C4A4B92" w14:textId="239AAED4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به کلام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گفته و ناشن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ده انگاشته</w:t>
      </w:r>
    </w:p>
    <w:p w14:paraId="59421095" w14:textId="7677443A" w:rsidR="00B34005" w:rsidRDefault="007D5C74" w:rsidP="007D5C74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F05A07">
        <w:rPr>
          <w:rFonts w:hint="cs"/>
          <w:rtl/>
        </w:rPr>
        <w:t>ا ناگفته</w:t>
      </w:r>
      <w:r w:rsidR="00F05A07">
        <w:t>‌</w:t>
      </w:r>
      <w:r>
        <w:rPr>
          <w:rFonts w:hint="cs"/>
          <w:rtl/>
        </w:rPr>
        <w:t>يي</w:t>
      </w:r>
      <w:r w:rsidR="00F05A07">
        <w:rPr>
          <w:rFonts w:hint="cs"/>
          <w:rtl/>
        </w:rPr>
        <w:t xml:space="preserve"> شن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>ده پنداشته</w:t>
      </w:r>
      <w:r w:rsidR="00F05A07">
        <w:rPr>
          <w:rFonts w:hint="cs"/>
        </w:rPr>
        <w:t>.</w:t>
      </w:r>
    </w:p>
    <w:p w14:paraId="5682F739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79533067" w14:textId="77777777" w:rsidR="00B34005" w:rsidRDefault="00F05A07" w:rsidP="007D5C74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774D270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27B9BF46" w14:textId="77BF2892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سطر</w:t>
      </w:r>
      <w:r w:rsidR="007D5C74">
        <w:rPr>
          <w:rFonts w:hint="cs"/>
          <w:rtl/>
        </w:rPr>
        <w:t>ي</w:t>
      </w:r>
    </w:p>
    <w:p w14:paraId="1BEB96D5" w14:textId="20986EED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شَطر</w:t>
      </w:r>
      <w:r w:rsidR="007D5C74">
        <w:rPr>
          <w:rFonts w:hint="cs"/>
          <w:rtl/>
        </w:rPr>
        <w:t>ي</w:t>
      </w:r>
    </w:p>
    <w:p w14:paraId="380617E9" w14:textId="5A58882C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شعر</w:t>
      </w:r>
      <w:r w:rsidR="007D5C74">
        <w:rPr>
          <w:rFonts w:hint="cs"/>
          <w:rtl/>
        </w:rPr>
        <w:t>ي</w:t>
      </w:r>
    </w:p>
    <w:p w14:paraId="5CD017C4" w14:textId="43BC41D3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نجوا</w:t>
      </w:r>
      <w:r w:rsidR="007D5C74">
        <w:rPr>
          <w:rFonts w:hint="cs"/>
          <w:rtl/>
        </w:rPr>
        <w:t>يي</w:t>
      </w:r>
      <w:r>
        <w:rPr>
          <w:rFonts w:hint="cs"/>
          <w:rtl/>
        </w:rPr>
        <w:t xml:space="preserve">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فر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گلودَر</w:t>
      </w:r>
    </w:p>
    <w:p w14:paraId="362C970A" w14:textId="3625F9F0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 به گوش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برسد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نرسد</w:t>
      </w:r>
    </w:p>
    <w:p w14:paraId="67AB367E" w14:textId="328A0184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مخاطب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بشنود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نشنود</w:t>
      </w:r>
    </w:p>
    <w:p w14:paraId="2E567423" w14:textId="2B74688B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کس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ابد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نه</w:t>
      </w:r>
    </w:p>
    <w:p w14:paraId="45B23FED" w14:textId="1B076D8F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</w:t>
      </w:r>
      <w:r>
        <w:rPr>
          <w:rFonts w:hint="cs"/>
        </w:rPr>
        <w:t xml:space="preserve"> </w:t>
      </w:r>
      <w:r>
        <w:t>«</w:t>
      </w:r>
      <w:r>
        <w:rPr>
          <w:rFonts w:hint="cs"/>
          <w:rtl/>
        </w:rPr>
        <w:t>چرا فر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اد؟</w:t>
      </w:r>
      <w:r>
        <w:t>»</w:t>
      </w:r>
    </w:p>
    <w:p w14:paraId="624B3F70" w14:textId="36D8464D" w:rsidR="00B34005" w:rsidRDefault="007D5C74" w:rsidP="007D5C74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F05A07">
        <w:rPr>
          <w:rFonts w:hint="cs"/>
          <w:rtl/>
        </w:rPr>
        <w:t>ا</w:t>
      </w:r>
      <w:r w:rsidR="00F05A07">
        <w:rPr>
          <w:rFonts w:hint="cs"/>
        </w:rPr>
        <w:t xml:space="preserve"> </w:t>
      </w:r>
      <w:r w:rsidR="00F05A07">
        <w:t>«</w:t>
      </w:r>
      <w:r w:rsidR="00F05A07">
        <w:rPr>
          <w:rFonts w:hint="cs"/>
          <w:rtl/>
        </w:rPr>
        <w:t>با چه ما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>ه از ن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>از؟</w:t>
      </w:r>
      <w:r w:rsidR="00F05A07">
        <w:t>»</w:t>
      </w:r>
    </w:p>
    <w:p w14:paraId="7BCD8B71" w14:textId="5CC71B24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کس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ابد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نه</w:t>
      </w:r>
    </w:p>
    <w:p w14:paraId="176B7380" w14:textId="5FD73E11" w:rsidR="00B34005" w:rsidRDefault="00F05A07" w:rsidP="007D5C74">
      <w:pPr>
        <w:pStyle w:val="body"/>
        <w:bidi/>
        <w:rPr>
          <w:rtl/>
        </w:rPr>
      </w:pPr>
      <w:r>
        <w:t>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</w:t>
      </w:r>
      <w:r>
        <w:rPr>
          <w:rFonts w:hint="cs"/>
        </w:rPr>
        <w:t xml:space="preserve"> </w:t>
      </w:r>
      <w:r>
        <w:t>«</w:t>
      </w:r>
      <w:r>
        <w:rPr>
          <w:rFonts w:hint="cs"/>
          <w:rtl/>
        </w:rPr>
        <w:t>مفهوم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بود 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ن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مصداق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؟</w:t>
      </w:r>
    </w:p>
    <w:p w14:paraId="103ABC4F" w14:textId="25E8B426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صوت</w:t>
      </w:r>
      <w:r>
        <w:t>‌</w:t>
      </w:r>
      <w:r>
        <w:rPr>
          <w:rFonts w:hint="cs"/>
          <w:rtl/>
        </w:rPr>
        <w:t>واژه</w:t>
      </w:r>
      <w:r>
        <w:t>‌</w:t>
      </w:r>
      <w:r w:rsidR="007D5C74">
        <w:rPr>
          <w:rFonts w:hint="cs"/>
          <w:rtl/>
        </w:rPr>
        <w:t>يي</w:t>
      </w:r>
      <w:r>
        <w:rPr>
          <w:rFonts w:hint="cs"/>
          <w:rtl/>
        </w:rPr>
        <w:t xml:space="preserve"> بود 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ن در آستانه</w:t>
      </w:r>
      <w:r>
        <w:t>‌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زا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ش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فرسا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ش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؟</w:t>
      </w:r>
    </w:p>
    <w:p w14:paraId="3856EF20" w14:textId="03B790C4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ناله</w:t>
      </w:r>
      <w:r>
        <w:t>‌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مرگ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بود 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ن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لاد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؟</w:t>
      </w:r>
    </w:p>
    <w:p w14:paraId="7A2082F3" w14:textId="219DCF2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فرمانِ رح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لِ قب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له</w:t>
      </w:r>
      <w:r>
        <w:t>‌</w:t>
      </w:r>
      <w:r>
        <w:rPr>
          <w:rFonts w:hint="cs"/>
          <w:rtl/>
        </w:rPr>
        <w:t>مرد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بود 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ن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 نامرد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؟</w:t>
      </w:r>
    </w:p>
    <w:p w14:paraId="4C4CACCC" w14:textId="3DD97F4F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خان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که به واد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برکت راه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نما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348DE600" w14:textId="081C4E2F" w:rsidR="00B34005" w:rsidRDefault="007D5C74" w:rsidP="007D5C74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F05A07">
        <w:rPr>
          <w:rFonts w:hint="cs"/>
          <w:rtl/>
        </w:rPr>
        <w:t>ا خائن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 xml:space="preserve"> که به کج</w:t>
      </w:r>
      <w:r w:rsidR="00F05A07">
        <w:t>‌</w:t>
      </w:r>
      <w:r w:rsidR="00F05A07">
        <w:rPr>
          <w:rFonts w:hint="cs"/>
          <w:rtl/>
        </w:rPr>
        <w:t>راهه</w:t>
      </w:r>
      <w:r w:rsidR="00F05A07">
        <w:t>‌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 xml:space="preserve"> نامراد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 xml:space="preserve"> م</w:t>
      </w:r>
      <w:r>
        <w:rPr>
          <w:rFonts w:hint="cs"/>
          <w:rtl/>
        </w:rPr>
        <w:t>ي</w:t>
      </w:r>
      <w:r w:rsidR="00F05A07">
        <w:t>‌</w:t>
      </w:r>
      <w:r w:rsidR="00F05A07">
        <w:rPr>
          <w:rFonts w:hint="cs"/>
          <w:rtl/>
        </w:rPr>
        <w:t>کشاند؟</w:t>
      </w:r>
      <w:r w:rsidR="00F05A07">
        <w:t>»</w:t>
      </w:r>
    </w:p>
    <w:p w14:paraId="42BD6A50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77A45082" w14:textId="319F611A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چه بر جا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مانَد آنگاه</w:t>
      </w:r>
    </w:p>
    <w:p w14:paraId="75B17612" w14:textId="509A61B1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 پ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کانِ فر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اد</w:t>
      </w:r>
    </w:p>
    <w:p w14:paraId="340B917E" w14:textId="77777777" w:rsidR="00B34005" w:rsidRDefault="00F05A07" w:rsidP="007D5C74">
      <w:pPr>
        <w:pStyle w:val="body"/>
        <w:bidi/>
        <w:rPr>
          <w:rtl/>
        </w:rPr>
      </w:pPr>
      <w:r>
        <w:t>            </w:t>
      </w:r>
      <w:r>
        <w:rPr>
          <w:rFonts w:hint="cs"/>
          <w:rtl/>
          <w:lang w:bidi="fa-IR"/>
        </w:rPr>
        <w:t xml:space="preserve"> </w:t>
      </w:r>
      <w:r>
        <w:t> </w:t>
      </w:r>
      <w:r>
        <w:rPr>
          <w:rFonts w:hint="cs"/>
          <w:rtl/>
          <w:lang w:bidi="fa-IR"/>
        </w:rPr>
        <w:t xml:space="preserve"> </w:t>
      </w:r>
      <w: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از چِلّه</w:t>
      </w:r>
    </w:p>
    <w:p w14:paraId="3AD9597A" w14:textId="77777777" w:rsidR="00B34005" w:rsidRDefault="00F05A07" w:rsidP="007D5C74">
      <w:pPr>
        <w:pStyle w:val="body"/>
        <w:bidi/>
        <w:rPr>
          <w:rtl/>
        </w:rPr>
      </w:pPr>
      <w:r>
        <w:t>             </w:t>
      </w:r>
      <w:r>
        <w:rPr>
          <w:rFonts w:hint="cs"/>
          <w:rtl/>
          <w:lang w:bidi="fa-IR"/>
        </w:rPr>
        <w:t xml:space="preserve"> </w:t>
      </w:r>
      <w:r>
        <w:t> </w:t>
      </w:r>
      <w:r>
        <w:rPr>
          <w:rFonts w:hint="cs"/>
          <w:rtl/>
          <w:lang w:bidi="fa-IR"/>
        </w:rPr>
        <w:t xml:space="preserve"> </w:t>
      </w:r>
      <w:r>
        <w:t>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رها شود؟ ــ:</w:t>
      </w:r>
    </w:p>
    <w:p w14:paraId="3F4A7AD5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27570B3B" w14:textId="38E4E7C2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ن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از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ارضا شده؟</w:t>
      </w:r>
    </w:p>
    <w:p w14:paraId="5156A5B5" w14:textId="6A799553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پرتابه</w:t>
      </w:r>
      <w:r>
        <w:t>‌</w:t>
      </w:r>
      <w:r w:rsidR="007D5C74">
        <w:rPr>
          <w:rFonts w:hint="cs"/>
          <w:rtl/>
        </w:rPr>
        <w:t>يي</w:t>
      </w:r>
    </w:p>
    <w:p w14:paraId="041FF157" w14:textId="3CA978B2" w:rsidR="00B34005" w:rsidRDefault="00F05A07" w:rsidP="007D5C74">
      <w:pPr>
        <w:pStyle w:val="body"/>
        <w:bidi/>
        <w:rPr>
          <w:rtl/>
        </w:rPr>
      </w:pPr>
      <w:r>
        <w:t>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به در از خو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ش</w:t>
      </w:r>
    </w:p>
    <w:p w14:paraId="587A4F40" w14:textId="695B1A8D" w:rsidR="00B34005" w:rsidRDefault="007D5C74" w:rsidP="007D5C74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F05A07">
        <w:rPr>
          <w:rFonts w:hint="cs"/>
          <w:rtl/>
        </w:rPr>
        <w:t>ا زخم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="00F05A07">
        <w:rPr>
          <w:rFonts w:hint="cs"/>
          <w:rtl/>
        </w:rPr>
        <w:t>گر</w:t>
      </w:r>
    </w:p>
    <w:p w14:paraId="673F3060" w14:textId="6587AC45" w:rsidR="00B34005" w:rsidRDefault="00F05A07" w:rsidP="007D5C74">
      <w:pPr>
        <w:pStyle w:val="body"/>
        <w:bidi/>
        <w:rPr>
          <w:rtl/>
        </w:rPr>
      </w:pPr>
      <w:r>
        <w:t>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به آماجِ خو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شتن؟</w:t>
      </w:r>
    </w:p>
    <w:p w14:paraId="7E2FC2D0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0951B401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بگو با من بگو با من</w:t>
      </w:r>
      <w:r>
        <w:rPr>
          <w:rFonts w:hint="cs"/>
        </w:rPr>
        <w:t>:</w:t>
      </w:r>
    </w:p>
    <w:p w14:paraId="1E734961" w14:textId="1E7995B1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که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شنود</w:t>
      </w:r>
    </w:p>
    <w:p w14:paraId="47D2DEDC" w14:textId="7777777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تازه</w:t>
      </w:r>
    </w:p>
    <w:p w14:paraId="7FBC88D7" w14:textId="6B94322F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چه تفس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ر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کند؟</w:t>
      </w:r>
    </w:p>
    <w:p w14:paraId="7EDAA806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394445F1" w14:textId="77777777" w:rsidR="00D71753" w:rsidRDefault="00D71753" w:rsidP="00D71753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۲</w:t>
      </w:r>
    </w:p>
    <w:p w14:paraId="256CDB0D" w14:textId="77777777" w:rsidR="00B34005" w:rsidRDefault="00F05A07" w:rsidP="00D71753">
      <w:pPr>
        <w:pStyle w:val="subname"/>
        <w:rPr>
          <w:rtl/>
        </w:rPr>
      </w:pPr>
      <w:r>
        <w:t> </w:t>
      </w:r>
    </w:p>
    <w:p w14:paraId="468439E6" w14:textId="5EBD2163" w:rsidR="00B34005" w:rsidRDefault="00F05A07" w:rsidP="007D5C74">
      <w:pPr>
        <w:pStyle w:val="body"/>
        <w:bidi/>
        <w:rPr>
          <w:rtl/>
        </w:rPr>
      </w:pPr>
      <w:r>
        <w:t> </w:t>
      </w:r>
      <w:r>
        <w:rPr>
          <w:rFonts w:hint="cs"/>
          <w:rtl/>
        </w:rPr>
        <w:t>غر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و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رعدآسا</w:t>
      </w:r>
    </w:p>
    <w:p w14:paraId="59AE0917" w14:textId="3665F3BC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از اعماقِ نهانگاهِ طاقت</w:t>
      </w:r>
      <w:r>
        <w:t>‌</w:t>
      </w:r>
      <w:r>
        <w:rPr>
          <w:rFonts w:hint="cs"/>
          <w:rtl/>
        </w:rPr>
        <w:t>زدگ</w:t>
      </w:r>
      <w:r w:rsidR="007D5C74">
        <w:rPr>
          <w:rFonts w:hint="cs"/>
          <w:rtl/>
        </w:rPr>
        <w:t>ي</w:t>
      </w:r>
      <w:r>
        <w:rPr>
          <w:rFonts w:hint="cs"/>
        </w:rPr>
        <w:t>:</w:t>
      </w:r>
    </w:p>
    <w:p w14:paraId="049F9DB6" w14:textId="1540AE46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غر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وِ شور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ده</w:t>
      </w:r>
      <w:r>
        <w:t>‌</w:t>
      </w:r>
      <w:r>
        <w:rPr>
          <w:rFonts w:hint="cs"/>
          <w:rtl/>
        </w:rPr>
        <w:t>حال</w:t>
      </w:r>
      <w:r>
        <w:t>‌</w:t>
      </w:r>
      <w:r>
        <w:rPr>
          <w:rFonts w:hint="cs"/>
          <w:rtl/>
        </w:rPr>
        <w:t>گونه</w:t>
      </w:r>
      <w:r>
        <w:t>‌</w:t>
      </w:r>
      <w:r w:rsidR="007D5C74">
        <w:rPr>
          <w:rFonts w:hint="cs"/>
          <w:rtl/>
        </w:rPr>
        <w:t>يي</w:t>
      </w:r>
      <w:r>
        <w:rPr>
          <w:rFonts w:hint="cs"/>
          <w:rtl/>
        </w:rPr>
        <w:t xml:space="preserve"> گر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خته از خو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ش</w:t>
      </w:r>
    </w:p>
    <w:p w14:paraId="7A72073C" w14:textId="41A0434A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از بُرج</w:t>
      </w:r>
      <w:r>
        <w:t>‌</w:t>
      </w:r>
      <w:r>
        <w:rPr>
          <w:rFonts w:hint="cs"/>
          <w:rtl/>
        </w:rPr>
        <w:t>واره</w:t>
      </w:r>
      <w:r>
        <w:t>‌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بام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حفاظ...</w:t>
      </w:r>
    </w:p>
    <w:p w14:paraId="038C8AE0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41B87370" w14:textId="6CC82FDF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غر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و</w:t>
      </w:r>
      <w:r w:rsidR="007D5C74">
        <w:rPr>
          <w:rFonts w:hint="cs"/>
          <w:rtl/>
        </w:rPr>
        <w:t>ي</w:t>
      </w:r>
    </w:p>
    <w:p w14:paraId="5C317524" w14:textId="48E2B381" w:rsidR="00B34005" w:rsidRDefault="00F05A07" w:rsidP="007D5C74">
      <w:pPr>
        <w:pStyle w:val="body"/>
        <w:bidi/>
        <w:rPr>
          <w:rtl/>
        </w:rPr>
      </w:pPr>
      <w:r>
        <w:t>   </w:t>
      </w:r>
      <w:r>
        <w:rPr>
          <w:rFonts w:hint="cs"/>
          <w:rtl/>
          <w:lang w:bidi="fa-IR"/>
        </w:rPr>
        <w:t xml:space="preserve"> </w:t>
      </w:r>
      <w:r>
        <w:t>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ب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ه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چ مفهومِ آشکار در گمان</w:t>
      </w:r>
    </w:p>
    <w:p w14:paraId="7067BDAB" w14:textId="1164964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ب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ه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چ معادل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در قاموس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، ب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ه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چ اشارت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به مصداق</w:t>
      </w:r>
      <w:r w:rsidR="007D5C74">
        <w:rPr>
          <w:rFonts w:hint="cs"/>
          <w:rtl/>
        </w:rPr>
        <w:t>ي</w:t>
      </w:r>
      <w:r>
        <w:rPr>
          <w:rFonts w:hint="cs"/>
        </w:rPr>
        <w:t>.</w:t>
      </w:r>
    </w:p>
    <w:p w14:paraId="56E42FEC" w14:textId="77777777" w:rsidR="00B34005" w:rsidRDefault="00F05A07" w:rsidP="007D5C74">
      <w:pPr>
        <w:pStyle w:val="body"/>
        <w:bidi/>
        <w:rPr>
          <w:rtl/>
        </w:rPr>
      </w:pPr>
      <w:r>
        <w:t> </w:t>
      </w:r>
    </w:p>
    <w:p w14:paraId="0B0F52AB" w14:textId="04473B51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 xml:space="preserve">به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ک</w:t>
      </w:r>
      <w:r w:rsidR="007D5C74">
        <w:rPr>
          <w:rFonts w:hint="cs"/>
          <w:rtl/>
        </w:rPr>
        <w:t>ي</w:t>
      </w:r>
      <w:r>
        <w:rPr>
          <w:rFonts w:hint="cs"/>
        </w:rPr>
        <w:t xml:space="preserve"> </w:t>
      </w:r>
      <w:r>
        <w:t>«</w:t>
      </w:r>
      <w:r>
        <w:rPr>
          <w:rFonts w:hint="cs"/>
          <w:rtl/>
        </w:rPr>
        <w:t>نه</w:t>
      </w:r>
      <w:r>
        <w:t>»</w:t>
      </w:r>
    </w:p>
    <w:p w14:paraId="65E32D1B" w14:textId="6FD38828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غر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وکشِ شور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ده</w:t>
      </w:r>
      <w:r>
        <w:t>‌</w:t>
      </w:r>
      <w:r>
        <w:rPr>
          <w:rFonts w:hint="cs"/>
          <w:rtl/>
        </w:rPr>
        <w:t>حال را غُربت</w:t>
      </w:r>
      <w:r>
        <w:t>‌</w:t>
      </w:r>
      <w:r>
        <w:rPr>
          <w:rFonts w:hint="cs"/>
          <w:rtl/>
        </w:rPr>
        <w:t>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رتر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کن</w:t>
      </w:r>
      <w:r w:rsidR="007D5C74">
        <w:rPr>
          <w:rFonts w:hint="cs"/>
          <w:rtl/>
        </w:rPr>
        <w:t>ي</w:t>
      </w:r>
      <w:r>
        <w:rPr>
          <w:rFonts w:hint="cs"/>
        </w:rPr>
        <w:t>:</w:t>
      </w:r>
    </w:p>
    <w:p w14:paraId="57464D7B" w14:textId="61F607E2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 xml:space="preserve">به 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ک</w:t>
      </w:r>
      <w:r w:rsidR="007D5C74">
        <w:rPr>
          <w:rFonts w:hint="cs"/>
          <w:rtl/>
        </w:rPr>
        <w:t>ي</w:t>
      </w:r>
      <w:r>
        <w:rPr>
          <w:rFonts w:hint="cs"/>
        </w:rPr>
        <w:t xml:space="preserve"> </w:t>
      </w:r>
      <w:r>
        <w:t>«</w:t>
      </w:r>
      <w:r>
        <w:rPr>
          <w:rFonts w:hint="cs"/>
          <w:rtl/>
        </w:rPr>
        <w:t>آر</w:t>
      </w:r>
      <w:r w:rsidR="007D5C74">
        <w:rPr>
          <w:rFonts w:hint="cs"/>
          <w:rtl/>
        </w:rPr>
        <w:t>ي</w:t>
      </w:r>
      <w:r>
        <w:t>»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اما</w:t>
      </w:r>
    </w:p>
    <w:p w14:paraId="3F175E5F" w14:textId="4ABC3464" w:rsidR="00B34005" w:rsidRDefault="00F05A07" w:rsidP="007D5C74">
      <w:pPr>
        <w:pStyle w:val="body"/>
        <w:bidi/>
        <w:rPr>
          <w:rtl/>
        </w:rPr>
      </w:pPr>
      <w:r>
        <w:t>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ــ چون با غرورِ همزبان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در او نظر کن</w:t>
      </w:r>
      <w:r w:rsidR="007D5C74">
        <w:rPr>
          <w:rFonts w:hint="cs"/>
          <w:rtl/>
        </w:rPr>
        <w:t>ي</w:t>
      </w:r>
    </w:p>
    <w:p w14:paraId="7E8C318F" w14:textId="4F47B6CC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خود به پژواکِ غر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و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رهاتر از او بَدَل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شو</w:t>
      </w:r>
      <w:r w:rsidR="007D5C74">
        <w:rPr>
          <w:rFonts w:hint="cs"/>
          <w:rtl/>
        </w:rPr>
        <w:t>ي</w:t>
      </w:r>
      <w:r>
        <w:rPr>
          <w:rFonts w:hint="cs"/>
        </w:rPr>
        <w:t>:</w:t>
      </w:r>
    </w:p>
    <w:p w14:paraId="63562CFD" w14:textId="1DFACA70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به ش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هه</w:t>
      </w:r>
      <w:r>
        <w:t>‌</w:t>
      </w:r>
      <w:r>
        <w:rPr>
          <w:rFonts w:hint="cs"/>
          <w:rtl/>
        </w:rPr>
        <w:t>واره</w:t>
      </w:r>
      <w:r>
        <w:t>‌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درد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مرزتر از غر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وِ شور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ده</w:t>
      </w:r>
      <w:r>
        <w:t>‌</w:t>
      </w:r>
      <w:r>
        <w:rPr>
          <w:rFonts w:hint="cs"/>
          <w:rtl/>
        </w:rPr>
        <w:t>سرِ به بام و بارو گر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خته</w:t>
      </w:r>
      <w:r>
        <w:t>‌</w:t>
      </w:r>
      <w:r>
        <w:rPr>
          <w:rFonts w:hint="cs"/>
          <w:rtl/>
        </w:rPr>
        <w:t>ــ</w:t>
      </w:r>
      <w:r>
        <w:rPr>
          <w:rFonts w:hint="cs"/>
        </w:rPr>
        <w:t>:</w:t>
      </w:r>
    </w:p>
    <w:p w14:paraId="7C08D147" w14:textId="524CA1A5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و ب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گارِ دلتنگ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را</w:t>
      </w:r>
    </w:p>
    <w:p w14:paraId="79519C28" w14:textId="5E84B97A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به مشغله</w:t>
      </w:r>
      <w:r>
        <w:t>‌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 xml:space="preserve"> جنون</w:t>
      </w:r>
      <w:r>
        <w:t>‌</w:t>
      </w:r>
      <w:r>
        <w:rPr>
          <w:rFonts w:hint="cs"/>
          <w:rtl/>
        </w:rPr>
        <w:t>اش</w:t>
      </w:r>
    </w:p>
    <w:p w14:paraId="4AE0A50A" w14:textId="7536D847" w:rsidR="00B34005" w:rsidRDefault="00F05A07" w:rsidP="007D5C74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7D5C74">
        <w:rPr>
          <w:rFonts w:hint="cs"/>
          <w:rtl/>
        </w:rPr>
        <w:t>ي</w:t>
      </w:r>
      <w:r>
        <w:rPr>
          <w:rFonts w:hint="cs"/>
          <w:rtl/>
        </w:rPr>
        <w:t>خ</w:t>
      </w:r>
      <w:r>
        <w:t>‌</w:t>
      </w:r>
      <w:r>
        <w:rPr>
          <w:rFonts w:hint="cs"/>
          <w:rtl/>
        </w:rPr>
        <w:t>کوب م</w:t>
      </w:r>
      <w:r w:rsidR="007D5C74">
        <w:rPr>
          <w:rFonts w:hint="cs"/>
          <w:rtl/>
        </w:rPr>
        <w:t>ي</w:t>
      </w:r>
      <w:r>
        <w:t>‌</w:t>
      </w:r>
      <w:r>
        <w:rPr>
          <w:rFonts w:hint="cs"/>
          <w:rtl/>
        </w:rPr>
        <w:t>کن</w:t>
      </w:r>
      <w:r w:rsidR="007D5C74">
        <w:rPr>
          <w:rFonts w:hint="cs"/>
          <w:rtl/>
        </w:rPr>
        <w:t>ي</w:t>
      </w:r>
      <w:r>
        <w:rPr>
          <w:rFonts w:hint="cs"/>
        </w:rPr>
        <w:t>.</w:t>
      </w:r>
    </w:p>
    <w:p w14:paraId="4FA6D6AA" w14:textId="57CE4366" w:rsidR="00B34005" w:rsidRDefault="00F05A07" w:rsidP="007D5C74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۹ </w:t>
      </w:r>
      <w:r>
        <w:rPr>
          <w:rFonts w:hint="cs"/>
          <w:rtl/>
        </w:rPr>
        <w:t xml:space="preserve">مردادِ </w:t>
      </w:r>
      <w:r>
        <w:rPr>
          <w:rFonts w:hint="cs"/>
          <w:rtl/>
          <w:lang w:bidi="fa-IR"/>
        </w:rPr>
        <w:t>۱۳۶۸</w:t>
      </w:r>
    </w:p>
    <w:p w14:paraId="1EFC7F71" w14:textId="77777777" w:rsidR="007D5C74" w:rsidRDefault="007D5C74" w:rsidP="007D5C74">
      <w:pPr>
        <w:pStyle w:val="where"/>
        <w:bidi/>
        <w:rPr>
          <w:rtl/>
        </w:rPr>
      </w:pPr>
    </w:p>
    <w:sectPr w:rsidR="007D5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05A07"/>
    <w:rsid w:val="007D5C74"/>
    <w:rsid w:val="00B34005"/>
    <w:rsid w:val="00D71753"/>
    <w:rsid w:val="00F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77DB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7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C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D5C7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D5C7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D5C74"/>
    <w:pPr>
      <w:bidi/>
    </w:pPr>
  </w:style>
  <w:style w:type="paragraph" w:customStyle="1" w:styleId="num">
    <w:name w:val="num"/>
    <w:basedOn w:val="poem"/>
    <w:qFormat/>
    <w:rsid w:val="007D5C74"/>
    <w:pPr>
      <w:spacing w:before="240"/>
    </w:pPr>
  </w:style>
  <w:style w:type="paragraph" w:customStyle="1" w:styleId="body">
    <w:name w:val="body"/>
    <w:basedOn w:val="Normal"/>
    <w:qFormat/>
    <w:rsid w:val="007D5C74"/>
    <w:rPr>
      <w:color w:val="000000"/>
    </w:rPr>
  </w:style>
  <w:style w:type="paragraph" w:customStyle="1" w:styleId="when">
    <w:name w:val="when"/>
    <w:basedOn w:val="who"/>
    <w:next w:val="where"/>
    <w:qFormat/>
    <w:rsid w:val="007D5C74"/>
    <w:pPr>
      <w:spacing w:before="360"/>
    </w:pPr>
  </w:style>
  <w:style w:type="paragraph" w:customStyle="1" w:styleId="where">
    <w:name w:val="where"/>
    <w:basedOn w:val="when"/>
    <w:next w:val="NoSpacing"/>
    <w:qFormat/>
    <w:rsid w:val="007D5C74"/>
    <w:pPr>
      <w:spacing w:before="0"/>
    </w:pPr>
  </w:style>
  <w:style w:type="paragraph" w:styleId="NoSpacing">
    <w:name w:val="No Spacing"/>
    <w:uiPriority w:val="1"/>
    <w:qFormat/>
    <w:rsid w:val="007D5C7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D5C7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D5C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7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7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C7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C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C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C7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D5C74"/>
    <w:rPr>
      <w:b/>
      <w:bCs/>
    </w:rPr>
  </w:style>
  <w:style w:type="character" w:styleId="Emphasis">
    <w:name w:val="Emphasis"/>
    <w:uiPriority w:val="20"/>
    <w:qFormat/>
    <w:rsid w:val="007D5C74"/>
    <w:rPr>
      <w:i/>
      <w:iCs/>
    </w:rPr>
  </w:style>
  <w:style w:type="paragraph" w:styleId="ListParagraph">
    <w:name w:val="List Paragraph"/>
    <w:basedOn w:val="Normal"/>
    <w:uiPriority w:val="34"/>
    <w:qFormat/>
    <w:rsid w:val="007D5C7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D5C7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5C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7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7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D5C7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D5C7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D5C7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D5C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D5C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C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7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C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D5C7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D5C7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D5C74"/>
    <w:pPr>
      <w:bidi/>
    </w:pPr>
  </w:style>
  <w:style w:type="paragraph" w:customStyle="1" w:styleId="num">
    <w:name w:val="num"/>
    <w:basedOn w:val="poem"/>
    <w:qFormat/>
    <w:rsid w:val="007D5C74"/>
    <w:pPr>
      <w:spacing w:before="240"/>
    </w:pPr>
  </w:style>
  <w:style w:type="paragraph" w:customStyle="1" w:styleId="body">
    <w:name w:val="body"/>
    <w:basedOn w:val="Normal"/>
    <w:qFormat/>
    <w:rsid w:val="007D5C74"/>
    <w:rPr>
      <w:color w:val="000000"/>
    </w:rPr>
  </w:style>
  <w:style w:type="paragraph" w:customStyle="1" w:styleId="when">
    <w:name w:val="when"/>
    <w:basedOn w:val="who"/>
    <w:next w:val="where"/>
    <w:qFormat/>
    <w:rsid w:val="007D5C74"/>
    <w:pPr>
      <w:spacing w:before="360"/>
    </w:pPr>
  </w:style>
  <w:style w:type="paragraph" w:customStyle="1" w:styleId="where">
    <w:name w:val="where"/>
    <w:basedOn w:val="when"/>
    <w:next w:val="NoSpacing"/>
    <w:qFormat/>
    <w:rsid w:val="007D5C74"/>
    <w:pPr>
      <w:spacing w:before="0"/>
    </w:pPr>
  </w:style>
  <w:style w:type="paragraph" w:styleId="NoSpacing">
    <w:name w:val="No Spacing"/>
    <w:uiPriority w:val="1"/>
    <w:qFormat/>
    <w:rsid w:val="007D5C7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D5C7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D5C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7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7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C7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C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C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C7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D5C74"/>
    <w:rPr>
      <w:b/>
      <w:bCs/>
    </w:rPr>
  </w:style>
  <w:style w:type="character" w:styleId="Emphasis">
    <w:name w:val="Emphasis"/>
    <w:uiPriority w:val="20"/>
    <w:qFormat/>
    <w:rsid w:val="007D5C74"/>
    <w:rPr>
      <w:i/>
      <w:iCs/>
    </w:rPr>
  </w:style>
  <w:style w:type="paragraph" w:styleId="ListParagraph">
    <w:name w:val="List Paragraph"/>
    <w:basedOn w:val="Normal"/>
    <w:uiPriority w:val="34"/>
    <w:qFormat/>
    <w:rsid w:val="007D5C7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D5C7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5C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7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7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D5C7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D5C7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D5C7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D5C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D5C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C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2010-03-28T01:12:00Z</dcterms:created>
  <dcterms:modified xsi:type="dcterms:W3CDTF">2010-04-12T06:18:00Z</dcterms:modified>
</cp:coreProperties>
</file>