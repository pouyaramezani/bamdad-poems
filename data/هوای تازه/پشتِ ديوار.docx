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F882F" w14:textId="77777777" w:rsidR="0004182C" w:rsidRPr="003432BE" w:rsidRDefault="00DB4ECA" w:rsidP="00F13BAE">
      <w:pPr>
        <w:pStyle w:val="poem"/>
        <w:rPr>
          <w:rtl/>
          <w:lang w:bidi="fa-IR"/>
        </w:rPr>
      </w:pPr>
      <w:r w:rsidRPr="003432BE">
        <w:rPr>
          <w:rFonts w:hint="cs"/>
          <w:rtl/>
          <w:lang w:bidi="fa-IR"/>
        </w:rPr>
        <w:t>پشتِ ديوار</w:t>
      </w:r>
    </w:p>
    <w:p w14:paraId="10145215" w14:textId="4C194F5D" w:rsidR="003432BE" w:rsidRDefault="003432BE" w:rsidP="00F13BAE">
      <w:pPr>
        <w:pStyle w:val="who"/>
        <w:bidi/>
        <w:rPr>
          <w:rtl/>
          <w:lang w:bidi="fa-IR"/>
        </w:rPr>
      </w:pPr>
    </w:p>
    <w:p w14:paraId="020678A8" w14:textId="4D4F7EA7" w:rsidR="00F13BAE" w:rsidRDefault="00F13BAE" w:rsidP="00F13BAE">
      <w:pPr>
        <w:pStyle w:val="why"/>
        <w:rPr>
          <w:rtl/>
          <w:lang w:bidi="fa-IR"/>
        </w:rPr>
      </w:pPr>
    </w:p>
    <w:p w14:paraId="7DBA9A4B" w14:textId="7ABE26FA" w:rsidR="00F13BAE" w:rsidRDefault="00F13BAE" w:rsidP="00F13BAE">
      <w:pPr>
        <w:pStyle w:val="num"/>
        <w:rPr>
          <w:rtl/>
          <w:lang w:bidi="fa-IR"/>
        </w:rPr>
      </w:pPr>
    </w:p>
    <w:p w14:paraId="6BEA4F10" w14:textId="77777777" w:rsidR="00F13BAE" w:rsidRPr="00F13BAE" w:rsidRDefault="00F13BAE" w:rsidP="00F13BAE">
      <w:pPr>
        <w:pStyle w:val="subname"/>
        <w:rPr>
          <w:rtl/>
          <w:lang w:bidi="fa-IR"/>
        </w:rPr>
      </w:pPr>
    </w:p>
    <w:p w14:paraId="3C886C29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تلخي اين اعتراف چه سوزاننده است که مردي گشن و خشم‌آگين</w:t>
      </w:r>
    </w:p>
    <w:p w14:paraId="58AA28C0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در پسِ ديوارهاي سنگي حماسه‌هاي پُرطبل‌اش</w:t>
      </w:r>
    </w:p>
    <w:p w14:paraId="12EA2F03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دردناک و تب‌آلود از پاي درآمده است. ــ</w:t>
      </w:r>
    </w:p>
    <w:p w14:paraId="3D1A30B9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t> </w:t>
      </w:r>
    </w:p>
    <w:p w14:paraId="30CC109C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مردي که شب‌همه‌شب در سنگ‌هاي خاره گُل مي‌تراشيد</w:t>
      </w:r>
    </w:p>
    <w:p w14:paraId="1FA5FDA0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و اکنون</w:t>
      </w:r>
    </w:p>
    <w:p w14:paraId="3DFFAB82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پُتکِ گرانش را به سويي افکنده است</w:t>
      </w:r>
    </w:p>
    <w:p w14:paraId="14635F8A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تا به دستانِ خويش که از عشق و اميد و آينده تهي‌ست فرمان دهد:</w:t>
      </w:r>
    </w:p>
    <w:p w14:paraId="4354E548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t> </w:t>
      </w:r>
    </w:p>
    <w:p w14:paraId="2AECE52E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rPr>
          <w:b/>
          <w:bCs/>
        </w:rPr>
        <w:t>»</w:t>
      </w:r>
      <w:r w:rsidRPr="003432BE">
        <w:rPr>
          <w:rFonts w:hint="cs"/>
          <w:b/>
          <w:bCs/>
          <w:rtl/>
          <w:lang w:bidi="fa-IR"/>
        </w:rPr>
        <w:t>ــ کوتاه کنيد اين عبث را، که ادامه‌ي آن ملال‌انگيز است</w:t>
      </w:r>
    </w:p>
    <w:p w14:paraId="5D20F05F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rPr>
          <w:b/>
          <w:bCs/>
        </w:rPr>
        <w:t>   </w:t>
      </w:r>
      <w:r w:rsidRPr="003432BE">
        <w:rPr>
          <w:b/>
          <w:bCs/>
          <w:rtl/>
          <w:lang w:bidi="fa-IR"/>
        </w:rPr>
        <w:t xml:space="preserve"> </w:t>
      </w:r>
      <w:r w:rsidRPr="003432BE">
        <w:rPr>
          <w:rFonts w:hint="cs"/>
          <w:b/>
          <w:bCs/>
          <w:rtl/>
          <w:lang w:bidi="fa-IR"/>
        </w:rPr>
        <w:t>چون بحثي ابلهانه بر سرِ هيچ و پوچ</w:t>
      </w:r>
      <w:r w:rsidRPr="003432BE">
        <w:rPr>
          <w:b/>
          <w:bCs/>
        </w:rPr>
        <w:t>...</w:t>
      </w:r>
    </w:p>
    <w:p w14:paraId="53B26479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rPr>
          <w:b/>
          <w:bCs/>
        </w:rPr>
        <w:t>   </w:t>
      </w:r>
      <w:r w:rsidRPr="003432BE">
        <w:rPr>
          <w:b/>
          <w:bCs/>
          <w:rtl/>
          <w:lang w:bidi="fa-IR"/>
        </w:rPr>
        <w:t xml:space="preserve"> </w:t>
      </w:r>
      <w:r w:rsidRPr="003432BE">
        <w:rPr>
          <w:rFonts w:hint="cs"/>
          <w:b/>
          <w:bCs/>
          <w:rtl/>
          <w:lang w:bidi="fa-IR"/>
        </w:rPr>
        <w:t>کوتاه کنيد اين سرگذشتِ سمج را که در آن، هر شبي</w:t>
      </w:r>
    </w:p>
    <w:p w14:paraId="7DC54860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rPr>
          <w:b/>
          <w:bCs/>
        </w:rPr>
        <w:t>   </w:t>
      </w:r>
      <w:r w:rsidRPr="003432BE">
        <w:rPr>
          <w:b/>
          <w:bCs/>
          <w:rtl/>
          <w:lang w:bidi="fa-IR"/>
        </w:rPr>
        <w:t xml:space="preserve"> </w:t>
      </w:r>
      <w:r w:rsidRPr="003432BE">
        <w:rPr>
          <w:rFonts w:hint="cs"/>
          <w:b/>
          <w:bCs/>
          <w:rtl/>
          <w:lang w:bidi="fa-IR"/>
        </w:rPr>
        <w:t>در مقايسه چون لجني‌ست که در مردابي ته‌نشين شود</w:t>
      </w:r>
      <w:r w:rsidRPr="003432BE">
        <w:rPr>
          <w:b/>
          <w:bCs/>
        </w:rPr>
        <w:t>!«</w:t>
      </w:r>
    </w:p>
    <w:p w14:paraId="14768396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t> </w:t>
      </w:r>
    </w:p>
    <w:p w14:paraId="21A2DCF2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rPr>
          <w:rFonts w:ascii="Times New Roman" w:hAnsi="Times New Roman" w:cs="Times New Roman"/>
        </w:rPr>
        <w:t>□</w:t>
      </w:r>
    </w:p>
    <w:p w14:paraId="00030663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t> </w:t>
      </w:r>
    </w:p>
    <w:p w14:paraId="0F18A89C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من جويده شدم</w:t>
      </w:r>
    </w:p>
    <w:p w14:paraId="40091555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و اي افسوس که به دندانِ سبعيت‌ها</w:t>
      </w:r>
    </w:p>
    <w:p w14:paraId="37842917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و هزار افسوس بدان خاطر که رنجِ جويده شدن را به‌گشاده‌رويي تن در دادم</w:t>
      </w:r>
    </w:p>
    <w:p w14:paraId="642920C9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چرا که مي‌پنداشتم بدين‌گونه، يارانِ گرسنه را در قحط‌سالي اين‌چنين از گوشتِ تنِ خويش طعامي مي‌دهم</w:t>
      </w:r>
    </w:p>
    <w:p w14:paraId="18DB9929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و بدين رنج سرخوش بوده‌ام</w:t>
      </w:r>
    </w:p>
    <w:p w14:paraId="3B8F8114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و اين سرخوشي فريبي بيش نبود؛</w:t>
      </w:r>
    </w:p>
    <w:p w14:paraId="0B57A52D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t> </w:t>
      </w:r>
    </w:p>
    <w:p w14:paraId="3C6858B5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يا فروشدني بود در گندابِ پاکنهادي خويش</w:t>
      </w:r>
    </w:p>
    <w:p w14:paraId="0A1FFBC9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يا مجالي به بي‌رحمي ناراستان.</w:t>
      </w:r>
    </w:p>
    <w:p w14:paraId="080B144E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و اين ياران دشمناني بيش نبودند</w:t>
      </w:r>
    </w:p>
    <w:p w14:paraId="2C16B659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ناراستاني بيش نبودند.</w:t>
      </w:r>
    </w:p>
    <w:p w14:paraId="7E5E4F24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t> </w:t>
      </w:r>
    </w:p>
    <w:p w14:paraId="030F1DFB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rPr>
          <w:rFonts w:ascii="Times New Roman" w:hAnsi="Times New Roman" w:cs="Times New Roman"/>
        </w:rPr>
        <w:t>□</w:t>
      </w:r>
    </w:p>
    <w:p w14:paraId="75FDCA12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t> </w:t>
      </w:r>
    </w:p>
    <w:p w14:paraId="243E14F8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من عمله‌ي مرگِ خود بودم</w:t>
      </w:r>
    </w:p>
    <w:p w14:paraId="7CB7453B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و اي دريغ که زندگي را دوست مي‌داشتم!</w:t>
      </w:r>
    </w:p>
    <w:p w14:paraId="1DE7F227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t> </w:t>
      </w:r>
    </w:p>
    <w:p w14:paraId="66419676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آيا تلاشِ من يکسر بر سرِ آن بود</w:t>
      </w:r>
    </w:p>
    <w:p w14:paraId="7D3613F7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تا ناقوسِ مرگِ خود را پُرصداتر به نوا درآورم؟</w:t>
      </w:r>
    </w:p>
    <w:p w14:paraId="1EA8E88A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t> </w:t>
      </w:r>
    </w:p>
    <w:p w14:paraId="50EDA8B5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من پرواز نکردم</w:t>
      </w:r>
    </w:p>
    <w:p w14:paraId="486E18E5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من پَرپَر زدم!</w:t>
      </w:r>
    </w:p>
    <w:p w14:paraId="42BDEDAC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t> </w:t>
      </w:r>
    </w:p>
    <w:p w14:paraId="0B53A938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rPr>
          <w:rFonts w:ascii="Times New Roman" w:hAnsi="Times New Roman" w:cs="Times New Roman"/>
        </w:rPr>
        <w:t>□</w:t>
      </w:r>
    </w:p>
    <w:p w14:paraId="238F72A2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t> </w:t>
      </w:r>
    </w:p>
    <w:p w14:paraId="512D678C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در پسِ ديوارهاي سنگي حماسه‌هاي من</w:t>
      </w:r>
    </w:p>
    <w:p w14:paraId="55EA56A0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همه آفتاب‌ها غروب کرده‌اند.</w:t>
      </w:r>
    </w:p>
    <w:p w14:paraId="1A0A2021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اين سوي ديوار، مردي با پُتکِ بي‌تلاش‌اش تنهاست،</w:t>
      </w:r>
    </w:p>
    <w:p w14:paraId="117F49F6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به دست‌هاي خود مي‌نگرد</w:t>
      </w:r>
    </w:p>
    <w:p w14:paraId="5B453024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و دست‌هايش از اميد و عشق و آينده تهي‌ست.</w:t>
      </w:r>
    </w:p>
    <w:p w14:paraId="0854C3C0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t> </w:t>
      </w:r>
    </w:p>
    <w:p w14:paraId="36E65B17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اين سوي شعر، جهاني خالي، جهاني بي‌جنبش و بي‌جنبده، تا ابديت گسترده است</w:t>
      </w:r>
    </w:p>
    <w:p w14:paraId="3E415FFE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گهواره‌ي سکون، از کهکشاني تا کهکشاني ديگر در نوسان است</w:t>
      </w:r>
    </w:p>
    <w:p w14:paraId="6D0C568E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ظلمت، خالي سرد را از عصاره‌ي مرگ مي‌آکند</w:t>
      </w:r>
    </w:p>
    <w:p w14:paraId="0D618A23" w14:textId="77777777" w:rsidR="0004182C" w:rsidRPr="003432BE" w:rsidRDefault="00DB4ECA" w:rsidP="00F13BAE">
      <w:pPr>
        <w:pStyle w:val="body"/>
        <w:bidi/>
        <w:rPr>
          <w:rtl/>
          <w:lang w:bidi="fa-IR"/>
        </w:rPr>
      </w:pPr>
      <w:r w:rsidRPr="003432BE">
        <w:rPr>
          <w:rFonts w:hint="cs"/>
          <w:rtl/>
          <w:lang w:bidi="fa-IR"/>
        </w:rPr>
        <w:t>و در پُشتِ حماسه‌هاي پُرنخوت</w:t>
      </w:r>
    </w:p>
    <w:p w14:paraId="71FD20A0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t>                        </w:t>
      </w:r>
      <w:r w:rsidRPr="003432BE">
        <w:rPr>
          <w:rtl/>
          <w:lang w:bidi="fa-IR"/>
        </w:rPr>
        <w:t xml:space="preserve"> </w:t>
      </w:r>
      <w:r w:rsidRPr="003432BE">
        <w:t> </w:t>
      </w:r>
      <w:r w:rsidRPr="003432BE">
        <w:rPr>
          <w:rtl/>
          <w:lang w:bidi="fa-IR"/>
        </w:rPr>
        <w:t xml:space="preserve"> </w:t>
      </w:r>
      <w:r w:rsidRPr="003432BE">
        <w:t>         </w:t>
      </w:r>
      <w:r w:rsidRPr="003432BE">
        <w:rPr>
          <w:rtl/>
          <w:lang w:bidi="fa-IR"/>
        </w:rPr>
        <w:t xml:space="preserve"> </w:t>
      </w:r>
      <w:r w:rsidRPr="003432BE">
        <w:rPr>
          <w:rFonts w:hint="cs"/>
          <w:rtl/>
          <w:lang w:bidi="fa-IR"/>
        </w:rPr>
        <w:t>مردي تنها</w:t>
      </w:r>
    </w:p>
    <w:p w14:paraId="16D99802" w14:textId="77777777" w:rsidR="0004182C" w:rsidRPr="003432BE" w:rsidRDefault="00DB4ECA" w:rsidP="00F13BAE">
      <w:pPr>
        <w:pStyle w:val="body"/>
        <w:bidi/>
        <w:rPr>
          <w:rtl/>
        </w:rPr>
      </w:pPr>
      <w:r w:rsidRPr="003432BE">
        <w:t>                         </w:t>
      </w:r>
      <w:r w:rsidRPr="003432BE">
        <w:rPr>
          <w:rtl/>
          <w:lang w:bidi="fa-IR"/>
        </w:rPr>
        <w:t xml:space="preserve"> </w:t>
      </w:r>
      <w:r w:rsidRPr="003432BE">
        <w:t>  </w:t>
      </w:r>
      <w:r w:rsidRPr="003432BE">
        <w:rPr>
          <w:rtl/>
          <w:lang w:bidi="fa-IR"/>
        </w:rPr>
        <w:t xml:space="preserve"> </w:t>
      </w:r>
      <w:r w:rsidRPr="003432BE">
        <w:t>                  </w:t>
      </w:r>
      <w:r w:rsidRPr="003432BE">
        <w:rPr>
          <w:rtl/>
          <w:lang w:bidi="fa-IR"/>
        </w:rPr>
        <w:t xml:space="preserve"> </w:t>
      </w:r>
      <w:r w:rsidRPr="003432BE">
        <w:rPr>
          <w:rFonts w:hint="cs"/>
          <w:rtl/>
          <w:lang w:bidi="fa-IR"/>
        </w:rPr>
        <w:t>بر جنازه‌ي خود مي‌گريد</w:t>
      </w:r>
    </w:p>
    <w:p w14:paraId="5BC3EA37" w14:textId="5C1279E1" w:rsidR="0004182C" w:rsidRDefault="00DB4ECA" w:rsidP="00F13BAE">
      <w:pPr>
        <w:pStyle w:val="when"/>
        <w:bidi/>
        <w:rPr>
          <w:rFonts w:hint="cs"/>
          <w:rtl/>
          <w:lang w:bidi="fa-IR"/>
        </w:rPr>
      </w:pPr>
      <w:r w:rsidRPr="003432BE">
        <w:t> </w:t>
      </w:r>
      <w:r w:rsidRPr="003432BE">
        <w:rPr>
          <w:rFonts w:hint="cs"/>
          <w:rtl/>
          <w:lang w:bidi="fa-IR"/>
        </w:rPr>
        <w:t>۵ آذرِ ۱۳۳۴</w:t>
      </w:r>
    </w:p>
    <w:p w14:paraId="4BDA89A6" w14:textId="77777777" w:rsidR="00F13BAE" w:rsidRPr="00F13BAE" w:rsidRDefault="00F13BAE" w:rsidP="00F13BAE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F13BAE" w:rsidRPr="00F13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B4ECA"/>
    <w:rsid w:val="0004182C"/>
    <w:rsid w:val="003432BE"/>
    <w:rsid w:val="00BB751C"/>
    <w:rsid w:val="00DB4ECA"/>
    <w:rsid w:val="00F1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C190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A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B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B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B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B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BA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BA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BA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BA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BA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13BA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13BA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13BAE"/>
    <w:pPr>
      <w:bidi/>
    </w:pPr>
  </w:style>
  <w:style w:type="paragraph" w:customStyle="1" w:styleId="num">
    <w:name w:val="num"/>
    <w:basedOn w:val="poem"/>
    <w:qFormat/>
    <w:rsid w:val="00F13BAE"/>
    <w:pPr>
      <w:spacing w:before="240"/>
    </w:pPr>
  </w:style>
  <w:style w:type="paragraph" w:customStyle="1" w:styleId="body">
    <w:name w:val="body"/>
    <w:basedOn w:val="Normal"/>
    <w:qFormat/>
    <w:rsid w:val="00F13BAE"/>
    <w:rPr>
      <w:color w:val="000000"/>
    </w:rPr>
  </w:style>
  <w:style w:type="paragraph" w:customStyle="1" w:styleId="when">
    <w:name w:val="when"/>
    <w:basedOn w:val="who"/>
    <w:next w:val="where"/>
    <w:qFormat/>
    <w:rsid w:val="00F13BAE"/>
    <w:pPr>
      <w:spacing w:before="360"/>
    </w:pPr>
  </w:style>
  <w:style w:type="paragraph" w:customStyle="1" w:styleId="where">
    <w:name w:val="where"/>
    <w:basedOn w:val="when"/>
    <w:next w:val="NoSpacing"/>
    <w:qFormat/>
    <w:rsid w:val="00F13BAE"/>
    <w:pPr>
      <w:spacing w:before="0"/>
    </w:pPr>
  </w:style>
  <w:style w:type="paragraph" w:styleId="NoSpacing">
    <w:name w:val="No Spacing"/>
    <w:uiPriority w:val="1"/>
    <w:qFormat/>
    <w:rsid w:val="00F13BA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13BA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13BA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B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B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B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BA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BA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B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B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B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3BA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3B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BA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B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3BA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13BAE"/>
    <w:rPr>
      <w:b/>
      <w:bCs/>
    </w:rPr>
  </w:style>
  <w:style w:type="character" w:styleId="Emphasis">
    <w:name w:val="Emphasis"/>
    <w:uiPriority w:val="20"/>
    <w:qFormat/>
    <w:rsid w:val="00F13BAE"/>
    <w:rPr>
      <w:i/>
      <w:iCs/>
    </w:rPr>
  </w:style>
  <w:style w:type="paragraph" w:styleId="ListParagraph">
    <w:name w:val="List Paragraph"/>
    <w:basedOn w:val="Normal"/>
    <w:uiPriority w:val="34"/>
    <w:qFormat/>
    <w:rsid w:val="00F13BA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13BA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3BA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BA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BA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13BA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13BA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13BA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13B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13BA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BA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A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B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B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B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B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BA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BA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BA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BA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BA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13BA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13BA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13BAE"/>
    <w:pPr>
      <w:bidi/>
    </w:pPr>
  </w:style>
  <w:style w:type="paragraph" w:customStyle="1" w:styleId="num">
    <w:name w:val="num"/>
    <w:basedOn w:val="poem"/>
    <w:qFormat/>
    <w:rsid w:val="00F13BAE"/>
    <w:pPr>
      <w:spacing w:before="240"/>
    </w:pPr>
  </w:style>
  <w:style w:type="paragraph" w:customStyle="1" w:styleId="body">
    <w:name w:val="body"/>
    <w:basedOn w:val="Normal"/>
    <w:qFormat/>
    <w:rsid w:val="00F13BAE"/>
    <w:rPr>
      <w:color w:val="000000"/>
    </w:rPr>
  </w:style>
  <w:style w:type="paragraph" w:customStyle="1" w:styleId="when">
    <w:name w:val="when"/>
    <w:basedOn w:val="who"/>
    <w:next w:val="where"/>
    <w:qFormat/>
    <w:rsid w:val="00F13BAE"/>
    <w:pPr>
      <w:spacing w:before="360"/>
    </w:pPr>
  </w:style>
  <w:style w:type="paragraph" w:customStyle="1" w:styleId="where">
    <w:name w:val="where"/>
    <w:basedOn w:val="when"/>
    <w:next w:val="NoSpacing"/>
    <w:qFormat/>
    <w:rsid w:val="00F13BAE"/>
    <w:pPr>
      <w:spacing w:before="0"/>
    </w:pPr>
  </w:style>
  <w:style w:type="paragraph" w:styleId="NoSpacing">
    <w:name w:val="No Spacing"/>
    <w:uiPriority w:val="1"/>
    <w:qFormat/>
    <w:rsid w:val="00F13BA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13BA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13BA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B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B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B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BA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BA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B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B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B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3BA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3B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BA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B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3BA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13BAE"/>
    <w:rPr>
      <w:b/>
      <w:bCs/>
    </w:rPr>
  </w:style>
  <w:style w:type="character" w:styleId="Emphasis">
    <w:name w:val="Emphasis"/>
    <w:uiPriority w:val="20"/>
    <w:qFormat/>
    <w:rsid w:val="00F13BAE"/>
    <w:rPr>
      <w:i/>
      <w:iCs/>
    </w:rPr>
  </w:style>
  <w:style w:type="paragraph" w:styleId="ListParagraph">
    <w:name w:val="List Paragraph"/>
    <w:basedOn w:val="Normal"/>
    <w:uiPriority w:val="34"/>
    <w:qFormat/>
    <w:rsid w:val="00F13BA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13BA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3BA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BA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BA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13BA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13BA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13BA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13B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13BA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B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2010-04-01T21:05:00Z</dcterms:created>
  <dcterms:modified xsi:type="dcterms:W3CDTF">2010-04-05T18:32:00Z</dcterms:modified>
</cp:coreProperties>
</file>