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34913" w14:textId="77777777" w:rsidR="00BB3F38" w:rsidRPr="002C7C06" w:rsidRDefault="002E25A5" w:rsidP="002801DD">
      <w:pPr>
        <w:pStyle w:val="poem"/>
        <w:rPr>
          <w:rtl/>
          <w:lang w:bidi="fa-IR"/>
        </w:rPr>
      </w:pPr>
      <w:r w:rsidRPr="002C7C06">
        <w:rPr>
          <w:rFonts w:hint="cs"/>
          <w:rtl/>
          <w:lang w:bidi="fa-IR"/>
        </w:rPr>
        <w:t>افق روشن</w:t>
      </w:r>
    </w:p>
    <w:p w14:paraId="2B7C82D9" w14:textId="02C4619A" w:rsidR="002C7C06" w:rsidRDefault="002801DD" w:rsidP="002801DD">
      <w:pPr>
        <w:pStyle w:val="who"/>
        <w:bidi/>
        <w:rPr>
          <w:rtl/>
          <w:lang w:bidi="fa-IR"/>
        </w:rPr>
      </w:pPr>
      <w:r w:rsidRPr="002801DD">
        <w:rPr>
          <w:rtl/>
          <w:lang w:bidi="fa-IR"/>
        </w:rPr>
        <w:t>براي کاميار شاپور</w:t>
      </w:r>
    </w:p>
    <w:p w14:paraId="7F8B29E1" w14:textId="18D29D8B" w:rsidR="002801DD" w:rsidRDefault="002801DD" w:rsidP="002801DD">
      <w:pPr>
        <w:pStyle w:val="where"/>
        <w:bidi/>
        <w:rPr>
          <w:rtl/>
          <w:lang w:bidi="fa-IR"/>
        </w:rPr>
      </w:pPr>
    </w:p>
    <w:p w14:paraId="62F29A43" w14:textId="1014E219" w:rsidR="002801DD" w:rsidRDefault="002801DD" w:rsidP="002801DD">
      <w:pPr>
        <w:pStyle w:val="num"/>
        <w:rPr>
          <w:rtl/>
          <w:lang w:bidi="fa-IR"/>
        </w:rPr>
      </w:pPr>
    </w:p>
    <w:p w14:paraId="0C327FD3" w14:textId="77777777" w:rsidR="002801DD" w:rsidRPr="002801DD" w:rsidRDefault="002801DD" w:rsidP="002801DD">
      <w:pPr>
        <w:pStyle w:val="subname"/>
        <w:rPr>
          <w:rtl/>
          <w:lang w:bidi="fa-IR"/>
        </w:rPr>
      </w:pPr>
    </w:p>
    <w:p w14:paraId="5FE3A606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ما دوباره کبوترهايمان را پيدا خواهيم کرد</w:t>
      </w:r>
    </w:p>
    <w:p w14:paraId="3B652E63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و مهرباني دستِ زيبايي را خواهد گرفت.</w:t>
      </w:r>
    </w:p>
    <w:p w14:paraId="33B16F9F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3913F091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rPr>
          <w:rFonts w:ascii="Times New Roman" w:hAnsi="Times New Roman" w:cs="Times New Roman"/>
        </w:rPr>
        <w:t>□</w:t>
      </w:r>
    </w:p>
    <w:p w14:paraId="4D00C14B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31043330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کمترين سرود</w:t>
      </w:r>
    </w:p>
    <w:p w14:paraId="092C8338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                        </w:t>
      </w:r>
      <w:r w:rsidRPr="002C7C06">
        <w:rPr>
          <w:rtl/>
          <w:lang w:bidi="fa-IR"/>
        </w:rPr>
        <w:t xml:space="preserve"> </w:t>
      </w:r>
      <w:r w:rsidRPr="002C7C06">
        <w:rPr>
          <w:rFonts w:hint="cs"/>
          <w:rtl/>
          <w:lang w:bidi="fa-IR"/>
        </w:rPr>
        <w:t>بوسه است</w:t>
      </w:r>
    </w:p>
    <w:p w14:paraId="0BB2B976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و هر انسان</w:t>
      </w:r>
    </w:p>
    <w:p w14:paraId="6281AD98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براي هر انسان</w:t>
      </w:r>
    </w:p>
    <w:p w14:paraId="23ED963C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برادري‌ست.</w:t>
      </w:r>
    </w:p>
    <w:p w14:paraId="6CA9327E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ديگر درهاي خانه‌شان را نمي‌بندند</w:t>
      </w:r>
    </w:p>
    <w:p w14:paraId="3202FC8B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 xml:space="preserve">قفل </w:t>
      </w:r>
    </w:p>
    <w:p w14:paraId="379F2236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  </w:t>
      </w:r>
      <w:r w:rsidRPr="002C7C06">
        <w:rPr>
          <w:rtl/>
          <w:lang w:bidi="fa-IR"/>
        </w:rPr>
        <w:t xml:space="preserve"> </w:t>
      </w:r>
      <w:r w:rsidRPr="002C7C06">
        <w:rPr>
          <w:rFonts w:hint="cs"/>
          <w:rtl/>
          <w:lang w:bidi="fa-IR"/>
        </w:rPr>
        <w:t>افسانه‌يي‌ست</w:t>
      </w:r>
    </w:p>
    <w:p w14:paraId="6EF0308E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و قلب</w:t>
      </w:r>
    </w:p>
    <w:p w14:paraId="0F83A79B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براي زندگي بس است.</w:t>
      </w:r>
    </w:p>
    <w:p w14:paraId="48C1AE10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493F83F6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معناي هر سخن دوست‌داشتن است</w:t>
      </w:r>
    </w:p>
    <w:p w14:paraId="24B660A4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تا تو به خاطرِ آخرين حرف دنبالِ سخن نگردي.</w:t>
      </w:r>
    </w:p>
    <w:p w14:paraId="03A6391E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1AE9D698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آهنگِ هر حرف، زندگي‌ست</w:t>
      </w:r>
    </w:p>
    <w:p w14:paraId="17DA3C85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تا من به خاطرِ آخرين شعر رنجِ جُست‌وجوي قافيه نبرم.</w:t>
      </w:r>
    </w:p>
    <w:p w14:paraId="2A506FBE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6ADB930E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هر لب ترانه‌يي‌ست</w:t>
      </w:r>
    </w:p>
    <w:p w14:paraId="04A5616C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تا کمترين سرود، بوسه باشد.</w:t>
      </w:r>
    </w:p>
    <w:p w14:paraId="57971DE9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5B635DE4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تو بيايي، براي هميشه بيايي</w:t>
      </w:r>
    </w:p>
    <w:p w14:paraId="0E15E366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و مهرباني با زيبايي يکسان شود.</w:t>
      </w:r>
    </w:p>
    <w:p w14:paraId="78C18549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33233B6E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روزي که ما دوباره براي کبوترهايمان دانه بريزيم...</w:t>
      </w:r>
    </w:p>
    <w:p w14:paraId="69ABB2D1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7AF7DD2E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rPr>
          <w:rFonts w:ascii="Times New Roman" w:hAnsi="Times New Roman" w:cs="Times New Roman"/>
        </w:rPr>
        <w:t>□</w:t>
      </w:r>
    </w:p>
    <w:p w14:paraId="11ED2513" w14:textId="77777777" w:rsidR="00BB3F38" w:rsidRPr="002C7C06" w:rsidRDefault="002E25A5" w:rsidP="002801DD">
      <w:pPr>
        <w:pStyle w:val="body"/>
        <w:bidi/>
        <w:rPr>
          <w:rtl/>
        </w:rPr>
      </w:pPr>
      <w:r w:rsidRPr="002C7C06">
        <w:t> </w:t>
      </w:r>
    </w:p>
    <w:p w14:paraId="51B40B04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و من آن روز را انتظار مي‌کشم</w:t>
      </w:r>
    </w:p>
    <w:p w14:paraId="03176C60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حتا روزي</w:t>
      </w:r>
    </w:p>
    <w:p w14:paraId="34A56323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که ديگر</w:t>
      </w:r>
    </w:p>
    <w:p w14:paraId="47D8FB66" w14:textId="77777777" w:rsidR="00BB3F38" w:rsidRPr="002C7C06" w:rsidRDefault="002E25A5" w:rsidP="002801DD">
      <w:pPr>
        <w:pStyle w:val="body"/>
        <w:bidi/>
        <w:rPr>
          <w:rtl/>
          <w:lang w:bidi="fa-IR"/>
        </w:rPr>
      </w:pPr>
      <w:r w:rsidRPr="002C7C06">
        <w:rPr>
          <w:rFonts w:hint="cs"/>
          <w:rtl/>
          <w:lang w:bidi="fa-IR"/>
        </w:rPr>
        <w:t>نباشم.</w:t>
      </w:r>
    </w:p>
    <w:p w14:paraId="6A31660C" w14:textId="69B43C51" w:rsidR="00BB3F38" w:rsidRDefault="002E25A5" w:rsidP="002801DD">
      <w:pPr>
        <w:pStyle w:val="when"/>
        <w:bidi/>
      </w:pPr>
      <w:r w:rsidRPr="002C7C06">
        <w:t> </w:t>
      </w:r>
      <w:r w:rsidR="002801DD" w:rsidRPr="002801DD">
        <w:rPr>
          <w:rtl/>
          <w:lang w:bidi="fa-IR"/>
        </w:rPr>
        <w:t>۱۳۳۴/۴/۵</w:t>
      </w:r>
      <w:bookmarkStart w:id="0" w:name="_GoBack"/>
      <w:bookmarkEnd w:id="0"/>
    </w:p>
    <w:p w14:paraId="2A392ABD" w14:textId="77777777" w:rsidR="002801DD" w:rsidRPr="002801DD" w:rsidRDefault="002801DD" w:rsidP="002801DD">
      <w:pPr>
        <w:pStyle w:val="where"/>
        <w:bidi/>
        <w:jc w:val="left"/>
        <w:rPr>
          <w:rtl/>
          <w:lang w:bidi="fa-IR"/>
        </w:rPr>
      </w:pPr>
    </w:p>
    <w:sectPr w:rsidR="002801DD" w:rsidRPr="00280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E25A5"/>
    <w:rsid w:val="002801DD"/>
    <w:rsid w:val="002C7C06"/>
    <w:rsid w:val="002E25A5"/>
    <w:rsid w:val="00A84B0E"/>
    <w:rsid w:val="00B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40E0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01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01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01DD"/>
    <w:pPr>
      <w:bidi/>
    </w:pPr>
  </w:style>
  <w:style w:type="paragraph" w:customStyle="1" w:styleId="num">
    <w:name w:val="num"/>
    <w:basedOn w:val="poem"/>
    <w:qFormat/>
    <w:rsid w:val="002801DD"/>
    <w:pPr>
      <w:spacing w:before="240"/>
    </w:pPr>
  </w:style>
  <w:style w:type="paragraph" w:customStyle="1" w:styleId="body">
    <w:name w:val="body"/>
    <w:basedOn w:val="Normal"/>
    <w:qFormat/>
    <w:rsid w:val="002801DD"/>
    <w:rPr>
      <w:color w:val="000000"/>
    </w:rPr>
  </w:style>
  <w:style w:type="paragraph" w:customStyle="1" w:styleId="when">
    <w:name w:val="when"/>
    <w:basedOn w:val="who"/>
    <w:next w:val="where"/>
    <w:qFormat/>
    <w:rsid w:val="002801DD"/>
    <w:pPr>
      <w:spacing w:before="360"/>
    </w:pPr>
  </w:style>
  <w:style w:type="paragraph" w:customStyle="1" w:styleId="where">
    <w:name w:val="where"/>
    <w:basedOn w:val="when"/>
    <w:next w:val="NoSpacing"/>
    <w:qFormat/>
    <w:rsid w:val="002801DD"/>
    <w:pPr>
      <w:spacing w:before="0"/>
    </w:pPr>
  </w:style>
  <w:style w:type="paragraph" w:styleId="NoSpacing">
    <w:name w:val="No Spacing"/>
    <w:uiPriority w:val="1"/>
    <w:qFormat/>
    <w:rsid w:val="002801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01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01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1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1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01DD"/>
    <w:rPr>
      <w:b/>
      <w:bCs/>
    </w:rPr>
  </w:style>
  <w:style w:type="character" w:styleId="Emphasis">
    <w:name w:val="Emphasis"/>
    <w:uiPriority w:val="20"/>
    <w:qFormat/>
    <w:rsid w:val="002801DD"/>
    <w:rPr>
      <w:i/>
      <w:iCs/>
    </w:rPr>
  </w:style>
  <w:style w:type="paragraph" w:styleId="ListParagraph">
    <w:name w:val="List Paragraph"/>
    <w:basedOn w:val="Normal"/>
    <w:uiPriority w:val="34"/>
    <w:qFormat/>
    <w:rsid w:val="002801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01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01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01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01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01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01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01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1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01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01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01DD"/>
    <w:pPr>
      <w:bidi/>
    </w:pPr>
  </w:style>
  <w:style w:type="paragraph" w:customStyle="1" w:styleId="num">
    <w:name w:val="num"/>
    <w:basedOn w:val="poem"/>
    <w:qFormat/>
    <w:rsid w:val="002801DD"/>
    <w:pPr>
      <w:spacing w:before="240"/>
    </w:pPr>
  </w:style>
  <w:style w:type="paragraph" w:customStyle="1" w:styleId="body">
    <w:name w:val="body"/>
    <w:basedOn w:val="Normal"/>
    <w:qFormat/>
    <w:rsid w:val="002801DD"/>
    <w:rPr>
      <w:color w:val="000000"/>
    </w:rPr>
  </w:style>
  <w:style w:type="paragraph" w:customStyle="1" w:styleId="when">
    <w:name w:val="when"/>
    <w:basedOn w:val="who"/>
    <w:next w:val="where"/>
    <w:qFormat/>
    <w:rsid w:val="002801DD"/>
    <w:pPr>
      <w:spacing w:before="360"/>
    </w:pPr>
  </w:style>
  <w:style w:type="paragraph" w:customStyle="1" w:styleId="where">
    <w:name w:val="where"/>
    <w:basedOn w:val="when"/>
    <w:next w:val="NoSpacing"/>
    <w:qFormat/>
    <w:rsid w:val="002801DD"/>
    <w:pPr>
      <w:spacing w:before="0"/>
    </w:pPr>
  </w:style>
  <w:style w:type="paragraph" w:styleId="NoSpacing">
    <w:name w:val="No Spacing"/>
    <w:uiPriority w:val="1"/>
    <w:qFormat/>
    <w:rsid w:val="002801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01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01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1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1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01DD"/>
    <w:rPr>
      <w:b/>
      <w:bCs/>
    </w:rPr>
  </w:style>
  <w:style w:type="character" w:styleId="Emphasis">
    <w:name w:val="Emphasis"/>
    <w:uiPriority w:val="20"/>
    <w:qFormat/>
    <w:rsid w:val="002801DD"/>
    <w:rPr>
      <w:i/>
      <w:iCs/>
    </w:rPr>
  </w:style>
  <w:style w:type="paragraph" w:styleId="ListParagraph">
    <w:name w:val="List Paragraph"/>
    <w:basedOn w:val="Normal"/>
    <w:uiPriority w:val="34"/>
    <w:qFormat/>
    <w:rsid w:val="002801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01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01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01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01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01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01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01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2010-04-01T21:02:00Z</dcterms:created>
  <dcterms:modified xsi:type="dcterms:W3CDTF">2010-04-05T17:42:00Z</dcterms:modified>
</cp:coreProperties>
</file>