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58090" w14:textId="77777777" w:rsidR="0044073B" w:rsidRPr="009A0022" w:rsidRDefault="00C14102" w:rsidP="001855FC">
      <w:pPr>
        <w:pStyle w:val="poem"/>
        <w:rPr>
          <w:rtl/>
          <w:lang w:bidi="fa-IR"/>
        </w:rPr>
      </w:pPr>
      <w:r w:rsidRPr="009A0022">
        <w:rPr>
          <w:rFonts w:hint="cs"/>
          <w:rtl/>
          <w:lang w:bidi="fa-IR"/>
        </w:rPr>
        <w:t>خفاش شب</w:t>
      </w:r>
    </w:p>
    <w:p w14:paraId="0ECBC2A8" w14:textId="5A20E7B8" w:rsidR="009A0022" w:rsidRDefault="009A0022" w:rsidP="001855FC">
      <w:pPr>
        <w:pStyle w:val="who"/>
        <w:bidi/>
        <w:rPr>
          <w:rtl/>
          <w:lang w:bidi="fa-IR"/>
        </w:rPr>
      </w:pPr>
    </w:p>
    <w:p w14:paraId="3B665B48" w14:textId="60C8A009" w:rsidR="001855FC" w:rsidRDefault="001855FC" w:rsidP="001855FC">
      <w:pPr>
        <w:pStyle w:val="why"/>
        <w:rPr>
          <w:rtl/>
          <w:lang w:bidi="fa-IR"/>
        </w:rPr>
      </w:pPr>
    </w:p>
    <w:p w14:paraId="0BB07308" w14:textId="0B39B3C1" w:rsidR="001855FC" w:rsidRDefault="001855FC" w:rsidP="001855FC">
      <w:pPr>
        <w:pStyle w:val="num"/>
        <w:rPr>
          <w:rtl/>
          <w:lang w:bidi="fa-IR"/>
        </w:rPr>
      </w:pPr>
    </w:p>
    <w:p w14:paraId="3FB1AF48" w14:textId="77777777" w:rsidR="001855FC" w:rsidRPr="001855FC" w:rsidRDefault="001855FC" w:rsidP="001855FC">
      <w:pPr>
        <w:pStyle w:val="subname"/>
        <w:rPr>
          <w:lang w:bidi="fa-IR"/>
        </w:rPr>
      </w:pPr>
    </w:p>
    <w:p w14:paraId="4E92115E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هرچند من نديده‌ام اين کورِ بي‌خيال</w:t>
      </w:r>
    </w:p>
    <w:p w14:paraId="54B12321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اين گنگِ شب که گيج و عبوس است ــ</w:t>
      </w:r>
    </w:p>
    <w:p w14:paraId="2A9D9CFB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خود را به روشنِ سحر</w:t>
      </w:r>
    </w:p>
    <w:p w14:paraId="7B9C038D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                         </w:t>
      </w:r>
      <w:r w:rsidRPr="009A0022">
        <w:rPr>
          <w:rtl/>
          <w:lang w:bidi="fa-IR"/>
        </w:rPr>
        <w:t xml:space="preserve"> </w:t>
      </w:r>
      <w:r w:rsidRPr="009A0022">
        <w:rPr>
          <w:rFonts w:hint="cs"/>
          <w:rtl/>
          <w:lang w:bidi="fa-IR"/>
        </w:rPr>
        <w:t>نزديک‌تر کند،</w:t>
      </w:r>
    </w:p>
    <w:p w14:paraId="2B41252C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7D3BC081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ليکن شنيده‌ام که شبِ تيره ــ هرچه هست ــ</w:t>
      </w:r>
    </w:p>
    <w:p w14:paraId="7855058D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آخر ز تنگه‌هاي سحرگه گذر کند...</w:t>
      </w:r>
    </w:p>
    <w:p w14:paraId="70C2F99E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02EF04EF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rPr>
          <w:rFonts w:ascii="Times New Roman" w:hAnsi="Times New Roman" w:cs="Times New Roman"/>
        </w:rPr>
        <w:t>□</w:t>
      </w:r>
    </w:p>
    <w:p w14:paraId="269CF2E8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6E1F7CF5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زين‌روي در ببسته به خود رفته‌ام فرو</w:t>
      </w:r>
    </w:p>
    <w:p w14:paraId="4909A935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در انتظارِ صبح.</w:t>
      </w:r>
    </w:p>
    <w:p w14:paraId="12AD26CE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17B66A6E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فرياد اگرچه بسته مرا راه بر گلو</w:t>
      </w:r>
    </w:p>
    <w:p w14:paraId="4C1DBD46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دارم تلاش تا نکشم از جگر خروش.</w:t>
      </w:r>
    </w:p>
    <w:p w14:paraId="2BF312ED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2729E88A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اسپندوار اگرچه بر آتش نشسته‌ام</w:t>
      </w:r>
    </w:p>
    <w:p w14:paraId="0DCAB2D4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بنشسته‌ام خموش.</w:t>
      </w:r>
    </w:p>
    <w:p w14:paraId="343B2770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وز اشک گرچه حلقه به دو ديده بسته‌ام</w:t>
      </w:r>
    </w:p>
    <w:p w14:paraId="5C64C4E9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پيچم به خويشتن که نريزد به دامنم.</w:t>
      </w:r>
    </w:p>
    <w:p w14:paraId="20E2F497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3DCE0572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rPr>
          <w:rFonts w:ascii="Times New Roman" w:hAnsi="Times New Roman" w:cs="Times New Roman"/>
        </w:rPr>
        <w:t>□</w:t>
      </w:r>
    </w:p>
    <w:p w14:paraId="23B3AFEC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3F70AB7B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ديري‌ست عابري نگذشته‌ست ازين کنار</w:t>
      </w:r>
    </w:p>
    <w:p w14:paraId="606F50BE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کز شمعِ او بتابد نوري ز روزنم...</w:t>
      </w:r>
    </w:p>
    <w:p w14:paraId="297978AB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34170453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فکرم به جُست‌وجوي سحر راه مي‌کشد</w:t>
      </w:r>
    </w:p>
    <w:p w14:paraId="720DB393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اما سحر کجا!</w:t>
      </w:r>
    </w:p>
    <w:p w14:paraId="12AEFCED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5E29C093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در خلوتي که هست،</w:t>
      </w:r>
    </w:p>
    <w:p w14:paraId="02CDB540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نه شاخه‌يي ز جنبشِ مرغي خورَد تکان</w:t>
      </w:r>
    </w:p>
    <w:p w14:paraId="28AF16AB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نه باد روي بام و دري آه مي‌کشد.</w:t>
      </w:r>
    </w:p>
    <w:p w14:paraId="60055D5C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حتا نمي‌کند سگي از دور شيوني</w:t>
      </w:r>
    </w:p>
    <w:p w14:paraId="48DB8EF4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حتا نمي‌کند خَسي از باد جنبشي...</w:t>
      </w:r>
    </w:p>
    <w:p w14:paraId="2A07FC23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0F6087DC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غولِ سکوت مي‌گزَدَم با فغانِ خويش</w:t>
      </w:r>
    </w:p>
    <w:p w14:paraId="0548BECB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و من در انتظار</w:t>
      </w:r>
    </w:p>
    <w:p w14:paraId="52CC2A3E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               </w:t>
      </w:r>
      <w:r w:rsidRPr="009A0022">
        <w:rPr>
          <w:rtl/>
          <w:lang w:bidi="fa-IR"/>
        </w:rPr>
        <w:t xml:space="preserve"> </w:t>
      </w:r>
      <w:r w:rsidRPr="009A0022">
        <w:rPr>
          <w:rFonts w:hint="cs"/>
          <w:rtl/>
          <w:lang w:bidi="fa-IR"/>
        </w:rPr>
        <w:t>که خوانَد خروسِ صبح</w:t>
      </w:r>
      <w:r w:rsidRPr="009A0022">
        <w:t>!</w:t>
      </w:r>
    </w:p>
    <w:p w14:paraId="7D7D64B6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4E8D924D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کشتي به شن نشسته به درياي شب مرا</w:t>
      </w:r>
    </w:p>
    <w:p w14:paraId="28327B4D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وز بندرِ نجات</w:t>
      </w:r>
    </w:p>
    <w:p w14:paraId="33B0FEF5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            </w:t>
      </w:r>
      <w:r w:rsidRPr="009A0022">
        <w:rPr>
          <w:rtl/>
          <w:lang w:bidi="fa-IR"/>
        </w:rPr>
        <w:t xml:space="preserve"> </w:t>
      </w:r>
      <w:r w:rsidRPr="009A0022">
        <w:rPr>
          <w:rFonts w:hint="cs"/>
          <w:rtl/>
          <w:lang w:bidi="fa-IR"/>
        </w:rPr>
        <w:t>چراغِ اميدِ صبح</w:t>
      </w:r>
    </w:p>
    <w:p w14:paraId="2831C982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سوسو نمي‌زند...</w:t>
      </w:r>
    </w:p>
    <w:p w14:paraId="190C452A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06C613EF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از شوق مي‌کشم همه در کارگاهِ فکر</w:t>
      </w:r>
    </w:p>
    <w:p w14:paraId="77F769B9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نقشِ پَرِ خروسِ سحر را</w:t>
      </w:r>
    </w:p>
    <w:p w14:paraId="699FDD5C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ليکن دوامِ شب همه را پاک مي‌کند.</w:t>
      </w:r>
    </w:p>
    <w:p w14:paraId="34FBF5B4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مي‌سازمش به دل همه</w:t>
      </w:r>
    </w:p>
    <w:p w14:paraId="410DC7B8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                           </w:t>
      </w:r>
      <w:r w:rsidRPr="009A0022">
        <w:rPr>
          <w:rtl/>
          <w:lang w:bidi="fa-IR"/>
        </w:rPr>
        <w:t xml:space="preserve"> </w:t>
      </w:r>
      <w:r w:rsidRPr="009A0022">
        <w:rPr>
          <w:rFonts w:hint="cs"/>
          <w:rtl/>
          <w:lang w:bidi="fa-IR"/>
        </w:rPr>
        <w:t>اما دوامِ شب</w:t>
      </w:r>
    </w:p>
    <w:p w14:paraId="48B3A2B4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در گورِ خويش</w:t>
      </w:r>
    </w:p>
    <w:p w14:paraId="2E75AA75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              </w:t>
      </w:r>
      <w:r w:rsidRPr="009A0022">
        <w:rPr>
          <w:rtl/>
          <w:lang w:bidi="fa-IR"/>
        </w:rPr>
        <w:t xml:space="preserve"> </w:t>
      </w:r>
      <w:r w:rsidRPr="009A0022">
        <w:rPr>
          <w:rFonts w:hint="cs"/>
          <w:rtl/>
          <w:lang w:bidi="fa-IR"/>
        </w:rPr>
        <w:t>ساخته‌ام را</w:t>
      </w:r>
    </w:p>
    <w:p w14:paraId="731926E3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در خاک مي‌کند.</w:t>
      </w:r>
    </w:p>
    <w:p w14:paraId="26F5D13F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3F691E40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rPr>
          <w:rFonts w:ascii="Times New Roman" w:hAnsi="Times New Roman" w:cs="Times New Roman"/>
        </w:rPr>
        <w:t>□</w:t>
      </w:r>
    </w:p>
    <w:p w14:paraId="3EBA5837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0DD6FD17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هست آنچه بوده است:</w:t>
      </w:r>
    </w:p>
    <w:p w14:paraId="0BB81D4C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31489A18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شوقِ سحر نمي‌دمد اندر فلوتِ خويش</w:t>
      </w:r>
    </w:p>
    <w:p w14:paraId="494C4803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خفاشِ شب نمي‌خورَد از جاي خود تکان.</w:t>
      </w:r>
    </w:p>
    <w:p w14:paraId="0E7364E6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شايد شکسته پاي سحرخيزِ آفتاب</w:t>
      </w:r>
    </w:p>
    <w:p w14:paraId="7BF27BCE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شايد خروس مرده که مانده‌ست از اذان.</w:t>
      </w:r>
    </w:p>
    <w:p w14:paraId="20848D24" w14:textId="77777777" w:rsidR="0044073B" w:rsidRPr="009A0022" w:rsidRDefault="00C14102" w:rsidP="001855FC">
      <w:pPr>
        <w:pStyle w:val="body"/>
        <w:bidi/>
        <w:rPr>
          <w:rtl/>
        </w:rPr>
      </w:pPr>
      <w:r w:rsidRPr="009A0022">
        <w:t> </w:t>
      </w:r>
    </w:p>
    <w:p w14:paraId="182768EF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مانده‌ست شايد از شنوايي دو گوشِ من:</w:t>
      </w:r>
    </w:p>
    <w:p w14:paraId="3AF15DE9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خوانده خروس و بي‌خبر از بانگِ او منم.</w:t>
      </w:r>
    </w:p>
    <w:p w14:paraId="58AC7940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شايد سحر گذشته و من مانده بي‌خيال:</w:t>
      </w:r>
    </w:p>
    <w:p w14:paraId="6BB482A2" w14:textId="77777777" w:rsidR="0044073B" w:rsidRPr="009A0022" w:rsidRDefault="00C14102" w:rsidP="001855FC">
      <w:pPr>
        <w:pStyle w:val="body"/>
        <w:bidi/>
        <w:rPr>
          <w:rtl/>
          <w:lang w:bidi="fa-IR"/>
        </w:rPr>
      </w:pPr>
      <w:r w:rsidRPr="009A0022">
        <w:rPr>
          <w:rFonts w:hint="cs"/>
          <w:rtl/>
          <w:lang w:bidi="fa-IR"/>
        </w:rPr>
        <w:t>بينايي‌ام مگر شده از چشمِ روشنم.</w:t>
      </w:r>
    </w:p>
    <w:p w14:paraId="02006F2E" w14:textId="35DECFC0" w:rsidR="0044073B" w:rsidRDefault="00C14102" w:rsidP="001855FC">
      <w:pPr>
        <w:pStyle w:val="when"/>
        <w:bidi/>
        <w:rPr>
          <w:rFonts w:hint="cs"/>
          <w:rtl/>
          <w:lang w:bidi="fa-IR"/>
        </w:rPr>
      </w:pPr>
      <w:r w:rsidRPr="009A0022">
        <w:t>  </w:t>
      </w:r>
      <w:r w:rsidRPr="009A0022">
        <w:rPr>
          <w:rFonts w:hint="cs"/>
          <w:rtl/>
          <w:lang w:bidi="fa-IR"/>
        </w:rPr>
        <w:t>۱۳۲۸</w:t>
      </w:r>
    </w:p>
    <w:p w14:paraId="3FD4CC12" w14:textId="77777777" w:rsidR="001855FC" w:rsidRPr="001855FC" w:rsidRDefault="001855FC" w:rsidP="001855FC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1855FC" w:rsidRPr="0018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14102"/>
    <w:rsid w:val="001855FC"/>
    <w:rsid w:val="0044073B"/>
    <w:rsid w:val="00706ADE"/>
    <w:rsid w:val="009A0022"/>
    <w:rsid w:val="00C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C773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5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855F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855F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855FC"/>
    <w:pPr>
      <w:bidi/>
    </w:pPr>
  </w:style>
  <w:style w:type="paragraph" w:customStyle="1" w:styleId="num">
    <w:name w:val="num"/>
    <w:basedOn w:val="poem"/>
    <w:qFormat/>
    <w:rsid w:val="001855FC"/>
    <w:pPr>
      <w:spacing w:before="240"/>
    </w:pPr>
  </w:style>
  <w:style w:type="paragraph" w:customStyle="1" w:styleId="body">
    <w:name w:val="body"/>
    <w:basedOn w:val="Normal"/>
    <w:qFormat/>
    <w:rsid w:val="001855FC"/>
    <w:rPr>
      <w:color w:val="000000"/>
    </w:rPr>
  </w:style>
  <w:style w:type="paragraph" w:customStyle="1" w:styleId="when">
    <w:name w:val="when"/>
    <w:basedOn w:val="who"/>
    <w:next w:val="where"/>
    <w:qFormat/>
    <w:rsid w:val="001855FC"/>
    <w:pPr>
      <w:spacing w:before="360"/>
    </w:pPr>
  </w:style>
  <w:style w:type="paragraph" w:customStyle="1" w:styleId="where">
    <w:name w:val="where"/>
    <w:basedOn w:val="when"/>
    <w:next w:val="NoSpacing"/>
    <w:qFormat/>
    <w:rsid w:val="001855FC"/>
    <w:pPr>
      <w:spacing w:before="0"/>
    </w:pPr>
  </w:style>
  <w:style w:type="paragraph" w:styleId="NoSpacing">
    <w:name w:val="No Spacing"/>
    <w:uiPriority w:val="1"/>
    <w:qFormat/>
    <w:rsid w:val="001855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855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855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5F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5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5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855FC"/>
    <w:rPr>
      <w:b/>
      <w:bCs/>
    </w:rPr>
  </w:style>
  <w:style w:type="character" w:styleId="Emphasis">
    <w:name w:val="Emphasis"/>
    <w:uiPriority w:val="20"/>
    <w:qFormat/>
    <w:rsid w:val="001855FC"/>
    <w:rPr>
      <w:i/>
      <w:iCs/>
    </w:rPr>
  </w:style>
  <w:style w:type="paragraph" w:styleId="ListParagraph">
    <w:name w:val="List Paragraph"/>
    <w:basedOn w:val="Normal"/>
    <w:uiPriority w:val="34"/>
    <w:qFormat/>
    <w:rsid w:val="001855F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855F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55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F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855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855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855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855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85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5F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5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855F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855F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855FC"/>
    <w:pPr>
      <w:bidi/>
    </w:pPr>
  </w:style>
  <w:style w:type="paragraph" w:customStyle="1" w:styleId="num">
    <w:name w:val="num"/>
    <w:basedOn w:val="poem"/>
    <w:qFormat/>
    <w:rsid w:val="001855FC"/>
    <w:pPr>
      <w:spacing w:before="240"/>
    </w:pPr>
  </w:style>
  <w:style w:type="paragraph" w:customStyle="1" w:styleId="body">
    <w:name w:val="body"/>
    <w:basedOn w:val="Normal"/>
    <w:qFormat/>
    <w:rsid w:val="001855FC"/>
    <w:rPr>
      <w:color w:val="000000"/>
    </w:rPr>
  </w:style>
  <w:style w:type="paragraph" w:customStyle="1" w:styleId="when">
    <w:name w:val="when"/>
    <w:basedOn w:val="who"/>
    <w:next w:val="where"/>
    <w:qFormat/>
    <w:rsid w:val="001855FC"/>
    <w:pPr>
      <w:spacing w:before="360"/>
    </w:pPr>
  </w:style>
  <w:style w:type="paragraph" w:customStyle="1" w:styleId="where">
    <w:name w:val="where"/>
    <w:basedOn w:val="when"/>
    <w:next w:val="NoSpacing"/>
    <w:qFormat/>
    <w:rsid w:val="001855FC"/>
    <w:pPr>
      <w:spacing w:before="0"/>
    </w:pPr>
  </w:style>
  <w:style w:type="paragraph" w:styleId="NoSpacing">
    <w:name w:val="No Spacing"/>
    <w:uiPriority w:val="1"/>
    <w:qFormat/>
    <w:rsid w:val="001855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855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855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5F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5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5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855FC"/>
    <w:rPr>
      <w:b/>
      <w:bCs/>
    </w:rPr>
  </w:style>
  <w:style w:type="character" w:styleId="Emphasis">
    <w:name w:val="Emphasis"/>
    <w:uiPriority w:val="20"/>
    <w:qFormat/>
    <w:rsid w:val="001855FC"/>
    <w:rPr>
      <w:i/>
      <w:iCs/>
    </w:rPr>
  </w:style>
  <w:style w:type="paragraph" w:styleId="ListParagraph">
    <w:name w:val="List Paragraph"/>
    <w:basedOn w:val="Normal"/>
    <w:uiPriority w:val="34"/>
    <w:qFormat/>
    <w:rsid w:val="001855F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855F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55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F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855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855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855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855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85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5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2010-04-01T21:06:00Z</dcterms:created>
  <dcterms:modified xsi:type="dcterms:W3CDTF">2010-04-05T18:35:00Z</dcterms:modified>
</cp:coreProperties>
</file>