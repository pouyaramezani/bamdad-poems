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A16D3" w14:textId="77777777" w:rsidR="00657BEB" w:rsidRDefault="00D80D93" w:rsidP="00C524FE">
      <w:pPr>
        <w:pStyle w:val="poem"/>
      </w:pPr>
      <w:r>
        <w:rPr>
          <w:rFonts w:hint="cs"/>
          <w:rtl/>
        </w:rPr>
        <w:t>سحر به بانگِ زحمت و جنون</w:t>
      </w:r>
    </w:p>
    <w:p w14:paraId="40FFA8E5" w14:textId="03C50AB2" w:rsidR="00C524FE" w:rsidRDefault="00C524FE" w:rsidP="00C524FE">
      <w:pPr>
        <w:pStyle w:val="who"/>
        <w:bidi/>
        <w:rPr>
          <w:rtl/>
        </w:rPr>
      </w:pPr>
    </w:p>
    <w:p w14:paraId="3937FB79" w14:textId="33B71C43" w:rsidR="00C524FE" w:rsidRDefault="00C524FE" w:rsidP="00C524FE">
      <w:pPr>
        <w:pStyle w:val="why"/>
        <w:rPr>
          <w:rtl/>
        </w:rPr>
      </w:pPr>
    </w:p>
    <w:p w14:paraId="12C3FEE0" w14:textId="04158443" w:rsidR="00C524FE" w:rsidRDefault="00C524FE" w:rsidP="00C524FE">
      <w:pPr>
        <w:pStyle w:val="num"/>
        <w:rPr>
          <w:rtl/>
        </w:rPr>
      </w:pPr>
    </w:p>
    <w:p w14:paraId="487FAA3F" w14:textId="77777777" w:rsidR="00C524FE" w:rsidRDefault="00C524FE" w:rsidP="00C524FE">
      <w:pPr>
        <w:pStyle w:val="subname"/>
      </w:pPr>
    </w:p>
    <w:p w14:paraId="705A8433" w14:textId="77777777" w:rsidR="00657BEB" w:rsidRDefault="00D80D93" w:rsidP="00C524FE">
      <w:pPr>
        <w:pStyle w:val="body"/>
        <w:bidi/>
        <w:rPr>
          <w:rtl/>
        </w:rPr>
      </w:pPr>
      <w:r>
        <w:rPr>
          <w:rFonts w:hint="cs"/>
          <w:rtl/>
        </w:rPr>
        <w:t>سحر به بانگِ زحمت و جنون</w:t>
      </w:r>
    </w:p>
    <w:p w14:paraId="5B8E99C7" w14:textId="1C2D21E2" w:rsidR="00657BEB" w:rsidRDefault="00D80D93" w:rsidP="00C524FE">
      <w:pPr>
        <w:pStyle w:val="body"/>
        <w:bidi/>
        <w:rPr>
          <w:rtl/>
        </w:rPr>
      </w:pPr>
      <w:r>
        <w:rPr>
          <w:rFonts w:hint="cs"/>
          <w:rtl/>
        </w:rPr>
        <w:t>ز خوابِ ناز چشم باز م</w:t>
      </w:r>
      <w:r w:rsidR="00C524FE">
        <w:rPr>
          <w:rFonts w:hint="cs"/>
          <w:rtl/>
        </w:rPr>
        <w:t>ي</w:t>
      </w:r>
      <w:r>
        <w:rPr>
          <w:rFonts w:hint="cs"/>
          <w:rtl/>
        </w:rPr>
        <w:t>‌کنم.</w:t>
      </w:r>
    </w:p>
    <w:p w14:paraId="08AE4DE0" w14:textId="77777777" w:rsidR="00657BEB" w:rsidRDefault="00D80D93" w:rsidP="00C524FE">
      <w:pPr>
        <w:pStyle w:val="body"/>
        <w:bidi/>
        <w:rPr>
          <w:rtl/>
        </w:rPr>
      </w:pPr>
      <w:r>
        <w:rPr>
          <w:rFonts w:hint="cs"/>
          <w:rtl/>
        </w:rPr>
        <w:t>کنارِ تخت چاشت حاضر است</w:t>
      </w:r>
    </w:p>
    <w:p w14:paraId="21EE310A" w14:textId="73FAF9F6" w:rsidR="00657BEB" w:rsidRDefault="00D80D93" w:rsidP="00C524FE">
      <w:pPr>
        <w:pStyle w:val="body"/>
        <w:bidi/>
        <w:rPr>
          <w:rtl/>
        </w:rPr>
      </w:pPr>
      <w:r>
        <w:rPr>
          <w:rFonts w:hint="cs"/>
          <w:rtl/>
        </w:rPr>
        <w:t>ــ ب</w:t>
      </w:r>
      <w:r w:rsidR="00C524FE">
        <w:rPr>
          <w:rFonts w:hint="cs"/>
          <w:rtl/>
        </w:rPr>
        <w:t>ي</w:t>
      </w:r>
      <w:r>
        <w:rPr>
          <w:rFonts w:hint="cs"/>
          <w:rtl/>
        </w:rPr>
        <w:t>اتِ وَهن و مغزِ خر ــ</w:t>
      </w:r>
    </w:p>
    <w:p w14:paraId="49DC1BFB" w14:textId="7A82AFBC" w:rsidR="00657BEB" w:rsidRDefault="00D80D93" w:rsidP="00C524FE">
      <w:pPr>
        <w:pStyle w:val="body"/>
        <w:bidi/>
        <w:rPr>
          <w:rtl/>
        </w:rPr>
      </w:pPr>
      <w:r>
        <w:rPr>
          <w:rFonts w:hint="cs"/>
          <w:rtl/>
        </w:rPr>
        <w:t>به عادتِ هم</w:t>
      </w:r>
      <w:r w:rsidR="00C524FE">
        <w:rPr>
          <w:rFonts w:hint="cs"/>
          <w:rtl/>
        </w:rPr>
        <w:t>ي</w:t>
      </w:r>
      <w:r>
        <w:rPr>
          <w:rFonts w:hint="cs"/>
          <w:rtl/>
        </w:rPr>
        <w:t>شه دست سو</w:t>
      </w:r>
      <w:r w:rsidR="00C524FE">
        <w:rPr>
          <w:rFonts w:hint="cs"/>
          <w:rtl/>
        </w:rPr>
        <w:t>ي</w:t>
      </w:r>
      <w:r>
        <w:rPr>
          <w:rFonts w:hint="cs"/>
          <w:rtl/>
        </w:rPr>
        <w:t xml:space="preserve"> آن دراز م</w:t>
      </w:r>
      <w:r w:rsidR="00C524FE">
        <w:rPr>
          <w:rFonts w:hint="cs"/>
          <w:rtl/>
        </w:rPr>
        <w:t>ي</w:t>
      </w:r>
      <w:r>
        <w:rPr>
          <w:rFonts w:hint="cs"/>
          <w:rtl/>
        </w:rPr>
        <w:t>‌کنم.</w:t>
      </w:r>
    </w:p>
    <w:p w14:paraId="1C2A53BD" w14:textId="77777777" w:rsidR="00657BEB" w:rsidRDefault="00D80D93" w:rsidP="00C524FE">
      <w:pPr>
        <w:pStyle w:val="body"/>
        <w:bidi/>
        <w:rPr>
          <w:rtl/>
        </w:rPr>
      </w:pPr>
      <w:r>
        <w:t> </w:t>
      </w:r>
    </w:p>
    <w:p w14:paraId="1EDB2E30" w14:textId="77777777" w:rsidR="00657BEB" w:rsidRDefault="00D80D93" w:rsidP="00C524FE">
      <w:pPr>
        <w:pStyle w:val="body"/>
        <w:bidi/>
        <w:rPr>
          <w:rtl/>
        </w:rPr>
      </w:pPr>
      <w:r>
        <w:rPr>
          <w:rFonts w:hint="cs"/>
          <w:rtl/>
        </w:rPr>
        <w:t>تمامِ روز را پکر</w:t>
      </w:r>
    </w:p>
    <w:p w14:paraId="5987A793" w14:textId="6E9966E6" w:rsidR="00657BEB" w:rsidRDefault="00D80D93" w:rsidP="00C524FE">
      <w:pPr>
        <w:pStyle w:val="body"/>
        <w:bidi/>
        <w:rPr>
          <w:rtl/>
        </w:rPr>
      </w:pPr>
      <w:r>
        <w:rPr>
          <w:rFonts w:hint="cs"/>
          <w:rtl/>
        </w:rPr>
        <w:t>به کارِ هضمِ چاشت</w:t>
      </w:r>
      <w:r w:rsidR="00C524FE">
        <w:rPr>
          <w:rFonts w:hint="cs"/>
          <w:rtl/>
        </w:rPr>
        <w:t>ي</w:t>
      </w:r>
      <w:r>
        <w:rPr>
          <w:rFonts w:hint="cs"/>
          <w:rtl/>
        </w:rPr>
        <w:t xml:space="preserve"> چن</w:t>
      </w:r>
      <w:r w:rsidR="00C524FE">
        <w:rPr>
          <w:rFonts w:hint="cs"/>
          <w:rtl/>
        </w:rPr>
        <w:t>ي</w:t>
      </w:r>
      <w:r>
        <w:rPr>
          <w:rFonts w:hint="cs"/>
          <w:rtl/>
        </w:rPr>
        <w:t>ن غروب م</w:t>
      </w:r>
      <w:r w:rsidR="00C524FE">
        <w:rPr>
          <w:rFonts w:hint="cs"/>
          <w:rtl/>
        </w:rPr>
        <w:t>ي</w:t>
      </w:r>
      <w:r>
        <w:rPr>
          <w:rFonts w:hint="cs"/>
          <w:rtl/>
        </w:rPr>
        <w:t>‌کنم،</w:t>
      </w:r>
    </w:p>
    <w:p w14:paraId="44349ED3" w14:textId="363BE762" w:rsidR="00657BEB" w:rsidRDefault="00D80D93" w:rsidP="00C524FE">
      <w:pPr>
        <w:pStyle w:val="body"/>
        <w:bidi/>
        <w:rPr>
          <w:rtl/>
        </w:rPr>
      </w:pPr>
      <w:r>
        <w:rPr>
          <w:rFonts w:hint="cs"/>
          <w:rtl/>
        </w:rPr>
        <w:t>شب از شگفتِ ا</w:t>
      </w:r>
      <w:r w:rsidR="00C524FE">
        <w:rPr>
          <w:rFonts w:hint="cs"/>
          <w:rtl/>
        </w:rPr>
        <w:t>ي</w:t>
      </w:r>
      <w:r>
        <w:rPr>
          <w:rFonts w:hint="cs"/>
          <w:rtl/>
        </w:rPr>
        <w:t>ن‌که فکر</w:t>
      </w:r>
    </w:p>
    <w:p w14:paraId="31BDD820" w14:textId="77777777" w:rsidR="00657BEB" w:rsidRDefault="00D80D93" w:rsidP="00C524FE">
      <w:pPr>
        <w:pStyle w:val="body"/>
        <w:bidi/>
        <w:rPr>
          <w:rtl/>
        </w:rPr>
      </w:pPr>
      <w:r>
        <w:t>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باز</w:t>
      </w:r>
    </w:p>
    <w:p w14:paraId="5B190470" w14:textId="77777777" w:rsidR="00657BEB" w:rsidRDefault="00D80D93" w:rsidP="00C524FE">
      <w:pPr>
        <w:pStyle w:val="body"/>
        <w:bidi/>
        <w:rPr>
          <w:rtl/>
        </w:rPr>
      </w:pPr>
      <w:r>
        <w:t>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روشن است</w:t>
      </w:r>
    </w:p>
    <w:p w14:paraId="69CC1B18" w14:textId="19A467CD" w:rsidR="00657BEB" w:rsidRDefault="00D80D93" w:rsidP="00C524FE">
      <w:pPr>
        <w:pStyle w:val="body"/>
        <w:bidi/>
        <w:rPr>
          <w:rtl/>
        </w:rPr>
      </w:pPr>
      <w:r>
        <w:rPr>
          <w:rFonts w:hint="cs"/>
          <w:rtl/>
        </w:rPr>
        <w:t>به کورچشم</w:t>
      </w:r>
      <w:r w:rsidR="00C524FE">
        <w:rPr>
          <w:rFonts w:hint="cs"/>
          <w:rtl/>
        </w:rPr>
        <w:t>ي</w:t>
      </w:r>
      <w:r>
        <w:rPr>
          <w:rFonts w:hint="cs"/>
          <w:rtl/>
        </w:rPr>
        <w:t>‌ حسود لمسِ چوب م</w:t>
      </w:r>
      <w:r w:rsidR="00C524FE">
        <w:rPr>
          <w:rFonts w:hint="cs"/>
          <w:rtl/>
        </w:rPr>
        <w:t>ي</w:t>
      </w:r>
      <w:r>
        <w:rPr>
          <w:rFonts w:hint="cs"/>
          <w:rtl/>
        </w:rPr>
        <w:t>‌کنم.</w:t>
      </w:r>
    </w:p>
    <w:p w14:paraId="4C342333" w14:textId="64B31DA8" w:rsidR="00657BEB" w:rsidRDefault="00D80D93" w:rsidP="00C524FE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۱۳۶۰</w:t>
      </w:r>
    </w:p>
    <w:p w14:paraId="4685B004" w14:textId="77777777" w:rsidR="00C524FE" w:rsidRDefault="00C524FE" w:rsidP="00C524FE">
      <w:pPr>
        <w:pStyle w:val="where"/>
        <w:bidi/>
        <w:rPr>
          <w:rtl/>
        </w:rPr>
      </w:pPr>
    </w:p>
    <w:sectPr w:rsidR="00C52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16BF2"/>
    <w:multiLevelType w:val="multilevel"/>
    <w:tmpl w:val="F104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80D93"/>
    <w:rsid w:val="00657BEB"/>
    <w:rsid w:val="00C524FE"/>
    <w:rsid w:val="00D8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DB655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F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4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4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4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4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4F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4F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4F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4F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4F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524F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524F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524FE"/>
    <w:pPr>
      <w:bidi/>
    </w:pPr>
  </w:style>
  <w:style w:type="paragraph" w:customStyle="1" w:styleId="num">
    <w:name w:val="num"/>
    <w:basedOn w:val="poem"/>
    <w:qFormat/>
    <w:rsid w:val="00C524FE"/>
    <w:pPr>
      <w:spacing w:before="240"/>
    </w:pPr>
  </w:style>
  <w:style w:type="paragraph" w:customStyle="1" w:styleId="body">
    <w:name w:val="body"/>
    <w:basedOn w:val="Normal"/>
    <w:qFormat/>
    <w:rsid w:val="00C524FE"/>
    <w:rPr>
      <w:color w:val="000000"/>
    </w:rPr>
  </w:style>
  <w:style w:type="paragraph" w:customStyle="1" w:styleId="when">
    <w:name w:val="when"/>
    <w:basedOn w:val="who"/>
    <w:next w:val="where"/>
    <w:qFormat/>
    <w:rsid w:val="00C524FE"/>
    <w:pPr>
      <w:spacing w:before="360"/>
    </w:pPr>
  </w:style>
  <w:style w:type="paragraph" w:customStyle="1" w:styleId="where">
    <w:name w:val="where"/>
    <w:basedOn w:val="when"/>
    <w:next w:val="NoSpacing"/>
    <w:qFormat/>
    <w:rsid w:val="00C524FE"/>
    <w:pPr>
      <w:spacing w:before="0"/>
    </w:pPr>
  </w:style>
  <w:style w:type="paragraph" w:styleId="NoSpacing">
    <w:name w:val="No Spacing"/>
    <w:uiPriority w:val="1"/>
    <w:qFormat/>
    <w:rsid w:val="00C524F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524F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524F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4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4F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4F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4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4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4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4F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24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4F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4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4F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524FE"/>
    <w:rPr>
      <w:b/>
      <w:bCs/>
    </w:rPr>
  </w:style>
  <w:style w:type="character" w:styleId="Emphasis">
    <w:name w:val="Emphasis"/>
    <w:uiPriority w:val="20"/>
    <w:qFormat/>
    <w:rsid w:val="00C524FE"/>
    <w:rPr>
      <w:i/>
      <w:iCs/>
    </w:rPr>
  </w:style>
  <w:style w:type="paragraph" w:styleId="ListParagraph">
    <w:name w:val="List Paragraph"/>
    <w:basedOn w:val="Normal"/>
    <w:uiPriority w:val="34"/>
    <w:qFormat/>
    <w:rsid w:val="00C524F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524F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24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4F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4F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524F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524F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524F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524F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524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4F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F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4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4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4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4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4F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4F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4F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4F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4F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C524F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524F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524FE"/>
    <w:pPr>
      <w:bidi/>
    </w:pPr>
  </w:style>
  <w:style w:type="paragraph" w:customStyle="1" w:styleId="num">
    <w:name w:val="num"/>
    <w:basedOn w:val="poem"/>
    <w:qFormat/>
    <w:rsid w:val="00C524FE"/>
    <w:pPr>
      <w:spacing w:before="240"/>
    </w:pPr>
  </w:style>
  <w:style w:type="paragraph" w:customStyle="1" w:styleId="body">
    <w:name w:val="body"/>
    <w:basedOn w:val="Normal"/>
    <w:qFormat/>
    <w:rsid w:val="00C524FE"/>
    <w:rPr>
      <w:color w:val="000000"/>
    </w:rPr>
  </w:style>
  <w:style w:type="paragraph" w:customStyle="1" w:styleId="when">
    <w:name w:val="when"/>
    <w:basedOn w:val="who"/>
    <w:next w:val="where"/>
    <w:qFormat/>
    <w:rsid w:val="00C524FE"/>
    <w:pPr>
      <w:spacing w:before="360"/>
    </w:pPr>
  </w:style>
  <w:style w:type="paragraph" w:customStyle="1" w:styleId="where">
    <w:name w:val="where"/>
    <w:basedOn w:val="when"/>
    <w:next w:val="NoSpacing"/>
    <w:qFormat/>
    <w:rsid w:val="00C524FE"/>
    <w:pPr>
      <w:spacing w:before="0"/>
    </w:pPr>
  </w:style>
  <w:style w:type="paragraph" w:styleId="NoSpacing">
    <w:name w:val="No Spacing"/>
    <w:uiPriority w:val="1"/>
    <w:qFormat/>
    <w:rsid w:val="00C524F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524F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524F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4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4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4F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4F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4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4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4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4F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24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4F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4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24F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524FE"/>
    <w:rPr>
      <w:b/>
      <w:bCs/>
    </w:rPr>
  </w:style>
  <w:style w:type="character" w:styleId="Emphasis">
    <w:name w:val="Emphasis"/>
    <w:uiPriority w:val="20"/>
    <w:qFormat/>
    <w:rsid w:val="00C524FE"/>
    <w:rPr>
      <w:i/>
      <w:iCs/>
    </w:rPr>
  </w:style>
  <w:style w:type="paragraph" w:styleId="ListParagraph">
    <w:name w:val="List Paragraph"/>
    <w:basedOn w:val="Normal"/>
    <w:uiPriority w:val="34"/>
    <w:qFormat/>
    <w:rsid w:val="00C524F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524F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24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4F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4F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524F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524F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524F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524F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524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4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296</Characters>
  <Application>Microsoft Office Word</Application>
  <DocSecurity>0</DocSecurity>
  <Lines>26</Lines>
  <Paragraphs>19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2010-03-28T01:09:00Z</dcterms:created>
  <dcterms:modified xsi:type="dcterms:W3CDTF">2010-04-11T22:17:00Z</dcterms:modified>
</cp:coreProperties>
</file>