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F7B53" w14:textId="77777777" w:rsidR="003D57A6" w:rsidRPr="003D57A6" w:rsidRDefault="00294B59" w:rsidP="00703CB7">
      <w:pPr>
        <w:pStyle w:val="poem"/>
        <w:rPr>
          <w:rFonts w:asciiTheme="minorHAnsi" w:hAnsiTheme="minorHAnsi"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 xml:space="preserve">پاييز ِ سن‌هوزه </w:t>
      </w:r>
    </w:p>
    <w:p w14:paraId="6DDB00C8" w14:textId="77777777" w:rsidR="003703C1" w:rsidRPr="003703C1" w:rsidRDefault="00294B59" w:rsidP="00703CB7">
      <w:pPr>
        <w:pStyle w:val="who"/>
        <w:bidi/>
        <w:rPr>
          <w:rFonts w:asciiTheme="minorHAnsi" w:hAnsiTheme="minorHAnsi"/>
          <w:lang w:bidi="fa-IR"/>
        </w:rPr>
      </w:pPr>
      <w:r>
        <w:rPr>
          <w:rFonts w:hint="cs"/>
          <w:rtl/>
          <w:lang w:bidi="fa-IR"/>
        </w:rPr>
        <w:t>برای منيژه قوامي</w:t>
      </w:r>
    </w:p>
    <w:p w14:paraId="05B9EC80" w14:textId="77777777" w:rsidR="003D57A6" w:rsidRDefault="003D57A6" w:rsidP="00703CB7">
      <w:pPr>
        <w:pStyle w:val="why"/>
        <w:rPr>
          <w:rFonts w:hint="cs"/>
          <w:rtl/>
          <w:lang w:bidi="fa-IR"/>
        </w:rPr>
      </w:pPr>
    </w:p>
    <w:p w14:paraId="48B296EF" w14:textId="77777777" w:rsidR="003D57A6" w:rsidRDefault="003D57A6" w:rsidP="00703CB7">
      <w:pPr>
        <w:pStyle w:val="num"/>
        <w:rPr>
          <w:rFonts w:hint="cs"/>
          <w:rtl/>
          <w:lang w:bidi="fa-IR"/>
        </w:rPr>
      </w:pPr>
    </w:p>
    <w:p w14:paraId="06551DA7" w14:textId="77777777" w:rsidR="003D57A6" w:rsidRDefault="003D57A6" w:rsidP="00703CB7">
      <w:pPr>
        <w:pStyle w:val="subname"/>
        <w:rPr>
          <w:rFonts w:hint="cs"/>
          <w:rtl/>
          <w:lang w:bidi="fa-IR"/>
        </w:rPr>
      </w:pPr>
    </w:p>
    <w:p w14:paraId="0A5F4672" w14:textId="77777777" w:rsidR="00BF719F" w:rsidRDefault="00294B59" w:rsidP="00703CB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آيدا با حيرت گفت: ــ درخت ِ ليموتُرش را</w:t>
      </w:r>
    </w:p>
    <w:p w14:paraId="041E2E6D" w14:textId="77777777" w:rsidR="00BF719F" w:rsidRDefault="00294B59" w:rsidP="00703CB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ببين که اين وقت ِ سال غرق ِ شکوفه شده!</w:t>
      </w:r>
    </w:p>
    <w:p w14:paraId="14E7C91E" w14:textId="77777777" w:rsidR="00BF719F" w:rsidRDefault="00294B59" w:rsidP="00703CB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مگر پاييز نيست؟</w:t>
      </w:r>
    </w:p>
    <w:p w14:paraId="1B1B3C3F" w14:textId="77777777" w:rsidR="00BF719F" w:rsidRDefault="00294B59" w:rsidP="00703CB7">
      <w:pPr>
        <w:pStyle w:val="body"/>
        <w:bidi/>
        <w:rPr>
          <w:rtl/>
        </w:rPr>
      </w:pPr>
      <w:r>
        <w:t> </w:t>
      </w:r>
    </w:p>
    <w:p w14:paraId="7EE30723" w14:textId="77777777" w:rsidR="00BF719F" w:rsidRDefault="00294B59" w:rsidP="00703CB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گرما و سرما در تعادل ِ محض است و</w:t>
      </w:r>
    </w:p>
    <w:p w14:paraId="6695CA24" w14:textId="77777777" w:rsidR="00BF719F" w:rsidRDefault="00294B59" w:rsidP="00703CB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همه چيزی در خاموشي‌ مطلق</w:t>
      </w:r>
    </w:p>
    <w:p w14:paraId="1B78ADA8" w14:textId="77777777" w:rsidR="00BF719F" w:rsidRDefault="00294B59" w:rsidP="00703CB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 هيچ چيز پارسنگ ِ هم‌سنگي کفه‌ها نشود</w:t>
      </w:r>
    </w:p>
    <w:p w14:paraId="7FAAD30E" w14:textId="77777777" w:rsidR="00BF719F" w:rsidRDefault="00294B59" w:rsidP="00703CB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شاهينَک ِ ميزان</w:t>
      </w:r>
    </w:p>
    <w:p w14:paraId="576FB5CC" w14:textId="77777777" w:rsidR="00BF719F" w:rsidRDefault="00294B59" w:rsidP="00703CB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وسواس ِ تمام</w:t>
      </w:r>
    </w:p>
    <w:p w14:paraId="739E3ABB" w14:textId="77777777" w:rsidR="00BF719F" w:rsidRDefault="00294B59" w:rsidP="00703CB7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18402028" w14:textId="77777777" w:rsidR="00F31B66" w:rsidRPr="00F31B66" w:rsidRDefault="00F31B66" w:rsidP="00703CB7">
      <w:pPr>
        <w:pStyle w:val="body"/>
        <w:bidi/>
        <w:divId w:val="782965463"/>
        <w:rPr>
          <w:rFonts w:ascii="Nesf2" w:hAnsi="Nesf2"/>
        </w:rPr>
      </w:pPr>
      <w:r w:rsidRPr="00F31B66">
        <w:rPr>
          <w:rFonts w:hint="cs"/>
          <w:rtl/>
          <w:lang w:bidi="fa-IR"/>
        </w:rPr>
        <w:t>لحظات ِ شباروزی کامل را</w:t>
      </w:r>
      <w:r w:rsidRPr="00F31B66">
        <w:rPr>
          <w:rFonts w:ascii="Nesf2" w:hAnsi="Nesf2"/>
        </w:rPr>
        <w:t> </w:t>
      </w:r>
      <w:r w:rsidRPr="00F31B66">
        <w:rPr>
          <w:rFonts w:ascii="Nesf2" w:hAnsi="Nesf2"/>
        </w:rPr>
        <w:tab/>
        <w:t> </w:t>
      </w:r>
    </w:p>
    <w:p w14:paraId="6F1E5A8C" w14:textId="77777777" w:rsidR="00F31B66" w:rsidRPr="00F31B66" w:rsidRDefault="00F31B66" w:rsidP="00703CB7">
      <w:pPr>
        <w:pStyle w:val="body"/>
        <w:bidi/>
        <w:divId w:val="782965463"/>
        <w:rPr>
          <w:rFonts w:ascii="Nesf2" w:hAnsi="Nesf2"/>
        </w:rPr>
      </w:pPr>
      <w:r w:rsidRPr="00F31B66">
        <w:rPr>
          <w:rFonts w:ascii="Nesf2" w:hAnsi="Nesf2"/>
        </w:rPr>
        <w:t> </w:t>
      </w:r>
      <w:r w:rsidRPr="00F31B66">
        <w:rPr>
          <w:rFonts w:ascii="Nesf2" w:hAnsi="Nesf2"/>
        </w:rPr>
        <w:tab/>
      </w:r>
      <w:r w:rsidRPr="00F31B66">
        <w:rPr>
          <w:rFonts w:hint="cs"/>
          <w:rtl/>
          <w:lang w:bidi="fa-IR"/>
        </w:rPr>
        <w:t>دادگرانه</w:t>
      </w:r>
      <w:r w:rsidRPr="00F31B66">
        <w:rPr>
          <w:rFonts w:ascii="Nesf2" w:hAnsi="Nesf2"/>
        </w:rPr>
        <w:t> </w:t>
      </w:r>
    </w:p>
    <w:p w14:paraId="7A8499A7" w14:textId="77777777" w:rsidR="00F31B66" w:rsidRPr="00F31B66" w:rsidRDefault="00F31B66" w:rsidP="00703CB7">
      <w:pPr>
        <w:pStyle w:val="body"/>
        <w:bidi/>
        <w:rPr>
          <w:rFonts w:ascii="Nesf2" w:hAnsi="Nesf2"/>
        </w:rPr>
      </w:pPr>
      <w:r w:rsidRPr="00F31B66">
        <w:rPr>
          <w:rFonts w:hint="cs"/>
          <w:rtl/>
          <w:lang w:bidi="fa-IR"/>
        </w:rPr>
        <w:t>ميان ِ روز و شبي که يکي درگذر است و يکي درراه</w:t>
      </w:r>
      <w:r w:rsidRPr="00F31B66">
        <w:rPr>
          <w:rFonts w:ascii="Nesf2" w:hAnsi="Nesf2"/>
        </w:rPr>
        <w:t> </w:t>
      </w:r>
      <w:r w:rsidRPr="00F31B66">
        <w:rPr>
          <w:rFonts w:ascii="Nesf2" w:hAnsi="Nesf2"/>
        </w:rPr>
        <w:tab/>
        <w:t> </w:t>
      </w:r>
    </w:p>
    <w:p w14:paraId="4C0791FB" w14:textId="77777777" w:rsidR="00F31B66" w:rsidRPr="00F31B66" w:rsidRDefault="00F31B66" w:rsidP="00703CB7">
      <w:pPr>
        <w:pStyle w:val="body"/>
        <w:bidi/>
        <w:rPr>
          <w:rFonts w:ascii="Nesf2" w:hAnsi="Nesf2"/>
        </w:rPr>
      </w:pPr>
      <w:r w:rsidRPr="00F31B66">
        <w:rPr>
          <w:rFonts w:ascii="Nesf2" w:hAnsi="Nesf2"/>
        </w:rPr>
        <w:t> </w:t>
      </w:r>
      <w:r w:rsidRPr="00F31B66">
        <w:rPr>
          <w:rFonts w:ascii="Nesf2" w:hAnsi="Nesf2"/>
        </w:rPr>
        <w:tab/>
      </w:r>
      <w:r w:rsidRPr="00F31B66">
        <w:rPr>
          <w:rFonts w:hint="cs"/>
          <w:rtl/>
          <w:lang w:bidi="fa-IR"/>
        </w:rPr>
        <w:t>تقسيم کند</w:t>
      </w:r>
      <w:r w:rsidRPr="00F31B66">
        <w:rPr>
          <w:rFonts w:ascii="Nesf2" w:hAnsi="Nesf2"/>
        </w:rPr>
        <w:t> </w:t>
      </w:r>
    </w:p>
    <w:p w14:paraId="59781CD4" w14:textId="77777777" w:rsidR="00BF719F" w:rsidRDefault="00294B59" w:rsidP="00703CB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اکنون</w:t>
      </w:r>
    </w:p>
    <w:p w14:paraId="6FF6D844" w14:textId="77777777" w:rsidR="00BF719F" w:rsidRDefault="00294B59" w:rsidP="00703CB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 </w:t>
      </w:r>
    </w:p>
    <w:p w14:paraId="6BD38E14" w14:textId="77777777" w:rsidR="00F31B66" w:rsidRPr="00F31B66" w:rsidRDefault="00F31B66" w:rsidP="00703CB7">
      <w:pPr>
        <w:pStyle w:val="body"/>
        <w:bidi/>
        <w:divId w:val="387533802"/>
        <w:rPr>
          <w:rFonts w:ascii="Nesf2" w:hAnsi="Nesf2"/>
        </w:rPr>
      </w:pPr>
      <w:r w:rsidRPr="00F31B66">
        <w:rPr>
          <w:rFonts w:hint="cs"/>
          <w:rtl/>
          <w:lang w:bidi="fa-IR"/>
        </w:rPr>
        <w:t>زمين ِ مادر</w:t>
      </w:r>
      <w:r w:rsidRPr="00F31B66">
        <w:rPr>
          <w:rFonts w:ascii="Nesf2" w:hAnsi="Nesf2"/>
        </w:rPr>
        <w:t> </w:t>
      </w:r>
      <w:r w:rsidRPr="00F31B66">
        <w:rPr>
          <w:rFonts w:ascii="Nesf2" w:hAnsi="Nesf2"/>
        </w:rPr>
        <w:tab/>
        <w:t> </w:t>
      </w:r>
    </w:p>
    <w:p w14:paraId="2DFE8C54" w14:textId="77777777" w:rsidR="00F31B66" w:rsidRPr="00F31B66" w:rsidRDefault="00F31B66" w:rsidP="00703CB7">
      <w:pPr>
        <w:pStyle w:val="body"/>
        <w:bidi/>
        <w:divId w:val="387533802"/>
        <w:rPr>
          <w:rFonts w:ascii="Nesf2" w:hAnsi="Nesf2"/>
        </w:rPr>
      </w:pPr>
      <w:r w:rsidRPr="00F31B66">
        <w:rPr>
          <w:rFonts w:ascii="Nesf2" w:hAnsi="Nesf2"/>
        </w:rPr>
        <w:t> </w:t>
      </w:r>
      <w:r w:rsidRPr="00F31B66">
        <w:rPr>
          <w:rFonts w:ascii="Nesf2" w:hAnsi="Nesf2"/>
        </w:rPr>
        <w:tab/>
      </w:r>
      <w:r w:rsidRPr="00F31B66">
        <w:rPr>
          <w:rFonts w:hint="cs"/>
          <w:rtl/>
          <w:lang w:bidi="fa-IR"/>
        </w:rPr>
        <w:t>در مدارش</w:t>
      </w:r>
      <w:r w:rsidRPr="00F31B66">
        <w:rPr>
          <w:rFonts w:ascii="Nesf2" w:hAnsi="Nesf2"/>
        </w:rPr>
        <w:t> </w:t>
      </w:r>
    </w:p>
    <w:p w14:paraId="195A3E1F" w14:textId="77777777" w:rsidR="00BF719F" w:rsidRDefault="00294B59" w:rsidP="00703CB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سَبُک‌پای</w:t>
      </w:r>
    </w:p>
    <w:p w14:paraId="360DE94E" w14:textId="77777777" w:rsidR="00BF719F" w:rsidRDefault="00294B59" w:rsidP="00703CB7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4EBC1819" w14:textId="77777777" w:rsidR="00F31B66" w:rsidRPr="00F31B66" w:rsidRDefault="00F31B66" w:rsidP="00703CB7">
      <w:pPr>
        <w:pStyle w:val="body"/>
        <w:bidi/>
        <w:divId w:val="1791780186"/>
        <w:rPr>
          <w:rFonts w:ascii="Nesf2" w:hAnsi="Nesf2"/>
        </w:rPr>
      </w:pPr>
      <w:r w:rsidRPr="00F31B66">
        <w:rPr>
          <w:rFonts w:hint="cs"/>
          <w:rtl/>
          <w:lang w:bidi="fa-IR"/>
        </w:rPr>
        <w:t>از دروازه‌ی پاييز</w:t>
      </w:r>
      <w:r w:rsidRPr="00F31B66">
        <w:rPr>
          <w:rFonts w:ascii="Nesf2" w:hAnsi="Nesf2"/>
        </w:rPr>
        <w:t> </w:t>
      </w:r>
      <w:r w:rsidRPr="00F31B66">
        <w:rPr>
          <w:rFonts w:ascii="Nesf2" w:hAnsi="Nesf2"/>
        </w:rPr>
        <w:tab/>
        <w:t> </w:t>
      </w:r>
    </w:p>
    <w:p w14:paraId="20F54ADB" w14:textId="77777777" w:rsidR="00F31B66" w:rsidRPr="00F31B66" w:rsidRDefault="00F31B66" w:rsidP="00703CB7">
      <w:pPr>
        <w:pStyle w:val="body"/>
        <w:bidi/>
        <w:divId w:val="1791780186"/>
        <w:rPr>
          <w:rFonts w:ascii="Nesf2" w:hAnsi="Nesf2"/>
        </w:rPr>
      </w:pPr>
      <w:r w:rsidRPr="00F31B66">
        <w:rPr>
          <w:rFonts w:ascii="Nesf2" w:hAnsi="Nesf2"/>
        </w:rPr>
        <w:t> </w:t>
      </w:r>
      <w:r w:rsidRPr="00F31B66">
        <w:rPr>
          <w:rFonts w:ascii="Nesf2" w:hAnsi="Nesf2"/>
        </w:rPr>
        <w:tab/>
      </w:r>
      <w:r w:rsidRPr="00F31B66">
        <w:rPr>
          <w:rFonts w:hint="cs"/>
          <w:rtl/>
          <w:lang w:bidi="fa-IR"/>
        </w:rPr>
        <w:t>مي‌گذرد.</w:t>
      </w:r>
      <w:r w:rsidRPr="00F31B66">
        <w:rPr>
          <w:rFonts w:ascii="Nesf2" w:hAnsi="Nesf2"/>
        </w:rPr>
        <w:t> </w:t>
      </w:r>
    </w:p>
    <w:p w14:paraId="7D4569E1" w14:textId="77777777" w:rsidR="00BF719F" w:rsidRDefault="00294B59" w:rsidP="00703CB7">
      <w:pPr>
        <w:pStyle w:val="body"/>
        <w:bidi/>
        <w:rPr>
          <w:rtl/>
        </w:rPr>
      </w:pPr>
      <w:r>
        <w:t> </w:t>
      </w:r>
    </w:p>
    <w:p w14:paraId="6AFBD106" w14:textId="77777777" w:rsidR="00BF719F" w:rsidRDefault="00294B59" w:rsidP="00703CB7">
      <w:pPr>
        <w:pStyle w:val="body"/>
        <w:bidi/>
        <w:rPr>
          <w:rtl/>
        </w:rPr>
      </w:pPr>
      <w:r>
        <w:t> </w:t>
      </w:r>
    </w:p>
    <w:p w14:paraId="598ECFC9" w14:textId="77777777" w:rsidR="00BF719F" w:rsidRDefault="00294B59" w:rsidP="00703CB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پگاه</w:t>
      </w:r>
    </w:p>
    <w:p w14:paraId="56C62E8E" w14:textId="77777777" w:rsidR="00BF719F" w:rsidRDefault="00294B59" w:rsidP="00703CB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چون چشم مي‌گشايم</w:t>
      </w:r>
    </w:p>
    <w:p w14:paraId="0BF4E3F1" w14:textId="77777777" w:rsidR="00BF719F" w:rsidRDefault="00294B59" w:rsidP="00703CB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عطر ِ شکوفه‌های چتر ِ بي‌ادعای ليموی تُرش</w:t>
      </w:r>
    </w:p>
    <w:p w14:paraId="4CD94CAC" w14:textId="77777777" w:rsidR="00BF719F" w:rsidRDefault="00294B59" w:rsidP="00703CB7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475F3E32" w14:textId="77777777" w:rsidR="00F31B66" w:rsidRPr="00F31B66" w:rsidRDefault="00F31B66" w:rsidP="00703CB7">
      <w:pPr>
        <w:pStyle w:val="body"/>
        <w:bidi/>
        <w:divId w:val="1435131066"/>
      </w:pPr>
      <w:r w:rsidRPr="00F31B66">
        <w:rPr>
          <w:rFonts w:hint="cs"/>
          <w:rtl/>
          <w:lang w:bidi="fa-IR"/>
        </w:rPr>
        <w:t>يورت ِ هم‌سايه‌گان را</w:t>
      </w:r>
      <w:r w:rsidRPr="00F31B66">
        <w:rPr>
          <w:rFonts w:ascii="Nesf2" w:hAnsi="Nesf2"/>
        </w:rPr>
        <w:t> </w:t>
      </w:r>
      <w:r w:rsidRPr="00F31B66">
        <w:rPr>
          <w:rFonts w:ascii="Nesf2" w:hAnsi="Nesf2"/>
        </w:rPr>
        <w:tab/>
        <w:t> </w:t>
      </w:r>
      <w:r w:rsidRPr="00F31B66">
        <w:rPr>
          <w:rFonts w:ascii="Nesf2" w:hAnsi="Nesf2"/>
        </w:rPr>
        <w:tab/>
      </w:r>
      <w:r w:rsidRPr="00F31B66">
        <w:rPr>
          <w:rFonts w:hint="cs"/>
          <w:rtl/>
        </w:rPr>
        <w:t> </w:t>
      </w:r>
    </w:p>
    <w:p w14:paraId="2BE1EA98" w14:textId="77777777" w:rsidR="00F31B66" w:rsidRPr="00F31B66" w:rsidRDefault="00F31B66" w:rsidP="00703CB7">
      <w:pPr>
        <w:pStyle w:val="body"/>
        <w:bidi/>
        <w:divId w:val="1435131066"/>
      </w:pPr>
      <w:r w:rsidRPr="00F31B66">
        <w:t> </w:t>
      </w:r>
      <w:r w:rsidRPr="00F31B66">
        <w:tab/>
      </w:r>
      <w:r w:rsidRPr="00F31B66">
        <w:rPr>
          <w:rFonts w:hint="cs"/>
          <w:rtl/>
          <w:lang w:bidi="fa-IR"/>
        </w:rPr>
        <w:t>به‌ناز</w:t>
      </w:r>
      <w:r w:rsidRPr="00F31B66">
        <w:t> </w:t>
      </w:r>
      <w:r w:rsidRPr="00F31B66">
        <w:tab/>
        <w:t> </w:t>
      </w:r>
    </w:p>
    <w:p w14:paraId="14F18850" w14:textId="77777777" w:rsidR="00F31B66" w:rsidRPr="00F31B66" w:rsidRDefault="00F31B66" w:rsidP="00703CB7">
      <w:pPr>
        <w:pStyle w:val="body"/>
        <w:bidi/>
        <w:divId w:val="1435131066"/>
        <w:rPr>
          <w:rFonts w:ascii="Nesf2" w:hAnsi="Nesf2"/>
        </w:rPr>
      </w:pPr>
      <w:r w:rsidRPr="00F31B66">
        <w:rPr>
          <w:rFonts w:ascii="Nesf2" w:hAnsi="Nesf2"/>
        </w:rPr>
        <w:t> </w:t>
      </w:r>
      <w:r w:rsidRPr="00F31B66">
        <w:rPr>
          <w:rFonts w:ascii="Nesf2" w:hAnsi="Nesf2"/>
        </w:rPr>
        <w:tab/>
      </w:r>
      <w:r w:rsidRPr="00F31B66">
        <w:rPr>
          <w:rFonts w:ascii="Arial" w:hAnsi="Arial" w:cs="Arial"/>
          <w:rtl/>
        </w:rPr>
        <w:t> </w:t>
      </w:r>
      <w:r w:rsidRPr="00F31B66">
        <w:rPr>
          <w:rFonts w:ascii="Arial" w:hAnsi="Arial" w:cs="Arial"/>
        </w:rPr>
        <w:tab/>
      </w:r>
      <w:r w:rsidRPr="00F31B66">
        <w:rPr>
          <w:rFonts w:hint="cs"/>
          <w:rtl/>
          <w:lang w:bidi="fa-IR"/>
        </w:rPr>
        <w:t>با هم پيوسته است.</w:t>
      </w:r>
      <w:r w:rsidRPr="00F31B66">
        <w:rPr>
          <w:rFonts w:ascii="Nesf2" w:hAnsi="Nesf2"/>
        </w:rPr>
        <w:t> </w:t>
      </w:r>
    </w:p>
    <w:p w14:paraId="1107164B" w14:textId="77777777" w:rsidR="00BF719F" w:rsidRDefault="00294B59" w:rsidP="00703CB7">
      <w:pPr>
        <w:pStyle w:val="body"/>
        <w:bidi/>
        <w:rPr>
          <w:rtl/>
        </w:rPr>
      </w:pPr>
      <w:r>
        <w:rPr>
          <w:rtl/>
        </w:rPr>
        <w:t> </w:t>
      </w:r>
    </w:p>
    <w:p w14:paraId="57EEFBAF" w14:textId="77777777" w:rsidR="00F31B66" w:rsidRPr="00F31B66" w:rsidRDefault="00F31B66" w:rsidP="00703CB7">
      <w:pPr>
        <w:pStyle w:val="body"/>
        <w:bidi/>
        <w:divId w:val="1618756851"/>
        <w:rPr>
          <w:rFonts w:ascii="Nesf2" w:hAnsi="Nesf2"/>
        </w:rPr>
      </w:pPr>
      <w:r w:rsidRPr="00F31B66">
        <w:rPr>
          <w:rFonts w:hint="cs"/>
          <w:rtl/>
          <w:lang w:bidi="fa-IR"/>
        </w:rPr>
        <w:t>آن‌گاه در مي‌يابم</w:t>
      </w:r>
      <w:r w:rsidRPr="00F31B66">
        <w:rPr>
          <w:rFonts w:ascii="Nesf2" w:hAnsi="Nesf2"/>
        </w:rPr>
        <w:t> </w:t>
      </w:r>
      <w:r w:rsidRPr="00F31B66">
        <w:rPr>
          <w:rFonts w:ascii="Nesf2" w:hAnsi="Nesf2"/>
        </w:rPr>
        <w:tab/>
        <w:t> </w:t>
      </w:r>
    </w:p>
    <w:p w14:paraId="063A4A82" w14:textId="77777777" w:rsidR="00F31B66" w:rsidRPr="00F31B66" w:rsidRDefault="00F31B66" w:rsidP="00703CB7">
      <w:pPr>
        <w:pStyle w:val="body"/>
        <w:bidi/>
        <w:divId w:val="1618756851"/>
        <w:rPr>
          <w:rFonts w:ascii="Nesf2" w:hAnsi="Nesf2"/>
        </w:rPr>
      </w:pPr>
      <w:r w:rsidRPr="00F31B66">
        <w:rPr>
          <w:rFonts w:ascii="Nesf2" w:hAnsi="Nesf2"/>
        </w:rPr>
        <w:t> </w:t>
      </w:r>
      <w:r w:rsidRPr="00F31B66">
        <w:rPr>
          <w:rFonts w:ascii="Nesf2" w:hAnsi="Nesf2"/>
        </w:rPr>
        <w:tab/>
      </w:r>
      <w:r w:rsidRPr="00F31B66">
        <w:rPr>
          <w:rFonts w:hint="cs"/>
          <w:rtl/>
          <w:lang w:bidi="fa-IR"/>
        </w:rPr>
        <w:t>به يقين</w:t>
      </w:r>
      <w:r w:rsidRPr="00F31B66">
        <w:rPr>
          <w:rFonts w:ascii="Nesf2" w:hAnsi="Nesf2"/>
        </w:rPr>
        <w:t> </w:t>
      </w:r>
    </w:p>
    <w:p w14:paraId="05492037" w14:textId="77777777" w:rsidR="00F31B66" w:rsidRPr="00F31B66" w:rsidRDefault="00F31B66" w:rsidP="00703CB7">
      <w:pPr>
        <w:pStyle w:val="body"/>
        <w:bidi/>
        <w:rPr>
          <w:rFonts w:ascii="Nesf2" w:hAnsi="Nesf2"/>
        </w:rPr>
      </w:pPr>
      <w:r w:rsidRPr="00F31B66">
        <w:rPr>
          <w:rFonts w:hint="cs"/>
          <w:rtl/>
          <w:lang w:bidi="fa-IR"/>
        </w:rPr>
        <w:t>که ماه نيز</w:t>
      </w:r>
      <w:r w:rsidRPr="00F31B66">
        <w:rPr>
          <w:rFonts w:ascii="Nesf2" w:hAnsi="Nesf2"/>
        </w:rPr>
        <w:t> </w:t>
      </w:r>
      <w:r w:rsidRPr="00F31B66">
        <w:rPr>
          <w:rFonts w:ascii="Nesf2" w:hAnsi="Nesf2"/>
        </w:rPr>
        <w:tab/>
        <w:t> </w:t>
      </w:r>
    </w:p>
    <w:p w14:paraId="6165A04A" w14:textId="77777777" w:rsidR="00F31B66" w:rsidRPr="00F31B66" w:rsidRDefault="00F31B66" w:rsidP="00703CB7">
      <w:pPr>
        <w:pStyle w:val="body"/>
        <w:bidi/>
        <w:rPr>
          <w:rFonts w:ascii="Nesf2" w:hAnsi="Nesf2"/>
        </w:rPr>
      </w:pPr>
      <w:r w:rsidRPr="00F31B66">
        <w:rPr>
          <w:rFonts w:ascii="Nesf2" w:hAnsi="Nesf2"/>
        </w:rPr>
        <w:t> </w:t>
      </w:r>
      <w:r w:rsidRPr="00F31B66">
        <w:rPr>
          <w:rFonts w:ascii="Nesf2" w:hAnsi="Nesf2"/>
        </w:rPr>
        <w:tab/>
      </w:r>
      <w:r w:rsidRPr="00F31B66">
        <w:rPr>
          <w:rFonts w:hint="cs"/>
          <w:rtl/>
          <w:lang w:bidi="fa-IR"/>
        </w:rPr>
        <w:t>شب ِ دوش</w:t>
      </w:r>
      <w:r w:rsidRPr="00F31B66">
        <w:rPr>
          <w:rFonts w:ascii="Nesf2" w:hAnsi="Nesf2"/>
        </w:rPr>
        <w:t> </w:t>
      </w:r>
    </w:p>
    <w:p w14:paraId="12C32D93" w14:textId="77777777" w:rsidR="00BF719F" w:rsidRDefault="00BF719F" w:rsidP="00703CB7">
      <w:pPr>
        <w:pStyle w:val="body"/>
        <w:bidi/>
        <w:divId w:val="959147296"/>
        <w:rPr>
          <w:rFonts w:eastAsia="Times New Roman"/>
          <w:rtl/>
        </w:rPr>
      </w:pPr>
    </w:p>
    <w:p w14:paraId="64B80916" w14:textId="77777777" w:rsidR="00F31B66" w:rsidRPr="00F31B66" w:rsidRDefault="00F31B66" w:rsidP="00703CB7">
      <w:pPr>
        <w:pStyle w:val="body"/>
        <w:bidi/>
        <w:divId w:val="959147296"/>
        <w:rPr>
          <w:rFonts w:ascii="Arial" w:hAnsi="Arial" w:cs="Arial"/>
        </w:rPr>
      </w:pPr>
      <w:r w:rsidRPr="00F31B66">
        <w:rPr>
          <w:rFonts w:hint="cs"/>
          <w:rtl/>
          <w:lang w:bidi="fa-IR"/>
        </w:rPr>
        <w:t>مي‌بايد</w:t>
      </w:r>
      <w:r w:rsidRPr="00F31B66">
        <w:rPr>
          <w:rFonts w:ascii="Nesf2" w:hAnsi="Nesf2"/>
        </w:rPr>
        <w:t> </w:t>
      </w:r>
      <w:r w:rsidRPr="00F31B66">
        <w:rPr>
          <w:rFonts w:ascii="Nesf2" w:hAnsi="Nesf2"/>
        </w:rPr>
        <w:tab/>
        <w:t> </w:t>
      </w:r>
      <w:r w:rsidRPr="00F31B66">
        <w:rPr>
          <w:rFonts w:ascii="Nesf2" w:hAnsi="Nesf2"/>
        </w:rPr>
        <w:tab/>
      </w:r>
      <w:r w:rsidRPr="00F31B66">
        <w:rPr>
          <w:rFonts w:ascii="Arial" w:hAnsi="Arial" w:cs="Arial"/>
          <w:rtl/>
        </w:rPr>
        <w:t> </w:t>
      </w:r>
    </w:p>
    <w:p w14:paraId="03418309" w14:textId="77777777" w:rsidR="00F31B66" w:rsidRPr="00F31B66" w:rsidRDefault="00F31B66" w:rsidP="00703CB7">
      <w:pPr>
        <w:pStyle w:val="body"/>
        <w:bidi/>
        <w:divId w:val="959147296"/>
        <w:rPr>
          <w:rFonts w:ascii="Nesf2" w:hAnsi="Nesf2"/>
        </w:rPr>
      </w:pPr>
      <w:r w:rsidRPr="00F31B66">
        <w:rPr>
          <w:rFonts w:ascii="Nesf2" w:hAnsi="Nesf2"/>
        </w:rPr>
        <w:t> </w:t>
      </w:r>
      <w:r w:rsidRPr="00F31B66">
        <w:rPr>
          <w:rFonts w:ascii="Nesf2" w:hAnsi="Nesf2"/>
        </w:rPr>
        <w:tab/>
      </w:r>
      <w:r w:rsidRPr="00F31B66">
        <w:rPr>
          <w:rFonts w:hint="cs"/>
          <w:rtl/>
          <w:lang w:bidi="fa-IR"/>
        </w:rPr>
        <w:t>بَدر ِ تمام</w:t>
      </w:r>
      <w:r w:rsidRPr="00F31B66">
        <w:rPr>
          <w:rFonts w:ascii="Nesf2" w:hAnsi="Nesf2"/>
        </w:rPr>
        <w:t> </w:t>
      </w:r>
      <w:r w:rsidRPr="00F31B66">
        <w:rPr>
          <w:rFonts w:ascii="Nesf2" w:hAnsi="Nesf2"/>
        </w:rPr>
        <w:tab/>
        <w:t> </w:t>
      </w:r>
    </w:p>
    <w:p w14:paraId="034CB548" w14:textId="77777777" w:rsidR="00F31B66" w:rsidRPr="00F31B66" w:rsidRDefault="00F31B66" w:rsidP="00703CB7">
      <w:pPr>
        <w:pStyle w:val="body"/>
        <w:bidi/>
        <w:divId w:val="959147296"/>
        <w:rPr>
          <w:rFonts w:ascii="Nesf2" w:hAnsi="Nesf2"/>
        </w:rPr>
      </w:pPr>
      <w:r w:rsidRPr="00F31B66">
        <w:rPr>
          <w:rFonts w:ascii="Nesf2" w:hAnsi="Nesf2"/>
        </w:rPr>
        <w:t> </w:t>
      </w:r>
      <w:r w:rsidRPr="00F31B66">
        <w:rPr>
          <w:rFonts w:ascii="Nesf2" w:hAnsi="Nesf2"/>
        </w:rPr>
        <w:tab/>
      </w:r>
      <w:r w:rsidRPr="00F31B66">
        <w:rPr>
          <w:rFonts w:ascii="Arial" w:hAnsi="Arial" w:cs="Arial"/>
          <w:rtl/>
        </w:rPr>
        <w:t> </w:t>
      </w:r>
      <w:r w:rsidRPr="00F31B66">
        <w:rPr>
          <w:rFonts w:ascii="Arial" w:hAnsi="Arial" w:cs="Arial"/>
        </w:rPr>
        <w:tab/>
      </w:r>
      <w:r w:rsidRPr="00F31B66">
        <w:rPr>
          <w:rFonts w:hint="cs"/>
          <w:rtl/>
          <w:lang w:bidi="fa-IR"/>
        </w:rPr>
        <w:t>بوده باشد!</w:t>
      </w:r>
      <w:r w:rsidRPr="00F31B66">
        <w:rPr>
          <w:rFonts w:ascii="Nesf2" w:hAnsi="Nesf2"/>
        </w:rPr>
        <w:t> </w:t>
      </w:r>
    </w:p>
    <w:p w14:paraId="30D349CD" w14:textId="77777777" w:rsidR="00BF719F" w:rsidRDefault="00294B59" w:rsidP="00703CB7">
      <w:pPr>
        <w:pStyle w:val="body"/>
        <w:bidi/>
        <w:rPr>
          <w:rtl/>
        </w:rPr>
      </w:pPr>
      <w:r>
        <w:t> </w:t>
      </w:r>
    </w:p>
    <w:p w14:paraId="34C30241" w14:textId="77777777" w:rsidR="00BF719F" w:rsidRDefault="00294B59" w:rsidP="00703CB7">
      <w:pPr>
        <w:pStyle w:val="body"/>
        <w:bidi/>
        <w:rPr>
          <w:rtl/>
        </w:rPr>
      </w:pPr>
      <w:r>
        <w:t> </w:t>
      </w:r>
    </w:p>
    <w:p w14:paraId="383A4012" w14:textId="77777777" w:rsidR="00BF719F" w:rsidRDefault="00294B59" w:rsidP="00703CB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کنار ِ جهان ِ مهربان</w:t>
      </w:r>
    </w:p>
    <w:p w14:paraId="2DB8BED1" w14:textId="77777777" w:rsidR="00BF719F" w:rsidRDefault="00294B59" w:rsidP="00703CB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مورمور ِ اغواگر ِ برکه مي‌نگرم،</w:t>
      </w:r>
    </w:p>
    <w:p w14:paraId="237D2E52" w14:textId="77777777" w:rsidR="00BF719F" w:rsidRDefault="00294B59" w:rsidP="00703CB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چشم بر هم مي‌نهم</w:t>
      </w:r>
    </w:p>
    <w:p w14:paraId="1466C3D4" w14:textId="77777777" w:rsidR="00BF719F" w:rsidRDefault="00294B59" w:rsidP="00703CB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برانگيخته از بلوغي رخوتناک</w:t>
      </w:r>
    </w:p>
    <w:p w14:paraId="45734CCB" w14:textId="77777777" w:rsidR="00BF719F" w:rsidRDefault="00294B59" w:rsidP="00703CB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دعوت ِ مقاومت‌ناپذير ِ آب</w:t>
      </w:r>
    </w:p>
    <w:p w14:paraId="7355EB19" w14:textId="77777777" w:rsidR="00BF719F" w:rsidRDefault="00294B59" w:rsidP="00703CB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محتاطانه</w:t>
      </w:r>
    </w:p>
    <w:p w14:paraId="422918BD" w14:textId="77777777" w:rsidR="00BF719F" w:rsidRDefault="00294B59" w:rsidP="00703CB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سايه‌ی سوزان ِ اندام‌اش</w:t>
      </w:r>
    </w:p>
    <w:p w14:paraId="3DA6F1D6" w14:textId="77777777" w:rsidR="00BF719F" w:rsidRDefault="00294B59" w:rsidP="00703CB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انگشت</w:t>
      </w:r>
    </w:p>
    <w:p w14:paraId="48987D27" w14:textId="77777777" w:rsidR="00BF719F" w:rsidRDefault="00294B59" w:rsidP="00703CB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فرومي‌برم.</w:t>
      </w:r>
    </w:p>
    <w:p w14:paraId="1D0615EA" w14:textId="77777777" w:rsidR="00BF719F" w:rsidRDefault="00294B59" w:rsidP="00703CB7">
      <w:pPr>
        <w:pStyle w:val="body"/>
        <w:bidi/>
        <w:rPr>
          <w:rtl/>
        </w:rPr>
      </w:pPr>
      <w:r>
        <w:t> </w:t>
      </w:r>
    </w:p>
    <w:p w14:paraId="0D837632" w14:textId="77777777" w:rsidR="00BF719F" w:rsidRDefault="00294B59" w:rsidP="00703CB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احساس ِ عميق ِ مشارکت.</w:t>
      </w:r>
    </w:p>
    <w:p w14:paraId="075A1AE2" w14:textId="77777777" w:rsidR="00BF719F" w:rsidRDefault="00294B59" w:rsidP="00703CB7">
      <w:pPr>
        <w:pStyle w:val="when"/>
        <w:bidi/>
        <w:rPr>
          <w:rtl/>
          <w:lang w:bidi="fa-IR"/>
        </w:rPr>
      </w:pPr>
      <w:r>
        <w:rPr>
          <w:rFonts w:hint="cs"/>
          <w:rtl/>
          <w:lang w:bidi="fa-IR"/>
        </w:rPr>
        <w:t>۱۰ شهريور ِ ۱۳۶۹</w:t>
      </w:r>
    </w:p>
    <w:p w14:paraId="26C604DA" w14:textId="77777777" w:rsidR="00BF719F" w:rsidRDefault="00294B59" w:rsidP="00703CB7">
      <w:pPr>
        <w:pStyle w:val="where"/>
        <w:bidi/>
        <w:rPr>
          <w:rtl/>
          <w:lang w:bidi="fa-IR"/>
        </w:rPr>
      </w:pPr>
      <w:r>
        <w:rPr>
          <w:rFonts w:hint="cs"/>
          <w:rtl/>
          <w:lang w:bidi="fa-IR"/>
        </w:rPr>
        <w:t>سن‌هوزه</w:t>
      </w:r>
    </w:p>
    <w:sectPr w:rsidR="00BF71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294B59"/>
    <w:rsid w:val="00294B59"/>
    <w:rsid w:val="002B058A"/>
    <w:rsid w:val="003703C1"/>
    <w:rsid w:val="003D57A6"/>
    <w:rsid w:val="00703CB7"/>
    <w:rsid w:val="00BF719F"/>
    <w:rsid w:val="00D06E4D"/>
    <w:rsid w:val="00E3514D"/>
    <w:rsid w:val="00F3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5A0AA8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CB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C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C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C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CB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CB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CB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CB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CB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CB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703CB7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703CB7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703CB7"/>
    <w:pPr>
      <w:bidi/>
    </w:pPr>
  </w:style>
  <w:style w:type="paragraph" w:customStyle="1" w:styleId="num">
    <w:name w:val="num"/>
    <w:basedOn w:val="poem"/>
    <w:qFormat/>
    <w:rsid w:val="00703CB7"/>
    <w:pPr>
      <w:spacing w:before="240"/>
    </w:pPr>
  </w:style>
  <w:style w:type="paragraph" w:customStyle="1" w:styleId="body">
    <w:name w:val="body"/>
    <w:basedOn w:val="Normal"/>
    <w:qFormat/>
    <w:rsid w:val="00703CB7"/>
    <w:rPr>
      <w:color w:val="000000"/>
    </w:rPr>
  </w:style>
  <w:style w:type="paragraph" w:customStyle="1" w:styleId="when">
    <w:name w:val="when"/>
    <w:basedOn w:val="who"/>
    <w:next w:val="where"/>
    <w:qFormat/>
    <w:rsid w:val="00703CB7"/>
    <w:pPr>
      <w:spacing w:before="360"/>
    </w:pPr>
  </w:style>
  <w:style w:type="paragraph" w:customStyle="1" w:styleId="where">
    <w:name w:val="where"/>
    <w:basedOn w:val="when"/>
    <w:next w:val="NoSpacing"/>
    <w:qFormat/>
    <w:rsid w:val="00703CB7"/>
    <w:pPr>
      <w:spacing w:before="0"/>
    </w:pPr>
  </w:style>
  <w:style w:type="paragraph" w:styleId="NoSpacing">
    <w:name w:val="No Spacing"/>
    <w:uiPriority w:val="1"/>
    <w:qFormat/>
    <w:rsid w:val="00703CB7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703CB7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703CB7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C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C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C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CB7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CB7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C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C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C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3CB7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3CB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3CB7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C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03CB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703CB7"/>
    <w:rPr>
      <w:b/>
      <w:bCs/>
    </w:rPr>
  </w:style>
  <w:style w:type="character" w:styleId="Emphasis">
    <w:name w:val="Emphasis"/>
    <w:uiPriority w:val="20"/>
    <w:qFormat/>
    <w:rsid w:val="00703CB7"/>
    <w:rPr>
      <w:i/>
      <w:iCs/>
    </w:rPr>
  </w:style>
  <w:style w:type="paragraph" w:styleId="ListParagraph">
    <w:name w:val="List Paragraph"/>
    <w:basedOn w:val="Normal"/>
    <w:uiPriority w:val="34"/>
    <w:qFormat/>
    <w:rsid w:val="00703CB7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703CB7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03CB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CB7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CB7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03CB7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03CB7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03CB7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03CB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03CB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3CB7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CB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C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C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C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CB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CB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CB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CB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CB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CB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703CB7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703CB7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703CB7"/>
    <w:pPr>
      <w:bidi/>
    </w:pPr>
  </w:style>
  <w:style w:type="paragraph" w:customStyle="1" w:styleId="num">
    <w:name w:val="num"/>
    <w:basedOn w:val="poem"/>
    <w:qFormat/>
    <w:rsid w:val="00703CB7"/>
    <w:pPr>
      <w:spacing w:before="240"/>
    </w:pPr>
  </w:style>
  <w:style w:type="paragraph" w:customStyle="1" w:styleId="body">
    <w:name w:val="body"/>
    <w:basedOn w:val="Normal"/>
    <w:qFormat/>
    <w:rsid w:val="00703CB7"/>
    <w:rPr>
      <w:color w:val="000000"/>
    </w:rPr>
  </w:style>
  <w:style w:type="paragraph" w:customStyle="1" w:styleId="when">
    <w:name w:val="when"/>
    <w:basedOn w:val="who"/>
    <w:next w:val="where"/>
    <w:qFormat/>
    <w:rsid w:val="00703CB7"/>
    <w:pPr>
      <w:spacing w:before="360"/>
    </w:pPr>
  </w:style>
  <w:style w:type="paragraph" w:customStyle="1" w:styleId="where">
    <w:name w:val="where"/>
    <w:basedOn w:val="when"/>
    <w:next w:val="NoSpacing"/>
    <w:qFormat/>
    <w:rsid w:val="00703CB7"/>
    <w:pPr>
      <w:spacing w:before="0"/>
    </w:pPr>
  </w:style>
  <w:style w:type="paragraph" w:styleId="NoSpacing">
    <w:name w:val="No Spacing"/>
    <w:uiPriority w:val="1"/>
    <w:qFormat/>
    <w:rsid w:val="00703CB7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703CB7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703CB7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C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C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C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CB7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CB7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C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C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C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3CB7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3CB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3CB7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C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03CB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703CB7"/>
    <w:rPr>
      <w:b/>
      <w:bCs/>
    </w:rPr>
  </w:style>
  <w:style w:type="character" w:styleId="Emphasis">
    <w:name w:val="Emphasis"/>
    <w:uiPriority w:val="20"/>
    <w:qFormat/>
    <w:rsid w:val="00703CB7"/>
    <w:rPr>
      <w:i/>
      <w:iCs/>
    </w:rPr>
  </w:style>
  <w:style w:type="paragraph" w:styleId="ListParagraph">
    <w:name w:val="List Paragraph"/>
    <w:basedOn w:val="Normal"/>
    <w:uiPriority w:val="34"/>
    <w:qFormat/>
    <w:rsid w:val="00703CB7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703CB7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03CB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CB7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CB7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03CB7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03CB7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03CB7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03CB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03CB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3C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533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6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183</Words>
  <Characters>745</Characters>
  <Application>Microsoft Office Word</Application>
  <DocSecurity>0</DocSecurity>
  <Lines>67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2010-03-28T00:28:00Z</dcterms:created>
  <dcterms:modified xsi:type="dcterms:W3CDTF">2010-04-11T20:05:00Z</dcterms:modified>
</cp:coreProperties>
</file>