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91D47" w14:textId="77777777" w:rsidR="005C6142" w:rsidRPr="00290791" w:rsidRDefault="00D568D8" w:rsidP="00737649">
      <w:pPr>
        <w:pStyle w:val="poem"/>
        <w:rPr>
          <w:rtl/>
          <w:lang w:bidi="fa-IR"/>
        </w:rPr>
      </w:pPr>
      <w:r w:rsidRPr="00290791">
        <w:rPr>
          <w:rFonts w:hint="cs"/>
          <w:rtl/>
          <w:lang w:bidi="fa-IR"/>
        </w:rPr>
        <w:t>چشمان تاريک</w:t>
      </w:r>
    </w:p>
    <w:p w14:paraId="0536605A" w14:textId="313D1195" w:rsidR="00290791" w:rsidRDefault="00290791" w:rsidP="00737649">
      <w:pPr>
        <w:pStyle w:val="who"/>
        <w:bidi/>
        <w:rPr>
          <w:rtl/>
          <w:lang w:bidi="fa-IR"/>
        </w:rPr>
      </w:pPr>
    </w:p>
    <w:p w14:paraId="0ED84338" w14:textId="199776C4" w:rsidR="00737649" w:rsidRDefault="00737649" w:rsidP="00737649">
      <w:pPr>
        <w:pStyle w:val="why"/>
        <w:rPr>
          <w:rtl/>
          <w:lang w:bidi="fa-IR"/>
        </w:rPr>
      </w:pPr>
    </w:p>
    <w:p w14:paraId="62B3F240" w14:textId="2C61722B" w:rsidR="00737649" w:rsidRDefault="00737649" w:rsidP="00737649">
      <w:pPr>
        <w:pStyle w:val="num"/>
        <w:rPr>
          <w:rtl/>
          <w:lang w:bidi="fa-IR"/>
        </w:rPr>
      </w:pPr>
    </w:p>
    <w:p w14:paraId="3165AB32" w14:textId="77777777" w:rsidR="00737649" w:rsidRPr="00737649" w:rsidRDefault="00737649" w:rsidP="00737649">
      <w:pPr>
        <w:pStyle w:val="subname"/>
        <w:rPr>
          <w:rtl/>
          <w:lang w:bidi="fa-IR"/>
        </w:rPr>
      </w:pPr>
    </w:p>
    <w:p w14:paraId="03451852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چشمانِ تو شبچراغِ سياهِ من بود،</w:t>
      </w:r>
    </w:p>
    <w:p w14:paraId="0CC2A815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مرثيه‌ي دردناکِ من بود</w:t>
      </w:r>
    </w:p>
    <w:p w14:paraId="22B6DA24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مرثيه‌ي دردناک و وحشتِ تدفينِ زنده‌به‌گوري که منم، من...</w:t>
      </w:r>
    </w:p>
    <w:p w14:paraId="5BDB5D80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099EDE91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rPr>
          <w:rFonts w:ascii="Times New Roman" w:hAnsi="Times New Roman" w:cs="Times New Roman"/>
        </w:rPr>
        <w:t>□</w:t>
      </w:r>
    </w:p>
    <w:p w14:paraId="2ECD217D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0E8A96D3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پوزه‌ي سردِ يأس، در خوابِ آغازنشده به‌انجام رسيده‌ي من، در روياي مارانِ يک‌چشمِ جهنمي فرياد کشيده‌اند.</w:t>
      </w:r>
    </w:p>
    <w:p w14:paraId="75C8CB08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3321DC75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و تو نگاه و انحناهاي اثيري پيکرت را همراه بردي</w:t>
      </w:r>
    </w:p>
    <w:p w14:paraId="35133338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و در جامه‌ي شعله‌ورِ آتشِ خويش، خاموش و پرصلابت و سنگين بر جاده‌ي توفان‌زده‌يي گذشتي که پيکرِ رسواي من با هزاران گُل‌ميخِ نگاه‌هاي کاوشکار، بر دروازه‌هاي عظيمش آويخته بود...</w:t>
      </w:r>
    </w:p>
    <w:p w14:paraId="3CA0C675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7EEA4B8B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rPr>
          <w:rFonts w:ascii="Times New Roman" w:hAnsi="Times New Roman" w:cs="Times New Roman"/>
        </w:rPr>
        <w:t>□</w:t>
      </w:r>
    </w:p>
    <w:p w14:paraId="7D6119EA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112C20F8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بگذار سنگيني امواجِ ديرگذرِ درياي شبچراغي خاطره‌ي تو را در کوفتگي روحِ خود احساس کنم.</w:t>
      </w:r>
    </w:p>
    <w:p w14:paraId="64F9806A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بگذار آتشکده‌ي بزرگِ خاموشي بي‌ايمانِ تو مرا در حريقِ فريادهايم خاکستر کند.</w:t>
      </w:r>
    </w:p>
    <w:p w14:paraId="52C056CC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37CEA65A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خاربوته‌ي کنارِ کويرِ جُستجو باش</w:t>
      </w:r>
    </w:p>
    <w:p w14:paraId="0DD0A729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تا سايه‌ي من، زخم‌دار و خون‌آلود</w:t>
      </w:r>
    </w:p>
    <w:p w14:paraId="18A988EB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به هزاران تيغِ نگاهِ آفتاب‌بارِ تو آويزد...</w:t>
      </w:r>
    </w:p>
    <w:p w14:paraId="3AF65B9D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18257160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rPr>
          <w:rFonts w:ascii="Times New Roman" w:hAnsi="Times New Roman" w:cs="Times New Roman"/>
        </w:rPr>
        <w:t>□</w:t>
      </w:r>
    </w:p>
    <w:p w14:paraId="6F7B3375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6472098F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در دهليز طولاني بي‌نشان</w:t>
      </w:r>
    </w:p>
    <w:p w14:paraId="05E5AF1C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                            </w:t>
      </w:r>
      <w:r w:rsidRPr="00290791">
        <w:rPr>
          <w:rtl/>
          <w:lang w:bidi="fa-IR"/>
        </w:rPr>
        <w:t xml:space="preserve"> </w:t>
      </w:r>
      <w:r w:rsidRPr="00290791">
        <w:rPr>
          <w:rFonts w:hint="cs"/>
          <w:rtl/>
          <w:lang w:bidi="fa-IR"/>
        </w:rPr>
        <w:t>هزاران غريوِ وحشت برخاست</w:t>
      </w:r>
    </w:p>
    <w:p w14:paraId="577B77D3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دريچه‌ي گمنام برهم کوفت</w:t>
      </w:r>
    </w:p>
    <w:p w14:paraId="36B0AB66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دَرِ راز گشاده شد</w:t>
      </w:r>
    </w:p>
    <w:p w14:paraId="32AC486A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و جادوي نگاهِ تو، گُلِ زردِ شعله را از تارکِ شمعِ نيم‌سوخته ربود...</w:t>
      </w:r>
    </w:p>
    <w:p w14:paraId="1662D49D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68835729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غريوِ وحشت در تالابِ سکوت رسوب کرد</w:t>
      </w:r>
    </w:p>
    <w:p w14:paraId="11B3AEB7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دريچه‌ي گمنام از هم گشود، و نفسِ تاريکِ شب از هزاران دهان بر رگِ طولاني دهليز دويد</w:t>
      </w:r>
    </w:p>
    <w:p w14:paraId="35426EC2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509FDEDE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دَرِ راز بسته شد، تا من با الماسِ غريوي جگرم را بخراشم و در پسِ درهاي بسته‌ي رازي عبوس به استخوان‌هاي نوميدي مبدل شوم.</w:t>
      </w:r>
    </w:p>
    <w:p w14:paraId="2035D50D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4C3B0480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rPr>
          <w:rFonts w:ascii="Times New Roman" w:hAnsi="Times New Roman" w:cs="Times New Roman"/>
        </w:rPr>
        <w:t>□</w:t>
      </w:r>
    </w:p>
    <w:p w14:paraId="0F2885DC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20A3F6DB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در انتهاي اندوهناکِ دهليزِ بي‌منفذ، چشمانِ تو شبچراغِ تاريکِ من است.</w:t>
      </w:r>
    </w:p>
    <w:p w14:paraId="4D41F04C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75AC6B0C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هزاران قفلِ پولادِ راز بر درهاي بسته‌ي سنگين ميانِ ما به‌سانِ مارانِ جادويي نفس مي‌زنند.</w:t>
      </w:r>
    </w:p>
    <w:p w14:paraId="7293AA96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گُل‌هاي طلسمِ جادوگرِ رنجِ من از چاه‌هاي سرزمينِ تو مي‌نوشد، مي‌شکفد، و من لنگرِ بي‌تکانِ نوميدي خويشم.</w:t>
      </w:r>
    </w:p>
    <w:p w14:paraId="260426AB" w14:textId="77777777" w:rsidR="005C6142" w:rsidRPr="00290791" w:rsidRDefault="00D568D8" w:rsidP="00737649">
      <w:pPr>
        <w:pStyle w:val="body"/>
        <w:bidi/>
        <w:rPr>
          <w:rtl/>
        </w:rPr>
      </w:pPr>
      <w:r w:rsidRPr="00290791">
        <w:t> </w:t>
      </w:r>
    </w:p>
    <w:p w14:paraId="084C3070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من خشکيده‌ام من نگاه مي‌کنم من درد مي‌کشم من نفس مي‌زنم من فرياد برمي‌آورم:</w:t>
      </w:r>
    </w:p>
    <w:p w14:paraId="6DEAE2A5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ــ چشمانِ تو شبچراغِ سياهِ من بود.</w:t>
      </w:r>
    </w:p>
    <w:p w14:paraId="6705C95A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مرثيه‌ي دردناکِ من بود چشمانِ تو.</w:t>
      </w:r>
    </w:p>
    <w:p w14:paraId="640A73CF" w14:textId="77777777" w:rsidR="005C6142" w:rsidRPr="00290791" w:rsidRDefault="00D568D8" w:rsidP="00737649">
      <w:pPr>
        <w:pStyle w:val="body"/>
        <w:bidi/>
        <w:rPr>
          <w:rtl/>
          <w:lang w:bidi="fa-IR"/>
        </w:rPr>
      </w:pPr>
      <w:r w:rsidRPr="00290791">
        <w:rPr>
          <w:rFonts w:hint="cs"/>
          <w:rtl/>
          <w:lang w:bidi="fa-IR"/>
        </w:rPr>
        <w:t>مرثيه‌ي دردناک و وحشتِ تدفينِ زنده‌به‌گوري که منم، من...</w:t>
      </w:r>
    </w:p>
    <w:p w14:paraId="10DF9505" w14:textId="63037980" w:rsidR="005C6142" w:rsidRDefault="00D568D8" w:rsidP="00737649">
      <w:pPr>
        <w:pStyle w:val="when"/>
        <w:bidi/>
        <w:rPr>
          <w:rFonts w:hint="cs"/>
          <w:rtl/>
          <w:lang w:bidi="fa-IR"/>
        </w:rPr>
      </w:pPr>
      <w:r w:rsidRPr="00290791">
        <w:t> </w:t>
      </w:r>
      <w:r w:rsidRPr="00290791">
        <w:rPr>
          <w:rFonts w:hint="cs"/>
          <w:rtl/>
          <w:lang w:bidi="fa-IR"/>
        </w:rPr>
        <w:t>۱۳۳۱</w:t>
      </w:r>
    </w:p>
    <w:p w14:paraId="17590B21" w14:textId="77777777" w:rsidR="00737649" w:rsidRPr="00737649" w:rsidRDefault="00737649" w:rsidP="0073764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737649" w:rsidRPr="00737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568D8"/>
    <w:rsid w:val="00290791"/>
    <w:rsid w:val="005C6142"/>
    <w:rsid w:val="00737649"/>
    <w:rsid w:val="00D46D4C"/>
    <w:rsid w:val="00D5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8CDC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3764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3764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37649"/>
    <w:pPr>
      <w:bidi/>
    </w:pPr>
  </w:style>
  <w:style w:type="paragraph" w:customStyle="1" w:styleId="num">
    <w:name w:val="num"/>
    <w:basedOn w:val="poem"/>
    <w:qFormat/>
    <w:rsid w:val="00737649"/>
    <w:pPr>
      <w:spacing w:before="240"/>
    </w:pPr>
  </w:style>
  <w:style w:type="paragraph" w:customStyle="1" w:styleId="body">
    <w:name w:val="body"/>
    <w:basedOn w:val="Normal"/>
    <w:qFormat/>
    <w:rsid w:val="00737649"/>
    <w:rPr>
      <w:color w:val="000000"/>
    </w:rPr>
  </w:style>
  <w:style w:type="paragraph" w:customStyle="1" w:styleId="when">
    <w:name w:val="when"/>
    <w:basedOn w:val="who"/>
    <w:next w:val="where"/>
    <w:qFormat/>
    <w:rsid w:val="00737649"/>
    <w:pPr>
      <w:spacing w:before="360"/>
    </w:pPr>
  </w:style>
  <w:style w:type="paragraph" w:customStyle="1" w:styleId="where">
    <w:name w:val="where"/>
    <w:basedOn w:val="when"/>
    <w:next w:val="NoSpacing"/>
    <w:qFormat/>
    <w:rsid w:val="00737649"/>
    <w:pPr>
      <w:spacing w:before="0"/>
    </w:pPr>
  </w:style>
  <w:style w:type="paragraph" w:styleId="NoSpacing">
    <w:name w:val="No Spacing"/>
    <w:uiPriority w:val="1"/>
    <w:qFormat/>
    <w:rsid w:val="0073764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3764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3764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4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4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64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76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64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764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37649"/>
    <w:rPr>
      <w:b/>
      <w:bCs/>
    </w:rPr>
  </w:style>
  <w:style w:type="character" w:styleId="Emphasis">
    <w:name w:val="Emphasis"/>
    <w:uiPriority w:val="20"/>
    <w:qFormat/>
    <w:rsid w:val="00737649"/>
    <w:rPr>
      <w:i/>
      <w:iCs/>
    </w:rPr>
  </w:style>
  <w:style w:type="paragraph" w:styleId="ListParagraph">
    <w:name w:val="List Paragraph"/>
    <w:basedOn w:val="Normal"/>
    <w:uiPriority w:val="34"/>
    <w:qFormat/>
    <w:rsid w:val="0073764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3764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76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4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4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3764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3764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3764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376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376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64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3764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3764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37649"/>
    <w:pPr>
      <w:bidi/>
    </w:pPr>
  </w:style>
  <w:style w:type="paragraph" w:customStyle="1" w:styleId="num">
    <w:name w:val="num"/>
    <w:basedOn w:val="poem"/>
    <w:qFormat/>
    <w:rsid w:val="00737649"/>
    <w:pPr>
      <w:spacing w:before="240"/>
    </w:pPr>
  </w:style>
  <w:style w:type="paragraph" w:customStyle="1" w:styleId="body">
    <w:name w:val="body"/>
    <w:basedOn w:val="Normal"/>
    <w:qFormat/>
    <w:rsid w:val="00737649"/>
    <w:rPr>
      <w:color w:val="000000"/>
    </w:rPr>
  </w:style>
  <w:style w:type="paragraph" w:customStyle="1" w:styleId="when">
    <w:name w:val="when"/>
    <w:basedOn w:val="who"/>
    <w:next w:val="where"/>
    <w:qFormat/>
    <w:rsid w:val="00737649"/>
    <w:pPr>
      <w:spacing w:before="360"/>
    </w:pPr>
  </w:style>
  <w:style w:type="paragraph" w:customStyle="1" w:styleId="where">
    <w:name w:val="where"/>
    <w:basedOn w:val="when"/>
    <w:next w:val="NoSpacing"/>
    <w:qFormat/>
    <w:rsid w:val="00737649"/>
    <w:pPr>
      <w:spacing w:before="0"/>
    </w:pPr>
  </w:style>
  <w:style w:type="paragraph" w:styleId="NoSpacing">
    <w:name w:val="No Spacing"/>
    <w:uiPriority w:val="1"/>
    <w:qFormat/>
    <w:rsid w:val="0073764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3764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3764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4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4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764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76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64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764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37649"/>
    <w:rPr>
      <w:b/>
      <w:bCs/>
    </w:rPr>
  </w:style>
  <w:style w:type="character" w:styleId="Emphasis">
    <w:name w:val="Emphasis"/>
    <w:uiPriority w:val="20"/>
    <w:qFormat/>
    <w:rsid w:val="00737649"/>
    <w:rPr>
      <w:i/>
      <w:iCs/>
    </w:rPr>
  </w:style>
  <w:style w:type="paragraph" w:styleId="ListParagraph">
    <w:name w:val="List Paragraph"/>
    <w:basedOn w:val="Normal"/>
    <w:uiPriority w:val="34"/>
    <w:qFormat/>
    <w:rsid w:val="0073764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3764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76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4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4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3764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3764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3764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376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376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6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2010-04-01T21:05:00Z</dcterms:created>
  <dcterms:modified xsi:type="dcterms:W3CDTF">2010-04-05T18:34:00Z</dcterms:modified>
</cp:coreProperties>
</file>