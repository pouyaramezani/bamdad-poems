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8607A" w14:textId="77777777" w:rsidR="00794BAD" w:rsidRDefault="00794BAD" w:rsidP="00794BAD">
      <w:pPr>
        <w:pStyle w:val="poem"/>
        <w:rPr>
          <w:lang w:bidi="fa-IR"/>
        </w:rPr>
      </w:pPr>
      <w:bookmarkStart w:id="0" w:name="_GoBack"/>
      <w:r>
        <w:rPr>
          <w:rFonts w:hint="cs"/>
          <w:rtl/>
          <w:lang w:bidi="fa-IR"/>
        </w:rPr>
        <w:t>کوچه</w:t>
      </w:r>
    </w:p>
    <w:p w14:paraId="710A0DB2" w14:textId="77777777" w:rsidR="00794BAD" w:rsidRDefault="00794BAD" w:rsidP="00794BAD">
      <w:pPr>
        <w:pStyle w:val="who"/>
        <w:bidi/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 xml:space="preserve">به </w:t>
      </w:r>
      <w:r w:rsidRPr="005D47B9">
        <w:rPr>
          <w:rFonts w:hint="cs"/>
          <w:b/>
          <w:bCs/>
          <w:rtl/>
          <w:lang w:bidi="fa-IR"/>
        </w:rPr>
        <w:t>دکتر مجيد حائري</w:t>
      </w:r>
    </w:p>
    <w:p w14:paraId="29BC5CA7" w14:textId="1F9E32A9" w:rsidR="00794BAD" w:rsidRDefault="00794BAD" w:rsidP="00794BAD">
      <w:pPr>
        <w:pStyle w:val="why"/>
        <w:rPr>
          <w:rtl/>
          <w:lang w:bidi="fa-IR"/>
        </w:rPr>
      </w:pPr>
    </w:p>
    <w:p w14:paraId="130A470D" w14:textId="0C548668" w:rsidR="003949FF" w:rsidRDefault="003949FF" w:rsidP="003949FF">
      <w:pPr>
        <w:pStyle w:val="num"/>
        <w:rPr>
          <w:rtl/>
          <w:lang w:bidi="fa-IR"/>
        </w:rPr>
      </w:pPr>
    </w:p>
    <w:p w14:paraId="21B4FE9A" w14:textId="77777777" w:rsidR="003949FF" w:rsidRPr="003949FF" w:rsidRDefault="003949FF" w:rsidP="003949FF">
      <w:pPr>
        <w:pStyle w:val="subname"/>
        <w:rPr>
          <w:rtl/>
          <w:lang w:bidi="fa-IR"/>
        </w:rPr>
      </w:pPr>
    </w:p>
    <w:p w14:paraId="3A3B373A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دهليزي لاينقطع</w:t>
      </w:r>
    </w:p>
    <w:p w14:paraId="0CC28DA1" w14:textId="77777777" w:rsidR="00794BAD" w:rsidRDefault="00794BAD" w:rsidP="00794BAD">
      <w:pPr>
        <w:pStyle w:val="body"/>
        <w:bidi/>
        <w:rPr>
          <w:rtl/>
        </w:rPr>
      </w:pPr>
      <w:r>
        <w:rPr>
          <w:rFonts w:hint="cs"/>
        </w:rPr>
        <w:t>                  </w:t>
      </w:r>
      <w:r>
        <w:rPr>
          <w:rFonts w:hint="cs"/>
          <w:rtl/>
          <w:lang w:bidi="fa-IR"/>
        </w:rPr>
        <w:t xml:space="preserve"> در ميانِ دو ديوار،</w:t>
      </w:r>
    </w:p>
    <w:p w14:paraId="1EC02000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خلوتي</w:t>
      </w:r>
    </w:p>
    <w:p w14:paraId="4B98508E" w14:textId="77777777" w:rsidR="00794BAD" w:rsidRDefault="00794BAD" w:rsidP="00794BAD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که به‌سنگيني</w:t>
      </w:r>
    </w:p>
    <w:p w14:paraId="2D57260A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پيري عصاکش</w:t>
      </w:r>
    </w:p>
    <w:p w14:paraId="035B07EE" w14:textId="77777777" w:rsidR="00794BAD" w:rsidRDefault="00794BAD" w:rsidP="00794BAD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از دهليزِ سکوت</w:t>
      </w:r>
    </w:p>
    <w:p w14:paraId="564BF513" w14:textId="77777777" w:rsidR="00794BAD" w:rsidRDefault="00794BAD" w:rsidP="00794BA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</w:t>
      </w:r>
      <w:r>
        <w:rPr>
          <w:rFonts w:hint="cs"/>
          <w:rtl/>
          <w:lang w:bidi="fa-IR"/>
        </w:rPr>
        <w:t xml:space="preserve"> مي‌گذرد</w:t>
      </w:r>
      <w:r>
        <w:rPr>
          <w:rFonts w:hint="cs"/>
        </w:rPr>
        <w:t>.</w:t>
      </w:r>
    </w:p>
    <w:p w14:paraId="3B05BBE9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</w:t>
      </w:r>
    </w:p>
    <w:p w14:paraId="6606A399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آفتاب</w:t>
      </w:r>
    </w:p>
    <w:p w14:paraId="27BF0923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سايه‌يي منکسر،</w:t>
      </w:r>
    </w:p>
    <w:p w14:paraId="66CE5469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نگران و</w:t>
      </w:r>
    </w:p>
    <w:p w14:paraId="1489320A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منکسر.</w:t>
      </w:r>
    </w:p>
    <w:p w14:paraId="6E5160B4" w14:textId="77777777" w:rsidR="00794BAD" w:rsidRDefault="00794BAD" w:rsidP="00794BA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2F7C6A3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خانه‌ها</w:t>
      </w:r>
    </w:p>
    <w:p w14:paraId="368C2E9C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خانه‌خانه‌ها.</w:t>
      </w:r>
    </w:p>
    <w:p w14:paraId="3AE4F6E1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مردمي،</w:t>
      </w:r>
    </w:p>
    <w:p w14:paraId="7CDFF844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فريادي از فراز:</w:t>
      </w:r>
    </w:p>
    <w:p w14:paraId="37444370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شهرِ شطرنجي!</w:t>
      </w:r>
    </w:p>
    <w:p w14:paraId="50DBE765" w14:textId="77777777" w:rsidR="00794BAD" w:rsidRDefault="00794BAD" w:rsidP="00794BAD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شهرِ شطرنجي!</w:t>
      </w:r>
    </w:p>
    <w:p w14:paraId="1F48E104" w14:textId="77777777" w:rsidR="00794BAD" w:rsidRDefault="00794BAD" w:rsidP="00794BA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9ED0954" w14:textId="77777777" w:rsidR="00794BAD" w:rsidRDefault="00794BAD" w:rsidP="00794BAD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58BC22B" w14:textId="77777777" w:rsidR="00794BAD" w:rsidRDefault="00794BAD" w:rsidP="00794BA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DA4BF9D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دو ديوار</w:t>
      </w:r>
    </w:p>
    <w:p w14:paraId="3457DBA1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دهليزِ سکوت.</w:t>
      </w:r>
    </w:p>
    <w:p w14:paraId="2991710D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</w:t>
      </w:r>
    </w:p>
    <w:p w14:paraId="4BAAD717" w14:textId="77777777" w:rsidR="00794BAD" w:rsidRDefault="00794BAD" w:rsidP="00794BAD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</w:t>
      </w:r>
      <w:r>
        <w:rPr>
          <w:rFonts w:hint="cs"/>
          <w:rtl/>
          <w:lang w:bidi="fa-IR"/>
        </w:rPr>
        <w:t xml:space="preserve"> سايه‌يي که از زوالِ آفتاب دَم مي‌زند</w:t>
      </w:r>
      <w:r>
        <w:rPr>
          <w:rFonts w:hint="cs"/>
        </w:rPr>
        <w:t>.</w:t>
      </w:r>
    </w:p>
    <w:p w14:paraId="740A5F40" w14:textId="77777777" w:rsidR="00794BAD" w:rsidRDefault="00794BAD" w:rsidP="00794BA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CF5088B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مردمي،</w:t>
      </w:r>
    </w:p>
    <w:p w14:paraId="6F55A4B8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فريادي از اعماق</w:t>
      </w:r>
    </w:p>
    <w:p w14:paraId="439D1A15" w14:textId="77777777" w:rsidR="00794BAD" w:rsidRDefault="00794BAD" w:rsidP="00794BA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مُهره نيستيم!</w:t>
      </w:r>
    </w:p>
    <w:p w14:paraId="7CFE7F67" w14:textId="77777777" w:rsidR="00794BAD" w:rsidRDefault="00794BAD" w:rsidP="00794BAD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ما مُهره نيستيم!</w:t>
      </w:r>
    </w:p>
    <w:p w14:paraId="4A6A8236" w14:textId="77777777" w:rsidR="00794BAD" w:rsidRDefault="00794BAD" w:rsidP="00794BAD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1B2578A9" w14:textId="77777777" w:rsidR="00794BAD" w:rsidRDefault="00794BAD"/>
    <w:sectPr w:rsidR="00794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AD"/>
    <w:rsid w:val="003949FF"/>
    <w:rsid w:val="007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221BB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FF"/>
  </w:style>
  <w:style w:type="paragraph" w:styleId="Heading1">
    <w:name w:val="heading 1"/>
    <w:basedOn w:val="Normal"/>
    <w:next w:val="Normal"/>
    <w:link w:val="Heading1Char"/>
    <w:uiPriority w:val="9"/>
    <w:qFormat/>
    <w:rsid w:val="003949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9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9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9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9F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9F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9F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3949F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949F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3949FF"/>
    <w:pPr>
      <w:bidi/>
    </w:pPr>
  </w:style>
  <w:style w:type="paragraph" w:customStyle="1" w:styleId="body">
    <w:name w:val="body"/>
    <w:basedOn w:val="Normal"/>
    <w:qFormat/>
    <w:rsid w:val="003949F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3949FF"/>
    <w:pPr>
      <w:spacing w:before="360"/>
    </w:pPr>
  </w:style>
  <w:style w:type="paragraph" w:customStyle="1" w:styleId="where">
    <w:name w:val="where"/>
    <w:basedOn w:val="when"/>
    <w:next w:val="NoSpacing"/>
    <w:qFormat/>
    <w:rsid w:val="003949FF"/>
    <w:pPr>
      <w:spacing w:before="0"/>
    </w:pPr>
  </w:style>
  <w:style w:type="paragraph" w:styleId="NoSpacing">
    <w:name w:val="No Spacing"/>
    <w:uiPriority w:val="1"/>
    <w:qFormat/>
    <w:rsid w:val="003949FF"/>
    <w:rPr>
      <w:rFonts w:eastAsiaTheme="minorEastAsia"/>
    </w:rPr>
  </w:style>
  <w:style w:type="paragraph" w:customStyle="1" w:styleId="num">
    <w:name w:val="num"/>
    <w:basedOn w:val="poem"/>
    <w:qFormat/>
    <w:rsid w:val="003949FF"/>
    <w:pPr>
      <w:spacing w:before="240"/>
    </w:pPr>
  </w:style>
  <w:style w:type="paragraph" w:customStyle="1" w:styleId="subname">
    <w:name w:val="subname"/>
    <w:basedOn w:val="num"/>
    <w:next w:val="body"/>
    <w:qFormat/>
    <w:rsid w:val="003949F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949F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9F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9F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9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9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9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9F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49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9F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49F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949FF"/>
    <w:rPr>
      <w:b/>
      <w:bCs/>
    </w:rPr>
  </w:style>
  <w:style w:type="character" w:styleId="Emphasis">
    <w:name w:val="Emphasis"/>
    <w:uiPriority w:val="20"/>
    <w:qFormat/>
    <w:rsid w:val="003949FF"/>
    <w:rPr>
      <w:i/>
      <w:iCs/>
    </w:rPr>
  </w:style>
  <w:style w:type="paragraph" w:styleId="ListParagraph">
    <w:name w:val="List Paragraph"/>
    <w:basedOn w:val="Normal"/>
    <w:uiPriority w:val="34"/>
    <w:qFormat/>
    <w:rsid w:val="003949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49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49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9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9F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949F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949F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949F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949F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949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49F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FF"/>
  </w:style>
  <w:style w:type="paragraph" w:styleId="Heading1">
    <w:name w:val="heading 1"/>
    <w:basedOn w:val="Normal"/>
    <w:next w:val="Normal"/>
    <w:link w:val="Heading1Char"/>
    <w:uiPriority w:val="9"/>
    <w:qFormat/>
    <w:rsid w:val="003949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9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9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9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9F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9F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9F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3949F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949F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3949FF"/>
    <w:pPr>
      <w:bidi/>
    </w:pPr>
  </w:style>
  <w:style w:type="paragraph" w:customStyle="1" w:styleId="body">
    <w:name w:val="body"/>
    <w:basedOn w:val="Normal"/>
    <w:qFormat/>
    <w:rsid w:val="003949F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3949FF"/>
    <w:pPr>
      <w:spacing w:before="360"/>
    </w:pPr>
  </w:style>
  <w:style w:type="paragraph" w:customStyle="1" w:styleId="where">
    <w:name w:val="where"/>
    <w:basedOn w:val="when"/>
    <w:next w:val="NoSpacing"/>
    <w:qFormat/>
    <w:rsid w:val="003949FF"/>
    <w:pPr>
      <w:spacing w:before="0"/>
    </w:pPr>
  </w:style>
  <w:style w:type="paragraph" w:styleId="NoSpacing">
    <w:name w:val="No Spacing"/>
    <w:uiPriority w:val="1"/>
    <w:qFormat/>
    <w:rsid w:val="003949FF"/>
    <w:rPr>
      <w:rFonts w:eastAsiaTheme="minorEastAsia"/>
    </w:rPr>
  </w:style>
  <w:style w:type="paragraph" w:customStyle="1" w:styleId="num">
    <w:name w:val="num"/>
    <w:basedOn w:val="poem"/>
    <w:qFormat/>
    <w:rsid w:val="003949FF"/>
    <w:pPr>
      <w:spacing w:before="240"/>
    </w:pPr>
  </w:style>
  <w:style w:type="paragraph" w:customStyle="1" w:styleId="subname">
    <w:name w:val="subname"/>
    <w:basedOn w:val="num"/>
    <w:next w:val="body"/>
    <w:qFormat/>
    <w:rsid w:val="003949F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949F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9F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9F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9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9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9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9F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49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9F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49F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949FF"/>
    <w:rPr>
      <w:b/>
      <w:bCs/>
    </w:rPr>
  </w:style>
  <w:style w:type="character" w:styleId="Emphasis">
    <w:name w:val="Emphasis"/>
    <w:uiPriority w:val="20"/>
    <w:qFormat/>
    <w:rsid w:val="003949FF"/>
    <w:rPr>
      <w:i/>
      <w:iCs/>
    </w:rPr>
  </w:style>
  <w:style w:type="paragraph" w:styleId="ListParagraph">
    <w:name w:val="List Paragraph"/>
    <w:basedOn w:val="Normal"/>
    <w:uiPriority w:val="34"/>
    <w:qFormat/>
    <w:rsid w:val="003949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49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49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9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9F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949F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949F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949F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949F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949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49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2010-04-06T10:08:00Z</dcterms:modified>
</cp:coreProperties>
</file>