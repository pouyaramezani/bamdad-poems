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14479" w14:textId="77777777" w:rsidR="0084638A" w:rsidRPr="00B37D72" w:rsidRDefault="00D40752" w:rsidP="009B1E4F">
      <w:pPr>
        <w:pStyle w:val="poem"/>
        <w:rPr>
          <w:rtl/>
          <w:lang w:bidi="fa-IR"/>
        </w:rPr>
      </w:pPr>
      <w:r w:rsidRPr="00B37D72">
        <w:rPr>
          <w:rFonts w:hint="cs"/>
          <w:rtl/>
          <w:lang w:bidi="fa-IR"/>
        </w:rPr>
        <w:t>بودن</w:t>
      </w:r>
    </w:p>
    <w:p w14:paraId="7626EF30" w14:textId="262F41DB" w:rsidR="00B37D72" w:rsidRDefault="00B37D72" w:rsidP="009B1E4F">
      <w:pPr>
        <w:pStyle w:val="who"/>
        <w:bidi/>
        <w:rPr>
          <w:rtl/>
          <w:lang w:bidi="fa-IR"/>
        </w:rPr>
      </w:pPr>
    </w:p>
    <w:p w14:paraId="7DFE25A1" w14:textId="19F67EBD" w:rsidR="009B1E4F" w:rsidRDefault="009B1E4F" w:rsidP="009B1E4F">
      <w:pPr>
        <w:pStyle w:val="why"/>
        <w:rPr>
          <w:rtl/>
          <w:lang w:bidi="fa-IR"/>
        </w:rPr>
      </w:pPr>
    </w:p>
    <w:p w14:paraId="2068C5B2" w14:textId="6E74F782" w:rsidR="009B1E4F" w:rsidRDefault="009B1E4F" w:rsidP="009B1E4F">
      <w:pPr>
        <w:pStyle w:val="num"/>
        <w:rPr>
          <w:rtl/>
          <w:lang w:bidi="fa-IR"/>
        </w:rPr>
      </w:pPr>
    </w:p>
    <w:p w14:paraId="184818C3" w14:textId="77777777" w:rsidR="009B1E4F" w:rsidRPr="009B1E4F" w:rsidRDefault="009B1E4F" w:rsidP="009B1E4F">
      <w:pPr>
        <w:pStyle w:val="subname"/>
        <w:rPr>
          <w:lang w:bidi="fa-IR"/>
        </w:rPr>
      </w:pPr>
    </w:p>
    <w:p w14:paraId="2E2CB8CA" w14:textId="77777777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گر بدين‌سان زيست بايد پست</w:t>
      </w:r>
    </w:p>
    <w:p w14:paraId="04B9E744" w14:textId="73EB95B1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من چه ب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>‌شرمم اگر فانوسِ عمرم را به رسواي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 xml:space="preserve"> نياويزم</w:t>
      </w:r>
    </w:p>
    <w:p w14:paraId="6AE9D2EC" w14:textId="6E849DA2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بر بلندِ کاجِ خشکِ کوچه‌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 xml:space="preserve"> بن‌بست.</w:t>
      </w:r>
    </w:p>
    <w:p w14:paraId="274DA2EB" w14:textId="77777777" w:rsidR="0084638A" w:rsidRPr="00B37D72" w:rsidRDefault="00D40752" w:rsidP="009B1E4F">
      <w:pPr>
        <w:pStyle w:val="body"/>
        <w:bidi/>
        <w:rPr>
          <w:rtl/>
        </w:rPr>
      </w:pPr>
      <w:r w:rsidRPr="00B37D72">
        <w:t> </w:t>
      </w:r>
    </w:p>
    <w:p w14:paraId="686FDC86" w14:textId="77777777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گر بدين‌سان زيست بايد پاک</w:t>
      </w:r>
    </w:p>
    <w:p w14:paraId="266BE1A4" w14:textId="77777777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من چه ناپاکم اگر ننشانم از ايمانِ خود، چون کوه</w:t>
      </w:r>
    </w:p>
    <w:p w14:paraId="13BC05B5" w14:textId="317BB36A" w:rsidR="0084638A" w:rsidRPr="00B37D72" w:rsidRDefault="00D40752" w:rsidP="009B1E4F">
      <w:pPr>
        <w:pStyle w:val="body"/>
        <w:bidi/>
        <w:rPr>
          <w:rtl/>
          <w:lang w:bidi="fa-IR"/>
        </w:rPr>
      </w:pPr>
      <w:r w:rsidRPr="00B37D72">
        <w:rPr>
          <w:rFonts w:hint="cs"/>
          <w:rtl/>
          <w:lang w:bidi="fa-IR"/>
        </w:rPr>
        <w:t>يادگار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 xml:space="preserve"> جاودانه، بر ترازِ ب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>‌بقا</w:t>
      </w:r>
      <w:r w:rsidR="00DF616D" w:rsidRPr="00B37D72">
        <w:rPr>
          <w:rFonts w:hint="cs"/>
          <w:rtl/>
          <w:lang w:bidi="fa-IR"/>
        </w:rPr>
        <w:t>ي</w:t>
      </w:r>
      <w:r w:rsidRPr="00B37D72">
        <w:rPr>
          <w:rFonts w:hint="cs"/>
          <w:rtl/>
          <w:lang w:bidi="fa-IR"/>
        </w:rPr>
        <w:t xml:space="preserve"> خاک.</w:t>
      </w:r>
      <w:bookmarkStart w:id="0" w:name="_GoBack"/>
      <w:bookmarkEnd w:id="0"/>
    </w:p>
    <w:p w14:paraId="2F339BEA" w14:textId="4444C0D5" w:rsidR="0084638A" w:rsidRDefault="00D40752" w:rsidP="009B1E4F">
      <w:pPr>
        <w:pStyle w:val="when"/>
        <w:bidi/>
        <w:rPr>
          <w:rtl/>
          <w:lang w:bidi="fa-IR"/>
        </w:rPr>
      </w:pPr>
      <w:r w:rsidRPr="00B37D72">
        <w:t> </w:t>
      </w:r>
      <w:r w:rsidR="009B1E4F" w:rsidRPr="009B1E4F">
        <w:rPr>
          <w:rtl/>
          <w:lang w:bidi="fa-IR"/>
        </w:rPr>
        <w:t>۱۳۳۲</w:t>
      </w:r>
    </w:p>
    <w:p w14:paraId="1CA671F7" w14:textId="77777777" w:rsidR="009B1E4F" w:rsidRPr="009B1E4F" w:rsidRDefault="009B1E4F" w:rsidP="009B1E4F">
      <w:pPr>
        <w:pStyle w:val="where"/>
        <w:bidi/>
        <w:rPr>
          <w:rtl/>
          <w:lang w:bidi="fa-IR"/>
        </w:rPr>
      </w:pPr>
    </w:p>
    <w:sectPr w:rsidR="009B1E4F" w:rsidRPr="009B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B3D5F"/>
    <w:multiLevelType w:val="multilevel"/>
    <w:tmpl w:val="2E3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40752"/>
    <w:rsid w:val="0084638A"/>
    <w:rsid w:val="009B1E4F"/>
    <w:rsid w:val="00B37D72"/>
    <w:rsid w:val="00D40752"/>
    <w:rsid w:val="00D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D07C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4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E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4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4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1E4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1E4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1E4F"/>
    <w:pPr>
      <w:bidi/>
    </w:pPr>
  </w:style>
  <w:style w:type="paragraph" w:customStyle="1" w:styleId="num">
    <w:name w:val="num"/>
    <w:basedOn w:val="poem"/>
    <w:qFormat/>
    <w:rsid w:val="009B1E4F"/>
    <w:pPr>
      <w:spacing w:before="240"/>
    </w:pPr>
  </w:style>
  <w:style w:type="paragraph" w:customStyle="1" w:styleId="body">
    <w:name w:val="body"/>
    <w:basedOn w:val="Normal"/>
    <w:qFormat/>
    <w:rsid w:val="009B1E4F"/>
    <w:rPr>
      <w:color w:val="000000"/>
    </w:rPr>
  </w:style>
  <w:style w:type="paragraph" w:customStyle="1" w:styleId="when">
    <w:name w:val="when"/>
    <w:basedOn w:val="who"/>
    <w:next w:val="where"/>
    <w:qFormat/>
    <w:rsid w:val="009B1E4F"/>
    <w:pPr>
      <w:spacing w:before="360"/>
    </w:pPr>
  </w:style>
  <w:style w:type="paragraph" w:customStyle="1" w:styleId="where">
    <w:name w:val="where"/>
    <w:basedOn w:val="when"/>
    <w:next w:val="NoSpacing"/>
    <w:qFormat/>
    <w:rsid w:val="009B1E4F"/>
    <w:pPr>
      <w:spacing w:before="0"/>
    </w:pPr>
  </w:style>
  <w:style w:type="paragraph" w:styleId="NoSpacing">
    <w:name w:val="No Spacing"/>
    <w:uiPriority w:val="1"/>
    <w:qFormat/>
    <w:rsid w:val="009B1E4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1E4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1E4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4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4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E4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1E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E4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E4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1E4F"/>
    <w:rPr>
      <w:b/>
      <w:bCs/>
    </w:rPr>
  </w:style>
  <w:style w:type="character" w:styleId="Emphasis">
    <w:name w:val="Emphasis"/>
    <w:uiPriority w:val="20"/>
    <w:qFormat/>
    <w:rsid w:val="009B1E4F"/>
    <w:rPr>
      <w:i/>
      <w:iCs/>
    </w:rPr>
  </w:style>
  <w:style w:type="paragraph" w:styleId="ListParagraph">
    <w:name w:val="List Paragraph"/>
    <w:basedOn w:val="Normal"/>
    <w:uiPriority w:val="34"/>
    <w:qFormat/>
    <w:rsid w:val="009B1E4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1E4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1E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4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4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1E4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1E4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1E4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1E4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1E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E4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4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E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4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4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B1E4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B1E4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B1E4F"/>
    <w:pPr>
      <w:bidi/>
    </w:pPr>
  </w:style>
  <w:style w:type="paragraph" w:customStyle="1" w:styleId="num">
    <w:name w:val="num"/>
    <w:basedOn w:val="poem"/>
    <w:qFormat/>
    <w:rsid w:val="009B1E4F"/>
    <w:pPr>
      <w:spacing w:before="240"/>
    </w:pPr>
  </w:style>
  <w:style w:type="paragraph" w:customStyle="1" w:styleId="body">
    <w:name w:val="body"/>
    <w:basedOn w:val="Normal"/>
    <w:qFormat/>
    <w:rsid w:val="009B1E4F"/>
    <w:rPr>
      <w:color w:val="000000"/>
    </w:rPr>
  </w:style>
  <w:style w:type="paragraph" w:customStyle="1" w:styleId="when">
    <w:name w:val="when"/>
    <w:basedOn w:val="who"/>
    <w:next w:val="where"/>
    <w:qFormat/>
    <w:rsid w:val="009B1E4F"/>
    <w:pPr>
      <w:spacing w:before="360"/>
    </w:pPr>
  </w:style>
  <w:style w:type="paragraph" w:customStyle="1" w:styleId="where">
    <w:name w:val="where"/>
    <w:basedOn w:val="when"/>
    <w:next w:val="NoSpacing"/>
    <w:qFormat/>
    <w:rsid w:val="009B1E4F"/>
    <w:pPr>
      <w:spacing w:before="0"/>
    </w:pPr>
  </w:style>
  <w:style w:type="paragraph" w:styleId="NoSpacing">
    <w:name w:val="No Spacing"/>
    <w:uiPriority w:val="1"/>
    <w:qFormat/>
    <w:rsid w:val="009B1E4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B1E4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B1E4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4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4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E4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1E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E4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E4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B1E4F"/>
    <w:rPr>
      <w:b/>
      <w:bCs/>
    </w:rPr>
  </w:style>
  <w:style w:type="character" w:styleId="Emphasis">
    <w:name w:val="Emphasis"/>
    <w:uiPriority w:val="20"/>
    <w:qFormat/>
    <w:rsid w:val="009B1E4F"/>
    <w:rPr>
      <w:i/>
      <w:iCs/>
    </w:rPr>
  </w:style>
  <w:style w:type="paragraph" w:styleId="ListParagraph">
    <w:name w:val="List Paragraph"/>
    <w:basedOn w:val="Normal"/>
    <w:uiPriority w:val="34"/>
    <w:qFormat/>
    <w:rsid w:val="009B1E4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B1E4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1E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4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4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B1E4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B1E4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B1E4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B1E4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B1E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E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2010-04-01T21:04:00Z</dcterms:created>
  <dcterms:modified xsi:type="dcterms:W3CDTF">2010-04-05T18:18:00Z</dcterms:modified>
</cp:coreProperties>
</file>