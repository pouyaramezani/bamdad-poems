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D1E8E" w14:textId="29CD143B" w:rsidR="006465CA" w:rsidRDefault="00F25A3D" w:rsidP="00B071F1">
      <w:pPr>
        <w:pStyle w:val="poem"/>
        <w:rPr>
          <w:rtl/>
          <w:lang w:bidi="fa-IR"/>
        </w:rPr>
      </w:pPr>
      <w:r w:rsidRPr="00C80BF3">
        <w:rPr>
          <w:rFonts w:hint="cs"/>
          <w:rtl/>
          <w:lang w:bidi="fa-IR"/>
        </w:rPr>
        <w:t>در آستانه</w:t>
      </w:r>
    </w:p>
    <w:p w14:paraId="3B8DF08D" w14:textId="0B248CC6" w:rsidR="00B071F1" w:rsidRPr="00300DF9" w:rsidRDefault="00300DF9" w:rsidP="00B071F1">
      <w:pPr>
        <w:pStyle w:val="who"/>
        <w:bidi/>
        <w:rPr>
          <w:b/>
          <w:bCs/>
          <w:rtl/>
          <w:lang w:bidi="fa-IR"/>
        </w:rPr>
      </w:pPr>
      <w:r w:rsidRPr="00300DF9">
        <w:rPr>
          <w:rtl/>
          <w:lang w:bidi="fa-IR"/>
        </w:rPr>
        <w:t xml:space="preserve">براي </w:t>
      </w:r>
      <w:r w:rsidRPr="00300DF9">
        <w:rPr>
          <w:b/>
          <w:bCs/>
          <w:rtl/>
          <w:lang w:bidi="fa-IR"/>
        </w:rPr>
        <w:t>م. اميد</w:t>
      </w:r>
    </w:p>
    <w:p w14:paraId="2044BFBA" w14:textId="087BF932" w:rsidR="00B071F1" w:rsidRDefault="00B071F1" w:rsidP="00B071F1">
      <w:pPr>
        <w:pStyle w:val="why"/>
        <w:rPr>
          <w:rtl/>
          <w:lang w:bidi="fa-IR"/>
        </w:rPr>
      </w:pPr>
    </w:p>
    <w:p w14:paraId="1713B69A" w14:textId="6A50F7B4" w:rsidR="00B071F1" w:rsidRDefault="00B071F1" w:rsidP="00B071F1">
      <w:pPr>
        <w:pStyle w:val="num"/>
        <w:rPr>
          <w:rtl/>
          <w:lang w:bidi="fa-IR"/>
        </w:rPr>
      </w:pPr>
      <w:bookmarkStart w:id="0" w:name="_GoBack"/>
      <w:bookmarkEnd w:id="0"/>
    </w:p>
    <w:p w14:paraId="3F3B925A" w14:textId="77777777" w:rsidR="00B071F1" w:rsidRPr="00B071F1" w:rsidRDefault="00B071F1" w:rsidP="00B071F1">
      <w:pPr>
        <w:pStyle w:val="subname"/>
        <w:rPr>
          <w:lang w:bidi="fa-IR"/>
        </w:rPr>
      </w:pPr>
    </w:p>
    <w:p w14:paraId="04427B54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نگر</w:t>
      </w:r>
    </w:p>
    <w:p w14:paraId="0581E61D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تا به چشمِ زردِ خورشيد اندر</w:t>
      </w:r>
    </w:p>
    <w:p w14:paraId="63659A89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نظر</w:t>
      </w:r>
    </w:p>
    <w:p w14:paraId="4BE655DB" w14:textId="4D5A6FD1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نکن</w:t>
      </w:r>
      <w:r w:rsidR="00C80BF3" w:rsidRPr="00C80BF3">
        <w:rPr>
          <w:rFonts w:hint="cs"/>
          <w:rtl/>
          <w:lang w:bidi="fa-IR"/>
        </w:rPr>
        <w:t>ي</w:t>
      </w:r>
    </w:p>
    <w:p w14:paraId="5E789576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که‌ت افسون</w:t>
      </w:r>
    </w:p>
    <w:p w14:paraId="530AC714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نکند</w:t>
      </w:r>
      <w:r w:rsidRPr="00C80BF3">
        <w:rPr>
          <w:rFonts w:hint="cs"/>
        </w:rPr>
        <w:t>.</w:t>
      </w:r>
    </w:p>
    <w:p w14:paraId="5F8423BA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6B5B9220" w14:textId="596F382B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بر چشم‌ها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خود</w:t>
      </w:r>
    </w:p>
    <w:p w14:paraId="3301C39F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از دستِ خويش</w:t>
      </w:r>
    </w:p>
    <w:p w14:paraId="65BA771D" w14:textId="6B49B366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سايبان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کن</w:t>
      </w:r>
    </w:p>
    <w:p w14:paraId="3D7870E5" w14:textId="57A2A378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نظاره‌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آسمان را</w:t>
      </w:r>
    </w:p>
    <w:p w14:paraId="508FE778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تا کلنگانِ مهاجر را</w:t>
      </w:r>
    </w:p>
    <w:p w14:paraId="3BAFBE1C" w14:textId="0642B826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ببين</w:t>
      </w:r>
      <w:r w:rsidR="00C80BF3" w:rsidRPr="00C80BF3">
        <w:rPr>
          <w:rFonts w:hint="cs"/>
          <w:rtl/>
          <w:lang w:bidi="fa-IR"/>
        </w:rPr>
        <w:t>ي</w:t>
      </w:r>
    </w:p>
    <w:p w14:paraId="601D1801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که بلند</w:t>
      </w:r>
    </w:p>
    <w:p w14:paraId="572EC46A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3831FF7C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از چارراهِ فصول</w:t>
      </w:r>
    </w:p>
    <w:p w14:paraId="7122FDE1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در معبرِ بادها</w:t>
      </w:r>
    </w:p>
    <w:p w14:paraId="667285AA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رو در جنوب</w:t>
      </w:r>
    </w:p>
    <w:p w14:paraId="527EBE5F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همواره</w:t>
      </w:r>
    </w:p>
    <w:p w14:paraId="635A26C4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در سفرند</w:t>
      </w:r>
      <w:r w:rsidRPr="00C80BF3">
        <w:rPr>
          <w:rFonts w:hint="cs"/>
        </w:rPr>
        <w:t>.</w:t>
      </w:r>
    </w:p>
    <w:p w14:paraId="148E0865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27E4C058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rPr>
          <w:rFonts w:ascii="Times New Roman" w:hAnsi="Times New Roman" w:cs="Times New Roman"/>
        </w:rPr>
        <w:t>□</w:t>
      </w:r>
    </w:p>
    <w:p w14:paraId="0DB3A58C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3FE29A77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ديدگان را به دست</w:t>
      </w:r>
    </w:p>
    <w:p w14:paraId="734CA051" w14:textId="1E9774FF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نقاب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کن</w:t>
      </w:r>
    </w:p>
    <w:p w14:paraId="5DAF4281" w14:textId="6F3E84A8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تا آفتابِ نارنج</w:t>
      </w:r>
      <w:r w:rsidR="00C80BF3" w:rsidRPr="00C80BF3">
        <w:rPr>
          <w:rFonts w:hint="cs"/>
          <w:rtl/>
          <w:lang w:bidi="fa-IR"/>
        </w:rPr>
        <w:t>ي</w:t>
      </w:r>
    </w:p>
    <w:p w14:paraId="27972B1A" w14:textId="1EC9E582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به نگاه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>ت</w:t>
      </w:r>
    </w:p>
    <w:p w14:paraId="6D5D4EEC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افسون</w:t>
      </w:r>
    </w:p>
    <w:p w14:paraId="2FA9A2B4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نکند،</w:t>
      </w:r>
    </w:p>
    <w:p w14:paraId="19D3ADAF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تا کلنگانِ مهاجر را</w:t>
      </w:r>
    </w:p>
    <w:p w14:paraId="68BAC154" w14:textId="54CED0B4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ببين</w:t>
      </w:r>
      <w:r w:rsidR="00C80BF3" w:rsidRPr="00C80BF3">
        <w:rPr>
          <w:rFonts w:hint="cs"/>
          <w:rtl/>
          <w:lang w:bidi="fa-IR"/>
        </w:rPr>
        <w:t>ي</w:t>
      </w:r>
    </w:p>
    <w:p w14:paraId="5F979A8A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بال‌دربال</w:t>
      </w:r>
    </w:p>
    <w:p w14:paraId="561096F8" w14:textId="46401268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که از در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>اها هم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گذرند. ــ</w:t>
      </w:r>
    </w:p>
    <w:p w14:paraId="557C8514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از درياها و</w:t>
      </w:r>
    </w:p>
    <w:p w14:paraId="250A3A11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به کوه</w:t>
      </w:r>
    </w:p>
    <w:p w14:paraId="146263F0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که خوش به‌غرور ايستاده است؛</w:t>
      </w:r>
    </w:p>
    <w:p w14:paraId="1DA0A5C9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3704E151" w14:textId="1214E8B8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به توده‌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نمناکِ کاه</w:t>
      </w:r>
    </w:p>
    <w:p w14:paraId="5144BD56" w14:textId="19559F64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بر سفره‌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ب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>‌رونقِ مزرعه؛</w:t>
      </w:r>
    </w:p>
    <w:p w14:paraId="55206F12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5851F5C8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به قيل و قالِ کلاغان</w:t>
      </w:r>
    </w:p>
    <w:p w14:paraId="5B4ED73E" w14:textId="4B1642EA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در خرمن‌جا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متروک؛</w:t>
      </w:r>
    </w:p>
    <w:p w14:paraId="7AA43A57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095F0D20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به رسم‌ها و</w:t>
      </w:r>
    </w:p>
    <w:p w14:paraId="1E873F4C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بر آيين‌ها،</w:t>
      </w:r>
    </w:p>
    <w:p w14:paraId="459402B4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بر سرزمين‌ها.</w:t>
      </w:r>
    </w:p>
    <w:p w14:paraId="5A3880CA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44B1B793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بر بامِ خاموشِ تو</w:t>
      </w:r>
    </w:p>
    <w:p w14:paraId="70DC5558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بر سرت؛</w:t>
      </w:r>
    </w:p>
    <w:p w14:paraId="4FC31418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09E6B19E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بر جانِ اندُه‌گينِ تو</w:t>
      </w:r>
    </w:p>
    <w:p w14:paraId="7238A627" w14:textId="395A0C72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که غمين نشسته‌ا</w:t>
      </w:r>
      <w:r w:rsidR="00C80BF3" w:rsidRPr="00C80BF3">
        <w:rPr>
          <w:rFonts w:hint="cs"/>
          <w:rtl/>
          <w:lang w:bidi="fa-IR"/>
        </w:rPr>
        <w:t>ي</w:t>
      </w:r>
    </w:p>
    <w:p w14:paraId="024B295F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هم از آنگونه</w:t>
      </w:r>
    </w:p>
    <w:p w14:paraId="187ED717" w14:textId="5AB288CC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به زندانِ سال‌ها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خويش</w:t>
      </w:r>
      <w:r w:rsidRPr="00C80BF3">
        <w:rPr>
          <w:rFonts w:hint="cs"/>
        </w:rPr>
        <w:t>.</w:t>
      </w:r>
    </w:p>
    <w:p w14:paraId="550E3BF6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1E1F3C76" w14:textId="687C424D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چندان که بازپسين شعله‌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شهپرهاشان</w:t>
      </w:r>
    </w:p>
    <w:p w14:paraId="2F5F4A84" w14:textId="189BC85D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در آتشِ آفتابِ مغرب</w:t>
      </w:r>
      <w:r w:rsidR="00C80BF3" w:rsidRPr="00C80BF3">
        <w:rPr>
          <w:rFonts w:hint="cs"/>
          <w:rtl/>
          <w:lang w:bidi="fa-IR"/>
        </w:rPr>
        <w:t>ي</w:t>
      </w:r>
    </w:p>
    <w:p w14:paraId="75BA8703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خاکستر شود،</w:t>
      </w:r>
    </w:p>
    <w:p w14:paraId="0FDA6EDC" w14:textId="75EE0680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اندوه را ببين</w:t>
      </w:r>
      <w:r w:rsidR="00C80BF3" w:rsidRPr="00C80BF3">
        <w:rPr>
          <w:rFonts w:hint="cs"/>
          <w:rtl/>
          <w:lang w:bidi="fa-IR"/>
        </w:rPr>
        <w:t>ي</w:t>
      </w:r>
    </w:p>
    <w:p w14:paraId="49DBAFA2" w14:textId="0A16EA78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با سايه‌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درازش</w:t>
      </w:r>
    </w:p>
    <w:p w14:paraId="0BEDBF28" w14:textId="6DE0C8E0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که پاهم‌پا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 xml:space="preserve"> غروب</w:t>
      </w:r>
    </w:p>
    <w:p w14:paraId="3ACB2B30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لغزان</w:t>
      </w:r>
    </w:p>
    <w:p w14:paraId="1F44991F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لغزان</w:t>
      </w:r>
    </w:p>
    <w:p w14:paraId="25B2F515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          </w:t>
      </w:r>
      <w:r w:rsidRPr="00C80BF3">
        <w:rPr>
          <w:rFonts w:hint="cs"/>
        </w:rPr>
        <w:t xml:space="preserve"> </w:t>
      </w:r>
      <w:r w:rsidRPr="00C80BF3">
        <w:rPr>
          <w:rFonts w:hint="cs"/>
          <w:rtl/>
          <w:lang w:bidi="fa-IR"/>
        </w:rPr>
        <w:t>به خانه درآيد</w:t>
      </w:r>
    </w:p>
    <w:p w14:paraId="5D70F0A8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کنارِ تو</w:t>
      </w:r>
    </w:p>
    <w:p w14:paraId="50CD488D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در پسِ پنجره بنشيند.</w:t>
      </w:r>
    </w:p>
    <w:p w14:paraId="6E653C29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3CC1E329" w14:textId="53B06BFF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او به دستِ سپيدِ ب</w:t>
      </w:r>
      <w:r w:rsidR="00C80BF3" w:rsidRPr="00C80BF3">
        <w:rPr>
          <w:rFonts w:hint="cs"/>
          <w:rtl/>
          <w:lang w:bidi="fa-IR"/>
        </w:rPr>
        <w:t>ي</w:t>
      </w:r>
      <w:r w:rsidRPr="00C80BF3">
        <w:rPr>
          <w:rFonts w:hint="cs"/>
          <w:rtl/>
          <w:lang w:bidi="fa-IR"/>
        </w:rPr>
        <w:t>مارگونه</w:t>
      </w:r>
    </w:p>
    <w:p w14:paraId="753475E1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دستِ پيرِ تو را...</w:t>
      </w:r>
    </w:p>
    <w:p w14:paraId="789B3EB5" w14:textId="77777777" w:rsidR="006465CA" w:rsidRPr="00C80BF3" w:rsidRDefault="00F25A3D" w:rsidP="00B071F1">
      <w:pPr>
        <w:pStyle w:val="body"/>
        <w:bidi/>
        <w:rPr>
          <w:rtl/>
        </w:rPr>
      </w:pPr>
      <w:r w:rsidRPr="00C80BF3">
        <w:t> </w:t>
      </w:r>
    </w:p>
    <w:p w14:paraId="76C19D43" w14:textId="77777777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و غروب</w:t>
      </w:r>
    </w:p>
    <w:p w14:paraId="2E4B9FDE" w14:textId="6B6A57FD" w:rsidR="006465CA" w:rsidRPr="00C80BF3" w:rsidRDefault="00F25A3D" w:rsidP="00B071F1">
      <w:pPr>
        <w:pStyle w:val="body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بالِ سياهش را...</w:t>
      </w:r>
      <w:r w:rsidRPr="00C80BF3">
        <w:t> </w:t>
      </w:r>
    </w:p>
    <w:p w14:paraId="2640D3B4" w14:textId="69BE882F" w:rsidR="006465CA" w:rsidRDefault="00F25A3D" w:rsidP="00B071F1">
      <w:pPr>
        <w:pStyle w:val="when"/>
        <w:bidi/>
        <w:rPr>
          <w:rtl/>
          <w:lang w:bidi="fa-IR"/>
        </w:rPr>
      </w:pPr>
      <w:r w:rsidRPr="00C80BF3">
        <w:rPr>
          <w:rFonts w:hint="cs"/>
          <w:rtl/>
          <w:lang w:bidi="fa-IR"/>
        </w:rPr>
        <w:t>۱۳۴۷</w:t>
      </w:r>
    </w:p>
    <w:p w14:paraId="4D7B55E7" w14:textId="77777777" w:rsidR="00B071F1" w:rsidRPr="00B071F1" w:rsidRDefault="00B071F1" w:rsidP="00B071F1">
      <w:pPr>
        <w:pStyle w:val="where"/>
        <w:bidi/>
        <w:rPr>
          <w:rtl/>
          <w:lang w:bidi="fa-IR"/>
        </w:rPr>
      </w:pPr>
    </w:p>
    <w:sectPr w:rsidR="00B071F1" w:rsidRPr="00B0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25A3D"/>
    <w:rsid w:val="00300DF9"/>
    <w:rsid w:val="006465CA"/>
    <w:rsid w:val="00B071F1"/>
    <w:rsid w:val="00C80BF3"/>
    <w:rsid w:val="00F2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FE5C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71F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71F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71F1"/>
    <w:pPr>
      <w:bidi/>
    </w:pPr>
  </w:style>
  <w:style w:type="paragraph" w:customStyle="1" w:styleId="num">
    <w:name w:val="num"/>
    <w:basedOn w:val="poem"/>
    <w:qFormat/>
    <w:rsid w:val="00B071F1"/>
    <w:pPr>
      <w:spacing w:before="240"/>
    </w:pPr>
  </w:style>
  <w:style w:type="paragraph" w:customStyle="1" w:styleId="body">
    <w:name w:val="body"/>
    <w:basedOn w:val="Normal"/>
    <w:qFormat/>
    <w:rsid w:val="00B071F1"/>
    <w:rPr>
      <w:color w:val="000000"/>
    </w:rPr>
  </w:style>
  <w:style w:type="paragraph" w:customStyle="1" w:styleId="when">
    <w:name w:val="when"/>
    <w:basedOn w:val="who"/>
    <w:next w:val="where"/>
    <w:qFormat/>
    <w:rsid w:val="00B071F1"/>
    <w:pPr>
      <w:spacing w:before="360"/>
    </w:pPr>
  </w:style>
  <w:style w:type="paragraph" w:customStyle="1" w:styleId="where">
    <w:name w:val="where"/>
    <w:basedOn w:val="when"/>
    <w:next w:val="NoSpacing"/>
    <w:qFormat/>
    <w:rsid w:val="00B071F1"/>
    <w:pPr>
      <w:spacing w:before="0"/>
    </w:pPr>
  </w:style>
  <w:style w:type="paragraph" w:styleId="NoSpacing">
    <w:name w:val="No Spacing"/>
    <w:uiPriority w:val="1"/>
    <w:qFormat/>
    <w:rsid w:val="00B071F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71F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71F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F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F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71F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71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1F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1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71F1"/>
    <w:rPr>
      <w:b/>
      <w:bCs/>
    </w:rPr>
  </w:style>
  <w:style w:type="character" w:styleId="Emphasis">
    <w:name w:val="Emphasis"/>
    <w:uiPriority w:val="20"/>
    <w:qFormat/>
    <w:rsid w:val="00B071F1"/>
    <w:rPr>
      <w:i/>
      <w:iCs/>
    </w:rPr>
  </w:style>
  <w:style w:type="paragraph" w:styleId="ListParagraph">
    <w:name w:val="List Paragraph"/>
    <w:basedOn w:val="Normal"/>
    <w:uiPriority w:val="34"/>
    <w:qFormat/>
    <w:rsid w:val="00B071F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71F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71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F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F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71F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71F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71F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71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71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1F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F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71F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71F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71F1"/>
    <w:pPr>
      <w:bidi/>
    </w:pPr>
  </w:style>
  <w:style w:type="paragraph" w:customStyle="1" w:styleId="num">
    <w:name w:val="num"/>
    <w:basedOn w:val="poem"/>
    <w:qFormat/>
    <w:rsid w:val="00B071F1"/>
    <w:pPr>
      <w:spacing w:before="240"/>
    </w:pPr>
  </w:style>
  <w:style w:type="paragraph" w:customStyle="1" w:styleId="body">
    <w:name w:val="body"/>
    <w:basedOn w:val="Normal"/>
    <w:qFormat/>
    <w:rsid w:val="00B071F1"/>
    <w:rPr>
      <w:color w:val="000000"/>
    </w:rPr>
  </w:style>
  <w:style w:type="paragraph" w:customStyle="1" w:styleId="when">
    <w:name w:val="when"/>
    <w:basedOn w:val="who"/>
    <w:next w:val="where"/>
    <w:qFormat/>
    <w:rsid w:val="00B071F1"/>
    <w:pPr>
      <w:spacing w:before="360"/>
    </w:pPr>
  </w:style>
  <w:style w:type="paragraph" w:customStyle="1" w:styleId="where">
    <w:name w:val="where"/>
    <w:basedOn w:val="when"/>
    <w:next w:val="NoSpacing"/>
    <w:qFormat/>
    <w:rsid w:val="00B071F1"/>
    <w:pPr>
      <w:spacing w:before="0"/>
    </w:pPr>
  </w:style>
  <w:style w:type="paragraph" w:styleId="NoSpacing">
    <w:name w:val="No Spacing"/>
    <w:uiPriority w:val="1"/>
    <w:qFormat/>
    <w:rsid w:val="00B071F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71F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71F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F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F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71F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71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1F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1F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71F1"/>
    <w:rPr>
      <w:b/>
      <w:bCs/>
    </w:rPr>
  </w:style>
  <w:style w:type="character" w:styleId="Emphasis">
    <w:name w:val="Emphasis"/>
    <w:uiPriority w:val="20"/>
    <w:qFormat/>
    <w:rsid w:val="00B071F1"/>
    <w:rPr>
      <w:i/>
      <w:iCs/>
    </w:rPr>
  </w:style>
  <w:style w:type="paragraph" w:styleId="ListParagraph">
    <w:name w:val="List Paragraph"/>
    <w:basedOn w:val="Normal"/>
    <w:uiPriority w:val="34"/>
    <w:qFormat/>
    <w:rsid w:val="00B071F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71F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71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F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F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71F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71F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71F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71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71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2010-03-23T00:19:00Z</dcterms:created>
  <dcterms:modified xsi:type="dcterms:W3CDTF">2010-04-07T11:29:00Z</dcterms:modified>
</cp:coreProperties>
</file>