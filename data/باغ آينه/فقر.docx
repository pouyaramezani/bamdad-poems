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64CA6" w14:textId="77777777" w:rsidR="00FB6BF4" w:rsidRDefault="00FB6BF4" w:rsidP="00FB6BF4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فقر</w:t>
      </w:r>
    </w:p>
    <w:p w14:paraId="3427649B" w14:textId="77777777" w:rsidR="00FB6BF4" w:rsidRDefault="00FB6BF4" w:rsidP="00FB6BF4">
      <w:pPr>
        <w:pStyle w:val="who"/>
        <w:bidi/>
        <w:rPr>
          <w:rtl/>
          <w:lang w:bidi="fa-IR"/>
        </w:rPr>
      </w:pPr>
    </w:p>
    <w:p w14:paraId="664B6227" w14:textId="12F8E4B5" w:rsidR="00FB6BF4" w:rsidRDefault="00FB6BF4" w:rsidP="00FB6BF4">
      <w:pPr>
        <w:pStyle w:val="why"/>
        <w:rPr>
          <w:rtl/>
          <w:lang w:bidi="fa-IR"/>
        </w:rPr>
      </w:pPr>
    </w:p>
    <w:p w14:paraId="716AAA26" w14:textId="240E6F10" w:rsidR="00156BAC" w:rsidRDefault="00156BAC" w:rsidP="00156BAC">
      <w:pPr>
        <w:pStyle w:val="num"/>
        <w:rPr>
          <w:rtl/>
          <w:lang w:bidi="fa-IR"/>
        </w:rPr>
      </w:pPr>
    </w:p>
    <w:p w14:paraId="58C78B02" w14:textId="77777777" w:rsidR="00156BAC" w:rsidRPr="00156BAC" w:rsidRDefault="00156BAC" w:rsidP="00156BAC">
      <w:pPr>
        <w:pStyle w:val="subname"/>
        <w:rPr>
          <w:rtl/>
          <w:lang w:bidi="fa-IR"/>
        </w:rPr>
      </w:pPr>
    </w:p>
    <w:p w14:paraId="750155D2" w14:textId="77777777" w:rsidR="00FB6BF4" w:rsidRDefault="00FB6BF4" w:rsidP="00FB6BF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رنجي خسته‌ام که از آنِ من نيست</w:t>
      </w:r>
    </w:p>
    <w:p w14:paraId="4F464975" w14:textId="77777777" w:rsidR="00FB6BF4" w:rsidRDefault="00FB6BF4" w:rsidP="00FB6BF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خاکي نشسته‌ام که از آنِ من نيست</w:t>
      </w:r>
    </w:p>
    <w:p w14:paraId="567CE432" w14:textId="77777777" w:rsidR="00FB6BF4" w:rsidRDefault="00FB6BF4" w:rsidP="00FB6BF4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4B3213" w14:textId="77777777" w:rsidR="00FB6BF4" w:rsidRDefault="00FB6BF4" w:rsidP="00FB6BF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نامي زيسته‌ام که از آنِ من نيست</w:t>
      </w:r>
    </w:p>
    <w:p w14:paraId="2FCCC990" w14:textId="77777777" w:rsidR="00FB6BF4" w:rsidRDefault="00FB6BF4" w:rsidP="00FB6BF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دردي گريسته‌ام که از آنِ من نيست</w:t>
      </w:r>
    </w:p>
    <w:p w14:paraId="5E5D57CD" w14:textId="77777777" w:rsidR="00FB6BF4" w:rsidRDefault="00FB6BF4" w:rsidP="00FB6BF4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DFE400B" w14:textId="77777777" w:rsidR="00FB6BF4" w:rsidRDefault="00FB6BF4" w:rsidP="00FB6BF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لذتي جان‌گرفته‌ام که از آنِ من نيست</w:t>
      </w:r>
    </w:p>
    <w:p w14:paraId="5DEBC767" w14:textId="77777777" w:rsidR="00FB6BF4" w:rsidRDefault="00FB6BF4" w:rsidP="00FB6BF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مرگي جان مي‌سپارم که از آنِ من نيست.</w:t>
      </w:r>
    </w:p>
    <w:p w14:paraId="4C24CF42" w14:textId="7A2CAF87" w:rsidR="00FB6BF4" w:rsidRPr="00425B2F" w:rsidRDefault="00FB6BF4" w:rsidP="00156BAC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  <w:bookmarkEnd w:id="0"/>
    </w:p>
    <w:sectPr w:rsidR="00FB6BF4" w:rsidRPr="00425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F4"/>
    <w:rsid w:val="00156BAC"/>
    <w:rsid w:val="00F600E9"/>
    <w:rsid w:val="00F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0221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B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156BA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56BA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56BAC"/>
    <w:pPr>
      <w:bidi/>
    </w:pPr>
  </w:style>
  <w:style w:type="paragraph" w:customStyle="1" w:styleId="num">
    <w:name w:val="num"/>
    <w:basedOn w:val="poem"/>
    <w:qFormat/>
    <w:rsid w:val="00156BAC"/>
    <w:pPr>
      <w:spacing w:before="240"/>
    </w:pPr>
  </w:style>
  <w:style w:type="paragraph" w:customStyle="1" w:styleId="body">
    <w:name w:val="body"/>
    <w:basedOn w:val="Normal"/>
    <w:qFormat/>
    <w:rsid w:val="00156BAC"/>
    <w:rPr>
      <w:color w:val="000000"/>
    </w:rPr>
  </w:style>
  <w:style w:type="paragraph" w:customStyle="1" w:styleId="when">
    <w:name w:val="when"/>
    <w:basedOn w:val="who"/>
    <w:next w:val="where"/>
    <w:qFormat/>
    <w:rsid w:val="00156BAC"/>
    <w:pPr>
      <w:spacing w:before="360"/>
    </w:pPr>
  </w:style>
  <w:style w:type="paragraph" w:customStyle="1" w:styleId="where">
    <w:name w:val="where"/>
    <w:basedOn w:val="when"/>
    <w:next w:val="NoSpacing"/>
    <w:qFormat/>
    <w:rsid w:val="00156BAC"/>
    <w:pPr>
      <w:spacing w:before="0"/>
    </w:pPr>
  </w:style>
  <w:style w:type="paragraph" w:customStyle="1" w:styleId="subname">
    <w:name w:val="subname"/>
    <w:basedOn w:val="num"/>
    <w:next w:val="body"/>
    <w:qFormat/>
    <w:rsid w:val="00156BAC"/>
    <w:pPr>
      <w:spacing w:before="0" w:after="360"/>
    </w:pPr>
  </w:style>
  <w:style w:type="paragraph" w:styleId="NoSpacing">
    <w:name w:val="No Spacing"/>
    <w:uiPriority w:val="1"/>
    <w:qFormat/>
    <w:rsid w:val="00156BA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56BA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A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A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6BA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B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BA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BA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56BAC"/>
    <w:rPr>
      <w:b/>
      <w:bCs/>
    </w:rPr>
  </w:style>
  <w:style w:type="character" w:styleId="Emphasis">
    <w:name w:val="Emphasis"/>
    <w:uiPriority w:val="20"/>
    <w:qFormat/>
    <w:rsid w:val="00156BAC"/>
    <w:rPr>
      <w:i/>
      <w:iCs/>
    </w:rPr>
  </w:style>
  <w:style w:type="paragraph" w:styleId="ListParagraph">
    <w:name w:val="List Paragraph"/>
    <w:basedOn w:val="Normal"/>
    <w:uiPriority w:val="34"/>
    <w:qFormat/>
    <w:rsid w:val="00156BA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56BA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6B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A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A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56BA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56BA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56BA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56B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56B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B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B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156BA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56BA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56BAC"/>
    <w:pPr>
      <w:bidi/>
    </w:pPr>
  </w:style>
  <w:style w:type="paragraph" w:customStyle="1" w:styleId="num">
    <w:name w:val="num"/>
    <w:basedOn w:val="poem"/>
    <w:qFormat/>
    <w:rsid w:val="00156BAC"/>
    <w:pPr>
      <w:spacing w:before="240"/>
    </w:pPr>
  </w:style>
  <w:style w:type="paragraph" w:customStyle="1" w:styleId="body">
    <w:name w:val="body"/>
    <w:basedOn w:val="Normal"/>
    <w:qFormat/>
    <w:rsid w:val="00156BAC"/>
    <w:rPr>
      <w:color w:val="000000"/>
    </w:rPr>
  </w:style>
  <w:style w:type="paragraph" w:customStyle="1" w:styleId="when">
    <w:name w:val="when"/>
    <w:basedOn w:val="who"/>
    <w:next w:val="where"/>
    <w:qFormat/>
    <w:rsid w:val="00156BAC"/>
    <w:pPr>
      <w:spacing w:before="360"/>
    </w:pPr>
  </w:style>
  <w:style w:type="paragraph" w:customStyle="1" w:styleId="where">
    <w:name w:val="where"/>
    <w:basedOn w:val="when"/>
    <w:next w:val="NoSpacing"/>
    <w:qFormat/>
    <w:rsid w:val="00156BAC"/>
    <w:pPr>
      <w:spacing w:before="0"/>
    </w:pPr>
  </w:style>
  <w:style w:type="paragraph" w:customStyle="1" w:styleId="subname">
    <w:name w:val="subname"/>
    <w:basedOn w:val="num"/>
    <w:next w:val="body"/>
    <w:qFormat/>
    <w:rsid w:val="00156BAC"/>
    <w:pPr>
      <w:spacing w:before="0" w:after="360"/>
    </w:pPr>
  </w:style>
  <w:style w:type="paragraph" w:styleId="NoSpacing">
    <w:name w:val="No Spacing"/>
    <w:uiPriority w:val="1"/>
    <w:qFormat/>
    <w:rsid w:val="00156BA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56BA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A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A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6BA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B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BA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BA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56BAC"/>
    <w:rPr>
      <w:b/>
      <w:bCs/>
    </w:rPr>
  </w:style>
  <w:style w:type="character" w:styleId="Emphasis">
    <w:name w:val="Emphasis"/>
    <w:uiPriority w:val="20"/>
    <w:qFormat/>
    <w:rsid w:val="00156BAC"/>
    <w:rPr>
      <w:i/>
      <w:iCs/>
    </w:rPr>
  </w:style>
  <w:style w:type="paragraph" w:styleId="ListParagraph">
    <w:name w:val="List Paragraph"/>
    <w:basedOn w:val="Normal"/>
    <w:uiPriority w:val="34"/>
    <w:qFormat/>
    <w:rsid w:val="00156BA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56BA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6B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A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A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56BA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56BA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56BA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56B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56B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B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3</cp:revision>
  <dcterms:created xsi:type="dcterms:W3CDTF">2010-04-05T23:34:00Z</dcterms:created>
  <dcterms:modified xsi:type="dcterms:W3CDTF">2010-04-06T09:56:00Z</dcterms:modified>
</cp:coreProperties>
</file>