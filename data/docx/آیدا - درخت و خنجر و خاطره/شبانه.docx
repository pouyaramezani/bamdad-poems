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5E296" w14:textId="77777777" w:rsidR="0089360C" w:rsidRDefault="0062675D" w:rsidP="00DA22F5">
      <w:pPr>
        <w:pStyle w:val="poem"/>
      </w:pPr>
      <w:r>
        <w:rPr>
          <w:rtl/>
        </w:rPr>
        <w:t>شبانه</w:t>
      </w:r>
    </w:p>
    <w:p w14:paraId="23016143" w14:textId="2997F779" w:rsidR="0089360C" w:rsidRDefault="0089360C" w:rsidP="00DA22F5">
      <w:pPr>
        <w:pStyle w:val="who"/>
        <w:bidi/>
        <w:rPr>
          <w:rFonts w:hint="cs"/>
          <w:rtl/>
        </w:rPr>
      </w:pPr>
    </w:p>
    <w:p w14:paraId="2A9AD1C6" w14:textId="77777777" w:rsidR="00DA22F5" w:rsidRDefault="00DA22F5" w:rsidP="00DA22F5">
      <w:pPr>
        <w:pStyle w:val="why"/>
        <w:rPr>
          <w:rtl/>
        </w:rPr>
      </w:pPr>
    </w:p>
    <w:p w14:paraId="33C78073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cs"/>
          <w:b/>
          <w:bCs/>
          <w:color w:val="000000"/>
          <w:sz w:val="28"/>
          <w:szCs w:val="28"/>
          <w:rtl/>
          <w:lang w:bidi="fa-IR"/>
        </w:rPr>
        <w:t>۱</w:t>
      </w:r>
    </w:p>
    <w:p w14:paraId="211B920A" w14:textId="77777777" w:rsidR="00DA22F5" w:rsidRDefault="00DA22F5">
      <w:pPr>
        <w:pStyle w:val="NormalWeb"/>
        <w:bidi/>
        <w:spacing w:before="0" w:beforeAutospacing="0" w:after="0" w:afterAutospacing="0"/>
        <w:rPr>
          <w:rFonts w:hint="cs"/>
          <w:b/>
          <w:bCs/>
          <w:color w:val="000000"/>
          <w:sz w:val="28"/>
          <w:szCs w:val="28"/>
          <w:rtl/>
        </w:rPr>
      </w:pPr>
    </w:p>
    <w:p w14:paraId="5DCC5AA3" w14:textId="77777777" w:rsidR="0089360C" w:rsidRDefault="0062675D" w:rsidP="00DA22F5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قصدم آزارِ شماست!</w:t>
      </w:r>
    </w:p>
    <w:p w14:paraId="03BE0B57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2CC5C03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اگر اين گونه به رندى</w:t>
      </w:r>
    </w:p>
    <w:p w14:paraId="396B5C3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با شما</w:t>
      </w:r>
    </w:p>
    <w:p w14:paraId="66BC7A59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سخن از کام يارىِ خويش درميان مى گذارم،</w:t>
      </w:r>
    </w:p>
    <w:p w14:paraId="67AE8B2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ـ مستى و راستى ـ</w:t>
      </w:r>
    </w:p>
    <w:p w14:paraId="2E1D9423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به جز آزارِ شما</w:t>
      </w:r>
    </w:p>
    <w:p w14:paraId="3FC8E04D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هوايى</w:t>
      </w:r>
    </w:p>
    <w:p w14:paraId="1851BECB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 سر</w:t>
      </w:r>
    </w:p>
    <w:p w14:paraId="13113CE7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ندارم!</w:t>
      </w:r>
    </w:p>
    <w:p w14:paraId="175A248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78379113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06C57DCB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ascii="Times New Roman" w:hAnsi="Times New Roman" w:cs="Times New Roman"/>
          <w:color w:val="000000"/>
        </w:rPr>
        <w:t>□</w:t>
      </w:r>
    </w:p>
    <w:p w14:paraId="617779D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3F89DD3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26F82B9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اکنون که زيرِ ستاره ي دور</w:t>
      </w:r>
    </w:p>
    <w:p w14:paraId="19AE45C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بر بامِ بلند</w:t>
      </w:r>
    </w:p>
    <w:p w14:paraId="4DB7ED63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مر غِ تاريک است</w:t>
      </w:r>
    </w:p>
    <w:p w14:paraId="241ABFBD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که مى خواند، ـ</w:t>
      </w:r>
    </w:p>
    <w:p w14:paraId="313A882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اکنون که جدايى گرفته سيم از سنگ و حقيقت از رؤيا،</w:t>
      </w:r>
    </w:p>
    <w:p w14:paraId="2D863FD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پناهِ از توفان را</w:t>
      </w:r>
    </w:p>
    <w:p w14:paraId="124C2F1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برده گانِ فرارى</w:t>
      </w:r>
    </w:p>
    <w:p w14:paraId="0FB7553B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حلقه بر دروازه ي سنگينِ زندانِ اربابانِ خويش</w:t>
      </w:r>
    </w:p>
    <w:p w14:paraId="074D840A" w14:textId="77777777" w:rsidR="0089360C" w:rsidRDefault="0062675D">
      <w:pPr>
        <w:pStyle w:val="NormalWeb"/>
        <w:bidi/>
        <w:spacing w:before="0" w:beforeAutospacing="0" w:after="0" w:afterAutospacing="0"/>
        <w:ind w:left="2700"/>
        <w:rPr>
          <w:color w:val="000000"/>
          <w:rtl/>
        </w:rPr>
      </w:pPr>
      <w:r>
        <w:rPr>
          <w:rFonts w:hint="cs"/>
          <w:color w:val="000000"/>
          <w:rtl/>
        </w:rPr>
        <w:t>باز کوفته اند،</w:t>
      </w:r>
    </w:p>
    <w:p w14:paraId="43CF31AC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7EB17C9B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آفتاب گردان هاى دو رنگ</w:t>
      </w:r>
    </w:p>
    <w:p w14:paraId="7A06407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ظلمت گردانِ شب شده اند،</w:t>
      </w:r>
    </w:p>
    <w:p w14:paraId="5CE30BBC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0D461FAA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مردى و مردمى را</w:t>
      </w:r>
    </w:p>
    <w:p w14:paraId="5639739B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همچون خُرما و عدس به ترازو مى سنجند</w:t>
      </w:r>
    </w:p>
    <w:p w14:paraId="7514D9A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با وزنه هاى زر،</w:t>
      </w:r>
    </w:p>
    <w:p w14:paraId="3BEE951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4AD965E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هر رفعت را</w:t>
      </w:r>
    </w:p>
    <w:p w14:paraId="1126EF4A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دست مايه</w:t>
      </w:r>
    </w:p>
    <w:p w14:paraId="1DB6AF58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زوالى ست،</w:t>
      </w:r>
    </w:p>
    <w:p w14:paraId="0471850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شجاعت را قياس از سيم و زرى مى گيرند</w:t>
      </w:r>
    </w:p>
    <w:p w14:paraId="120A4BD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که به انبان کرده باشى؛ ـ</w:t>
      </w:r>
    </w:p>
    <w:p w14:paraId="300D5F1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0C04B35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اکنون که </w:t>
      </w:r>
      <w:r>
        <w:rPr>
          <w:rFonts w:hint="cs"/>
          <w:b/>
          <w:bCs/>
          <w:color w:val="000000"/>
          <w:rtl/>
        </w:rPr>
        <w:t>مسلک</w:t>
      </w:r>
    </w:p>
    <w:p w14:paraId="2B61ECB9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b/>
          <w:bCs/>
          <w:color w:val="000000"/>
          <w:rtl/>
        </w:rPr>
        <w:t>خاطره</w:t>
      </w:r>
      <w:r>
        <w:rPr>
          <w:rFonts w:hint="cs"/>
          <w:color w:val="000000"/>
          <w:rtl/>
        </w:rPr>
        <w:t xml:space="preserve"> يى بيش نيست</w:t>
      </w:r>
    </w:p>
    <w:p w14:paraId="66C34B4C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يا کتابى در کتاب دان؛</w:t>
      </w:r>
    </w:p>
    <w:p w14:paraId="6D2C977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و </w:t>
      </w:r>
      <w:r>
        <w:rPr>
          <w:rFonts w:hint="cs"/>
          <w:b/>
          <w:bCs/>
          <w:color w:val="000000"/>
          <w:rtl/>
        </w:rPr>
        <w:t>دوست</w:t>
      </w:r>
    </w:p>
    <w:p w14:paraId="62BCCAC3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نردبانى ست</w:t>
      </w:r>
    </w:p>
    <w:p w14:paraId="7FBB7CC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که نجاتِ از گودال را</w:t>
      </w:r>
    </w:p>
    <w:p w14:paraId="56AE7AEA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پا بر گُرده ي او مى توان نهاد؛</w:t>
      </w:r>
    </w:p>
    <w:p w14:paraId="7EAE4BAE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و کلمه ي </w:t>
      </w:r>
      <w:r>
        <w:rPr>
          <w:rFonts w:hint="cs"/>
          <w:b/>
          <w:bCs/>
          <w:color w:val="000000"/>
          <w:rtl/>
        </w:rPr>
        <w:t>انسان</w:t>
      </w:r>
    </w:p>
    <w:p w14:paraId="7F9A48E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طلسمِ احضارِ وحشت است و</w:t>
      </w:r>
    </w:p>
    <w:p w14:paraId="5CEB6E9A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انديشه ي آن</w:t>
      </w:r>
    </w:p>
    <w:p w14:paraId="4EFEFC0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کابوسى که به رؤياى مجانين مى گذرد؛ ـ</w:t>
      </w:r>
    </w:p>
    <w:p w14:paraId="2718BDCB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7B35CF43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اى شمايان!</w:t>
      </w:r>
    </w:p>
    <w:p w14:paraId="5A5D383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حکايتِ شادکامىِ خود را</w:t>
      </w:r>
    </w:p>
    <w:p w14:paraId="4542B85A" w14:textId="77777777" w:rsidR="0089360C" w:rsidRDefault="0062675D">
      <w:pPr>
        <w:pStyle w:val="NormalWeb"/>
        <w:bidi/>
        <w:spacing w:before="0" w:beforeAutospacing="0" w:after="0" w:afterAutospacing="0"/>
        <w:ind w:left="1620"/>
        <w:rPr>
          <w:color w:val="000000"/>
          <w:rtl/>
        </w:rPr>
      </w:pPr>
      <w:r>
        <w:rPr>
          <w:rFonts w:hint="cs"/>
          <w:color w:val="000000"/>
          <w:rtl/>
        </w:rPr>
        <w:t>من</w:t>
      </w:r>
    </w:p>
    <w:p w14:paraId="2BA71FC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رنج مايه ي جانِ ناباورِ تان مى خواهم!</w:t>
      </w:r>
    </w:p>
    <w:p w14:paraId="672B0532" w14:textId="532CA1FB" w:rsidR="0089360C" w:rsidRDefault="0089360C" w:rsidP="00DA22F5">
      <w:pPr>
        <w:pStyle w:val="when"/>
        <w:bidi/>
        <w:rPr>
          <w:rtl/>
        </w:rPr>
      </w:pPr>
    </w:p>
    <w:p w14:paraId="787333CA" w14:textId="77777777" w:rsidR="0089360C" w:rsidRDefault="0062675D" w:rsidP="00DA22F5">
      <w:pPr>
        <w:pStyle w:val="where"/>
        <w:bidi/>
        <w:rPr>
          <w:rtl/>
        </w:rPr>
      </w:pPr>
      <w:r>
        <w:t> </w:t>
      </w:r>
    </w:p>
    <w:p w14:paraId="7696CA6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cs"/>
          <w:b/>
          <w:bCs/>
          <w:color w:val="000000"/>
          <w:sz w:val="28"/>
          <w:szCs w:val="28"/>
          <w:rtl/>
          <w:lang w:bidi="fa-IR"/>
        </w:rPr>
        <w:t>۲</w:t>
      </w:r>
    </w:p>
    <w:p w14:paraId="11E00BEB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sz w:val="28"/>
          <w:szCs w:val="28"/>
          <w:rtl/>
        </w:rPr>
      </w:pPr>
      <w:r>
        <w:rPr>
          <w:rFonts w:hint="cs"/>
          <w:b/>
          <w:bCs/>
          <w:color w:val="000000"/>
          <w:sz w:val="28"/>
          <w:szCs w:val="28"/>
        </w:rPr>
        <w:t> </w:t>
      </w:r>
    </w:p>
    <w:p w14:paraId="5B35EDE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دوست اش مى دارم</w:t>
      </w:r>
    </w:p>
    <w:p w14:paraId="3EF4348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چرا که مى شناسم اش،</w:t>
      </w:r>
    </w:p>
    <w:p w14:paraId="398FB359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به دوستى و يگانگى.</w:t>
      </w:r>
    </w:p>
    <w:p w14:paraId="58E03FC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- شهر</w:t>
      </w:r>
    </w:p>
    <w:p w14:paraId="2DFBF5C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همه بيگانه گى و عداوت است.-</w:t>
      </w:r>
    </w:p>
    <w:p w14:paraId="3610EBD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4234B6C7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هنگامى که دستانِ مهربان اش را به دست مى گيرم</w:t>
      </w:r>
    </w:p>
    <w:p w14:paraId="7B54CD0D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تنهايى غم انگيزش را در مى يابم.</w:t>
      </w:r>
    </w:p>
    <w:p w14:paraId="7F4B66FA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0ABA7D6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2F68D61E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ascii="Times New Roman" w:hAnsi="Times New Roman" w:cs="Times New Roman"/>
          <w:color w:val="000000"/>
        </w:rPr>
        <w:t>□</w:t>
      </w:r>
    </w:p>
    <w:p w14:paraId="63EB1B9B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4D8EF9ED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0116D32A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اندوه اش</w:t>
      </w:r>
    </w:p>
    <w:p w14:paraId="63AFB278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غروبى دل گير است</w:t>
      </w:r>
    </w:p>
    <w:p w14:paraId="665E98FC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در غُربت و تنهايى.</w:t>
      </w:r>
    </w:p>
    <w:p w14:paraId="561FD65C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هم چنان که شادي اش</w:t>
      </w:r>
    </w:p>
    <w:p w14:paraId="1E6F66F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طلوعِ همه آفتاب ها ست</w:t>
      </w:r>
    </w:p>
    <w:p w14:paraId="32CD8F2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صبحانه</w:t>
      </w:r>
    </w:p>
    <w:p w14:paraId="12FAD12C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نانِ گرم،</w:t>
      </w:r>
    </w:p>
    <w:p w14:paraId="3B37495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پنجره يى که صبح گاهان به هواى پاک</w:t>
      </w:r>
    </w:p>
    <w:p w14:paraId="53049B71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گشوده مى شود،</w:t>
      </w:r>
    </w:p>
    <w:p w14:paraId="72CC10EB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19B2038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طراوتِ شمع دانى ها در</w:t>
      </w:r>
    </w:p>
    <w:p w14:paraId="5D3E2B22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پاشويه ي حوض.</w:t>
      </w:r>
    </w:p>
    <w:p w14:paraId="35099011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4AE8B86A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5CF784FC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ascii="Times New Roman" w:hAnsi="Times New Roman" w:cs="Times New Roman"/>
          <w:color w:val="000000"/>
        </w:rPr>
        <w:t>□</w:t>
      </w:r>
    </w:p>
    <w:p w14:paraId="1EB5A68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39C1F02B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60276FC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چشمه يى</w:t>
      </w:r>
    </w:p>
    <w:p w14:paraId="63F7C3B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پروانه يى و گُلى کوچک</w:t>
      </w:r>
    </w:p>
    <w:p w14:paraId="331C139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از شادى</w:t>
      </w:r>
    </w:p>
    <w:p w14:paraId="5727F546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سرشارش مى کند،</w:t>
      </w:r>
    </w:p>
    <w:p w14:paraId="32F9567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يأسى معصومانه</w:t>
      </w:r>
    </w:p>
    <w:p w14:paraId="227723D8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از اندوهى</w:t>
      </w:r>
    </w:p>
    <w:p w14:paraId="4FA6DEAC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گران بارش</w:t>
      </w:r>
      <w:r>
        <w:rPr>
          <w:rFonts w:hint="cs"/>
          <w:color w:val="000000"/>
        </w:rPr>
        <w:t>:</w:t>
      </w:r>
    </w:p>
    <w:p w14:paraId="4FB9581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اين که </w:t>
      </w:r>
      <w:r>
        <w:rPr>
          <w:rFonts w:hint="cs"/>
          <w:b/>
          <w:bCs/>
          <w:color w:val="000000"/>
          <w:rtl/>
        </w:rPr>
        <w:t>بامدادِ</w:t>
      </w:r>
      <w:r>
        <w:rPr>
          <w:rFonts w:hint="cs"/>
          <w:color w:val="000000"/>
          <w:rtl/>
        </w:rPr>
        <w:t xml:space="preserve"> او ديرى ست</w:t>
      </w:r>
    </w:p>
    <w:p w14:paraId="1474F12D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تا شعرى نسروده است.</w:t>
      </w:r>
    </w:p>
    <w:p w14:paraId="65551321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0BCBB34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چندان که بگويم</w:t>
      </w:r>
    </w:p>
    <w:p w14:paraId="20A97FEA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b/>
          <w:bCs/>
          <w:color w:val="000000"/>
        </w:rPr>
        <w:t xml:space="preserve">« </w:t>
      </w:r>
      <w:r>
        <w:rPr>
          <w:rFonts w:hint="cs"/>
          <w:b/>
          <w:bCs/>
          <w:color w:val="000000"/>
          <w:rtl/>
        </w:rPr>
        <w:t>امشب شعرى خواهم نوشت</w:t>
      </w:r>
      <w:r>
        <w:rPr>
          <w:rFonts w:hint="cs"/>
          <w:b/>
          <w:bCs/>
          <w:color w:val="000000"/>
        </w:rPr>
        <w:t xml:space="preserve"> »</w:t>
      </w:r>
    </w:p>
    <w:p w14:paraId="219CF4AC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با لبانى متبسم به خوابى آرام فرو مى رود</w:t>
      </w:r>
    </w:p>
    <w:p w14:paraId="1D633AF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چنان چون سنگى</w:t>
      </w:r>
    </w:p>
    <w:p w14:paraId="02D9A5FE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که به درياچه يى</w:t>
      </w:r>
    </w:p>
    <w:p w14:paraId="72C1C4B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و </w:t>
      </w:r>
      <w:r>
        <w:rPr>
          <w:rFonts w:hint="cs"/>
          <w:b/>
          <w:bCs/>
          <w:color w:val="000000"/>
          <w:rtl/>
        </w:rPr>
        <w:t>بودا</w:t>
      </w:r>
    </w:p>
    <w:p w14:paraId="0EA43FE2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 xml:space="preserve">که به </w:t>
      </w:r>
      <w:r>
        <w:rPr>
          <w:rFonts w:hint="cs"/>
          <w:b/>
          <w:bCs/>
          <w:color w:val="000000"/>
          <w:rtl/>
        </w:rPr>
        <w:t>نيروانا</w:t>
      </w:r>
      <w:r>
        <w:rPr>
          <w:rFonts w:hint="cs"/>
          <w:color w:val="000000"/>
          <w:rtl/>
        </w:rPr>
        <w:t>.</w:t>
      </w:r>
    </w:p>
    <w:p w14:paraId="4E33695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255CF6D7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در اين هنگام</w:t>
      </w:r>
    </w:p>
    <w:p w14:paraId="7A764D79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دخترکى خُردسال را مانَد</w:t>
      </w:r>
    </w:p>
    <w:p w14:paraId="2787241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که عروسکِ محبوب اش را</w:t>
      </w:r>
    </w:p>
    <w:p w14:paraId="067FD62E" w14:textId="77777777" w:rsidR="0089360C" w:rsidRDefault="0062675D">
      <w:pPr>
        <w:pStyle w:val="NormalWeb"/>
        <w:bidi/>
        <w:spacing w:before="0" w:beforeAutospacing="0" w:after="0" w:afterAutospacing="0"/>
        <w:ind w:left="1620"/>
        <w:rPr>
          <w:color w:val="000000"/>
          <w:rtl/>
        </w:rPr>
      </w:pPr>
      <w:r>
        <w:rPr>
          <w:rFonts w:hint="cs"/>
          <w:color w:val="000000"/>
          <w:rtl/>
        </w:rPr>
        <w:t>تنگ در آغوش گرفته باشد</w:t>
      </w:r>
      <w:r>
        <w:rPr>
          <w:rFonts w:hint="cs"/>
          <w:color w:val="000000"/>
        </w:rPr>
        <w:t>.</w:t>
      </w:r>
    </w:p>
    <w:p w14:paraId="71485E0D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004D138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27F3172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ascii="Times New Roman" w:hAnsi="Times New Roman" w:cs="Times New Roman"/>
          <w:color w:val="000000"/>
        </w:rPr>
        <w:t>□</w:t>
      </w:r>
    </w:p>
    <w:p w14:paraId="33CC2FB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3B4EC9E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58A4A7FD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اگر بگويم که </w:t>
      </w:r>
      <w:r>
        <w:rPr>
          <w:rFonts w:hint="cs"/>
          <w:b/>
          <w:bCs/>
          <w:color w:val="000000"/>
          <w:rtl/>
        </w:rPr>
        <w:t>سعادت</w:t>
      </w:r>
    </w:p>
    <w:p w14:paraId="3FCD8587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b/>
          <w:bCs/>
          <w:color w:val="000000"/>
          <w:rtl/>
        </w:rPr>
        <w:t>حادثه</w:t>
      </w:r>
      <w:r>
        <w:rPr>
          <w:rFonts w:hint="cs"/>
          <w:color w:val="000000"/>
          <w:rtl/>
        </w:rPr>
        <w:t xml:space="preserve"> يى است بر اساس </w:t>
      </w:r>
      <w:r>
        <w:rPr>
          <w:rFonts w:hint="cs"/>
          <w:b/>
          <w:bCs/>
          <w:color w:val="000000"/>
          <w:rtl/>
        </w:rPr>
        <w:t>اشتباهى</w:t>
      </w:r>
      <w:r>
        <w:rPr>
          <w:rFonts w:hint="cs"/>
          <w:color w:val="000000"/>
          <w:rtl/>
        </w:rPr>
        <w:t>؛</w:t>
      </w:r>
    </w:p>
    <w:p w14:paraId="4A88661B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اندوه</w:t>
      </w:r>
    </w:p>
    <w:p w14:paraId="6DC20062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سراپاي اش را</w:t>
      </w:r>
      <w:r>
        <w:rPr>
          <w:rFonts w:hint="cs"/>
          <w:color w:val="000000"/>
        </w:rPr>
        <w:t xml:space="preserve"> </w:t>
      </w:r>
      <w:r>
        <w:rPr>
          <w:rFonts w:hint="cs"/>
          <w:color w:val="000000"/>
          <w:rtl/>
        </w:rPr>
        <w:t>در بر مى گيرد</w:t>
      </w:r>
    </w:p>
    <w:p w14:paraId="4695A2FE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چنان چون درياچه يى</w:t>
      </w:r>
    </w:p>
    <w:p w14:paraId="759AB99F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که سنگى را</w:t>
      </w:r>
    </w:p>
    <w:p w14:paraId="4BCFF05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و </w:t>
      </w:r>
      <w:r>
        <w:rPr>
          <w:rFonts w:hint="cs"/>
          <w:b/>
          <w:bCs/>
          <w:color w:val="000000"/>
          <w:rtl/>
        </w:rPr>
        <w:t>نيروانا</w:t>
      </w:r>
    </w:p>
    <w:p w14:paraId="034307F4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 xml:space="preserve">که </w:t>
      </w:r>
      <w:r>
        <w:rPr>
          <w:rFonts w:hint="cs"/>
          <w:b/>
          <w:bCs/>
          <w:color w:val="000000"/>
          <w:rtl/>
        </w:rPr>
        <w:t>بودا</w:t>
      </w:r>
      <w:r>
        <w:rPr>
          <w:rFonts w:hint="cs"/>
          <w:color w:val="000000"/>
          <w:rtl/>
        </w:rPr>
        <w:t xml:space="preserve"> را.</w:t>
      </w:r>
    </w:p>
    <w:p w14:paraId="3D94DBC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چرا که </w:t>
      </w:r>
      <w:r>
        <w:rPr>
          <w:rFonts w:hint="cs"/>
          <w:b/>
          <w:bCs/>
          <w:color w:val="000000"/>
          <w:rtl/>
        </w:rPr>
        <w:t>سعادت</w:t>
      </w:r>
      <w:r>
        <w:rPr>
          <w:rFonts w:hint="cs"/>
          <w:color w:val="000000"/>
          <w:rtl/>
        </w:rPr>
        <w:t xml:space="preserve"> را</w:t>
      </w:r>
    </w:p>
    <w:p w14:paraId="12C04DB8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 xml:space="preserve">جز در قلمروِ </w:t>
      </w:r>
      <w:r>
        <w:rPr>
          <w:rFonts w:hint="cs"/>
          <w:b/>
          <w:bCs/>
          <w:color w:val="000000"/>
          <w:rtl/>
        </w:rPr>
        <w:t>عشق</w:t>
      </w:r>
      <w:r>
        <w:rPr>
          <w:rFonts w:hint="cs"/>
          <w:color w:val="000000"/>
          <w:rtl/>
        </w:rPr>
        <w:t xml:space="preserve"> بازنشناخته است</w:t>
      </w:r>
    </w:p>
    <w:p w14:paraId="76724FF3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عشقى که</w:t>
      </w:r>
    </w:p>
    <w:p w14:paraId="1A7221C1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به جز تفاهمى آشکار</w:t>
      </w:r>
    </w:p>
    <w:p w14:paraId="2785A1FC" w14:textId="77777777" w:rsidR="0089360C" w:rsidRDefault="0062675D">
      <w:pPr>
        <w:pStyle w:val="NormalWeb"/>
        <w:bidi/>
        <w:spacing w:before="0" w:beforeAutospacing="0" w:after="0" w:afterAutospacing="0"/>
        <w:ind w:left="1620"/>
        <w:rPr>
          <w:color w:val="000000"/>
          <w:rtl/>
        </w:rPr>
      </w:pPr>
      <w:r>
        <w:rPr>
          <w:rFonts w:hint="cs"/>
          <w:color w:val="000000"/>
          <w:rtl/>
        </w:rPr>
        <w:t>نيست.</w:t>
      </w:r>
    </w:p>
    <w:p w14:paraId="4CA41537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بر چهره ي زندگانىِ من</w:t>
      </w:r>
    </w:p>
    <w:p w14:paraId="4DCEC28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که بر آن</w:t>
      </w:r>
    </w:p>
    <w:p w14:paraId="100AD127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هر شيار</w:t>
      </w:r>
    </w:p>
    <w:p w14:paraId="0A06798C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از اندوهى جان کاه حکايتى مى کند</w:t>
      </w:r>
    </w:p>
    <w:p w14:paraId="3571A21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b/>
          <w:bCs/>
          <w:color w:val="000000"/>
          <w:rtl/>
        </w:rPr>
        <w:t>آيدا</w:t>
      </w:r>
    </w:p>
    <w:p w14:paraId="63630E1C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لبخندِ آمرزشى ست.</w:t>
      </w:r>
    </w:p>
    <w:p w14:paraId="6A214141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18D148D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نخست</w:t>
      </w:r>
    </w:p>
    <w:p w14:paraId="2FE3F4A3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دير زمانى در او نگريستم</w:t>
      </w:r>
    </w:p>
    <w:p w14:paraId="572CE23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چندان که چون نظر از وى بازگرفتم</w:t>
      </w:r>
    </w:p>
    <w:p w14:paraId="6FEF190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 پيرامونِ من</w:t>
      </w:r>
    </w:p>
    <w:p w14:paraId="429FA1C5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همه چيزى</w:t>
      </w:r>
    </w:p>
    <w:p w14:paraId="010DCB07" w14:textId="77777777" w:rsidR="0089360C" w:rsidRDefault="0062675D">
      <w:pPr>
        <w:pStyle w:val="NormalWeb"/>
        <w:bidi/>
        <w:spacing w:before="0" w:beforeAutospacing="0" w:after="0" w:afterAutospacing="0"/>
        <w:ind w:left="1620"/>
        <w:rPr>
          <w:color w:val="000000"/>
          <w:rtl/>
        </w:rPr>
      </w:pPr>
      <w:r>
        <w:rPr>
          <w:rFonts w:hint="cs"/>
          <w:color w:val="000000"/>
          <w:rtl/>
        </w:rPr>
        <w:t>به هيأتِ او درآمده بود.</w:t>
      </w:r>
    </w:p>
    <w:p w14:paraId="0932717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آن گاه دانستم که مرا ديگر</w:t>
      </w:r>
    </w:p>
    <w:p w14:paraId="6F376BE5" w14:textId="77777777" w:rsidR="0089360C" w:rsidRDefault="0062675D">
      <w:pPr>
        <w:pStyle w:val="NormalWeb"/>
        <w:bidi/>
        <w:spacing w:before="0" w:beforeAutospacing="0" w:after="0" w:afterAutospacing="0"/>
        <w:ind w:left="1620"/>
        <w:rPr>
          <w:color w:val="000000"/>
          <w:rtl/>
        </w:rPr>
      </w:pPr>
      <w:r>
        <w:rPr>
          <w:rFonts w:hint="cs"/>
          <w:color w:val="000000"/>
          <w:rtl/>
        </w:rPr>
        <w:t>از او</w:t>
      </w:r>
    </w:p>
    <w:p w14:paraId="47F9EF05" w14:textId="37E44D2C" w:rsidR="0089360C" w:rsidRPr="00DA22F5" w:rsidRDefault="0062675D" w:rsidP="00DA22F5">
      <w:pPr>
        <w:pStyle w:val="NormalWeb"/>
        <w:bidi/>
        <w:spacing w:before="0" w:beforeAutospacing="0" w:after="0" w:afterAutospacing="0"/>
        <w:ind w:left="2160"/>
        <w:rPr>
          <w:color w:val="000000"/>
          <w:rtl/>
        </w:rPr>
      </w:pPr>
      <w:r>
        <w:rPr>
          <w:rFonts w:hint="cs"/>
          <w:color w:val="000000"/>
          <w:rtl/>
        </w:rPr>
        <w:t>گزير نيست.</w:t>
      </w:r>
    </w:p>
    <w:p w14:paraId="5A536A8E" w14:textId="77777777" w:rsidR="0089360C" w:rsidRDefault="0062675D" w:rsidP="00DA22F5">
      <w:pPr>
        <w:pStyle w:val="when"/>
        <w:rPr>
          <w:rFonts w:hint="cs"/>
          <w:rtl/>
        </w:rPr>
      </w:pPr>
      <w:r>
        <w:t> </w:t>
      </w:r>
    </w:p>
    <w:p w14:paraId="4C71740A" w14:textId="77777777" w:rsidR="00DA22F5" w:rsidRPr="00DA22F5" w:rsidRDefault="00DA22F5" w:rsidP="00DA22F5">
      <w:pPr>
        <w:pStyle w:val="where"/>
        <w:rPr>
          <w:rFonts w:hint="cs"/>
          <w:rtl/>
          <w:lang w:bidi="fa-IR"/>
        </w:rPr>
      </w:pPr>
    </w:p>
    <w:p w14:paraId="4D2BBE53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cs"/>
          <w:b/>
          <w:bCs/>
          <w:color w:val="000000"/>
          <w:sz w:val="28"/>
          <w:szCs w:val="28"/>
          <w:rtl/>
        </w:rPr>
        <w:t>٣</w:t>
      </w:r>
    </w:p>
    <w:p w14:paraId="377D826B" w14:textId="77777777" w:rsidR="00DA22F5" w:rsidRDefault="00DA22F5" w:rsidP="00DA22F5">
      <w:pPr>
        <w:pStyle w:val="subname"/>
        <w:rPr>
          <w:rFonts w:hint="cs"/>
          <w:rtl/>
        </w:rPr>
      </w:pPr>
    </w:p>
    <w:p w14:paraId="58D0D534" w14:textId="77777777" w:rsidR="0089360C" w:rsidRDefault="0062675D" w:rsidP="00DA22F5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دريغا دره ي سر سبز و گردوي پير،</w:t>
      </w:r>
    </w:p>
    <w:p w14:paraId="5E900D8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سرودِ سر خوشِ رود</w:t>
      </w:r>
    </w:p>
    <w:p w14:paraId="57639B2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به هنگا مي كه دِه</w:t>
      </w:r>
    </w:p>
    <w:p w14:paraId="23442054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در دو جانبِ آبِ خنياگر</w:t>
      </w:r>
    </w:p>
    <w:p w14:paraId="07990558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به خوابِ شبانه فرو مي شد</w:t>
      </w:r>
    </w:p>
    <w:p w14:paraId="146EB7B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768BC56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خواهشِ گرمِ تن ها</w:t>
      </w:r>
    </w:p>
    <w:p w14:paraId="6B20979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گوش ها را به صدا هاي درونِ هر كلبه</w:t>
      </w:r>
    </w:p>
    <w:p w14:paraId="5C639AD2" w14:textId="77777777" w:rsidR="0089360C" w:rsidRDefault="0062675D">
      <w:pPr>
        <w:pStyle w:val="NormalWeb"/>
        <w:bidi/>
        <w:spacing w:before="0" w:beforeAutospacing="0" w:after="0" w:afterAutospacing="0"/>
        <w:ind w:left="1620"/>
        <w:rPr>
          <w:color w:val="000000"/>
          <w:rtl/>
        </w:rPr>
      </w:pPr>
      <w:r>
        <w:rPr>
          <w:rFonts w:hint="cs"/>
          <w:color w:val="000000"/>
          <w:rtl/>
        </w:rPr>
        <w:t>نا محرم مي كرد</w:t>
      </w:r>
    </w:p>
    <w:p w14:paraId="743761F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وغيرتِ مردي و شرمِ زنانه</w:t>
      </w:r>
    </w:p>
    <w:p w14:paraId="0BB58431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گفت و گو هاي شبانه را</w:t>
      </w:r>
    </w:p>
    <w:p w14:paraId="4D9D084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به نجوا هاي آرام</w:t>
      </w:r>
    </w:p>
    <w:p w14:paraId="1C5308F3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بدل مي كرد</w:t>
      </w:r>
    </w:p>
    <w:p w14:paraId="388B098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48F8485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پرندگانِ شب</w:t>
      </w:r>
    </w:p>
    <w:p w14:paraId="77FB3CF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به انعكاسِ چهچهه ي خويش</w:t>
      </w:r>
    </w:p>
    <w:p w14:paraId="7C5DCA81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جواب</w:t>
      </w:r>
    </w:p>
    <w:p w14:paraId="352EB8B7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مي گفتند</w:t>
      </w:r>
      <w:r>
        <w:rPr>
          <w:rFonts w:hint="cs"/>
          <w:color w:val="000000"/>
        </w:rPr>
        <w:t>. –</w:t>
      </w:r>
    </w:p>
    <w:p w14:paraId="5C711613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7968CFA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دريغا مهتاب و</w:t>
      </w:r>
    </w:p>
    <w:p w14:paraId="44F4654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دريغا مه</w:t>
      </w:r>
    </w:p>
    <w:p w14:paraId="6EDE6CF8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كه در چشم اندازِ ما</w:t>
      </w:r>
    </w:p>
    <w:p w14:paraId="660762EC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كوه سارِ جنگل پوشِ سر بلند را</w:t>
      </w:r>
    </w:p>
    <w:p w14:paraId="446AE91A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 پرده ي شكي</w:t>
      </w:r>
    </w:p>
    <w:p w14:paraId="547D5D77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ميانِ بود و نبود</w:t>
      </w:r>
    </w:p>
    <w:p w14:paraId="687781F5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نهان مي كرد</w:t>
      </w:r>
      <w:r>
        <w:rPr>
          <w:rFonts w:hint="cs"/>
          <w:color w:val="000000"/>
        </w:rPr>
        <w:t>. –</w:t>
      </w:r>
    </w:p>
    <w:p w14:paraId="4BC18B2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5B03B693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دريغا باران</w:t>
      </w:r>
    </w:p>
    <w:p w14:paraId="387FFEB8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كه به شنطنت گويي</w:t>
      </w:r>
    </w:p>
    <w:p w14:paraId="215BA01A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دره را</w:t>
      </w:r>
    </w:p>
    <w:p w14:paraId="5319D551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ريز و تُند</w:t>
      </w:r>
    </w:p>
    <w:p w14:paraId="2119766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 نظر گاهِ ما</w:t>
      </w:r>
    </w:p>
    <w:p w14:paraId="68DFBEBB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هاشور مي زد</w:t>
      </w:r>
      <w:r>
        <w:rPr>
          <w:rFonts w:hint="cs"/>
          <w:color w:val="000000"/>
        </w:rPr>
        <w:t>. –</w:t>
      </w:r>
    </w:p>
    <w:p w14:paraId="6AA4F50E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555A143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دريغا خلوتِ شب هاي به بيداري گذشته،</w:t>
      </w:r>
    </w:p>
    <w:p w14:paraId="7BC68507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تا نزولِ سپيده دمان را</w:t>
      </w:r>
    </w:p>
    <w:p w14:paraId="09EA51D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بر بسترِ دره به تماشا بنشينيم</w:t>
      </w:r>
    </w:p>
    <w:p w14:paraId="7D522E9E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مخملِ شالي زار</w:t>
      </w:r>
    </w:p>
    <w:p w14:paraId="54D3663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چون خاطره يي فراموش</w:t>
      </w:r>
    </w:p>
    <w:p w14:paraId="4D057817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كه اندك اندك فرا ياد آيد</w:t>
      </w:r>
    </w:p>
    <w:p w14:paraId="65DCECF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رنگ هايش را به قهر و به آشتي</w:t>
      </w:r>
    </w:p>
    <w:p w14:paraId="677B74B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از شبِ بي حوصله</w:t>
      </w:r>
    </w:p>
    <w:p w14:paraId="06390758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باز ستاند.-</w:t>
      </w:r>
    </w:p>
    <w:p w14:paraId="54DB684D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003D27B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و دريغا </w:t>
      </w:r>
      <w:r>
        <w:rPr>
          <w:rFonts w:hint="cs"/>
          <w:b/>
          <w:bCs/>
          <w:color w:val="000000"/>
          <w:rtl/>
        </w:rPr>
        <w:t>بامداد</w:t>
      </w:r>
    </w:p>
    <w:p w14:paraId="45288359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كه چنين به حسرت</w:t>
      </w:r>
    </w:p>
    <w:p w14:paraId="3E43C33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دره ي سبز را وا نهاد و</w:t>
      </w:r>
    </w:p>
    <w:p w14:paraId="48A469E6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به شهر باز آمد،</w:t>
      </w:r>
    </w:p>
    <w:p w14:paraId="667F656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چرا كه به عصري چنين بزرگ</w:t>
      </w:r>
    </w:p>
    <w:p w14:paraId="40614FB8" w14:textId="77777777" w:rsidR="0089360C" w:rsidRDefault="0062675D">
      <w:pPr>
        <w:pStyle w:val="NormalWeb"/>
        <w:bidi/>
        <w:spacing w:before="0" w:beforeAutospacing="0" w:after="0" w:afterAutospacing="0"/>
        <w:ind w:left="1620"/>
        <w:rPr>
          <w:color w:val="000000"/>
          <w:rtl/>
        </w:rPr>
      </w:pPr>
      <w:r>
        <w:rPr>
          <w:rFonts w:hint="cs"/>
          <w:color w:val="000000"/>
          <w:rtl/>
        </w:rPr>
        <w:t>سفر را</w:t>
      </w:r>
    </w:p>
    <w:p w14:paraId="703C2DFE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 سفره ي نان نيز، هم بدان دشواري به پيش مي بايد بُرد</w:t>
      </w:r>
    </w:p>
    <w:p w14:paraId="4FBD558B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كه در قلمروِ نام .</w:t>
      </w:r>
    </w:p>
    <w:p w14:paraId="2D87A178" w14:textId="77777777" w:rsidR="0089360C" w:rsidRDefault="0062675D">
      <w:pPr>
        <w:pStyle w:val="NormalWeb"/>
        <w:bidi/>
        <w:spacing w:before="0" w:beforeAutospacing="0" w:after="0" w:afterAutospacing="0"/>
        <w:rPr>
          <w:sz w:val="20"/>
          <w:szCs w:val="20"/>
          <w:rtl/>
        </w:rPr>
      </w:pPr>
      <w:r>
        <w:rPr>
          <w:rFonts w:hint="cs"/>
          <w:sz w:val="20"/>
          <w:szCs w:val="20"/>
        </w:rPr>
        <w:t> </w:t>
      </w:r>
    </w:p>
    <w:p w14:paraId="07D0AEF1" w14:textId="645AF3D6" w:rsidR="0089360C" w:rsidRPr="00DA22F5" w:rsidRDefault="0062675D" w:rsidP="00DA22F5">
      <w:pPr>
        <w:pStyle w:val="NormalWeb"/>
        <w:bidi/>
        <w:spacing w:before="0" w:beforeAutospacing="0" w:after="0" w:afterAutospacing="0"/>
        <w:rPr>
          <w:sz w:val="20"/>
          <w:szCs w:val="20"/>
          <w:rtl/>
        </w:rPr>
      </w:pPr>
      <w:r>
        <w:rPr>
          <w:rFonts w:hint="cs"/>
          <w:sz w:val="20"/>
          <w:szCs w:val="20"/>
        </w:rPr>
        <w:t> </w:t>
      </w:r>
    </w:p>
    <w:p w14:paraId="3F625ABE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sz w:val="28"/>
          <w:szCs w:val="28"/>
          <w:lang w:bidi="fa-IR"/>
        </w:rPr>
      </w:pPr>
      <w:r>
        <w:rPr>
          <w:rFonts w:hint="cs"/>
          <w:b/>
          <w:bCs/>
          <w:color w:val="000000"/>
          <w:sz w:val="28"/>
          <w:szCs w:val="28"/>
          <w:rtl/>
          <w:lang w:bidi="fa-IR"/>
        </w:rPr>
        <w:t>۴</w:t>
      </w:r>
    </w:p>
    <w:p w14:paraId="3B4004CA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sz w:val="28"/>
          <w:szCs w:val="28"/>
          <w:rtl/>
        </w:rPr>
      </w:pPr>
      <w:r>
        <w:rPr>
          <w:rFonts w:hint="cs"/>
          <w:b/>
          <w:bCs/>
          <w:color w:val="000000"/>
          <w:sz w:val="28"/>
          <w:szCs w:val="28"/>
        </w:rPr>
        <w:t> </w:t>
      </w:r>
    </w:p>
    <w:p w14:paraId="22048417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عصرِ عظمت هاى غول آساى عمارت ها </w:t>
      </w:r>
    </w:p>
    <w:p w14:paraId="224C1D81" w14:textId="77777777" w:rsidR="0089360C" w:rsidRDefault="0062675D">
      <w:pPr>
        <w:pStyle w:val="NormalWeb"/>
        <w:bidi/>
        <w:spacing w:before="0" w:beforeAutospacing="0" w:after="0" w:afterAutospacing="0"/>
        <w:ind w:left="2160"/>
        <w:rPr>
          <w:color w:val="000000"/>
          <w:rtl/>
        </w:rPr>
      </w:pPr>
      <w:r>
        <w:rPr>
          <w:rFonts w:hint="cs"/>
          <w:color w:val="000000"/>
          <w:rtl/>
        </w:rPr>
        <w:t>و دروغ.</w:t>
      </w:r>
    </w:p>
    <w:p w14:paraId="5D14ABB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7D0C5AC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عصرِ رمه هاى عظيمِ گرسنه گى</w:t>
      </w:r>
    </w:p>
    <w:p w14:paraId="5E027EB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حشت بار ترينِ سکوت ها</w:t>
      </w:r>
    </w:p>
    <w:p w14:paraId="20C351C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هنگامى که گلّه هاى عظيمِ انسانى به دهانِ کوره ها مى رفت</w:t>
      </w:r>
    </w:p>
    <w:p w14:paraId="0023F97D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[ و حالا اگه دلت بخو اد</w:t>
      </w:r>
    </w:p>
    <w:p w14:paraId="7F26CF80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مى تونى با يه فرياد</w:t>
      </w:r>
    </w:p>
    <w:p w14:paraId="0EF37051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گلو تو پاره کنى</w:t>
      </w:r>
      <w:r>
        <w:rPr>
          <w:rFonts w:hint="cs"/>
          <w:color w:val="000000"/>
        </w:rPr>
        <w:t>:</w:t>
      </w:r>
    </w:p>
    <w:p w14:paraId="2C289D3B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ديوارا از بِتُنِ مُسلّحن! ].</w:t>
      </w:r>
    </w:p>
    <w:p w14:paraId="2D24B70D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748F46A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3796B28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عصرى که </w:t>
      </w:r>
      <w:r>
        <w:rPr>
          <w:rFonts w:hint="cs"/>
          <w:b/>
          <w:bCs/>
          <w:color w:val="000000"/>
          <w:rtl/>
        </w:rPr>
        <w:t>شرم</w:t>
      </w:r>
      <w:r>
        <w:rPr>
          <w:rFonts w:hint="cs"/>
          <w:color w:val="000000"/>
          <w:rtl/>
        </w:rPr>
        <w:t xml:space="preserve"> و </w:t>
      </w:r>
      <w:r>
        <w:rPr>
          <w:rFonts w:hint="cs"/>
          <w:b/>
          <w:bCs/>
          <w:color w:val="000000"/>
          <w:rtl/>
        </w:rPr>
        <w:t>حق</w:t>
      </w:r>
    </w:p>
    <w:p w14:paraId="2B4C1640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حساب اش جدا ست،</w:t>
      </w:r>
    </w:p>
    <w:p w14:paraId="20FE5EFB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و </w:t>
      </w:r>
      <w:r>
        <w:rPr>
          <w:rFonts w:hint="cs"/>
          <w:b/>
          <w:bCs/>
          <w:color w:val="000000"/>
          <w:rtl/>
        </w:rPr>
        <w:t>عشق</w:t>
      </w:r>
      <w:r>
        <w:rPr>
          <w:rFonts w:hint="cs"/>
          <w:color w:val="000000"/>
          <w:rtl/>
        </w:rPr>
        <w:t xml:space="preserve"> </w:t>
      </w:r>
    </w:p>
    <w:p w14:paraId="598E92D5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سوءِ تفاهمى ست</w:t>
      </w:r>
    </w:p>
    <w:p w14:paraId="4DA3D27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که با «متأسف ام» گفتنى فراموش مى شود</w:t>
      </w:r>
    </w:p>
    <w:p w14:paraId="20CD0375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sz w:val="20"/>
          <w:szCs w:val="20"/>
          <w:rtl/>
        </w:rPr>
      </w:pPr>
      <w:r>
        <w:rPr>
          <w:rFonts w:hint="cs"/>
          <w:color w:val="000000"/>
          <w:sz w:val="20"/>
          <w:szCs w:val="20"/>
          <w:rtl/>
        </w:rPr>
        <w:t>[ وقتى که با ادب</w:t>
      </w:r>
    </w:p>
    <w:p w14:paraId="740A6123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sz w:val="20"/>
          <w:szCs w:val="20"/>
          <w:rtl/>
        </w:rPr>
      </w:pPr>
      <w:r>
        <w:rPr>
          <w:rFonts w:hint="cs"/>
          <w:color w:val="000000"/>
          <w:sz w:val="20"/>
          <w:szCs w:val="20"/>
          <w:rtl/>
        </w:rPr>
        <w:t>کلاتو ورمى دارى</w:t>
      </w:r>
    </w:p>
    <w:p w14:paraId="4D3D806A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sz w:val="20"/>
          <w:szCs w:val="20"/>
          <w:rtl/>
        </w:rPr>
      </w:pPr>
      <w:r>
        <w:rPr>
          <w:rFonts w:hint="cs"/>
          <w:color w:val="000000"/>
          <w:sz w:val="20"/>
          <w:szCs w:val="20"/>
          <w:rtl/>
        </w:rPr>
        <w:t xml:space="preserve">و با اتيکت </w:t>
      </w:r>
    </w:p>
    <w:p w14:paraId="4B74305C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sz w:val="20"/>
          <w:szCs w:val="20"/>
          <w:rtl/>
        </w:rPr>
      </w:pPr>
      <w:r>
        <w:rPr>
          <w:rFonts w:hint="cs"/>
          <w:color w:val="000000"/>
          <w:sz w:val="20"/>
          <w:szCs w:val="20"/>
          <w:rtl/>
        </w:rPr>
        <w:t>لبخند مى زنى،</w:t>
      </w:r>
    </w:p>
    <w:p w14:paraId="437008B2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sz w:val="20"/>
          <w:szCs w:val="20"/>
          <w:rtl/>
        </w:rPr>
      </w:pPr>
      <w:r>
        <w:rPr>
          <w:rFonts w:hint="cs"/>
          <w:color w:val="000000"/>
          <w:sz w:val="20"/>
          <w:szCs w:val="20"/>
          <w:rtl/>
        </w:rPr>
        <w:t>و پُشتِ شمشادا</w:t>
      </w:r>
    </w:p>
    <w:p w14:paraId="3C0A753F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sz w:val="20"/>
          <w:szCs w:val="20"/>
          <w:rtl/>
        </w:rPr>
      </w:pPr>
      <w:r>
        <w:rPr>
          <w:rFonts w:hint="cs"/>
          <w:color w:val="000000"/>
          <w:sz w:val="20"/>
          <w:szCs w:val="20"/>
          <w:rtl/>
        </w:rPr>
        <w:t>اَشکتو پاک مى کنى</w:t>
      </w:r>
    </w:p>
    <w:p w14:paraId="7840D0E5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sz w:val="20"/>
          <w:szCs w:val="20"/>
          <w:rtl/>
        </w:rPr>
      </w:pPr>
      <w:r>
        <w:rPr>
          <w:rFonts w:hint="cs"/>
          <w:color w:val="000000"/>
          <w:sz w:val="20"/>
          <w:szCs w:val="20"/>
          <w:rtl/>
        </w:rPr>
        <w:t>با پوشِتت ].</w:t>
      </w:r>
    </w:p>
    <w:p w14:paraId="699AC751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71DD5E71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عصرى که </w:t>
      </w:r>
    </w:p>
    <w:p w14:paraId="547D0418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 xml:space="preserve">فرصتى شورانگيز است </w:t>
      </w:r>
    </w:p>
    <w:p w14:paraId="5B12EDE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تماشاى محکومى که بر دار مى کنند؛</w:t>
      </w:r>
    </w:p>
    <w:p w14:paraId="003D80F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5288AF6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سپيده ي ارزانِ ابتذال و سقوط نيست</w:t>
      </w:r>
    </w:p>
    <w:p w14:paraId="60BF284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مبداءِ بسيارى خاطره ها ست:</w:t>
      </w:r>
    </w:p>
    <w:p w14:paraId="207892FE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sz w:val="20"/>
          <w:szCs w:val="20"/>
          <w:rtl/>
        </w:rPr>
      </w:pPr>
      <w:r>
        <w:rPr>
          <w:rFonts w:hint="cs"/>
          <w:color w:val="000000"/>
          <w:sz w:val="20"/>
          <w:szCs w:val="20"/>
          <w:rtl/>
        </w:rPr>
        <w:t>[ هيفده روز بعدش بود</w:t>
      </w:r>
    </w:p>
    <w:p w14:paraId="4CABEF64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sz w:val="20"/>
          <w:szCs w:val="20"/>
          <w:rtl/>
        </w:rPr>
      </w:pPr>
      <w:r>
        <w:rPr>
          <w:rFonts w:hint="cs"/>
          <w:color w:val="000000"/>
          <w:sz w:val="20"/>
          <w:szCs w:val="20"/>
          <w:rtl/>
        </w:rPr>
        <w:t>که اول دفعه</w:t>
      </w:r>
    </w:p>
    <w:p w14:paraId="7B0BB65A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sz w:val="20"/>
          <w:szCs w:val="20"/>
          <w:rtl/>
        </w:rPr>
      </w:pPr>
      <w:r>
        <w:rPr>
          <w:rFonts w:hint="cs"/>
          <w:color w:val="000000"/>
          <w:sz w:val="20"/>
          <w:szCs w:val="20"/>
          <w:rtl/>
        </w:rPr>
        <w:t>تو رو ديدم، عشقِ من! ]</w:t>
      </w:r>
    </w:p>
    <w:p w14:paraId="0B5F918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6C5EEB6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وهنِ عظيم و اوجِ رسوايى نيست</w:t>
      </w:r>
    </w:p>
    <w:p w14:paraId="10794521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سياحتى است با تلاش ها و دست و پا کردن ها </w:t>
      </w:r>
    </w:p>
    <w:p w14:paraId="175DC8C0" w14:textId="77777777" w:rsidR="0089360C" w:rsidRDefault="0062675D">
      <w:pPr>
        <w:pStyle w:val="NormalWeb"/>
        <w:bidi/>
        <w:spacing w:before="0" w:beforeAutospacing="0" w:after="0" w:afterAutospacing="0"/>
        <w:ind w:left="1620"/>
        <w:rPr>
          <w:color w:val="000000"/>
          <w:rtl/>
        </w:rPr>
      </w:pPr>
      <w:r>
        <w:rPr>
          <w:rFonts w:hint="cs"/>
          <w:color w:val="000000"/>
          <w:rtl/>
        </w:rPr>
        <w:t>بر سر جايى بهتر:</w:t>
      </w:r>
    </w:p>
    <w:p w14:paraId="03EB255A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sz w:val="20"/>
          <w:szCs w:val="20"/>
          <w:rtl/>
        </w:rPr>
      </w:pPr>
      <w:r>
        <w:rPr>
          <w:rFonts w:hint="cs"/>
          <w:color w:val="000000"/>
          <w:sz w:val="20"/>
          <w:szCs w:val="20"/>
          <w:rtl/>
        </w:rPr>
        <w:t>[ از رو تاقِ ماشين</w:t>
      </w:r>
    </w:p>
    <w:p w14:paraId="6F0498A0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sz w:val="20"/>
          <w:szCs w:val="20"/>
          <w:rtl/>
        </w:rPr>
      </w:pPr>
      <w:r>
        <w:rPr>
          <w:rFonts w:hint="cs"/>
          <w:color w:val="000000"/>
          <w:sz w:val="20"/>
          <w:szCs w:val="20"/>
          <w:rtl/>
        </w:rPr>
        <w:t>جون کَندنِ شو بهتر مي شه ديد</w:t>
      </w:r>
    </w:p>
    <w:p w14:paraId="1E603567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sz w:val="20"/>
          <w:szCs w:val="20"/>
          <w:rtl/>
        </w:rPr>
      </w:pPr>
      <w:r>
        <w:rPr>
          <w:rFonts w:hint="cs"/>
          <w:color w:val="000000"/>
          <w:sz w:val="20"/>
          <w:szCs w:val="20"/>
          <w:rtl/>
        </w:rPr>
        <w:t>تا از تو غرفه هاى شهردارى ]؛</w:t>
      </w:r>
    </w:p>
    <w:p w14:paraId="6BED6CE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غيبت ها و تخمه شکستن</w:t>
      </w:r>
    </w:p>
    <w:p w14:paraId="0E770A5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به انتظار</w:t>
      </w:r>
      <w:r>
        <w:rPr>
          <w:rFonts w:hint="cs"/>
          <w:color w:val="000000"/>
          <w:rtl/>
          <w:lang w:bidi="fa-IR"/>
        </w:rPr>
        <w:t>ِ پر</w:t>
      </w:r>
      <w:r>
        <w:rPr>
          <w:rFonts w:hint="cs"/>
          <w:color w:val="000000"/>
          <w:rtl/>
        </w:rPr>
        <w:t xml:space="preserve">ده که بالا رود </w:t>
      </w:r>
    </w:p>
    <w:p w14:paraId="07D4AF8F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هم راهِ جنازه يى</w:t>
      </w:r>
    </w:p>
    <w:p w14:paraId="055FAF6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که تهمتِ زيستن بر خود بسته بود</w:t>
      </w:r>
    </w:p>
    <w:p w14:paraId="42D8F3E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از آن پيشتر که بميرد.</w:t>
      </w:r>
    </w:p>
    <w:p w14:paraId="1812F8C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2ADEEC2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عصر کثيف ترينِ دندان ها</w:t>
      </w:r>
    </w:p>
    <w:p w14:paraId="451618F7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 خنده يى</w:t>
      </w:r>
    </w:p>
    <w:p w14:paraId="7BC8872E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مستأصل ترينِ ناله ها</w:t>
      </w:r>
    </w:p>
    <w:p w14:paraId="56F6EC8A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 نوميدى.</w:t>
      </w:r>
    </w:p>
    <w:p w14:paraId="59DD5B8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1C0C108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عصرى که دست ها</w:t>
      </w:r>
    </w:p>
    <w:p w14:paraId="15E2A20D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سر نوشت را نمى سازد</w:t>
      </w:r>
    </w:p>
    <w:p w14:paraId="326F772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اراده</w:t>
      </w:r>
    </w:p>
    <w:p w14:paraId="793A25D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به جايي ت نمى رساند.</w:t>
      </w:r>
    </w:p>
    <w:p w14:paraId="46CACF2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6D79AC0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عصرى که ضمانِ کام کارىِ تو</w:t>
      </w:r>
    </w:p>
    <w:p w14:paraId="6FCAB1A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پولِ چايى ست که به جيب مى زنى</w:t>
      </w:r>
    </w:p>
    <w:p w14:paraId="4E0F788A" w14:textId="77777777" w:rsidR="0089360C" w:rsidRDefault="0062675D">
      <w:pPr>
        <w:pStyle w:val="NormalWeb"/>
        <w:bidi/>
        <w:spacing w:before="0" w:beforeAutospacing="0" w:after="0" w:afterAutospacing="0"/>
        <w:ind w:left="1620"/>
        <w:rPr>
          <w:color w:val="000000"/>
          <w:rtl/>
        </w:rPr>
      </w:pPr>
      <w:r>
        <w:rPr>
          <w:rFonts w:hint="cs"/>
          <w:color w:val="000000"/>
          <w:rtl/>
        </w:rPr>
        <w:t xml:space="preserve">به پشتوانه ي قدرت ات </w:t>
      </w:r>
    </w:p>
    <w:p w14:paraId="42902A9D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از سمسار ها</w:t>
      </w:r>
    </w:p>
    <w:p w14:paraId="2FBF92C4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و رييسه گان؛</w:t>
      </w:r>
    </w:p>
    <w:p w14:paraId="636E38DA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1687E04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يک دستىِ مضامينى از اين گونه است</w:t>
      </w:r>
    </w:p>
    <w:p w14:paraId="75B30E61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که شهر را به هيأتِ غزلى مى آرايد</w:t>
      </w:r>
    </w:p>
    <w:p w14:paraId="713B873C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با قافيه ها و رديف</w:t>
      </w:r>
    </w:p>
    <w:p w14:paraId="13C00D7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مصراع ها همه هم ساز</w:t>
      </w:r>
    </w:p>
    <w:p w14:paraId="49D28EFD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نماى نردبانىِ ظاهرش ـ که خود، شعارِ تعالى است - .</w:t>
      </w:r>
    </w:p>
    <w:p w14:paraId="2DC44F3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5F1E9EA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و از ميانِ همه سنگلاخ و دشت </w:t>
      </w:r>
    </w:p>
    <w:p w14:paraId="34B9720B" w14:textId="77777777" w:rsidR="0089360C" w:rsidRDefault="0062675D">
      <w:pPr>
        <w:pStyle w:val="NormalWeb"/>
        <w:bidi/>
        <w:spacing w:before="0" w:beforeAutospacing="0" w:after="0" w:afterAutospacing="0"/>
        <w:ind w:left="1620"/>
        <w:rPr>
          <w:color w:val="000000"/>
          <w:rtl/>
        </w:rPr>
      </w:pPr>
      <w:r>
        <w:rPr>
          <w:rFonts w:hint="cs"/>
          <w:color w:val="000000"/>
          <w:rtl/>
        </w:rPr>
        <w:t xml:space="preserve">راه به دريا مى بَرى </w:t>
      </w:r>
    </w:p>
    <w:p w14:paraId="4958CFC3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نيروى اوباشان و باج گيران را اگر</w:t>
      </w:r>
    </w:p>
    <w:p w14:paraId="6F27356B" w14:textId="77777777" w:rsidR="0089360C" w:rsidRDefault="0062675D">
      <w:pPr>
        <w:pStyle w:val="NormalWeb"/>
        <w:bidi/>
        <w:spacing w:before="0" w:beforeAutospacing="0" w:after="0" w:afterAutospacing="0"/>
        <w:ind w:left="1620"/>
        <w:rPr>
          <w:color w:val="000000"/>
          <w:rtl/>
        </w:rPr>
      </w:pPr>
      <w:r>
        <w:rPr>
          <w:rFonts w:hint="cs"/>
          <w:color w:val="000000"/>
          <w:rtl/>
        </w:rPr>
        <w:t>بسترى شوى</w:t>
      </w:r>
    </w:p>
    <w:p w14:paraId="4E3931F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به زورقِ يقينِ آن کسان بنشينى که هيچ گاه</w:t>
      </w:r>
    </w:p>
    <w:p w14:paraId="033DF64C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ترديد نمى کنند،</w:t>
      </w:r>
    </w:p>
    <w:p w14:paraId="7B1E6BDE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آدمى را</w:t>
      </w:r>
    </w:p>
    <w:p w14:paraId="591D0E92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هم بدان چرب دستى گردن مى زنند</w:t>
      </w:r>
    </w:p>
    <w:p w14:paraId="4AC4EF9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که مشّاقِ ژنده پوشِ دبستانِ ما</w:t>
      </w:r>
    </w:p>
    <w:p w14:paraId="0028A46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قلم هاى نئين را قَط مى زد؛</w:t>
      </w:r>
    </w:p>
    <w:p w14:paraId="323741B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0CE08B2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در دَکّه ي بى ايمانى شان</w:t>
      </w:r>
    </w:p>
    <w:p w14:paraId="1D465911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همه چيزى را </w:t>
      </w:r>
    </w:p>
    <w:p w14:paraId="2ED3A01E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 xml:space="preserve">توان خريد </w:t>
      </w:r>
    </w:p>
    <w:p w14:paraId="07B2688F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 xml:space="preserve">در برابرِ سکه يى </w:t>
      </w:r>
      <w:r>
        <w:rPr>
          <w:rFonts w:hint="cs"/>
          <w:color w:val="000000"/>
        </w:rPr>
        <w:t>.</w:t>
      </w:r>
    </w:p>
    <w:p w14:paraId="6261D84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5EB289E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عصرِ پشت و رو،</w:t>
      </w:r>
    </w:p>
    <w:p w14:paraId="0260938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که ژنرال ها </w:t>
      </w:r>
    </w:p>
    <w:p w14:paraId="4E07344C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دُرُسته مى ميرند</w:t>
      </w:r>
    </w:p>
    <w:p w14:paraId="056E1431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بى آن که </w:t>
      </w:r>
    </w:p>
    <w:p w14:paraId="6B095857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کَکى حتى</w:t>
      </w:r>
    </w:p>
    <w:p w14:paraId="608EF8D1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گزيده باشدِ شان؛</w:t>
      </w:r>
    </w:p>
    <w:p w14:paraId="67EC4377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مردانِ متنفر از جنگ</w:t>
      </w:r>
    </w:p>
    <w:p w14:paraId="6DE5086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با سينه هاى دريده</w:t>
      </w:r>
    </w:p>
    <w:p w14:paraId="067FCE3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و پوستى </w:t>
      </w:r>
    </w:p>
    <w:p w14:paraId="70166DB1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 xml:space="preserve">که به کيسه هاى انباشته از سُرب </w:t>
      </w:r>
    </w:p>
    <w:p w14:paraId="277B001C" w14:textId="77777777" w:rsidR="0089360C" w:rsidRDefault="0062675D">
      <w:pPr>
        <w:pStyle w:val="NormalWeb"/>
        <w:bidi/>
        <w:spacing w:before="0" w:beforeAutospacing="0" w:after="0" w:afterAutospacing="0"/>
        <w:ind w:left="2160"/>
        <w:rPr>
          <w:color w:val="000000"/>
          <w:rtl/>
        </w:rPr>
      </w:pPr>
      <w:r>
        <w:rPr>
          <w:rFonts w:hint="cs"/>
          <w:color w:val="000000"/>
          <w:rtl/>
        </w:rPr>
        <w:t>مى مانَد.</w:t>
      </w:r>
    </w:p>
    <w:p w14:paraId="34BFFFB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44C235F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عصرى که مردانِ دانش</w:t>
      </w:r>
    </w:p>
    <w:p w14:paraId="699D5C2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اندوه و پلشتى را</w:t>
      </w:r>
    </w:p>
    <w:p w14:paraId="54E56E67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با موشک ها </w:t>
      </w:r>
    </w:p>
    <w:p w14:paraId="00C959A3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به اعماقِ خدا مى فرستند</w:t>
      </w:r>
    </w:p>
    <w:p w14:paraId="47806B2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نانِ شبانه ي فرزندانِ خود را</w:t>
      </w:r>
    </w:p>
    <w:p w14:paraId="249A8B3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از سربازخانه ها </w:t>
      </w:r>
    </w:p>
    <w:p w14:paraId="57DB5ABA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 xml:space="preserve">گدايى مى کنند، </w:t>
      </w:r>
    </w:p>
    <w:p w14:paraId="15346FA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زندان ها انباشته از مغز هايى ست</w:t>
      </w:r>
    </w:p>
    <w:p w14:paraId="17AD4573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که اونيفورم ها را وهنى به شمار آورده اند،</w:t>
      </w:r>
    </w:p>
    <w:p w14:paraId="6D4DFB1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چرا که رسالتِ انسان</w:t>
      </w:r>
    </w:p>
    <w:p w14:paraId="63A6383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هرگز اين نبوده است</w:t>
      </w:r>
    </w:p>
    <w:p w14:paraId="7AC7328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هرگز اين نبوده است!</w:t>
      </w:r>
    </w:p>
    <w:p w14:paraId="46EA46C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24A9083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عصرِ توهين آميزى که آدمى</w:t>
      </w:r>
    </w:p>
    <w:p w14:paraId="03AC34D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مُرده يى ست </w:t>
      </w:r>
    </w:p>
    <w:p w14:paraId="0073EB4F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با اندک فرصتى از براى جان کندن،</w:t>
      </w:r>
    </w:p>
    <w:p w14:paraId="7A16E8F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به شايستگى هاى خويش</w:t>
      </w:r>
    </w:p>
    <w:p w14:paraId="5BF3956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از همه ي افق ها</w:t>
      </w:r>
    </w:p>
    <w:p w14:paraId="2AB7A80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دور تر است.</w:t>
      </w:r>
    </w:p>
    <w:p w14:paraId="62B4CD1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4D2C8A9A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عصرى چنان عظيم، چنان عظيم، که سفر را </w:t>
      </w:r>
    </w:p>
    <w:p w14:paraId="40CE05F8" w14:textId="77777777" w:rsidR="0089360C" w:rsidRDefault="0062675D">
      <w:pPr>
        <w:pStyle w:val="NormalWeb"/>
        <w:bidi/>
        <w:spacing w:before="0" w:beforeAutospacing="0" w:after="0" w:afterAutospacing="0"/>
        <w:ind w:left="2160"/>
        <w:rPr>
          <w:color w:val="000000"/>
          <w:rtl/>
        </w:rPr>
      </w:pPr>
      <w:r>
        <w:rPr>
          <w:rFonts w:hint="cs"/>
          <w:color w:val="000000"/>
          <w:rtl/>
        </w:rPr>
        <w:t xml:space="preserve">در سفره ي نان نيز </w:t>
      </w:r>
    </w:p>
    <w:p w14:paraId="3AC7D4A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هم بدان دشوارى به پيش مى بايد بُرد</w:t>
      </w:r>
    </w:p>
    <w:p w14:paraId="1F35270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که در پهنه ي نام.</w:t>
      </w:r>
    </w:p>
    <w:p w14:paraId="552687F6" w14:textId="77777777" w:rsidR="0089360C" w:rsidRDefault="0062675D">
      <w:pPr>
        <w:pStyle w:val="NormalWeb"/>
        <w:spacing w:before="0" w:beforeAutospacing="0" w:after="0" w:afterAutospacing="0"/>
        <w:rPr>
          <w:rtl/>
        </w:rPr>
      </w:pPr>
      <w:r>
        <w:t> </w:t>
      </w:r>
    </w:p>
    <w:p w14:paraId="694BB251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cs"/>
          <w:b/>
          <w:bCs/>
          <w:color w:val="000000"/>
          <w:sz w:val="28"/>
          <w:szCs w:val="28"/>
          <w:rtl/>
          <w:lang w:bidi="fa-IR"/>
        </w:rPr>
        <w:t>۵</w:t>
      </w:r>
    </w:p>
    <w:p w14:paraId="1804BF8B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sz w:val="28"/>
          <w:szCs w:val="28"/>
          <w:rtl/>
        </w:rPr>
      </w:pPr>
      <w:r>
        <w:rPr>
          <w:rFonts w:hint="cs"/>
          <w:b/>
          <w:bCs/>
          <w:color w:val="000000"/>
          <w:sz w:val="28"/>
          <w:szCs w:val="28"/>
        </w:rPr>
        <w:t> </w:t>
      </w:r>
    </w:p>
    <w:p w14:paraId="0935037A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شما که به ساليانى چنين دوردست به دنيا آمده ايد</w:t>
      </w:r>
    </w:p>
    <w:p w14:paraId="51D319D7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ـ خود اگر هنوز « دنيايي » به جاى مانده باشد</w:t>
      </w:r>
    </w:p>
    <w:p w14:paraId="2A9321A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«کتابى » که شعرِ مرا در آن بخوانيد</w:t>
      </w:r>
      <w:r>
        <w:rPr>
          <w:rFonts w:hint="cs"/>
          <w:color w:val="000000"/>
        </w:rPr>
        <w:t>! -</w:t>
      </w:r>
    </w:p>
    <w:p w14:paraId="697DCCC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خفّتِ ارواحِ ما را به لعنت و دشنامى افزون مکنيد</w:t>
      </w:r>
    </w:p>
    <w:p w14:paraId="1A256CA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اگر مبداءِ</w:t>
      </w:r>
      <w:r>
        <w:rPr>
          <w:rFonts w:hint="cs"/>
          <w:color w:val="000000"/>
        </w:rPr>
        <w:t xml:space="preserve"> </w:t>
      </w:r>
      <w:r>
        <w:rPr>
          <w:rFonts w:hint="cs"/>
          <w:color w:val="000000"/>
          <w:rtl/>
        </w:rPr>
        <w:t>خراب آبادى هستيم</w:t>
      </w:r>
    </w:p>
    <w:p w14:paraId="28C5CFEF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که نام اش دنيا ست!</w:t>
      </w:r>
    </w:p>
    <w:p w14:paraId="47C6BD1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ما بسى کوشيده ايم</w:t>
      </w:r>
    </w:p>
    <w:p w14:paraId="2E502CB0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که چکشِ خود را</w:t>
      </w:r>
    </w:p>
    <w:p w14:paraId="54CF2AE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بر ناقوس ها و به ديگچه ها فرودآريم،</w:t>
      </w:r>
    </w:p>
    <w:p w14:paraId="2AAE17B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بر خروس قندىِ بچه ها</w:t>
      </w:r>
    </w:p>
    <w:p w14:paraId="73D0B6F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بر جمجمه ي پوکِ سياست مدارى</w:t>
      </w:r>
    </w:p>
    <w:p w14:paraId="2908531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که لباسِ رسمى بر تن آراسته. ـ</w:t>
      </w:r>
    </w:p>
    <w:p w14:paraId="3F684ABC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1F07DCAD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ما بسى کوشيده ايم</w:t>
      </w:r>
    </w:p>
    <w:p w14:paraId="0BA98C2D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 xml:space="preserve">که از دهليزِ بى روزنِ خويش </w:t>
      </w:r>
    </w:p>
    <w:p w14:paraId="02735E1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دريچه يي به دنيا</w:t>
      </w:r>
      <w:r>
        <w:rPr>
          <w:rFonts w:hint="cs"/>
          <w:color w:val="000000"/>
        </w:rPr>
        <w:t xml:space="preserve"> </w:t>
      </w:r>
      <w:r>
        <w:rPr>
          <w:rFonts w:hint="cs"/>
          <w:color w:val="000000"/>
          <w:rtl/>
        </w:rPr>
        <w:t>بگشاييم. ـ</w:t>
      </w:r>
    </w:p>
    <w:p w14:paraId="1EED2D43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0BEE30D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ما آبستنِ اميدِ فراوان بوده ايم،</w:t>
      </w:r>
    </w:p>
    <w:p w14:paraId="4BD3ABB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دريغا که به روزگارِ ما</w:t>
      </w:r>
    </w:p>
    <w:p w14:paraId="126FC455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کودکان</w:t>
      </w:r>
    </w:p>
    <w:p w14:paraId="64CBA87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مُرده به دنيا مى آيند!</w:t>
      </w:r>
    </w:p>
    <w:p w14:paraId="740B219D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6A15874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اگر ديگر پاى رفتنِ مان نيست،</w:t>
      </w:r>
    </w:p>
    <w:p w14:paraId="56F4C487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بارى </w:t>
      </w:r>
    </w:p>
    <w:p w14:paraId="07245F4A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قلعه بانان</w:t>
      </w:r>
    </w:p>
    <w:p w14:paraId="1968511C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اين حجت با ما تمام کرده اند</w:t>
      </w:r>
    </w:p>
    <w:p w14:paraId="51FC4DA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که اگر مى خواهيم در اين سرزمين اقامت گزينيم</w:t>
      </w:r>
    </w:p>
    <w:p w14:paraId="573AE4A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مى بايد با ابليس قرارى ببنديم.</w:t>
      </w:r>
    </w:p>
    <w:p w14:paraId="0962488A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1A858B4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103C348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ascii="Times New Roman" w:hAnsi="Times New Roman" w:cs="Times New Roman"/>
          <w:color w:val="000000"/>
        </w:rPr>
        <w:t>□</w:t>
      </w:r>
    </w:p>
    <w:p w14:paraId="70B6DDF3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326DB01C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3509ED2D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آمدن از روى حسابى نبود و</w:t>
      </w:r>
    </w:p>
    <w:p w14:paraId="58DCAA5E" w14:textId="77777777" w:rsidR="0089360C" w:rsidRDefault="0062675D">
      <w:pPr>
        <w:pStyle w:val="NormalWeb"/>
        <w:bidi/>
        <w:spacing w:before="0" w:beforeAutospacing="0" w:after="0" w:afterAutospacing="0"/>
        <w:ind w:left="1620"/>
        <w:rPr>
          <w:color w:val="000000"/>
          <w:rtl/>
        </w:rPr>
      </w:pPr>
      <w:r>
        <w:rPr>
          <w:rFonts w:hint="cs"/>
          <w:color w:val="000000"/>
          <w:rtl/>
        </w:rPr>
        <w:t>رفتن</w:t>
      </w:r>
    </w:p>
    <w:p w14:paraId="2480BBE1" w14:textId="77777777" w:rsidR="0089360C" w:rsidRDefault="0062675D">
      <w:pPr>
        <w:pStyle w:val="NormalWeb"/>
        <w:bidi/>
        <w:spacing w:before="0" w:beforeAutospacing="0" w:after="0" w:afterAutospacing="0"/>
        <w:ind w:left="2160"/>
        <w:rPr>
          <w:color w:val="000000"/>
          <w:rtl/>
        </w:rPr>
      </w:pPr>
      <w:r>
        <w:rPr>
          <w:rFonts w:hint="cs"/>
          <w:color w:val="000000"/>
          <w:rtl/>
        </w:rPr>
        <w:t>از روى اختيارى.</w:t>
      </w:r>
    </w:p>
    <w:p w14:paraId="79B4778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1B59AF17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کدبانوى بى حوصله</w:t>
      </w:r>
    </w:p>
    <w:p w14:paraId="5A9EB861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آينه را</w:t>
      </w:r>
    </w:p>
    <w:p w14:paraId="161455D4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با غفلتى از سرِ دل سردى</w:t>
      </w:r>
    </w:p>
    <w:p w14:paraId="252D71C5" w14:textId="77777777" w:rsidR="0089360C" w:rsidRDefault="0062675D">
      <w:pPr>
        <w:pStyle w:val="NormalWeb"/>
        <w:bidi/>
        <w:spacing w:before="0" w:beforeAutospacing="0" w:after="0" w:afterAutospacing="0"/>
        <w:ind w:left="1620"/>
        <w:rPr>
          <w:color w:val="000000"/>
          <w:rtl/>
        </w:rPr>
      </w:pPr>
      <w:r>
        <w:rPr>
          <w:rFonts w:hint="cs"/>
          <w:color w:val="000000"/>
          <w:rtl/>
        </w:rPr>
        <w:t>بر لبِ رَف نهاد.</w:t>
      </w:r>
    </w:p>
    <w:p w14:paraId="5B725E8B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4DA1DB61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ما همه </w:t>
      </w:r>
      <w:r>
        <w:rPr>
          <w:rFonts w:hint="cs"/>
          <w:b/>
          <w:bCs/>
          <w:color w:val="000000"/>
          <w:rtl/>
        </w:rPr>
        <w:t>عَذرا</w:t>
      </w:r>
      <w:r>
        <w:rPr>
          <w:rFonts w:hint="cs"/>
          <w:color w:val="000000"/>
          <w:rtl/>
        </w:rPr>
        <w:t xml:space="preserve"> هاى آبستن ايم :</w:t>
      </w:r>
    </w:p>
    <w:p w14:paraId="5569ECC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بى آن که پستان هاى مان از بهارِ سنگينِ مردى گل دهد</w:t>
      </w:r>
    </w:p>
    <w:p w14:paraId="5BACA41E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زخمِ گُل ميخ ها که به تيشه ي سنگين</w:t>
      </w:r>
    </w:p>
    <w:p w14:paraId="0921045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ريشه ي درد را در جانِ </w:t>
      </w:r>
      <w:r>
        <w:rPr>
          <w:rFonts w:hint="cs"/>
          <w:b/>
          <w:bCs/>
          <w:color w:val="000000"/>
          <w:rtl/>
        </w:rPr>
        <w:t>عيسا</w:t>
      </w:r>
      <w:r>
        <w:rPr>
          <w:rFonts w:hint="cs"/>
          <w:color w:val="000000"/>
          <w:rtl/>
        </w:rPr>
        <w:t xml:space="preserve"> هاى اندُه گينِ مان به فرياد آورده است</w:t>
      </w:r>
    </w:p>
    <w:p w14:paraId="52B0579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 خاطره هاى مادرانه ي ما به چرک اندر نشسته؛</w:t>
      </w:r>
    </w:p>
    <w:p w14:paraId="521D41D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4773332A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فريادِ شهيدِ شان</w:t>
      </w:r>
    </w:p>
    <w:p w14:paraId="297EA13C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به هنگامى که بر صليبِ نادانىِ خلق</w:t>
      </w:r>
    </w:p>
    <w:p w14:paraId="79FC3F81" w14:textId="77777777" w:rsidR="0089360C" w:rsidRDefault="0062675D">
      <w:pPr>
        <w:pStyle w:val="NormalWeb"/>
        <w:bidi/>
        <w:spacing w:before="0" w:beforeAutospacing="0" w:after="0" w:afterAutospacing="0"/>
        <w:ind w:left="2160"/>
        <w:rPr>
          <w:color w:val="000000"/>
          <w:rtl/>
        </w:rPr>
      </w:pPr>
      <w:r>
        <w:rPr>
          <w:rFonts w:hint="cs"/>
          <w:color w:val="000000"/>
          <w:rtl/>
        </w:rPr>
        <w:t>مصلوب مى شدند:</w:t>
      </w:r>
    </w:p>
    <w:p w14:paraId="5D1D275B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 xml:space="preserve">« - </w:t>
      </w:r>
      <w:r>
        <w:rPr>
          <w:rFonts w:hint="cs"/>
          <w:color w:val="000000"/>
          <w:rtl/>
        </w:rPr>
        <w:t>اى پدر، اينان را بيامُرز</w:t>
      </w:r>
    </w:p>
    <w:p w14:paraId="427BB2B0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چرا که، خود نمى دانند</w:t>
      </w:r>
    </w:p>
    <w:p w14:paraId="1E82E19B" w14:textId="77777777" w:rsidR="0089360C" w:rsidRDefault="0062675D">
      <w:pPr>
        <w:pStyle w:val="NormalWeb"/>
        <w:bidi/>
        <w:spacing w:before="0" w:beforeAutospacing="0" w:after="0" w:afterAutospacing="0"/>
        <w:ind w:left="1620"/>
        <w:rPr>
          <w:color w:val="000000"/>
          <w:rtl/>
        </w:rPr>
      </w:pPr>
      <w:r>
        <w:rPr>
          <w:rFonts w:hint="cs"/>
          <w:color w:val="000000"/>
          <w:rtl/>
        </w:rPr>
        <w:t>که با خود</w:t>
      </w:r>
      <w:r>
        <w:rPr>
          <w:rFonts w:hint="cs"/>
          <w:color w:val="000000"/>
        </w:rPr>
        <w:t xml:space="preserve"> </w:t>
      </w:r>
      <w:r>
        <w:rPr>
          <w:rFonts w:hint="cs"/>
          <w:color w:val="000000"/>
          <w:rtl/>
        </w:rPr>
        <w:t>چه مى کنند</w:t>
      </w:r>
      <w:r>
        <w:rPr>
          <w:rFonts w:hint="cs"/>
          <w:color w:val="000000"/>
        </w:rPr>
        <w:t>!»</w:t>
      </w:r>
    </w:p>
    <w:p w14:paraId="1E15BEB8" w14:textId="77777777" w:rsidR="0089360C" w:rsidRDefault="0062675D">
      <w:pPr>
        <w:pStyle w:val="NormalWeb"/>
        <w:bidi/>
        <w:spacing w:before="0" w:beforeAutospacing="0" w:after="0" w:afterAutospacing="0"/>
        <w:rPr>
          <w:sz w:val="20"/>
          <w:szCs w:val="20"/>
          <w:rtl/>
        </w:rPr>
      </w:pPr>
      <w:r>
        <w:rPr>
          <w:rFonts w:hint="cs"/>
          <w:sz w:val="20"/>
          <w:szCs w:val="20"/>
        </w:rPr>
        <w:t> </w:t>
      </w:r>
    </w:p>
    <w:p w14:paraId="4342504A" w14:textId="77777777" w:rsidR="0089360C" w:rsidRDefault="0062675D">
      <w:pPr>
        <w:pStyle w:val="NormalWeb"/>
        <w:bidi/>
        <w:spacing w:before="0" w:beforeAutospacing="0" w:after="0" w:afterAutospacing="0"/>
        <w:rPr>
          <w:sz w:val="20"/>
          <w:szCs w:val="20"/>
          <w:rtl/>
        </w:rPr>
      </w:pPr>
      <w:r>
        <w:rPr>
          <w:rFonts w:hint="cs"/>
          <w:sz w:val="20"/>
          <w:szCs w:val="20"/>
        </w:rPr>
        <w:t> </w:t>
      </w:r>
    </w:p>
    <w:p w14:paraId="2C78DB43" w14:textId="643D2341" w:rsidR="0089360C" w:rsidRDefault="0062675D" w:rsidP="00DA22F5">
      <w:pPr>
        <w:pStyle w:val="NormalWeb"/>
        <w:bidi/>
        <w:spacing w:before="0" w:beforeAutospacing="0" w:after="0" w:afterAutospacing="0"/>
        <w:rPr>
          <w:color w:val="000000"/>
          <w:sz w:val="28"/>
          <w:szCs w:val="28"/>
          <w:lang w:bidi="fa-IR"/>
        </w:rPr>
      </w:pPr>
      <w:r>
        <w:rPr>
          <w:rFonts w:hint="cs"/>
        </w:rPr>
        <w:t> </w:t>
      </w:r>
      <w:r>
        <w:rPr>
          <w:rFonts w:hint="cs"/>
          <w:b/>
          <w:bCs/>
          <w:color w:val="000000"/>
          <w:sz w:val="28"/>
          <w:szCs w:val="28"/>
          <w:rtl/>
          <w:lang w:bidi="fa-IR"/>
        </w:rPr>
        <w:t>۶</w:t>
      </w:r>
    </w:p>
    <w:p w14:paraId="33806A27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sz w:val="28"/>
          <w:szCs w:val="28"/>
          <w:rtl/>
        </w:rPr>
      </w:pPr>
      <w:r>
        <w:rPr>
          <w:rFonts w:hint="cs"/>
          <w:b/>
          <w:bCs/>
          <w:color w:val="000000"/>
          <w:sz w:val="28"/>
          <w:szCs w:val="28"/>
        </w:rPr>
        <w:t> </w:t>
      </w:r>
    </w:p>
    <w:p w14:paraId="60751CF7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دريغا انسان</w:t>
      </w:r>
    </w:p>
    <w:p w14:paraId="07E51A2B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که با دردِ قرون اش خو کرده بود؛</w:t>
      </w:r>
    </w:p>
    <w:p w14:paraId="7B29AB19" w14:textId="77777777" w:rsidR="0089360C" w:rsidRDefault="0062675D">
      <w:pPr>
        <w:pStyle w:val="NormalWeb"/>
        <w:bidi/>
        <w:spacing w:before="0" w:beforeAutospacing="0" w:after="0" w:afterAutospacing="0"/>
        <w:ind w:left="2700"/>
        <w:rPr>
          <w:color w:val="000000"/>
          <w:rtl/>
        </w:rPr>
      </w:pPr>
      <w:r>
        <w:rPr>
          <w:rFonts w:hint="cs"/>
          <w:color w:val="000000"/>
          <w:rtl/>
        </w:rPr>
        <w:t>دريغا!</w:t>
      </w:r>
    </w:p>
    <w:p w14:paraId="0895E93A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اين نمى دانستيم و</w:t>
      </w:r>
    </w:p>
    <w:p w14:paraId="7A211562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دوشادوش</w:t>
      </w:r>
    </w:p>
    <w:p w14:paraId="623E3D19" w14:textId="77777777" w:rsidR="0089360C" w:rsidRDefault="0062675D">
      <w:pPr>
        <w:pStyle w:val="NormalWeb"/>
        <w:bidi/>
        <w:spacing w:before="0" w:beforeAutospacing="0" w:after="0" w:afterAutospacing="0"/>
        <w:ind w:left="1620"/>
        <w:rPr>
          <w:color w:val="000000"/>
          <w:rtl/>
        </w:rPr>
      </w:pPr>
      <w:r>
        <w:rPr>
          <w:rFonts w:hint="cs"/>
          <w:color w:val="000000"/>
          <w:rtl/>
        </w:rPr>
        <w:t>در کوچه هاى پُر نَفَسِ رَزم</w:t>
      </w:r>
    </w:p>
    <w:p w14:paraId="08BAC28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فرياد مى زديم.</w:t>
      </w:r>
    </w:p>
    <w:p w14:paraId="7FC54B5E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4EE95A4C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خدايان از ميانه برخاسته بودند و، ديگر</w:t>
      </w:r>
    </w:p>
    <w:p w14:paraId="6939E6E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نامِ </w:t>
      </w:r>
      <w:r>
        <w:rPr>
          <w:rFonts w:hint="cs"/>
          <w:b/>
          <w:bCs/>
          <w:color w:val="000000"/>
          <w:rtl/>
        </w:rPr>
        <w:t>انسان</w:t>
      </w:r>
      <w:r>
        <w:rPr>
          <w:rFonts w:hint="cs"/>
          <w:color w:val="000000"/>
          <w:rtl/>
        </w:rPr>
        <w:t xml:space="preserve"> بود</w:t>
      </w:r>
    </w:p>
    <w:p w14:paraId="6D5C2F31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دست مايه ي افسونى که زيباترينِ پهلوانان را</w:t>
      </w:r>
    </w:p>
    <w:p w14:paraId="048B4DA3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به عُريان کردنِ خونِ خويش</w:t>
      </w:r>
    </w:p>
    <w:p w14:paraId="6F2E09CE" w14:textId="77777777" w:rsidR="0089360C" w:rsidRDefault="0062675D">
      <w:pPr>
        <w:pStyle w:val="NormalWeb"/>
        <w:bidi/>
        <w:spacing w:before="0" w:beforeAutospacing="0" w:after="0" w:afterAutospacing="0"/>
        <w:ind w:left="1620"/>
        <w:rPr>
          <w:color w:val="000000"/>
          <w:rtl/>
        </w:rPr>
      </w:pPr>
      <w:r>
        <w:rPr>
          <w:rFonts w:hint="cs"/>
          <w:color w:val="000000"/>
          <w:rtl/>
        </w:rPr>
        <w:t>انگيزه بود.</w:t>
      </w:r>
    </w:p>
    <w:p w14:paraId="543B086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77BDB50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دريغا انسان که با دردِ قرون اش خوکرده بود!</w:t>
      </w:r>
    </w:p>
    <w:p w14:paraId="43D6991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1ABB24FA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با لرزشى هيجانى</w:t>
      </w:r>
    </w:p>
    <w:p w14:paraId="188651B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چونان کبوترى که جُفت اش را آواز مى دهد</w:t>
      </w:r>
    </w:p>
    <w:p w14:paraId="73F939C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نامِ </w:t>
      </w:r>
      <w:r>
        <w:rPr>
          <w:rFonts w:hint="cs"/>
          <w:b/>
          <w:bCs/>
          <w:color w:val="000000"/>
          <w:rtl/>
        </w:rPr>
        <w:t>انسان</w:t>
      </w:r>
      <w:r>
        <w:rPr>
          <w:rFonts w:hint="cs"/>
          <w:color w:val="000000"/>
          <w:rtl/>
        </w:rPr>
        <w:t xml:space="preserve"> را فرياد مى کرديم</w:t>
      </w:r>
    </w:p>
    <w:p w14:paraId="3B2AB43A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شکفته مى شديم</w:t>
      </w:r>
    </w:p>
    <w:p w14:paraId="7050F79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6D37A35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چنان چون آفتاب گردانى</w:t>
      </w:r>
    </w:p>
    <w:p w14:paraId="0A812223" w14:textId="77777777" w:rsidR="0089360C" w:rsidRDefault="0062675D">
      <w:pPr>
        <w:pStyle w:val="NormalWeb"/>
        <w:bidi/>
        <w:spacing w:before="0" w:beforeAutospacing="0" w:after="0" w:afterAutospacing="0"/>
        <w:ind w:left="1620"/>
        <w:rPr>
          <w:color w:val="000000"/>
          <w:rtl/>
        </w:rPr>
      </w:pPr>
      <w:r>
        <w:rPr>
          <w:rFonts w:hint="cs"/>
          <w:color w:val="000000"/>
          <w:rtl/>
        </w:rPr>
        <w:t>که آفتاب را</w:t>
      </w:r>
    </w:p>
    <w:p w14:paraId="170745C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با دهانِ شکفتن</w:t>
      </w:r>
    </w:p>
    <w:p w14:paraId="0D0B9099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فرياد مى کند.</w:t>
      </w:r>
    </w:p>
    <w:p w14:paraId="0FB6F9C1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79980F1E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5988DFF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ascii="Times New Roman" w:hAnsi="Times New Roman" w:cs="Times New Roman"/>
          <w:color w:val="000000"/>
        </w:rPr>
        <w:t>□</w:t>
      </w:r>
    </w:p>
    <w:p w14:paraId="7305007C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21F09B9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268EDEEE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اما انسان، اى دريغ</w:t>
      </w:r>
    </w:p>
    <w:p w14:paraId="520B24D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که با دردِ قرون اش</w:t>
      </w:r>
    </w:p>
    <w:p w14:paraId="1090C717" w14:textId="77777777" w:rsidR="0089360C" w:rsidRDefault="0062675D">
      <w:pPr>
        <w:pStyle w:val="NormalWeb"/>
        <w:bidi/>
        <w:spacing w:before="0" w:beforeAutospacing="0" w:after="0" w:afterAutospacing="0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خو کرده بود.</w:t>
      </w:r>
    </w:p>
    <w:p w14:paraId="1D326A51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3225584E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پا در زنجير</w:t>
      </w:r>
      <w:r>
        <w:rPr>
          <w:rFonts w:hint="cs"/>
          <w:color w:val="000000"/>
        </w:rPr>
        <w:t xml:space="preserve"> </w:t>
      </w:r>
      <w:r>
        <w:rPr>
          <w:rFonts w:hint="cs"/>
          <w:color w:val="000000"/>
          <w:rtl/>
        </w:rPr>
        <w:t>و برهنه تن</w:t>
      </w:r>
    </w:p>
    <w:p w14:paraId="5DB9689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تلاشِ ما را به گونه يى مى نگريست</w:t>
      </w:r>
    </w:p>
    <w:p w14:paraId="2CEF961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که عاقلى</w:t>
      </w:r>
    </w:p>
    <w:p w14:paraId="7E5EEE7C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به گرو هى مجانين</w:t>
      </w:r>
    </w:p>
    <w:p w14:paraId="1AF01957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که در بر هنه شادمانىِ خويش</w:t>
      </w:r>
    </w:p>
    <w:p w14:paraId="0808CFB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بى خبرانه هاى و هويى مى کنند.</w:t>
      </w:r>
    </w:p>
    <w:p w14:paraId="5514457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05B8C3DD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 نبردى که انجامِ محتوم اش را آغازى آن چنان مشکوک مى بايست بود،</w:t>
      </w:r>
    </w:p>
    <w:p w14:paraId="1C3EB78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ما را که به جز عُريانىِ روحِ خويش سپرى نمى داشتيم</w:t>
      </w:r>
    </w:p>
    <w:p w14:paraId="2D13590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به سرانگُشت با دشمن مى نمود</w:t>
      </w:r>
    </w:p>
    <w:p w14:paraId="5A4B817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تا پيکان هاى خشم اش</w:t>
      </w:r>
    </w:p>
    <w:p w14:paraId="1DB1975B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فريادِ دردِ ما را</w:t>
      </w:r>
    </w:p>
    <w:p w14:paraId="41084697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چونان دُمَلى چرکين بشکافد.</w:t>
      </w:r>
    </w:p>
    <w:p w14:paraId="7588E21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1F56D1B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60B8444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ascii="Times New Roman" w:hAnsi="Times New Roman" w:cs="Times New Roman"/>
          <w:color w:val="000000"/>
        </w:rPr>
        <w:t>□</w:t>
      </w:r>
    </w:p>
    <w:p w14:paraId="181F453C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02AFDD8D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2FD31A07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وه که جهنم نيز</w:t>
      </w:r>
    </w:p>
    <w:p w14:paraId="509A540A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چندان که پاىِ فريب در ميانه باشد</w:t>
      </w:r>
    </w:p>
    <w:p w14:paraId="4B96D7C7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زمزمه اش</w:t>
      </w:r>
    </w:p>
    <w:p w14:paraId="74E0C674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ناخوشايند تراز زمزمه ي بهشت</w:t>
      </w:r>
    </w:p>
    <w:p w14:paraId="6E2A562F" w14:textId="77777777" w:rsidR="0089360C" w:rsidRDefault="0062675D">
      <w:pPr>
        <w:pStyle w:val="NormalWeb"/>
        <w:bidi/>
        <w:spacing w:before="0" w:beforeAutospacing="0" w:after="0" w:afterAutospacing="0"/>
        <w:ind w:left="2160"/>
        <w:rPr>
          <w:color w:val="000000"/>
          <w:rtl/>
        </w:rPr>
      </w:pPr>
      <w:r>
        <w:rPr>
          <w:rFonts w:hint="cs"/>
          <w:color w:val="000000"/>
          <w:rtl/>
        </w:rPr>
        <w:t>نيست.</w:t>
      </w:r>
    </w:p>
    <w:p w14:paraId="693947A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557DBD6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مى پنداشتم که سپيده دمى رنگين</w:t>
      </w:r>
    </w:p>
    <w:p w14:paraId="53D746E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ـ چنان که به سنگ فرشِ شب از پاى درآييم ـ</w:t>
      </w:r>
    </w:p>
    <w:p w14:paraId="04C7A76C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با بوسه يى</w:t>
      </w:r>
    </w:p>
    <w:p w14:paraId="7A6E80BF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بر خونِ اميدوارِ ما بخواهد شکفت.</w:t>
      </w:r>
    </w:p>
    <w:p w14:paraId="7C4E072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58759FC3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ياران، يکايک از پا درآمدند</w:t>
      </w:r>
    </w:p>
    <w:p w14:paraId="337EDD0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[ چرا که انسان</w:t>
      </w:r>
    </w:p>
    <w:p w14:paraId="24F1F93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اى دريغ، که به دردِ قرون اش خو کرده بود ]</w:t>
      </w:r>
    </w:p>
    <w:p w14:paraId="71F251C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نامِ ايشان ازخاطره ها برفت</w:t>
      </w:r>
    </w:p>
    <w:p w14:paraId="78380BDE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ـ شايد مگر به گوشه ي دفترى [ پاره يى بر اين عقيده اند ] ـ</w:t>
      </w:r>
    </w:p>
    <w:p w14:paraId="192C35EB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چرا که انسان ، اى دريغ</w:t>
      </w:r>
    </w:p>
    <w:p w14:paraId="501D2BF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به دردِ قرون اش خو کرده بود.</w:t>
      </w:r>
    </w:p>
    <w:p w14:paraId="0A2DB54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168F030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07743F3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ascii="Times New Roman" w:hAnsi="Times New Roman" w:cs="Times New Roman"/>
          <w:color w:val="000000"/>
        </w:rPr>
        <w:t>□</w:t>
      </w:r>
    </w:p>
    <w:p w14:paraId="11AB189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6BDB6EB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5C3320B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 ظلماتى که شيطان و خدا جلوه ي يکسان دارند</w:t>
      </w:r>
    </w:p>
    <w:p w14:paraId="307C1721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ديگر آن فريادِ عبث را مکرر</w:t>
      </w:r>
      <w:r>
        <w:rPr>
          <w:rFonts w:hint="cs"/>
          <w:color w:val="000000"/>
        </w:rPr>
        <w:t xml:space="preserve"> </w:t>
      </w:r>
      <w:r>
        <w:rPr>
          <w:rFonts w:hint="cs"/>
          <w:color w:val="000000"/>
          <w:rtl/>
        </w:rPr>
        <w:t>نمى کنم.</w:t>
      </w:r>
    </w:p>
    <w:p w14:paraId="23901B5E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b/>
          <w:bCs/>
          <w:color w:val="000000"/>
          <w:rtl/>
        </w:rPr>
        <w:t>مسلک ها</w:t>
      </w:r>
      <w:r>
        <w:rPr>
          <w:rFonts w:hint="cs"/>
          <w:color w:val="000000"/>
          <w:rtl/>
        </w:rPr>
        <w:t xml:space="preserve"> به جز بهانه ي دعوايى نيست</w:t>
      </w:r>
    </w:p>
    <w:p w14:paraId="6A76987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بر سرِ کرسىِ اقتدارى،</w:t>
      </w:r>
    </w:p>
    <w:p w14:paraId="62C4440E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انسان</w:t>
      </w:r>
    </w:p>
    <w:p w14:paraId="1E73AEB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دريغا که به دردِ قرون اش خو کرده است.</w:t>
      </w:r>
    </w:p>
    <w:p w14:paraId="5702965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194D9A9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اى يار، نگاهِ تو</w:t>
      </w:r>
      <w:r>
        <w:rPr>
          <w:rFonts w:hint="cs"/>
          <w:color w:val="000000"/>
        </w:rPr>
        <w:t xml:space="preserve"> </w:t>
      </w:r>
      <w:r>
        <w:rPr>
          <w:rFonts w:hint="cs"/>
          <w:color w:val="000000"/>
          <w:rtl/>
        </w:rPr>
        <w:t>سپيده دمى ديگر است</w:t>
      </w:r>
    </w:p>
    <w:p w14:paraId="51303B51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تابان تر از سپيده دمى که در رؤياى من بود.</w:t>
      </w:r>
    </w:p>
    <w:p w14:paraId="42606F9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سپيده دمى که با مرثيه ي يارانِ من</w:t>
      </w:r>
    </w:p>
    <w:p w14:paraId="08A4B8B0" w14:textId="77777777" w:rsidR="0089360C" w:rsidRDefault="0062675D">
      <w:pPr>
        <w:pStyle w:val="NormalWeb"/>
        <w:bidi/>
        <w:spacing w:before="0" w:beforeAutospacing="0" w:after="0" w:afterAutospacing="0"/>
        <w:ind w:left="1620"/>
        <w:rPr>
          <w:color w:val="000000"/>
          <w:rtl/>
        </w:rPr>
      </w:pPr>
      <w:r>
        <w:rPr>
          <w:rFonts w:hint="cs"/>
          <w:color w:val="000000"/>
          <w:rtl/>
        </w:rPr>
        <w:t>در خونِ من بخشکيد</w:t>
      </w:r>
    </w:p>
    <w:p w14:paraId="324DF57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و در ظلماتِ حقيقت فرو شُد.</w:t>
      </w:r>
    </w:p>
    <w:p w14:paraId="73CE41D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4AC11273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6BED9FEA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ascii="Times New Roman" w:hAnsi="Times New Roman" w:cs="Times New Roman"/>
          <w:color w:val="000000"/>
        </w:rPr>
        <w:t>□</w:t>
      </w:r>
    </w:p>
    <w:p w14:paraId="161CC18E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683A2D7D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1AF00A80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زمينِ خدا همو اراست و</w:t>
      </w:r>
    </w:p>
    <w:p w14:paraId="05CF8E2B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عشق </w:t>
      </w:r>
    </w:p>
    <w:p w14:paraId="068DCDE8" w14:textId="77777777" w:rsidR="0089360C" w:rsidRDefault="0062675D">
      <w:pPr>
        <w:pStyle w:val="NormalWeb"/>
        <w:bidi/>
        <w:spacing w:before="0" w:beforeAutospacing="0" w:after="0" w:afterAutospacing="0"/>
        <w:ind w:left="540"/>
        <w:rPr>
          <w:color w:val="000000"/>
          <w:rtl/>
        </w:rPr>
      </w:pPr>
      <w:r>
        <w:rPr>
          <w:rFonts w:hint="cs"/>
          <w:color w:val="000000"/>
          <w:rtl/>
        </w:rPr>
        <w:t>بى فراز و نشيب،</w:t>
      </w:r>
    </w:p>
    <w:p w14:paraId="0920FF4C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چرا که جهنمِ موعود</w:t>
      </w:r>
    </w:p>
    <w:p w14:paraId="51EEBB0F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 xml:space="preserve"> آغاز گشته است.</w:t>
      </w:r>
    </w:p>
    <w:p w14:paraId="4E8B0DFB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47A446BA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043A20AB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ascii="Times New Roman" w:hAnsi="Times New Roman" w:cs="Times New Roman"/>
          <w:color w:val="000000"/>
        </w:rPr>
        <w:t>□</w:t>
      </w:r>
    </w:p>
    <w:p w14:paraId="4504047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462BC92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18D0D66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نخستين بوسه هاى ما، بگذار</w:t>
      </w:r>
    </w:p>
    <w:p w14:paraId="1EBE0337" w14:textId="77777777" w:rsidR="0089360C" w:rsidRDefault="0062675D">
      <w:pPr>
        <w:pStyle w:val="NormalWeb"/>
        <w:bidi/>
        <w:spacing w:before="0" w:beforeAutospacing="0" w:after="0" w:afterAutospacing="0"/>
        <w:ind w:left="1620"/>
        <w:rPr>
          <w:color w:val="000000"/>
          <w:rtl/>
        </w:rPr>
      </w:pPr>
      <w:r>
        <w:rPr>
          <w:rFonts w:hint="cs"/>
          <w:color w:val="000000"/>
          <w:rtl/>
        </w:rPr>
        <w:t>يادبودِ آن بوسه ها باد</w:t>
      </w:r>
    </w:p>
    <w:p w14:paraId="7A8E07A1" w14:textId="77777777" w:rsidR="0089360C" w:rsidRDefault="0062675D">
      <w:pPr>
        <w:pStyle w:val="NormalWeb"/>
        <w:bidi/>
        <w:spacing w:before="0" w:beforeAutospacing="0" w:after="0" w:afterAutospacing="0"/>
        <w:ind w:left="2700"/>
        <w:rPr>
          <w:color w:val="000000"/>
          <w:rtl/>
        </w:rPr>
      </w:pPr>
      <w:r>
        <w:rPr>
          <w:rFonts w:hint="cs"/>
          <w:color w:val="000000"/>
          <w:rtl/>
        </w:rPr>
        <w:t>که ياران</w:t>
      </w:r>
    </w:p>
    <w:p w14:paraId="35C7A399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با دهانِ سُرخِ زخم هاى خويش</w:t>
      </w:r>
    </w:p>
    <w:p w14:paraId="46DC050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ب</w:t>
      </w:r>
      <w:bookmarkStart w:id="0" w:name="_GoBack"/>
      <w:bookmarkEnd w:id="0"/>
      <w:r>
        <w:rPr>
          <w:rFonts w:hint="cs"/>
          <w:color w:val="000000"/>
          <w:rtl/>
        </w:rPr>
        <w:t>ر زمينِ ناسپاس نهادند.</w:t>
      </w:r>
    </w:p>
    <w:p w14:paraId="01B93B8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3A2D720D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7C7D258D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ascii="Times New Roman" w:hAnsi="Times New Roman" w:cs="Times New Roman"/>
          <w:color w:val="000000"/>
        </w:rPr>
        <w:t>□</w:t>
      </w:r>
    </w:p>
    <w:p w14:paraId="68169858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45DF470D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</w:rPr>
        <w:t> </w:t>
      </w:r>
    </w:p>
    <w:p w14:paraId="21B5AAD2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عشقِ تو مرا تسلا مي دهد.</w:t>
      </w:r>
    </w:p>
    <w:p w14:paraId="5166FFBF" w14:textId="77777777" w:rsidR="0089360C" w:rsidRDefault="0062675D">
      <w:pPr>
        <w:pStyle w:val="NormalWeb"/>
        <w:bidi/>
        <w:spacing w:before="0" w:beforeAutospacing="0" w:after="0" w:afterAutospacing="0"/>
        <w:ind w:left="1620"/>
        <w:rPr>
          <w:color w:val="000000"/>
          <w:rtl/>
        </w:rPr>
      </w:pPr>
      <w:r>
        <w:rPr>
          <w:rFonts w:hint="cs"/>
          <w:color w:val="000000"/>
          <w:rtl/>
        </w:rPr>
        <w:t>نيز وحشتى</w:t>
      </w:r>
    </w:p>
    <w:p w14:paraId="776E2AD5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از آن که اين رَمه آن ارج نمى داشت که من</w:t>
      </w:r>
    </w:p>
    <w:p w14:paraId="586E3586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rFonts w:hint="cs"/>
          <w:color w:val="000000"/>
          <w:rtl/>
        </w:rPr>
        <w:t>تو را ناشناخته بميرم.</w:t>
      </w:r>
    </w:p>
    <w:p w14:paraId="1708312C" w14:textId="77777777" w:rsidR="0089360C" w:rsidRDefault="0062675D">
      <w:pPr>
        <w:pStyle w:val="NormalWeb"/>
        <w:bidi/>
        <w:spacing w:before="0" w:beforeAutospacing="0" w:after="0" w:afterAutospacing="0"/>
        <w:rPr>
          <w:sz w:val="20"/>
          <w:szCs w:val="20"/>
          <w:rtl/>
        </w:rPr>
      </w:pPr>
      <w:r>
        <w:rPr>
          <w:rFonts w:hint="cs"/>
          <w:sz w:val="20"/>
          <w:szCs w:val="20"/>
        </w:rPr>
        <w:t> </w:t>
      </w:r>
    </w:p>
    <w:p w14:paraId="30531025" w14:textId="77777777" w:rsidR="0089360C" w:rsidRDefault="0062675D">
      <w:pPr>
        <w:pStyle w:val="NormalWeb"/>
        <w:bidi/>
        <w:spacing w:before="0" w:beforeAutospacing="0" w:after="0" w:afterAutospacing="0"/>
        <w:rPr>
          <w:sz w:val="20"/>
          <w:szCs w:val="20"/>
          <w:rtl/>
        </w:rPr>
      </w:pPr>
      <w:r>
        <w:rPr>
          <w:rFonts w:hint="cs"/>
          <w:sz w:val="20"/>
          <w:szCs w:val="20"/>
        </w:rPr>
        <w:t> </w:t>
      </w:r>
    </w:p>
    <w:p w14:paraId="471EFAB3" w14:textId="43D9042E" w:rsidR="0089360C" w:rsidRDefault="0062675D" w:rsidP="00DA22F5">
      <w:pPr>
        <w:pStyle w:val="num"/>
        <w:rPr>
          <w:lang w:bidi="fa-IR"/>
        </w:rPr>
      </w:pPr>
      <w:r>
        <w:t> </w:t>
      </w:r>
      <w:r>
        <w:rPr>
          <w:rFonts w:hint="cs"/>
          <w:rtl/>
          <w:lang w:bidi="fa-IR"/>
        </w:rPr>
        <w:t>۷</w:t>
      </w:r>
    </w:p>
    <w:p w14:paraId="0A847E7F" w14:textId="77777777" w:rsidR="0089360C" w:rsidRDefault="0062675D" w:rsidP="00DA22F5">
      <w:pPr>
        <w:pStyle w:val="subname"/>
        <w:rPr>
          <w:rtl/>
        </w:rPr>
      </w:pPr>
      <w:r>
        <w:rPr>
          <w:rFonts w:hint="cs"/>
        </w:rPr>
        <w:t> </w:t>
      </w:r>
    </w:p>
    <w:p w14:paraId="17F57CF8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 xml:space="preserve">ما </w:t>
      </w:r>
      <w:r>
        <w:rPr>
          <w:rFonts w:hint="cs"/>
          <w:b/>
          <w:bCs/>
          <w:rtl/>
        </w:rPr>
        <w:t>شکيبا</w:t>
      </w:r>
      <w:r>
        <w:rPr>
          <w:rFonts w:hint="cs"/>
        </w:rPr>
        <w:t xml:space="preserve"> </w:t>
      </w:r>
      <w:r>
        <w:rPr>
          <w:rFonts w:hint="cs"/>
          <w:rtl/>
        </w:rPr>
        <w:t>بوديم .</w:t>
      </w:r>
    </w:p>
    <w:p w14:paraId="3FC7FDBA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 اين است آن کلامى که ما ر ا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به تمامى </w:t>
      </w:r>
    </w:p>
    <w:p w14:paraId="765D94EB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وصف مى تو اند کرد</w:t>
      </w:r>
      <w:r>
        <w:rPr>
          <w:rFonts w:hint="cs"/>
        </w:rPr>
        <w:t xml:space="preserve">... </w:t>
      </w:r>
    </w:p>
    <w:p w14:paraId="7F26FF17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615220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 xml:space="preserve">ما شکيبا بوديم </w:t>
      </w:r>
      <w:r>
        <w:rPr>
          <w:rFonts w:hint="cs"/>
        </w:rPr>
        <w:t>.</w:t>
      </w:r>
    </w:p>
    <w:p w14:paraId="43C60B3A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به شکيبايىِ بشکه يى بر گذرگاهى نهاده ؛</w:t>
      </w:r>
    </w:p>
    <w:p w14:paraId="1FA996E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که نظاره مى کند با سکوتى دردانگيز</w:t>
      </w:r>
    </w:p>
    <w:p w14:paraId="480DCAF1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 xml:space="preserve">خالى شدن سطل ها ى زباله ر ا در انباره ي خويش </w:t>
      </w:r>
    </w:p>
    <w:p w14:paraId="542F68E6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 انباشته شدن ر ا</w:t>
      </w:r>
    </w:p>
    <w:p w14:paraId="39D8283B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 xml:space="preserve"> از انگيزه هاى مبتذلِ شادىِ گربه گان و سگانِ بي صاحبِ کو ى ،</w:t>
      </w:r>
    </w:p>
    <w:p w14:paraId="348C2FC2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 پوزه ي ر ه گذر ان ر ا</w:t>
      </w:r>
    </w:p>
    <w:p w14:paraId="0110F488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که چون از کنارش مى گذرند</w:t>
      </w:r>
      <w:r>
        <w:rPr>
          <w:rFonts w:hint="cs"/>
        </w:rPr>
        <w:t xml:space="preserve"> </w:t>
      </w:r>
    </w:p>
    <w:p w14:paraId="0281AABA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 xml:space="preserve">به شتاب </w:t>
      </w:r>
    </w:p>
    <w:p w14:paraId="437F4038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در دست مال هايى از درون و برون بشکه پلشت تر</w:t>
      </w:r>
    </w:p>
    <w:p w14:paraId="03CF6E7D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پنهان مى شود</w:t>
      </w:r>
      <w:r>
        <w:rPr>
          <w:rFonts w:hint="cs"/>
        </w:rPr>
        <w:t>.</w:t>
      </w:r>
    </w:p>
    <w:p w14:paraId="47CE56E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1E7A252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E4B008D" w14:textId="77777777" w:rsidR="0089360C" w:rsidRDefault="0062675D" w:rsidP="00DA22F5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5E60F61D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8CEAF05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C1D2FA7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 xml:space="preserve"> ا ى محتضر ان </w:t>
      </w:r>
    </w:p>
    <w:p w14:paraId="46B9F588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 xml:space="preserve">که اميد ى وقيح </w:t>
      </w:r>
    </w:p>
    <w:p w14:paraId="670D3068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خون به رگ هاتان مى گرد انَد</w:t>
      </w:r>
      <w:r>
        <w:rPr>
          <w:rFonts w:hint="cs"/>
        </w:rPr>
        <w:t>!</w:t>
      </w:r>
    </w:p>
    <w:p w14:paraId="0006E2FF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من از زوال سخن نمى گويم</w:t>
      </w:r>
    </w:p>
    <w:p w14:paraId="233F029E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>]</w:t>
      </w:r>
      <w:r>
        <w:rPr>
          <w:rFonts w:hint="cs"/>
          <w:rtl/>
        </w:rPr>
        <w:t>يا خود از شما ـ که فتح زوال ايد</w:t>
      </w:r>
    </w:p>
    <w:p w14:paraId="435420CC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 وحشت هاى قرنى چنين آلوده ي نامرادى و نامردى ر ا</w:t>
      </w:r>
    </w:p>
    <w:p w14:paraId="0D7AF878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 xml:space="preserve"> آن گونه به دنبال مى کشيد</w:t>
      </w:r>
    </w:p>
    <w:p w14:paraId="419ADC93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 xml:space="preserve">که ماده سگى </w:t>
      </w:r>
    </w:p>
    <w:p w14:paraId="6D0CCA18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بو ى تندِ ماچه گي اش ر ا. ] ـ</w:t>
      </w:r>
    </w:p>
    <w:p w14:paraId="1EB1DAA1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من از آن اميدِ بي هوده سخن مى گويم</w:t>
      </w:r>
    </w:p>
    <w:p w14:paraId="281D1926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که مرگِ نجات بخشِ شما ر ا</w:t>
      </w:r>
    </w:p>
    <w:p w14:paraId="7F5A854B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 xml:space="preserve">به امروز و فرد ا مى افکَنَد </w:t>
      </w:r>
      <w:r>
        <w:rPr>
          <w:rFonts w:hint="cs"/>
        </w:rPr>
        <w:t>:</w:t>
      </w:r>
      <w:r>
        <w:rPr>
          <w:rFonts w:hint="cs"/>
          <w:rtl/>
        </w:rPr>
        <w:t xml:space="preserve"> </w:t>
      </w:r>
    </w:p>
    <w:p w14:paraId="4EB87AD1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 xml:space="preserve">« </w:t>
      </w:r>
      <w:r>
        <w:rPr>
          <w:rFonts w:hint="cs"/>
          <w:rtl/>
        </w:rPr>
        <w:t>ـ مسافر ى که به انتظار و اميدش نشسته ايد</w:t>
      </w:r>
      <w:r>
        <w:rPr>
          <w:rFonts w:hint="cs"/>
        </w:rPr>
        <w:t xml:space="preserve"> </w:t>
      </w:r>
    </w:p>
    <w:p w14:paraId="164C8569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از کجا که هم از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نيمه ي ر اه </w:t>
      </w:r>
    </w:p>
    <w:p w14:paraId="10A6CCB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بازنگشته باشد؟</w:t>
      </w:r>
      <w:r>
        <w:rPr>
          <w:rFonts w:hint="cs"/>
        </w:rPr>
        <w:t xml:space="preserve"> »</w:t>
      </w:r>
    </w:p>
    <w:p w14:paraId="6A07309C" w14:textId="77777777" w:rsidR="0089360C" w:rsidRDefault="0062675D">
      <w:pPr>
        <w:pStyle w:val="NormalWeb"/>
        <w:bidi/>
        <w:spacing w:before="0" w:beforeAutospacing="0" w:after="0" w:afterAutospacing="0"/>
        <w:rPr>
          <w:sz w:val="20"/>
          <w:szCs w:val="20"/>
          <w:rtl/>
        </w:rPr>
      </w:pPr>
      <w:r>
        <w:rPr>
          <w:rFonts w:hint="cs"/>
          <w:sz w:val="20"/>
          <w:szCs w:val="20"/>
        </w:rPr>
        <w:t> </w:t>
      </w:r>
    </w:p>
    <w:p w14:paraId="286ACC12" w14:textId="0A8EEF06" w:rsidR="0089360C" w:rsidRPr="00DA22F5" w:rsidRDefault="0062675D" w:rsidP="00DA22F5">
      <w:pPr>
        <w:pStyle w:val="NormalWeb"/>
        <w:bidi/>
        <w:spacing w:before="0" w:beforeAutospacing="0" w:after="0" w:afterAutospacing="0"/>
        <w:rPr>
          <w:sz w:val="20"/>
          <w:szCs w:val="20"/>
          <w:rtl/>
        </w:rPr>
      </w:pPr>
      <w:r>
        <w:rPr>
          <w:rFonts w:hint="cs"/>
          <w:sz w:val="20"/>
          <w:szCs w:val="20"/>
        </w:rPr>
        <w:t> </w:t>
      </w:r>
    </w:p>
    <w:p w14:paraId="242395F3" w14:textId="77777777" w:rsidR="0089360C" w:rsidRDefault="0062675D" w:rsidP="00DA22F5">
      <w:pPr>
        <w:pStyle w:val="num"/>
      </w:pPr>
      <w:r>
        <w:rPr>
          <w:rFonts w:hint="cs"/>
          <w:rtl/>
        </w:rPr>
        <w:t>٨</w:t>
      </w:r>
    </w:p>
    <w:p w14:paraId="043C42BA" w14:textId="77777777" w:rsidR="0089360C" w:rsidRDefault="0062675D" w:rsidP="00DA22F5">
      <w:pPr>
        <w:pStyle w:val="subname"/>
        <w:rPr>
          <w:rtl/>
        </w:rPr>
      </w:pPr>
      <w:r>
        <w:rPr>
          <w:rFonts w:hint="cs"/>
        </w:rPr>
        <w:t> </w:t>
      </w:r>
    </w:p>
    <w:p w14:paraId="16D89CEF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اندکي بدي در نهادِ تو</w:t>
      </w:r>
    </w:p>
    <w:p w14:paraId="0F093B9E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اندکي بدي در نهادِ من</w:t>
      </w:r>
    </w:p>
    <w:p w14:paraId="7040D81D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اندکي بدي در نهادِ ما ... -</w:t>
      </w:r>
    </w:p>
    <w:p w14:paraId="02AFC7D3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C91A3B9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 لعنتِ جاودانه بر تبارِ انسان فرود مي آيد.</w:t>
      </w:r>
    </w:p>
    <w:p w14:paraId="6A42C148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DFDC62B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آب ريزي کوچک به هر سراچه - هر چند که خلوت گاهِ عشقي باشد -</w:t>
      </w:r>
    </w:p>
    <w:p w14:paraId="2BA81F63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شهر را</w:t>
      </w:r>
    </w:p>
    <w:p w14:paraId="6BC8E28B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از براي آن که به گنداب در نشيند</w:t>
      </w:r>
    </w:p>
    <w:p w14:paraId="14A7D693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کفايت است.</w:t>
      </w:r>
    </w:p>
    <w:p w14:paraId="05DF846C" w14:textId="77777777" w:rsidR="0089360C" w:rsidRDefault="0062675D">
      <w:pPr>
        <w:pStyle w:val="NormalWeb"/>
        <w:spacing w:before="0" w:beforeAutospacing="0" w:after="0" w:afterAutospacing="0"/>
        <w:rPr>
          <w:rtl/>
        </w:rPr>
      </w:pPr>
      <w:r>
        <w:t> </w:t>
      </w:r>
    </w:p>
    <w:p w14:paraId="2FBCC2CA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cs"/>
          <w:b/>
          <w:bCs/>
          <w:color w:val="000000"/>
          <w:sz w:val="28"/>
          <w:szCs w:val="28"/>
          <w:rtl/>
        </w:rPr>
        <w:t>٩</w:t>
      </w:r>
    </w:p>
    <w:p w14:paraId="77822822" w14:textId="77777777" w:rsidR="00DA22F5" w:rsidRDefault="00DA22F5" w:rsidP="00DA22F5">
      <w:pPr>
        <w:pStyle w:val="subname"/>
        <w:rPr>
          <w:rFonts w:hint="cs"/>
          <w:rtl/>
        </w:rPr>
      </w:pPr>
    </w:p>
    <w:p w14:paraId="73244442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مرگ را ديده ام من</w:t>
      </w:r>
    </w:p>
    <w:p w14:paraId="515B8B97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007042F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در ديدا ري غمناک، من مرگ را به دست</w:t>
      </w:r>
    </w:p>
    <w:p w14:paraId="6838613A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سوده ام.</w:t>
      </w:r>
    </w:p>
    <w:p w14:paraId="55F6EC53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من مرگ را زيسته ام</w:t>
      </w:r>
    </w:p>
    <w:p w14:paraId="7CD50876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با آوازي غمناک</w:t>
      </w:r>
    </w:p>
    <w:p w14:paraId="13B28EAE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غمناک</w:t>
      </w:r>
    </w:p>
    <w:p w14:paraId="44186DC5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 به عمري سخت دراز و سخت فرساينده</w:t>
      </w:r>
    </w:p>
    <w:p w14:paraId="7838001F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7699223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آه، بگذاريدم! بگذاريدم!</w:t>
      </w:r>
    </w:p>
    <w:p w14:paraId="4817F958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اگر مرگ</w:t>
      </w:r>
    </w:p>
    <w:p w14:paraId="5AC57A63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همه آن لحظه ي آشنا ست که ساعتِ سُرخ</w:t>
      </w:r>
    </w:p>
    <w:p w14:paraId="64F5048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از تپش باز مي مانَد.</w:t>
      </w:r>
    </w:p>
    <w:p w14:paraId="26BA88DB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 شمعي-  که به ره گذارِ باد -</w:t>
      </w:r>
    </w:p>
    <w:p w14:paraId="5D20F1AE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ميانِ نبودن و بودن</w:t>
      </w:r>
    </w:p>
    <w:p w14:paraId="53E47BEC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درنگي نمي کند،</w:t>
      </w:r>
    </w:p>
    <w:p w14:paraId="7F72F328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خوشا آن دَم که زن وار</w:t>
      </w:r>
    </w:p>
    <w:p w14:paraId="77E75158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با شاد ترين نيازِ تن ام به آغوش اش کشم</w:t>
      </w:r>
    </w:p>
    <w:p w14:paraId="00289AED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تا قلب</w:t>
      </w:r>
    </w:p>
    <w:p w14:paraId="30CC369D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به کاهلي از کار</w:t>
      </w:r>
    </w:p>
    <w:p w14:paraId="2557E793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باز مانَد</w:t>
      </w:r>
    </w:p>
    <w:p w14:paraId="385BBFA7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 نگاهِ چشم</w:t>
      </w:r>
    </w:p>
    <w:p w14:paraId="32D44DEC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به خالي هاي جاودانه</w:t>
      </w:r>
    </w:p>
    <w:p w14:paraId="15BE31ED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بر دوخته</w:t>
      </w:r>
    </w:p>
    <w:p w14:paraId="3C8E06BF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 تن</w:t>
      </w:r>
    </w:p>
    <w:p w14:paraId="2FA5A953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عاطل!</w:t>
      </w:r>
    </w:p>
    <w:p w14:paraId="015DAA2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154405B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دردا</w:t>
      </w:r>
    </w:p>
    <w:p w14:paraId="1835956A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دردا که مرگ</w:t>
      </w:r>
    </w:p>
    <w:p w14:paraId="5AB1C4E1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نه مُردنِ شمع و</w:t>
      </w:r>
    </w:p>
    <w:p w14:paraId="70DAD439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نه بازماندنِ ساعت است،</w:t>
      </w:r>
    </w:p>
    <w:p w14:paraId="160C8732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نه استراحتِ آغوشِ زني</w:t>
      </w:r>
    </w:p>
    <w:p w14:paraId="79AB3FA2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که در رجعتِ جاودانه</w:t>
      </w:r>
    </w:p>
    <w:p w14:paraId="39B52C14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بازش يابي،</w:t>
      </w:r>
    </w:p>
    <w:p w14:paraId="7668C943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CFE12EA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نه ليموي پُر آبي که مي مکي</w:t>
      </w:r>
    </w:p>
    <w:p w14:paraId="2A28735A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تا آنچه به دور افکندني ست</w:t>
      </w:r>
    </w:p>
    <w:p w14:paraId="6CDDFD17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تفاله يي بيش</w:t>
      </w:r>
    </w:p>
    <w:p w14:paraId="1B433A71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نباشد:</w:t>
      </w:r>
    </w:p>
    <w:p w14:paraId="7D25C7DB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D710F5A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تجربه يي ست</w:t>
      </w:r>
    </w:p>
    <w:p w14:paraId="6566ADA9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غم انگيز</w:t>
      </w:r>
    </w:p>
    <w:p w14:paraId="2F210E8D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غم انگيز</w:t>
      </w:r>
    </w:p>
    <w:p w14:paraId="22380F1E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به سال ها و به سال ها و به سال ها ...</w:t>
      </w:r>
    </w:p>
    <w:p w14:paraId="5BA8A7D8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وقتي که گِرداگِردِ تو را مردگاني زيبا فرا گرفته اند</w:t>
      </w:r>
    </w:p>
    <w:p w14:paraId="703C0147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يا محتضراني آشنا</w:t>
      </w:r>
    </w:p>
    <w:p w14:paraId="4909EBA4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که تو را بديشان بسته اند</w:t>
      </w:r>
    </w:p>
    <w:p w14:paraId="1CA1CD2B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با زنجير هاي رسميِ شناس نامه ها</w:t>
      </w:r>
    </w:p>
    <w:p w14:paraId="0648B541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 اوراقِ هويت</w:t>
      </w:r>
    </w:p>
    <w:p w14:paraId="2E5E2ECB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 کاغذهايي</w:t>
      </w:r>
    </w:p>
    <w:p w14:paraId="6E35F3B7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که از بسياريِ تمبرها و مُهرها</w:t>
      </w:r>
    </w:p>
    <w:p w14:paraId="26D3A8BF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 مرکّبي که به خوردِ شان رفته است</w:t>
      </w:r>
    </w:p>
    <w:p w14:paraId="20FD6534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سنگين شده است -</w:t>
      </w:r>
    </w:p>
    <w:p w14:paraId="3420501C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6AE224E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وقتي که به پيرامنِ تو</w:t>
      </w:r>
    </w:p>
    <w:p w14:paraId="7166E5E5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چانه ها</w:t>
      </w:r>
    </w:p>
    <w:p w14:paraId="138E810C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دَمي از جنبش باز نمي مانَد</w:t>
      </w:r>
    </w:p>
    <w:p w14:paraId="5CF970C4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بي آن که از تماميِ صدا ها</w:t>
      </w:r>
    </w:p>
    <w:p w14:paraId="6867ED03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يک صدا</w:t>
      </w:r>
    </w:p>
    <w:p w14:paraId="75FC75D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آشناي تو باشد، -</w:t>
      </w:r>
    </w:p>
    <w:p w14:paraId="714091B7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522FB9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وقتي که درد ها</w:t>
      </w:r>
    </w:p>
    <w:p w14:paraId="3A19945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از حسادت هاي حقير</w:t>
      </w:r>
    </w:p>
    <w:p w14:paraId="025B821B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بر نمي گذرد</w:t>
      </w:r>
    </w:p>
    <w:p w14:paraId="0B9AEC66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 پرسش ها همه</w:t>
      </w:r>
    </w:p>
    <w:p w14:paraId="516BCD7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در محورِ روده ها ست ...</w:t>
      </w:r>
    </w:p>
    <w:p w14:paraId="2FB51DFE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24C5B6F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آري ، مرگ</w:t>
      </w:r>
    </w:p>
    <w:p w14:paraId="565C9A13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انتظاري خوف انگيز است؛</w:t>
      </w:r>
    </w:p>
    <w:p w14:paraId="398FA232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انتظاري</w:t>
      </w:r>
    </w:p>
    <w:p w14:paraId="564E2317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که بي رحمانه به طول مي انجامد.</w:t>
      </w:r>
    </w:p>
    <w:p w14:paraId="0EA51BC6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مسخي ست دردناک</w:t>
      </w:r>
    </w:p>
    <w:p w14:paraId="6F273C6A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 xml:space="preserve">که </w:t>
      </w:r>
      <w:r>
        <w:rPr>
          <w:rFonts w:hint="cs"/>
          <w:b/>
          <w:bCs/>
          <w:rtl/>
        </w:rPr>
        <w:t>مسيح</w:t>
      </w:r>
      <w:r>
        <w:rPr>
          <w:rFonts w:hint="cs"/>
          <w:rtl/>
        </w:rPr>
        <w:t xml:space="preserve"> را</w:t>
      </w:r>
    </w:p>
    <w:p w14:paraId="4F45A545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شمشير به کف مي گذارد</w:t>
      </w:r>
    </w:p>
    <w:p w14:paraId="3DE21E29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در کوچه هاي شايعه</w:t>
      </w:r>
    </w:p>
    <w:p w14:paraId="26ABD96C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تا به دفاع از عصمتِ مادرِ خويش</w:t>
      </w:r>
    </w:p>
    <w:p w14:paraId="29C0C58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بر خيزد،</w:t>
      </w:r>
    </w:p>
    <w:p w14:paraId="63657AFE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 xml:space="preserve">و </w:t>
      </w:r>
      <w:r>
        <w:rPr>
          <w:rFonts w:hint="cs"/>
          <w:b/>
          <w:bCs/>
          <w:rtl/>
        </w:rPr>
        <w:t>بودا</w:t>
      </w:r>
      <w:r>
        <w:rPr>
          <w:rFonts w:hint="cs"/>
          <w:rtl/>
        </w:rPr>
        <w:t xml:space="preserve"> را</w:t>
      </w:r>
    </w:p>
    <w:p w14:paraId="472C44A7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با فرياد هاي شوق و شورِ هلهله ها</w:t>
      </w:r>
    </w:p>
    <w:p w14:paraId="0852A778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تا به لباسِ مقدسِ سربازي در آيد،</w:t>
      </w:r>
    </w:p>
    <w:p w14:paraId="65EF502D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 xml:space="preserve">يا </w:t>
      </w:r>
      <w:r>
        <w:rPr>
          <w:rFonts w:hint="cs"/>
          <w:b/>
          <w:bCs/>
          <w:rtl/>
        </w:rPr>
        <w:t>ديوژن</w:t>
      </w:r>
      <w:r>
        <w:rPr>
          <w:rFonts w:hint="cs"/>
          <w:rtl/>
        </w:rPr>
        <w:t xml:space="preserve"> را</w:t>
      </w:r>
    </w:p>
    <w:p w14:paraId="28E3C749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با يقه ي شکسته و کفشِ برقي،</w:t>
      </w:r>
    </w:p>
    <w:p w14:paraId="4560F57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تا مجلس را به قدومِ خويش مزين کند</w:t>
      </w:r>
    </w:p>
    <w:p w14:paraId="33B4B33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 xml:space="preserve">در ضيافتِ شامِ </w:t>
      </w:r>
      <w:r>
        <w:rPr>
          <w:rFonts w:hint="cs"/>
          <w:b/>
          <w:bCs/>
          <w:rtl/>
        </w:rPr>
        <w:t>اسکندر.</w:t>
      </w:r>
    </w:p>
    <w:p w14:paraId="364B08B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b/>
          <w:bCs/>
        </w:rPr>
        <w:t> </w:t>
      </w:r>
    </w:p>
    <w:p w14:paraId="77991004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6085F9D" w14:textId="77777777" w:rsidR="0089360C" w:rsidRDefault="0062675D" w:rsidP="00DA22F5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4A48F51B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BEFFC4D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0AEFA99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من مرگ را زيسته ام</w:t>
      </w:r>
    </w:p>
    <w:p w14:paraId="03D0BDB1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با آوازي غمناک</w:t>
      </w:r>
    </w:p>
    <w:p w14:paraId="7A09D762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غمناک</w:t>
      </w:r>
    </w:p>
    <w:p w14:paraId="6698D19F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وبه عمري سخت دراز و سخت فرساينده.</w:t>
      </w:r>
    </w:p>
    <w:p w14:paraId="0FAEA6BE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sz w:val="22"/>
          <w:szCs w:val="22"/>
          <w:rtl/>
        </w:rPr>
      </w:pPr>
      <w:r>
        <w:rPr>
          <w:rFonts w:hint="cs"/>
          <w:color w:val="000000"/>
          <w:sz w:val="22"/>
          <w:szCs w:val="22"/>
        </w:rPr>
        <w:t> </w:t>
      </w:r>
    </w:p>
    <w:p w14:paraId="7EA0DA4E" w14:textId="6168D5AD" w:rsidR="0089360C" w:rsidRPr="00DA22F5" w:rsidRDefault="0062675D" w:rsidP="00DA22F5">
      <w:pPr>
        <w:pStyle w:val="NormalWeb"/>
        <w:spacing w:before="0" w:beforeAutospacing="0" w:after="0" w:afterAutospacing="0"/>
        <w:rPr>
          <w:rFonts w:hint="cs"/>
          <w:color w:val="000000"/>
          <w:rtl/>
        </w:rPr>
      </w:pPr>
      <w:r>
        <w:rPr>
          <w:color w:val="000000"/>
        </w:rPr>
        <w:t> </w:t>
      </w:r>
    </w:p>
    <w:p w14:paraId="7BE3CF94" w14:textId="77777777" w:rsidR="0089360C" w:rsidRDefault="0062675D">
      <w:pPr>
        <w:pStyle w:val="NormalWeb"/>
        <w:bidi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cs"/>
          <w:b/>
          <w:bCs/>
          <w:color w:val="000000"/>
          <w:sz w:val="28"/>
          <w:szCs w:val="28"/>
          <w:rtl/>
        </w:rPr>
        <w:t>١٠</w:t>
      </w:r>
    </w:p>
    <w:p w14:paraId="0DDA2E49" w14:textId="77777777" w:rsidR="00DA22F5" w:rsidRDefault="00DA22F5" w:rsidP="00DA22F5">
      <w:pPr>
        <w:pStyle w:val="subname"/>
        <w:rPr>
          <w:rFonts w:hint="cs"/>
          <w:rtl/>
        </w:rPr>
      </w:pPr>
    </w:p>
    <w:p w14:paraId="1560A6F7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رود</w:t>
      </w:r>
    </w:p>
    <w:p w14:paraId="37F214F1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   </w:t>
      </w:r>
      <w:r>
        <w:rPr>
          <w:rFonts w:hint="cs"/>
          <w:rtl/>
        </w:rPr>
        <w:t xml:space="preserve"> قصيده‌ي بامدادي را</w:t>
      </w:r>
    </w:p>
    <w:p w14:paraId="5D1A38C4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در دلتاي شب</w:t>
      </w:r>
    </w:p>
    <w:p w14:paraId="5200A187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مکرر مي‌کند</w:t>
      </w:r>
    </w:p>
    <w:p w14:paraId="7D418836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 روز</w:t>
      </w:r>
    </w:p>
    <w:p w14:paraId="56138D75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از آخرين نفسِ شبِ پُر انتظار</w:t>
      </w:r>
    </w:p>
    <w:p w14:paraId="4726958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 xml:space="preserve">آغاز مي‌شود. </w:t>
      </w:r>
    </w:p>
    <w:p w14:paraId="2E421ABB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 اکنون سپيده‌دمي که شعله‌ي چراغِ مرا</w:t>
      </w:r>
    </w:p>
    <w:p w14:paraId="3908397F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در تاقچه بي‌رنگ مي‌کند</w:t>
      </w:r>
    </w:p>
    <w:p w14:paraId="0B929482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تا مرغکانِ بوميِ رنگ را</w:t>
      </w:r>
    </w:p>
    <w:p w14:paraId="1157EAC3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در بوته‌هاي قالي از سکوتِ خواب برانگيزد،</w:t>
      </w:r>
    </w:p>
    <w:p w14:paraId="74D602C5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پنداري آفتابي ست</w:t>
      </w:r>
    </w:p>
    <w:p w14:paraId="513527CA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که به آشتي</w:t>
      </w:r>
    </w:p>
    <w:p w14:paraId="7F4463B2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در خونِ من طالع مي‌شود.</w:t>
      </w:r>
    </w:p>
    <w:p w14:paraId="7DB19268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04A8B75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6D4BBBA" w14:textId="77777777" w:rsidR="0089360C" w:rsidRDefault="0062675D" w:rsidP="00DA22F5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0A32BF91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7EBCDDB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C451C89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اينک محرابِ مذهبِ جاوداني که در آن</w:t>
      </w:r>
    </w:p>
    <w:p w14:paraId="52645C4E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عابد و معبود و عبادت و معبد</w:t>
      </w:r>
    </w:p>
    <w:p w14:paraId="6F36007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جلوه يي يکسان دارند</w:t>
      </w:r>
      <w:r>
        <w:rPr>
          <w:rFonts w:hint="cs"/>
        </w:rPr>
        <w:t>:</w:t>
      </w:r>
    </w:p>
    <w:p w14:paraId="05BBBC4E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بنده پرستشِ خداي مي‌کند</w:t>
      </w:r>
    </w:p>
    <w:p w14:paraId="0E33BA4E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هم از آن‌گونه</w:t>
      </w:r>
    </w:p>
    <w:p w14:paraId="717EFE2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که خداي</w:t>
      </w:r>
    </w:p>
    <w:p w14:paraId="2FE80FE1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</w:rPr>
        <w:t xml:space="preserve"> بنده را.</w:t>
      </w:r>
    </w:p>
    <w:p w14:paraId="74B6071F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63C2F0B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همه‌ي برگ و بهار</w:t>
      </w:r>
    </w:p>
    <w:p w14:paraId="4DE5795C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در سر انگشتانِ توست.</w:t>
      </w:r>
    </w:p>
    <w:p w14:paraId="776D9962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هواي گسترده</w:t>
      </w:r>
    </w:p>
    <w:p w14:paraId="42A23212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در نقره‌ي انگشتان ات مي‌سوزد</w:t>
      </w:r>
    </w:p>
    <w:p w14:paraId="6367C4EA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 زلالي‌ِ چشمه‌ساران</w:t>
      </w:r>
    </w:p>
    <w:p w14:paraId="1EFA1FD3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از باران و خورشيدِ تو سيراب مي‌شود.</w:t>
      </w:r>
    </w:p>
    <w:p w14:paraId="7CA39AD2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B775AD5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CE4707A" w14:textId="77777777" w:rsidR="0089360C" w:rsidRDefault="0062675D" w:rsidP="00DA22F5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02BBBCA9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74145AE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E1B1D73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زيباترين حرف ات را بگو</w:t>
      </w:r>
    </w:p>
    <w:p w14:paraId="11458B23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شکنجه‌ي پنهانِ سکوت ات را آشکاره کن</w:t>
      </w:r>
    </w:p>
    <w:p w14:paraId="33F786B2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 هراس مدار از آن که بگويند</w:t>
      </w:r>
    </w:p>
    <w:p w14:paraId="39F7315B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ترانه‌يي بي هوده مي‌خوانيد. -</w:t>
      </w:r>
    </w:p>
    <w:p w14:paraId="5B2D4FF7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چراکه ترانه‌ي ما</w:t>
      </w:r>
    </w:p>
    <w:p w14:paraId="7461A3C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ترانه‌ي بي هودگي نيست</w:t>
      </w:r>
    </w:p>
    <w:p w14:paraId="60D3E19A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چرا که عشق</w:t>
      </w:r>
    </w:p>
    <w:p w14:paraId="3B82BD84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             </w:t>
      </w:r>
      <w:r>
        <w:rPr>
          <w:rFonts w:hint="cs"/>
          <w:rtl/>
        </w:rPr>
        <w:t xml:space="preserve"> حرفي بي هوده نيست.</w:t>
      </w:r>
    </w:p>
    <w:p w14:paraId="21AD525D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13D725C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حتا بگذار آفتاب نيز برنيايد</w:t>
      </w:r>
    </w:p>
    <w:p w14:paraId="7D58EC37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به خاطرِ فرداي ما اگر</w:t>
      </w:r>
    </w:p>
    <w:p w14:paraId="576AEE0B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بر ماش منتي است؛</w:t>
      </w:r>
    </w:p>
    <w:p w14:paraId="3C3B03C6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 xml:space="preserve">چرا که </w:t>
      </w:r>
      <w:r>
        <w:rPr>
          <w:rFonts w:hint="cs"/>
          <w:b/>
          <w:bCs/>
          <w:rtl/>
        </w:rPr>
        <w:t>عشق</w:t>
      </w:r>
    </w:p>
    <w:p w14:paraId="3F0C8C5C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 xml:space="preserve">خود </w:t>
      </w:r>
      <w:r>
        <w:rPr>
          <w:rFonts w:hint="cs"/>
          <w:b/>
          <w:bCs/>
          <w:rtl/>
        </w:rPr>
        <w:t>فردا</w:t>
      </w:r>
      <w:r>
        <w:rPr>
          <w:rFonts w:hint="cs"/>
          <w:rtl/>
        </w:rPr>
        <w:t xml:space="preserve"> ست</w:t>
      </w:r>
    </w:p>
    <w:p w14:paraId="5F717F8F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 xml:space="preserve">خود </w:t>
      </w:r>
      <w:r>
        <w:rPr>
          <w:rFonts w:hint="cs"/>
          <w:b/>
          <w:bCs/>
          <w:rtl/>
        </w:rPr>
        <w:t>هميشه</w:t>
      </w:r>
      <w:r>
        <w:rPr>
          <w:rFonts w:hint="cs"/>
          <w:rtl/>
        </w:rPr>
        <w:t xml:space="preserve"> است.</w:t>
      </w:r>
    </w:p>
    <w:p w14:paraId="20377E7F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BFC970C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43B50B8" w14:textId="77777777" w:rsidR="0089360C" w:rsidRDefault="0062675D" w:rsidP="00DA22F5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229486E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70705BC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373C647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بيش ترين عشقِ جهان را به سوي تو مي‌آورم</w:t>
      </w:r>
    </w:p>
    <w:p w14:paraId="2B8A687D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از معبرِ فرياد ها و حماسه‌ها.</w:t>
      </w:r>
    </w:p>
    <w:p w14:paraId="77D73CF4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چرا که هيچ چيز در کنارِ من</w:t>
      </w:r>
    </w:p>
    <w:p w14:paraId="174A49AA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از تو عظيم‌تر نبوده است</w:t>
      </w:r>
    </w:p>
    <w:p w14:paraId="17F8BD53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که قلب‌ات</w:t>
      </w:r>
    </w:p>
    <w:p w14:paraId="3C83E654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چون پروانه يي</w:t>
      </w:r>
    </w:p>
    <w:p w14:paraId="2B2801CE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ظريف و کوچک و عاشق است.</w:t>
      </w:r>
    </w:p>
    <w:p w14:paraId="38D9F4C8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C90784C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اي معشوقي که سرشار از زنانه گي هستي</w:t>
      </w:r>
    </w:p>
    <w:p w14:paraId="6D63B4B4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 به جنسيتِ خود غَرّه‌اي</w:t>
      </w:r>
    </w:p>
    <w:p w14:paraId="251846F7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به خاطر عشقت! -</w:t>
      </w:r>
    </w:p>
    <w:p w14:paraId="2F674906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اي صبور! اي پرستار!</w:t>
      </w:r>
    </w:p>
    <w:p w14:paraId="2869361C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اي مؤمن!</w:t>
      </w:r>
    </w:p>
    <w:p w14:paraId="674D9C39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پيروزي‌ِ تو ميوه‌ي حقيقتِ تو ست.</w:t>
      </w:r>
    </w:p>
    <w:p w14:paraId="276F1E8F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رگ بار ها و برف را</w:t>
      </w:r>
    </w:p>
    <w:p w14:paraId="6CF42458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توفان و آفتاب آتش‌بيز را</w:t>
      </w:r>
    </w:p>
    <w:p w14:paraId="6D234059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به تحمل و صبر</w:t>
      </w:r>
    </w:p>
    <w:p w14:paraId="7C68844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شکستي</w:t>
      </w:r>
      <w:r>
        <w:rPr>
          <w:rFonts w:hint="cs"/>
        </w:rPr>
        <w:t>.</w:t>
      </w:r>
    </w:p>
    <w:p w14:paraId="50A67712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باش تا ميوه‌ي غرورت برسد.</w:t>
      </w:r>
    </w:p>
    <w:p w14:paraId="1D32D611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24B0C9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اي زني که صبحانه‌ي خورشيد در پيراهنِ تو ست،</w:t>
      </w:r>
    </w:p>
    <w:p w14:paraId="542DC79A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پيروز‌ِي عشق نصيبِ تو باد!</w:t>
      </w:r>
    </w:p>
    <w:p w14:paraId="7B4F503C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CC60037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302FF8B" w14:textId="77777777" w:rsidR="0089360C" w:rsidRDefault="0062675D" w:rsidP="00DA22F5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65124EDC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A68462F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D594101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از براي تو مفهومي نيست</w:t>
      </w:r>
    </w:p>
    <w:p w14:paraId="441FAB97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نه لحظه‌اي:</w:t>
      </w:r>
    </w:p>
    <w:p w14:paraId="0E068CBC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پروانه‌يي‌ست که بال مي‌زند</w:t>
      </w:r>
    </w:p>
    <w:p w14:paraId="2C51C9B6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يا رودخانه‌يي که در گذر است</w:t>
      </w:r>
      <w:r>
        <w:rPr>
          <w:rFonts w:hint="cs"/>
        </w:rPr>
        <w:t>. –</w:t>
      </w:r>
    </w:p>
    <w:p w14:paraId="58B4148C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F85190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هيچ چيز تکرار نمي‌شود</w:t>
      </w:r>
    </w:p>
    <w:p w14:paraId="001CDC30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و عمر به پايان مي‌رسد:</w:t>
      </w:r>
    </w:p>
    <w:p w14:paraId="6E37BFFA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پروانه</w:t>
      </w:r>
    </w:p>
    <w:p w14:paraId="6BCCCFE8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بر شکوفه‌يي نشست</w:t>
      </w:r>
    </w:p>
    <w:p w14:paraId="2B50E9B3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 xml:space="preserve">و رود </w:t>
      </w:r>
    </w:p>
    <w:p w14:paraId="5A223997" w14:textId="77777777" w:rsidR="0089360C" w:rsidRDefault="0062675D" w:rsidP="00DA22F5">
      <w:pPr>
        <w:pStyle w:val="body"/>
        <w:bidi/>
        <w:rPr>
          <w:rtl/>
        </w:rPr>
      </w:pPr>
      <w:r>
        <w:rPr>
          <w:rFonts w:hint="cs"/>
          <w:rtl/>
        </w:rPr>
        <w:t>به دريا پيوست.</w:t>
      </w:r>
    </w:p>
    <w:p w14:paraId="6E082D38" w14:textId="77777777" w:rsidR="0089360C" w:rsidRDefault="0062675D" w:rsidP="00DA22F5">
      <w:pPr>
        <w:pStyle w:val="when"/>
        <w:bidi/>
        <w:rPr>
          <w:rFonts w:hint="cs"/>
          <w:rtl/>
        </w:rPr>
      </w:pPr>
      <w:r>
        <w:rPr>
          <w:rFonts w:hint="cs"/>
          <w:rtl/>
        </w:rPr>
        <w:t>٦ شهريور ١٣٤٣</w:t>
      </w:r>
    </w:p>
    <w:p w14:paraId="4ABBB59A" w14:textId="4AB08DDB" w:rsidR="0089360C" w:rsidRDefault="0089360C" w:rsidP="00DA22F5">
      <w:pPr>
        <w:pStyle w:val="where"/>
        <w:bidi/>
        <w:rPr>
          <w:rtl/>
        </w:rPr>
      </w:pPr>
    </w:p>
    <w:sectPr w:rsidR="00893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6BBF"/>
    <w:multiLevelType w:val="multilevel"/>
    <w:tmpl w:val="9808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75E38"/>
    <w:multiLevelType w:val="multilevel"/>
    <w:tmpl w:val="AB8E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C50766"/>
    <w:multiLevelType w:val="multilevel"/>
    <w:tmpl w:val="2DD8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936429"/>
    <w:multiLevelType w:val="multilevel"/>
    <w:tmpl w:val="778A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8F49DE"/>
    <w:multiLevelType w:val="multilevel"/>
    <w:tmpl w:val="23FC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B37019"/>
    <w:multiLevelType w:val="multilevel"/>
    <w:tmpl w:val="8426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2675D"/>
    <w:rsid w:val="0062675D"/>
    <w:rsid w:val="0089360C"/>
    <w:rsid w:val="00DA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C7BC3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2F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2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2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2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2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2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2F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2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2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2F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A22F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A22F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A22F5"/>
    <w:pPr>
      <w:bidi/>
    </w:pPr>
  </w:style>
  <w:style w:type="paragraph" w:customStyle="1" w:styleId="num">
    <w:name w:val="num"/>
    <w:basedOn w:val="poem"/>
    <w:qFormat/>
    <w:rsid w:val="00DA22F5"/>
    <w:pPr>
      <w:spacing w:before="240"/>
    </w:pPr>
  </w:style>
  <w:style w:type="paragraph" w:customStyle="1" w:styleId="body">
    <w:name w:val="body"/>
    <w:basedOn w:val="Normal"/>
    <w:qFormat/>
    <w:rsid w:val="00DA22F5"/>
    <w:rPr>
      <w:color w:val="000000"/>
    </w:rPr>
  </w:style>
  <w:style w:type="paragraph" w:customStyle="1" w:styleId="when">
    <w:name w:val="when"/>
    <w:basedOn w:val="who"/>
    <w:next w:val="where"/>
    <w:qFormat/>
    <w:rsid w:val="00DA22F5"/>
    <w:pPr>
      <w:spacing w:before="360"/>
    </w:pPr>
  </w:style>
  <w:style w:type="paragraph" w:customStyle="1" w:styleId="where">
    <w:name w:val="where"/>
    <w:basedOn w:val="when"/>
    <w:next w:val="NoSpacing"/>
    <w:qFormat/>
    <w:rsid w:val="00DA22F5"/>
    <w:pPr>
      <w:spacing w:before="0"/>
    </w:pPr>
  </w:style>
  <w:style w:type="paragraph" w:styleId="NoSpacing">
    <w:name w:val="No Spacing"/>
    <w:uiPriority w:val="1"/>
    <w:qFormat/>
    <w:rsid w:val="00DA22F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A22F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A22F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2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2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2F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2F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2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2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2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22F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22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2F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2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22F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A22F5"/>
    <w:rPr>
      <w:b/>
      <w:bCs/>
    </w:rPr>
  </w:style>
  <w:style w:type="character" w:styleId="Emphasis">
    <w:name w:val="Emphasis"/>
    <w:uiPriority w:val="20"/>
    <w:qFormat/>
    <w:rsid w:val="00DA22F5"/>
    <w:rPr>
      <w:i/>
      <w:iCs/>
    </w:rPr>
  </w:style>
  <w:style w:type="paragraph" w:styleId="ListParagraph">
    <w:name w:val="List Paragraph"/>
    <w:basedOn w:val="Normal"/>
    <w:uiPriority w:val="34"/>
    <w:qFormat/>
    <w:rsid w:val="00DA22F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A22F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22F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2F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2F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A22F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A22F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A22F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A22F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A22F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2F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2F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2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2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2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2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2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2F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2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2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2F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A22F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A22F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A22F5"/>
    <w:pPr>
      <w:bidi/>
    </w:pPr>
  </w:style>
  <w:style w:type="paragraph" w:customStyle="1" w:styleId="num">
    <w:name w:val="num"/>
    <w:basedOn w:val="poem"/>
    <w:qFormat/>
    <w:rsid w:val="00DA22F5"/>
    <w:pPr>
      <w:spacing w:before="240"/>
    </w:pPr>
  </w:style>
  <w:style w:type="paragraph" w:customStyle="1" w:styleId="body">
    <w:name w:val="body"/>
    <w:basedOn w:val="Normal"/>
    <w:qFormat/>
    <w:rsid w:val="00DA22F5"/>
    <w:rPr>
      <w:color w:val="000000"/>
    </w:rPr>
  </w:style>
  <w:style w:type="paragraph" w:customStyle="1" w:styleId="when">
    <w:name w:val="when"/>
    <w:basedOn w:val="who"/>
    <w:next w:val="where"/>
    <w:qFormat/>
    <w:rsid w:val="00DA22F5"/>
    <w:pPr>
      <w:spacing w:before="360"/>
    </w:pPr>
  </w:style>
  <w:style w:type="paragraph" w:customStyle="1" w:styleId="where">
    <w:name w:val="where"/>
    <w:basedOn w:val="when"/>
    <w:next w:val="NoSpacing"/>
    <w:qFormat/>
    <w:rsid w:val="00DA22F5"/>
    <w:pPr>
      <w:spacing w:before="0"/>
    </w:pPr>
  </w:style>
  <w:style w:type="paragraph" w:styleId="NoSpacing">
    <w:name w:val="No Spacing"/>
    <w:uiPriority w:val="1"/>
    <w:qFormat/>
    <w:rsid w:val="00DA22F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A22F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A22F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2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2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2F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2F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2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2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2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22F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22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2F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2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22F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A22F5"/>
    <w:rPr>
      <w:b/>
      <w:bCs/>
    </w:rPr>
  </w:style>
  <w:style w:type="character" w:styleId="Emphasis">
    <w:name w:val="Emphasis"/>
    <w:uiPriority w:val="20"/>
    <w:qFormat/>
    <w:rsid w:val="00DA22F5"/>
    <w:rPr>
      <w:i/>
      <w:iCs/>
    </w:rPr>
  </w:style>
  <w:style w:type="paragraph" w:styleId="ListParagraph">
    <w:name w:val="List Paragraph"/>
    <w:basedOn w:val="Normal"/>
    <w:uiPriority w:val="34"/>
    <w:qFormat/>
    <w:rsid w:val="00DA22F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A22F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22F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2F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2F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A22F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A22F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A22F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A22F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A22F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2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1908</Words>
  <Characters>10879</Characters>
  <Application>Microsoft Office Word</Application>
  <DocSecurity>0</DocSecurity>
  <Lines>90</Lines>
  <Paragraphs>25</Paragraphs>
  <ScaleCrop>false</ScaleCrop>
  <Company/>
  <LinksUpToDate>false</LinksUpToDate>
  <CharactersWithSpaces>12762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2010-04-22T06:42:00Z</dcterms:created>
  <dcterms:modified xsi:type="dcterms:W3CDTF">2010-04-22T06:51:00Z</dcterms:modified>
</cp:coreProperties>
</file>