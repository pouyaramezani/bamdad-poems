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82F78" w14:textId="77777777" w:rsidR="003F62E4" w:rsidRPr="009272E7" w:rsidRDefault="001C65F1" w:rsidP="00AC73A9">
      <w:pPr>
        <w:pStyle w:val="poem"/>
        <w:rPr>
          <w:rtl/>
          <w:lang w:bidi="fa-IR"/>
        </w:rPr>
      </w:pPr>
      <w:r w:rsidRPr="009272E7">
        <w:rPr>
          <w:rFonts w:hint="cs"/>
          <w:rtl/>
          <w:lang w:bidi="fa-IR"/>
        </w:rPr>
        <w:t>سمفوني تاريک</w:t>
      </w:r>
    </w:p>
    <w:p w14:paraId="29EE81CC" w14:textId="5ECB8F3F" w:rsidR="009272E7" w:rsidRDefault="009272E7" w:rsidP="00AC73A9">
      <w:pPr>
        <w:pStyle w:val="who"/>
        <w:bidi/>
        <w:rPr>
          <w:rtl/>
          <w:lang w:bidi="fa-IR"/>
        </w:rPr>
      </w:pPr>
    </w:p>
    <w:p w14:paraId="424345AB" w14:textId="29D48C89" w:rsidR="00AC73A9" w:rsidRDefault="00AC73A9" w:rsidP="00AC73A9">
      <w:pPr>
        <w:pStyle w:val="why"/>
        <w:rPr>
          <w:rtl/>
          <w:lang w:bidi="fa-IR"/>
        </w:rPr>
      </w:pPr>
    </w:p>
    <w:p w14:paraId="5A202E52" w14:textId="1F9DF5BA" w:rsidR="00AC73A9" w:rsidRDefault="00AC73A9" w:rsidP="00AC73A9">
      <w:pPr>
        <w:pStyle w:val="num"/>
        <w:rPr>
          <w:rtl/>
          <w:lang w:bidi="fa-IR"/>
        </w:rPr>
      </w:pPr>
    </w:p>
    <w:p w14:paraId="09E8B6AB" w14:textId="77777777" w:rsidR="00AC73A9" w:rsidRPr="00AC73A9" w:rsidRDefault="00AC73A9" w:rsidP="00AC73A9">
      <w:pPr>
        <w:pStyle w:val="subname"/>
        <w:rPr>
          <w:lang w:bidi="fa-IR"/>
        </w:rPr>
      </w:pPr>
    </w:p>
    <w:p w14:paraId="0E91C2E6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غنچه‌هاي ياسِ من امشب شکفته است. و ظلمتي که باغِ مرا بلعيده، از بوي ياس‌ها معطر و خواب‌آور و خيال‌انگيز شده است.</w:t>
      </w:r>
    </w:p>
    <w:p w14:paraId="08EE9CCB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4501C3CE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با عطرِ ياس‌ها که از سينه‌ي شب برمي‌خيزد، بوسه‌هايي که در سايه ربوده شده و خوشبختي‌هايي که تنها خواب‌آلودگي شب ناظرِ آن بوده است بيدار مي‌شوند و با سمفوني دلپذيرِ ياس و تاريکي جان مي‌گيرند.</w:t>
      </w:r>
    </w:p>
    <w:p w14:paraId="6FC1882E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6E923E73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و بوي تلخِ سروها ــ که ضرب‌هاي آهنگِ اندوه‌زاي گورستاني‌ست و به يأس‌هاي بيدار لالاي مي‌گويد ــ در سمفوني ياس و تاريکي مي‌چکد و ميانِ آسمانِ بي‌ستاره و زمينِ خواب‌آلود، شبِ لجوج را از معجونِ عشق و مرگ سرشار مي‌کند.</w:t>
      </w:r>
    </w:p>
    <w:p w14:paraId="7B72B7A3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7AFBDDC6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b/>
          <w:bCs/>
          <w:rtl/>
          <w:lang w:bidi="fa-IR"/>
        </w:rPr>
        <w:t>عشق، مگر امشب با شوهرش مرگ وعده‌ي ديداري داشته است... و اينک، دستادست و بالابال بر نسيمِ عبوس و مبهمِ شبانگاه پرسه مي‌زنند.</w:t>
      </w:r>
    </w:p>
    <w:p w14:paraId="2B77F4FC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33FE2B5C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دلتنگي‌هاي بيهوده‌ي روز در سايه‌هاي شب دور و محو مي‌شوند و پچپچه‌شان، چون ضربه‌هاي گيج و کش‌دارِ سنج، در آهنگِ تلخ و شيرينِ تاريکي به گوش مي‌آيد.</w:t>
      </w:r>
    </w:p>
    <w:p w14:paraId="38D22AA9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71BB5EBF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و آهنگِ تلخ و شيرينِ تاريکي، امشب سرنوشتي شوم و ملکوتي را در آستانه‌ي رؤياها برابرِ چشمانِ من به رقص مي‌آورد.</w:t>
      </w:r>
    </w:p>
    <w:p w14:paraId="3C2EBEEC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685F2F09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rPr>
          <w:rFonts w:ascii="Times New Roman" w:hAnsi="Times New Roman" w:cs="Times New Roman"/>
        </w:rPr>
        <w:t>□</w:t>
      </w:r>
    </w:p>
    <w:p w14:paraId="269C5B2A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57622D81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امشب عشقِ گوارا و دلپذير، و مرگِ نحس و فجيع، با جبروت و اقتدار زيرِ آسمانِ بي‌نور و حرارت بر سرزمينِ شب سلطنت مي‌کنند...</w:t>
      </w:r>
    </w:p>
    <w:p w14:paraId="6C788022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65D8831F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امشب عطرِ ياس‌ها سنگرِ صبر و اميدِ مرا از دلتنگي‌هاي دشوار و سنگينِ روز بازمي‌ستاند...</w:t>
      </w:r>
    </w:p>
    <w:p w14:paraId="3E2B3652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1ACFBD82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امشب بوي تلخِ سروها شعله‌ي عشق و آرزوها را که تازه‌تازه در دلِ من زبانه مي‌کشد خاموش مي‌کند...</w:t>
      </w:r>
    </w:p>
    <w:p w14:paraId="2EA5F646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2FE5B14C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>امشب سمفوني تاريکِ ياس‌ها و سروها اندوهِ کهن و لذتِ سرمدي را در دلِ من دوباره به هم مي‌آميزد...</w:t>
      </w:r>
    </w:p>
    <w:p w14:paraId="19CF9098" w14:textId="77777777" w:rsidR="003F62E4" w:rsidRPr="009272E7" w:rsidRDefault="001C65F1" w:rsidP="00AC73A9">
      <w:pPr>
        <w:pStyle w:val="body"/>
        <w:bidi/>
        <w:rPr>
          <w:rtl/>
        </w:rPr>
      </w:pPr>
      <w:r w:rsidRPr="009272E7">
        <w:t> </w:t>
      </w:r>
    </w:p>
    <w:p w14:paraId="4AEAE4D8" w14:textId="77777777" w:rsidR="003F62E4" w:rsidRPr="009272E7" w:rsidRDefault="001C65F1" w:rsidP="00AC73A9">
      <w:pPr>
        <w:pStyle w:val="body"/>
        <w:bidi/>
        <w:rPr>
          <w:rtl/>
          <w:lang w:bidi="fa-IR"/>
        </w:rPr>
      </w:pPr>
      <w:r w:rsidRPr="009272E7">
        <w:rPr>
          <w:rFonts w:hint="cs"/>
          <w:rtl/>
          <w:lang w:bidi="fa-IR"/>
        </w:rPr>
        <w:t xml:space="preserve">امشب از </w:t>
      </w:r>
      <w:r w:rsidRPr="009272E7">
        <w:rPr>
          <w:rFonts w:hint="cs"/>
          <w:b/>
          <w:bCs/>
          <w:rtl/>
          <w:lang w:bidi="fa-IR"/>
        </w:rPr>
        <w:t>عشق و مرگ در روحِ من غوغاست...</w:t>
      </w:r>
    </w:p>
    <w:p w14:paraId="0A9F787A" w14:textId="06C4BFC9" w:rsidR="003F62E4" w:rsidRDefault="001C65F1" w:rsidP="00AC73A9">
      <w:pPr>
        <w:pStyle w:val="when"/>
        <w:bidi/>
        <w:rPr>
          <w:rFonts w:hint="cs"/>
          <w:rtl/>
          <w:lang w:bidi="fa-IR"/>
        </w:rPr>
      </w:pPr>
      <w:r w:rsidRPr="009272E7">
        <w:t> </w:t>
      </w:r>
      <w:r w:rsidRPr="009272E7">
        <w:rPr>
          <w:rFonts w:hint="cs"/>
          <w:rtl/>
          <w:lang w:bidi="fa-IR"/>
        </w:rPr>
        <w:t>۱۳۲۶</w:t>
      </w:r>
    </w:p>
    <w:p w14:paraId="44FE3D83" w14:textId="77777777" w:rsidR="00AC73A9" w:rsidRPr="00AC73A9" w:rsidRDefault="00AC73A9" w:rsidP="00AC73A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AC73A9" w:rsidRPr="00AC7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C65F1"/>
    <w:rsid w:val="001C65F1"/>
    <w:rsid w:val="003F62E4"/>
    <w:rsid w:val="009272E7"/>
    <w:rsid w:val="00AC73A9"/>
    <w:rsid w:val="00E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A170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A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3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C73A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C73A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C73A9"/>
    <w:pPr>
      <w:bidi/>
    </w:pPr>
  </w:style>
  <w:style w:type="paragraph" w:customStyle="1" w:styleId="num">
    <w:name w:val="num"/>
    <w:basedOn w:val="poem"/>
    <w:qFormat/>
    <w:rsid w:val="00AC73A9"/>
    <w:pPr>
      <w:spacing w:before="240"/>
    </w:pPr>
  </w:style>
  <w:style w:type="paragraph" w:customStyle="1" w:styleId="body">
    <w:name w:val="body"/>
    <w:basedOn w:val="Normal"/>
    <w:qFormat/>
    <w:rsid w:val="00AC73A9"/>
    <w:rPr>
      <w:color w:val="000000"/>
    </w:rPr>
  </w:style>
  <w:style w:type="paragraph" w:customStyle="1" w:styleId="when">
    <w:name w:val="when"/>
    <w:basedOn w:val="who"/>
    <w:next w:val="where"/>
    <w:qFormat/>
    <w:rsid w:val="00AC73A9"/>
    <w:pPr>
      <w:spacing w:before="360"/>
    </w:pPr>
  </w:style>
  <w:style w:type="paragraph" w:customStyle="1" w:styleId="where">
    <w:name w:val="where"/>
    <w:basedOn w:val="when"/>
    <w:next w:val="NoSpacing"/>
    <w:qFormat/>
    <w:rsid w:val="00AC73A9"/>
    <w:pPr>
      <w:spacing w:before="0"/>
    </w:pPr>
  </w:style>
  <w:style w:type="paragraph" w:styleId="NoSpacing">
    <w:name w:val="No Spacing"/>
    <w:uiPriority w:val="1"/>
    <w:qFormat/>
    <w:rsid w:val="00AC73A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C73A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C73A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A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A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3A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73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3A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3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C73A9"/>
    <w:rPr>
      <w:b/>
      <w:bCs/>
    </w:rPr>
  </w:style>
  <w:style w:type="character" w:styleId="Emphasis">
    <w:name w:val="Emphasis"/>
    <w:uiPriority w:val="20"/>
    <w:qFormat/>
    <w:rsid w:val="00AC73A9"/>
    <w:rPr>
      <w:i/>
      <w:iCs/>
    </w:rPr>
  </w:style>
  <w:style w:type="paragraph" w:styleId="ListParagraph">
    <w:name w:val="List Paragraph"/>
    <w:basedOn w:val="Normal"/>
    <w:uiPriority w:val="34"/>
    <w:qFormat/>
    <w:rsid w:val="00AC73A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C73A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73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A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A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C73A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C73A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C73A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C73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C73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3A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A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3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C73A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C73A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C73A9"/>
    <w:pPr>
      <w:bidi/>
    </w:pPr>
  </w:style>
  <w:style w:type="paragraph" w:customStyle="1" w:styleId="num">
    <w:name w:val="num"/>
    <w:basedOn w:val="poem"/>
    <w:qFormat/>
    <w:rsid w:val="00AC73A9"/>
    <w:pPr>
      <w:spacing w:before="240"/>
    </w:pPr>
  </w:style>
  <w:style w:type="paragraph" w:customStyle="1" w:styleId="body">
    <w:name w:val="body"/>
    <w:basedOn w:val="Normal"/>
    <w:qFormat/>
    <w:rsid w:val="00AC73A9"/>
    <w:rPr>
      <w:color w:val="000000"/>
    </w:rPr>
  </w:style>
  <w:style w:type="paragraph" w:customStyle="1" w:styleId="when">
    <w:name w:val="when"/>
    <w:basedOn w:val="who"/>
    <w:next w:val="where"/>
    <w:qFormat/>
    <w:rsid w:val="00AC73A9"/>
    <w:pPr>
      <w:spacing w:before="360"/>
    </w:pPr>
  </w:style>
  <w:style w:type="paragraph" w:customStyle="1" w:styleId="where">
    <w:name w:val="where"/>
    <w:basedOn w:val="when"/>
    <w:next w:val="NoSpacing"/>
    <w:qFormat/>
    <w:rsid w:val="00AC73A9"/>
    <w:pPr>
      <w:spacing w:before="0"/>
    </w:pPr>
  </w:style>
  <w:style w:type="paragraph" w:styleId="NoSpacing">
    <w:name w:val="No Spacing"/>
    <w:uiPriority w:val="1"/>
    <w:qFormat/>
    <w:rsid w:val="00AC73A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C73A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C73A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A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A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73A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73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3A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3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C73A9"/>
    <w:rPr>
      <w:b/>
      <w:bCs/>
    </w:rPr>
  </w:style>
  <w:style w:type="character" w:styleId="Emphasis">
    <w:name w:val="Emphasis"/>
    <w:uiPriority w:val="20"/>
    <w:qFormat/>
    <w:rsid w:val="00AC73A9"/>
    <w:rPr>
      <w:i/>
      <w:iCs/>
    </w:rPr>
  </w:style>
  <w:style w:type="paragraph" w:styleId="ListParagraph">
    <w:name w:val="List Paragraph"/>
    <w:basedOn w:val="Normal"/>
    <w:uiPriority w:val="34"/>
    <w:qFormat/>
    <w:rsid w:val="00AC73A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C73A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73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A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A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C73A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C73A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C73A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C73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C73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2010-04-01T21:08:00Z</dcterms:created>
  <dcterms:modified xsi:type="dcterms:W3CDTF">2010-04-05T18:57:00Z</dcterms:modified>
</cp:coreProperties>
</file>