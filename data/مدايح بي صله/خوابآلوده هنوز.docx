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8236B" w14:textId="77777777" w:rsidR="000E68E8" w:rsidRDefault="00022533" w:rsidP="001C6741">
      <w:pPr>
        <w:pStyle w:val="poem"/>
      </w:pPr>
      <w:bookmarkStart w:id="0" w:name="_GoBack"/>
      <w:bookmarkEnd w:id="0"/>
      <w:r>
        <w:rPr>
          <w:rFonts w:hint="cs"/>
          <w:rtl/>
        </w:rPr>
        <w:t>خواب‌آلوده هنوز...</w:t>
      </w:r>
    </w:p>
    <w:p w14:paraId="6F46EDB2" w14:textId="174BD44C" w:rsidR="001C6741" w:rsidRDefault="001C6741" w:rsidP="001C6741">
      <w:pPr>
        <w:pStyle w:val="who"/>
        <w:bidi/>
        <w:rPr>
          <w:rtl/>
        </w:rPr>
      </w:pPr>
    </w:p>
    <w:p w14:paraId="531C12C4" w14:textId="7708DB04" w:rsidR="001C6741" w:rsidRDefault="001C6741" w:rsidP="001C6741">
      <w:pPr>
        <w:pStyle w:val="why"/>
        <w:rPr>
          <w:rtl/>
        </w:rPr>
      </w:pPr>
    </w:p>
    <w:p w14:paraId="29C72549" w14:textId="57EE2C86" w:rsidR="001C6741" w:rsidRDefault="001C6741" w:rsidP="001C6741">
      <w:pPr>
        <w:pStyle w:val="num"/>
        <w:rPr>
          <w:rtl/>
        </w:rPr>
      </w:pPr>
    </w:p>
    <w:p w14:paraId="672EE3B3" w14:textId="77777777" w:rsidR="001C6741" w:rsidRDefault="001C6741" w:rsidP="001C6741">
      <w:pPr>
        <w:pStyle w:val="subname"/>
      </w:pPr>
    </w:p>
    <w:p w14:paraId="4A13925E" w14:textId="77777777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خواب‌آلوده هنوز</w:t>
      </w:r>
    </w:p>
    <w:p w14:paraId="6BE2F976" w14:textId="77CDFCC0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در بستر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 xml:space="preserve"> سپ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7D89117C" w14:textId="77777777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صبحِ کاذب</w:t>
      </w:r>
    </w:p>
    <w:p w14:paraId="0E70B85D" w14:textId="37E49BDD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در بورانِ پاک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زه‌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 xml:space="preserve"> قطب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155D7412" w14:textId="0D9A13E0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و تکب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رِ پُرغر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وِ قافله</w:t>
      </w:r>
    </w:p>
    <w:p w14:paraId="3D3A976D" w14:textId="75670F69" w:rsidR="000E68E8" w:rsidRDefault="00022533" w:rsidP="001C6741">
      <w:pPr>
        <w:pStyle w:val="body"/>
        <w:bidi/>
        <w:rPr>
          <w:rtl/>
        </w:rPr>
      </w:pPr>
      <w:r>
        <w:t>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که: «رس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د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م</w:t>
      </w:r>
    </w:p>
    <w:p w14:paraId="0BD015FB" w14:textId="77777777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آنک چراغ و آتشِ مقصد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48E7E871" w14:textId="77777777" w:rsidR="000E68E8" w:rsidRDefault="00022533" w:rsidP="001C6741">
      <w:pPr>
        <w:pStyle w:val="body"/>
        <w:bidi/>
        <w:rPr>
          <w:rtl/>
        </w:rPr>
      </w:pPr>
      <w:r>
        <w:t> </w:t>
      </w:r>
    </w:p>
    <w:p w14:paraId="03CD21FA" w14:textId="77777777" w:rsidR="000E68E8" w:rsidRDefault="00022533" w:rsidP="001C6741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F9D2F03" w14:textId="77777777" w:rsidR="000E68E8" w:rsidRDefault="00022533" w:rsidP="001C6741">
      <w:pPr>
        <w:pStyle w:val="body"/>
        <w:bidi/>
        <w:rPr>
          <w:rtl/>
        </w:rPr>
      </w:pPr>
      <w:r>
        <w:t> </w:t>
      </w:r>
    </w:p>
    <w:p w14:paraId="7C2172F5" w14:textId="77777777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ــ گرگ‌ها</w:t>
      </w:r>
    </w:p>
    <w:p w14:paraId="2A441E5C" w14:textId="2A59BE92" w:rsidR="000E68E8" w:rsidRDefault="00022533" w:rsidP="001C6741">
      <w:pPr>
        <w:pStyle w:val="body"/>
        <w:bidi/>
        <w:rPr>
          <w:rtl/>
        </w:rPr>
      </w:pPr>
      <w:r>
        <w:rPr>
          <w:rFonts w:ascii="Arial" w:hAnsi="Arial" w:cs="Arial"/>
        </w:rPr>
        <w:t>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‌قرار از خُمارِ خون</w:t>
      </w:r>
    </w:p>
    <w:p w14:paraId="124D84EB" w14:textId="5F6F8893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حلقه بر بارافکنِ قافله تنگ م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‌کنند</w:t>
      </w:r>
    </w:p>
    <w:p w14:paraId="42F0E883" w14:textId="672C4720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و از سرخوش</w:t>
      </w:r>
      <w:r w:rsidR="001C6741">
        <w:rPr>
          <w:rFonts w:hint="cs"/>
          <w:rtl/>
        </w:rPr>
        <w:t>ي</w:t>
      </w:r>
    </w:p>
    <w:p w14:paraId="2F14CBD2" w14:textId="72B19BF6" w:rsidR="000E68E8" w:rsidRDefault="00022533" w:rsidP="001C674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دندان به گوش و گردنِ 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کد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گر م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‌فشرند</w:t>
      </w:r>
      <w:r>
        <w:rPr>
          <w:rFonts w:hint="cs"/>
        </w:rPr>
        <w:t>.</w:t>
      </w:r>
    </w:p>
    <w:p w14:paraId="4BDC1626" w14:textId="77777777" w:rsidR="000E68E8" w:rsidRDefault="00022533" w:rsidP="001C6741">
      <w:pPr>
        <w:pStyle w:val="body"/>
        <w:bidi/>
        <w:rPr>
          <w:rtl/>
        </w:rPr>
      </w:pPr>
      <w:r>
        <w:t> </w:t>
      </w:r>
    </w:p>
    <w:p w14:paraId="554A87FF" w14:textId="77777777" w:rsidR="000E68E8" w:rsidRDefault="00022533" w:rsidP="001C6741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هان</w:t>
      </w:r>
      <w:r>
        <w:rPr>
          <w:rFonts w:hint="cs"/>
        </w:rPr>
        <w:t>!</w:t>
      </w:r>
    </w:p>
    <w:p w14:paraId="27501376" w14:textId="35658969" w:rsidR="000E68E8" w:rsidRDefault="00022533" w:rsidP="001C674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چند قرن، چند قرن به انتظار بوده‌ا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د؟</w:t>
      </w:r>
      <w:r>
        <w:rPr>
          <w:rFonts w:ascii="Arial" w:hAnsi="Arial" w:cs="Arial"/>
        </w:rPr>
        <w:t>»</w:t>
      </w:r>
    </w:p>
    <w:p w14:paraId="460756D4" w14:textId="77777777" w:rsidR="000E68E8" w:rsidRDefault="00022533" w:rsidP="001C6741">
      <w:pPr>
        <w:pStyle w:val="body"/>
        <w:bidi/>
        <w:rPr>
          <w:rtl/>
        </w:rPr>
      </w:pPr>
      <w:r>
        <w:t> </w:t>
      </w:r>
    </w:p>
    <w:p w14:paraId="229AEF5D" w14:textId="77777777" w:rsidR="000E68E8" w:rsidRDefault="00022533" w:rsidP="001C6741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CDD8F4A" w14:textId="77777777" w:rsidR="000E68E8" w:rsidRDefault="00022533" w:rsidP="001C6741">
      <w:pPr>
        <w:pStyle w:val="body"/>
        <w:bidi/>
        <w:rPr>
          <w:rtl/>
        </w:rPr>
      </w:pPr>
      <w:r>
        <w:t> </w:t>
      </w:r>
    </w:p>
    <w:p w14:paraId="4ACECED1" w14:textId="75222754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و بر سفره‌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 xml:space="preserve"> قطب</w:t>
      </w:r>
      <w:r w:rsidR="001C6741">
        <w:rPr>
          <w:rFonts w:hint="cs"/>
          <w:rtl/>
        </w:rPr>
        <w:t>ي</w:t>
      </w:r>
    </w:p>
    <w:p w14:paraId="7AE105F5" w14:textId="0864953C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قافله‌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 xml:space="preserve"> مُردگان</w:t>
      </w:r>
    </w:p>
    <w:p w14:paraId="25AE86A2" w14:textId="2CF98775" w:rsidR="000E68E8" w:rsidRDefault="00022533" w:rsidP="001C674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نمازِ استجابت را آماده م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‌شود</w:t>
      </w:r>
    </w:p>
    <w:p w14:paraId="336FCDA5" w14:textId="38C44076" w:rsidR="000E68E8" w:rsidRDefault="00022533" w:rsidP="001C6741">
      <w:pPr>
        <w:pStyle w:val="body"/>
        <w:bidi/>
        <w:rPr>
          <w:rtl/>
        </w:rPr>
      </w:pPr>
      <w:r>
        <w:rPr>
          <w:rFonts w:hint="cs"/>
          <w:rtl/>
        </w:rPr>
        <w:t>شاد از آن که سرانجام به مقصد رس</w:t>
      </w:r>
      <w:r w:rsidR="001C6741">
        <w:rPr>
          <w:rFonts w:hint="cs"/>
          <w:rtl/>
        </w:rPr>
        <w:t>ي</w:t>
      </w:r>
      <w:r>
        <w:rPr>
          <w:rFonts w:hint="cs"/>
          <w:rtl/>
        </w:rPr>
        <w:t>ده است.</w:t>
      </w:r>
    </w:p>
    <w:sectPr w:rsidR="000E6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22533"/>
    <w:rsid w:val="00022533"/>
    <w:rsid w:val="000E68E8"/>
    <w:rsid w:val="001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76BB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4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4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4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4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674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674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6741"/>
    <w:pPr>
      <w:bidi/>
    </w:pPr>
  </w:style>
  <w:style w:type="paragraph" w:customStyle="1" w:styleId="num">
    <w:name w:val="num"/>
    <w:basedOn w:val="poem"/>
    <w:qFormat/>
    <w:rsid w:val="001C6741"/>
    <w:pPr>
      <w:spacing w:before="240"/>
    </w:pPr>
  </w:style>
  <w:style w:type="paragraph" w:customStyle="1" w:styleId="body">
    <w:name w:val="body"/>
    <w:basedOn w:val="Normal"/>
    <w:qFormat/>
    <w:rsid w:val="001C6741"/>
    <w:rPr>
      <w:color w:val="000000"/>
    </w:rPr>
  </w:style>
  <w:style w:type="paragraph" w:customStyle="1" w:styleId="when">
    <w:name w:val="when"/>
    <w:basedOn w:val="who"/>
    <w:next w:val="where"/>
    <w:qFormat/>
    <w:rsid w:val="001C6741"/>
    <w:pPr>
      <w:spacing w:before="360"/>
    </w:pPr>
  </w:style>
  <w:style w:type="paragraph" w:customStyle="1" w:styleId="where">
    <w:name w:val="where"/>
    <w:basedOn w:val="when"/>
    <w:next w:val="NoSpacing"/>
    <w:qFormat/>
    <w:rsid w:val="001C6741"/>
    <w:pPr>
      <w:spacing w:before="0"/>
    </w:pPr>
  </w:style>
  <w:style w:type="paragraph" w:styleId="NoSpacing">
    <w:name w:val="No Spacing"/>
    <w:uiPriority w:val="1"/>
    <w:qFormat/>
    <w:rsid w:val="001C674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674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674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4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4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74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7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74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7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6741"/>
    <w:rPr>
      <w:b/>
      <w:bCs/>
    </w:rPr>
  </w:style>
  <w:style w:type="character" w:styleId="Emphasis">
    <w:name w:val="Emphasis"/>
    <w:uiPriority w:val="20"/>
    <w:qFormat/>
    <w:rsid w:val="001C6741"/>
    <w:rPr>
      <w:i/>
      <w:iCs/>
    </w:rPr>
  </w:style>
  <w:style w:type="paragraph" w:styleId="ListParagraph">
    <w:name w:val="List Paragraph"/>
    <w:basedOn w:val="Normal"/>
    <w:uiPriority w:val="34"/>
    <w:qFormat/>
    <w:rsid w:val="001C674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674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67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4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4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674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674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674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67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67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74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4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4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4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4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674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674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6741"/>
    <w:pPr>
      <w:bidi/>
    </w:pPr>
  </w:style>
  <w:style w:type="paragraph" w:customStyle="1" w:styleId="num">
    <w:name w:val="num"/>
    <w:basedOn w:val="poem"/>
    <w:qFormat/>
    <w:rsid w:val="001C6741"/>
    <w:pPr>
      <w:spacing w:before="240"/>
    </w:pPr>
  </w:style>
  <w:style w:type="paragraph" w:customStyle="1" w:styleId="body">
    <w:name w:val="body"/>
    <w:basedOn w:val="Normal"/>
    <w:qFormat/>
    <w:rsid w:val="001C6741"/>
    <w:rPr>
      <w:color w:val="000000"/>
    </w:rPr>
  </w:style>
  <w:style w:type="paragraph" w:customStyle="1" w:styleId="when">
    <w:name w:val="when"/>
    <w:basedOn w:val="who"/>
    <w:next w:val="where"/>
    <w:qFormat/>
    <w:rsid w:val="001C6741"/>
    <w:pPr>
      <w:spacing w:before="360"/>
    </w:pPr>
  </w:style>
  <w:style w:type="paragraph" w:customStyle="1" w:styleId="where">
    <w:name w:val="where"/>
    <w:basedOn w:val="when"/>
    <w:next w:val="NoSpacing"/>
    <w:qFormat/>
    <w:rsid w:val="001C6741"/>
    <w:pPr>
      <w:spacing w:before="0"/>
    </w:pPr>
  </w:style>
  <w:style w:type="paragraph" w:styleId="NoSpacing">
    <w:name w:val="No Spacing"/>
    <w:uiPriority w:val="1"/>
    <w:qFormat/>
    <w:rsid w:val="001C674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674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674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4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4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74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7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74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7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6741"/>
    <w:rPr>
      <w:b/>
      <w:bCs/>
    </w:rPr>
  </w:style>
  <w:style w:type="character" w:styleId="Emphasis">
    <w:name w:val="Emphasis"/>
    <w:uiPriority w:val="20"/>
    <w:qFormat/>
    <w:rsid w:val="001C6741"/>
    <w:rPr>
      <w:i/>
      <w:iCs/>
    </w:rPr>
  </w:style>
  <w:style w:type="paragraph" w:styleId="ListParagraph">
    <w:name w:val="List Paragraph"/>
    <w:basedOn w:val="Normal"/>
    <w:uiPriority w:val="34"/>
    <w:qFormat/>
    <w:rsid w:val="001C674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674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67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4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4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674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674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674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67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67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7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401</Characters>
  <Application>Microsoft Office Word</Application>
  <DocSecurity>0</DocSecurity>
  <Lines>36</Lines>
  <Paragraphs>26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2010-03-28T00:30:00Z</dcterms:created>
  <dcterms:modified xsi:type="dcterms:W3CDTF">2010-04-11T22:10:00Z</dcterms:modified>
</cp:coreProperties>
</file>