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EB87E" w14:textId="77777777" w:rsidR="00867C9E" w:rsidRDefault="00C378BA" w:rsidP="00425B2F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فقر</w:t>
      </w:r>
    </w:p>
    <w:p w14:paraId="2DE3DBD5" w14:textId="77777777" w:rsidR="00425B2F" w:rsidRDefault="00425B2F" w:rsidP="00425B2F">
      <w:pPr>
        <w:pStyle w:val="who"/>
        <w:bidi/>
        <w:rPr>
          <w:rFonts w:hint="cs"/>
          <w:rtl/>
          <w:lang w:bidi="fa-IR"/>
        </w:rPr>
      </w:pPr>
    </w:p>
    <w:p w14:paraId="491ABA64" w14:textId="77777777" w:rsidR="00425B2F" w:rsidRPr="00425B2F" w:rsidRDefault="00425B2F" w:rsidP="00425B2F">
      <w:pPr>
        <w:pStyle w:val="why"/>
        <w:rPr>
          <w:rtl/>
          <w:lang w:bidi="fa-IR"/>
        </w:rPr>
      </w:pPr>
    </w:p>
    <w:p w14:paraId="556878A3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رنجي خسته‌ام که</w:t>
      </w:r>
      <w:bookmarkStart w:id="0" w:name="_GoBack"/>
      <w:bookmarkEnd w:id="0"/>
      <w:r>
        <w:rPr>
          <w:rFonts w:hint="cs"/>
          <w:rtl/>
          <w:lang w:bidi="fa-IR"/>
        </w:rPr>
        <w:t xml:space="preserve"> از آنِ من نيست</w:t>
      </w:r>
    </w:p>
    <w:p w14:paraId="23E8EE45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خاکي نشسته‌ام که از آنِ من نيست</w:t>
      </w:r>
    </w:p>
    <w:p w14:paraId="3A098A82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B1374F8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نامي زيسته‌ام که از آنِ من نيست</w:t>
      </w:r>
    </w:p>
    <w:p w14:paraId="547B1C78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دردي گريسته‌ام که از آنِ من نيست</w:t>
      </w:r>
    </w:p>
    <w:p w14:paraId="12000149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53E1142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لذتي جان‌گرفته‌ام که از آنِ من نيست</w:t>
      </w:r>
    </w:p>
    <w:p w14:paraId="5928CC3E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مرگي جان مي‌سپارم که از آنِ من نيست.</w:t>
      </w:r>
    </w:p>
    <w:p w14:paraId="13077496" w14:textId="3E0DC7A1" w:rsidR="00867C9E" w:rsidRDefault="00C378BA" w:rsidP="00425B2F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7BC39ADC" w14:textId="77777777" w:rsidR="00425B2F" w:rsidRDefault="00425B2F" w:rsidP="00425B2F">
      <w:pPr>
        <w:pStyle w:val="where"/>
        <w:bidi/>
        <w:rPr>
          <w:rFonts w:hint="cs"/>
          <w:rtl/>
          <w:lang w:bidi="fa-IR"/>
        </w:rPr>
      </w:pPr>
    </w:p>
    <w:p w14:paraId="459BE4AC" w14:textId="77777777" w:rsidR="00425B2F" w:rsidRPr="00425B2F" w:rsidRDefault="00425B2F" w:rsidP="00425B2F">
      <w:pPr>
        <w:rPr>
          <w:rtl/>
          <w:lang w:bidi="fa-IR"/>
        </w:rPr>
      </w:pPr>
    </w:p>
    <w:p w14:paraId="24818C5B" w14:textId="77777777" w:rsidR="00867C9E" w:rsidRDefault="00C378BA" w:rsidP="00425B2F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مرثيه براي مردگانِ ديگر </w:t>
      </w:r>
    </w:p>
    <w:p w14:paraId="08A0759A" w14:textId="77777777" w:rsidR="00425B2F" w:rsidRDefault="00425B2F" w:rsidP="00425B2F">
      <w:pPr>
        <w:pStyle w:val="who"/>
        <w:bidi/>
        <w:rPr>
          <w:rFonts w:hint="cs"/>
          <w:rtl/>
          <w:lang w:bidi="fa-IR"/>
        </w:rPr>
      </w:pPr>
    </w:p>
    <w:p w14:paraId="0ECC43A1" w14:textId="77777777" w:rsidR="00425B2F" w:rsidRPr="00425B2F" w:rsidRDefault="00425B2F" w:rsidP="00425B2F">
      <w:pPr>
        <w:pStyle w:val="why"/>
        <w:rPr>
          <w:lang w:bidi="fa-IR"/>
        </w:rPr>
      </w:pPr>
    </w:p>
    <w:p w14:paraId="18F23E43" w14:textId="77777777" w:rsidR="00867C9E" w:rsidRDefault="00C378BA" w:rsidP="00425B2F">
      <w:pPr>
        <w:pStyle w:val="num"/>
        <w:rPr>
          <w:rtl/>
          <w:lang w:bidi="fa-IR"/>
        </w:rPr>
      </w:pPr>
      <w:r>
        <w:rPr>
          <w:rFonts w:hint="cs"/>
          <w:rtl/>
          <w:lang w:bidi="fa-IR"/>
        </w:rPr>
        <w:t>۱</w:t>
      </w:r>
    </w:p>
    <w:p w14:paraId="204B5F34" w14:textId="77777777" w:rsidR="00867C9E" w:rsidRDefault="00C378BA" w:rsidP="00425B2F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ارابه‌ها</w:t>
      </w:r>
    </w:p>
    <w:p w14:paraId="61754802" w14:textId="4D4B312F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ارابه‌هايي از آن سوي جهان آمده است.</w:t>
      </w:r>
    </w:p>
    <w:p w14:paraId="6B5858CA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بي‌غوغاي آهن‌ها</w:t>
      </w:r>
    </w:p>
    <w:p w14:paraId="375340BC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گوش‌هاي زمانِ ما را انباشته است.</w:t>
      </w:r>
    </w:p>
    <w:p w14:paraId="0FE72FCF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321E4ED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ارابه‌هايي از آن سوي زمان آمده‌است.</w:t>
      </w:r>
    </w:p>
    <w:p w14:paraId="365831F0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08095DB" w14:textId="77777777" w:rsidR="00867C9E" w:rsidRDefault="00C378BA" w:rsidP="00425B2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001F251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5B9B55D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گرسنگان از جاي برنخاستند</w:t>
      </w:r>
    </w:p>
    <w:p w14:paraId="306F8382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از بارِ ارابه‌ها عطرِ نانِ گرم بر نمي‌خاست؛</w:t>
      </w:r>
    </w:p>
    <w:p w14:paraId="4114DA15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7FF38E2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برهنگان از جاي برنخاستند</w:t>
      </w:r>
    </w:p>
    <w:p w14:paraId="75362D76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از بارِ ارابه‌ها خش‌خشِ جامه‌هايي بر نمي‌خاست</w:t>
      </w:r>
    </w:p>
    <w:p w14:paraId="3A7AEF45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939F705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زندانيان از جاي برنخاستند</w:t>
      </w:r>
    </w:p>
    <w:p w14:paraId="5FC64332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محموله‌ي ارابه‌ها نه دار بود نه آزادي</w:t>
      </w:r>
    </w:p>
    <w:p w14:paraId="540CC0D6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84EAC42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مردگان از جاي بر نخاستند</w:t>
      </w:r>
    </w:p>
    <w:p w14:paraId="4D3323A3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اميد نمي‌رفت فرشتگاني رانندگانِ ارابه‌ها باشند.</w:t>
      </w:r>
    </w:p>
    <w:p w14:paraId="3DEAFEE1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B40CF55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ارابه‌هايي از آن سوي جهان آمده است.</w:t>
      </w:r>
    </w:p>
    <w:p w14:paraId="005EE8AB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بي‌غوغاي آهن‌ها</w:t>
      </w:r>
    </w:p>
    <w:p w14:paraId="5410941A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گوش‌هاي زمانِ ما را انباشته.</w:t>
      </w:r>
    </w:p>
    <w:p w14:paraId="1B0E9B31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A645E53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ارابه‌هايي از آن سوي زمان آمده‌اند</w:t>
      </w:r>
    </w:p>
    <w:p w14:paraId="1783607C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بي‌آن‌که اميدي با خود آورده باشند.</w:t>
      </w:r>
    </w:p>
    <w:p w14:paraId="26192FB8" w14:textId="77777777" w:rsidR="00867C9E" w:rsidRDefault="00C378BA" w:rsidP="00425B2F">
      <w:pPr>
        <w:pStyle w:val="when"/>
        <w:bidi/>
        <w:rPr>
          <w:rFonts w:hint="cs"/>
          <w:rtl/>
        </w:rPr>
      </w:pPr>
      <w:r>
        <w:rPr>
          <w:rFonts w:hint="cs"/>
        </w:rPr>
        <w:t> </w:t>
      </w:r>
    </w:p>
    <w:p w14:paraId="58AAACAB" w14:textId="77777777" w:rsidR="00425B2F" w:rsidRPr="00425B2F" w:rsidRDefault="00425B2F" w:rsidP="00425B2F">
      <w:pPr>
        <w:pStyle w:val="where"/>
        <w:bidi/>
        <w:rPr>
          <w:rtl/>
        </w:rPr>
      </w:pPr>
    </w:p>
    <w:p w14:paraId="06E20198" w14:textId="26AEF8BC" w:rsidR="00867C9E" w:rsidRDefault="00C378BA" w:rsidP="00425B2F">
      <w:pPr>
        <w:pStyle w:val="num"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۲</w:t>
      </w:r>
    </w:p>
    <w:p w14:paraId="2763C9AF" w14:textId="77777777" w:rsidR="00867C9E" w:rsidRDefault="00C378BA" w:rsidP="00425B2F">
      <w:pPr>
        <w:pStyle w:val="subname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دو شبح</w:t>
      </w:r>
    </w:p>
    <w:p w14:paraId="53D5F814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ريشه‌ها در خاک</w:t>
      </w:r>
    </w:p>
    <w:p w14:paraId="529AEC29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ريشه‌ها در آب</w:t>
      </w:r>
    </w:p>
    <w:p w14:paraId="1C62B305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ريشه‌ها در فرياد.</w:t>
      </w:r>
    </w:p>
    <w:p w14:paraId="117A7D4B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3255BBF" w14:textId="77777777" w:rsidR="00867C9E" w:rsidRDefault="00C378BA" w:rsidP="00425B2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6B3D7C62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0D9BF2D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از ارواحِ سکوت سرشار است</w:t>
      </w:r>
    </w:p>
    <w:p w14:paraId="2C87F9B1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دست‌هايي که ارواح را مي‌رانند</w:t>
      </w:r>
    </w:p>
    <w:p w14:paraId="7782B4B1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دست‌هايي که ارواح را به دور</w:t>
      </w:r>
    </w:p>
    <w:p w14:paraId="6C5AEFBF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</w:t>
      </w:r>
      <w:r>
        <w:rPr>
          <w:rFonts w:hint="cs"/>
          <w:rtl/>
          <w:lang w:bidi="fa-IR"/>
        </w:rPr>
        <w:t xml:space="preserve"> به دوردست</w:t>
      </w:r>
    </w:p>
    <w:p w14:paraId="77AC5F8E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مي‌تارانند.</w:t>
      </w:r>
    </w:p>
    <w:p w14:paraId="2ADABD74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4A2D027" w14:textId="77777777" w:rsidR="00867C9E" w:rsidRDefault="00C378BA" w:rsidP="00425B2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51826D0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A95A758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دو شبح در ظلمات</w:t>
      </w:r>
    </w:p>
    <w:p w14:paraId="3A41B422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تا مرزهاي خستگي رقصيده‌اند</w:t>
      </w:r>
      <w:r>
        <w:rPr>
          <w:rFonts w:hint="cs"/>
        </w:rPr>
        <w:t>.</w:t>
      </w:r>
    </w:p>
    <w:p w14:paraId="05A85C0A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6DF9D63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ما رقصيده‌ايم</w:t>
      </w:r>
    </w:p>
    <w:p w14:paraId="6BA5A9D1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ما تا مرزهاي خستگي رقصيده‌ايم</w:t>
      </w:r>
      <w:r>
        <w:rPr>
          <w:rFonts w:hint="cs"/>
        </w:rPr>
        <w:t>.</w:t>
      </w:r>
    </w:p>
    <w:p w14:paraId="4D70A25F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512027B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دو شبح در ظلمات</w:t>
      </w:r>
    </w:p>
    <w:p w14:paraId="4EF61F12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در رقصي جادويي، خستگي‌ها را بازنموده‌اند</w:t>
      </w:r>
      <w:r>
        <w:rPr>
          <w:rFonts w:hint="cs"/>
        </w:rPr>
        <w:t>.</w:t>
      </w:r>
    </w:p>
    <w:p w14:paraId="5312CF14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39F0E6E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ما رقصيده‌ايم</w:t>
      </w:r>
    </w:p>
    <w:p w14:paraId="57F95578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ما خستگي‌ها را بازنموده‌ايم</w:t>
      </w:r>
      <w:r>
        <w:rPr>
          <w:rFonts w:hint="cs"/>
        </w:rPr>
        <w:t>.</w:t>
      </w:r>
    </w:p>
    <w:p w14:paraId="1350CFB0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E3C466A" w14:textId="77777777" w:rsidR="00867C9E" w:rsidRDefault="00C378BA" w:rsidP="00425B2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0966222F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E3A181A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از ارواحِ سکوت</w:t>
      </w:r>
    </w:p>
    <w:p w14:paraId="05BB6BAD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               </w:t>
      </w:r>
      <w:r>
        <w:rPr>
          <w:rFonts w:hint="cs"/>
          <w:rtl/>
          <w:lang w:bidi="fa-IR"/>
        </w:rPr>
        <w:t xml:space="preserve"> سرشار است</w:t>
      </w:r>
    </w:p>
    <w:p w14:paraId="021E713E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ريشه‌ها</w:t>
      </w:r>
    </w:p>
    <w:p w14:paraId="64EAFD23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</w:t>
      </w:r>
      <w:r>
        <w:rPr>
          <w:rFonts w:hint="cs"/>
          <w:rtl/>
          <w:lang w:bidi="fa-IR"/>
        </w:rPr>
        <w:t xml:space="preserve"> از فرياد و</w:t>
      </w:r>
    </w:p>
    <w:p w14:paraId="25FE089A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رقص‌ها</w:t>
      </w:r>
    </w:p>
    <w:p w14:paraId="1D9CC11B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</w:t>
      </w:r>
      <w:r>
        <w:rPr>
          <w:rFonts w:hint="cs"/>
          <w:rtl/>
          <w:lang w:bidi="fa-IR"/>
        </w:rPr>
        <w:t xml:space="preserve"> از خستگي</w:t>
      </w:r>
      <w:r>
        <w:rPr>
          <w:rFonts w:hint="cs"/>
        </w:rPr>
        <w:t>.</w:t>
      </w:r>
    </w:p>
    <w:p w14:paraId="21A8F563" w14:textId="77777777" w:rsidR="00867C9E" w:rsidRDefault="00C378BA" w:rsidP="00425B2F">
      <w:pPr>
        <w:pStyle w:val="when"/>
        <w:bidi/>
        <w:rPr>
          <w:rtl/>
        </w:rPr>
      </w:pPr>
      <w:r>
        <w:rPr>
          <w:rFonts w:hint="cs"/>
        </w:rPr>
        <w:t> </w:t>
      </w:r>
    </w:p>
    <w:p w14:paraId="69DAA2DD" w14:textId="77777777" w:rsidR="00867C9E" w:rsidRDefault="00C378BA" w:rsidP="00425B2F">
      <w:pPr>
        <w:pStyle w:val="where"/>
        <w:bidi/>
        <w:rPr>
          <w:rtl/>
        </w:rPr>
      </w:pPr>
      <w:r>
        <w:rPr>
          <w:rFonts w:hint="cs"/>
        </w:rPr>
        <w:t> </w:t>
      </w:r>
    </w:p>
    <w:p w14:paraId="726D0B61" w14:textId="77777777" w:rsidR="00425B2F" w:rsidRDefault="00425B2F" w:rsidP="00425B2F">
      <w:pPr>
        <w:rPr>
          <w:rFonts w:hint="cs"/>
          <w:rtl/>
          <w:lang w:bidi="fa-IR"/>
        </w:rPr>
      </w:pPr>
    </w:p>
    <w:p w14:paraId="03A6F891" w14:textId="77777777" w:rsidR="00867C9E" w:rsidRDefault="00C378BA" w:rsidP="00425B2F">
      <w:pPr>
        <w:pStyle w:val="num"/>
        <w:rPr>
          <w:rtl/>
          <w:lang w:bidi="fa-IR"/>
        </w:rPr>
      </w:pPr>
      <w:r>
        <w:rPr>
          <w:rFonts w:hint="cs"/>
          <w:rtl/>
          <w:lang w:bidi="fa-IR"/>
        </w:rPr>
        <w:t>۳</w:t>
      </w:r>
    </w:p>
    <w:p w14:paraId="379A84F4" w14:textId="77777777" w:rsidR="00867C9E" w:rsidRDefault="00C378BA" w:rsidP="00425B2F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جزعشق</w:t>
      </w:r>
    </w:p>
    <w:p w14:paraId="08E50E3F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جز عشقي جنون‌آسا</w:t>
      </w:r>
    </w:p>
    <w:p w14:paraId="56604F1E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 چيزِ اين جهانِ شما جنون‌آساست ــ</w:t>
      </w:r>
    </w:p>
    <w:p w14:paraId="47C80FA2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10C9C9B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جز عشقِ</w:t>
      </w:r>
    </w:p>
    <w:p w14:paraId="3BE0CF95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 </w:t>
      </w:r>
      <w:r>
        <w:rPr>
          <w:rFonts w:hint="cs"/>
          <w:rtl/>
          <w:lang w:bidi="fa-IR"/>
        </w:rPr>
        <w:t xml:space="preserve"> به زني</w:t>
      </w:r>
    </w:p>
    <w:p w14:paraId="3A8868D6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من دوست مي‌دارم.</w:t>
      </w:r>
    </w:p>
    <w:p w14:paraId="1E2AAE30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669361C" w14:textId="77777777" w:rsidR="00867C9E" w:rsidRDefault="00C378BA" w:rsidP="00425B2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6D4DC5BB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BA796E9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چگونه لعنت‌ها</w:t>
      </w:r>
    </w:p>
    <w:p w14:paraId="47554BC6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تقديس‌ها</w:t>
      </w:r>
    </w:p>
    <w:p w14:paraId="2E48D0AF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    </w:t>
      </w:r>
      <w:r>
        <w:rPr>
          <w:rFonts w:hint="cs"/>
          <w:rtl/>
          <w:lang w:bidi="fa-IR"/>
        </w:rPr>
        <w:t xml:space="preserve"> لذت‌انگيزتر آمده است</w:t>
      </w:r>
      <w:r>
        <w:rPr>
          <w:rFonts w:hint="cs"/>
        </w:rPr>
        <w:t>!</w:t>
      </w:r>
    </w:p>
    <w:p w14:paraId="3A7A96AD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BF3412B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چگونه مرگ</w:t>
      </w:r>
    </w:p>
    <w:p w14:paraId="0E17CBB1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شادي‌بخش‌تر از زندگي‌ست!</w:t>
      </w:r>
    </w:p>
    <w:p w14:paraId="41EDFA33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1A45982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چگونه گرسنگي را</w:t>
      </w:r>
    </w:p>
    <w:p w14:paraId="790AA80A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گرم‌تر از نانِ شما</w:t>
      </w:r>
    </w:p>
    <w:p w14:paraId="28DD8357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مي‌بايد پذيرفت</w:t>
      </w:r>
      <w:r>
        <w:rPr>
          <w:rFonts w:hint="cs"/>
        </w:rPr>
        <w:t>!</w:t>
      </w:r>
    </w:p>
    <w:p w14:paraId="5504763F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7394054" w14:textId="77777777" w:rsidR="00867C9E" w:rsidRDefault="00C378BA" w:rsidP="00425B2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A65B081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A31247A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لعنت به شما، که جز عشقِ جنون‌آسا</w:t>
      </w:r>
    </w:p>
    <w:p w14:paraId="1A51071B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همه چيزِ اين جهانِ شما جنون‌آساست!</w:t>
      </w:r>
    </w:p>
    <w:p w14:paraId="318A65C9" w14:textId="77777777" w:rsidR="00867C9E" w:rsidRDefault="00C378BA" w:rsidP="00425B2F">
      <w:pPr>
        <w:pStyle w:val="when"/>
        <w:bidi/>
        <w:rPr>
          <w:rFonts w:hint="cs"/>
          <w:rtl/>
        </w:rPr>
      </w:pPr>
      <w:r>
        <w:rPr>
          <w:rFonts w:hint="cs"/>
        </w:rPr>
        <w:t> </w:t>
      </w:r>
    </w:p>
    <w:p w14:paraId="3FB1D92D" w14:textId="77777777" w:rsidR="00425B2F" w:rsidRPr="00425B2F" w:rsidRDefault="00425B2F" w:rsidP="00425B2F">
      <w:pPr>
        <w:pStyle w:val="where"/>
        <w:bidi/>
        <w:rPr>
          <w:rtl/>
        </w:rPr>
      </w:pPr>
    </w:p>
    <w:p w14:paraId="44A99310" w14:textId="24E57B80" w:rsidR="00867C9E" w:rsidRDefault="00C378BA" w:rsidP="00425B2F">
      <w:pPr>
        <w:pStyle w:val="num"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۴</w:t>
      </w:r>
    </w:p>
    <w:p w14:paraId="387BB171" w14:textId="77777777" w:rsidR="00867C9E" w:rsidRDefault="00C378BA" w:rsidP="00425B2F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اصرار</w:t>
      </w:r>
    </w:p>
    <w:p w14:paraId="1A284141" w14:textId="0075B445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خسته</w:t>
      </w:r>
    </w:p>
    <w:p w14:paraId="155C1223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</w:t>
      </w:r>
      <w:r>
        <w:rPr>
          <w:rFonts w:hint="cs"/>
          <w:rtl/>
          <w:lang w:bidi="fa-IR"/>
        </w:rPr>
        <w:t xml:space="preserve"> شکسته و</w:t>
      </w:r>
    </w:p>
    <w:p w14:paraId="0830930C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دل‌بسته</w:t>
      </w:r>
    </w:p>
    <w:p w14:paraId="4A85EE07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F096501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هستم</w:t>
      </w:r>
    </w:p>
    <w:p w14:paraId="76747E66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هستم</w:t>
      </w:r>
    </w:p>
    <w:p w14:paraId="6E22013E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هستم</w:t>
      </w:r>
    </w:p>
    <w:p w14:paraId="2996A0D6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2A4E838" w14:textId="77777777" w:rsidR="00867C9E" w:rsidRDefault="00C378BA" w:rsidP="00425B2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B6D61D7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E4F6979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اين فرياد</w:t>
      </w:r>
    </w:p>
    <w:p w14:paraId="178DFDCF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   </w:t>
      </w:r>
      <w:r>
        <w:rPr>
          <w:rFonts w:hint="cs"/>
          <w:rtl/>
          <w:lang w:bidi="fa-IR"/>
        </w:rPr>
        <w:t xml:space="preserve"> تا آن فرياد</w:t>
      </w:r>
    </w:p>
    <w:p w14:paraId="3D4EA02D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سکوتي نشسته است.</w:t>
      </w:r>
    </w:p>
    <w:p w14:paraId="0C63BE1C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980F0E4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لب‌بسته در دره‌هاي سکوت</w:t>
      </w:r>
    </w:p>
    <w:p w14:paraId="12A647ED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</w:t>
      </w:r>
      <w:r>
        <w:rPr>
          <w:rFonts w:hint="cs"/>
          <w:rtl/>
          <w:lang w:bidi="fa-IR"/>
        </w:rPr>
        <w:t xml:space="preserve"> سرگردانم</w:t>
      </w:r>
      <w:r>
        <w:rPr>
          <w:rFonts w:hint="cs"/>
        </w:rPr>
        <w:t>.</w:t>
      </w:r>
    </w:p>
    <w:p w14:paraId="1022148F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67B740A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مي‌دانم</w:t>
      </w:r>
    </w:p>
    <w:p w14:paraId="491F5F0D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مي‌دانم</w:t>
      </w:r>
    </w:p>
    <w:p w14:paraId="538E5122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مي‌دانم</w:t>
      </w:r>
    </w:p>
    <w:p w14:paraId="15CB7645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98504A4" w14:textId="77777777" w:rsidR="00867C9E" w:rsidRDefault="00C378BA" w:rsidP="00425B2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F0FDDAC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EB7DE02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جنبشِ شاخه‌يي</w:t>
      </w:r>
    </w:p>
    <w:p w14:paraId="4ECCDA5A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از جنگلي خبر مي‌دهد</w:t>
      </w:r>
    </w:p>
    <w:p w14:paraId="23E1908E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رقصِ لرزانِ شمعي ناتوان</w:t>
      </w:r>
    </w:p>
    <w:p w14:paraId="1F73539B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سنگيني پابرجاي هزاران جارِ خاموش،</w:t>
      </w:r>
    </w:p>
    <w:p w14:paraId="265B27BE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21073FA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در خاموشي نشسته‌ام</w:t>
      </w:r>
    </w:p>
    <w:p w14:paraId="1C3DEA08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خسته‌ام</w:t>
      </w:r>
    </w:p>
    <w:p w14:paraId="0E47EED4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درهم‌شکسته‌ام</w:t>
      </w:r>
    </w:p>
    <w:p w14:paraId="78A1FE26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من</w:t>
      </w:r>
    </w:p>
    <w:p w14:paraId="799FEE6A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دل‌بسته‌ام.</w:t>
      </w:r>
    </w:p>
    <w:p w14:paraId="078A4708" w14:textId="77777777" w:rsidR="00867C9E" w:rsidRDefault="00C378BA" w:rsidP="00425B2F">
      <w:pPr>
        <w:pStyle w:val="when"/>
        <w:bidi/>
        <w:rPr>
          <w:rtl/>
        </w:rPr>
      </w:pPr>
      <w:r>
        <w:rPr>
          <w:rFonts w:hint="cs"/>
        </w:rPr>
        <w:t> </w:t>
      </w:r>
    </w:p>
    <w:p w14:paraId="5ED3AE62" w14:textId="77777777" w:rsidR="00867C9E" w:rsidRDefault="00C378BA" w:rsidP="00425B2F">
      <w:pPr>
        <w:pStyle w:val="where"/>
        <w:bidi/>
        <w:rPr>
          <w:rtl/>
        </w:rPr>
      </w:pPr>
      <w:r>
        <w:rPr>
          <w:rFonts w:hint="cs"/>
        </w:rPr>
        <w:t> </w:t>
      </w:r>
    </w:p>
    <w:p w14:paraId="79D5D371" w14:textId="77777777" w:rsidR="00867C9E" w:rsidRDefault="00C378BA" w:rsidP="00425B2F">
      <w:pPr>
        <w:pStyle w:val="num"/>
        <w:rPr>
          <w:rtl/>
          <w:lang w:bidi="fa-IR"/>
        </w:rPr>
      </w:pPr>
      <w:r>
        <w:rPr>
          <w:rFonts w:hint="cs"/>
          <w:rtl/>
          <w:lang w:bidi="fa-IR"/>
        </w:rPr>
        <w:t>۵</w:t>
      </w:r>
    </w:p>
    <w:p w14:paraId="1B1DA132" w14:textId="77777777" w:rsidR="00867C9E" w:rsidRDefault="00C378BA" w:rsidP="00425B2F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از نفرتي لبريز</w:t>
      </w:r>
    </w:p>
    <w:p w14:paraId="3BA7C6D1" w14:textId="7D5D1AE5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ما نوشتيم و گريستيم</w:t>
      </w:r>
    </w:p>
    <w:p w14:paraId="2E831A5E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خنده‌کنان به رقص برخاستيم</w:t>
      </w:r>
    </w:p>
    <w:p w14:paraId="769744D6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نعره‌زنان از سرِ جان گذشتيم...</w:t>
      </w:r>
    </w:p>
    <w:p w14:paraId="2438CAE4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1CC5E20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کس را پرواي ما نبود.</w:t>
      </w:r>
    </w:p>
    <w:p w14:paraId="0843CE8A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C57409A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دوردست</w:t>
      </w:r>
    </w:p>
    <w:p w14:paraId="2A561DD4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    </w:t>
      </w:r>
      <w:r>
        <w:rPr>
          <w:rFonts w:hint="cs"/>
          <w:rtl/>
          <w:lang w:bidi="fa-IR"/>
        </w:rPr>
        <w:t xml:space="preserve"> مردي را به دار آويختند.</w:t>
      </w:r>
    </w:p>
    <w:p w14:paraId="44C3053D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8ACC9FC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کسي به تماشا سر برنداشت.</w:t>
      </w:r>
    </w:p>
    <w:p w14:paraId="67CD6D56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EE85D33" w14:textId="77777777" w:rsidR="00867C9E" w:rsidRDefault="00C378BA" w:rsidP="00425B2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34C4904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099EFF9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نشستيم و گريستيم</w:t>
      </w:r>
    </w:p>
    <w:p w14:paraId="0C981547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با فريادي</w:t>
      </w:r>
    </w:p>
    <w:p w14:paraId="4174F4E6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قالبِ خود </w:t>
      </w:r>
    </w:p>
    <w:p w14:paraId="3EE3E68F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برآمديم.</w:t>
      </w:r>
    </w:p>
    <w:p w14:paraId="10E75D1F" w14:textId="77777777" w:rsidR="00425B2F" w:rsidRDefault="00C378BA" w:rsidP="00425B2F">
      <w:pPr>
        <w:pStyle w:val="when"/>
        <w:bidi/>
        <w:rPr>
          <w:rFonts w:hint="cs"/>
          <w:rtl/>
        </w:rPr>
      </w:pPr>
      <w:r>
        <w:rPr>
          <w:rFonts w:hint="cs"/>
        </w:rPr>
        <w:t> </w:t>
      </w:r>
    </w:p>
    <w:p w14:paraId="47E0E3D3" w14:textId="57EBECC6" w:rsidR="00867C9E" w:rsidRDefault="00C378BA" w:rsidP="00425B2F">
      <w:pPr>
        <w:pStyle w:val="where"/>
        <w:bidi/>
        <w:rPr>
          <w:rtl/>
        </w:rPr>
      </w:pPr>
      <w:r>
        <w:rPr>
          <w:rFonts w:hint="cs"/>
        </w:rPr>
        <w:t> </w:t>
      </w:r>
    </w:p>
    <w:p w14:paraId="1990E66D" w14:textId="77777777" w:rsidR="00867C9E" w:rsidRDefault="00C378BA" w:rsidP="00425B2F">
      <w:pPr>
        <w:pStyle w:val="num"/>
        <w:rPr>
          <w:rtl/>
          <w:lang w:bidi="fa-IR"/>
        </w:rPr>
      </w:pPr>
      <w:r>
        <w:rPr>
          <w:rFonts w:hint="cs"/>
          <w:rtl/>
          <w:lang w:bidi="fa-IR"/>
        </w:rPr>
        <w:t>۶</w:t>
      </w:r>
    </w:p>
    <w:p w14:paraId="66E4B617" w14:textId="77777777" w:rsidR="00867C9E" w:rsidRDefault="00C378BA" w:rsidP="00425B2F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فريادي و... ديگر هيچ</w:t>
      </w:r>
    </w:p>
    <w:p w14:paraId="4EE47087" w14:textId="4A76C92E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فريادي و ديگر هيچ.</w:t>
      </w:r>
    </w:p>
    <w:p w14:paraId="2CBDBAFE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اميد آنچنان توانا نيست</w:t>
      </w:r>
    </w:p>
    <w:p w14:paraId="05BB74D9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پا بر سرِ يأس بتواند نهاد.</w:t>
      </w:r>
    </w:p>
    <w:p w14:paraId="037E62C1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29F4940" w14:textId="77777777" w:rsidR="00867C9E" w:rsidRDefault="00C378BA" w:rsidP="00425B2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3C9EC7F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482B296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بسترِ سبزه‌ها خفته‌ايم</w:t>
      </w:r>
    </w:p>
    <w:p w14:paraId="2509CDEE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يقينِ سنگ</w:t>
      </w:r>
    </w:p>
    <w:p w14:paraId="042DE819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بسترِ سبزه‌ها با عشق پيوند نهاده‌ايم</w:t>
      </w:r>
    </w:p>
    <w:p w14:paraId="702DC93E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با اميدي بي‌شکست</w:t>
      </w:r>
    </w:p>
    <w:p w14:paraId="278E3846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بسترِ سبزه‌ها</w:t>
      </w:r>
    </w:p>
    <w:p w14:paraId="1611ACB9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عشقي به يقينِ سنگ برخاسته‌ايم</w:t>
      </w:r>
    </w:p>
    <w:p w14:paraId="3F1C0023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03E0AC5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اما يأس آنچنان تواناست</w:t>
      </w:r>
    </w:p>
    <w:p w14:paraId="572FE90D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بسترها و سنگ، زمزمه‌يي بيش نيست.</w:t>
      </w:r>
    </w:p>
    <w:p w14:paraId="640C8E7B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0C30110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فريادي</w:t>
      </w:r>
    </w:p>
    <w:p w14:paraId="640CB0BB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ديگر</w:t>
      </w:r>
    </w:p>
    <w:p w14:paraId="55E4E1AE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هيچ!</w:t>
      </w:r>
    </w:p>
    <w:p w14:paraId="48B2B1B1" w14:textId="77777777" w:rsidR="00867C9E" w:rsidRDefault="00C378BA" w:rsidP="00425B2F">
      <w:pPr>
        <w:pStyle w:val="when"/>
        <w:bidi/>
        <w:rPr>
          <w:rtl/>
        </w:rPr>
      </w:pPr>
      <w:r>
        <w:rPr>
          <w:rFonts w:hint="cs"/>
        </w:rPr>
        <w:t> </w:t>
      </w:r>
    </w:p>
    <w:p w14:paraId="0A57B935" w14:textId="77777777" w:rsidR="00867C9E" w:rsidRDefault="00C378BA" w:rsidP="00425B2F">
      <w:pPr>
        <w:pStyle w:val="where"/>
        <w:bidi/>
        <w:rPr>
          <w:rtl/>
        </w:rPr>
      </w:pPr>
      <w:r>
        <w:rPr>
          <w:rFonts w:hint="cs"/>
        </w:rPr>
        <w:t> </w:t>
      </w:r>
    </w:p>
    <w:p w14:paraId="6268DAED" w14:textId="77777777" w:rsidR="00867C9E" w:rsidRDefault="00C378BA" w:rsidP="00425B2F">
      <w:pPr>
        <w:pStyle w:val="num"/>
        <w:rPr>
          <w:rtl/>
          <w:lang w:bidi="fa-IR"/>
        </w:rPr>
      </w:pPr>
      <w:r>
        <w:rPr>
          <w:rFonts w:hint="cs"/>
          <w:rtl/>
          <w:lang w:bidi="fa-IR"/>
        </w:rPr>
        <w:t>۷</w:t>
      </w:r>
    </w:p>
    <w:p w14:paraId="6BA3AA89" w14:textId="77777777" w:rsidR="00867C9E" w:rsidRDefault="00C378BA" w:rsidP="00425B2F">
      <w:pPr>
        <w:pStyle w:val="subname"/>
        <w:rPr>
          <w:rtl/>
          <w:lang w:bidi="fa-IR"/>
        </w:rPr>
      </w:pPr>
      <w:r w:rsidRPr="00425B2F">
        <w:rPr>
          <w:rFonts w:hint="cs"/>
          <w:rtl/>
        </w:rPr>
        <w:t>فريادي</w:t>
      </w:r>
      <w:r>
        <w:rPr>
          <w:rFonts w:hint="cs"/>
          <w:rtl/>
          <w:lang w:bidi="fa-IR"/>
        </w:rPr>
        <w:t xml:space="preserve"> ...</w:t>
      </w:r>
    </w:p>
    <w:p w14:paraId="1A399793" w14:textId="4C8B7431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مرا عظيم‌تر از اين آرزويي نمانده است</w:t>
      </w:r>
    </w:p>
    <w:p w14:paraId="2E78A325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به جُستجوي فريادي گم‌شده برخيزم.</w:t>
      </w:r>
    </w:p>
    <w:p w14:paraId="65177F05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170CA54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ياري فانوسي خُرد</w:t>
      </w:r>
    </w:p>
    <w:p w14:paraId="6F0EE323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بي‌ياري آن،</w:t>
      </w:r>
    </w:p>
    <w:p w14:paraId="292CA1C3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هر جاي اين زمين</w:t>
      </w:r>
    </w:p>
    <w:p w14:paraId="30468CD5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هر کجاي اين آسمان.</w:t>
      </w:r>
    </w:p>
    <w:p w14:paraId="1D959CCD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FAD1AA6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فريادي که نيم‌شبي</w:t>
      </w:r>
    </w:p>
    <w:p w14:paraId="7EE4124A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سرِ ندانم چه نيازِ ناشناخته از جانِ من برآمد</w:t>
      </w:r>
    </w:p>
    <w:p w14:paraId="0E9EA5BC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به آسمانِ ناپيدا گريخت...</w:t>
      </w:r>
    </w:p>
    <w:p w14:paraId="7748D2B8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FC8CA3D" w14:textId="77777777" w:rsidR="00867C9E" w:rsidRDefault="00C378BA" w:rsidP="00425B2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503677F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EA624BD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 تمامي دروازه‌هاي جهان!</w:t>
      </w:r>
    </w:p>
    <w:p w14:paraId="06DC49F2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مرا به بازيافتنِ فريادِ گم‌شده‌ي خويش</w:t>
      </w:r>
    </w:p>
    <w:p w14:paraId="4C0D6FE0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مددي کنيد!</w:t>
      </w:r>
    </w:p>
    <w:p w14:paraId="53EDF7A6" w14:textId="3BC19387" w:rsidR="00867C9E" w:rsidRDefault="00C378BA" w:rsidP="00425B2F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۲ تير ۱۳۳۷</w:t>
      </w:r>
    </w:p>
    <w:p w14:paraId="6B4277B0" w14:textId="77777777" w:rsidR="00867C9E" w:rsidRDefault="00C378BA" w:rsidP="00425B2F">
      <w:pPr>
        <w:pStyle w:val="where"/>
        <w:bidi/>
        <w:rPr>
          <w:rtl/>
          <w:lang w:bidi="fa-IR"/>
        </w:rPr>
      </w:pPr>
      <w:r>
        <w:rPr>
          <w:rFonts w:hint="cs"/>
          <w:rtl/>
          <w:lang w:bidi="fa-IR"/>
        </w:rPr>
        <w:t>درمرگِ ايمرناگي</w:t>
      </w:r>
    </w:p>
    <w:p w14:paraId="7A3A55C7" w14:textId="5C917D84" w:rsidR="00867C9E" w:rsidRDefault="00C378BA" w:rsidP="00425B2F">
      <w:pPr>
        <w:pStyle w:val="poem"/>
        <w:rPr>
          <w:lang w:bidi="fa-IR"/>
        </w:rPr>
      </w:pPr>
      <w:r>
        <w:t> </w:t>
      </w:r>
      <w:r>
        <w:rPr>
          <w:rFonts w:hint="cs"/>
          <w:rtl/>
          <w:lang w:bidi="fa-IR"/>
        </w:rPr>
        <w:t>شبانه</w:t>
      </w:r>
    </w:p>
    <w:p w14:paraId="2AF9BA3E" w14:textId="77777777" w:rsidR="00867C9E" w:rsidRDefault="00C378BA" w:rsidP="00425B2F">
      <w:pPr>
        <w:pStyle w:val="who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محمود کيانوش</w:t>
      </w:r>
    </w:p>
    <w:p w14:paraId="6E383B4D" w14:textId="77777777" w:rsidR="00425B2F" w:rsidRDefault="00425B2F" w:rsidP="00425B2F">
      <w:pPr>
        <w:pStyle w:val="who"/>
        <w:bidi/>
        <w:rPr>
          <w:rtl/>
          <w:lang w:bidi="fa-IR"/>
        </w:rPr>
      </w:pPr>
    </w:p>
    <w:p w14:paraId="496A953E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تار</w:t>
      </w:r>
    </w:p>
    <w:p w14:paraId="18EC589F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بيدار</w:t>
      </w:r>
    </w:p>
    <w:p w14:paraId="3E109138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سرشار است.</w:t>
      </w:r>
    </w:p>
    <w:p w14:paraId="1C9FF9CC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زيباتر شبي براي مردن.</w:t>
      </w:r>
    </w:p>
    <w:p w14:paraId="403EC287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2B99075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آسمان را بگو از الماسِ ستارگانش خنجري به من دهد.</w:t>
      </w:r>
    </w:p>
    <w:p w14:paraId="63E7A30E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8674606" w14:textId="77777777" w:rsidR="00867C9E" w:rsidRDefault="00C378BA" w:rsidP="00425B2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CF62A46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AC08DF4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</w:t>
      </w:r>
    </w:p>
    <w:p w14:paraId="5812B144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سراسرِ شب</w:t>
      </w:r>
    </w:p>
    <w:p w14:paraId="60275F8F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      </w:t>
      </w:r>
      <w:r>
        <w:rPr>
          <w:rFonts w:hint="cs"/>
          <w:rtl/>
          <w:lang w:bidi="fa-IR"/>
        </w:rPr>
        <w:t xml:space="preserve"> يکسر</w:t>
      </w:r>
    </w:p>
    <w:p w14:paraId="6189D354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حماسه‌ي درياي بهانه‌جو بي‌خواب مانده است.</w:t>
      </w:r>
    </w:p>
    <w:p w14:paraId="7F7D2A4F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FCD0F02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درياي خالي</w:t>
      </w:r>
    </w:p>
    <w:p w14:paraId="78C5B8BC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درياي بي‌نوا...</w:t>
      </w:r>
    </w:p>
    <w:p w14:paraId="544CEB9F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5F81F2F" w14:textId="77777777" w:rsidR="00867C9E" w:rsidRDefault="00C378BA" w:rsidP="00425B2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AD1218C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400B8AD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جنگلِ سالخورده به‌سنگيني نفسي کشيد و جنبشي کرد</w:t>
      </w:r>
    </w:p>
    <w:p w14:paraId="2AB97CE5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مرغي که از کرانه‌ي ماسه‌پوشيده پَرکشيده‌بود</w:t>
      </w:r>
    </w:p>
    <w:p w14:paraId="28F931F0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غريوکشان</w:t>
      </w:r>
    </w:p>
    <w:p w14:paraId="7AFD885E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تالابِ تيره‌گون</w:t>
      </w:r>
    </w:p>
    <w:p w14:paraId="6B658996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         </w:t>
      </w:r>
      <w:r>
        <w:rPr>
          <w:rFonts w:hint="cs"/>
          <w:rtl/>
          <w:lang w:bidi="fa-IR"/>
        </w:rPr>
        <w:t xml:space="preserve"> درنشست.</w:t>
      </w:r>
    </w:p>
    <w:p w14:paraId="315C410B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B381F15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تالابِ تاريک</w:t>
      </w:r>
    </w:p>
    <w:p w14:paraId="730D4B88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سبک از خواب برآمد</w:t>
      </w:r>
    </w:p>
    <w:p w14:paraId="6017979E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با لالاي بي‌سکونِ درياي بيهوده</w:t>
      </w:r>
    </w:p>
    <w:p w14:paraId="042061F1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باز</w:t>
      </w:r>
    </w:p>
    <w:p w14:paraId="695A1059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خوابي بي‌رؤيا</w:t>
      </w:r>
    </w:p>
    <w:p w14:paraId="3F321035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فروشد...</w:t>
      </w:r>
    </w:p>
    <w:p w14:paraId="7EA48DFA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9E7B007" w14:textId="77777777" w:rsidR="00867C9E" w:rsidRDefault="00C378BA" w:rsidP="00425B2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858A7EE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C2F0F75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جنگل با ناله و حماسه بيگانه است</w:t>
      </w:r>
    </w:p>
    <w:p w14:paraId="5470C59B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زخمِ تبر را با لعابِ سبزِ خزه</w:t>
      </w:r>
    </w:p>
    <w:p w14:paraId="0559BDCE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</w:t>
      </w:r>
      <w:r>
        <w:rPr>
          <w:rFonts w:hint="cs"/>
          <w:rtl/>
          <w:lang w:bidi="fa-IR"/>
        </w:rPr>
        <w:t xml:space="preserve"> فرومي‌پوشد</w:t>
      </w:r>
      <w:r>
        <w:rPr>
          <w:rFonts w:hint="cs"/>
        </w:rPr>
        <w:t>.</w:t>
      </w:r>
    </w:p>
    <w:p w14:paraId="5ED329ED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5FC5BBC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حماسه‌ي دريا</w:t>
      </w:r>
    </w:p>
    <w:p w14:paraId="1D58380E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وحشتِ سکون و سکوت است.</w:t>
      </w:r>
    </w:p>
    <w:p w14:paraId="5C6B351F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7E1BD68" w14:textId="77777777" w:rsidR="00867C9E" w:rsidRDefault="00C378BA" w:rsidP="00425B2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A2BFBC6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466AF3A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تار است</w:t>
      </w:r>
    </w:p>
    <w:p w14:paraId="425D04CF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بيمار است</w:t>
      </w:r>
    </w:p>
    <w:p w14:paraId="058E50A5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غريوِ درياي وحشت‌زده بيدار است</w:t>
      </w:r>
    </w:p>
    <w:p w14:paraId="3FB87C72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از سايه‌ها و غريوِ دريا سرشار است</w:t>
      </w:r>
    </w:p>
    <w:p w14:paraId="238AE53A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288A44F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زيباتر شبي براي دوست‌داشتن.</w:t>
      </w:r>
    </w:p>
    <w:p w14:paraId="6F14340D" w14:textId="77777777" w:rsidR="00867C9E" w:rsidRDefault="00C378BA" w:rsidP="00425B2F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51DD041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چشمانِ تو مرا به الماسِ ستاره‌ها نيازي نيست.</w:t>
      </w:r>
    </w:p>
    <w:p w14:paraId="13CB3F48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آسمان</w:t>
      </w:r>
    </w:p>
    <w:p w14:paraId="774775C2" w14:textId="77777777" w:rsidR="00867C9E" w:rsidRDefault="00C378BA" w:rsidP="00425B2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بگو.</w:t>
      </w:r>
    </w:p>
    <w:p w14:paraId="0B7D940F" w14:textId="77777777" w:rsidR="00867C9E" w:rsidRDefault="00C378BA" w:rsidP="009561A8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۱۳۳۷/۴/۱۷</w:t>
      </w:r>
    </w:p>
    <w:p w14:paraId="7D4BD36D" w14:textId="77777777" w:rsidR="009561A8" w:rsidRPr="009561A8" w:rsidRDefault="009561A8" w:rsidP="009561A8">
      <w:pPr>
        <w:pStyle w:val="where"/>
        <w:bidi/>
        <w:rPr>
          <w:rtl/>
          <w:lang w:bidi="fa-IR"/>
        </w:rPr>
      </w:pPr>
    </w:p>
    <w:p w14:paraId="46291699" w14:textId="77777777" w:rsidR="00867C9E" w:rsidRDefault="00C378BA" w:rsidP="009561A8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باران</w:t>
      </w:r>
    </w:p>
    <w:p w14:paraId="06E0D07C" w14:textId="77777777" w:rsidR="009561A8" w:rsidRDefault="009561A8" w:rsidP="009561A8">
      <w:pPr>
        <w:pStyle w:val="who"/>
        <w:bidi/>
        <w:rPr>
          <w:rFonts w:hint="cs"/>
          <w:rtl/>
          <w:lang w:bidi="fa-IR"/>
        </w:rPr>
      </w:pPr>
    </w:p>
    <w:p w14:paraId="79AAE9D4" w14:textId="77777777" w:rsidR="009561A8" w:rsidRPr="009561A8" w:rsidRDefault="009561A8" w:rsidP="009561A8">
      <w:pPr>
        <w:pStyle w:val="why"/>
        <w:rPr>
          <w:lang w:bidi="fa-IR"/>
        </w:rPr>
      </w:pPr>
    </w:p>
    <w:p w14:paraId="3154C3A0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آنگاه بانوي پُرغرورِ عشقِ خود را ديدم</w:t>
      </w:r>
    </w:p>
    <w:p w14:paraId="1BE19503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آستانه‌ي پُرنيلوفر،</w:t>
      </w:r>
    </w:p>
    <w:p w14:paraId="381E5D4C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به آسمانِ باراني مي‌انديشيد</w:t>
      </w:r>
    </w:p>
    <w:p w14:paraId="7FEDF1D7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663BF03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آنگاه بانوي پُرغرورِ عشقِ خود را ديدم</w:t>
      </w:r>
    </w:p>
    <w:p w14:paraId="1BA3C450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آستانه‌ي پُرنيلوفرِ باران،</w:t>
      </w:r>
    </w:p>
    <w:p w14:paraId="74AEEBF4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پيرهنش دستخوشِ بادي شوخ بود</w:t>
      </w:r>
    </w:p>
    <w:p w14:paraId="759EE700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C10D279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آنگاه بانوي پُرغرورِ باران را</w:t>
      </w:r>
    </w:p>
    <w:p w14:paraId="5C676650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آستانه‌ي نيلوفرها،</w:t>
      </w:r>
    </w:p>
    <w:p w14:paraId="05CCFCBC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از سفرِ دشوارِ آسمان بازمي‌آمد.</w:t>
      </w:r>
    </w:p>
    <w:p w14:paraId="24085A77" w14:textId="77777777" w:rsidR="00867C9E" w:rsidRDefault="00C378BA" w:rsidP="009561A8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۱۳۳۸</w:t>
      </w:r>
    </w:p>
    <w:p w14:paraId="2CD9607B" w14:textId="77777777" w:rsidR="009561A8" w:rsidRPr="009561A8" w:rsidRDefault="009561A8" w:rsidP="009561A8">
      <w:pPr>
        <w:pStyle w:val="where"/>
        <w:bidi/>
        <w:rPr>
          <w:rtl/>
          <w:lang w:bidi="fa-IR"/>
        </w:rPr>
      </w:pPr>
    </w:p>
    <w:p w14:paraId="3E5B0AE7" w14:textId="77777777" w:rsidR="00867C9E" w:rsidRDefault="00C378BA" w:rsidP="009561A8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نيم‌شب</w:t>
      </w:r>
    </w:p>
    <w:p w14:paraId="16C794DD" w14:textId="77777777" w:rsidR="009561A8" w:rsidRDefault="009561A8" w:rsidP="009561A8">
      <w:pPr>
        <w:pStyle w:val="who"/>
        <w:bidi/>
        <w:rPr>
          <w:rFonts w:hint="cs"/>
          <w:rtl/>
          <w:lang w:bidi="fa-IR"/>
        </w:rPr>
      </w:pPr>
    </w:p>
    <w:p w14:paraId="01A69AA3" w14:textId="77777777" w:rsidR="009561A8" w:rsidRPr="009561A8" w:rsidRDefault="009561A8" w:rsidP="009561A8">
      <w:pPr>
        <w:pStyle w:val="why"/>
        <w:rPr>
          <w:lang w:bidi="fa-IR"/>
        </w:rPr>
      </w:pPr>
    </w:p>
    <w:p w14:paraId="45BE1569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پنجه‌ي سردِ باد در انديشه‌ي گزندي نيست</w:t>
      </w:r>
    </w:p>
    <w:p w14:paraId="284840A7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اما هراسانم:</w:t>
      </w:r>
    </w:p>
    <w:p w14:paraId="76E50288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گويي بانوي سيه‌جامه</w:t>
      </w:r>
    </w:p>
    <w:p w14:paraId="4A9F20A1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فاجعه را</w:t>
      </w:r>
    </w:p>
    <w:p w14:paraId="55B398AE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پيشاپيش</w:t>
      </w:r>
    </w:p>
    <w:p w14:paraId="65F51D08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بامِ خانه مي‌گريد.</w:t>
      </w:r>
    </w:p>
    <w:p w14:paraId="0767A33C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DEDFAC8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پنجه‌ي بي‌خيالِ باد</w:t>
      </w:r>
    </w:p>
    <w:p w14:paraId="1DBA9729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اين انبانِ خالي</w:t>
      </w:r>
    </w:p>
    <w:p w14:paraId="1A45C4D5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جُستجوي چيزي‌ست.</w:t>
      </w:r>
    </w:p>
    <w:p w14:paraId="78F2E5FC" w14:textId="6F871A1B" w:rsidR="00867C9E" w:rsidRDefault="00C378BA" w:rsidP="009561A8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2D01752C" w14:textId="77777777" w:rsidR="009561A8" w:rsidRPr="009561A8" w:rsidRDefault="009561A8" w:rsidP="009561A8">
      <w:pPr>
        <w:pStyle w:val="where"/>
        <w:bidi/>
        <w:rPr>
          <w:rtl/>
          <w:lang w:bidi="fa-IR"/>
        </w:rPr>
      </w:pPr>
    </w:p>
    <w:p w14:paraId="42ED9985" w14:textId="77777777" w:rsidR="00867C9E" w:rsidRDefault="00C378BA" w:rsidP="009561A8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شبانه</w:t>
      </w:r>
    </w:p>
    <w:p w14:paraId="00495F61" w14:textId="77777777" w:rsidR="009561A8" w:rsidRDefault="009561A8" w:rsidP="009561A8">
      <w:pPr>
        <w:pStyle w:val="who"/>
        <w:bidi/>
        <w:rPr>
          <w:rFonts w:hint="cs"/>
          <w:rtl/>
          <w:lang w:bidi="fa-IR"/>
        </w:rPr>
      </w:pPr>
    </w:p>
    <w:p w14:paraId="19DCBEBE" w14:textId="77777777" w:rsidR="009561A8" w:rsidRPr="009561A8" w:rsidRDefault="009561A8" w:rsidP="009561A8">
      <w:pPr>
        <w:pStyle w:val="why"/>
        <w:rPr>
          <w:lang w:bidi="fa-IR"/>
        </w:rPr>
      </w:pPr>
    </w:p>
    <w:p w14:paraId="30276985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عشق</w:t>
      </w:r>
    </w:p>
    <w:p w14:paraId="7307E3DD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خاطره‌يي‌ست به انتظارِ حدوث و تجدد نشسته،</w:t>
      </w:r>
    </w:p>
    <w:p w14:paraId="10BD793E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چرا که آنان اکنون هر دو خفته‌اند:</w:t>
      </w:r>
    </w:p>
    <w:p w14:paraId="4FE0FED6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در اين سوي بستر</w:t>
      </w:r>
    </w:p>
    <w:p w14:paraId="059D443E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</w:rPr>
        <w:t>                      </w:t>
      </w:r>
      <w:r w:rsidRPr="009561A8">
        <w:rPr>
          <w:rFonts w:hint="cs"/>
          <w:rtl/>
        </w:rPr>
        <w:t xml:space="preserve"> مردي و</w:t>
      </w:r>
    </w:p>
    <w:p w14:paraId="7D4FB298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زني</w:t>
      </w:r>
    </w:p>
    <w:p w14:paraId="75837AA2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</w:rPr>
        <w:t>   </w:t>
      </w:r>
      <w:r w:rsidRPr="009561A8">
        <w:rPr>
          <w:rFonts w:hint="cs"/>
          <w:rtl/>
        </w:rPr>
        <w:t xml:space="preserve"> در آن‌سوي.</w:t>
      </w:r>
    </w:p>
    <w:p w14:paraId="50049E00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</w:rPr>
        <w:t> </w:t>
      </w:r>
    </w:p>
    <w:p w14:paraId="5C2E374C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ascii="Times New Roman" w:hAnsi="Times New Roman" w:cs="Times New Roman"/>
        </w:rPr>
        <w:t>□</w:t>
      </w:r>
    </w:p>
    <w:p w14:paraId="740C3B85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</w:rPr>
        <w:t> </w:t>
      </w:r>
    </w:p>
    <w:p w14:paraId="14544026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تُندبادي بر درگاه و</w:t>
      </w:r>
    </w:p>
    <w:p w14:paraId="7F2DBBC1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تُندباري بر بام.</w:t>
      </w:r>
    </w:p>
    <w:p w14:paraId="1888E608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</w:rPr>
        <w:t> </w:t>
      </w:r>
    </w:p>
    <w:p w14:paraId="56ED919A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مردي و زني خفته.</w:t>
      </w:r>
    </w:p>
    <w:p w14:paraId="72F7B2D5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</w:rPr>
        <w:t> </w:t>
      </w:r>
    </w:p>
    <w:p w14:paraId="2394992E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و در انتظارِ تکرار و حدوث</w:t>
      </w:r>
    </w:p>
    <w:p w14:paraId="16C540AC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عشقي</w:t>
      </w:r>
    </w:p>
    <w:p w14:paraId="284EBA7D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خسته.</w:t>
      </w:r>
    </w:p>
    <w:p w14:paraId="2B661242" w14:textId="448E42D6" w:rsidR="00867C9E" w:rsidRDefault="00C378BA" w:rsidP="009561A8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20A6DC59" w14:textId="77777777" w:rsidR="009561A8" w:rsidRPr="009561A8" w:rsidRDefault="009561A8" w:rsidP="009561A8">
      <w:pPr>
        <w:pStyle w:val="where"/>
        <w:bidi/>
        <w:rPr>
          <w:rtl/>
          <w:lang w:bidi="fa-IR"/>
        </w:rPr>
      </w:pPr>
    </w:p>
    <w:p w14:paraId="4F8590B8" w14:textId="77777777" w:rsidR="00867C9E" w:rsidRDefault="00C378BA" w:rsidP="009561A8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زن خفته</w:t>
      </w:r>
    </w:p>
    <w:p w14:paraId="65820C0D" w14:textId="77777777" w:rsidR="009561A8" w:rsidRDefault="009561A8" w:rsidP="009561A8">
      <w:pPr>
        <w:pStyle w:val="who"/>
        <w:bidi/>
        <w:rPr>
          <w:rFonts w:hint="cs"/>
          <w:rtl/>
          <w:lang w:bidi="fa-IR"/>
        </w:rPr>
      </w:pPr>
    </w:p>
    <w:p w14:paraId="49154196" w14:textId="77777777" w:rsidR="009561A8" w:rsidRPr="009561A8" w:rsidRDefault="009561A8" w:rsidP="009561A8">
      <w:pPr>
        <w:pStyle w:val="why"/>
        <w:rPr>
          <w:lang w:bidi="fa-IR"/>
        </w:rPr>
      </w:pPr>
    </w:p>
    <w:p w14:paraId="520DC91F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کنارِ من چسبيده به من در عظيم‌تر فاصله‌يي از من</w:t>
      </w:r>
    </w:p>
    <w:p w14:paraId="75E981C6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سينه‌اش</w:t>
      </w:r>
    </w:p>
    <w:p w14:paraId="1A248F21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به آرامي</w:t>
      </w:r>
    </w:p>
    <w:p w14:paraId="0793A4C2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از حباب‌هاي هوا</w:t>
      </w:r>
    </w:p>
    <w:p w14:paraId="462449B1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پُر و خالي</w:t>
      </w:r>
    </w:p>
    <w:p w14:paraId="792BF35F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مي‌شود.</w:t>
      </w:r>
    </w:p>
    <w:p w14:paraId="26248F2E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چشم‌هايش که دوست مي‌دارم ــ</w:t>
      </w:r>
    </w:p>
    <w:p w14:paraId="6395A15D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زيرِ پلکانِ فروکشيده</w:t>
      </w:r>
    </w:p>
    <w:p w14:paraId="7E5C5BD3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</w:rPr>
        <w:t>                      </w:t>
      </w:r>
      <w:r w:rsidRPr="009561A8">
        <w:rPr>
          <w:rFonts w:hint="cs"/>
          <w:rtl/>
        </w:rPr>
        <w:t xml:space="preserve"> نهفته است.</w:t>
      </w:r>
    </w:p>
    <w:p w14:paraId="383BB533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</w:rPr>
        <w:t> </w:t>
      </w:r>
    </w:p>
    <w:p w14:paraId="65A32FA1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</w:rPr>
        <w:t>«</w:t>
      </w:r>
      <w:r w:rsidRPr="009561A8">
        <w:rPr>
          <w:rFonts w:hint="cs"/>
          <w:rtl/>
        </w:rPr>
        <w:t>کجايي؟</w:t>
      </w:r>
    </w:p>
    <w:p w14:paraId="406725FB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چيستي؟</w:t>
      </w:r>
    </w:p>
    <w:p w14:paraId="5028D6A3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چه مي‌خواهي؟</w:t>
      </w:r>
      <w:r w:rsidRPr="009561A8">
        <w:rPr>
          <w:rFonts w:hint="cs"/>
        </w:rPr>
        <w:t>»</w:t>
      </w:r>
    </w:p>
    <w:p w14:paraId="49BF1DDB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</w:rPr>
        <w:t> </w:t>
      </w:r>
    </w:p>
    <w:p w14:paraId="43E930F3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سينه‌اش</w:t>
      </w:r>
    </w:p>
    <w:p w14:paraId="6407C4AC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به آرامي</w:t>
      </w:r>
    </w:p>
    <w:p w14:paraId="1910F7FE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از حباب‌هاي هوا</w:t>
      </w:r>
    </w:p>
    <w:p w14:paraId="3B068844" w14:textId="77777777" w:rsidR="00867C9E" w:rsidRPr="009561A8" w:rsidRDefault="00C378BA" w:rsidP="009561A8">
      <w:pPr>
        <w:pStyle w:val="body"/>
        <w:bidi/>
        <w:rPr>
          <w:rtl/>
        </w:rPr>
      </w:pPr>
      <w:r w:rsidRPr="009561A8">
        <w:rPr>
          <w:rFonts w:hint="cs"/>
          <w:rtl/>
        </w:rPr>
        <w:t>پُر و خالي مي‌شود.</w:t>
      </w:r>
    </w:p>
    <w:p w14:paraId="7FB059BC" w14:textId="4F8202CA" w:rsidR="00867C9E" w:rsidRDefault="00C378BA" w:rsidP="009561A8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49B1DD6B" w14:textId="77777777" w:rsidR="009561A8" w:rsidRPr="009561A8" w:rsidRDefault="009561A8" w:rsidP="009561A8">
      <w:pPr>
        <w:pStyle w:val="where"/>
        <w:bidi/>
        <w:rPr>
          <w:rtl/>
          <w:lang w:bidi="fa-IR"/>
        </w:rPr>
      </w:pPr>
    </w:p>
    <w:p w14:paraId="758952DD" w14:textId="77777777" w:rsidR="00867C9E" w:rsidRDefault="00C378BA" w:rsidP="009561A8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لوحِ گور</w:t>
      </w:r>
    </w:p>
    <w:p w14:paraId="25DA2FEF" w14:textId="77777777" w:rsidR="009561A8" w:rsidRDefault="009561A8" w:rsidP="009561A8">
      <w:pPr>
        <w:pStyle w:val="who"/>
        <w:bidi/>
        <w:rPr>
          <w:rFonts w:hint="cs"/>
          <w:rtl/>
          <w:lang w:bidi="fa-IR"/>
        </w:rPr>
      </w:pPr>
    </w:p>
    <w:p w14:paraId="3E6DA709" w14:textId="77777777" w:rsidR="009561A8" w:rsidRPr="009561A8" w:rsidRDefault="009561A8" w:rsidP="009561A8">
      <w:pPr>
        <w:pStyle w:val="why"/>
        <w:rPr>
          <w:lang w:bidi="fa-IR"/>
        </w:rPr>
      </w:pPr>
    </w:p>
    <w:p w14:paraId="303CEBB6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در رفتن حرکت بود</w:t>
      </w:r>
    </w:p>
    <w:p w14:paraId="2C2B6F86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در ماندن سکوني.</w:t>
      </w:r>
    </w:p>
    <w:p w14:paraId="19622952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شاخه‌ها را از ريشه جدايي نبود</w:t>
      </w:r>
    </w:p>
    <w:p w14:paraId="65D7E6C2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بادِ سخن‌چين</w:t>
      </w:r>
    </w:p>
    <w:p w14:paraId="26BC949E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برگ‌ها رازي چنان نگفت</w:t>
      </w:r>
    </w:p>
    <w:p w14:paraId="2B9E39B5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بشايد.</w:t>
      </w:r>
    </w:p>
    <w:p w14:paraId="70189317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9CFDE5A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دوشيزه‌ي عشقِ من مادري بيگانه است</w:t>
      </w:r>
    </w:p>
    <w:p w14:paraId="36920C6C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ستاره‌ي پُرشتاب</w:t>
      </w:r>
    </w:p>
    <w:p w14:paraId="1BF34A1A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گذرگاهي مأيوس</w:t>
      </w:r>
    </w:p>
    <w:p w14:paraId="5F6E8A21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مداري جاودانه مي‌گردد.</w:t>
      </w:r>
    </w:p>
    <w:p w14:paraId="183D43FA" w14:textId="0FADDB7D" w:rsidR="00867C9E" w:rsidRDefault="00C378BA" w:rsidP="009561A8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1BCA0E5F" w14:textId="77777777" w:rsidR="009561A8" w:rsidRPr="009561A8" w:rsidRDefault="009561A8" w:rsidP="009561A8">
      <w:pPr>
        <w:pStyle w:val="where"/>
        <w:bidi/>
        <w:rPr>
          <w:rtl/>
          <w:lang w:bidi="fa-IR"/>
        </w:rPr>
      </w:pPr>
    </w:p>
    <w:p w14:paraId="6B2D59F5" w14:textId="77777777" w:rsidR="00867C9E" w:rsidRDefault="00C378BA" w:rsidP="009561A8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معاد</w:t>
      </w:r>
    </w:p>
    <w:p w14:paraId="3D7BFF34" w14:textId="77777777" w:rsidR="009561A8" w:rsidRDefault="009561A8" w:rsidP="009561A8">
      <w:pPr>
        <w:pStyle w:val="who"/>
        <w:bidi/>
        <w:rPr>
          <w:rFonts w:hint="cs"/>
          <w:rtl/>
          <w:lang w:bidi="fa-IR"/>
        </w:rPr>
      </w:pPr>
    </w:p>
    <w:p w14:paraId="58FA33A6" w14:textId="77777777" w:rsidR="009561A8" w:rsidRPr="009561A8" w:rsidRDefault="009561A8" w:rsidP="009561A8">
      <w:pPr>
        <w:pStyle w:val="why"/>
        <w:rPr>
          <w:lang w:bidi="fa-IR"/>
        </w:rPr>
      </w:pPr>
    </w:p>
    <w:p w14:paraId="45E0EA7D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</w:t>
      </w:r>
    </w:p>
    <w:p w14:paraId="60909932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باد و</w:t>
      </w:r>
    </w:p>
    <w:p w14:paraId="26520090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مادرِ هوا خواهم شد</w:t>
      </w:r>
    </w:p>
    <w:p w14:paraId="32EC4F48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گردشِ زمين را</w:t>
      </w:r>
    </w:p>
    <w:p w14:paraId="2EAA5520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                  </w:t>
      </w:r>
      <w:r>
        <w:rPr>
          <w:rFonts w:hint="cs"/>
          <w:rtl/>
          <w:lang w:bidi="fa-IR"/>
        </w:rPr>
        <w:t xml:space="preserve"> به‌سانِ جنبشِ مولي</w:t>
      </w:r>
    </w:p>
    <w:p w14:paraId="5790698A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گندابِ تنم احساس</w:t>
      </w:r>
    </w:p>
    <w:p w14:paraId="5A2DC6D2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</w:t>
      </w:r>
      <w:r>
        <w:rPr>
          <w:rFonts w:hint="cs"/>
          <w:rtl/>
          <w:lang w:bidi="fa-IR"/>
        </w:rPr>
        <w:t xml:space="preserve"> خواهم کرد</w:t>
      </w:r>
      <w:r>
        <w:rPr>
          <w:rFonts w:hint="cs"/>
        </w:rPr>
        <w:t>.</w:t>
      </w:r>
    </w:p>
    <w:p w14:paraId="29315183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410E5A8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</w:t>
      </w:r>
    </w:p>
    <w:p w14:paraId="77473A6A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خاک و</w:t>
      </w:r>
    </w:p>
    <w:p w14:paraId="0298F34A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مولِ زمين خواهم شد</w:t>
      </w:r>
    </w:p>
    <w:p w14:paraId="40BA1E3F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هوا</w:t>
      </w:r>
    </w:p>
    <w:p w14:paraId="3F2731DA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به‌سانِ زهدانِ زني در برم خواهد گرفت.</w:t>
      </w:r>
    </w:p>
    <w:p w14:paraId="5DB0564E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0EBCD92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سردي مرده‌وارِ پيکرِ خاکي خويش</w:t>
      </w:r>
    </w:p>
    <w:p w14:paraId="013A2EB6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رنجه خواهم شد.</w:t>
      </w:r>
    </w:p>
    <w:p w14:paraId="301EB956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فشارِ شهوتناکِ بازوانِ نسيمي خويش</w:t>
      </w:r>
    </w:p>
    <w:p w14:paraId="25B8DB15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شکنجه خواهم شد.</w:t>
      </w:r>
    </w:p>
    <w:p w14:paraId="3FB97481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ديدارِ خويش عذابِ فراوان خواهم کشيد</w:t>
      </w:r>
    </w:p>
    <w:p w14:paraId="48B76014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سخنانِ هميشه را</w:t>
      </w:r>
    </w:p>
    <w:p w14:paraId="3DEDAE04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دو گوشِ بي‌رغبتِ خويش</w:t>
      </w:r>
    </w:p>
    <w:p w14:paraId="6239A59E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مکرر خواهم کرد.</w:t>
      </w:r>
    </w:p>
    <w:p w14:paraId="3191931F" w14:textId="119C4545" w:rsidR="00867C9E" w:rsidRDefault="00C378BA" w:rsidP="009561A8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331A1300" w14:textId="77777777" w:rsidR="009561A8" w:rsidRPr="009561A8" w:rsidRDefault="009561A8" w:rsidP="009561A8">
      <w:pPr>
        <w:pStyle w:val="where"/>
        <w:bidi/>
        <w:rPr>
          <w:rtl/>
          <w:lang w:bidi="fa-IR"/>
        </w:rPr>
      </w:pPr>
    </w:p>
    <w:p w14:paraId="21708880" w14:textId="77777777" w:rsidR="00867C9E" w:rsidRDefault="00C378BA" w:rsidP="009561A8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باران</w:t>
      </w:r>
    </w:p>
    <w:p w14:paraId="6F762A5A" w14:textId="77777777" w:rsidR="009561A8" w:rsidRDefault="009561A8" w:rsidP="009561A8">
      <w:pPr>
        <w:pStyle w:val="who"/>
        <w:bidi/>
        <w:rPr>
          <w:rFonts w:hint="cs"/>
          <w:rtl/>
          <w:lang w:bidi="fa-IR"/>
        </w:rPr>
      </w:pPr>
    </w:p>
    <w:p w14:paraId="2343C425" w14:textId="77777777" w:rsidR="009561A8" w:rsidRPr="009561A8" w:rsidRDefault="009561A8" w:rsidP="009561A8">
      <w:pPr>
        <w:pStyle w:val="why"/>
        <w:rPr>
          <w:lang w:bidi="fa-IR"/>
        </w:rPr>
      </w:pPr>
    </w:p>
    <w:p w14:paraId="75316300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شربِ بي‌پولکِ شب</w:t>
      </w:r>
    </w:p>
    <w:p w14:paraId="02AFE24D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شرابه‌هاي بي‌دريغِ باران...</w:t>
      </w:r>
    </w:p>
    <w:p w14:paraId="30895BA5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08DA136" w14:textId="77777777" w:rsidR="00867C9E" w:rsidRDefault="00C378BA" w:rsidP="009561A8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46E5E0B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91ACC7F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کنارِ ما بيگانه‌يي نيست</w:t>
      </w:r>
    </w:p>
    <w:p w14:paraId="242411C2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کنارِ ما</w:t>
      </w:r>
    </w:p>
    <w:p w14:paraId="16CA0F5A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آشنايي نيست</w:t>
      </w:r>
    </w:p>
    <w:p w14:paraId="60BBBB4C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 خاموش است و بر شربِ سياهِ شب</w:t>
      </w:r>
    </w:p>
    <w:p w14:paraId="1D0D3704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شرابه‌هاي سيمينِ باران.</w:t>
      </w:r>
    </w:p>
    <w:p w14:paraId="0492ACC1" w14:textId="79C8863F" w:rsidR="00867C9E" w:rsidRDefault="00C378BA" w:rsidP="009561A8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1CD311AE" w14:textId="77777777" w:rsidR="009561A8" w:rsidRPr="009561A8" w:rsidRDefault="009561A8" w:rsidP="009561A8">
      <w:pPr>
        <w:pStyle w:val="where"/>
        <w:bidi/>
        <w:rPr>
          <w:rtl/>
          <w:lang w:bidi="fa-IR"/>
        </w:rPr>
      </w:pPr>
    </w:p>
    <w:p w14:paraId="1CFA523F" w14:textId="5F78E681" w:rsidR="00867C9E" w:rsidRDefault="00C378BA" w:rsidP="009561A8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تا</w:t>
      </w:r>
      <w:r w:rsidR="009561A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شک</w:t>
      </w:r>
    </w:p>
    <w:p w14:paraId="40170C27" w14:textId="77777777" w:rsidR="009561A8" w:rsidRDefault="009561A8" w:rsidP="009561A8">
      <w:pPr>
        <w:pStyle w:val="who"/>
        <w:bidi/>
        <w:rPr>
          <w:rFonts w:hint="cs"/>
          <w:rtl/>
          <w:lang w:bidi="fa-IR"/>
        </w:rPr>
      </w:pPr>
    </w:p>
    <w:p w14:paraId="4F3A11AE" w14:textId="77777777" w:rsidR="009561A8" w:rsidRPr="009561A8" w:rsidRDefault="009561A8" w:rsidP="009561A8">
      <w:pPr>
        <w:pStyle w:val="why"/>
        <w:rPr>
          <w:lang w:bidi="fa-IR"/>
        </w:rPr>
      </w:pPr>
    </w:p>
    <w:p w14:paraId="4A31EFDC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بُن‌بستِ سربه‌زير</w:t>
      </w:r>
    </w:p>
    <w:p w14:paraId="78CBB4DE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تا ابديت گسترده است</w:t>
      </w:r>
    </w:p>
    <w:p w14:paraId="39E6A2B5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ديوارِ سنگ</w:t>
      </w:r>
    </w:p>
    <w:p w14:paraId="5FFCCF8C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دسترسِ لمس به دور است.</w:t>
      </w:r>
    </w:p>
    <w:p w14:paraId="00B306E1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ميداني که در آن</w:t>
      </w:r>
    </w:p>
    <w:p w14:paraId="6F1B911F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                     </w:t>
      </w:r>
      <w:r>
        <w:rPr>
          <w:rFonts w:hint="cs"/>
          <w:rtl/>
          <w:lang w:bidi="fa-IR"/>
        </w:rPr>
        <w:t xml:space="preserve"> خوانچه و تابوت</w:t>
      </w:r>
    </w:p>
    <w:p w14:paraId="0F9B32A0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    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          </w:t>
      </w:r>
      <w:r>
        <w:rPr>
          <w:rFonts w:hint="cs"/>
          <w:rtl/>
          <w:lang w:bidi="fa-IR"/>
        </w:rPr>
        <w:t xml:space="preserve"> بي‌معارض مي‌گذرد</w:t>
      </w:r>
    </w:p>
    <w:p w14:paraId="4FF1D367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لبخنده و اشک را</w:t>
      </w:r>
    </w:p>
    <w:p w14:paraId="0B4807DD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مجالِ تأملي نيست.</w:t>
      </w:r>
    </w:p>
    <w:p w14:paraId="65625CE9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9933642" w14:textId="77777777" w:rsidR="00867C9E" w:rsidRDefault="00C378BA" w:rsidP="009561A8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6F952CC2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8E303D0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خانه‌ها در معبرِ بادِ نااستوار</w:t>
      </w:r>
    </w:p>
    <w:p w14:paraId="48162DA3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استوارند،</w:t>
      </w:r>
    </w:p>
    <w:p w14:paraId="15E18F59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درخت، در گذرگاهِ بادِ شوخ وقار مي‌فروشد.</w:t>
      </w:r>
    </w:p>
    <w:p w14:paraId="0945079A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8415040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  <w:b/>
          <w:bCs/>
        </w:rPr>
        <w:t>«</w:t>
      </w:r>
      <w:r>
        <w:rPr>
          <w:rFonts w:hint="cs"/>
          <w:b/>
          <w:bCs/>
          <w:rtl/>
          <w:lang w:bidi="fa-IR"/>
        </w:rPr>
        <w:t>ــ درخت، برادرِ من!</w:t>
      </w:r>
    </w:p>
    <w:p w14:paraId="3CB06EA8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اينک</w:t>
      </w:r>
    </w:p>
    <w:p w14:paraId="579200D7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تبردار از کوره‌راهِ پُرسنگ به زير مي‌آيد</w:t>
      </w:r>
      <w:r>
        <w:rPr>
          <w:rFonts w:hint="cs"/>
          <w:b/>
          <w:bCs/>
        </w:rPr>
        <w:t>!»</w:t>
      </w:r>
    </w:p>
    <w:p w14:paraId="173721D5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919A72B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  <w:b/>
          <w:bCs/>
        </w:rPr>
        <w:t>«</w:t>
      </w:r>
      <w:r>
        <w:rPr>
          <w:rFonts w:hint="cs"/>
          <w:b/>
          <w:bCs/>
          <w:rtl/>
          <w:lang w:bidi="fa-IR"/>
        </w:rPr>
        <w:t>ــ اي مسافر، همدردِ من!</w:t>
      </w:r>
    </w:p>
    <w:p w14:paraId="282EFEB4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به سرمنزلِ يقين اگر فرود آمده‌اي</w:t>
      </w:r>
    </w:p>
    <w:p w14:paraId="2DEE1051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ديگر تو را تا به سرمنزلِ شک</w:t>
      </w:r>
    </w:p>
    <w:p w14:paraId="20F4AD7F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جز پرت‌گاهي ناگزير</w:t>
      </w:r>
    </w:p>
    <w:p w14:paraId="65B0B235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  <w:b/>
          <w:bCs/>
        </w:rPr>
        <w:t>               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  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در پيش نيست</w:t>
      </w:r>
      <w:r>
        <w:rPr>
          <w:rFonts w:hint="cs"/>
          <w:b/>
          <w:bCs/>
        </w:rPr>
        <w:t>!»</w:t>
      </w:r>
    </w:p>
    <w:p w14:paraId="46B189A0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3F987F5" w14:textId="77777777" w:rsidR="00867C9E" w:rsidRDefault="00C378BA" w:rsidP="009561A8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6E18AC3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5951CA1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خانه‌ها در معبرِ بادِ استوار</w:t>
      </w:r>
    </w:p>
    <w:p w14:paraId="44781265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نااستوارند،</w:t>
      </w:r>
    </w:p>
    <w:p w14:paraId="4D669896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درخت، در معبرِ بادِ جدي</w:t>
      </w:r>
    </w:p>
    <w:p w14:paraId="73F8A1E8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عشوه مي‌فروشد...</w:t>
      </w:r>
    </w:p>
    <w:p w14:paraId="4F379D1F" w14:textId="01C50E11" w:rsidR="00867C9E" w:rsidRDefault="00C378BA" w:rsidP="009561A8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352C827E" w14:textId="77777777" w:rsidR="009561A8" w:rsidRPr="009561A8" w:rsidRDefault="009561A8" w:rsidP="009561A8">
      <w:pPr>
        <w:pStyle w:val="where"/>
        <w:bidi/>
        <w:rPr>
          <w:rtl/>
          <w:lang w:bidi="fa-IR"/>
        </w:rPr>
      </w:pPr>
    </w:p>
    <w:p w14:paraId="10D243A9" w14:textId="77777777" w:rsidR="00867C9E" w:rsidRDefault="00C378BA" w:rsidP="009561A8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 خاک ِ جدي ايستادم ... </w:t>
      </w:r>
    </w:p>
    <w:p w14:paraId="221EEED2" w14:textId="77777777" w:rsidR="009561A8" w:rsidRDefault="009561A8" w:rsidP="009561A8">
      <w:pPr>
        <w:pStyle w:val="who"/>
        <w:bidi/>
        <w:rPr>
          <w:rFonts w:hint="cs"/>
          <w:rtl/>
          <w:lang w:bidi="fa-IR"/>
        </w:rPr>
      </w:pPr>
    </w:p>
    <w:p w14:paraId="17BCB519" w14:textId="77777777" w:rsidR="009561A8" w:rsidRPr="009561A8" w:rsidRDefault="009561A8" w:rsidP="009561A8">
      <w:pPr>
        <w:pStyle w:val="why"/>
        <w:rPr>
          <w:lang w:bidi="fa-IR"/>
        </w:rPr>
      </w:pPr>
    </w:p>
    <w:p w14:paraId="6D7A5B18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خاکِ جدي ايستادم</w:t>
      </w:r>
    </w:p>
    <w:p w14:paraId="0A05AA79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خاک، به‌سانِ يقيني</w:t>
      </w:r>
    </w:p>
    <w:p w14:paraId="16699616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استوار بود.</w:t>
      </w:r>
    </w:p>
    <w:p w14:paraId="6BAF9152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ستاره شک کردم</w:t>
      </w:r>
    </w:p>
    <w:p w14:paraId="4966F3FE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ستاره در اشکِ شکِ من درخشيد.</w:t>
      </w:r>
    </w:p>
    <w:p w14:paraId="0DAB4532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E8A548B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آنگاه به خورشيد شک کردم که ستارگان را</w:t>
      </w:r>
    </w:p>
    <w:p w14:paraId="1BDA6058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همچون کنيزکانِ سپيدرويي</w:t>
      </w:r>
    </w:p>
    <w:p w14:paraId="23AECF96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حرم‌خانه‌ي پُرجلالش نهان مي‌کرد.</w:t>
      </w:r>
    </w:p>
    <w:p w14:paraId="045E6924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4F42DAC" w14:textId="77777777" w:rsidR="00867C9E" w:rsidRDefault="00C378BA" w:rsidP="009561A8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688DDAD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BAD068C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ديوارها زندان را محدود مي‌کند،</w:t>
      </w:r>
    </w:p>
    <w:p w14:paraId="57E0F463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ديوارها زندان را محدودتر نمي‌کند.</w:t>
      </w:r>
    </w:p>
    <w:p w14:paraId="6C0C5766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081D14D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ميانِ دو زندان</w:t>
      </w:r>
    </w:p>
    <w:p w14:paraId="7F474A5D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درگاهِ خانه‌ي تو آستانه‌ي آزادي‌ست،</w:t>
      </w:r>
    </w:p>
    <w:p w14:paraId="6CFCD85B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ليکن در آستانه</w:t>
      </w:r>
    </w:p>
    <w:p w14:paraId="3B04FD97" w14:textId="77777777" w:rsidR="00867C9E" w:rsidRDefault="00C378BA" w:rsidP="009561A8">
      <w:pPr>
        <w:pStyle w:val="body"/>
        <w:bidi/>
        <w:rPr>
          <w:rtl/>
        </w:rPr>
      </w:pPr>
      <w:r>
        <w:rPr>
          <w:rFonts w:hint="cs"/>
        </w:rPr>
        <w:t>                </w:t>
      </w:r>
      <w:r>
        <w:rPr>
          <w:rFonts w:hint="cs"/>
          <w:rtl/>
          <w:lang w:bidi="fa-IR"/>
        </w:rPr>
        <w:t xml:space="preserve"> تو را</w:t>
      </w:r>
    </w:p>
    <w:p w14:paraId="49815E4D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قبولِ يکي از اين دو</w:t>
      </w:r>
    </w:p>
    <w:p w14:paraId="030B7EA7" w14:textId="77777777" w:rsidR="00867C9E" w:rsidRDefault="00C378BA" w:rsidP="009561A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خود اختياري نيست.</w:t>
      </w:r>
    </w:p>
    <w:p w14:paraId="71D6AF7A" w14:textId="02B258BF" w:rsidR="00867C9E" w:rsidRDefault="00C378BA" w:rsidP="009561A8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۱۳۳۶</w:t>
      </w:r>
    </w:p>
    <w:p w14:paraId="7D309011" w14:textId="77777777" w:rsidR="005D47B9" w:rsidRPr="005D47B9" w:rsidRDefault="005D47B9" w:rsidP="005D47B9">
      <w:pPr>
        <w:pStyle w:val="where"/>
        <w:bidi/>
        <w:rPr>
          <w:rtl/>
          <w:lang w:bidi="fa-IR"/>
        </w:rPr>
      </w:pPr>
    </w:p>
    <w:p w14:paraId="10AF011A" w14:textId="77777777" w:rsidR="00867C9E" w:rsidRDefault="00C378BA" w:rsidP="005D47B9">
      <w:pPr>
        <w:pStyle w:val="poem"/>
        <w:rPr>
          <w:lang w:bidi="fa-IR"/>
        </w:rPr>
      </w:pPr>
      <w:r>
        <w:rPr>
          <w:rFonts w:hint="cs"/>
          <w:rtl/>
          <w:lang w:bidi="fa-IR"/>
        </w:rPr>
        <w:t>کوچه</w:t>
      </w:r>
    </w:p>
    <w:p w14:paraId="24CA0E93" w14:textId="77777777" w:rsidR="00867C9E" w:rsidRDefault="00C378BA" w:rsidP="005D47B9">
      <w:pPr>
        <w:pStyle w:val="who"/>
        <w:bidi/>
        <w:rPr>
          <w:rFonts w:hint="cs"/>
          <w:b/>
          <w:bCs/>
          <w:rtl/>
          <w:lang w:bidi="fa-IR"/>
        </w:rPr>
      </w:pPr>
      <w:r>
        <w:rPr>
          <w:rFonts w:hint="cs"/>
          <w:rtl/>
          <w:lang w:bidi="fa-IR"/>
        </w:rPr>
        <w:t xml:space="preserve">به </w:t>
      </w:r>
      <w:r w:rsidRPr="005D47B9">
        <w:rPr>
          <w:rFonts w:hint="cs"/>
          <w:b/>
          <w:bCs/>
          <w:rtl/>
          <w:lang w:bidi="fa-IR"/>
        </w:rPr>
        <w:t>دکتر مجيد حائري</w:t>
      </w:r>
    </w:p>
    <w:p w14:paraId="3C9C609F" w14:textId="77777777" w:rsidR="005D47B9" w:rsidRDefault="005D47B9" w:rsidP="005D47B9">
      <w:pPr>
        <w:pStyle w:val="why"/>
        <w:rPr>
          <w:rtl/>
          <w:lang w:bidi="fa-IR"/>
        </w:rPr>
      </w:pPr>
    </w:p>
    <w:p w14:paraId="769DE5DB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دهليزي لاينقطع</w:t>
      </w:r>
    </w:p>
    <w:p w14:paraId="2287F533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                 </w:t>
      </w:r>
      <w:r>
        <w:rPr>
          <w:rFonts w:hint="cs"/>
          <w:rtl/>
          <w:lang w:bidi="fa-IR"/>
        </w:rPr>
        <w:t xml:space="preserve"> در ميانِ دو ديوار،</w:t>
      </w:r>
    </w:p>
    <w:p w14:paraId="54D67BEB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خلوتي</w:t>
      </w:r>
    </w:p>
    <w:p w14:paraId="435CD0C5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که به‌سنگيني</w:t>
      </w:r>
    </w:p>
    <w:p w14:paraId="5AC1ECB5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پيري عصاکش</w:t>
      </w:r>
    </w:p>
    <w:p w14:paraId="5CA2BF1B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                     </w:t>
      </w:r>
      <w:r>
        <w:rPr>
          <w:rFonts w:hint="cs"/>
          <w:rtl/>
          <w:lang w:bidi="fa-IR"/>
        </w:rPr>
        <w:t xml:space="preserve"> از دهليزِ سکوت</w:t>
      </w:r>
    </w:p>
    <w:p w14:paraId="6A8A6977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</w:t>
      </w:r>
      <w:r>
        <w:rPr>
          <w:rFonts w:hint="cs"/>
          <w:rtl/>
          <w:lang w:bidi="fa-IR"/>
        </w:rPr>
        <w:t xml:space="preserve"> مي‌گذرد</w:t>
      </w:r>
      <w:r>
        <w:rPr>
          <w:rFonts w:hint="cs"/>
        </w:rPr>
        <w:t>.</w:t>
      </w:r>
    </w:p>
    <w:p w14:paraId="5AFCE155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آنگاه</w:t>
      </w:r>
    </w:p>
    <w:p w14:paraId="325D5152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آفتاب</w:t>
      </w:r>
    </w:p>
    <w:p w14:paraId="41058FA7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سايه‌يي منکسر،</w:t>
      </w:r>
    </w:p>
    <w:p w14:paraId="0D64E3D8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نگران و</w:t>
      </w:r>
    </w:p>
    <w:p w14:paraId="728597B4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منکسر.</w:t>
      </w:r>
    </w:p>
    <w:p w14:paraId="0A19C41D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985396B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خانه‌ها</w:t>
      </w:r>
    </w:p>
    <w:p w14:paraId="26F89025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خانه‌خانه‌ها.</w:t>
      </w:r>
    </w:p>
    <w:p w14:paraId="28BE9FDA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مردمي،</w:t>
      </w:r>
    </w:p>
    <w:p w14:paraId="340741D1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فريادي از فراز:</w:t>
      </w:r>
    </w:p>
    <w:p w14:paraId="1574BDAE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شهرِ شطرنجي!</w:t>
      </w:r>
    </w:p>
    <w:p w14:paraId="3A9D6C04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شهرِ شطرنجي!</w:t>
      </w:r>
    </w:p>
    <w:p w14:paraId="4445AAF2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FBBE96B" w14:textId="77777777" w:rsidR="00867C9E" w:rsidRDefault="00C378BA" w:rsidP="005D47B9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26F6901B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C03144E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دو ديوار</w:t>
      </w:r>
    </w:p>
    <w:p w14:paraId="7D2ECC86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دهليزِ سکوت.</w:t>
      </w:r>
    </w:p>
    <w:p w14:paraId="076928DE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آنگاه</w:t>
      </w:r>
    </w:p>
    <w:p w14:paraId="68518D9C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</w:t>
      </w:r>
      <w:r>
        <w:rPr>
          <w:rFonts w:hint="cs"/>
          <w:rtl/>
          <w:lang w:bidi="fa-IR"/>
        </w:rPr>
        <w:t xml:space="preserve"> سايه‌يي که از زوالِ آفتاب دَم مي‌زند</w:t>
      </w:r>
      <w:r>
        <w:rPr>
          <w:rFonts w:hint="cs"/>
        </w:rPr>
        <w:t>.</w:t>
      </w:r>
    </w:p>
    <w:p w14:paraId="1BB28605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ACC3A52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مردمي،</w:t>
      </w:r>
    </w:p>
    <w:p w14:paraId="77E620B8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فريادي از اعماق</w:t>
      </w:r>
    </w:p>
    <w:p w14:paraId="5282373E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مُهره نيستيم!</w:t>
      </w:r>
    </w:p>
    <w:p w14:paraId="688E1DDD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ما مُهره نيستيم!</w:t>
      </w:r>
    </w:p>
    <w:p w14:paraId="74759014" w14:textId="1FF2A95D" w:rsidR="00867C9E" w:rsidRDefault="00C378BA" w:rsidP="005D47B9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3B581B5E" w14:textId="77777777" w:rsidR="005D47B9" w:rsidRPr="005D47B9" w:rsidRDefault="005D47B9" w:rsidP="005D47B9">
      <w:pPr>
        <w:pStyle w:val="where"/>
        <w:bidi/>
        <w:rPr>
          <w:rtl/>
          <w:lang w:bidi="fa-IR"/>
        </w:rPr>
      </w:pPr>
    </w:p>
    <w:p w14:paraId="5CF601F4" w14:textId="77777777" w:rsidR="00867C9E" w:rsidRDefault="00C378BA" w:rsidP="005D47B9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دادخواست</w:t>
      </w:r>
    </w:p>
    <w:p w14:paraId="3D2CFA99" w14:textId="77777777" w:rsidR="005D47B9" w:rsidRDefault="005D47B9" w:rsidP="005D47B9">
      <w:pPr>
        <w:pStyle w:val="who"/>
        <w:bidi/>
        <w:rPr>
          <w:rFonts w:hint="cs"/>
          <w:rtl/>
          <w:lang w:bidi="fa-IR"/>
        </w:rPr>
      </w:pPr>
    </w:p>
    <w:p w14:paraId="0196A09E" w14:textId="77777777" w:rsidR="005D47B9" w:rsidRPr="005D47B9" w:rsidRDefault="005D47B9" w:rsidP="005D47B9">
      <w:pPr>
        <w:pStyle w:val="why"/>
        <w:rPr>
          <w:lang w:bidi="fa-IR"/>
        </w:rPr>
      </w:pPr>
    </w:p>
    <w:p w14:paraId="64B5E3A7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همه سو،</w:t>
      </w:r>
    </w:p>
    <w:p w14:paraId="30EB5ABB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چار جانب،</w:t>
      </w:r>
    </w:p>
    <w:p w14:paraId="50048256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آن سو که به‌ظاهر مهِ صبحگاه را مانَد سبک‌خيز و دَم‌دَمي </w:t>
      </w:r>
    </w:p>
    <w:p w14:paraId="5809053E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حتا از آن سوي ديگر که هيچ نيست</w:t>
      </w:r>
    </w:p>
    <w:p w14:paraId="6D1AF9DB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له‌لهِ تشنه‌کامي صحرا</w:t>
      </w:r>
    </w:p>
    <w:p w14:paraId="3EF03AB3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درخت و نه پرده‌ي وهمي از لعنتِ خدايان، ــ</w:t>
      </w:r>
    </w:p>
    <w:p w14:paraId="2108AD56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چار جانب</w:t>
      </w:r>
    </w:p>
    <w:p w14:paraId="64EE7A95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راهِ گريز بربسته است.</w:t>
      </w:r>
    </w:p>
    <w:p w14:paraId="2BE184C4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درازاي زمان را</w:t>
      </w:r>
    </w:p>
    <w:p w14:paraId="05AF167E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پاره‌ي زنجيرِ خويش</w:t>
      </w:r>
    </w:p>
    <w:p w14:paraId="28FE9799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                       </w:t>
      </w:r>
      <w:r>
        <w:rPr>
          <w:rFonts w:hint="cs"/>
          <w:rtl/>
          <w:lang w:bidi="fa-IR"/>
        </w:rPr>
        <w:t xml:space="preserve"> مي‌سنجم</w:t>
      </w:r>
    </w:p>
    <w:p w14:paraId="4A0A886C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ثقلِ آفتاب را</w:t>
      </w:r>
    </w:p>
    <w:p w14:paraId="112067C9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گوي سياهِ پاي‌بند</w:t>
      </w:r>
    </w:p>
    <w:p w14:paraId="233A479D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                      </w:t>
      </w:r>
      <w:r>
        <w:rPr>
          <w:rFonts w:hint="cs"/>
          <w:rtl/>
          <w:lang w:bidi="fa-IR"/>
        </w:rPr>
        <w:t xml:space="preserve"> در دو کفه مي‌نهم</w:t>
      </w:r>
    </w:p>
    <w:p w14:paraId="0DDA115A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عمر</w:t>
      </w:r>
    </w:p>
    <w:p w14:paraId="01D86FD5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اين تنگناي بي‌حاصل</w:t>
      </w:r>
    </w:p>
    <w:p w14:paraId="6746F274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کاهل مي‌گذرد!</w:t>
      </w:r>
    </w:p>
    <w:p w14:paraId="27D02F33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8AF86F3" w14:textId="77777777" w:rsidR="00867C9E" w:rsidRDefault="00C378BA" w:rsidP="005D47B9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00D906CD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0E696F4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قاضي تقدير</w:t>
      </w:r>
    </w:p>
    <w:p w14:paraId="4939D620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من ستمي کرده است.</w:t>
      </w:r>
    </w:p>
    <w:p w14:paraId="4AD8538B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داوري</w:t>
      </w:r>
    </w:p>
    <w:p w14:paraId="6809C96B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ميانِ ما را که خواهد گرفت؟</w:t>
      </w:r>
    </w:p>
    <w:p w14:paraId="5A810A7A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37BC6C9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همه‌ي خدايان را لعنت کرده‌ام</w:t>
      </w:r>
    </w:p>
    <w:p w14:paraId="5E85C60A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همچنان که مرا</w:t>
      </w:r>
    </w:p>
    <w:p w14:paraId="4D0B503D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خدايان.</w:t>
      </w:r>
    </w:p>
    <w:p w14:paraId="46120F7F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در زنداني که از آن اميدِ گريز نيست</w:t>
      </w:r>
    </w:p>
    <w:p w14:paraId="3DE96516" w14:textId="77777777" w:rsidR="00867C9E" w:rsidRDefault="00C378BA" w:rsidP="005D47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بدانديشانه</w:t>
      </w:r>
    </w:p>
    <w:p w14:paraId="3DD7D0B0" w14:textId="77777777" w:rsidR="00867C9E" w:rsidRDefault="00C378BA" w:rsidP="005D47B9">
      <w:pPr>
        <w:pStyle w:val="body"/>
        <w:bidi/>
        <w:rPr>
          <w:rtl/>
        </w:rPr>
      </w:pPr>
      <w:r>
        <w:rPr>
          <w:rFonts w:hint="cs"/>
        </w:rPr>
        <w:t>           </w:t>
      </w:r>
      <w:r>
        <w:rPr>
          <w:rFonts w:hint="cs"/>
          <w:rtl/>
          <w:lang w:bidi="fa-IR"/>
        </w:rPr>
        <w:t xml:space="preserve"> بي‌گناه بوده‌ام</w:t>
      </w:r>
      <w:r>
        <w:rPr>
          <w:rFonts w:hint="cs"/>
        </w:rPr>
        <w:t>!</w:t>
      </w:r>
    </w:p>
    <w:p w14:paraId="378DD42E" w14:textId="5F77EC76" w:rsidR="005D47B9" w:rsidRDefault="00C378BA" w:rsidP="005D47B9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۱۳۳۶</w:t>
      </w:r>
    </w:p>
    <w:p w14:paraId="16B74CA7" w14:textId="77777777" w:rsidR="005D47B9" w:rsidRPr="005D47B9" w:rsidRDefault="005D47B9" w:rsidP="005D47B9">
      <w:pPr>
        <w:pStyle w:val="where"/>
        <w:bidi/>
        <w:rPr>
          <w:rtl/>
          <w:lang w:bidi="fa-IR"/>
        </w:rPr>
      </w:pPr>
    </w:p>
    <w:sectPr w:rsidR="005D47B9" w:rsidRPr="005D4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378BA"/>
    <w:rsid w:val="00425B2F"/>
    <w:rsid w:val="005D47B9"/>
    <w:rsid w:val="00867C9E"/>
    <w:rsid w:val="009561A8"/>
    <w:rsid w:val="00C3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8F6D5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B2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B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B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B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B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B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B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B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B2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B2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25B2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25B2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25B2F"/>
    <w:pPr>
      <w:bidi/>
    </w:pPr>
  </w:style>
  <w:style w:type="paragraph" w:customStyle="1" w:styleId="num">
    <w:name w:val="num"/>
    <w:basedOn w:val="poem"/>
    <w:qFormat/>
    <w:rsid w:val="00425B2F"/>
    <w:pPr>
      <w:spacing w:before="240"/>
    </w:pPr>
  </w:style>
  <w:style w:type="paragraph" w:customStyle="1" w:styleId="body">
    <w:name w:val="body"/>
    <w:basedOn w:val="Normal"/>
    <w:qFormat/>
    <w:rsid w:val="00425B2F"/>
    <w:rPr>
      <w:color w:val="000000"/>
    </w:rPr>
  </w:style>
  <w:style w:type="paragraph" w:customStyle="1" w:styleId="when">
    <w:name w:val="when"/>
    <w:basedOn w:val="who"/>
    <w:next w:val="where"/>
    <w:qFormat/>
    <w:rsid w:val="00425B2F"/>
    <w:pPr>
      <w:spacing w:before="360"/>
    </w:pPr>
  </w:style>
  <w:style w:type="paragraph" w:customStyle="1" w:styleId="where">
    <w:name w:val="where"/>
    <w:basedOn w:val="when"/>
    <w:next w:val="NoSpacing"/>
    <w:qFormat/>
    <w:rsid w:val="00425B2F"/>
    <w:pPr>
      <w:spacing w:before="0"/>
    </w:pPr>
  </w:style>
  <w:style w:type="paragraph" w:styleId="NoSpacing">
    <w:name w:val="No Spacing"/>
    <w:uiPriority w:val="1"/>
    <w:qFormat/>
    <w:rsid w:val="00425B2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25B2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25B2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B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B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B2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B2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B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B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B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B2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5B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5B2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B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5B2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25B2F"/>
    <w:rPr>
      <w:b/>
      <w:bCs/>
    </w:rPr>
  </w:style>
  <w:style w:type="character" w:styleId="Emphasis">
    <w:name w:val="Emphasis"/>
    <w:uiPriority w:val="20"/>
    <w:qFormat/>
    <w:rsid w:val="00425B2F"/>
    <w:rPr>
      <w:i/>
      <w:iCs/>
    </w:rPr>
  </w:style>
  <w:style w:type="paragraph" w:styleId="ListParagraph">
    <w:name w:val="List Paragraph"/>
    <w:basedOn w:val="Normal"/>
    <w:uiPriority w:val="34"/>
    <w:qFormat/>
    <w:rsid w:val="00425B2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25B2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B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B2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B2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25B2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25B2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25B2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25B2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25B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B2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B2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B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B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B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B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B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B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B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B2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B2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25B2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25B2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25B2F"/>
    <w:pPr>
      <w:bidi/>
    </w:pPr>
  </w:style>
  <w:style w:type="paragraph" w:customStyle="1" w:styleId="num">
    <w:name w:val="num"/>
    <w:basedOn w:val="poem"/>
    <w:qFormat/>
    <w:rsid w:val="00425B2F"/>
    <w:pPr>
      <w:spacing w:before="240"/>
    </w:pPr>
  </w:style>
  <w:style w:type="paragraph" w:customStyle="1" w:styleId="body">
    <w:name w:val="body"/>
    <w:basedOn w:val="Normal"/>
    <w:qFormat/>
    <w:rsid w:val="00425B2F"/>
    <w:rPr>
      <w:color w:val="000000"/>
    </w:rPr>
  </w:style>
  <w:style w:type="paragraph" w:customStyle="1" w:styleId="when">
    <w:name w:val="when"/>
    <w:basedOn w:val="who"/>
    <w:next w:val="where"/>
    <w:qFormat/>
    <w:rsid w:val="00425B2F"/>
    <w:pPr>
      <w:spacing w:before="360"/>
    </w:pPr>
  </w:style>
  <w:style w:type="paragraph" w:customStyle="1" w:styleId="where">
    <w:name w:val="where"/>
    <w:basedOn w:val="when"/>
    <w:next w:val="NoSpacing"/>
    <w:qFormat/>
    <w:rsid w:val="00425B2F"/>
    <w:pPr>
      <w:spacing w:before="0"/>
    </w:pPr>
  </w:style>
  <w:style w:type="paragraph" w:styleId="NoSpacing">
    <w:name w:val="No Spacing"/>
    <w:uiPriority w:val="1"/>
    <w:qFormat/>
    <w:rsid w:val="00425B2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25B2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25B2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B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B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B2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B2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B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B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B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B2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5B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5B2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B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5B2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25B2F"/>
    <w:rPr>
      <w:b/>
      <w:bCs/>
    </w:rPr>
  </w:style>
  <w:style w:type="character" w:styleId="Emphasis">
    <w:name w:val="Emphasis"/>
    <w:uiPriority w:val="20"/>
    <w:qFormat/>
    <w:rsid w:val="00425B2F"/>
    <w:rPr>
      <w:i/>
      <w:iCs/>
    </w:rPr>
  </w:style>
  <w:style w:type="paragraph" w:styleId="ListParagraph">
    <w:name w:val="List Paragraph"/>
    <w:basedOn w:val="Normal"/>
    <w:uiPriority w:val="34"/>
    <w:qFormat/>
    <w:rsid w:val="00425B2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25B2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B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B2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B2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25B2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25B2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25B2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25B2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25B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B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2010-04-05T20:16:00Z</dcterms:created>
  <dcterms:modified xsi:type="dcterms:W3CDTF">2010-04-05T20:52:00Z</dcterms:modified>
</cp:coreProperties>
</file>