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8881A" w14:textId="0D237C68" w:rsidR="0039674E" w:rsidRDefault="0039680B" w:rsidP="00577503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عاشقانه</w:t>
      </w:r>
    </w:p>
    <w:p w14:paraId="256859C1" w14:textId="2F480EE4" w:rsidR="00577503" w:rsidRDefault="00577503" w:rsidP="00577503">
      <w:pPr>
        <w:pStyle w:val="who"/>
        <w:bidi/>
        <w:rPr>
          <w:rtl/>
          <w:lang w:bidi="fa-IR"/>
        </w:rPr>
      </w:pPr>
    </w:p>
    <w:p w14:paraId="7A700921" w14:textId="371B420E" w:rsidR="00577503" w:rsidRDefault="00577503" w:rsidP="00577503">
      <w:pPr>
        <w:pStyle w:val="why"/>
        <w:rPr>
          <w:rtl/>
          <w:lang w:bidi="fa-IR"/>
        </w:rPr>
      </w:pPr>
    </w:p>
    <w:p w14:paraId="2BC1F1B9" w14:textId="4A63097E" w:rsidR="00577503" w:rsidRDefault="00577503" w:rsidP="00577503">
      <w:pPr>
        <w:pStyle w:val="num"/>
        <w:rPr>
          <w:rtl/>
          <w:lang w:bidi="fa-IR"/>
        </w:rPr>
      </w:pPr>
    </w:p>
    <w:p w14:paraId="547004F5" w14:textId="77777777" w:rsidR="00577503" w:rsidRPr="00577503" w:rsidRDefault="00577503" w:rsidP="00577503">
      <w:pPr>
        <w:pStyle w:val="subname"/>
        <w:rPr>
          <w:lang w:bidi="fa-IR"/>
        </w:rPr>
      </w:pPr>
    </w:p>
    <w:p w14:paraId="346A3586" w14:textId="3408E1AA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</w:t>
      </w:r>
      <w:r w:rsidR="0057750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که مي‌گويد دوست‌ات مي‌دارم</w:t>
      </w:r>
    </w:p>
    <w:p w14:paraId="6994149E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خنياگر ِ غم‌گيني‌ست</w:t>
      </w:r>
    </w:p>
    <w:p w14:paraId="70E7E16A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آوازش را از دست داده است.</w:t>
      </w:r>
    </w:p>
    <w:p w14:paraId="50FF97CF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ای کاش عشق را</w:t>
      </w:r>
    </w:p>
    <w:p w14:paraId="786FCBB8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زبان ِ سخن بود</w:t>
      </w:r>
    </w:p>
    <w:p w14:paraId="0A469EED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 </w:t>
      </w:r>
    </w:p>
    <w:p w14:paraId="0F4CD1A9" w14:textId="77777777" w:rsidR="009426A2" w:rsidRPr="009426A2" w:rsidRDefault="009426A2" w:rsidP="00577503">
      <w:pPr>
        <w:pStyle w:val="body"/>
        <w:tabs>
          <w:tab w:val="left" w:pos="1702"/>
        </w:tabs>
        <w:bidi/>
        <w:divId w:val="300884785"/>
        <w:rPr>
          <w:rFonts w:ascii="Nesf2" w:hAnsi="Nesf2"/>
        </w:rPr>
      </w:pPr>
      <w:r w:rsidRPr="009426A2">
        <w:rPr>
          <w:rFonts w:hint="cs"/>
          <w:b/>
          <w:rtl/>
          <w:lang w:bidi="fa-IR"/>
        </w:rPr>
        <w:t>هزار کاکُلي شاد</w:t>
      </w:r>
      <w:r w:rsidRPr="009426A2">
        <w:rPr>
          <w:rFonts w:ascii="Nesf2" w:hAnsi="Nesf2"/>
          <w:b/>
        </w:rPr>
        <w:t> </w:t>
      </w:r>
      <w:r w:rsidRPr="009426A2">
        <w:rPr>
          <w:rFonts w:ascii="Nesf2" w:hAnsi="Nesf2"/>
        </w:rPr>
        <w:tab/>
      </w:r>
      <w:r w:rsidRPr="009426A2">
        <w:rPr>
          <w:rFonts w:ascii="Nesf2" w:hAnsi="Nesf2"/>
          <w:b/>
        </w:rPr>
        <w:t> </w:t>
      </w:r>
    </w:p>
    <w:p w14:paraId="11140675" w14:textId="77777777" w:rsidR="009426A2" w:rsidRPr="009426A2" w:rsidRDefault="009426A2" w:rsidP="00577503">
      <w:pPr>
        <w:pStyle w:val="body"/>
        <w:tabs>
          <w:tab w:val="left" w:pos="1702"/>
        </w:tabs>
        <w:bidi/>
        <w:divId w:val="300884785"/>
        <w:rPr>
          <w:rFonts w:ascii="Nesf2" w:hAnsi="Nesf2"/>
        </w:rPr>
      </w:pPr>
      <w:r w:rsidRPr="009426A2">
        <w:rPr>
          <w:rFonts w:ascii="Nesf2" w:hAnsi="Nesf2"/>
          <w:b/>
        </w:rPr>
        <w:t> </w:t>
      </w:r>
      <w:r w:rsidRPr="009426A2">
        <w:rPr>
          <w:rFonts w:ascii="Nesf2" w:hAnsi="Nesf2"/>
        </w:rPr>
        <w:tab/>
      </w:r>
      <w:r w:rsidRPr="009426A2">
        <w:rPr>
          <w:rFonts w:hint="cs"/>
          <w:b/>
          <w:rtl/>
          <w:lang w:bidi="fa-IR"/>
        </w:rPr>
        <w:t>در چشمان ِ توست</w:t>
      </w:r>
      <w:r w:rsidRPr="009426A2">
        <w:rPr>
          <w:rFonts w:ascii="Nesf2" w:hAnsi="Nesf2"/>
          <w:b/>
        </w:rPr>
        <w:t> </w:t>
      </w:r>
    </w:p>
    <w:p w14:paraId="4261B178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هزار قناری خاموش</w:t>
      </w:r>
    </w:p>
    <w:p w14:paraId="38E22668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گلوی من.</w:t>
      </w:r>
    </w:p>
    <w:p w14:paraId="61C83A83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عشق را</w:t>
      </w:r>
    </w:p>
    <w:p w14:paraId="5979AAE0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ای کاش زبان ِ سخن بود</w:t>
      </w:r>
    </w:p>
    <w:p w14:paraId="53C60D26" w14:textId="77777777" w:rsidR="00577503" w:rsidRDefault="00577503" w:rsidP="00577503">
      <w:pPr>
        <w:pStyle w:val="body"/>
        <w:bidi/>
        <w:rPr>
          <w:rFonts w:ascii="Nesf2" w:hAnsi="Nesf2" w:hint="cs"/>
          <w:rtl/>
        </w:rPr>
      </w:pPr>
    </w:p>
    <w:p w14:paraId="6FF35533" w14:textId="77777777" w:rsidR="00577503" w:rsidRDefault="00577503" w:rsidP="00577503">
      <w:pPr>
        <w:pStyle w:val="body"/>
        <w:bidi/>
        <w:rPr>
          <w:rFonts w:ascii="Nesf2" w:hAnsi="Nesf2" w:hint="cs"/>
          <w:rtl/>
        </w:rPr>
      </w:pPr>
    </w:p>
    <w:p w14:paraId="48D95D45" w14:textId="77777777" w:rsidR="0039674E" w:rsidRDefault="0039680B" w:rsidP="00577503">
      <w:pPr>
        <w:pStyle w:val="body"/>
        <w:bidi/>
        <w:rPr>
          <w:rFonts w:ascii="Nesf2" w:hAnsi="Nesf2" w:hint="cs"/>
          <w:rtl/>
        </w:rPr>
      </w:pPr>
      <w:r>
        <w:rPr>
          <w:rFonts w:ascii="Nesf2" w:hAnsi="Nesf2"/>
        </w:rPr>
        <w:t>□</w:t>
      </w:r>
    </w:p>
    <w:p w14:paraId="65188308" w14:textId="77777777" w:rsidR="00577503" w:rsidRDefault="00577503" w:rsidP="00577503">
      <w:pPr>
        <w:pStyle w:val="body"/>
        <w:bidi/>
        <w:rPr>
          <w:rFonts w:ascii="Nesf2" w:hAnsi="Nesf2" w:hint="cs"/>
          <w:rtl/>
        </w:rPr>
      </w:pPr>
    </w:p>
    <w:p w14:paraId="7867AD55" w14:textId="77777777" w:rsidR="00577503" w:rsidRDefault="00577503" w:rsidP="00577503">
      <w:pPr>
        <w:pStyle w:val="body"/>
        <w:bidi/>
        <w:rPr>
          <w:rFonts w:ascii="Nesf2" w:hAnsi="Nesf2"/>
          <w:rtl/>
        </w:rPr>
      </w:pPr>
    </w:p>
    <w:p w14:paraId="55DC0E6F" w14:textId="3C719781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</w:t>
      </w:r>
      <w:r w:rsidR="0057750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که مي‌گويد دوست‌ات مي‌دارم</w:t>
      </w:r>
    </w:p>
    <w:p w14:paraId="7622A784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دل ِ اندُه‌گين ِ شبي‌ست</w:t>
      </w:r>
    </w:p>
    <w:p w14:paraId="2A816213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مهتاب‌اش را مي‌جويد.</w:t>
      </w:r>
    </w:p>
    <w:p w14:paraId="14F2B70B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ای کاش عشق را</w:t>
      </w:r>
    </w:p>
    <w:p w14:paraId="3E64EA6D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زبان ِ سخن بود</w:t>
      </w:r>
    </w:p>
    <w:p w14:paraId="6636B55F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هزار آفتاب ِ خندان در خرام ِ توست</w:t>
      </w:r>
    </w:p>
    <w:p w14:paraId="5BD8F399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هزار ستاره‌ی گريان</w:t>
      </w:r>
    </w:p>
    <w:p w14:paraId="2D06189D" w14:textId="77777777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تمنای من.</w:t>
      </w:r>
    </w:p>
    <w:p w14:paraId="7B05F30D" w14:textId="687B1134" w:rsidR="0039674E" w:rsidRDefault="0039680B" w:rsidP="0057750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عشق راای کاش زبان ِ سخن بود</w:t>
      </w:r>
    </w:p>
    <w:p w14:paraId="4C368DCF" w14:textId="544FEECD" w:rsidR="0039674E" w:rsidRDefault="0039680B" w:rsidP="00577503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۳۱ تير ِ ۱۳۵۸</w:t>
      </w:r>
    </w:p>
    <w:bookmarkEnd w:id="0"/>
    <w:p w14:paraId="1989126E" w14:textId="77777777" w:rsidR="00577503" w:rsidRPr="00577503" w:rsidRDefault="00577503" w:rsidP="00577503">
      <w:pPr>
        <w:pStyle w:val="where"/>
        <w:bidi/>
        <w:rPr>
          <w:rtl/>
          <w:lang w:bidi="fa-IR"/>
        </w:rPr>
      </w:pPr>
    </w:p>
    <w:sectPr w:rsidR="00577503" w:rsidRPr="00577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9680B"/>
    <w:rsid w:val="0039674E"/>
    <w:rsid w:val="0039680B"/>
    <w:rsid w:val="00577503"/>
    <w:rsid w:val="0094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B0C20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0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0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0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7750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7750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77503"/>
    <w:pPr>
      <w:bidi/>
    </w:pPr>
  </w:style>
  <w:style w:type="paragraph" w:customStyle="1" w:styleId="num">
    <w:name w:val="num"/>
    <w:basedOn w:val="poem"/>
    <w:qFormat/>
    <w:rsid w:val="00577503"/>
    <w:pPr>
      <w:spacing w:before="240"/>
    </w:pPr>
  </w:style>
  <w:style w:type="paragraph" w:customStyle="1" w:styleId="body">
    <w:name w:val="body"/>
    <w:basedOn w:val="Normal"/>
    <w:qFormat/>
    <w:rsid w:val="00577503"/>
    <w:rPr>
      <w:color w:val="000000"/>
    </w:rPr>
  </w:style>
  <w:style w:type="paragraph" w:customStyle="1" w:styleId="when">
    <w:name w:val="when"/>
    <w:basedOn w:val="who"/>
    <w:next w:val="where"/>
    <w:qFormat/>
    <w:rsid w:val="00577503"/>
    <w:pPr>
      <w:spacing w:before="360"/>
    </w:pPr>
  </w:style>
  <w:style w:type="paragraph" w:customStyle="1" w:styleId="where">
    <w:name w:val="where"/>
    <w:basedOn w:val="when"/>
    <w:next w:val="NoSpacing"/>
    <w:qFormat/>
    <w:rsid w:val="00577503"/>
    <w:pPr>
      <w:spacing w:before="0"/>
    </w:pPr>
  </w:style>
  <w:style w:type="paragraph" w:styleId="NoSpacing">
    <w:name w:val="No Spacing"/>
    <w:uiPriority w:val="1"/>
    <w:qFormat/>
    <w:rsid w:val="0057750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7750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7750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0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0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50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5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50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50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77503"/>
    <w:rPr>
      <w:b/>
      <w:bCs/>
    </w:rPr>
  </w:style>
  <w:style w:type="character" w:styleId="Emphasis">
    <w:name w:val="Emphasis"/>
    <w:uiPriority w:val="20"/>
    <w:qFormat/>
    <w:rsid w:val="00577503"/>
    <w:rPr>
      <w:i/>
      <w:iCs/>
    </w:rPr>
  </w:style>
  <w:style w:type="paragraph" w:styleId="ListParagraph">
    <w:name w:val="List Paragraph"/>
    <w:basedOn w:val="Normal"/>
    <w:uiPriority w:val="34"/>
    <w:qFormat/>
    <w:rsid w:val="0057750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750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75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0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0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7750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7750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7750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775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7750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50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0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5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0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0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0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0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7750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7750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77503"/>
    <w:pPr>
      <w:bidi/>
    </w:pPr>
  </w:style>
  <w:style w:type="paragraph" w:customStyle="1" w:styleId="num">
    <w:name w:val="num"/>
    <w:basedOn w:val="poem"/>
    <w:qFormat/>
    <w:rsid w:val="00577503"/>
    <w:pPr>
      <w:spacing w:before="240"/>
    </w:pPr>
  </w:style>
  <w:style w:type="paragraph" w:customStyle="1" w:styleId="body">
    <w:name w:val="body"/>
    <w:basedOn w:val="Normal"/>
    <w:qFormat/>
    <w:rsid w:val="00577503"/>
    <w:rPr>
      <w:color w:val="000000"/>
    </w:rPr>
  </w:style>
  <w:style w:type="paragraph" w:customStyle="1" w:styleId="when">
    <w:name w:val="when"/>
    <w:basedOn w:val="who"/>
    <w:next w:val="where"/>
    <w:qFormat/>
    <w:rsid w:val="00577503"/>
    <w:pPr>
      <w:spacing w:before="360"/>
    </w:pPr>
  </w:style>
  <w:style w:type="paragraph" w:customStyle="1" w:styleId="where">
    <w:name w:val="where"/>
    <w:basedOn w:val="when"/>
    <w:next w:val="NoSpacing"/>
    <w:qFormat/>
    <w:rsid w:val="00577503"/>
    <w:pPr>
      <w:spacing w:before="0"/>
    </w:pPr>
  </w:style>
  <w:style w:type="paragraph" w:styleId="NoSpacing">
    <w:name w:val="No Spacing"/>
    <w:uiPriority w:val="1"/>
    <w:qFormat/>
    <w:rsid w:val="0057750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7750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7750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0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0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750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750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50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50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77503"/>
    <w:rPr>
      <w:b/>
      <w:bCs/>
    </w:rPr>
  </w:style>
  <w:style w:type="character" w:styleId="Emphasis">
    <w:name w:val="Emphasis"/>
    <w:uiPriority w:val="20"/>
    <w:qFormat/>
    <w:rsid w:val="00577503"/>
    <w:rPr>
      <w:i/>
      <w:iCs/>
    </w:rPr>
  </w:style>
  <w:style w:type="paragraph" w:styleId="ListParagraph">
    <w:name w:val="List Paragraph"/>
    <w:basedOn w:val="Normal"/>
    <w:uiPriority w:val="34"/>
    <w:qFormat/>
    <w:rsid w:val="0057750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7750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75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0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0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7750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7750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7750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775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7750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75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2010-03-28T01:42:00Z</dcterms:created>
  <dcterms:modified xsi:type="dcterms:W3CDTF">2010-04-10T22:32:00Z</dcterms:modified>
</cp:coreProperties>
</file>