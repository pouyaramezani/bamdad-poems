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CBCA3" w14:textId="7E58192F" w:rsidR="003E59F5" w:rsidRDefault="00862DA1" w:rsidP="002F080F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عاشقانه</w:t>
      </w:r>
    </w:p>
    <w:p w14:paraId="14CB0BE6" w14:textId="4C9438B7" w:rsidR="002F080F" w:rsidRDefault="002F080F" w:rsidP="002F080F">
      <w:pPr>
        <w:pStyle w:val="who"/>
        <w:bidi/>
        <w:rPr>
          <w:rtl/>
          <w:lang w:bidi="fa-IR"/>
        </w:rPr>
      </w:pPr>
    </w:p>
    <w:p w14:paraId="6D50AD3A" w14:textId="4B1287BA" w:rsidR="002F080F" w:rsidRDefault="002F080F" w:rsidP="002F080F">
      <w:pPr>
        <w:pStyle w:val="why"/>
        <w:rPr>
          <w:rtl/>
          <w:lang w:bidi="fa-IR"/>
        </w:rPr>
      </w:pPr>
    </w:p>
    <w:p w14:paraId="20EDB593" w14:textId="5A5B9B6C" w:rsidR="002F080F" w:rsidRDefault="002F080F" w:rsidP="002F080F">
      <w:pPr>
        <w:pStyle w:val="num"/>
        <w:rPr>
          <w:rtl/>
          <w:lang w:bidi="fa-IR"/>
        </w:rPr>
      </w:pPr>
    </w:p>
    <w:p w14:paraId="076661F8" w14:textId="77777777" w:rsidR="002F080F" w:rsidRPr="002F080F" w:rsidRDefault="002F080F" w:rsidP="002F080F">
      <w:pPr>
        <w:pStyle w:val="subname"/>
        <w:rPr>
          <w:lang w:bidi="fa-IR"/>
        </w:rPr>
      </w:pPr>
    </w:p>
    <w:p w14:paraId="473DA0D7" w14:textId="4589EDA5" w:rsidR="003E59F5" w:rsidRDefault="003E59F5" w:rsidP="002F080F">
      <w:pPr>
        <w:pStyle w:val="body"/>
        <w:bidi/>
        <w:rPr>
          <w:rtl/>
        </w:rPr>
      </w:pPr>
    </w:p>
    <w:p w14:paraId="4E748F1B" w14:textId="77777777" w:rsidR="002F080F" w:rsidRPr="002F080F" w:rsidRDefault="002F080F" w:rsidP="002F080F">
      <w:pPr>
        <w:pStyle w:val="body"/>
        <w:bidi/>
        <w:divId w:val="935359628"/>
        <w:rPr>
          <w:rFonts w:ascii="Nesf2" w:hAnsi="Nesf2"/>
        </w:rPr>
      </w:pPr>
      <w:r w:rsidRPr="002F080F">
        <w:rPr>
          <w:rFonts w:hint="cs"/>
          <w:b/>
          <w:rtl/>
          <w:lang w:bidi="fa-IR"/>
        </w:rPr>
        <w:t>بيتوته‌ی کوتاهي‌ست جهان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68A2D679" w14:textId="77777777" w:rsidR="002F080F" w:rsidRPr="002F080F" w:rsidRDefault="002F080F" w:rsidP="002F080F">
      <w:pPr>
        <w:pStyle w:val="body"/>
        <w:bidi/>
        <w:divId w:val="935359628"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در فاصله‌ی گناه و دوزخ</w:t>
      </w:r>
      <w:r w:rsidRPr="002F080F">
        <w:rPr>
          <w:rFonts w:ascii="Nesf2" w:hAnsi="Nesf2"/>
          <w:b/>
        </w:rPr>
        <w:t> </w:t>
      </w:r>
    </w:p>
    <w:p w14:paraId="295446EA" w14:textId="77777777" w:rsidR="002F080F" w:rsidRPr="002F080F" w:rsidRDefault="002F080F" w:rsidP="002F080F">
      <w:pPr>
        <w:pStyle w:val="body"/>
        <w:bidi/>
        <w:rPr>
          <w:rFonts w:ascii="Nesf2" w:hAnsi="Nesf2"/>
        </w:rPr>
      </w:pPr>
      <w:r w:rsidRPr="002F080F">
        <w:rPr>
          <w:rFonts w:hint="cs"/>
          <w:b/>
          <w:rtl/>
          <w:lang w:bidi="fa-IR"/>
        </w:rPr>
        <w:t>خورشيد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21315614" w14:textId="77777777" w:rsidR="002F080F" w:rsidRPr="002F080F" w:rsidRDefault="002F080F" w:rsidP="002F080F">
      <w:pPr>
        <w:pStyle w:val="body"/>
        <w:bidi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همچون دشنامي برمي‌آيد</w:t>
      </w:r>
      <w:r w:rsidRPr="002F080F">
        <w:rPr>
          <w:rFonts w:ascii="Nesf2" w:hAnsi="Nesf2"/>
          <w:b/>
        </w:rPr>
        <w:t> </w:t>
      </w:r>
    </w:p>
    <w:p w14:paraId="4D89E8ED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روز</w:t>
      </w:r>
    </w:p>
    <w:p w14:paraId="3EB9B8F8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شرم‌ساری جبران‌ناپذيری‌ست.</w:t>
      </w:r>
    </w:p>
    <w:p w14:paraId="63F88CDD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</w:t>
      </w:r>
    </w:p>
    <w:p w14:paraId="5140E73B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پيش از آن که در اشک غرقه شوم</w:t>
      </w:r>
    </w:p>
    <w:p w14:paraId="41F3A052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چيزی بگوی</w:t>
      </w:r>
    </w:p>
    <w:p w14:paraId="39D0E3EB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درخت،</w:t>
      </w:r>
    </w:p>
    <w:p w14:paraId="1DC47BC6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جهل ِ معصيت‌بار ِ نياکان است</w:t>
      </w:r>
    </w:p>
    <w:p w14:paraId="7A54B36B" w14:textId="576EBD0A" w:rsidR="003E59F5" w:rsidRDefault="003E59F5" w:rsidP="002F080F">
      <w:pPr>
        <w:pStyle w:val="body"/>
        <w:bidi/>
        <w:rPr>
          <w:rtl/>
        </w:rPr>
      </w:pPr>
    </w:p>
    <w:p w14:paraId="3AB3A7C5" w14:textId="77777777" w:rsidR="002F080F" w:rsidRPr="002F080F" w:rsidRDefault="002F080F" w:rsidP="002F080F">
      <w:pPr>
        <w:pStyle w:val="body"/>
        <w:bidi/>
        <w:divId w:val="1706321068"/>
        <w:rPr>
          <w:rFonts w:ascii="Nesf2" w:hAnsi="Nesf2"/>
        </w:rPr>
      </w:pPr>
      <w:r w:rsidRPr="002F080F">
        <w:rPr>
          <w:rFonts w:hint="cs"/>
          <w:b/>
          <w:rtl/>
          <w:lang w:bidi="fa-IR"/>
        </w:rPr>
        <w:t>و نسيم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193801F1" w14:textId="77777777" w:rsidR="002F080F" w:rsidRPr="002F080F" w:rsidRDefault="002F080F" w:rsidP="002F080F">
      <w:pPr>
        <w:pStyle w:val="body"/>
        <w:bidi/>
        <w:divId w:val="1706321068"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وسوسه‌يي‌ست نابه‌کار.</w:t>
      </w:r>
      <w:r w:rsidRPr="002F080F">
        <w:rPr>
          <w:rFonts w:ascii="Nesf2" w:hAnsi="Nesf2"/>
          <w:b/>
        </w:rPr>
        <w:t> </w:t>
      </w:r>
    </w:p>
    <w:p w14:paraId="1C5AEA7E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مهتاب پاييزی</w:t>
      </w:r>
    </w:p>
    <w:p w14:paraId="66E29C7E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کفری‌ست که جهان را مي‌آلايد.</w:t>
      </w:r>
    </w:p>
    <w:p w14:paraId="6F621E0B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چيزی بگوی</w:t>
      </w:r>
    </w:p>
    <w:p w14:paraId="5DAB46C7" w14:textId="4E570A44" w:rsidR="003E59F5" w:rsidRDefault="003E59F5" w:rsidP="002F080F">
      <w:pPr>
        <w:pStyle w:val="body"/>
        <w:bidi/>
        <w:rPr>
          <w:rtl/>
        </w:rPr>
      </w:pPr>
    </w:p>
    <w:p w14:paraId="674423F6" w14:textId="77777777" w:rsidR="002F080F" w:rsidRPr="002F080F" w:rsidRDefault="002F080F" w:rsidP="002F080F">
      <w:pPr>
        <w:pStyle w:val="body"/>
        <w:bidi/>
        <w:divId w:val="367802538"/>
        <w:rPr>
          <w:rFonts w:ascii="Nesf2" w:hAnsi="Nesf2"/>
        </w:rPr>
      </w:pPr>
      <w:r w:rsidRPr="002F080F">
        <w:rPr>
          <w:rFonts w:hint="cs"/>
          <w:b/>
          <w:rtl/>
          <w:lang w:bidi="fa-IR"/>
        </w:rPr>
        <w:t>پيش از آن که در اشک غرقه شوم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3C2489C8" w14:textId="77777777" w:rsidR="002F080F" w:rsidRPr="002F080F" w:rsidRDefault="002F080F" w:rsidP="002F080F">
      <w:pPr>
        <w:pStyle w:val="body"/>
        <w:bidi/>
        <w:divId w:val="367802538"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چيزی بگوی</w:t>
      </w:r>
      <w:r w:rsidRPr="002F080F">
        <w:rPr>
          <w:rFonts w:ascii="Nesf2" w:hAnsi="Nesf2"/>
          <w:b/>
        </w:rPr>
        <w:t> </w:t>
      </w:r>
    </w:p>
    <w:p w14:paraId="131B91EC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دريچه‌ی نغز</w:t>
      </w:r>
    </w:p>
    <w:p w14:paraId="23B9B43F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چشم‌انداز ِ عقوبتي مي‌گشايد.</w:t>
      </w:r>
    </w:p>
    <w:p w14:paraId="31CDBFD1" w14:textId="7C31A02D" w:rsidR="003E59F5" w:rsidRDefault="003E59F5" w:rsidP="002F080F">
      <w:pPr>
        <w:pStyle w:val="body"/>
        <w:bidi/>
        <w:rPr>
          <w:rtl/>
        </w:rPr>
      </w:pPr>
    </w:p>
    <w:p w14:paraId="44006710" w14:textId="77777777" w:rsidR="002F080F" w:rsidRPr="002F080F" w:rsidRDefault="002F080F" w:rsidP="002F080F">
      <w:pPr>
        <w:pStyle w:val="body"/>
        <w:bidi/>
        <w:divId w:val="904680421"/>
        <w:rPr>
          <w:rFonts w:ascii="Nesf2" w:hAnsi="Nesf2"/>
        </w:rPr>
      </w:pPr>
      <w:r w:rsidRPr="002F080F">
        <w:rPr>
          <w:rFonts w:hint="cs"/>
          <w:b/>
          <w:rtl/>
          <w:lang w:bidi="fa-IR"/>
        </w:rPr>
        <w:t>عشق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5E7EB584" w14:textId="77777777" w:rsidR="002F080F" w:rsidRPr="002F080F" w:rsidRDefault="002F080F" w:rsidP="002F080F">
      <w:pPr>
        <w:pStyle w:val="body"/>
        <w:bidi/>
        <w:divId w:val="904680421"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رطوبت ِ چندش‌انگيز ِ پلشتي‌ست</w:t>
      </w:r>
      <w:r w:rsidRPr="002F080F">
        <w:rPr>
          <w:rFonts w:ascii="Nesf2" w:hAnsi="Nesf2"/>
          <w:b/>
        </w:rPr>
        <w:t> </w:t>
      </w:r>
    </w:p>
    <w:p w14:paraId="6862BD0E" w14:textId="77777777" w:rsidR="002F080F" w:rsidRPr="002F080F" w:rsidRDefault="002F080F" w:rsidP="002F080F">
      <w:pPr>
        <w:pStyle w:val="body"/>
        <w:bidi/>
        <w:rPr>
          <w:rFonts w:ascii="Nesf2" w:hAnsi="Nesf2"/>
        </w:rPr>
      </w:pPr>
      <w:r w:rsidRPr="002F080F">
        <w:rPr>
          <w:rFonts w:hint="cs"/>
          <w:b/>
          <w:rtl/>
          <w:lang w:bidi="fa-IR"/>
        </w:rPr>
        <w:t>و آسمان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2EFBB9A3" w14:textId="77777777" w:rsidR="002F080F" w:rsidRPr="002F080F" w:rsidRDefault="002F080F" w:rsidP="002F080F">
      <w:pPr>
        <w:pStyle w:val="body"/>
        <w:bidi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سرپناهي</w:t>
      </w:r>
      <w:r w:rsidRPr="002F080F">
        <w:rPr>
          <w:rFonts w:ascii="Nesf2" w:hAnsi="Nesf2"/>
          <w:b/>
        </w:rPr>
        <w:t> </w:t>
      </w:r>
    </w:p>
    <w:p w14:paraId="096F3FCE" w14:textId="77777777" w:rsidR="003E59F5" w:rsidRDefault="003E59F5" w:rsidP="002F080F">
      <w:pPr>
        <w:pStyle w:val="body"/>
        <w:bidi/>
        <w:divId w:val="1314212195"/>
        <w:rPr>
          <w:rFonts w:eastAsia="Times New Roman"/>
          <w:vanish/>
          <w:rtl/>
        </w:rPr>
      </w:pPr>
    </w:p>
    <w:p w14:paraId="4AF576D9" w14:textId="77777777" w:rsidR="002F080F" w:rsidRPr="002F080F" w:rsidRDefault="002F080F" w:rsidP="002F080F">
      <w:pPr>
        <w:pStyle w:val="body"/>
        <w:bidi/>
        <w:divId w:val="1314212195"/>
      </w:pPr>
      <w:r w:rsidRPr="002F080F">
        <w:rPr>
          <w:rFonts w:hint="cs"/>
          <w:b/>
          <w:rtl/>
          <w:lang w:bidi="fa-IR"/>
        </w:rPr>
        <w:t>تا به خاک بنشيني و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tl/>
        </w:rPr>
        <w:t> </w:t>
      </w:r>
    </w:p>
    <w:p w14:paraId="45DD3661" w14:textId="77777777" w:rsidR="002F080F" w:rsidRPr="002F080F" w:rsidRDefault="002F080F" w:rsidP="002F080F">
      <w:pPr>
        <w:pStyle w:val="body"/>
        <w:bidi/>
        <w:divId w:val="1314212195"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بر سرنوشت ِ خويش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527BEF05" w14:textId="77777777" w:rsidR="002F080F" w:rsidRPr="002F080F" w:rsidRDefault="002F080F" w:rsidP="002F080F">
      <w:pPr>
        <w:pStyle w:val="body"/>
        <w:bidi/>
        <w:divId w:val="1314212195"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tl/>
        </w:rPr>
        <w:t> </w:t>
      </w:r>
      <w:r w:rsidRPr="002F080F">
        <w:tab/>
      </w:r>
      <w:r w:rsidRPr="002F080F">
        <w:rPr>
          <w:rFonts w:hint="cs"/>
          <w:b/>
          <w:rtl/>
          <w:lang w:bidi="fa-IR"/>
        </w:rPr>
        <w:t>گريه ساز کني.</w:t>
      </w:r>
      <w:r w:rsidRPr="002F080F">
        <w:rPr>
          <w:rFonts w:ascii="Nesf2" w:hAnsi="Nesf2"/>
          <w:b/>
        </w:rPr>
        <w:t> </w:t>
      </w:r>
    </w:p>
    <w:p w14:paraId="3A22D125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</w:t>
      </w:r>
    </w:p>
    <w:p w14:paraId="64BE4E62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پيش از آن که در اشک غرقه شوم چيزی بگوی،</w:t>
      </w:r>
    </w:p>
    <w:p w14:paraId="73D1EC8D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چه باشد</w:t>
      </w:r>
    </w:p>
    <w:p w14:paraId="47279429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چشمه‌ها</w:t>
      </w:r>
    </w:p>
    <w:p w14:paraId="546BD46A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تابوت مي‌جوشند</w:t>
      </w:r>
    </w:p>
    <w:p w14:paraId="47C0D973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سوگواران ِ ژوليده آبروی جهان‌اند.</w:t>
      </w:r>
    </w:p>
    <w:p w14:paraId="4C62DCAE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عصمت به آينه مفروش</w:t>
      </w:r>
    </w:p>
    <w:p w14:paraId="07B8D921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فاجران نيازمندتران‌اند.</w:t>
      </w:r>
    </w:p>
    <w:p w14:paraId="7E2EFAF8" w14:textId="16DAD782" w:rsidR="003E59F5" w:rsidRDefault="003E59F5" w:rsidP="002F080F">
      <w:pPr>
        <w:pStyle w:val="body"/>
        <w:bidi/>
        <w:rPr>
          <w:rtl/>
        </w:rPr>
      </w:pPr>
    </w:p>
    <w:p w14:paraId="0590BE73" w14:textId="77777777" w:rsidR="002F080F" w:rsidRPr="002F080F" w:rsidRDefault="002F080F" w:rsidP="002F080F">
      <w:pPr>
        <w:pStyle w:val="body"/>
        <w:bidi/>
        <w:divId w:val="368722724"/>
        <w:rPr>
          <w:rFonts w:ascii="Nesf2" w:hAnsi="Nesf2"/>
        </w:rPr>
      </w:pPr>
      <w:r w:rsidRPr="002F080F">
        <w:rPr>
          <w:rFonts w:hint="cs"/>
          <w:b/>
          <w:rtl/>
          <w:lang w:bidi="fa-IR"/>
        </w:rPr>
        <w:t>خامُش منشين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1CE6F4A8" w14:textId="77777777" w:rsidR="002F080F" w:rsidRPr="002F080F" w:rsidRDefault="002F080F" w:rsidP="002F080F">
      <w:pPr>
        <w:pStyle w:val="body"/>
        <w:bidi/>
        <w:divId w:val="368722724"/>
        <w:rPr>
          <w:rFonts w:ascii="Nesf2" w:hAnsi="Nesf2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خدا را</w:t>
      </w:r>
      <w:r w:rsidRPr="002F080F">
        <w:rPr>
          <w:rFonts w:ascii="Nesf2" w:hAnsi="Nesf2"/>
          <w:b/>
        </w:rPr>
        <w:t> </w:t>
      </w:r>
    </w:p>
    <w:p w14:paraId="03CC3780" w14:textId="77777777" w:rsidR="003E59F5" w:rsidRDefault="00862DA1" w:rsidP="002F08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پيش از آن که در اشک غرقه شوم</w:t>
      </w:r>
    </w:p>
    <w:p w14:paraId="78A3C58F" w14:textId="648A6520" w:rsidR="003E59F5" w:rsidRDefault="003E59F5" w:rsidP="002F080F">
      <w:pPr>
        <w:pStyle w:val="body"/>
        <w:bidi/>
        <w:rPr>
          <w:rtl/>
        </w:rPr>
      </w:pPr>
    </w:p>
    <w:p w14:paraId="6C16152F" w14:textId="77777777" w:rsidR="002F080F" w:rsidRPr="002F080F" w:rsidRDefault="002F080F" w:rsidP="002F080F">
      <w:pPr>
        <w:pStyle w:val="body"/>
        <w:bidi/>
        <w:divId w:val="2019039621"/>
        <w:rPr>
          <w:rFonts w:ascii="Nesf2" w:hAnsi="Nesf2"/>
        </w:rPr>
      </w:pPr>
      <w:r w:rsidRPr="002F080F">
        <w:rPr>
          <w:rFonts w:hint="cs"/>
          <w:b/>
          <w:rtl/>
          <w:lang w:bidi="fa-IR"/>
        </w:rPr>
        <w:t>از عشق</w:t>
      </w: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ascii="Nesf2" w:hAnsi="Nesf2"/>
          <w:b/>
        </w:rPr>
        <w:t> </w:t>
      </w:r>
    </w:p>
    <w:p w14:paraId="2C5660BB" w14:textId="7DC91180" w:rsidR="002F080F" w:rsidRPr="002F080F" w:rsidRDefault="002F080F" w:rsidP="002F080F">
      <w:pPr>
        <w:pStyle w:val="body"/>
        <w:bidi/>
        <w:divId w:val="2019039621"/>
        <w:rPr>
          <w:rFonts w:ascii="Nesf2" w:hAnsi="Nesf2" w:hint="cs"/>
          <w:rtl/>
          <w:lang w:bidi="fa-IR"/>
        </w:rPr>
      </w:pPr>
      <w:r w:rsidRPr="002F080F">
        <w:rPr>
          <w:rFonts w:ascii="Nesf2" w:hAnsi="Nesf2"/>
          <w:b/>
        </w:rPr>
        <w:t> </w:t>
      </w:r>
      <w:r w:rsidRPr="002F080F">
        <w:rPr>
          <w:rFonts w:ascii="Nesf2" w:hAnsi="Nesf2"/>
        </w:rPr>
        <w:tab/>
      </w:r>
      <w:r w:rsidRPr="002F080F">
        <w:rPr>
          <w:rFonts w:hint="cs"/>
          <w:b/>
          <w:rtl/>
          <w:lang w:bidi="fa-IR"/>
        </w:rPr>
        <w:t>چيزی بگوی!</w:t>
      </w:r>
      <w:r w:rsidRPr="002F080F">
        <w:rPr>
          <w:rFonts w:ascii="Nesf2" w:hAnsi="Nesf2"/>
          <w:b/>
        </w:rPr>
        <w:t> </w:t>
      </w:r>
    </w:p>
    <w:p w14:paraId="72A0A966" w14:textId="25B1545C" w:rsidR="003E59F5" w:rsidRDefault="00862DA1" w:rsidP="002F080F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۲۳ مرداد ِ ۱۳۵۹</w:t>
      </w:r>
    </w:p>
    <w:p w14:paraId="1EFE26D0" w14:textId="77777777" w:rsidR="002F080F" w:rsidRPr="002F080F" w:rsidRDefault="002F080F" w:rsidP="002F080F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2F080F" w:rsidRPr="002F0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62DA1"/>
    <w:rsid w:val="002F080F"/>
    <w:rsid w:val="003E59F5"/>
    <w:rsid w:val="008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A735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0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F080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F080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F080F"/>
    <w:pPr>
      <w:bidi/>
    </w:pPr>
  </w:style>
  <w:style w:type="paragraph" w:customStyle="1" w:styleId="num">
    <w:name w:val="num"/>
    <w:basedOn w:val="poem"/>
    <w:qFormat/>
    <w:rsid w:val="002F080F"/>
    <w:pPr>
      <w:spacing w:before="240"/>
    </w:pPr>
  </w:style>
  <w:style w:type="paragraph" w:customStyle="1" w:styleId="body">
    <w:name w:val="body"/>
    <w:basedOn w:val="Normal"/>
    <w:qFormat/>
    <w:rsid w:val="002F080F"/>
    <w:rPr>
      <w:color w:val="000000"/>
    </w:rPr>
  </w:style>
  <w:style w:type="paragraph" w:customStyle="1" w:styleId="when">
    <w:name w:val="when"/>
    <w:basedOn w:val="who"/>
    <w:next w:val="where"/>
    <w:qFormat/>
    <w:rsid w:val="002F080F"/>
    <w:pPr>
      <w:spacing w:before="360"/>
    </w:pPr>
  </w:style>
  <w:style w:type="paragraph" w:customStyle="1" w:styleId="where">
    <w:name w:val="where"/>
    <w:basedOn w:val="when"/>
    <w:next w:val="NoSpacing"/>
    <w:qFormat/>
    <w:rsid w:val="002F080F"/>
    <w:pPr>
      <w:spacing w:before="0"/>
    </w:pPr>
  </w:style>
  <w:style w:type="paragraph" w:styleId="NoSpacing">
    <w:name w:val="No Spacing"/>
    <w:uiPriority w:val="1"/>
    <w:qFormat/>
    <w:rsid w:val="002F080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F080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F08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0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0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80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0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80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80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F080F"/>
    <w:rPr>
      <w:b/>
      <w:bCs/>
    </w:rPr>
  </w:style>
  <w:style w:type="character" w:styleId="Emphasis">
    <w:name w:val="Emphasis"/>
    <w:uiPriority w:val="20"/>
    <w:qFormat/>
    <w:rsid w:val="002F080F"/>
    <w:rPr>
      <w:i/>
      <w:iCs/>
    </w:rPr>
  </w:style>
  <w:style w:type="paragraph" w:styleId="ListParagraph">
    <w:name w:val="List Paragraph"/>
    <w:basedOn w:val="Normal"/>
    <w:uiPriority w:val="34"/>
    <w:qFormat/>
    <w:rsid w:val="002F080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F080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0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0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0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F080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F080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F080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F0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F0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80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0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F080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F080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F080F"/>
    <w:pPr>
      <w:bidi/>
    </w:pPr>
  </w:style>
  <w:style w:type="paragraph" w:customStyle="1" w:styleId="num">
    <w:name w:val="num"/>
    <w:basedOn w:val="poem"/>
    <w:qFormat/>
    <w:rsid w:val="002F080F"/>
    <w:pPr>
      <w:spacing w:before="240"/>
    </w:pPr>
  </w:style>
  <w:style w:type="paragraph" w:customStyle="1" w:styleId="body">
    <w:name w:val="body"/>
    <w:basedOn w:val="Normal"/>
    <w:qFormat/>
    <w:rsid w:val="002F080F"/>
    <w:rPr>
      <w:color w:val="000000"/>
    </w:rPr>
  </w:style>
  <w:style w:type="paragraph" w:customStyle="1" w:styleId="when">
    <w:name w:val="when"/>
    <w:basedOn w:val="who"/>
    <w:next w:val="where"/>
    <w:qFormat/>
    <w:rsid w:val="002F080F"/>
    <w:pPr>
      <w:spacing w:before="360"/>
    </w:pPr>
  </w:style>
  <w:style w:type="paragraph" w:customStyle="1" w:styleId="where">
    <w:name w:val="where"/>
    <w:basedOn w:val="when"/>
    <w:next w:val="NoSpacing"/>
    <w:qFormat/>
    <w:rsid w:val="002F080F"/>
    <w:pPr>
      <w:spacing w:before="0"/>
    </w:pPr>
  </w:style>
  <w:style w:type="paragraph" w:styleId="NoSpacing">
    <w:name w:val="No Spacing"/>
    <w:uiPriority w:val="1"/>
    <w:qFormat/>
    <w:rsid w:val="002F080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F080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F08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0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0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80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0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80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80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F080F"/>
    <w:rPr>
      <w:b/>
      <w:bCs/>
    </w:rPr>
  </w:style>
  <w:style w:type="character" w:styleId="Emphasis">
    <w:name w:val="Emphasis"/>
    <w:uiPriority w:val="20"/>
    <w:qFormat/>
    <w:rsid w:val="002F080F"/>
    <w:rPr>
      <w:i/>
      <w:iCs/>
    </w:rPr>
  </w:style>
  <w:style w:type="paragraph" w:styleId="ListParagraph">
    <w:name w:val="List Paragraph"/>
    <w:basedOn w:val="Normal"/>
    <w:uiPriority w:val="34"/>
    <w:qFormat/>
    <w:rsid w:val="002F080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F080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0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0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0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F080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F080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F080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F0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F0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8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2010-03-28T01:42:00Z</dcterms:created>
  <dcterms:modified xsi:type="dcterms:W3CDTF">2010-04-10T22:34:00Z</dcterms:modified>
</cp:coreProperties>
</file>