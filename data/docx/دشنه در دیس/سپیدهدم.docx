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098E4" w14:textId="605C48C6" w:rsidR="007A17B6" w:rsidRDefault="008307CD" w:rsidP="008B0A8A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سپ</w:t>
      </w:r>
      <w:r w:rsidR="008B0A8A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ده‌دم</w:t>
      </w:r>
    </w:p>
    <w:p w14:paraId="6342D1D6" w14:textId="1578EA58" w:rsidR="00947219" w:rsidRDefault="00947219" w:rsidP="00947219">
      <w:pPr>
        <w:pStyle w:val="who"/>
        <w:bidi/>
        <w:rPr>
          <w:rtl/>
          <w:lang w:bidi="fa-IR"/>
        </w:rPr>
      </w:pPr>
    </w:p>
    <w:p w14:paraId="5AC2DF26" w14:textId="00F7A2F4" w:rsidR="00947219" w:rsidRDefault="00947219" w:rsidP="00947219">
      <w:pPr>
        <w:pStyle w:val="why"/>
        <w:rPr>
          <w:rtl/>
          <w:lang w:bidi="fa-IR"/>
        </w:rPr>
      </w:pPr>
    </w:p>
    <w:p w14:paraId="37331E91" w14:textId="3F2875CC" w:rsidR="00947219" w:rsidRDefault="00947219" w:rsidP="00947219">
      <w:pPr>
        <w:pStyle w:val="num"/>
        <w:rPr>
          <w:rtl/>
          <w:lang w:bidi="fa-IR"/>
        </w:rPr>
      </w:pPr>
    </w:p>
    <w:p w14:paraId="0E3BDF3D" w14:textId="77777777" w:rsidR="00947219" w:rsidRPr="00947219" w:rsidRDefault="00947219" w:rsidP="00947219">
      <w:pPr>
        <w:pStyle w:val="subname"/>
        <w:rPr>
          <w:lang w:bidi="fa-IR"/>
        </w:rPr>
      </w:pPr>
    </w:p>
    <w:p w14:paraId="2E663507" w14:textId="77777777" w:rsidR="007A17B6" w:rsidRDefault="008307CD" w:rsidP="0094721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هزار زبان</w:t>
      </w:r>
    </w:p>
    <w:p w14:paraId="220D0AFC" w14:textId="77777777" w:rsidR="007A17B6" w:rsidRDefault="008307CD" w:rsidP="0094721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وَلْوَله بود.</w:t>
      </w:r>
    </w:p>
    <w:p w14:paraId="72FED3AA" w14:textId="42C3DAE2" w:rsidR="007A17B6" w:rsidRDefault="008307CD" w:rsidP="00947219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بيداری</w:t>
      </w:r>
      <w:bookmarkStart w:id="0" w:name="_GoBack"/>
      <w:bookmarkEnd w:id="0"/>
    </w:p>
    <w:p w14:paraId="350B0ADB" w14:textId="77777777" w:rsidR="007A17B6" w:rsidRDefault="008307CD" w:rsidP="0094721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افق به افق مي‌گذشت</w:t>
      </w:r>
    </w:p>
    <w:p w14:paraId="19721E22" w14:textId="77777777" w:rsidR="00947219" w:rsidRPr="00947219" w:rsidRDefault="00947219" w:rsidP="00947219">
      <w:pPr>
        <w:pStyle w:val="body"/>
        <w:bidi/>
        <w:divId w:val="913970746"/>
        <w:rPr>
          <w:rFonts w:ascii="Nesf2" w:hAnsi="Nesf2"/>
        </w:rPr>
      </w:pPr>
      <w:r w:rsidRPr="00947219">
        <w:rPr>
          <w:rFonts w:ascii="Nesf2" w:hAnsi="Nesf2"/>
        </w:rPr>
        <w:t> </w:t>
      </w:r>
      <w:r w:rsidRPr="00947219">
        <w:rPr>
          <w:rFonts w:hint="cs"/>
          <w:b/>
          <w:rtl/>
          <w:lang w:bidi="fa-IR"/>
        </w:rPr>
        <w:t>و همچنان که آواز ِ دوردست ِ گردونه‌ی آفتاب</w:t>
      </w: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ascii="Nesf2" w:hAnsi="Nesf2"/>
          <w:b/>
        </w:rPr>
        <w:t> </w:t>
      </w:r>
    </w:p>
    <w:p w14:paraId="49FABE6A" w14:textId="77777777" w:rsidR="00947219" w:rsidRPr="00947219" w:rsidRDefault="00947219" w:rsidP="00947219">
      <w:pPr>
        <w:pStyle w:val="body"/>
        <w:bidi/>
        <w:divId w:val="913970746"/>
        <w:rPr>
          <w:rFonts w:ascii="Nesf2" w:hAnsi="Nesf2"/>
        </w:rPr>
      </w:pP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hint="cs"/>
          <w:b/>
          <w:rtl/>
          <w:lang w:bidi="fa-IR"/>
        </w:rPr>
        <w:t>نزديک مي‌شد</w:t>
      </w:r>
      <w:r w:rsidRPr="00947219">
        <w:rPr>
          <w:rFonts w:ascii="Nesf2" w:hAnsi="Nesf2"/>
          <w:b/>
        </w:rPr>
        <w:t> </w:t>
      </w:r>
    </w:p>
    <w:p w14:paraId="0815A76C" w14:textId="77777777" w:rsidR="00947219" w:rsidRPr="00947219" w:rsidRDefault="00947219" w:rsidP="00947219">
      <w:pPr>
        <w:pStyle w:val="body"/>
        <w:bidi/>
        <w:rPr>
          <w:rFonts w:ascii="Nesf2" w:hAnsi="Nesf2"/>
        </w:rPr>
      </w:pPr>
      <w:r w:rsidRPr="00947219">
        <w:rPr>
          <w:rFonts w:hint="cs"/>
          <w:b/>
          <w:rtl/>
          <w:lang w:bidi="fa-IR"/>
        </w:rPr>
        <w:t>وَلْوَله‌ی پراکنده</w:t>
      </w: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ascii="Nesf2" w:hAnsi="Nesf2"/>
          <w:b/>
        </w:rPr>
        <w:t> </w:t>
      </w:r>
    </w:p>
    <w:p w14:paraId="41C48DB6" w14:textId="77777777" w:rsidR="00947219" w:rsidRPr="00947219" w:rsidRDefault="00947219" w:rsidP="00947219">
      <w:pPr>
        <w:pStyle w:val="body"/>
        <w:bidi/>
        <w:rPr>
          <w:rFonts w:ascii="Nesf2" w:hAnsi="Nesf2"/>
        </w:rPr>
      </w:pP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hint="cs"/>
          <w:b/>
          <w:rtl/>
          <w:lang w:bidi="fa-IR"/>
        </w:rPr>
        <w:t>شکل مي‌گرفت</w:t>
      </w:r>
      <w:r w:rsidRPr="00947219">
        <w:rPr>
          <w:rFonts w:ascii="Nesf2" w:hAnsi="Nesf2"/>
          <w:b/>
        </w:rPr>
        <w:t> </w:t>
      </w:r>
    </w:p>
    <w:p w14:paraId="311CE0D9" w14:textId="77777777" w:rsidR="007A17B6" w:rsidRDefault="008307CD" w:rsidP="0094721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يک‌پارچه</w:t>
      </w:r>
    </w:p>
    <w:p w14:paraId="05EC75DA" w14:textId="18A05C54" w:rsidR="007A17B6" w:rsidRDefault="008307CD" w:rsidP="00947219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به سرودی روشن بدل شود.</w:t>
      </w:r>
    </w:p>
    <w:p w14:paraId="5B02D23D" w14:textId="77777777" w:rsidR="00947219" w:rsidRPr="00947219" w:rsidRDefault="00947219" w:rsidP="00947219">
      <w:pPr>
        <w:pStyle w:val="body"/>
        <w:bidi/>
        <w:rPr>
          <w:rtl/>
          <w:lang w:bidi="fa-IR"/>
        </w:rPr>
      </w:pPr>
    </w:p>
    <w:p w14:paraId="09DCD9BC" w14:textId="77777777" w:rsidR="00947219" w:rsidRPr="00947219" w:rsidRDefault="00947219" w:rsidP="00947219">
      <w:pPr>
        <w:pStyle w:val="body"/>
        <w:bidi/>
        <w:divId w:val="1086145679"/>
        <w:rPr>
          <w:lang w:bidi="fa-IR"/>
        </w:rPr>
      </w:pPr>
      <w:r w:rsidRPr="00947219">
        <w:rPr>
          <w:rFonts w:hint="cs"/>
          <w:b/>
          <w:rtl/>
          <w:lang w:bidi="fa-IR"/>
        </w:rPr>
        <w:t>پيش‌ْبازيان</w:t>
      </w: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hint="cs"/>
          <w:rtl/>
          <w:lang w:bidi="fa-IR"/>
        </w:rPr>
        <w:t> </w:t>
      </w:r>
    </w:p>
    <w:p w14:paraId="7899AFC0" w14:textId="77777777" w:rsidR="00947219" w:rsidRPr="00947219" w:rsidRDefault="00947219" w:rsidP="00947219">
      <w:pPr>
        <w:pStyle w:val="body"/>
        <w:bidi/>
        <w:divId w:val="1086145679"/>
        <w:rPr>
          <w:rFonts w:ascii="Nesf2" w:hAnsi="Nesf2"/>
        </w:rPr>
      </w:pP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hint="cs"/>
          <w:b/>
          <w:rtl/>
          <w:lang w:bidi="fa-IR"/>
        </w:rPr>
        <w:t>تسبيح‌گوی</w:t>
      </w: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ascii="Nesf2" w:hAnsi="Nesf2"/>
          <w:b/>
        </w:rPr>
        <w:t> </w:t>
      </w:r>
    </w:p>
    <w:p w14:paraId="3AF84A44" w14:textId="77777777" w:rsidR="00947219" w:rsidRPr="00947219" w:rsidRDefault="00947219" w:rsidP="00947219">
      <w:pPr>
        <w:pStyle w:val="body"/>
        <w:bidi/>
        <w:divId w:val="1086145679"/>
        <w:rPr>
          <w:rFonts w:ascii="Nesf2" w:hAnsi="Nesf2"/>
        </w:rPr>
      </w:pP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hint="cs"/>
          <w:rtl/>
          <w:lang w:bidi="fa-IR"/>
        </w:rPr>
        <w:t> </w:t>
      </w:r>
      <w:r w:rsidRPr="00947219">
        <w:rPr>
          <w:lang w:bidi="fa-IR"/>
        </w:rPr>
        <w:tab/>
      </w:r>
      <w:r w:rsidRPr="00947219">
        <w:rPr>
          <w:rFonts w:hint="cs"/>
          <w:b/>
          <w:rtl/>
          <w:lang w:bidi="fa-IR"/>
        </w:rPr>
        <w:t>به مطلع ِ آفتاب مي‌رفتند</w:t>
      </w:r>
      <w:r w:rsidRPr="00947219">
        <w:rPr>
          <w:rFonts w:ascii="Nesf2" w:hAnsi="Nesf2"/>
          <w:b/>
        </w:rPr>
        <w:t> </w:t>
      </w:r>
    </w:p>
    <w:p w14:paraId="33269925" w14:textId="77777777" w:rsidR="00947219" w:rsidRPr="00947219" w:rsidRDefault="00947219" w:rsidP="00947219">
      <w:pPr>
        <w:pStyle w:val="body"/>
        <w:bidi/>
        <w:rPr>
          <w:rFonts w:ascii="Nesf2" w:hAnsi="Nesf2"/>
        </w:rPr>
      </w:pPr>
      <w:r w:rsidRPr="00947219">
        <w:rPr>
          <w:rFonts w:hint="cs"/>
          <w:b/>
          <w:rtl/>
          <w:lang w:bidi="fa-IR"/>
        </w:rPr>
        <w:t>و من</w:t>
      </w: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ascii="Nesf2" w:hAnsi="Nesf2"/>
          <w:b/>
        </w:rPr>
        <w:t> </w:t>
      </w:r>
    </w:p>
    <w:p w14:paraId="6ACDE5E6" w14:textId="77777777" w:rsidR="00947219" w:rsidRPr="00947219" w:rsidRDefault="00947219" w:rsidP="00947219">
      <w:pPr>
        <w:pStyle w:val="body"/>
        <w:bidi/>
        <w:rPr>
          <w:rFonts w:ascii="Nesf2" w:hAnsi="Nesf2"/>
        </w:rPr>
      </w:pPr>
      <w:r w:rsidRPr="00947219">
        <w:rPr>
          <w:rFonts w:ascii="Nesf2" w:hAnsi="Nesf2"/>
          <w:b/>
        </w:rPr>
        <w:t> </w:t>
      </w:r>
      <w:r w:rsidRPr="00947219">
        <w:rPr>
          <w:rFonts w:ascii="Nesf2" w:hAnsi="Nesf2"/>
        </w:rPr>
        <w:tab/>
      </w:r>
      <w:r w:rsidRPr="00947219">
        <w:rPr>
          <w:rFonts w:hint="cs"/>
          <w:b/>
          <w:rtl/>
          <w:lang w:bidi="fa-IR"/>
        </w:rPr>
        <w:t>خاموش و بي‌خويش</w:t>
      </w:r>
      <w:r w:rsidRPr="00947219">
        <w:rPr>
          <w:rFonts w:ascii="Nesf2" w:hAnsi="Nesf2"/>
          <w:b/>
        </w:rPr>
        <w:t> </w:t>
      </w:r>
    </w:p>
    <w:p w14:paraId="5504922D" w14:textId="77777777" w:rsidR="007A17B6" w:rsidRDefault="008307CD" w:rsidP="0094721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خلوت ِ ايوان ِ چوبين</w:t>
      </w:r>
    </w:p>
    <w:p w14:paraId="4F60B93B" w14:textId="77777777" w:rsidR="008B0A8A" w:rsidRDefault="008307CD" w:rsidP="00947219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بيگانه مي‌شدم.</w:t>
      </w:r>
    </w:p>
    <w:p w14:paraId="6B6197BB" w14:textId="29EFEF9E" w:rsidR="007A17B6" w:rsidRDefault="008307CD" w:rsidP="008B0A8A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مرداد ِ ۱۳۵۵</w:t>
      </w:r>
    </w:p>
    <w:p w14:paraId="1A06DEF7" w14:textId="74C84CAC" w:rsidR="007A17B6" w:rsidRDefault="008307CD" w:rsidP="008B0A8A">
      <w:pPr>
        <w:pStyle w:val="where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بهمنمير</w:t>
      </w:r>
    </w:p>
    <w:p w14:paraId="43325F3D" w14:textId="77777777" w:rsidR="00947219" w:rsidRPr="00947219" w:rsidRDefault="00947219" w:rsidP="00947219">
      <w:pPr>
        <w:pStyle w:val="where"/>
        <w:bidi/>
        <w:rPr>
          <w:rtl/>
          <w:lang w:bidi="fa-IR"/>
        </w:rPr>
      </w:pPr>
    </w:p>
    <w:sectPr w:rsidR="00947219" w:rsidRPr="00947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307CD"/>
    <w:rsid w:val="002916BB"/>
    <w:rsid w:val="007A17B6"/>
    <w:rsid w:val="008307CD"/>
    <w:rsid w:val="008B0A8A"/>
    <w:rsid w:val="0094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3952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1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2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2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2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1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1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1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4721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4721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47219"/>
    <w:pPr>
      <w:bidi/>
    </w:pPr>
  </w:style>
  <w:style w:type="paragraph" w:customStyle="1" w:styleId="num">
    <w:name w:val="num"/>
    <w:basedOn w:val="poem"/>
    <w:qFormat/>
    <w:rsid w:val="00947219"/>
    <w:pPr>
      <w:spacing w:before="240"/>
    </w:pPr>
  </w:style>
  <w:style w:type="paragraph" w:customStyle="1" w:styleId="body">
    <w:name w:val="body"/>
    <w:basedOn w:val="Normal"/>
    <w:qFormat/>
    <w:rsid w:val="00947219"/>
    <w:rPr>
      <w:color w:val="000000"/>
    </w:rPr>
  </w:style>
  <w:style w:type="paragraph" w:customStyle="1" w:styleId="when">
    <w:name w:val="when"/>
    <w:basedOn w:val="who"/>
    <w:next w:val="where"/>
    <w:qFormat/>
    <w:rsid w:val="00947219"/>
    <w:pPr>
      <w:spacing w:before="360"/>
    </w:pPr>
  </w:style>
  <w:style w:type="paragraph" w:customStyle="1" w:styleId="where">
    <w:name w:val="where"/>
    <w:basedOn w:val="when"/>
    <w:next w:val="NoSpacing"/>
    <w:qFormat/>
    <w:rsid w:val="00947219"/>
    <w:pPr>
      <w:spacing w:before="0"/>
    </w:pPr>
  </w:style>
  <w:style w:type="paragraph" w:styleId="NoSpacing">
    <w:name w:val="No Spacing"/>
    <w:uiPriority w:val="1"/>
    <w:qFormat/>
    <w:rsid w:val="0094721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4721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4721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2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1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1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21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72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21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21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47219"/>
    <w:rPr>
      <w:b/>
      <w:bCs/>
    </w:rPr>
  </w:style>
  <w:style w:type="character" w:styleId="Emphasis">
    <w:name w:val="Emphasis"/>
    <w:uiPriority w:val="20"/>
    <w:qFormat/>
    <w:rsid w:val="00947219"/>
    <w:rPr>
      <w:i/>
      <w:iCs/>
    </w:rPr>
  </w:style>
  <w:style w:type="paragraph" w:styleId="ListParagraph">
    <w:name w:val="List Paragraph"/>
    <w:basedOn w:val="Normal"/>
    <w:uiPriority w:val="34"/>
    <w:qFormat/>
    <w:rsid w:val="0094721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4721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72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1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1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4721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4721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4721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4721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4721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21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21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2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2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2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1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1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1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4721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4721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47219"/>
    <w:pPr>
      <w:bidi/>
    </w:pPr>
  </w:style>
  <w:style w:type="paragraph" w:customStyle="1" w:styleId="num">
    <w:name w:val="num"/>
    <w:basedOn w:val="poem"/>
    <w:qFormat/>
    <w:rsid w:val="00947219"/>
    <w:pPr>
      <w:spacing w:before="240"/>
    </w:pPr>
  </w:style>
  <w:style w:type="paragraph" w:customStyle="1" w:styleId="body">
    <w:name w:val="body"/>
    <w:basedOn w:val="Normal"/>
    <w:qFormat/>
    <w:rsid w:val="00947219"/>
    <w:rPr>
      <w:color w:val="000000"/>
    </w:rPr>
  </w:style>
  <w:style w:type="paragraph" w:customStyle="1" w:styleId="when">
    <w:name w:val="when"/>
    <w:basedOn w:val="who"/>
    <w:next w:val="where"/>
    <w:qFormat/>
    <w:rsid w:val="00947219"/>
    <w:pPr>
      <w:spacing w:before="360"/>
    </w:pPr>
  </w:style>
  <w:style w:type="paragraph" w:customStyle="1" w:styleId="where">
    <w:name w:val="where"/>
    <w:basedOn w:val="when"/>
    <w:next w:val="NoSpacing"/>
    <w:qFormat/>
    <w:rsid w:val="00947219"/>
    <w:pPr>
      <w:spacing w:before="0"/>
    </w:pPr>
  </w:style>
  <w:style w:type="paragraph" w:styleId="NoSpacing">
    <w:name w:val="No Spacing"/>
    <w:uiPriority w:val="1"/>
    <w:qFormat/>
    <w:rsid w:val="0094721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4721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4721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2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1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1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21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72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21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21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47219"/>
    <w:rPr>
      <w:b/>
      <w:bCs/>
    </w:rPr>
  </w:style>
  <w:style w:type="character" w:styleId="Emphasis">
    <w:name w:val="Emphasis"/>
    <w:uiPriority w:val="20"/>
    <w:qFormat/>
    <w:rsid w:val="00947219"/>
    <w:rPr>
      <w:i/>
      <w:iCs/>
    </w:rPr>
  </w:style>
  <w:style w:type="paragraph" w:styleId="ListParagraph">
    <w:name w:val="List Paragraph"/>
    <w:basedOn w:val="Normal"/>
    <w:uiPriority w:val="34"/>
    <w:qFormat/>
    <w:rsid w:val="0094721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4721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72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1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1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4721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4721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4721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4721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4721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2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97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2010-03-28T01:29:00Z</dcterms:created>
  <dcterms:modified xsi:type="dcterms:W3CDTF">2010-04-08T11:39:00Z</dcterms:modified>
</cp:coreProperties>
</file>