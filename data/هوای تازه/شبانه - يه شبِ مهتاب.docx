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22A76" w14:textId="77777777" w:rsidR="00BB12FF" w:rsidRPr="00CC6F58" w:rsidRDefault="00E94831" w:rsidP="0047200E">
      <w:pPr>
        <w:pStyle w:val="poem"/>
        <w:rPr>
          <w:rtl/>
          <w:lang w:bidi="fa-IR"/>
        </w:rPr>
      </w:pPr>
      <w:r w:rsidRPr="00CC6F58">
        <w:rPr>
          <w:rFonts w:hint="cs"/>
          <w:rtl/>
          <w:lang w:bidi="fa-IR"/>
        </w:rPr>
        <w:t>شبانه</w:t>
      </w:r>
    </w:p>
    <w:p w14:paraId="7C9F8CDB" w14:textId="7B0AE034" w:rsidR="00CC6F58" w:rsidRDefault="00CC6F58" w:rsidP="0047200E">
      <w:pPr>
        <w:pStyle w:val="who"/>
        <w:bidi/>
        <w:rPr>
          <w:rtl/>
          <w:lang w:bidi="fa-IR"/>
        </w:rPr>
      </w:pPr>
    </w:p>
    <w:p w14:paraId="6B481D3B" w14:textId="48964151" w:rsidR="0047200E" w:rsidRDefault="0047200E" w:rsidP="0047200E">
      <w:pPr>
        <w:pStyle w:val="why"/>
        <w:rPr>
          <w:rtl/>
          <w:lang w:bidi="fa-IR"/>
        </w:rPr>
      </w:pPr>
    </w:p>
    <w:p w14:paraId="6913C409" w14:textId="77777777" w:rsidR="00BB12FF" w:rsidRPr="00CC6F58" w:rsidRDefault="00E94831" w:rsidP="00A567D7">
      <w:pPr>
        <w:pStyle w:val="num"/>
        <w:rPr>
          <w:rtl/>
        </w:rPr>
      </w:pPr>
      <w:r w:rsidRPr="00CC6F58">
        <w:t>      </w:t>
      </w:r>
      <w:r w:rsidRPr="00CC6F58">
        <w:rPr>
          <w:rtl/>
          <w:lang w:bidi="fa-IR"/>
        </w:rPr>
        <w:t xml:space="preserve"> </w:t>
      </w:r>
      <w:r w:rsidRPr="00CC6F58">
        <w:rPr>
          <w:rFonts w:hint="cs"/>
          <w:rtl/>
          <w:lang w:bidi="fa-IR"/>
        </w:rPr>
        <w:t xml:space="preserve">۱ </w:t>
      </w:r>
    </w:p>
    <w:p w14:paraId="36547EF0" w14:textId="77777777" w:rsidR="00BB12FF" w:rsidRPr="00CC6F58" w:rsidRDefault="00E94831" w:rsidP="00A567D7">
      <w:pPr>
        <w:pStyle w:val="subname"/>
        <w:rPr>
          <w:rtl/>
        </w:rPr>
      </w:pPr>
      <w:r w:rsidRPr="00CC6F58">
        <w:t> </w:t>
      </w:r>
    </w:p>
    <w:p w14:paraId="629685B7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bookmarkStart w:id="0" w:name="_GoBack"/>
      <w:r w:rsidRPr="00CC6F58">
        <w:rPr>
          <w:rFonts w:hint="cs"/>
          <w:rtl/>
          <w:lang w:bidi="fa-IR"/>
        </w:rPr>
        <w:t>يه شبِ مهتاب</w:t>
      </w:r>
      <w:bookmarkEnd w:id="0"/>
    </w:p>
    <w:p w14:paraId="4394B717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ماه مياد تو خواب</w:t>
      </w:r>
    </w:p>
    <w:p w14:paraId="3B40BFA1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منو مي‌بره</w:t>
      </w:r>
    </w:p>
    <w:p w14:paraId="3E0447E6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کوچه به کوچه</w:t>
      </w:r>
    </w:p>
    <w:p w14:paraId="4547162D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باغِ انگوري</w:t>
      </w:r>
    </w:p>
    <w:p w14:paraId="532A8B19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باغِ آلوچه</w:t>
      </w:r>
    </w:p>
    <w:p w14:paraId="22271440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دره به دره</w:t>
      </w:r>
    </w:p>
    <w:p w14:paraId="5040B0BE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صحرا به صحرا</w:t>
      </w:r>
    </w:p>
    <w:p w14:paraId="5CC94C87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اون جا که شبا</w:t>
      </w:r>
    </w:p>
    <w:p w14:paraId="3189B946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پُشتِ بيشه‌ها</w:t>
      </w:r>
    </w:p>
    <w:p w14:paraId="0B95914B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يه پري مياد</w:t>
      </w:r>
    </w:p>
    <w:p w14:paraId="03F39C14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ترسون و لرزون</w:t>
      </w:r>
    </w:p>
    <w:p w14:paraId="33B756BA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پاشو مي‌ذاره</w:t>
      </w:r>
    </w:p>
    <w:p w14:paraId="1B86DE89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تو آبِ چشمه</w:t>
      </w:r>
    </w:p>
    <w:p w14:paraId="2013F3C1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شونه مي‌کنه</w:t>
      </w:r>
    </w:p>
    <w:p w14:paraId="387AFF9E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موي پريشون...</w:t>
      </w:r>
    </w:p>
    <w:p w14:paraId="61AD1555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t> </w:t>
      </w:r>
    </w:p>
    <w:p w14:paraId="48183BEA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t> </w:t>
      </w:r>
    </w:p>
    <w:p w14:paraId="64BF5845" w14:textId="77777777" w:rsidR="00BB12FF" w:rsidRPr="00CC6F58" w:rsidRDefault="00E94831" w:rsidP="00A567D7">
      <w:pPr>
        <w:pStyle w:val="num"/>
        <w:rPr>
          <w:rtl/>
        </w:rPr>
      </w:pPr>
      <w:r w:rsidRPr="00CC6F58">
        <w:t>      </w:t>
      </w:r>
      <w:r w:rsidRPr="00CC6F58">
        <w:rPr>
          <w:rtl/>
          <w:lang w:bidi="fa-IR"/>
        </w:rPr>
        <w:t xml:space="preserve"> </w:t>
      </w:r>
      <w:r w:rsidRPr="00CC6F58">
        <w:rPr>
          <w:rFonts w:hint="cs"/>
          <w:rtl/>
          <w:lang w:bidi="fa-IR"/>
        </w:rPr>
        <w:t>۲</w:t>
      </w:r>
    </w:p>
    <w:p w14:paraId="1BAA4E39" w14:textId="77777777" w:rsidR="00BB12FF" w:rsidRPr="00CC6F58" w:rsidRDefault="00E94831" w:rsidP="00A567D7">
      <w:pPr>
        <w:pStyle w:val="subname"/>
        <w:rPr>
          <w:rtl/>
        </w:rPr>
      </w:pPr>
      <w:r w:rsidRPr="00CC6F58">
        <w:t> </w:t>
      </w:r>
    </w:p>
    <w:p w14:paraId="6F879D8C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يه شبِ مهتاب</w:t>
      </w:r>
    </w:p>
    <w:p w14:paraId="40B3F095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ماه مياد تو خواب</w:t>
      </w:r>
    </w:p>
    <w:p w14:paraId="52214D2F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منو مي‌بره</w:t>
      </w:r>
    </w:p>
    <w:p w14:paraId="629AE1BC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تَهِ اون دره</w:t>
      </w:r>
    </w:p>
    <w:p w14:paraId="6AD2C515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اون جا که شبا</w:t>
      </w:r>
    </w:p>
    <w:p w14:paraId="32DFA406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يکه و تنها</w:t>
      </w:r>
    </w:p>
    <w:p w14:paraId="48A45B83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تک‌درختِ بيد</w:t>
      </w:r>
    </w:p>
    <w:p w14:paraId="6457888E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شاد و پُراميد</w:t>
      </w:r>
    </w:p>
    <w:p w14:paraId="0D1E92DF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مي‌کنه به ناز</w:t>
      </w:r>
    </w:p>
    <w:p w14:paraId="68F51BF9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دسشو دراز</w:t>
      </w:r>
    </w:p>
    <w:p w14:paraId="1E3F0AAF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که يه ستاره</w:t>
      </w:r>
    </w:p>
    <w:p w14:paraId="73898C46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بچکه مثِ</w:t>
      </w:r>
    </w:p>
    <w:p w14:paraId="7ED75C2D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يه چيکه بارون</w:t>
      </w:r>
    </w:p>
    <w:p w14:paraId="26F82934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به جاي ميوه‌ش</w:t>
      </w:r>
    </w:p>
    <w:p w14:paraId="1951774D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نوکِ يه شاخه‌ش</w:t>
      </w:r>
    </w:p>
    <w:p w14:paraId="655A7C6B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بشه آويزون...</w:t>
      </w:r>
    </w:p>
    <w:p w14:paraId="5B63FE98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t> </w:t>
      </w:r>
    </w:p>
    <w:p w14:paraId="262AF260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t> </w:t>
      </w:r>
    </w:p>
    <w:p w14:paraId="58A10897" w14:textId="77777777" w:rsidR="00BB12FF" w:rsidRPr="00CC6F58" w:rsidRDefault="00E94831" w:rsidP="00A567D7">
      <w:pPr>
        <w:pStyle w:val="num"/>
        <w:rPr>
          <w:rtl/>
        </w:rPr>
      </w:pPr>
      <w:r w:rsidRPr="00CC6F58">
        <w:t>      </w:t>
      </w:r>
      <w:r w:rsidRPr="00CC6F58">
        <w:rPr>
          <w:rtl/>
          <w:lang w:bidi="fa-IR"/>
        </w:rPr>
        <w:t xml:space="preserve"> </w:t>
      </w:r>
      <w:r w:rsidRPr="00CC6F58">
        <w:rPr>
          <w:rFonts w:hint="cs"/>
          <w:rtl/>
          <w:lang w:bidi="fa-IR"/>
        </w:rPr>
        <w:t>۳</w:t>
      </w:r>
    </w:p>
    <w:p w14:paraId="34D38024" w14:textId="77777777" w:rsidR="00BB12FF" w:rsidRPr="00CC6F58" w:rsidRDefault="00E94831" w:rsidP="00A567D7">
      <w:pPr>
        <w:pStyle w:val="subname"/>
        <w:rPr>
          <w:rtl/>
        </w:rPr>
      </w:pPr>
      <w:r w:rsidRPr="00CC6F58">
        <w:t> </w:t>
      </w:r>
    </w:p>
    <w:p w14:paraId="30E7C583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يه شبِ مهتاب</w:t>
      </w:r>
    </w:p>
    <w:p w14:paraId="469103AA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ماه مياد تو خواب</w:t>
      </w:r>
    </w:p>
    <w:p w14:paraId="444658C4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منو مي‌بره</w:t>
      </w:r>
    </w:p>
    <w:p w14:paraId="59C82008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از توي زندون</w:t>
      </w:r>
    </w:p>
    <w:p w14:paraId="6D81C206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مثِ شب‌پره</w:t>
      </w:r>
    </w:p>
    <w:p w14:paraId="25FD4855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با خودش بيرون،</w:t>
      </w:r>
    </w:p>
    <w:p w14:paraId="00CCAACB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مي‌بره اون جا</w:t>
      </w:r>
    </w:p>
    <w:p w14:paraId="46C0CCEB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که شبِ سيا</w:t>
      </w:r>
    </w:p>
    <w:p w14:paraId="6D821C6D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تا دَمِ سحر</w:t>
      </w:r>
    </w:p>
    <w:p w14:paraId="33896AB9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شهيداي شهر</w:t>
      </w:r>
    </w:p>
    <w:p w14:paraId="39D00F0D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با فانوسِ خون</w:t>
      </w:r>
    </w:p>
    <w:p w14:paraId="7DDE4960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جار مي‌کشن</w:t>
      </w:r>
    </w:p>
    <w:p w14:paraId="53B1D80B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تو خيابونا</w:t>
      </w:r>
    </w:p>
    <w:p w14:paraId="68B9F4B0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سرِ ميدونا:</w:t>
      </w:r>
    </w:p>
    <w:p w14:paraId="40ECE3D9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t> </w:t>
      </w:r>
    </w:p>
    <w:p w14:paraId="5AEDC27D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t>«</w:t>
      </w:r>
      <w:r w:rsidRPr="00CC6F58">
        <w:rPr>
          <w:rFonts w:hint="cs"/>
          <w:rtl/>
          <w:lang w:bidi="fa-IR"/>
        </w:rPr>
        <w:t>ــ عمويادگار</w:t>
      </w:r>
      <w:r w:rsidRPr="00CC6F58">
        <w:t>!</w:t>
      </w:r>
    </w:p>
    <w:p w14:paraId="6E4B1A43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t>   </w:t>
      </w:r>
      <w:r w:rsidRPr="00CC6F58">
        <w:rPr>
          <w:rtl/>
          <w:lang w:bidi="fa-IR"/>
        </w:rPr>
        <w:t xml:space="preserve"> </w:t>
      </w:r>
      <w:r w:rsidRPr="00CC6F58">
        <w:rPr>
          <w:rFonts w:hint="cs"/>
          <w:rtl/>
          <w:lang w:bidi="fa-IR"/>
        </w:rPr>
        <w:t>مردِ کينه‌دار</w:t>
      </w:r>
      <w:r w:rsidRPr="00CC6F58">
        <w:t>!</w:t>
      </w:r>
    </w:p>
    <w:p w14:paraId="523B68E9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t>  </w:t>
      </w:r>
      <w:r w:rsidRPr="00CC6F58">
        <w:rPr>
          <w:rtl/>
          <w:lang w:bidi="fa-IR"/>
        </w:rPr>
        <w:t xml:space="preserve"> </w:t>
      </w:r>
      <w:r w:rsidRPr="00CC6F58">
        <w:rPr>
          <w:rFonts w:hint="cs"/>
          <w:rtl/>
          <w:lang w:bidi="fa-IR"/>
        </w:rPr>
        <w:t>مستي يا هشيار</w:t>
      </w:r>
    </w:p>
    <w:p w14:paraId="4C349420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t>  </w:t>
      </w:r>
      <w:r w:rsidRPr="00CC6F58">
        <w:rPr>
          <w:rtl/>
          <w:lang w:bidi="fa-IR"/>
        </w:rPr>
        <w:t xml:space="preserve"> </w:t>
      </w:r>
      <w:r w:rsidRPr="00CC6F58">
        <w:rPr>
          <w:rFonts w:hint="cs"/>
          <w:rtl/>
          <w:lang w:bidi="fa-IR"/>
        </w:rPr>
        <w:t>خوابي يا بيدار؟</w:t>
      </w:r>
      <w:r w:rsidRPr="00CC6F58">
        <w:t>»</w:t>
      </w:r>
    </w:p>
    <w:p w14:paraId="18237588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t> </w:t>
      </w:r>
    </w:p>
    <w:p w14:paraId="23609715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rPr>
          <w:rFonts w:ascii="Times New Roman" w:hAnsi="Times New Roman" w:cs="Times New Roman"/>
        </w:rPr>
        <w:t>□</w:t>
      </w:r>
    </w:p>
    <w:p w14:paraId="4B90CEB4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t> </w:t>
      </w:r>
    </w:p>
    <w:p w14:paraId="0D56B393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مستيم و هشيار</w:t>
      </w:r>
    </w:p>
    <w:p w14:paraId="5233BC42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شهيداي شهر!</w:t>
      </w:r>
    </w:p>
    <w:p w14:paraId="25CA101D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خوابيم و بيدار</w:t>
      </w:r>
    </w:p>
    <w:p w14:paraId="53D8DDBC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شهيداي شهر!</w:t>
      </w:r>
    </w:p>
    <w:p w14:paraId="41BF4DCA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آخرش يه شب</w:t>
      </w:r>
    </w:p>
    <w:p w14:paraId="631805B6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ماه مياد بيرون،</w:t>
      </w:r>
    </w:p>
    <w:p w14:paraId="2BA01453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از سرِ اون کوه</w:t>
      </w:r>
    </w:p>
    <w:p w14:paraId="37387BA3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بالاي دره</w:t>
      </w:r>
    </w:p>
    <w:p w14:paraId="0CEBDAA2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روي اين ميدون</w:t>
      </w:r>
    </w:p>
    <w:p w14:paraId="4F2F3817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رد مي‌شه خندون</w:t>
      </w:r>
    </w:p>
    <w:p w14:paraId="6187AFE2" w14:textId="77777777" w:rsidR="00BB12FF" w:rsidRPr="00CC6F58" w:rsidRDefault="00E94831" w:rsidP="0047200E">
      <w:pPr>
        <w:pStyle w:val="body"/>
        <w:bidi/>
        <w:rPr>
          <w:rtl/>
        </w:rPr>
      </w:pPr>
      <w:r w:rsidRPr="00CC6F58">
        <w:t> </w:t>
      </w:r>
    </w:p>
    <w:p w14:paraId="2D734FAA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يه شب ماه مياد</w:t>
      </w:r>
    </w:p>
    <w:p w14:paraId="3BC3E913" w14:textId="77777777" w:rsidR="00BB12FF" w:rsidRPr="00CC6F58" w:rsidRDefault="00E94831" w:rsidP="0047200E">
      <w:pPr>
        <w:pStyle w:val="body"/>
        <w:bidi/>
        <w:rPr>
          <w:rtl/>
          <w:lang w:bidi="fa-IR"/>
        </w:rPr>
      </w:pPr>
      <w:r w:rsidRPr="00CC6F58">
        <w:rPr>
          <w:rFonts w:hint="cs"/>
          <w:rtl/>
          <w:lang w:bidi="fa-IR"/>
        </w:rPr>
        <w:t>يه شب ماه مياد...</w:t>
      </w:r>
    </w:p>
    <w:p w14:paraId="2C64B715" w14:textId="60FCB862" w:rsidR="00BB12FF" w:rsidRDefault="00E94831" w:rsidP="0047200E">
      <w:pPr>
        <w:pStyle w:val="when"/>
        <w:bidi/>
        <w:rPr>
          <w:rFonts w:hint="cs"/>
          <w:rtl/>
          <w:lang w:bidi="fa-IR"/>
        </w:rPr>
      </w:pPr>
      <w:r w:rsidRPr="00CC6F58">
        <w:t> </w:t>
      </w:r>
      <w:r w:rsidRPr="00CC6F58">
        <w:rPr>
          <w:rFonts w:hint="cs"/>
          <w:rtl/>
          <w:lang w:bidi="fa-IR"/>
        </w:rPr>
        <w:t>۱۳۳۳</w:t>
      </w:r>
    </w:p>
    <w:p w14:paraId="5A3A6A81" w14:textId="0757914E" w:rsidR="0047200E" w:rsidRPr="0047200E" w:rsidRDefault="00A567D7" w:rsidP="0047200E">
      <w:pPr>
        <w:pStyle w:val="where"/>
        <w:bidi/>
        <w:rPr>
          <w:rtl/>
          <w:lang w:bidi="fa-IR"/>
        </w:rPr>
      </w:pPr>
      <w:r w:rsidRPr="00A567D7">
        <w:rPr>
          <w:rtl/>
          <w:lang w:bidi="fa-IR"/>
        </w:rPr>
        <w:t>زندانِ قصر</w:t>
      </w:r>
    </w:p>
    <w:sectPr w:rsidR="0047200E" w:rsidRPr="00472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F40E2"/>
    <w:multiLevelType w:val="multilevel"/>
    <w:tmpl w:val="CCBA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A37F16"/>
    <w:multiLevelType w:val="multilevel"/>
    <w:tmpl w:val="6ED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94831"/>
    <w:rsid w:val="0047200E"/>
    <w:rsid w:val="005532B3"/>
    <w:rsid w:val="00A567D7"/>
    <w:rsid w:val="00BB12FF"/>
    <w:rsid w:val="00CC6F58"/>
    <w:rsid w:val="00E9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E19C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0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0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0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0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0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0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0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7200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7200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7200E"/>
    <w:pPr>
      <w:bidi/>
    </w:pPr>
  </w:style>
  <w:style w:type="paragraph" w:customStyle="1" w:styleId="num">
    <w:name w:val="num"/>
    <w:basedOn w:val="poem"/>
    <w:qFormat/>
    <w:rsid w:val="0047200E"/>
    <w:pPr>
      <w:spacing w:before="240"/>
    </w:pPr>
  </w:style>
  <w:style w:type="paragraph" w:customStyle="1" w:styleId="body">
    <w:name w:val="body"/>
    <w:basedOn w:val="Normal"/>
    <w:qFormat/>
    <w:rsid w:val="0047200E"/>
    <w:rPr>
      <w:color w:val="000000"/>
    </w:rPr>
  </w:style>
  <w:style w:type="paragraph" w:customStyle="1" w:styleId="when">
    <w:name w:val="when"/>
    <w:basedOn w:val="who"/>
    <w:next w:val="where"/>
    <w:qFormat/>
    <w:rsid w:val="0047200E"/>
    <w:pPr>
      <w:spacing w:before="360"/>
    </w:pPr>
  </w:style>
  <w:style w:type="paragraph" w:customStyle="1" w:styleId="where">
    <w:name w:val="where"/>
    <w:basedOn w:val="when"/>
    <w:next w:val="NoSpacing"/>
    <w:qFormat/>
    <w:rsid w:val="0047200E"/>
    <w:pPr>
      <w:spacing w:before="0"/>
    </w:pPr>
  </w:style>
  <w:style w:type="paragraph" w:styleId="NoSpacing">
    <w:name w:val="No Spacing"/>
    <w:uiPriority w:val="1"/>
    <w:qFormat/>
    <w:rsid w:val="0047200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7200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7200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0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0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00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20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00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200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7200E"/>
    <w:rPr>
      <w:b/>
      <w:bCs/>
    </w:rPr>
  </w:style>
  <w:style w:type="character" w:styleId="Emphasis">
    <w:name w:val="Emphasis"/>
    <w:uiPriority w:val="20"/>
    <w:qFormat/>
    <w:rsid w:val="0047200E"/>
    <w:rPr>
      <w:i/>
      <w:iCs/>
    </w:rPr>
  </w:style>
  <w:style w:type="paragraph" w:styleId="ListParagraph">
    <w:name w:val="List Paragraph"/>
    <w:basedOn w:val="Normal"/>
    <w:uiPriority w:val="34"/>
    <w:qFormat/>
    <w:rsid w:val="0047200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7200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200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0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0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7200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7200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7200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7200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7200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00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0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0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0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0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0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0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0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47200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7200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47200E"/>
    <w:pPr>
      <w:bidi/>
    </w:pPr>
  </w:style>
  <w:style w:type="paragraph" w:customStyle="1" w:styleId="num">
    <w:name w:val="num"/>
    <w:basedOn w:val="poem"/>
    <w:qFormat/>
    <w:rsid w:val="0047200E"/>
    <w:pPr>
      <w:spacing w:before="240"/>
    </w:pPr>
  </w:style>
  <w:style w:type="paragraph" w:customStyle="1" w:styleId="body">
    <w:name w:val="body"/>
    <w:basedOn w:val="Normal"/>
    <w:qFormat/>
    <w:rsid w:val="0047200E"/>
    <w:rPr>
      <w:color w:val="000000"/>
    </w:rPr>
  </w:style>
  <w:style w:type="paragraph" w:customStyle="1" w:styleId="when">
    <w:name w:val="when"/>
    <w:basedOn w:val="who"/>
    <w:next w:val="where"/>
    <w:qFormat/>
    <w:rsid w:val="0047200E"/>
    <w:pPr>
      <w:spacing w:before="360"/>
    </w:pPr>
  </w:style>
  <w:style w:type="paragraph" w:customStyle="1" w:styleId="where">
    <w:name w:val="where"/>
    <w:basedOn w:val="when"/>
    <w:next w:val="NoSpacing"/>
    <w:qFormat/>
    <w:rsid w:val="0047200E"/>
    <w:pPr>
      <w:spacing w:before="0"/>
    </w:pPr>
  </w:style>
  <w:style w:type="paragraph" w:styleId="NoSpacing">
    <w:name w:val="No Spacing"/>
    <w:uiPriority w:val="1"/>
    <w:qFormat/>
    <w:rsid w:val="0047200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7200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7200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0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0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00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20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00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200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7200E"/>
    <w:rPr>
      <w:b/>
      <w:bCs/>
    </w:rPr>
  </w:style>
  <w:style w:type="character" w:styleId="Emphasis">
    <w:name w:val="Emphasis"/>
    <w:uiPriority w:val="20"/>
    <w:qFormat/>
    <w:rsid w:val="0047200E"/>
    <w:rPr>
      <w:i/>
      <w:iCs/>
    </w:rPr>
  </w:style>
  <w:style w:type="paragraph" w:styleId="ListParagraph">
    <w:name w:val="List Paragraph"/>
    <w:basedOn w:val="Normal"/>
    <w:uiPriority w:val="34"/>
    <w:qFormat/>
    <w:rsid w:val="0047200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7200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200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0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0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7200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7200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7200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7200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7200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0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2010-04-01T21:08:00Z</dcterms:created>
  <dcterms:modified xsi:type="dcterms:W3CDTF">2010-04-05T18:56:00Z</dcterms:modified>
</cp:coreProperties>
</file>