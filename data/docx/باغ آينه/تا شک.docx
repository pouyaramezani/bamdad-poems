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8875D" w14:textId="77777777" w:rsidR="0073080D" w:rsidRDefault="0073080D" w:rsidP="0073080D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تا شک</w:t>
      </w:r>
    </w:p>
    <w:p w14:paraId="43FDC929" w14:textId="77777777" w:rsidR="0073080D" w:rsidRDefault="0073080D" w:rsidP="0073080D">
      <w:pPr>
        <w:pStyle w:val="who"/>
        <w:bidi/>
        <w:rPr>
          <w:rtl/>
          <w:lang w:bidi="fa-IR"/>
        </w:rPr>
      </w:pPr>
    </w:p>
    <w:p w14:paraId="7A1B0395" w14:textId="0B904121" w:rsidR="0073080D" w:rsidRDefault="0073080D" w:rsidP="0073080D">
      <w:pPr>
        <w:pStyle w:val="why"/>
        <w:rPr>
          <w:rtl/>
          <w:lang w:bidi="fa-IR"/>
        </w:rPr>
      </w:pPr>
    </w:p>
    <w:p w14:paraId="381F4071" w14:textId="21F80465" w:rsidR="00EF587D" w:rsidRDefault="00EF587D" w:rsidP="00EF587D">
      <w:pPr>
        <w:pStyle w:val="num"/>
        <w:rPr>
          <w:rtl/>
          <w:lang w:bidi="fa-IR"/>
        </w:rPr>
      </w:pPr>
    </w:p>
    <w:p w14:paraId="42CD6C42" w14:textId="77777777" w:rsidR="00EF587D" w:rsidRPr="00EF587D" w:rsidRDefault="00EF587D" w:rsidP="00EF587D">
      <w:pPr>
        <w:pStyle w:val="subname"/>
        <w:rPr>
          <w:lang w:bidi="fa-IR"/>
        </w:rPr>
      </w:pPr>
    </w:p>
    <w:p w14:paraId="79655539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بُن‌بستِ سربه‌زير</w:t>
      </w:r>
    </w:p>
    <w:p w14:paraId="3F8373B4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تا ابديت گسترده است</w:t>
      </w:r>
    </w:p>
    <w:p w14:paraId="30FA8DF1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ديوارِ سنگ</w:t>
      </w:r>
    </w:p>
    <w:p w14:paraId="17243051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دسترسِ لمس به دور است.</w:t>
      </w:r>
    </w:p>
    <w:p w14:paraId="625E5E21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ميداني که در آن</w:t>
      </w:r>
    </w:p>
    <w:p w14:paraId="594DF57F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خوانچه و تابوت</w:t>
      </w:r>
    </w:p>
    <w:p w14:paraId="1ECFFD5A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</w:t>
      </w:r>
      <w:r>
        <w:rPr>
          <w:rFonts w:hint="cs"/>
          <w:rtl/>
          <w:lang w:bidi="fa-IR"/>
        </w:rPr>
        <w:t xml:space="preserve"> بي‌معارض مي‌گذرد</w:t>
      </w:r>
    </w:p>
    <w:p w14:paraId="2C3734F9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لبخنده و اشک را</w:t>
      </w:r>
    </w:p>
    <w:p w14:paraId="5CF7EEAD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مجالِ تأملي نيست.</w:t>
      </w:r>
    </w:p>
    <w:p w14:paraId="2E8C41DC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5C754AF" w14:textId="77777777" w:rsidR="0073080D" w:rsidRDefault="0073080D" w:rsidP="0073080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B08AD84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6F58907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 در معبرِ بادِ نااستوار</w:t>
      </w:r>
    </w:p>
    <w:p w14:paraId="4496B6D9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استوارند،</w:t>
      </w:r>
    </w:p>
    <w:p w14:paraId="64F16C7C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درخت، در گذرگاهِ بادِ شوخ وقار مي‌فروشد.</w:t>
      </w:r>
    </w:p>
    <w:p w14:paraId="1CDBC018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65138A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درخت، برادرِ من!</w:t>
      </w:r>
    </w:p>
    <w:p w14:paraId="01AB5F2B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اينک</w:t>
      </w:r>
    </w:p>
    <w:p w14:paraId="266E936B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تبردار از کوره‌راهِ پُرسنگ به زير مي‌آيد</w:t>
      </w:r>
      <w:r>
        <w:rPr>
          <w:rFonts w:hint="cs"/>
          <w:b/>
          <w:bCs/>
        </w:rPr>
        <w:t>!»</w:t>
      </w:r>
    </w:p>
    <w:p w14:paraId="7B1A3C72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88DEAAF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اي مسافر، همدردِ من!</w:t>
      </w:r>
    </w:p>
    <w:p w14:paraId="37710C6C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به سرمنزلِ يقين اگر فرود آمده‌اي</w:t>
      </w:r>
    </w:p>
    <w:p w14:paraId="06F664B4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ديگر تو را تا به سرمنزلِ شک</w:t>
      </w:r>
    </w:p>
    <w:p w14:paraId="3581FC39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جز پرت‌گاهي ناگزير</w:t>
      </w:r>
    </w:p>
    <w:p w14:paraId="56B5DE56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  <w:b/>
          <w:bCs/>
        </w:rPr>
        <w:t>            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در پيش نيست</w:t>
      </w:r>
      <w:r>
        <w:rPr>
          <w:rFonts w:hint="cs"/>
          <w:b/>
          <w:bCs/>
        </w:rPr>
        <w:t>!»</w:t>
      </w:r>
    </w:p>
    <w:p w14:paraId="1A1F7BF6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E3435D" w14:textId="77777777" w:rsidR="0073080D" w:rsidRDefault="0073080D" w:rsidP="0073080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D9C2D10" w14:textId="77777777" w:rsidR="0073080D" w:rsidRDefault="0073080D" w:rsidP="007308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B799654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خانه‌ها در معبرِ بادِ استوار</w:t>
      </w:r>
    </w:p>
    <w:p w14:paraId="1288F45A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نااستوارند،</w:t>
      </w:r>
    </w:p>
    <w:p w14:paraId="2B12E063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درخت، در معبرِ بادِ جدي</w:t>
      </w:r>
    </w:p>
    <w:p w14:paraId="0E36F894" w14:textId="77777777" w:rsidR="0073080D" w:rsidRDefault="0073080D" w:rsidP="007308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عشوه مي‌فروشد...</w:t>
      </w:r>
    </w:p>
    <w:p w14:paraId="6DEB0B99" w14:textId="77777777" w:rsidR="0073080D" w:rsidRDefault="0073080D" w:rsidP="0073080D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51FA5BD7" w14:textId="77777777" w:rsidR="0073080D" w:rsidRDefault="0073080D"/>
    <w:sectPr w:rsidR="0073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0D"/>
    <w:rsid w:val="0073080D"/>
    <w:rsid w:val="00E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4692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7D"/>
  </w:style>
  <w:style w:type="paragraph" w:styleId="Heading1">
    <w:name w:val="heading 1"/>
    <w:basedOn w:val="Normal"/>
    <w:next w:val="Normal"/>
    <w:link w:val="Heading1Char"/>
    <w:uiPriority w:val="9"/>
    <w:qFormat/>
    <w:rsid w:val="00EF58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F587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F587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F587D"/>
    <w:pPr>
      <w:bidi/>
    </w:pPr>
  </w:style>
  <w:style w:type="paragraph" w:customStyle="1" w:styleId="body">
    <w:name w:val="body"/>
    <w:basedOn w:val="Normal"/>
    <w:qFormat/>
    <w:rsid w:val="00EF587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F587D"/>
    <w:pPr>
      <w:spacing w:before="360"/>
    </w:pPr>
  </w:style>
  <w:style w:type="paragraph" w:customStyle="1" w:styleId="where">
    <w:name w:val="where"/>
    <w:basedOn w:val="when"/>
    <w:next w:val="NoSpacing"/>
    <w:qFormat/>
    <w:rsid w:val="00EF587D"/>
    <w:pPr>
      <w:spacing w:before="0"/>
    </w:pPr>
  </w:style>
  <w:style w:type="paragraph" w:styleId="NoSpacing">
    <w:name w:val="No Spacing"/>
    <w:uiPriority w:val="1"/>
    <w:qFormat/>
    <w:rsid w:val="00EF587D"/>
    <w:rPr>
      <w:rFonts w:eastAsiaTheme="minorEastAsia"/>
    </w:rPr>
  </w:style>
  <w:style w:type="paragraph" w:customStyle="1" w:styleId="num">
    <w:name w:val="num"/>
    <w:basedOn w:val="poem"/>
    <w:qFormat/>
    <w:rsid w:val="00EF587D"/>
    <w:pPr>
      <w:spacing w:before="240"/>
    </w:pPr>
  </w:style>
  <w:style w:type="paragraph" w:customStyle="1" w:styleId="subname">
    <w:name w:val="subname"/>
    <w:basedOn w:val="num"/>
    <w:next w:val="body"/>
    <w:qFormat/>
    <w:rsid w:val="00EF587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F587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7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7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87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58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87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8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F587D"/>
    <w:rPr>
      <w:b/>
      <w:bCs/>
    </w:rPr>
  </w:style>
  <w:style w:type="character" w:styleId="Emphasis">
    <w:name w:val="Emphasis"/>
    <w:uiPriority w:val="20"/>
    <w:qFormat/>
    <w:rsid w:val="00EF587D"/>
    <w:rPr>
      <w:i/>
      <w:iCs/>
    </w:rPr>
  </w:style>
  <w:style w:type="paragraph" w:styleId="ListParagraph">
    <w:name w:val="List Paragraph"/>
    <w:basedOn w:val="Normal"/>
    <w:uiPriority w:val="34"/>
    <w:qFormat/>
    <w:rsid w:val="00EF58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58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58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7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F587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F587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F587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F58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F58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87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7D"/>
  </w:style>
  <w:style w:type="paragraph" w:styleId="Heading1">
    <w:name w:val="heading 1"/>
    <w:basedOn w:val="Normal"/>
    <w:next w:val="Normal"/>
    <w:link w:val="Heading1Char"/>
    <w:uiPriority w:val="9"/>
    <w:qFormat/>
    <w:rsid w:val="00EF58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7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7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EF587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F587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EF587D"/>
    <w:pPr>
      <w:bidi/>
    </w:pPr>
  </w:style>
  <w:style w:type="paragraph" w:customStyle="1" w:styleId="body">
    <w:name w:val="body"/>
    <w:basedOn w:val="Normal"/>
    <w:qFormat/>
    <w:rsid w:val="00EF587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EF587D"/>
    <w:pPr>
      <w:spacing w:before="360"/>
    </w:pPr>
  </w:style>
  <w:style w:type="paragraph" w:customStyle="1" w:styleId="where">
    <w:name w:val="where"/>
    <w:basedOn w:val="when"/>
    <w:next w:val="NoSpacing"/>
    <w:qFormat/>
    <w:rsid w:val="00EF587D"/>
    <w:pPr>
      <w:spacing w:before="0"/>
    </w:pPr>
  </w:style>
  <w:style w:type="paragraph" w:styleId="NoSpacing">
    <w:name w:val="No Spacing"/>
    <w:uiPriority w:val="1"/>
    <w:qFormat/>
    <w:rsid w:val="00EF587D"/>
    <w:rPr>
      <w:rFonts w:eastAsiaTheme="minorEastAsia"/>
    </w:rPr>
  </w:style>
  <w:style w:type="paragraph" w:customStyle="1" w:styleId="num">
    <w:name w:val="num"/>
    <w:basedOn w:val="poem"/>
    <w:qFormat/>
    <w:rsid w:val="00EF587D"/>
    <w:pPr>
      <w:spacing w:before="240"/>
    </w:pPr>
  </w:style>
  <w:style w:type="paragraph" w:customStyle="1" w:styleId="subname">
    <w:name w:val="subname"/>
    <w:basedOn w:val="num"/>
    <w:next w:val="body"/>
    <w:qFormat/>
    <w:rsid w:val="00EF587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F587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7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7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87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58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87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58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F587D"/>
    <w:rPr>
      <w:b/>
      <w:bCs/>
    </w:rPr>
  </w:style>
  <w:style w:type="character" w:styleId="Emphasis">
    <w:name w:val="Emphasis"/>
    <w:uiPriority w:val="20"/>
    <w:qFormat/>
    <w:rsid w:val="00EF587D"/>
    <w:rPr>
      <w:i/>
      <w:iCs/>
    </w:rPr>
  </w:style>
  <w:style w:type="paragraph" w:styleId="ListParagraph">
    <w:name w:val="List Paragraph"/>
    <w:basedOn w:val="Normal"/>
    <w:uiPriority w:val="34"/>
    <w:qFormat/>
    <w:rsid w:val="00EF58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58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58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7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F587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F587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F587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F58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F58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8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2010-04-05T23:34:00Z</dcterms:created>
  <dcterms:modified xsi:type="dcterms:W3CDTF">2010-04-06T10:06:00Z</dcterms:modified>
</cp:coreProperties>
</file>