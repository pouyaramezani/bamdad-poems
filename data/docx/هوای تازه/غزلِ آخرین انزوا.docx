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8AEB" w14:textId="77777777" w:rsidR="00A000E6" w:rsidRPr="00B9650A" w:rsidRDefault="00B25920" w:rsidP="000343E7">
      <w:pPr>
        <w:pStyle w:val="poem"/>
        <w:rPr>
          <w:rtl/>
          <w:lang w:bidi="fa-IR"/>
        </w:rPr>
      </w:pPr>
      <w:r w:rsidRPr="00B9650A">
        <w:rPr>
          <w:rFonts w:hint="cs"/>
          <w:rtl/>
          <w:lang w:bidi="fa-IR"/>
        </w:rPr>
        <w:t>غزلِ آخرين انزوا</w:t>
      </w:r>
    </w:p>
    <w:p w14:paraId="4849BFBE" w14:textId="58245A32" w:rsidR="00B9650A" w:rsidRDefault="001F607E" w:rsidP="000343E7">
      <w:pPr>
        <w:pStyle w:val="who"/>
        <w:bidi/>
        <w:rPr>
          <w:rtl/>
          <w:lang w:bidi="fa-IR"/>
        </w:rPr>
      </w:pPr>
      <w:r w:rsidRPr="001F607E">
        <w:rPr>
          <w:rtl/>
          <w:lang w:bidi="fa-IR"/>
        </w:rPr>
        <w:t>روي تمي از: ژ.آ. کلان‌سيه</w:t>
      </w:r>
    </w:p>
    <w:p w14:paraId="05871EEF" w14:textId="2BBA7611" w:rsidR="000343E7" w:rsidRDefault="000343E7" w:rsidP="000343E7">
      <w:pPr>
        <w:pStyle w:val="why"/>
        <w:rPr>
          <w:rtl/>
          <w:lang w:bidi="fa-IR"/>
        </w:rPr>
      </w:pPr>
    </w:p>
    <w:p w14:paraId="2B502958" w14:textId="56E35137" w:rsidR="000343E7" w:rsidRDefault="001F607E" w:rsidP="000343E7">
      <w:pPr>
        <w:pStyle w:val="num"/>
        <w:rPr>
          <w:rtl/>
          <w:lang w:bidi="fa-IR"/>
        </w:rPr>
      </w:pPr>
      <w:r w:rsidRPr="001F607E">
        <w:rPr>
          <w:rtl/>
          <w:lang w:bidi="fa-IR"/>
        </w:rPr>
        <w:t xml:space="preserve">       ۱</w:t>
      </w:r>
    </w:p>
    <w:p w14:paraId="1321A6F1" w14:textId="77777777" w:rsidR="000343E7" w:rsidRPr="000343E7" w:rsidRDefault="000343E7" w:rsidP="000343E7">
      <w:pPr>
        <w:pStyle w:val="subname"/>
        <w:rPr>
          <w:lang w:bidi="fa-IR"/>
        </w:rPr>
      </w:pPr>
    </w:p>
    <w:p w14:paraId="0362D6DF" w14:textId="69AF9860" w:rsidR="00A000E6" w:rsidRPr="00B9650A" w:rsidRDefault="00B25920" w:rsidP="001F607E">
      <w:pPr>
        <w:pStyle w:val="body"/>
        <w:bidi/>
        <w:rPr>
          <w:rtl/>
          <w:lang w:bidi="fa-IR"/>
        </w:rPr>
      </w:pPr>
      <w:r w:rsidRPr="00B9650A">
        <w:t> </w:t>
      </w:r>
      <w:r w:rsidRPr="00B9650A">
        <w:rPr>
          <w:rFonts w:hint="cs"/>
          <w:rtl/>
          <w:lang w:bidi="fa-IR"/>
        </w:rPr>
        <w:t>من فروتن بوده‌ام</w:t>
      </w:r>
    </w:p>
    <w:p w14:paraId="01D9CC28" w14:textId="77777777" w:rsidR="00A000E6" w:rsidRPr="00B9650A" w:rsidRDefault="00B25920" w:rsidP="000343E7">
      <w:pPr>
        <w:pStyle w:val="body"/>
        <w:bidi/>
        <w:rPr>
          <w:rtl/>
          <w:lang w:bidi="fa-IR"/>
        </w:rPr>
      </w:pPr>
      <w:r w:rsidRPr="00B9650A">
        <w:rPr>
          <w:rFonts w:hint="cs"/>
          <w:rtl/>
          <w:lang w:bidi="fa-IR"/>
        </w:rPr>
        <w:t>و به فروتني، از عمقِ خواب‌هاي پريشانِ خاکساري خويش تمامي عظمتِ عاشقانه‌ي انساني را سروده‌ام تا نسيمي برآيد. نسيمي برآيد و ابرهاي قطراني را پاره‌پاره کند. و من به‌سانِ دريايي از صافي آسمان پُرشوم ــ از آسمان و مرتع و مردم پُر شوم.</w:t>
      </w:r>
    </w:p>
    <w:p w14:paraId="1B79D547" w14:textId="77777777" w:rsidR="00A000E6" w:rsidRPr="00B9650A" w:rsidRDefault="00B25920" w:rsidP="000343E7">
      <w:pPr>
        <w:pStyle w:val="body"/>
        <w:bidi/>
        <w:rPr>
          <w:rtl/>
          <w:lang w:bidi="fa-IR"/>
        </w:rPr>
      </w:pPr>
      <w:r w:rsidRPr="00B9650A">
        <w:rPr>
          <w:rFonts w:hint="cs"/>
          <w:rtl/>
          <w:lang w:bidi="fa-IR"/>
        </w:rPr>
        <w:t>تا از طراوتِ برفي آفتابِ عشقي که بر افقم مي‌نشيند، يک‌چند در سکوت و آرامشِ بازنيافته‌ي خويش از سکوتِ خوش‌آوازِ «آرامش» سرشار شوم ــ</w:t>
      </w:r>
    </w:p>
    <w:p w14:paraId="2BF7C7DC" w14:textId="77777777" w:rsidR="00A000E6" w:rsidRPr="00B9650A" w:rsidRDefault="00B25920" w:rsidP="000343E7">
      <w:pPr>
        <w:pStyle w:val="body"/>
        <w:bidi/>
        <w:rPr>
          <w:rtl/>
          <w:lang w:bidi="fa-IR"/>
        </w:rPr>
      </w:pPr>
      <w:r w:rsidRPr="00B9650A">
        <w:rPr>
          <w:rFonts w:hint="cs"/>
          <w:rtl/>
          <w:lang w:bidi="fa-IR"/>
        </w:rPr>
        <w:t>چرا که من، ديرگاهي‌ست جز اين قالبِ خالي که به دندانِ طولاني لحظه‌ها خاييده شده است نبوده‌ام؛ جز مني که از وحشتِ خلأِ خويش فرياد کشيده است نبوده‌ام...</w:t>
      </w:r>
    </w:p>
    <w:p w14:paraId="5BBAFCD7" w14:textId="77777777" w:rsidR="00A000E6" w:rsidRPr="00B9650A" w:rsidRDefault="00B25920" w:rsidP="000343E7">
      <w:pPr>
        <w:pStyle w:val="body"/>
        <w:bidi/>
        <w:rPr>
          <w:rtl/>
        </w:rPr>
      </w:pPr>
      <w:r w:rsidRPr="00B9650A">
        <w:t> </w:t>
      </w:r>
    </w:p>
    <w:p w14:paraId="2F82AD9B" w14:textId="77777777" w:rsidR="00A000E6" w:rsidRPr="00B9650A" w:rsidRDefault="00B25920" w:rsidP="000343E7">
      <w:pPr>
        <w:pStyle w:val="body"/>
        <w:bidi/>
        <w:rPr>
          <w:rtl/>
        </w:rPr>
      </w:pPr>
      <w:r w:rsidRPr="00B9650A">
        <w:rPr>
          <w:rFonts w:ascii="Times New Roman" w:hAnsi="Times New Roman" w:cs="Times New Roman"/>
        </w:rPr>
        <w:t>□</w:t>
      </w:r>
    </w:p>
    <w:p w14:paraId="434AE38F" w14:textId="77777777" w:rsidR="00A000E6" w:rsidRPr="00B9650A" w:rsidRDefault="00B25920" w:rsidP="000343E7">
      <w:pPr>
        <w:pStyle w:val="body"/>
        <w:bidi/>
        <w:rPr>
          <w:rtl/>
        </w:rPr>
      </w:pPr>
      <w:r w:rsidRPr="00B9650A">
        <w:t> </w:t>
      </w:r>
    </w:p>
    <w:p w14:paraId="2B08AD08" w14:textId="77777777" w:rsidR="00A000E6" w:rsidRPr="00B9650A" w:rsidRDefault="00B25920" w:rsidP="000343E7">
      <w:pPr>
        <w:pStyle w:val="body"/>
        <w:bidi/>
        <w:rPr>
          <w:rtl/>
          <w:lang w:bidi="fa-IR"/>
        </w:rPr>
      </w:pPr>
      <w:r w:rsidRPr="00B9650A">
        <w:rPr>
          <w:rFonts w:hint="cs"/>
          <w:rtl/>
          <w:lang w:bidi="fa-IR"/>
        </w:rPr>
        <w:t>پيکري</w:t>
      </w:r>
    </w:p>
    <w:p w14:paraId="06E2DBB5" w14:textId="77777777" w:rsidR="00A000E6" w:rsidRPr="00B9650A" w:rsidRDefault="00B25920" w:rsidP="000343E7">
      <w:pPr>
        <w:pStyle w:val="body"/>
        <w:bidi/>
        <w:rPr>
          <w:rtl/>
          <w:lang w:bidi="fa-IR"/>
        </w:rPr>
      </w:pPr>
      <w:r w:rsidRPr="00B9650A">
        <w:rPr>
          <w:rFonts w:hint="cs"/>
          <w:rtl/>
          <w:lang w:bidi="fa-IR"/>
        </w:rPr>
        <w:t>چهره‌يي</w:t>
      </w:r>
    </w:p>
    <w:p w14:paraId="48137363" w14:textId="77777777" w:rsidR="00A000E6" w:rsidRPr="00B9650A" w:rsidRDefault="00B25920" w:rsidP="000343E7">
      <w:pPr>
        <w:pStyle w:val="body"/>
        <w:bidi/>
        <w:rPr>
          <w:rtl/>
          <w:lang w:bidi="fa-IR"/>
        </w:rPr>
      </w:pPr>
      <w:r w:rsidRPr="00B9650A">
        <w:rPr>
          <w:rFonts w:hint="cs"/>
          <w:rtl/>
          <w:lang w:bidi="fa-IR"/>
        </w:rPr>
        <w:t>دستي</w:t>
      </w:r>
    </w:p>
    <w:p w14:paraId="2D3E857E" w14:textId="77777777" w:rsidR="00A000E6" w:rsidRPr="00B9650A" w:rsidRDefault="00B25920" w:rsidP="000343E7">
      <w:pPr>
        <w:pStyle w:val="body"/>
        <w:bidi/>
        <w:rPr>
          <w:rtl/>
          <w:lang w:bidi="fa-IR"/>
        </w:rPr>
      </w:pPr>
      <w:r w:rsidRPr="00B9650A">
        <w:rPr>
          <w:rFonts w:hint="cs"/>
          <w:rtl/>
          <w:lang w:bidi="fa-IR"/>
        </w:rPr>
        <w:t>سايه‌يي ــ</w:t>
      </w:r>
    </w:p>
    <w:p w14:paraId="5293F529" w14:textId="77777777" w:rsidR="00A000E6" w:rsidRPr="00B9650A" w:rsidRDefault="00B25920" w:rsidP="000343E7">
      <w:pPr>
        <w:pStyle w:val="body"/>
        <w:bidi/>
        <w:rPr>
          <w:rtl/>
          <w:lang w:bidi="fa-IR"/>
        </w:rPr>
      </w:pPr>
      <w:r w:rsidRPr="00B9650A">
        <w:rPr>
          <w:rFonts w:hint="cs"/>
          <w:rtl/>
          <w:lang w:bidi="fa-IR"/>
        </w:rPr>
        <w:t>بيدارخوابي هزاران چشم در رؤيا و خاطره؛</w:t>
      </w:r>
    </w:p>
    <w:p w14:paraId="1130FD30" w14:textId="77777777" w:rsidR="00A000E6" w:rsidRPr="00B9650A" w:rsidRDefault="00B25920" w:rsidP="000343E7">
      <w:pPr>
        <w:pStyle w:val="body"/>
        <w:bidi/>
        <w:rPr>
          <w:rtl/>
        </w:rPr>
      </w:pPr>
      <w:r w:rsidRPr="00B9650A">
        <w:t> </w:t>
      </w:r>
    </w:p>
    <w:p w14:paraId="1F6DE55E" w14:textId="77777777" w:rsidR="00A000E6" w:rsidRPr="00B9650A" w:rsidRDefault="00B25920" w:rsidP="000343E7">
      <w:pPr>
        <w:pStyle w:val="body"/>
        <w:bidi/>
        <w:rPr>
          <w:rtl/>
          <w:lang w:bidi="fa-IR"/>
        </w:rPr>
      </w:pPr>
      <w:r w:rsidRPr="00B9650A">
        <w:rPr>
          <w:rFonts w:hint="cs"/>
          <w:rtl/>
          <w:lang w:bidi="fa-IR"/>
        </w:rPr>
        <w:t>سايه‌ها</w:t>
      </w:r>
    </w:p>
    <w:p w14:paraId="56051333" w14:textId="77777777" w:rsidR="00A000E6" w:rsidRPr="00B9650A" w:rsidRDefault="00B25920" w:rsidP="000343E7">
      <w:pPr>
        <w:pStyle w:val="body"/>
        <w:bidi/>
        <w:rPr>
          <w:rtl/>
          <w:lang w:bidi="fa-IR"/>
        </w:rPr>
      </w:pPr>
      <w:r w:rsidRPr="00B9650A">
        <w:rPr>
          <w:rFonts w:hint="cs"/>
          <w:rtl/>
          <w:lang w:bidi="fa-IR"/>
        </w:rPr>
        <w:t>کودکان</w:t>
      </w:r>
    </w:p>
    <w:p w14:paraId="1BBE7361" w14:textId="77777777" w:rsidR="00A000E6" w:rsidRPr="00B9650A" w:rsidRDefault="00B25920" w:rsidP="000343E7">
      <w:pPr>
        <w:pStyle w:val="body"/>
        <w:bidi/>
        <w:rPr>
          <w:rtl/>
          <w:lang w:bidi="fa-IR"/>
        </w:rPr>
      </w:pPr>
      <w:r w:rsidRPr="00B9650A">
        <w:rPr>
          <w:rFonts w:hint="cs"/>
          <w:rtl/>
          <w:lang w:bidi="fa-IR"/>
        </w:rPr>
        <w:t>آتش‌ها</w:t>
      </w:r>
    </w:p>
    <w:p w14:paraId="745D20A2" w14:textId="77777777" w:rsidR="00A000E6" w:rsidRPr="00B9650A" w:rsidRDefault="00B25920" w:rsidP="000343E7">
      <w:pPr>
        <w:pStyle w:val="body"/>
        <w:bidi/>
        <w:rPr>
          <w:rtl/>
          <w:lang w:bidi="fa-IR"/>
        </w:rPr>
      </w:pPr>
      <w:r w:rsidRPr="00B9650A">
        <w:rPr>
          <w:rFonts w:hint="cs"/>
          <w:rtl/>
          <w:lang w:bidi="fa-IR"/>
        </w:rPr>
        <w:t>زنان ــ</w:t>
      </w:r>
    </w:p>
    <w:p w14:paraId="33B9E33C" w14:textId="77777777" w:rsidR="00A000E6" w:rsidRPr="00B9650A" w:rsidRDefault="00B25920" w:rsidP="000343E7">
      <w:pPr>
        <w:pStyle w:val="body"/>
        <w:bidi/>
        <w:rPr>
          <w:rtl/>
        </w:rPr>
      </w:pPr>
      <w:r w:rsidRPr="00B9650A">
        <w:t> </w:t>
      </w:r>
    </w:p>
    <w:p w14:paraId="7D4F3C5A" w14:textId="77777777" w:rsidR="00A000E6" w:rsidRPr="00B9650A" w:rsidRDefault="00B25920" w:rsidP="000343E7">
      <w:pPr>
        <w:pStyle w:val="body"/>
        <w:bidi/>
        <w:rPr>
          <w:rtl/>
          <w:lang w:bidi="fa-IR"/>
        </w:rPr>
      </w:pPr>
      <w:r w:rsidRPr="00B9650A">
        <w:rPr>
          <w:rFonts w:hint="cs"/>
          <w:rtl/>
          <w:lang w:bidi="fa-IR"/>
        </w:rPr>
        <w:t>سايه‌هاي کودک و آتش‌هاي زن؛</w:t>
      </w:r>
    </w:p>
    <w:p w14:paraId="63CB3471" w14:textId="77777777" w:rsidR="00A000E6" w:rsidRPr="00B9650A" w:rsidRDefault="00B25920" w:rsidP="000343E7">
      <w:pPr>
        <w:pStyle w:val="body"/>
        <w:bidi/>
        <w:rPr>
          <w:rtl/>
        </w:rPr>
      </w:pPr>
      <w:r w:rsidRPr="00B9650A">
        <w:t> </w:t>
      </w:r>
    </w:p>
    <w:p w14:paraId="05A7B489" w14:textId="77777777" w:rsidR="00A000E6" w:rsidRPr="00B9650A" w:rsidRDefault="00B25920" w:rsidP="000343E7">
      <w:pPr>
        <w:pStyle w:val="body"/>
        <w:bidi/>
        <w:rPr>
          <w:rtl/>
          <w:lang w:bidi="fa-IR"/>
        </w:rPr>
      </w:pPr>
      <w:r w:rsidRPr="00B9650A">
        <w:rPr>
          <w:rFonts w:hint="cs"/>
          <w:rtl/>
          <w:lang w:bidi="fa-IR"/>
        </w:rPr>
        <w:t>سنگ‌ها</w:t>
      </w:r>
    </w:p>
    <w:p w14:paraId="0DC5AB50" w14:textId="77777777" w:rsidR="00A000E6" w:rsidRPr="00B9650A" w:rsidRDefault="00B25920" w:rsidP="000343E7">
      <w:pPr>
        <w:pStyle w:val="body"/>
        <w:bidi/>
        <w:rPr>
          <w:rtl/>
          <w:lang w:bidi="fa-IR"/>
        </w:rPr>
      </w:pPr>
      <w:r w:rsidRPr="00B9650A">
        <w:rPr>
          <w:rFonts w:hint="cs"/>
          <w:rtl/>
          <w:lang w:bidi="fa-IR"/>
        </w:rPr>
        <w:t>دوستان</w:t>
      </w:r>
    </w:p>
    <w:p w14:paraId="7349D0BC" w14:textId="77777777" w:rsidR="00A000E6" w:rsidRPr="00B9650A" w:rsidRDefault="00B25920" w:rsidP="000343E7">
      <w:pPr>
        <w:pStyle w:val="body"/>
        <w:bidi/>
        <w:rPr>
          <w:rtl/>
          <w:lang w:bidi="fa-IR"/>
        </w:rPr>
      </w:pPr>
      <w:r w:rsidRPr="00B9650A">
        <w:rPr>
          <w:rFonts w:hint="cs"/>
          <w:rtl/>
          <w:lang w:bidi="fa-IR"/>
        </w:rPr>
        <w:t>عشق‌ها</w:t>
      </w:r>
    </w:p>
    <w:p w14:paraId="71D9B0BC" w14:textId="77777777" w:rsidR="00A000E6" w:rsidRPr="00B9650A" w:rsidRDefault="00B25920" w:rsidP="000343E7">
      <w:pPr>
        <w:pStyle w:val="body"/>
        <w:bidi/>
        <w:rPr>
          <w:rtl/>
          <w:lang w:bidi="fa-IR"/>
        </w:rPr>
      </w:pPr>
      <w:r w:rsidRPr="00B9650A">
        <w:rPr>
          <w:rFonts w:hint="cs"/>
          <w:rtl/>
          <w:lang w:bidi="fa-IR"/>
        </w:rPr>
        <w:t>دنياها ــ</w:t>
      </w:r>
    </w:p>
    <w:p w14:paraId="475E007A" w14:textId="77777777" w:rsidR="00A000E6" w:rsidRPr="00B9650A" w:rsidRDefault="00B25920" w:rsidP="000343E7">
      <w:pPr>
        <w:pStyle w:val="body"/>
        <w:bidi/>
        <w:rPr>
          <w:rtl/>
        </w:rPr>
      </w:pPr>
      <w:r w:rsidRPr="00B9650A">
        <w:t> </w:t>
      </w:r>
    </w:p>
    <w:p w14:paraId="7C451C9C" w14:textId="77777777" w:rsidR="00A000E6" w:rsidRPr="00B9650A" w:rsidRDefault="00B25920" w:rsidP="000343E7">
      <w:pPr>
        <w:pStyle w:val="body"/>
        <w:bidi/>
        <w:rPr>
          <w:rtl/>
          <w:lang w:bidi="fa-IR"/>
        </w:rPr>
      </w:pPr>
      <w:r w:rsidRPr="00B9650A">
        <w:rPr>
          <w:rFonts w:hint="cs"/>
          <w:rtl/>
          <w:lang w:bidi="fa-IR"/>
        </w:rPr>
        <w:t>سنگ‌هاي دوست و عشق‌هاي دنيا؛</w:t>
      </w:r>
    </w:p>
    <w:p w14:paraId="02679A24" w14:textId="77777777" w:rsidR="00A000E6" w:rsidRPr="00B9650A" w:rsidRDefault="00B25920" w:rsidP="000343E7">
      <w:pPr>
        <w:pStyle w:val="body"/>
        <w:bidi/>
        <w:rPr>
          <w:rtl/>
        </w:rPr>
      </w:pPr>
      <w:r w:rsidRPr="00B9650A">
        <w:t> </w:t>
      </w:r>
    </w:p>
    <w:p w14:paraId="5B910828" w14:textId="77777777" w:rsidR="00A000E6" w:rsidRPr="00B9650A" w:rsidRDefault="00B25920" w:rsidP="000343E7">
      <w:pPr>
        <w:pStyle w:val="body"/>
        <w:bidi/>
        <w:rPr>
          <w:rtl/>
          <w:lang w:bidi="fa-IR"/>
        </w:rPr>
      </w:pPr>
      <w:r w:rsidRPr="00B9650A">
        <w:rPr>
          <w:rFonts w:hint="cs"/>
          <w:rtl/>
          <w:lang w:bidi="fa-IR"/>
        </w:rPr>
        <w:t>درختان</w:t>
      </w:r>
    </w:p>
    <w:p w14:paraId="65F2BF66" w14:textId="77777777" w:rsidR="00A000E6" w:rsidRPr="00B9650A" w:rsidRDefault="00B25920" w:rsidP="000343E7">
      <w:pPr>
        <w:pStyle w:val="body"/>
        <w:bidi/>
        <w:rPr>
          <w:rtl/>
          <w:lang w:bidi="fa-IR"/>
        </w:rPr>
      </w:pPr>
      <w:r w:rsidRPr="00B9650A">
        <w:rPr>
          <w:rFonts w:hint="cs"/>
          <w:rtl/>
          <w:lang w:bidi="fa-IR"/>
        </w:rPr>
        <w:t>مردگان ــ</w:t>
      </w:r>
    </w:p>
    <w:p w14:paraId="2CA586DF" w14:textId="77777777" w:rsidR="00A000E6" w:rsidRPr="00B9650A" w:rsidRDefault="00B25920" w:rsidP="000343E7">
      <w:pPr>
        <w:pStyle w:val="body"/>
        <w:bidi/>
        <w:rPr>
          <w:rtl/>
          <w:lang w:bidi="fa-IR"/>
        </w:rPr>
      </w:pPr>
      <w:r w:rsidRPr="00B9650A">
        <w:rPr>
          <w:rFonts w:hint="cs"/>
          <w:rtl/>
          <w:lang w:bidi="fa-IR"/>
        </w:rPr>
        <w:t>و درختانِ مرده؛</w:t>
      </w:r>
    </w:p>
    <w:p w14:paraId="6533D22E" w14:textId="77777777" w:rsidR="00A000E6" w:rsidRPr="00B9650A" w:rsidRDefault="00B25920" w:rsidP="000343E7">
      <w:pPr>
        <w:pStyle w:val="body"/>
        <w:bidi/>
        <w:rPr>
          <w:rtl/>
        </w:rPr>
      </w:pPr>
      <w:r w:rsidRPr="00B9650A">
        <w:t> </w:t>
      </w:r>
    </w:p>
    <w:p w14:paraId="10131F42" w14:textId="77777777" w:rsidR="00A000E6" w:rsidRPr="00B9650A" w:rsidRDefault="00B25920" w:rsidP="000343E7">
      <w:pPr>
        <w:pStyle w:val="body"/>
        <w:bidi/>
        <w:rPr>
          <w:rtl/>
          <w:lang w:bidi="fa-IR"/>
        </w:rPr>
      </w:pPr>
      <w:r w:rsidRPr="00B9650A">
        <w:rPr>
          <w:rFonts w:hint="cs"/>
          <w:rtl/>
          <w:lang w:bidi="fa-IR"/>
        </w:rPr>
        <w:t>وطني که هوا و آفتابِ شهرها، و جراحات و جنسيت‌هاي همشهريان را به قالبِ خود گيرد؛</w:t>
      </w:r>
    </w:p>
    <w:p w14:paraId="48A2D3B5" w14:textId="77777777" w:rsidR="00A000E6" w:rsidRPr="00B9650A" w:rsidRDefault="00B25920" w:rsidP="000343E7">
      <w:pPr>
        <w:pStyle w:val="body"/>
        <w:bidi/>
        <w:rPr>
          <w:rtl/>
        </w:rPr>
      </w:pPr>
      <w:r w:rsidRPr="00B9650A">
        <w:t> </w:t>
      </w:r>
    </w:p>
    <w:p w14:paraId="29A0B174" w14:textId="77777777" w:rsidR="00A000E6" w:rsidRPr="00B9650A" w:rsidRDefault="00B25920" w:rsidP="000343E7">
      <w:pPr>
        <w:pStyle w:val="body"/>
        <w:bidi/>
        <w:rPr>
          <w:rtl/>
          <w:lang w:bidi="fa-IR"/>
        </w:rPr>
      </w:pPr>
      <w:r w:rsidRPr="00B9650A">
        <w:rPr>
          <w:rFonts w:hint="cs"/>
          <w:rtl/>
          <w:lang w:bidi="fa-IR"/>
        </w:rPr>
        <w:t>و چيزي ديگر، چيزي ديگر،</w:t>
      </w:r>
    </w:p>
    <w:p w14:paraId="14C47BCC" w14:textId="77777777" w:rsidR="00A000E6" w:rsidRPr="00B9650A" w:rsidRDefault="00B25920" w:rsidP="000343E7">
      <w:pPr>
        <w:pStyle w:val="body"/>
        <w:bidi/>
        <w:rPr>
          <w:rtl/>
          <w:lang w:bidi="fa-IR"/>
        </w:rPr>
      </w:pPr>
      <w:r w:rsidRPr="00B9650A">
        <w:rPr>
          <w:rFonts w:hint="cs"/>
          <w:rtl/>
          <w:lang w:bidi="fa-IR"/>
        </w:rPr>
        <w:t>چيزي عظيم‌تر از تمامِ ستاره‌ها تمامِ خدايان:</w:t>
      </w:r>
    </w:p>
    <w:p w14:paraId="50CDED9E" w14:textId="77777777" w:rsidR="00A000E6" w:rsidRPr="00B9650A" w:rsidRDefault="00B25920" w:rsidP="000343E7">
      <w:pPr>
        <w:pStyle w:val="body"/>
        <w:bidi/>
        <w:rPr>
          <w:rtl/>
          <w:lang w:bidi="fa-IR"/>
        </w:rPr>
      </w:pPr>
      <w:r w:rsidRPr="00B9650A">
        <w:rPr>
          <w:rFonts w:hint="cs"/>
          <w:rtl/>
          <w:lang w:bidi="fa-IR"/>
        </w:rPr>
        <w:t>قلبِ زني که مرا کودکِ دست‌نوازِ دامنِ خود کند!</w:t>
      </w:r>
    </w:p>
    <w:p w14:paraId="07219C32" w14:textId="77777777" w:rsidR="00A000E6" w:rsidRPr="00B9650A" w:rsidRDefault="00B25920" w:rsidP="000343E7">
      <w:pPr>
        <w:pStyle w:val="body"/>
        <w:bidi/>
        <w:rPr>
          <w:rtl/>
        </w:rPr>
      </w:pPr>
      <w:r w:rsidRPr="00B9650A">
        <w:t> </w:t>
      </w:r>
    </w:p>
    <w:p w14:paraId="2F71DCD1" w14:textId="77777777" w:rsidR="00A000E6" w:rsidRPr="00B9650A" w:rsidRDefault="00B25920" w:rsidP="000343E7">
      <w:pPr>
        <w:pStyle w:val="body"/>
        <w:bidi/>
        <w:rPr>
          <w:rtl/>
          <w:lang w:bidi="fa-IR"/>
        </w:rPr>
      </w:pPr>
      <w:r w:rsidRPr="00B9650A">
        <w:rPr>
          <w:rFonts w:hint="cs"/>
          <w:rtl/>
          <w:lang w:bidi="fa-IR"/>
        </w:rPr>
        <w:t>چرا که من ديرگاهي‌ست جز اين هيبتِ تنهايي که به دندانِ سردِ بيگانگي‌ها جويده شده است نبوده‌ام ــ جز مني که از وحشتِ تنهايي خود فرياد کشيده است نبوده‌ام...</w:t>
      </w:r>
    </w:p>
    <w:p w14:paraId="3E310FAC" w14:textId="77777777" w:rsidR="00A000E6" w:rsidRPr="00B9650A" w:rsidRDefault="00B25920" w:rsidP="000343E7">
      <w:pPr>
        <w:pStyle w:val="body"/>
        <w:bidi/>
        <w:rPr>
          <w:rtl/>
        </w:rPr>
      </w:pPr>
      <w:r w:rsidRPr="00B9650A">
        <w:t> </w:t>
      </w:r>
    </w:p>
    <w:p w14:paraId="7B3319D7" w14:textId="77777777" w:rsidR="00A000E6" w:rsidRPr="00B9650A" w:rsidRDefault="00B25920" w:rsidP="000343E7">
      <w:pPr>
        <w:pStyle w:val="body"/>
        <w:bidi/>
        <w:rPr>
          <w:rtl/>
        </w:rPr>
      </w:pPr>
      <w:r w:rsidRPr="00B9650A">
        <w:rPr>
          <w:rFonts w:ascii="Times New Roman" w:hAnsi="Times New Roman" w:cs="Times New Roman"/>
        </w:rPr>
        <w:t>□</w:t>
      </w:r>
    </w:p>
    <w:p w14:paraId="72733D92" w14:textId="77777777" w:rsidR="00A000E6" w:rsidRPr="00B9650A" w:rsidRDefault="00B25920" w:rsidP="000343E7">
      <w:pPr>
        <w:pStyle w:val="body"/>
        <w:bidi/>
        <w:rPr>
          <w:rtl/>
        </w:rPr>
      </w:pPr>
      <w:r w:rsidRPr="00B9650A">
        <w:t> </w:t>
      </w:r>
    </w:p>
    <w:p w14:paraId="4A0DFC9B" w14:textId="77777777" w:rsidR="00A000E6" w:rsidRPr="00B9650A" w:rsidRDefault="00B25920" w:rsidP="000343E7">
      <w:pPr>
        <w:pStyle w:val="body"/>
        <w:bidi/>
        <w:rPr>
          <w:rtl/>
          <w:lang w:bidi="fa-IR"/>
        </w:rPr>
      </w:pPr>
      <w:r w:rsidRPr="00B9650A">
        <w:rPr>
          <w:rFonts w:hint="cs"/>
          <w:rtl/>
          <w:lang w:bidi="fa-IR"/>
        </w:rPr>
        <w:t>نامِ هيچ‌کجا و همه‌جا</w:t>
      </w:r>
    </w:p>
    <w:p w14:paraId="15A095CF" w14:textId="77777777" w:rsidR="00A000E6" w:rsidRPr="00B9650A" w:rsidRDefault="00B25920" w:rsidP="000343E7">
      <w:pPr>
        <w:pStyle w:val="body"/>
        <w:bidi/>
        <w:rPr>
          <w:rtl/>
          <w:lang w:bidi="fa-IR"/>
        </w:rPr>
      </w:pPr>
      <w:r w:rsidRPr="00B9650A">
        <w:rPr>
          <w:rFonts w:hint="cs"/>
          <w:rtl/>
          <w:lang w:bidi="fa-IR"/>
        </w:rPr>
        <w:t>نامِ هيچ‌گاه و همه‌گاه...</w:t>
      </w:r>
    </w:p>
    <w:p w14:paraId="4C9FF553" w14:textId="77777777" w:rsidR="00A000E6" w:rsidRPr="00B9650A" w:rsidRDefault="00B25920" w:rsidP="000343E7">
      <w:pPr>
        <w:pStyle w:val="body"/>
        <w:bidi/>
        <w:rPr>
          <w:rtl/>
        </w:rPr>
      </w:pPr>
      <w:r w:rsidRPr="00B9650A">
        <w:t> </w:t>
      </w:r>
    </w:p>
    <w:p w14:paraId="2F9343CD" w14:textId="77777777" w:rsidR="00A000E6" w:rsidRPr="00B9650A" w:rsidRDefault="00B25920" w:rsidP="000343E7">
      <w:pPr>
        <w:pStyle w:val="body"/>
        <w:bidi/>
        <w:rPr>
          <w:rtl/>
          <w:lang w:bidi="fa-IR"/>
        </w:rPr>
      </w:pPr>
      <w:r w:rsidRPr="00B9650A">
        <w:rPr>
          <w:rFonts w:hint="cs"/>
          <w:rtl/>
          <w:lang w:bidi="fa-IR"/>
        </w:rPr>
        <w:t>آه که چون سايه‌يي به زبان مي‌آمدم</w:t>
      </w:r>
    </w:p>
    <w:p w14:paraId="3F9CD05C"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بي‌آنکه شفقِ لبانم بگشايد</w:t>
      </w:r>
    </w:p>
    <w:p w14:paraId="7DF23ECC" w14:textId="77777777" w:rsidR="00A000E6" w:rsidRPr="00B9650A" w:rsidRDefault="00B25920" w:rsidP="000343E7">
      <w:pPr>
        <w:pStyle w:val="body"/>
        <w:bidi/>
        <w:rPr>
          <w:rtl/>
          <w:lang w:bidi="fa-IR"/>
        </w:rPr>
      </w:pPr>
      <w:r w:rsidRPr="00B9650A">
        <w:rPr>
          <w:rFonts w:hint="cs"/>
          <w:rtl/>
          <w:lang w:bidi="fa-IR"/>
        </w:rPr>
        <w:t>و به‌سانِ فردايي از گذشته مي‌گذشتم</w:t>
      </w:r>
    </w:p>
    <w:p w14:paraId="51600F18"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بي‌آنکه گوشت‌هاي خاطره‌ام بپوسد</w:t>
      </w:r>
      <w:r w:rsidRPr="00B9650A">
        <w:t>.</w:t>
      </w:r>
    </w:p>
    <w:p w14:paraId="6D2FF6A4" w14:textId="77777777" w:rsidR="00A000E6" w:rsidRPr="00B9650A" w:rsidRDefault="00B25920" w:rsidP="000343E7">
      <w:pPr>
        <w:pStyle w:val="body"/>
        <w:bidi/>
        <w:rPr>
          <w:rtl/>
        </w:rPr>
      </w:pPr>
      <w:r w:rsidRPr="00B9650A">
        <w:t> </w:t>
      </w:r>
    </w:p>
    <w:p w14:paraId="6415D322" w14:textId="77777777" w:rsidR="00A000E6" w:rsidRPr="00B9650A" w:rsidRDefault="00B25920" w:rsidP="000343E7">
      <w:pPr>
        <w:pStyle w:val="body"/>
        <w:bidi/>
        <w:rPr>
          <w:rtl/>
        </w:rPr>
      </w:pPr>
      <w:r w:rsidRPr="00B9650A">
        <w:rPr>
          <w:rFonts w:ascii="Times New Roman" w:hAnsi="Times New Roman" w:cs="Times New Roman"/>
        </w:rPr>
        <w:t>□</w:t>
      </w:r>
    </w:p>
    <w:p w14:paraId="3451AC39" w14:textId="77777777" w:rsidR="00A000E6" w:rsidRPr="00B9650A" w:rsidRDefault="00B25920" w:rsidP="000343E7">
      <w:pPr>
        <w:pStyle w:val="body"/>
        <w:bidi/>
        <w:rPr>
          <w:rtl/>
        </w:rPr>
      </w:pPr>
      <w:r w:rsidRPr="00B9650A">
        <w:t> </w:t>
      </w:r>
    </w:p>
    <w:p w14:paraId="3C48DDA0" w14:textId="77777777" w:rsidR="00A000E6" w:rsidRPr="00B9650A" w:rsidRDefault="00B25920" w:rsidP="000343E7">
      <w:pPr>
        <w:pStyle w:val="body"/>
        <w:bidi/>
        <w:rPr>
          <w:rtl/>
          <w:lang w:bidi="fa-IR"/>
        </w:rPr>
      </w:pPr>
      <w:r w:rsidRPr="00B9650A">
        <w:rPr>
          <w:rFonts w:hint="cs"/>
          <w:rtl/>
          <w:lang w:bidi="fa-IR"/>
        </w:rPr>
        <w:t>سوادي از عشق نياموخته و هرگز سخني آشنا به هيچ زبانِ آشنايي نخوانده و نشنيده. ــ</w:t>
      </w:r>
    </w:p>
    <w:p w14:paraId="526B1193" w14:textId="77777777" w:rsidR="00A000E6" w:rsidRPr="00B9650A" w:rsidRDefault="00B25920" w:rsidP="000343E7">
      <w:pPr>
        <w:pStyle w:val="body"/>
        <w:bidi/>
        <w:rPr>
          <w:rtl/>
        </w:rPr>
      </w:pPr>
      <w:r w:rsidRPr="00B9650A">
        <w:t> </w:t>
      </w:r>
    </w:p>
    <w:p w14:paraId="708E150F" w14:textId="77777777" w:rsidR="00A000E6" w:rsidRPr="00B9650A" w:rsidRDefault="00B25920" w:rsidP="000343E7">
      <w:pPr>
        <w:pStyle w:val="body"/>
        <w:bidi/>
        <w:rPr>
          <w:rtl/>
          <w:lang w:bidi="fa-IR"/>
        </w:rPr>
      </w:pPr>
      <w:r w:rsidRPr="00B9650A">
        <w:rPr>
          <w:rFonts w:hint="cs"/>
          <w:rtl/>
          <w:lang w:bidi="fa-IR"/>
        </w:rPr>
        <w:t>سايه‌يي که با پوک سخن مي‌گفت!</w:t>
      </w:r>
    </w:p>
    <w:p w14:paraId="15CAC66E" w14:textId="77777777" w:rsidR="00A000E6" w:rsidRPr="00B9650A" w:rsidRDefault="00B25920" w:rsidP="000343E7">
      <w:pPr>
        <w:pStyle w:val="body"/>
        <w:bidi/>
        <w:rPr>
          <w:rtl/>
        </w:rPr>
      </w:pPr>
      <w:r w:rsidRPr="00B9650A">
        <w:t> </w:t>
      </w:r>
    </w:p>
    <w:p w14:paraId="1F2B25AE" w14:textId="77777777" w:rsidR="00A000E6" w:rsidRPr="00B9650A" w:rsidRDefault="00B25920" w:rsidP="000343E7">
      <w:pPr>
        <w:pStyle w:val="body"/>
        <w:bidi/>
        <w:rPr>
          <w:rtl/>
        </w:rPr>
      </w:pPr>
      <w:r w:rsidRPr="00B9650A">
        <w:rPr>
          <w:rFonts w:ascii="Times New Roman" w:hAnsi="Times New Roman" w:cs="Times New Roman"/>
        </w:rPr>
        <w:t>□</w:t>
      </w:r>
    </w:p>
    <w:p w14:paraId="55515522" w14:textId="77777777" w:rsidR="00A000E6" w:rsidRPr="00B9650A" w:rsidRDefault="00B25920" w:rsidP="000343E7">
      <w:pPr>
        <w:pStyle w:val="body"/>
        <w:bidi/>
        <w:rPr>
          <w:rtl/>
        </w:rPr>
      </w:pPr>
      <w:r w:rsidRPr="00B9650A">
        <w:t> </w:t>
      </w:r>
    </w:p>
    <w:p w14:paraId="2C3BD9C9" w14:textId="77777777" w:rsidR="00A000E6" w:rsidRPr="00B9650A" w:rsidRDefault="00B25920" w:rsidP="000343E7">
      <w:pPr>
        <w:pStyle w:val="body"/>
        <w:bidi/>
        <w:rPr>
          <w:rtl/>
          <w:lang w:bidi="fa-IR"/>
        </w:rPr>
      </w:pPr>
      <w:r w:rsidRPr="00B9650A">
        <w:rPr>
          <w:rFonts w:hint="cs"/>
          <w:rtl/>
          <w:lang w:bidi="fa-IR"/>
        </w:rPr>
        <w:t>عشقي به‌روشني‌انجاميده را بر سرِ بازاري فرياد نکرده، منادي‌ي نامِ انسان و تمامي دنيا چگونه بوده‌ام؟</w:t>
      </w:r>
    </w:p>
    <w:p w14:paraId="0F1EC518" w14:textId="77777777" w:rsidR="00A000E6" w:rsidRPr="00B9650A" w:rsidRDefault="00B25920" w:rsidP="000343E7">
      <w:pPr>
        <w:pStyle w:val="body"/>
        <w:bidi/>
        <w:rPr>
          <w:rtl/>
          <w:lang w:bidi="fa-IR"/>
        </w:rPr>
      </w:pPr>
      <w:r w:rsidRPr="00B9650A">
        <w:rPr>
          <w:rFonts w:hint="cs"/>
          <w:rtl/>
          <w:lang w:bidi="fa-IR"/>
        </w:rPr>
        <w:t>آيا فرداپرستان را با دُهُلِ درون‌خالي قلبم فريب مي‌داده‌ام؟</w:t>
      </w:r>
    </w:p>
    <w:p w14:paraId="2A7BF1BA" w14:textId="77777777" w:rsidR="00A000E6" w:rsidRPr="00B9650A" w:rsidRDefault="00B25920" w:rsidP="000343E7">
      <w:pPr>
        <w:pStyle w:val="body"/>
        <w:bidi/>
        <w:rPr>
          <w:rtl/>
        </w:rPr>
      </w:pPr>
      <w:r w:rsidRPr="00B9650A">
        <w:t> </w:t>
      </w:r>
    </w:p>
    <w:p w14:paraId="6FF53566" w14:textId="77777777" w:rsidR="00A000E6" w:rsidRPr="00B9650A" w:rsidRDefault="00B25920" w:rsidP="000343E7">
      <w:pPr>
        <w:pStyle w:val="body"/>
        <w:bidi/>
        <w:rPr>
          <w:rtl/>
        </w:rPr>
      </w:pPr>
      <w:r w:rsidRPr="00B9650A">
        <w:rPr>
          <w:rFonts w:ascii="Times New Roman" w:hAnsi="Times New Roman" w:cs="Times New Roman"/>
        </w:rPr>
        <w:t>□</w:t>
      </w:r>
    </w:p>
    <w:p w14:paraId="2D0E792D" w14:textId="77777777" w:rsidR="00A000E6" w:rsidRPr="00B9650A" w:rsidRDefault="00B25920" w:rsidP="000343E7">
      <w:pPr>
        <w:pStyle w:val="body"/>
        <w:bidi/>
        <w:rPr>
          <w:rtl/>
        </w:rPr>
      </w:pPr>
      <w:r w:rsidRPr="00B9650A">
        <w:t> </w:t>
      </w:r>
    </w:p>
    <w:p w14:paraId="1F4B7536" w14:textId="77777777" w:rsidR="00A000E6" w:rsidRPr="00B9650A" w:rsidRDefault="00B25920" w:rsidP="000343E7">
      <w:pPr>
        <w:pStyle w:val="body"/>
        <w:bidi/>
        <w:rPr>
          <w:rtl/>
          <w:lang w:bidi="fa-IR"/>
        </w:rPr>
      </w:pPr>
      <w:r w:rsidRPr="00B9650A">
        <w:rPr>
          <w:rFonts w:hint="cs"/>
          <w:rtl/>
          <w:lang w:bidi="fa-IR"/>
        </w:rPr>
        <w:t>من جارِ خاموشِ سقفِ لانه‌ي سردِ خود بودم</w:t>
      </w:r>
    </w:p>
    <w:p w14:paraId="2CDC657F" w14:textId="77777777" w:rsidR="00A000E6" w:rsidRPr="00B9650A" w:rsidRDefault="00B25920" w:rsidP="000343E7">
      <w:pPr>
        <w:pStyle w:val="body"/>
        <w:bidi/>
        <w:rPr>
          <w:rtl/>
          <w:lang w:bidi="fa-IR"/>
        </w:rPr>
      </w:pPr>
      <w:r w:rsidRPr="00B9650A">
        <w:rPr>
          <w:rFonts w:hint="cs"/>
          <w:rtl/>
          <w:lang w:bidi="fa-IR"/>
        </w:rPr>
        <w:t>من شيرخواره‌ي مادرِ يأسِ خود، دامن‌آويزِ دايه‌ي دردِ خود بودم.</w:t>
      </w:r>
    </w:p>
    <w:p w14:paraId="1E2E7A8D" w14:textId="77777777" w:rsidR="00A000E6" w:rsidRPr="00B9650A" w:rsidRDefault="00B25920" w:rsidP="000343E7">
      <w:pPr>
        <w:pStyle w:val="body"/>
        <w:bidi/>
        <w:rPr>
          <w:rtl/>
        </w:rPr>
      </w:pPr>
      <w:r w:rsidRPr="00B9650A">
        <w:t> </w:t>
      </w:r>
    </w:p>
    <w:p w14:paraId="78203CA6" w14:textId="77777777" w:rsidR="00A000E6" w:rsidRPr="00B9650A" w:rsidRDefault="00B25920" w:rsidP="000343E7">
      <w:pPr>
        <w:pStyle w:val="body"/>
        <w:bidi/>
        <w:rPr>
          <w:rtl/>
          <w:lang w:bidi="fa-IR"/>
        </w:rPr>
      </w:pPr>
      <w:r w:rsidRPr="00B9650A">
        <w:rPr>
          <w:rFonts w:hint="cs"/>
          <w:rtl/>
          <w:lang w:bidi="fa-IR"/>
        </w:rPr>
        <w:t>آه که بدونِ شک اين خلوتِ يأس‌انگيزِ توجيه‌نکردني (اين سرچشمه‌ي جوشان و سهمگينِ قطرانِ تنهايي، در عمقِ قلبِ انساني) براي درد کشيدن انگيزه‌يي خالص است.</w:t>
      </w:r>
    </w:p>
    <w:p w14:paraId="07C3ACCF" w14:textId="77777777" w:rsidR="00A000E6" w:rsidRPr="00B9650A" w:rsidRDefault="00B25920" w:rsidP="000343E7">
      <w:pPr>
        <w:pStyle w:val="body"/>
        <w:bidi/>
        <w:rPr>
          <w:rtl/>
        </w:rPr>
      </w:pPr>
      <w:r w:rsidRPr="00B9650A">
        <w:t> </w:t>
      </w:r>
    </w:p>
    <w:p w14:paraId="78C94874" w14:textId="77777777" w:rsidR="00A000E6" w:rsidRPr="00B9650A" w:rsidRDefault="00B25920" w:rsidP="000343E7">
      <w:pPr>
        <w:pStyle w:val="body"/>
        <w:bidi/>
        <w:rPr>
          <w:rtl/>
          <w:lang w:bidi="fa-IR"/>
        </w:rPr>
      </w:pPr>
      <w:r w:rsidRPr="00B9650A">
        <w:rPr>
          <w:rFonts w:hint="cs"/>
          <w:rtl/>
          <w:lang w:bidi="fa-IR"/>
        </w:rPr>
        <w:t>و من ــ اسکندرِ مغمومِ ظلماتِ آبِ رنجِ جاويدان ــ چگونه درين دالانِ تاريک، فريادِ ستارگان را سروده‌ام؟</w:t>
      </w:r>
    </w:p>
    <w:p w14:paraId="5CED8060" w14:textId="77777777" w:rsidR="00A000E6" w:rsidRPr="00B9650A" w:rsidRDefault="00B25920" w:rsidP="000343E7">
      <w:pPr>
        <w:pStyle w:val="body"/>
        <w:bidi/>
        <w:rPr>
          <w:rtl/>
        </w:rPr>
      </w:pPr>
      <w:r w:rsidRPr="00B9650A">
        <w:t> </w:t>
      </w:r>
    </w:p>
    <w:p w14:paraId="1E62D4D8" w14:textId="77777777" w:rsidR="00A000E6" w:rsidRPr="00B9650A" w:rsidRDefault="00B25920" w:rsidP="000343E7">
      <w:pPr>
        <w:pStyle w:val="body"/>
        <w:bidi/>
        <w:rPr>
          <w:rtl/>
          <w:lang w:bidi="fa-IR"/>
        </w:rPr>
      </w:pPr>
      <w:r w:rsidRPr="00B9650A">
        <w:rPr>
          <w:rFonts w:hint="cs"/>
          <w:rtl/>
          <w:lang w:bidi="fa-IR"/>
        </w:rPr>
        <w:t>آيا انسان معجزه‌يي نيست؟</w:t>
      </w:r>
    </w:p>
    <w:p w14:paraId="508C2082" w14:textId="77777777" w:rsidR="00A000E6" w:rsidRPr="00B9650A" w:rsidRDefault="00B25920" w:rsidP="000343E7">
      <w:pPr>
        <w:pStyle w:val="body"/>
        <w:bidi/>
        <w:rPr>
          <w:rtl/>
          <w:lang w:bidi="fa-IR"/>
        </w:rPr>
      </w:pPr>
      <w:r w:rsidRPr="00B9650A">
        <w:rPr>
          <w:rFonts w:hint="cs"/>
          <w:rtl/>
          <w:lang w:bidi="fa-IR"/>
        </w:rPr>
        <w:t>انسان... شيطاني که خدا را به‌زير آورد، جهان را به بند کشيد و زندان‌ها را درهم شکست! ــ کوه‌ها را دريد، درياها را شکست، آتش‌ها را نوشيد و آب‌ها را خاکستر کرد!</w:t>
      </w:r>
    </w:p>
    <w:p w14:paraId="2AC8045A" w14:textId="77777777" w:rsidR="00A000E6" w:rsidRPr="00B9650A" w:rsidRDefault="00B25920" w:rsidP="000343E7">
      <w:pPr>
        <w:pStyle w:val="body"/>
        <w:bidi/>
        <w:rPr>
          <w:rtl/>
        </w:rPr>
      </w:pPr>
      <w:r w:rsidRPr="00B9650A">
        <w:t> </w:t>
      </w:r>
    </w:p>
    <w:p w14:paraId="565BC477" w14:textId="77777777" w:rsidR="00A000E6" w:rsidRPr="00B9650A" w:rsidRDefault="00B25920" w:rsidP="000343E7">
      <w:pPr>
        <w:pStyle w:val="body"/>
        <w:bidi/>
        <w:rPr>
          <w:rtl/>
          <w:lang w:bidi="fa-IR"/>
        </w:rPr>
      </w:pPr>
      <w:r w:rsidRPr="00B9650A">
        <w:rPr>
          <w:rFonts w:hint="cs"/>
          <w:rtl/>
          <w:lang w:bidi="fa-IR"/>
        </w:rPr>
        <w:t>انسان... اين شقاوتِ دادگر! اين متعجبِ اعجاب‌انگيز!</w:t>
      </w:r>
    </w:p>
    <w:p w14:paraId="198CE5EB" w14:textId="77777777" w:rsidR="00A000E6" w:rsidRPr="00B9650A" w:rsidRDefault="00B25920" w:rsidP="000343E7">
      <w:pPr>
        <w:pStyle w:val="body"/>
        <w:bidi/>
        <w:rPr>
          <w:rtl/>
          <w:lang w:bidi="fa-IR"/>
        </w:rPr>
      </w:pPr>
      <w:r w:rsidRPr="00B9650A">
        <w:rPr>
          <w:rFonts w:hint="cs"/>
          <w:rtl/>
          <w:lang w:bidi="fa-IR"/>
        </w:rPr>
        <w:t>انسان... اين سلطانِ بزرگ‌ترين عشق و عظيم‌ترين انزوا!</w:t>
      </w:r>
    </w:p>
    <w:p w14:paraId="4D5D364C" w14:textId="77777777" w:rsidR="00A000E6" w:rsidRPr="00B9650A" w:rsidRDefault="00B25920" w:rsidP="000343E7">
      <w:pPr>
        <w:pStyle w:val="body"/>
        <w:bidi/>
        <w:rPr>
          <w:rtl/>
        </w:rPr>
      </w:pPr>
      <w:r w:rsidRPr="00B9650A">
        <w:t> </w:t>
      </w:r>
    </w:p>
    <w:p w14:paraId="0BF8D7DB" w14:textId="77777777" w:rsidR="00A000E6" w:rsidRPr="00B9650A" w:rsidRDefault="00B25920" w:rsidP="000343E7">
      <w:pPr>
        <w:pStyle w:val="body"/>
        <w:bidi/>
        <w:rPr>
          <w:rtl/>
          <w:lang w:bidi="fa-IR"/>
        </w:rPr>
      </w:pPr>
      <w:r w:rsidRPr="00B9650A">
        <w:rPr>
          <w:rFonts w:hint="cs"/>
          <w:rtl/>
          <w:lang w:bidi="fa-IR"/>
        </w:rPr>
        <w:t>انسان... اين شهريارِ بزرگ که در آغوشِ حرمِ اسرارِ خويش آرام يافته است و با عظمتِ عصياني خود به رازِ طبيعت و پنهانگاهِ خدايانِ خويش پهلو مي‌زند!</w:t>
      </w:r>
    </w:p>
    <w:p w14:paraId="647DA2A8" w14:textId="77777777" w:rsidR="00A000E6" w:rsidRPr="00B9650A" w:rsidRDefault="00B25920" w:rsidP="000343E7">
      <w:pPr>
        <w:pStyle w:val="body"/>
        <w:bidi/>
        <w:rPr>
          <w:rtl/>
        </w:rPr>
      </w:pPr>
      <w:r w:rsidRPr="00B9650A">
        <w:t> </w:t>
      </w:r>
    </w:p>
    <w:p w14:paraId="42D5E66A" w14:textId="77777777" w:rsidR="00A000E6" w:rsidRPr="00B9650A" w:rsidRDefault="00B25920" w:rsidP="000343E7">
      <w:pPr>
        <w:pStyle w:val="body"/>
        <w:bidi/>
        <w:rPr>
          <w:rtl/>
          <w:lang w:bidi="fa-IR"/>
        </w:rPr>
      </w:pPr>
      <w:r w:rsidRPr="00B9650A">
        <w:rPr>
          <w:rFonts w:hint="cs"/>
          <w:rtl/>
          <w:lang w:bidi="fa-IR"/>
        </w:rPr>
        <w:t>انسان!</w:t>
      </w:r>
    </w:p>
    <w:p w14:paraId="22F5531E" w14:textId="77777777" w:rsidR="00A000E6" w:rsidRPr="00B9650A" w:rsidRDefault="00B25920" w:rsidP="000343E7">
      <w:pPr>
        <w:pStyle w:val="body"/>
        <w:bidi/>
        <w:rPr>
          <w:rtl/>
        </w:rPr>
      </w:pPr>
      <w:r w:rsidRPr="00B9650A">
        <w:t> </w:t>
      </w:r>
    </w:p>
    <w:p w14:paraId="38825AE0" w14:textId="77777777" w:rsidR="00A000E6" w:rsidRPr="00B9650A" w:rsidRDefault="00B25920" w:rsidP="000343E7">
      <w:pPr>
        <w:pStyle w:val="body"/>
        <w:bidi/>
        <w:rPr>
          <w:rtl/>
          <w:lang w:bidi="fa-IR"/>
        </w:rPr>
      </w:pPr>
      <w:r w:rsidRPr="00B9650A">
        <w:rPr>
          <w:rFonts w:hint="cs"/>
          <w:rtl/>
          <w:lang w:bidi="fa-IR"/>
        </w:rPr>
        <w:t>و من با اين زن با اين پسر با اين برادرِ بزرگواري که شبِ بي‌شکافم را نوراني کرده است، با اين خورشيدي که پلاسِ شب را از بامِ زندانِ بي‌روزنم برچيده است، بي‌عشق و بي‌زندگي سخن از عشق و زندگي چگونه به ميان آورده‌ام؟</w:t>
      </w:r>
    </w:p>
    <w:p w14:paraId="7BE506F5" w14:textId="77777777" w:rsidR="00A000E6" w:rsidRPr="00B9650A" w:rsidRDefault="00B25920" w:rsidP="000343E7">
      <w:pPr>
        <w:pStyle w:val="body"/>
        <w:bidi/>
        <w:rPr>
          <w:rtl/>
          <w:lang w:bidi="fa-IR"/>
        </w:rPr>
      </w:pPr>
      <w:r w:rsidRPr="00B9650A">
        <w:rPr>
          <w:rFonts w:hint="cs"/>
          <w:rtl/>
          <w:lang w:bidi="fa-IR"/>
        </w:rPr>
        <w:t>آيا انسان معجزه‌يي نيست؟</w:t>
      </w:r>
    </w:p>
    <w:p w14:paraId="1C48DF11" w14:textId="77777777" w:rsidR="00A000E6" w:rsidRPr="00B9650A" w:rsidRDefault="00B25920" w:rsidP="000343E7">
      <w:pPr>
        <w:pStyle w:val="body"/>
        <w:bidi/>
        <w:rPr>
          <w:rtl/>
        </w:rPr>
      </w:pPr>
      <w:r w:rsidRPr="00B9650A">
        <w:t> </w:t>
      </w:r>
    </w:p>
    <w:p w14:paraId="32A23E9B" w14:textId="77777777" w:rsidR="00A000E6" w:rsidRPr="00B9650A" w:rsidRDefault="00B25920" w:rsidP="000343E7">
      <w:pPr>
        <w:pStyle w:val="body"/>
        <w:bidi/>
        <w:rPr>
          <w:rtl/>
        </w:rPr>
      </w:pPr>
      <w:r w:rsidRPr="00B9650A">
        <w:rPr>
          <w:rFonts w:ascii="Times New Roman" w:hAnsi="Times New Roman" w:cs="Times New Roman"/>
        </w:rPr>
        <w:t>□</w:t>
      </w:r>
    </w:p>
    <w:p w14:paraId="15489954" w14:textId="77777777" w:rsidR="00A000E6" w:rsidRPr="00B9650A" w:rsidRDefault="00B25920" w:rsidP="000343E7">
      <w:pPr>
        <w:pStyle w:val="body"/>
        <w:bidi/>
        <w:rPr>
          <w:rtl/>
        </w:rPr>
      </w:pPr>
      <w:r w:rsidRPr="00B9650A">
        <w:t> </w:t>
      </w:r>
    </w:p>
    <w:p w14:paraId="1D2ED6E7" w14:textId="77777777" w:rsidR="00A000E6" w:rsidRPr="00B9650A" w:rsidRDefault="00B25920" w:rsidP="000343E7">
      <w:pPr>
        <w:pStyle w:val="body"/>
        <w:bidi/>
        <w:rPr>
          <w:rtl/>
          <w:lang w:bidi="fa-IR"/>
        </w:rPr>
      </w:pPr>
      <w:r w:rsidRPr="00B9650A">
        <w:rPr>
          <w:rFonts w:hint="cs"/>
          <w:rtl/>
          <w:lang w:bidi="fa-IR"/>
        </w:rPr>
        <w:t>آه، چگونه تا ديگر اين مارشِ عظيمِ اقيانوس را نشنوم؛ تا ديگر اين نگاهِ آينده را در ني‌ني شيطانِ چشمِ کودکانم ننگرم؛ تا ديگر اين زيبايي وحشت‌انگيزِ همه‌جاگير را احساس نکنم حصارِ بي‌پاياني از کابوس به گِرداگِردِ رؤياهايم کشيده بودند،</w:t>
      </w:r>
    </w:p>
    <w:p w14:paraId="28F715EA" w14:textId="77777777" w:rsidR="00A000E6" w:rsidRPr="00B9650A" w:rsidRDefault="00B25920" w:rsidP="000343E7">
      <w:pPr>
        <w:pStyle w:val="body"/>
        <w:bidi/>
        <w:rPr>
          <w:rtl/>
          <w:lang w:bidi="fa-IR"/>
        </w:rPr>
      </w:pPr>
      <w:r w:rsidRPr="00B9650A">
        <w:rPr>
          <w:rFonts w:hint="cs"/>
          <w:rtl/>
          <w:lang w:bidi="fa-IR"/>
        </w:rPr>
        <w:t>و من، آه! چگونه اکنون</w:t>
      </w:r>
    </w:p>
    <w:p w14:paraId="2A107C1D" w14:textId="77777777" w:rsidR="00A000E6" w:rsidRPr="00B9650A" w:rsidRDefault="00B25920" w:rsidP="000343E7">
      <w:pPr>
        <w:pStyle w:val="body"/>
        <w:bidi/>
        <w:rPr>
          <w:rtl/>
          <w:lang w:bidi="fa-IR"/>
        </w:rPr>
      </w:pPr>
      <w:r w:rsidRPr="00B9650A">
        <w:rPr>
          <w:rFonts w:hint="cs"/>
          <w:rtl/>
          <w:lang w:bidi="fa-IR"/>
        </w:rPr>
        <w:t>تنگ در تنگي دردها و دست‌ها شده‌ام!</w:t>
      </w:r>
    </w:p>
    <w:p w14:paraId="557630A9" w14:textId="77777777" w:rsidR="00A000E6" w:rsidRPr="00B9650A" w:rsidRDefault="00B25920" w:rsidP="000343E7">
      <w:pPr>
        <w:pStyle w:val="body"/>
        <w:bidi/>
        <w:rPr>
          <w:rtl/>
        </w:rPr>
      </w:pPr>
      <w:r w:rsidRPr="00B9650A">
        <w:t> </w:t>
      </w:r>
    </w:p>
    <w:p w14:paraId="3235B237" w14:textId="77777777" w:rsidR="00A000E6" w:rsidRPr="00B9650A" w:rsidRDefault="00B25920" w:rsidP="000343E7">
      <w:pPr>
        <w:pStyle w:val="body"/>
        <w:bidi/>
        <w:rPr>
          <w:rtl/>
        </w:rPr>
      </w:pPr>
      <w:r w:rsidRPr="00B9650A">
        <w:rPr>
          <w:rFonts w:ascii="Times New Roman" w:hAnsi="Times New Roman" w:cs="Times New Roman"/>
        </w:rPr>
        <w:t>□</w:t>
      </w:r>
    </w:p>
    <w:p w14:paraId="5102B442" w14:textId="77777777" w:rsidR="00A000E6" w:rsidRPr="00B9650A" w:rsidRDefault="00B25920" w:rsidP="000343E7">
      <w:pPr>
        <w:pStyle w:val="body"/>
        <w:bidi/>
        <w:rPr>
          <w:rtl/>
        </w:rPr>
      </w:pPr>
      <w:r w:rsidRPr="00B9650A">
        <w:t> </w:t>
      </w:r>
    </w:p>
    <w:p w14:paraId="6FCA1E5E" w14:textId="77777777" w:rsidR="00A000E6" w:rsidRPr="00B9650A" w:rsidRDefault="00B25920" w:rsidP="000343E7">
      <w:pPr>
        <w:pStyle w:val="body"/>
        <w:bidi/>
        <w:rPr>
          <w:rtl/>
        </w:rPr>
      </w:pPr>
      <w:r w:rsidRPr="00B9650A">
        <w:rPr>
          <w:rFonts w:hint="cs"/>
          <w:rtl/>
          <w:lang w:bidi="fa-IR"/>
        </w:rPr>
        <w:t xml:space="preserve">به خود گفتم: </w:t>
      </w:r>
      <w:r w:rsidRPr="00B9650A">
        <w:t>«</w:t>
      </w:r>
      <w:r w:rsidRPr="00B9650A">
        <w:rPr>
          <w:rFonts w:hint="cs"/>
          <w:rtl/>
          <w:lang w:bidi="fa-IR"/>
        </w:rPr>
        <w:t>ــ هان</w:t>
      </w:r>
      <w:r w:rsidRPr="00B9650A">
        <w:rPr>
          <w:rtl/>
          <w:lang w:bidi="fa-IR"/>
        </w:rPr>
        <w:t>!</w:t>
      </w:r>
    </w:p>
    <w:p w14:paraId="37FBE68C" w14:textId="77777777" w:rsidR="00A000E6" w:rsidRPr="00B9650A" w:rsidRDefault="00B25920" w:rsidP="000343E7">
      <w:pPr>
        <w:pStyle w:val="body"/>
        <w:bidi/>
        <w:rPr>
          <w:rtl/>
          <w:lang w:bidi="fa-IR"/>
        </w:rPr>
      </w:pPr>
      <w:r w:rsidRPr="00B9650A">
        <w:rPr>
          <w:rFonts w:hint="cs"/>
          <w:rtl/>
          <w:lang w:bidi="fa-IR"/>
        </w:rPr>
        <w:t>من تنها و خالي‌ام.</w:t>
      </w:r>
    </w:p>
    <w:p w14:paraId="55C86000" w14:textId="77777777" w:rsidR="00A000E6" w:rsidRPr="00B9650A" w:rsidRDefault="00B25920" w:rsidP="000343E7">
      <w:pPr>
        <w:pStyle w:val="body"/>
        <w:bidi/>
        <w:rPr>
          <w:rtl/>
          <w:lang w:bidi="fa-IR"/>
        </w:rPr>
      </w:pPr>
      <w:r w:rsidRPr="00B9650A">
        <w:rPr>
          <w:rFonts w:hint="cs"/>
          <w:rtl/>
          <w:lang w:bidi="fa-IR"/>
        </w:rPr>
        <w:t>به‌هم‌ريختگي دهشتناکِ غوغاي سکوت و سرودهاي شورش را مي‌شنوم، و خود بياباني بي‌کس و بي‌عابرم که پامالِ لحظه‌هاي گريزنده‌ي زمان است.</w:t>
      </w:r>
    </w:p>
    <w:p w14:paraId="0317C35C" w14:textId="77777777" w:rsidR="00A000E6" w:rsidRPr="00B9650A" w:rsidRDefault="00B25920" w:rsidP="000343E7">
      <w:pPr>
        <w:pStyle w:val="body"/>
        <w:bidi/>
        <w:rPr>
          <w:rtl/>
        </w:rPr>
      </w:pPr>
      <w:r w:rsidRPr="00B9650A">
        <w:t> </w:t>
      </w:r>
    </w:p>
    <w:p w14:paraId="41AE4E5A" w14:textId="77777777" w:rsidR="00A000E6" w:rsidRPr="00B9650A" w:rsidRDefault="00B25920" w:rsidP="000343E7">
      <w:pPr>
        <w:pStyle w:val="body"/>
        <w:bidi/>
        <w:rPr>
          <w:rtl/>
          <w:lang w:bidi="fa-IR"/>
        </w:rPr>
      </w:pPr>
      <w:r w:rsidRPr="00B9650A">
        <w:rPr>
          <w:rFonts w:hint="cs"/>
          <w:rtl/>
          <w:lang w:bidi="fa-IR"/>
        </w:rPr>
        <w:t>عابرِ بياباني بي‌کس‌ام که از وحشتِ تنهايي خود فرياد مي‌زند...</w:t>
      </w:r>
    </w:p>
    <w:p w14:paraId="5700B9CC" w14:textId="77777777" w:rsidR="00A000E6" w:rsidRPr="00B9650A" w:rsidRDefault="00B25920" w:rsidP="000343E7">
      <w:pPr>
        <w:pStyle w:val="body"/>
        <w:bidi/>
        <w:rPr>
          <w:rtl/>
        </w:rPr>
      </w:pPr>
      <w:r w:rsidRPr="00B9650A">
        <w:t> </w:t>
      </w:r>
    </w:p>
    <w:p w14:paraId="51E4B58E" w14:textId="77777777" w:rsidR="00A000E6" w:rsidRPr="00B9650A" w:rsidRDefault="00B25920" w:rsidP="000343E7">
      <w:pPr>
        <w:pStyle w:val="body"/>
        <w:bidi/>
        <w:rPr>
          <w:rtl/>
          <w:lang w:bidi="fa-IR"/>
        </w:rPr>
      </w:pPr>
      <w:r w:rsidRPr="00B9650A">
        <w:rPr>
          <w:rFonts w:hint="cs"/>
          <w:rtl/>
          <w:lang w:bidi="fa-IR"/>
        </w:rPr>
        <w:t xml:space="preserve">من تنها و خالي‌ام و ملتِ من جهانِ ريشه‌هاي معجزآساست </w:t>
      </w:r>
    </w:p>
    <w:p w14:paraId="4E15D862" w14:textId="77777777" w:rsidR="00A000E6" w:rsidRPr="00B9650A" w:rsidRDefault="00B25920" w:rsidP="000343E7">
      <w:pPr>
        <w:pStyle w:val="body"/>
        <w:bidi/>
        <w:rPr>
          <w:rtl/>
          <w:lang w:bidi="fa-IR"/>
        </w:rPr>
      </w:pPr>
      <w:r w:rsidRPr="00B9650A">
        <w:rPr>
          <w:rFonts w:hint="cs"/>
          <w:rtl/>
          <w:lang w:bidi="fa-IR"/>
        </w:rPr>
        <w:t>من منفذِ تنگ‌چشمي خويش‌ام و ملتِ من گذرگاهِ آب‌هاي جاويدان است</w:t>
      </w:r>
    </w:p>
    <w:p w14:paraId="371B129A" w14:textId="77777777" w:rsidR="00A000E6" w:rsidRPr="00B9650A" w:rsidRDefault="00B25920" w:rsidP="000343E7">
      <w:pPr>
        <w:pStyle w:val="body"/>
        <w:bidi/>
        <w:rPr>
          <w:rtl/>
          <w:lang w:bidi="fa-IR"/>
        </w:rPr>
      </w:pPr>
      <w:r w:rsidRPr="00B9650A">
        <w:rPr>
          <w:rFonts w:hint="cs"/>
          <w:rtl/>
          <w:lang w:bidi="fa-IR"/>
        </w:rPr>
        <w:t>من ظرافت و پاکي اشک‌ام و ملتِ من عرق و خونِ شادي‌ست...</w:t>
      </w:r>
    </w:p>
    <w:p w14:paraId="24A5601C" w14:textId="77777777" w:rsidR="00A000E6" w:rsidRPr="00B9650A" w:rsidRDefault="00B25920" w:rsidP="000343E7">
      <w:pPr>
        <w:pStyle w:val="body"/>
        <w:bidi/>
        <w:rPr>
          <w:rtl/>
        </w:rPr>
      </w:pPr>
      <w:r w:rsidRPr="00B9650A">
        <w:t> </w:t>
      </w:r>
    </w:p>
    <w:p w14:paraId="7764D48E" w14:textId="77777777" w:rsidR="00A000E6" w:rsidRPr="00B9650A" w:rsidRDefault="00B25920" w:rsidP="000343E7">
      <w:pPr>
        <w:pStyle w:val="body"/>
        <w:bidi/>
        <w:rPr>
          <w:rtl/>
          <w:lang w:bidi="fa-IR"/>
        </w:rPr>
      </w:pPr>
      <w:r w:rsidRPr="00B9650A">
        <w:rPr>
          <w:rFonts w:hint="cs"/>
          <w:rtl/>
          <w:lang w:bidi="fa-IR"/>
        </w:rPr>
        <w:t>آه، به جهنم! ــ پيراهنِ پشمينِ صبر بر زخم‌هاي خاطره‌ام مي‌پوشم و ديگر هيچ‌گاه به دريوزگي عشق‌هاي وازده بر دروازه‌ي کوتاهِ قلب‌هاي گذشته حلقه نمي‌زنم.</w:t>
      </w:r>
    </w:p>
    <w:p w14:paraId="723B493D" w14:textId="77777777" w:rsidR="00A000E6" w:rsidRPr="00B9650A" w:rsidRDefault="00B25920" w:rsidP="000343E7">
      <w:pPr>
        <w:pStyle w:val="body"/>
        <w:bidi/>
        <w:rPr>
          <w:rtl/>
        </w:rPr>
      </w:pPr>
      <w:r w:rsidRPr="00B9650A">
        <w:t> </w:t>
      </w:r>
    </w:p>
    <w:p w14:paraId="67759A86" w14:textId="77777777" w:rsidR="00A000E6" w:rsidRPr="00B9650A" w:rsidRDefault="00B25920" w:rsidP="001F607E">
      <w:pPr>
        <w:pStyle w:val="num"/>
        <w:rPr>
          <w:rtl/>
        </w:rPr>
      </w:pPr>
      <w:r w:rsidRPr="00B9650A">
        <w:t>      </w:t>
      </w:r>
      <w:r w:rsidRPr="00B9650A">
        <w:rPr>
          <w:rFonts w:hint="cs"/>
          <w:rtl/>
          <w:lang w:bidi="fa-IR"/>
        </w:rPr>
        <w:t xml:space="preserve"> ۲</w:t>
      </w:r>
    </w:p>
    <w:p w14:paraId="25B60024" w14:textId="77777777" w:rsidR="00A000E6" w:rsidRPr="00B9650A" w:rsidRDefault="00B25920" w:rsidP="001F607E">
      <w:pPr>
        <w:pStyle w:val="subname"/>
        <w:rPr>
          <w:rtl/>
        </w:rPr>
      </w:pPr>
      <w:r w:rsidRPr="00B9650A">
        <w:t> </w:t>
      </w:r>
      <w:bookmarkStart w:id="0" w:name="_GoBack"/>
      <w:bookmarkEnd w:id="0"/>
    </w:p>
    <w:p w14:paraId="52302969" w14:textId="77777777" w:rsidR="00A000E6" w:rsidRPr="00B9650A" w:rsidRDefault="00B25920" w:rsidP="000343E7">
      <w:pPr>
        <w:pStyle w:val="body"/>
        <w:bidi/>
        <w:rPr>
          <w:rtl/>
          <w:lang w:bidi="fa-IR"/>
        </w:rPr>
      </w:pPr>
      <w:r w:rsidRPr="00B9650A">
        <w:rPr>
          <w:rFonts w:hint="cs"/>
          <w:rtl/>
          <w:lang w:bidi="fa-IR"/>
        </w:rPr>
        <w:t>تو اجاقِ همه‌ي چشمه‌ساران</w:t>
      </w:r>
    </w:p>
    <w:p w14:paraId="1CB19429" w14:textId="77777777" w:rsidR="00A000E6" w:rsidRPr="00B9650A" w:rsidRDefault="00B25920" w:rsidP="000343E7">
      <w:pPr>
        <w:pStyle w:val="body"/>
        <w:bidi/>
        <w:rPr>
          <w:rtl/>
          <w:lang w:bidi="fa-IR"/>
        </w:rPr>
      </w:pPr>
      <w:r w:rsidRPr="00B9650A">
        <w:rPr>
          <w:rFonts w:hint="cs"/>
          <w:rtl/>
          <w:lang w:bidi="fa-IR"/>
        </w:rPr>
        <w:t>سحرگاهِ تمامِ ستارگان</w:t>
      </w:r>
    </w:p>
    <w:p w14:paraId="638DBBC3" w14:textId="77777777" w:rsidR="00A000E6" w:rsidRPr="00B9650A" w:rsidRDefault="00B25920" w:rsidP="000343E7">
      <w:pPr>
        <w:pStyle w:val="body"/>
        <w:bidi/>
        <w:rPr>
          <w:rtl/>
          <w:lang w:bidi="fa-IR"/>
        </w:rPr>
      </w:pPr>
      <w:r w:rsidRPr="00B9650A">
        <w:rPr>
          <w:rFonts w:hint="cs"/>
          <w:rtl/>
          <w:lang w:bidi="fa-IR"/>
        </w:rPr>
        <w:t>و پرنده‌ي جمله‌ي نغمه‌ها و سعادت‌ها را به من مي‌بخشي.</w:t>
      </w:r>
    </w:p>
    <w:p w14:paraId="4F6923FF" w14:textId="77777777" w:rsidR="00A000E6" w:rsidRPr="00B9650A" w:rsidRDefault="00B25920" w:rsidP="000343E7">
      <w:pPr>
        <w:pStyle w:val="body"/>
        <w:bidi/>
        <w:rPr>
          <w:rtl/>
        </w:rPr>
      </w:pPr>
      <w:r w:rsidRPr="00B9650A">
        <w:t> </w:t>
      </w:r>
    </w:p>
    <w:p w14:paraId="0F96C6A8" w14:textId="77777777" w:rsidR="00A000E6" w:rsidRPr="00B9650A" w:rsidRDefault="00B25920" w:rsidP="000343E7">
      <w:pPr>
        <w:pStyle w:val="body"/>
        <w:bidi/>
        <w:rPr>
          <w:rtl/>
          <w:lang w:bidi="fa-IR"/>
        </w:rPr>
      </w:pPr>
      <w:r w:rsidRPr="00B9650A">
        <w:rPr>
          <w:rFonts w:hint="cs"/>
          <w:rtl/>
          <w:lang w:bidi="fa-IR"/>
        </w:rPr>
        <w:t>تو به من دست مي‌زني و من</w:t>
      </w:r>
    </w:p>
    <w:p w14:paraId="264FC66B" w14:textId="77777777" w:rsidR="00A000E6" w:rsidRPr="00B9650A" w:rsidRDefault="00B25920" w:rsidP="000343E7">
      <w:pPr>
        <w:pStyle w:val="body"/>
        <w:bidi/>
        <w:rPr>
          <w:rtl/>
          <w:lang w:bidi="fa-IR"/>
        </w:rPr>
      </w:pPr>
      <w:r w:rsidRPr="00B9650A">
        <w:rPr>
          <w:rFonts w:hint="cs"/>
          <w:rtl/>
          <w:lang w:bidi="fa-IR"/>
        </w:rPr>
        <w:t>در سپيده‌دمِ نخستين چشم‌گشودگي خويش به زندگي باز مي‌گردم.</w:t>
      </w:r>
    </w:p>
    <w:p w14:paraId="5D7BB0DD" w14:textId="77777777" w:rsidR="00A000E6" w:rsidRPr="00B9650A" w:rsidRDefault="00B25920" w:rsidP="000343E7">
      <w:pPr>
        <w:pStyle w:val="body"/>
        <w:bidi/>
        <w:rPr>
          <w:rtl/>
        </w:rPr>
      </w:pPr>
      <w:r w:rsidRPr="00B9650A">
        <w:t> </w:t>
      </w:r>
    </w:p>
    <w:p w14:paraId="6D3CFEC0" w14:textId="77777777" w:rsidR="00A000E6" w:rsidRPr="00B9650A" w:rsidRDefault="00B25920" w:rsidP="000343E7">
      <w:pPr>
        <w:pStyle w:val="body"/>
        <w:bidi/>
        <w:rPr>
          <w:rtl/>
          <w:lang w:bidi="fa-IR"/>
        </w:rPr>
      </w:pPr>
      <w:r w:rsidRPr="00B9650A">
        <w:rPr>
          <w:rFonts w:hint="cs"/>
          <w:rtl/>
          <w:lang w:bidi="fa-IR"/>
        </w:rPr>
        <w:t>پيشِ پاي منتظرم</w:t>
      </w:r>
    </w:p>
    <w:p w14:paraId="5805FE3D" w14:textId="77777777" w:rsidR="00A000E6" w:rsidRPr="00B9650A" w:rsidRDefault="00B25920" w:rsidP="000343E7">
      <w:pPr>
        <w:pStyle w:val="body"/>
        <w:bidi/>
        <w:rPr>
          <w:rtl/>
          <w:lang w:bidi="fa-IR"/>
        </w:rPr>
      </w:pPr>
      <w:r w:rsidRPr="00B9650A">
        <w:rPr>
          <w:rFonts w:hint="cs"/>
          <w:rtl/>
          <w:lang w:bidi="fa-IR"/>
        </w:rPr>
        <w:t>راه‌ها</w:t>
      </w:r>
    </w:p>
    <w:p w14:paraId="78F758FA"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چون مُشتِ بسته‌يي مي‌گشايد</w:t>
      </w:r>
    </w:p>
    <w:p w14:paraId="441D6176" w14:textId="77777777" w:rsidR="00A000E6" w:rsidRPr="00B9650A" w:rsidRDefault="00B25920" w:rsidP="000343E7">
      <w:pPr>
        <w:pStyle w:val="body"/>
        <w:bidi/>
        <w:rPr>
          <w:rtl/>
          <w:lang w:bidi="fa-IR"/>
        </w:rPr>
      </w:pPr>
      <w:r w:rsidRPr="00B9650A">
        <w:rPr>
          <w:rFonts w:hint="cs"/>
          <w:rtl/>
          <w:lang w:bidi="fa-IR"/>
        </w:rPr>
        <w:t>و من</w:t>
      </w:r>
    </w:p>
    <w:p w14:paraId="3630C243"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در گشودگي دستِ راه‌ها</w:t>
      </w:r>
    </w:p>
    <w:p w14:paraId="07994861" w14:textId="77777777" w:rsidR="00A000E6" w:rsidRPr="00B9650A" w:rsidRDefault="00B25920" w:rsidP="000343E7">
      <w:pPr>
        <w:pStyle w:val="body"/>
        <w:bidi/>
        <w:rPr>
          <w:rtl/>
          <w:lang w:bidi="fa-IR"/>
        </w:rPr>
      </w:pPr>
      <w:r w:rsidRPr="00B9650A">
        <w:rPr>
          <w:rFonts w:hint="cs"/>
          <w:rtl/>
          <w:lang w:bidi="fa-IR"/>
        </w:rPr>
        <w:t>به پيوستگي انسان‌ها و خدايان مي‌نگرم.</w:t>
      </w:r>
    </w:p>
    <w:p w14:paraId="1E7A6205" w14:textId="77777777" w:rsidR="00A000E6" w:rsidRPr="00B9650A" w:rsidRDefault="00B25920" w:rsidP="000343E7">
      <w:pPr>
        <w:pStyle w:val="body"/>
        <w:bidi/>
        <w:rPr>
          <w:rtl/>
        </w:rPr>
      </w:pPr>
      <w:r w:rsidRPr="00B9650A">
        <w:t> </w:t>
      </w:r>
    </w:p>
    <w:p w14:paraId="580F16CF" w14:textId="77777777" w:rsidR="00A000E6" w:rsidRPr="00B9650A" w:rsidRDefault="00B25920" w:rsidP="000343E7">
      <w:pPr>
        <w:pStyle w:val="body"/>
        <w:bidi/>
        <w:rPr>
          <w:rtl/>
          <w:lang w:bidi="fa-IR"/>
        </w:rPr>
      </w:pPr>
      <w:r w:rsidRPr="00B9650A">
        <w:rPr>
          <w:rFonts w:hint="cs"/>
          <w:rtl/>
          <w:lang w:bidi="fa-IR"/>
        </w:rPr>
        <w:t>نوبرگي بر عشقم جوانه مي‌زند</w:t>
      </w:r>
    </w:p>
    <w:p w14:paraId="55EAD77E" w14:textId="77777777" w:rsidR="00A000E6" w:rsidRPr="00B9650A" w:rsidRDefault="00B25920" w:rsidP="000343E7">
      <w:pPr>
        <w:pStyle w:val="body"/>
        <w:bidi/>
        <w:rPr>
          <w:rtl/>
          <w:lang w:bidi="fa-IR"/>
        </w:rPr>
      </w:pPr>
      <w:r w:rsidRPr="00B9650A">
        <w:rPr>
          <w:rFonts w:hint="cs"/>
          <w:rtl/>
          <w:lang w:bidi="fa-IR"/>
        </w:rPr>
        <w:t>و سايه‌ي خنکي بر عطشِ جاويدانِ روحم مي‌افتد</w:t>
      </w:r>
    </w:p>
    <w:p w14:paraId="2D59E3E0" w14:textId="77777777" w:rsidR="00A000E6" w:rsidRPr="00B9650A" w:rsidRDefault="00B25920" w:rsidP="000343E7">
      <w:pPr>
        <w:pStyle w:val="body"/>
        <w:bidi/>
        <w:rPr>
          <w:rtl/>
          <w:lang w:bidi="fa-IR"/>
        </w:rPr>
      </w:pPr>
      <w:r w:rsidRPr="00B9650A">
        <w:rPr>
          <w:rFonts w:hint="cs"/>
          <w:rtl/>
          <w:lang w:bidi="fa-IR"/>
        </w:rPr>
        <w:t>و چشمِ درشتِ آفتاب‌هاي زميني</w:t>
      </w:r>
    </w:p>
    <w:p w14:paraId="6C87DFD0" w14:textId="77777777" w:rsidR="00A000E6" w:rsidRPr="00B9650A" w:rsidRDefault="00B25920" w:rsidP="000343E7">
      <w:pPr>
        <w:pStyle w:val="body"/>
        <w:bidi/>
        <w:rPr>
          <w:rtl/>
          <w:lang w:bidi="fa-IR"/>
        </w:rPr>
      </w:pPr>
      <w:r w:rsidRPr="00B9650A">
        <w:rPr>
          <w:rFonts w:hint="cs"/>
          <w:rtl/>
          <w:lang w:bidi="fa-IR"/>
        </w:rPr>
        <w:t>مرا</w:t>
      </w:r>
    </w:p>
    <w:p w14:paraId="33A22DCB"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تا عمقِ ناپيداي روحم</w:t>
      </w:r>
    </w:p>
    <w:p w14:paraId="6FC3888E"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روشن مي‌کند</w:t>
      </w:r>
      <w:r w:rsidRPr="00B9650A">
        <w:t>.</w:t>
      </w:r>
    </w:p>
    <w:p w14:paraId="3B5A9830" w14:textId="77777777" w:rsidR="00A000E6" w:rsidRPr="00B9650A" w:rsidRDefault="00B25920" w:rsidP="000343E7">
      <w:pPr>
        <w:pStyle w:val="body"/>
        <w:bidi/>
        <w:rPr>
          <w:rtl/>
        </w:rPr>
      </w:pPr>
      <w:r w:rsidRPr="00B9650A">
        <w:t> </w:t>
      </w:r>
    </w:p>
    <w:p w14:paraId="1D8D32CB" w14:textId="77777777" w:rsidR="00A000E6" w:rsidRPr="00B9650A" w:rsidRDefault="00B25920" w:rsidP="000343E7">
      <w:pPr>
        <w:pStyle w:val="body"/>
        <w:bidi/>
        <w:rPr>
          <w:rtl/>
        </w:rPr>
      </w:pPr>
      <w:r w:rsidRPr="00B9650A">
        <w:rPr>
          <w:rFonts w:ascii="Times New Roman" w:hAnsi="Times New Roman" w:cs="Times New Roman"/>
        </w:rPr>
        <w:t>□</w:t>
      </w:r>
    </w:p>
    <w:p w14:paraId="4CE268EB" w14:textId="77777777" w:rsidR="00A000E6" w:rsidRPr="00B9650A" w:rsidRDefault="00B25920" w:rsidP="000343E7">
      <w:pPr>
        <w:pStyle w:val="body"/>
        <w:bidi/>
        <w:rPr>
          <w:rtl/>
        </w:rPr>
      </w:pPr>
      <w:r w:rsidRPr="00B9650A">
        <w:t> </w:t>
      </w:r>
    </w:p>
    <w:p w14:paraId="24DFCAAD" w14:textId="77777777" w:rsidR="00A000E6" w:rsidRPr="00B9650A" w:rsidRDefault="00B25920" w:rsidP="000343E7">
      <w:pPr>
        <w:pStyle w:val="body"/>
        <w:bidi/>
        <w:rPr>
          <w:rtl/>
          <w:lang w:bidi="fa-IR"/>
        </w:rPr>
      </w:pPr>
      <w:r w:rsidRPr="00B9650A">
        <w:rPr>
          <w:rFonts w:hint="cs"/>
          <w:rtl/>
          <w:lang w:bidi="fa-IR"/>
        </w:rPr>
        <w:t>عشقِ مردم آفتاب است</w:t>
      </w:r>
    </w:p>
    <w:p w14:paraId="386F1761" w14:textId="77777777" w:rsidR="00A000E6" w:rsidRPr="00B9650A" w:rsidRDefault="00B25920" w:rsidP="000343E7">
      <w:pPr>
        <w:pStyle w:val="body"/>
        <w:bidi/>
        <w:rPr>
          <w:rtl/>
          <w:lang w:bidi="fa-IR"/>
        </w:rPr>
      </w:pPr>
      <w:r w:rsidRPr="00B9650A">
        <w:rPr>
          <w:rFonts w:hint="cs"/>
          <w:rtl/>
          <w:lang w:bidi="fa-IR"/>
        </w:rPr>
        <w:t>اما من بي‌تو</w:t>
      </w:r>
    </w:p>
    <w:p w14:paraId="18E0B77C" w14:textId="77777777" w:rsidR="00A000E6" w:rsidRPr="00B9650A" w:rsidRDefault="00B25920" w:rsidP="000343E7">
      <w:pPr>
        <w:pStyle w:val="body"/>
        <w:bidi/>
        <w:rPr>
          <w:rtl/>
        </w:rPr>
      </w:pPr>
      <w:r w:rsidRPr="00B9650A">
        <w:t>             </w:t>
      </w:r>
      <w:r w:rsidRPr="00B9650A">
        <w:rPr>
          <w:rtl/>
          <w:lang w:bidi="fa-IR"/>
        </w:rPr>
        <w:t xml:space="preserve"> </w:t>
      </w:r>
      <w:r w:rsidRPr="00B9650A">
        <w:rPr>
          <w:rFonts w:hint="cs"/>
          <w:rtl/>
          <w:lang w:bidi="fa-IR"/>
        </w:rPr>
        <w:t>بي‌تو زميني بي‌گيا بودم</w:t>
      </w:r>
      <w:r w:rsidRPr="00B9650A">
        <w:t>...</w:t>
      </w:r>
    </w:p>
    <w:p w14:paraId="7FEBE251" w14:textId="77777777" w:rsidR="00A000E6" w:rsidRPr="00B9650A" w:rsidRDefault="00B25920" w:rsidP="000343E7">
      <w:pPr>
        <w:pStyle w:val="body"/>
        <w:bidi/>
        <w:rPr>
          <w:rtl/>
        </w:rPr>
      </w:pPr>
      <w:r w:rsidRPr="00B9650A">
        <w:t> </w:t>
      </w:r>
    </w:p>
    <w:p w14:paraId="17562834" w14:textId="77777777" w:rsidR="00A000E6" w:rsidRPr="00B9650A" w:rsidRDefault="00B25920" w:rsidP="000343E7">
      <w:pPr>
        <w:pStyle w:val="body"/>
        <w:bidi/>
        <w:rPr>
          <w:rtl/>
          <w:lang w:bidi="fa-IR"/>
        </w:rPr>
      </w:pPr>
      <w:r w:rsidRPr="00B9650A">
        <w:rPr>
          <w:rFonts w:hint="cs"/>
          <w:rtl/>
          <w:lang w:bidi="fa-IR"/>
        </w:rPr>
        <w:t>در لبانِ تو</w:t>
      </w:r>
    </w:p>
    <w:p w14:paraId="5F510038" w14:textId="77777777" w:rsidR="00A000E6" w:rsidRPr="00B9650A" w:rsidRDefault="00B25920" w:rsidP="000343E7">
      <w:pPr>
        <w:pStyle w:val="body"/>
        <w:bidi/>
        <w:rPr>
          <w:rtl/>
          <w:lang w:bidi="fa-IR"/>
        </w:rPr>
      </w:pPr>
      <w:r w:rsidRPr="00B9650A">
        <w:rPr>
          <w:rFonts w:hint="cs"/>
          <w:rtl/>
          <w:lang w:bidi="fa-IR"/>
        </w:rPr>
        <w:t>آبِ آخرين انزوا به خواب مي‌رود</w:t>
      </w:r>
    </w:p>
    <w:p w14:paraId="4182606D" w14:textId="77777777" w:rsidR="00A000E6" w:rsidRPr="00B9650A" w:rsidRDefault="00B25920" w:rsidP="000343E7">
      <w:pPr>
        <w:pStyle w:val="body"/>
        <w:bidi/>
        <w:rPr>
          <w:rtl/>
          <w:lang w:bidi="fa-IR"/>
        </w:rPr>
      </w:pPr>
      <w:r w:rsidRPr="00B9650A">
        <w:rPr>
          <w:rFonts w:hint="cs"/>
          <w:rtl/>
          <w:lang w:bidi="fa-IR"/>
        </w:rPr>
        <w:t>و من با جذبه‌ي زودشکنِ قلبي که در کارِ خاموش‌شدن بود</w:t>
      </w:r>
    </w:p>
    <w:p w14:paraId="41BA07A5" w14:textId="77777777" w:rsidR="00A000E6" w:rsidRPr="00B9650A" w:rsidRDefault="00B25920" w:rsidP="000343E7">
      <w:pPr>
        <w:pStyle w:val="body"/>
        <w:bidi/>
        <w:rPr>
          <w:rtl/>
          <w:lang w:bidi="fa-IR"/>
        </w:rPr>
      </w:pPr>
      <w:r w:rsidRPr="00B9650A">
        <w:rPr>
          <w:rFonts w:hint="cs"/>
          <w:rtl/>
          <w:lang w:bidi="fa-IR"/>
        </w:rPr>
        <w:t>به سرودِ سبزِ جرقه‌هاي بهار گوش مي‌دارم.</w:t>
      </w:r>
    </w:p>
    <w:p w14:paraId="1D2E73B4" w14:textId="730DF299" w:rsidR="00A000E6" w:rsidRDefault="00B25920" w:rsidP="000343E7">
      <w:pPr>
        <w:pStyle w:val="when"/>
        <w:bidi/>
        <w:rPr>
          <w:rFonts w:hint="cs"/>
          <w:rtl/>
          <w:lang w:bidi="fa-IR"/>
        </w:rPr>
      </w:pPr>
      <w:r w:rsidRPr="00B9650A">
        <w:t> </w:t>
      </w:r>
      <w:r w:rsidRPr="00B9650A">
        <w:rPr>
          <w:rFonts w:hint="cs"/>
          <w:rtl/>
          <w:lang w:bidi="fa-IR"/>
        </w:rPr>
        <w:t>۱۳۳۱</w:t>
      </w:r>
    </w:p>
    <w:p w14:paraId="7920D203" w14:textId="77777777" w:rsidR="000343E7" w:rsidRPr="000343E7" w:rsidRDefault="000343E7" w:rsidP="000343E7">
      <w:pPr>
        <w:pStyle w:val="where"/>
        <w:bidi/>
        <w:rPr>
          <w:rtl/>
          <w:lang w:bidi="fa-IR"/>
        </w:rPr>
      </w:pPr>
    </w:p>
    <w:sectPr w:rsidR="000343E7" w:rsidRPr="000343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25920"/>
    <w:rsid w:val="000343E7"/>
    <w:rsid w:val="001F607E"/>
    <w:rsid w:val="0048227A"/>
    <w:rsid w:val="00A000E6"/>
    <w:rsid w:val="00B25920"/>
    <w:rsid w:val="00B965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7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E7"/>
    <w:rPr>
      <w:rFonts w:eastAsiaTheme="minorEastAsia"/>
    </w:rPr>
  </w:style>
  <w:style w:type="paragraph" w:styleId="Heading1">
    <w:name w:val="heading 1"/>
    <w:basedOn w:val="Normal"/>
    <w:next w:val="Normal"/>
    <w:link w:val="Heading1Char"/>
    <w:uiPriority w:val="9"/>
    <w:qFormat/>
    <w:rsid w:val="000343E7"/>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034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43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3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43E7"/>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0343E7"/>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0343E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3E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3E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0343E7"/>
    <w:pPr>
      <w:bidi/>
      <w:outlineLvl w:val="0"/>
    </w:pPr>
    <w:rPr>
      <w:b/>
      <w:bCs/>
      <w:color w:val="000000"/>
      <w:sz w:val="28"/>
      <w:szCs w:val="28"/>
    </w:rPr>
  </w:style>
  <w:style w:type="paragraph" w:customStyle="1" w:styleId="who">
    <w:name w:val="who"/>
    <w:basedOn w:val="Normal"/>
    <w:qFormat/>
    <w:rsid w:val="000343E7"/>
    <w:pPr>
      <w:jc w:val="right"/>
    </w:pPr>
    <w:rPr>
      <w:rFonts w:eastAsia="Times New Roman"/>
      <w:sz w:val="20"/>
      <w:szCs w:val="20"/>
    </w:rPr>
  </w:style>
  <w:style w:type="paragraph" w:customStyle="1" w:styleId="why">
    <w:name w:val="why"/>
    <w:basedOn w:val="who"/>
    <w:next w:val="num"/>
    <w:qFormat/>
    <w:rsid w:val="000343E7"/>
    <w:pPr>
      <w:bidi/>
    </w:pPr>
  </w:style>
  <w:style w:type="paragraph" w:customStyle="1" w:styleId="num">
    <w:name w:val="num"/>
    <w:basedOn w:val="poem"/>
    <w:qFormat/>
    <w:rsid w:val="000343E7"/>
    <w:pPr>
      <w:spacing w:before="240"/>
    </w:pPr>
  </w:style>
  <w:style w:type="paragraph" w:customStyle="1" w:styleId="body">
    <w:name w:val="body"/>
    <w:basedOn w:val="Normal"/>
    <w:qFormat/>
    <w:rsid w:val="000343E7"/>
    <w:rPr>
      <w:color w:val="000000"/>
    </w:rPr>
  </w:style>
  <w:style w:type="paragraph" w:customStyle="1" w:styleId="when">
    <w:name w:val="when"/>
    <w:basedOn w:val="who"/>
    <w:next w:val="where"/>
    <w:qFormat/>
    <w:rsid w:val="000343E7"/>
    <w:pPr>
      <w:spacing w:before="360"/>
    </w:pPr>
  </w:style>
  <w:style w:type="paragraph" w:customStyle="1" w:styleId="where">
    <w:name w:val="where"/>
    <w:basedOn w:val="when"/>
    <w:next w:val="NoSpacing"/>
    <w:qFormat/>
    <w:rsid w:val="000343E7"/>
    <w:pPr>
      <w:spacing w:before="0"/>
    </w:pPr>
  </w:style>
  <w:style w:type="paragraph" w:styleId="NoSpacing">
    <w:name w:val="No Spacing"/>
    <w:uiPriority w:val="1"/>
    <w:qFormat/>
    <w:rsid w:val="000343E7"/>
    <w:rPr>
      <w:rFonts w:eastAsiaTheme="minorEastAsia"/>
    </w:rPr>
  </w:style>
  <w:style w:type="paragraph" w:customStyle="1" w:styleId="subname">
    <w:name w:val="subname"/>
    <w:basedOn w:val="num"/>
    <w:next w:val="body"/>
    <w:qFormat/>
    <w:rsid w:val="000343E7"/>
    <w:pPr>
      <w:spacing w:before="0" w:after="360"/>
    </w:pPr>
  </w:style>
  <w:style w:type="character" w:customStyle="1" w:styleId="Heading1Char">
    <w:name w:val="Heading 1 Char"/>
    <w:basedOn w:val="DefaultParagraphFont"/>
    <w:link w:val="Heading1"/>
    <w:uiPriority w:val="9"/>
    <w:rsid w:val="000343E7"/>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0343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4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43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43E7"/>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0343E7"/>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0343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3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3E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43E7"/>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0343E7"/>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343E7"/>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0343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343E7"/>
    <w:rPr>
      <w:rFonts w:asciiTheme="majorHAnsi" w:eastAsiaTheme="majorEastAsia" w:hAnsiTheme="majorHAnsi" w:cstheme="majorBidi"/>
      <w:i/>
      <w:iCs/>
      <w:color w:val="4F81BD" w:themeColor="accent1"/>
      <w:spacing w:val="15"/>
    </w:rPr>
  </w:style>
  <w:style w:type="character" w:styleId="Strong">
    <w:name w:val="Strong"/>
    <w:uiPriority w:val="22"/>
    <w:qFormat/>
    <w:rsid w:val="000343E7"/>
    <w:rPr>
      <w:b/>
      <w:bCs/>
    </w:rPr>
  </w:style>
  <w:style w:type="character" w:styleId="Emphasis">
    <w:name w:val="Emphasis"/>
    <w:uiPriority w:val="20"/>
    <w:qFormat/>
    <w:rsid w:val="000343E7"/>
    <w:rPr>
      <w:i/>
      <w:iCs/>
    </w:rPr>
  </w:style>
  <w:style w:type="paragraph" w:styleId="ListParagraph">
    <w:name w:val="List Paragraph"/>
    <w:basedOn w:val="Normal"/>
    <w:uiPriority w:val="34"/>
    <w:qFormat/>
    <w:rsid w:val="000343E7"/>
    <w:pPr>
      <w:ind w:left="720"/>
      <w:contextualSpacing/>
    </w:pPr>
    <w:rPr>
      <w:rFonts w:eastAsia="Times New Roman"/>
    </w:rPr>
  </w:style>
  <w:style w:type="paragraph" w:styleId="Quote">
    <w:name w:val="Quote"/>
    <w:basedOn w:val="Normal"/>
    <w:next w:val="Normal"/>
    <w:link w:val="QuoteChar"/>
    <w:uiPriority w:val="29"/>
    <w:qFormat/>
    <w:rsid w:val="000343E7"/>
    <w:rPr>
      <w:rFonts w:eastAsia="Times New Roman"/>
      <w:i/>
      <w:iCs/>
      <w:color w:val="000000" w:themeColor="text1"/>
    </w:rPr>
  </w:style>
  <w:style w:type="character" w:customStyle="1" w:styleId="QuoteChar">
    <w:name w:val="Quote Char"/>
    <w:basedOn w:val="DefaultParagraphFont"/>
    <w:link w:val="Quote"/>
    <w:uiPriority w:val="29"/>
    <w:rsid w:val="000343E7"/>
    <w:rPr>
      <w:i/>
      <w:iCs/>
      <w:color w:val="000000" w:themeColor="text1"/>
    </w:rPr>
  </w:style>
  <w:style w:type="paragraph" w:styleId="IntenseQuote">
    <w:name w:val="Intense Quote"/>
    <w:basedOn w:val="Normal"/>
    <w:next w:val="Normal"/>
    <w:link w:val="IntenseQuoteChar"/>
    <w:uiPriority w:val="30"/>
    <w:qFormat/>
    <w:rsid w:val="000343E7"/>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0343E7"/>
    <w:rPr>
      <w:b/>
      <w:bCs/>
      <w:i/>
      <w:iCs/>
      <w:color w:val="4F81BD" w:themeColor="accent1"/>
    </w:rPr>
  </w:style>
  <w:style w:type="character" w:styleId="SubtleEmphasis">
    <w:name w:val="Subtle Emphasis"/>
    <w:uiPriority w:val="19"/>
    <w:qFormat/>
    <w:rsid w:val="000343E7"/>
    <w:rPr>
      <w:i/>
      <w:iCs/>
      <w:color w:val="808080" w:themeColor="text1" w:themeTint="7F"/>
    </w:rPr>
  </w:style>
  <w:style w:type="character" w:styleId="IntenseEmphasis">
    <w:name w:val="Intense Emphasis"/>
    <w:uiPriority w:val="21"/>
    <w:qFormat/>
    <w:rsid w:val="000343E7"/>
    <w:rPr>
      <w:b/>
      <w:bCs/>
      <w:i/>
      <w:iCs/>
      <w:color w:val="4F81BD" w:themeColor="accent1"/>
    </w:rPr>
  </w:style>
  <w:style w:type="character" w:styleId="SubtleReference">
    <w:name w:val="Subtle Reference"/>
    <w:uiPriority w:val="31"/>
    <w:qFormat/>
    <w:rsid w:val="000343E7"/>
    <w:rPr>
      <w:smallCaps/>
      <w:color w:val="C0504D" w:themeColor="accent2"/>
      <w:u w:val="single"/>
    </w:rPr>
  </w:style>
  <w:style w:type="character" w:styleId="IntenseReference">
    <w:name w:val="Intense Reference"/>
    <w:uiPriority w:val="32"/>
    <w:qFormat/>
    <w:rsid w:val="000343E7"/>
    <w:rPr>
      <w:b/>
      <w:bCs/>
      <w:smallCaps/>
      <w:color w:val="C0504D" w:themeColor="accent2"/>
      <w:spacing w:val="5"/>
      <w:u w:val="single"/>
    </w:rPr>
  </w:style>
  <w:style w:type="character" w:styleId="BookTitle">
    <w:name w:val="Book Title"/>
    <w:uiPriority w:val="33"/>
    <w:qFormat/>
    <w:rsid w:val="000343E7"/>
    <w:rPr>
      <w:b/>
      <w:bCs/>
      <w:smallCaps/>
      <w:spacing w:val="5"/>
    </w:rPr>
  </w:style>
  <w:style w:type="paragraph" w:styleId="TOCHeading">
    <w:name w:val="TOC Heading"/>
    <w:basedOn w:val="Heading1"/>
    <w:next w:val="Normal"/>
    <w:uiPriority w:val="39"/>
    <w:semiHidden/>
    <w:unhideWhenUsed/>
    <w:qFormat/>
    <w:rsid w:val="000343E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E7"/>
    <w:rPr>
      <w:rFonts w:eastAsiaTheme="minorEastAsia"/>
    </w:rPr>
  </w:style>
  <w:style w:type="paragraph" w:styleId="Heading1">
    <w:name w:val="heading 1"/>
    <w:basedOn w:val="Normal"/>
    <w:next w:val="Normal"/>
    <w:link w:val="Heading1Char"/>
    <w:uiPriority w:val="9"/>
    <w:qFormat/>
    <w:rsid w:val="000343E7"/>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0343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43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3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43E7"/>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0343E7"/>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0343E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3E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3E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0343E7"/>
    <w:pPr>
      <w:bidi/>
      <w:outlineLvl w:val="0"/>
    </w:pPr>
    <w:rPr>
      <w:b/>
      <w:bCs/>
      <w:color w:val="000000"/>
      <w:sz w:val="28"/>
      <w:szCs w:val="28"/>
    </w:rPr>
  </w:style>
  <w:style w:type="paragraph" w:customStyle="1" w:styleId="who">
    <w:name w:val="who"/>
    <w:basedOn w:val="Normal"/>
    <w:qFormat/>
    <w:rsid w:val="000343E7"/>
    <w:pPr>
      <w:jc w:val="right"/>
    </w:pPr>
    <w:rPr>
      <w:rFonts w:eastAsia="Times New Roman"/>
      <w:sz w:val="20"/>
      <w:szCs w:val="20"/>
    </w:rPr>
  </w:style>
  <w:style w:type="paragraph" w:customStyle="1" w:styleId="why">
    <w:name w:val="why"/>
    <w:basedOn w:val="who"/>
    <w:next w:val="num"/>
    <w:qFormat/>
    <w:rsid w:val="000343E7"/>
    <w:pPr>
      <w:bidi/>
    </w:pPr>
  </w:style>
  <w:style w:type="paragraph" w:customStyle="1" w:styleId="num">
    <w:name w:val="num"/>
    <w:basedOn w:val="poem"/>
    <w:qFormat/>
    <w:rsid w:val="000343E7"/>
    <w:pPr>
      <w:spacing w:before="240"/>
    </w:pPr>
  </w:style>
  <w:style w:type="paragraph" w:customStyle="1" w:styleId="body">
    <w:name w:val="body"/>
    <w:basedOn w:val="Normal"/>
    <w:qFormat/>
    <w:rsid w:val="000343E7"/>
    <w:rPr>
      <w:color w:val="000000"/>
    </w:rPr>
  </w:style>
  <w:style w:type="paragraph" w:customStyle="1" w:styleId="when">
    <w:name w:val="when"/>
    <w:basedOn w:val="who"/>
    <w:next w:val="where"/>
    <w:qFormat/>
    <w:rsid w:val="000343E7"/>
    <w:pPr>
      <w:spacing w:before="360"/>
    </w:pPr>
  </w:style>
  <w:style w:type="paragraph" w:customStyle="1" w:styleId="where">
    <w:name w:val="where"/>
    <w:basedOn w:val="when"/>
    <w:next w:val="NoSpacing"/>
    <w:qFormat/>
    <w:rsid w:val="000343E7"/>
    <w:pPr>
      <w:spacing w:before="0"/>
    </w:pPr>
  </w:style>
  <w:style w:type="paragraph" w:styleId="NoSpacing">
    <w:name w:val="No Spacing"/>
    <w:uiPriority w:val="1"/>
    <w:qFormat/>
    <w:rsid w:val="000343E7"/>
    <w:rPr>
      <w:rFonts w:eastAsiaTheme="minorEastAsia"/>
    </w:rPr>
  </w:style>
  <w:style w:type="paragraph" w:customStyle="1" w:styleId="subname">
    <w:name w:val="subname"/>
    <w:basedOn w:val="num"/>
    <w:next w:val="body"/>
    <w:qFormat/>
    <w:rsid w:val="000343E7"/>
    <w:pPr>
      <w:spacing w:before="0" w:after="360"/>
    </w:pPr>
  </w:style>
  <w:style w:type="character" w:customStyle="1" w:styleId="Heading1Char">
    <w:name w:val="Heading 1 Char"/>
    <w:basedOn w:val="DefaultParagraphFont"/>
    <w:link w:val="Heading1"/>
    <w:uiPriority w:val="9"/>
    <w:rsid w:val="000343E7"/>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0343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4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43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43E7"/>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0343E7"/>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0343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3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3E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43E7"/>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0343E7"/>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343E7"/>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0343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343E7"/>
    <w:rPr>
      <w:rFonts w:asciiTheme="majorHAnsi" w:eastAsiaTheme="majorEastAsia" w:hAnsiTheme="majorHAnsi" w:cstheme="majorBidi"/>
      <w:i/>
      <w:iCs/>
      <w:color w:val="4F81BD" w:themeColor="accent1"/>
      <w:spacing w:val="15"/>
    </w:rPr>
  </w:style>
  <w:style w:type="character" w:styleId="Strong">
    <w:name w:val="Strong"/>
    <w:uiPriority w:val="22"/>
    <w:qFormat/>
    <w:rsid w:val="000343E7"/>
    <w:rPr>
      <w:b/>
      <w:bCs/>
    </w:rPr>
  </w:style>
  <w:style w:type="character" w:styleId="Emphasis">
    <w:name w:val="Emphasis"/>
    <w:uiPriority w:val="20"/>
    <w:qFormat/>
    <w:rsid w:val="000343E7"/>
    <w:rPr>
      <w:i/>
      <w:iCs/>
    </w:rPr>
  </w:style>
  <w:style w:type="paragraph" w:styleId="ListParagraph">
    <w:name w:val="List Paragraph"/>
    <w:basedOn w:val="Normal"/>
    <w:uiPriority w:val="34"/>
    <w:qFormat/>
    <w:rsid w:val="000343E7"/>
    <w:pPr>
      <w:ind w:left="720"/>
      <w:contextualSpacing/>
    </w:pPr>
    <w:rPr>
      <w:rFonts w:eastAsia="Times New Roman"/>
    </w:rPr>
  </w:style>
  <w:style w:type="paragraph" w:styleId="Quote">
    <w:name w:val="Quote"/>
    <w:basedOn w:val="Normal"/>
    <w:next w:val="Normal"/>
    <w:link w:val="QuoteChar"/>
    <w:uiPriority w:val="29"/>
    <w:qFormat/>
    <w:rsid w:val="000343E7"/>
    <w:rPr>
      <w:rFonts w:eastAsia="Times New Roman"/>
      <w:i/>
      <w:iCs/>
      <w:color w:val="000000" w:themeColor="text1"/>
    </w:rPr>
  </w:style>
  <w:style w:type="character" w:customStyle="1" w:styleId="QuoteChar">
    <w:name w:val="Quote Char"/>
    <w:basedOn w:val="DefaultParagraphFont"/>
    <w:link w:val="Quote"/>
    <w:uiPriority w:val="29"/>
    <w:rsid w:val="000343E7"/>
    <w:rPr>
      <w:i/>
      <w:iCs/>
      <w:color w:val="000000" w:themeColor="text1"/>
    </w:rPr>
  </w:style>
  <w:style w:type="paragraph" w:styleId="IntenseQuote">
    <w:name w:val="Intense Quote"/>
    <w:basedOn w:val="Normal"/>
    <w:next w:val="Normal"/>
    <w:link w:val="IntenseQuoteChar"/>
    <w:uiPriority w:val="30"/>
    <w:qFormat/>
    <w:rsid w:val="000343E7"/>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0343E7"/>
    <w:rPr>
      <w:b/>
      <w:bCs/>
      <w:i/>
      <w:iCs/>
      <w:color w:val="4F81BD" w:themeColor="accent1"/>
    </w:rPr>
  </w:style>
  <w:style w:type="character" w:styleId="SubtleEmphasis">
    <w:name w:val="Subtle Emphasis"/>
    <w:uiPriority w:val="19"/>
    <w:qFormat/>
    <w:rsid w:val="000343E7"/>
    <w:rPr>
      <w:i/>
      <w:iCs/>
      <w:color w:val="808080" w:themeColor="text1" w:themeTint="7F"/>
    </w:rPr>
  </w:style>
  <w:style w:type="character" w:styleId="IntenseEmphasis">
    <w:name w:val="Intense Emphasis"/>
    <w:uiPriority w:val="21"/>
    <w:qFormat/>
    <w:rsid w:val="000343E7"/>
    <w:rPr>
      <w:b/>
      <w:bCs/>
      <w:i/>
      <w:iCs/>
      <w:color w:val="4F81BD" w:themeColor="accent1"/>
    </w:rPr>
  </w:style>
  <w:style w:type="character" w:styleId="SubtleReference">
    <w:name w:val="Subtle Reference"/>
    <w:uiPriority w:val="31"/>
    <w:qFormat/>
    <w:rsid w:val="000343E7"/>
    <w:rPr>
      <w:smallCaps/>
      <w:color w:val="C0504D" w:themeColor="accent2"/>
      <w:u w:val="single"/>
    </w:rPr>
  </w:style>
  <w:style w:type="character" w:styleId="IntenseReference">
    <w:name w:val="Intense Reference"/>
    <w:uiPriority w:val="32"/>
    <w:qFormat/>
    <w:rsid w:val="000343E7"/>
    <w:rPr>
      <w:b/>
      <w:bCs/>
      <w:smallCaps/>
      <w:color w:val="C0504D" w:themeColor="accent2"/>
      <w:spacing w:val="5"/>
      <w:u w:val="single"/>
    </w:rPr>
  </w:style>
  <w:style w:type="character" w:styleId="BookTitle">
    <w:name w:val="Book Title"/>
    <w:uiPriority w:val="33"/>
    <w:qFormat/>
    <w:rsid w:val="000343E7"/>
    <w:rPr>
      <w:b/>
      <w:bCs/>
      <w:smallCaps/>
      <w:spacing w:val="5"/>
    </w:rPr>
  </w:style>
  <w:style w:type="paragraph" w:styleId="TOCHeading">
    <w:name w:val="TOC Heading"/>
    <w:basedOn w:val="Heading1"/>
    <w:next w:val="Normal"/>
    <w:uiPriority w:val="39"/>
    <w:semiHidden/>
    <w:unhideWhenUsed/>
    <w:qFormat/>
    <w:rsid w:val="000343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6</cp:revision>
  <dcterms:created xsi:type="dcterms:W3CDTF">2010-04-01T21:12:00Z</dcterms:created>
  <dcterms:modified xsi:type="dcterms:W3CDTF">2010-04-05T19:08:00Z</dcterms:modified>
</cp:coreProperties>
</file>