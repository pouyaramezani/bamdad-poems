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6D833" w14:textId="77777777" w:rsidR="00CC029C" w:rsidRDefault="00CC029C" w:rsidP="00CC029C">
      <w:pPr>
        <w:pStyle w:val="poem"/>
        <w:rPr>
          <w:lang w:bidi="fa-IR"/>
        </w:rPr>
      </w:pPr>
      <w:r>
        <w:rPr>
          <w:rFonts w:hint="cs"/>
          <w:rtl/>
          <w:lang w:bidi="fa-IR"/>
        </w:rPr>
        <w:t>برف</w:t>
      </w:r>
    </w:p>
    <w:p w14:paraId="1EF112B1" w14:textId="77777777" w:rsidR="00CC029C" w:rsidRDefault="00CC029C" w:rsidP="00CC029C">
      <w:pPr>
        <w:pStyle w:val="who"/>
        <w:bidi/>
        <w:rPr>
          <w:lang w:bidi="fa-IR"/>
        </w:rPr>
      </w:pPr>
    </w:p>
    <w:p w14:paraId="2166D503" w14:textId="77777777" w:rsidR="00CC029C" w:rsidRDefault="00CC029C" w:rsidP="00CC029C">
      <w:pPr>
        <w:pStyle w:val="why"/>
        <w:rPr>
          <w:rFonts w:hint="cs"/>
          <w:rtl/>
          <w:lang w:bidi="fa-IR"/>
        </w:rPr>
      </w:pPr>
    </w:p>
    <w:p w14:paraId="3AB5DCEB" w14:textId="77777777" w:rsidR="00BA6C2B" w:rsidRDefault="00BA6C2B" w:rsidP="00BA6C2B">
      <w:pPr>
        <w:pStyle w:val="num"/>
        <w:bidi w:val="0"/>
        <w:rPr>
          <w:rFonts w:hint="cs"/>
          <w:rtl/>
          <w:lang w:bidi="fa-IR"/>
        </w:rPr>
      </w:pPr>
    </w:p>
    <w:p w14:paraId="7BF8F546" w14:textId="77777777" w:rsidR="00BA6C2B" w:rsidRPr="00BA6C2B" w:rsidRDefault="00BA6C2B" w:rsidP="00BA6C2B">
      <w:pPr>
        <w:pStyle w:val="subname"/>
        <w:bidi w:val="0"/>
        <w:rPr>
          <w:lang w:bidi="fa-IR"/>
        </w:rPr>
      </w:pPr>
      <w:bookmarkStart w:id="0" w:name="_GoBack"/>
      <w:bookmarkEnd w:id="0"/>
    </w:p>
    <w:p w14:paraId="01069D39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برفِ نو، برفِ نو، سلام، سلام!</w:t>
      </w:r>
    </w:p>
    <w:p w14:paraId="75CA51F8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بنشين، خوش نشسته‌اي بر بام.</w:t>
      </w:r>
    </w:p>
    <w:p w14:paraId="6DB7951F" w14:textId="77777777" w:rsidR="00CC029C" w:rsidRDefault="00CC029C" w:rsidP="00CC029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6E0BF92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پاکي آوردي ــ اي اميدِ سپيد! ــ</w:t>
      </w:r>
    </w:p>
    <w:p w14:paraId="672220E0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همه آلودگي‌ست اين ايام.</w:t>
      </w:r>
    </w:p>
    <w:p w14:paraId="23540D3D" w14:textId="77777777" w:rsidR="00CC029C" w:rsidRDefault="00CC029C" w:rsidP="00CC029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A8CAB29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راهِ شومي‌ست مي‌زند مطرب</w:t>
      </w:r>
    </w:p>
    <w:p w14:paraId="318F211B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تلخ‌واري‌ست مي‌چکد در جام</w:t>
      </w:r>
    </w:p>
    <w:p w14:paraId="5AF5E126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اشک‌واري‌ست مي‌کُشد لبخند</w:t>
      </w:r>
    </w:p>
    <w:p w14:paraId="25CB4E91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ننگ‌واري‌ست مي‌تراشد نام</w:t>
      </w:r>
    </w:p>
    <w:p w14:paraId="0391C967" w14:textId="77777777" w:rsidR="00CC029C" w:rsidRDefault="00CC029C" w:rsidP="00CC029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AE814CA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شنبه چون جمعه، پار چون پيرار،</w:t>
      </w:r>
    </w:p>
    <w:p w14:paraId="04724ED8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نقشِ همرنگ مي‌زند رسام.</w:t>
      </w:r>
    </w:p>
    <w:p w14:paraId="3047768F" w14:textId="77777777" w:rsidR="00CC029C" w:rsidRDefault="00CC029C" w:rsidP="00CC029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09C075E" w14:textId="77777777" w:rsidR="00CC029C" w:rsidRDefault="00CC029C" w:rsidP="00CC029C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CD37C90" w14:textId="77777777" w:rsidR="00CC029C" w:rsidRDefault="00CC029C" w:rsidP="00CC029C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185E6ADE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مرغِ شادي به دامگاه آمد</w:t>
      </w:r>
    </w:p>
    <w:p w14:paraId="79369638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زماني که برگسيخته دام!</w:t>
      </w:r>
    </w:p>
    <w:p w14:paraId="3E2DDECD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 به هموارْجاي دشت افتاد</w:t>
      </w:r>
    </w:p>
    <w:p w14:paraId="00C92D14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دريغا که بر نيايد گام!</w:t>
      </w:r>
    </w:p>
    <w:p w14:paraId="40D2FA22" w14:textId="77777777" w:rsidR="00CC029C" w:rsidRDefault="00CC029C" w:rsidP="00CC029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8D2C816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تشنه آنجا به خاکِ مرگ نشست</w:t>
      </w:r>
    </w:p>
    <w:p w14:paraId="4952E236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کآتش از آب مي‌کند پيغام!</w:t>
      </w:r>
    </w:p>
    <w:p w14:paraId="0BBD12F4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کامِ ما حاصلِ آن زمان آمد</w:t>
      </w:r>
    </w:p>
    <w:p w14:paraId="6F8CCC3E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طمع بر گرفته‌ايم از کام...</w:t>
      </w:r>
    </w:p>
    <w:p w14:paraId="078449CF" w14:textId="77777777" w:rsidR="00CC029C" w:rsidRDefault="00CC029C" w:rsidP="00CC029C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910313C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خام سوزيم، الغرض، بدرود!</w:t>
      </w:r>
    </w:p>
    <w:p w14:paraId="7D3DBCFC" w14:textId="77777777" w:rsidR="00CC029C" w:rsidRDefault="00CC029C" w:rsidP="00CC029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فرود آي، برفِ تازه، سلام!</w:t>
      </w:r>
    </w:p>
    <w:p w14:paraId="448808DB" w14:textId="77777777" w:rsidR="00CC029C" w:rsidRDefault="00CC029C" w:rsidP="00CC029C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1337</w:t>
      </w:r>
    </w:p>
    <w:p w14:paraId="773E7C8D" w14:textId="77777777" w:rsidR="00CC029C" w:rsidRDefault="00CC029C"/>
    <w:sectPr w:rsidR="00CC0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9C"/>
    <w:rsid w:val="00BA6C2B"/>
    <w:rsid w:val="00CC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B3E5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2B"/>
  </w:style>
  <w:style w:type="paragraph" w:styleId="Heading1">
    <w:name w:val="heading 1"/>
    <w:basedOn w:val="Normal"/>
    <w:next w:val="Normal"/>
    <w:link w:val="Heading1Char"/>
    <w:uiPriority w:val="9"/>
    <w:qFormat/>
    <w:rsid w:val="00BA6C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A6C2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A6C2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A6C2B"/>
    <w:pPr>
      <w:bidi/>
    </w:pPr>
  </w:style>
  <w:style w:type="paragraph" w:customStyle="1" w:styleId="body">
    <w:name w:val="body"/>
    <w:basedOn w:val="Normal"/>
    <w:qFormat/>
    <w:rsid w:val="00BA6C2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A6C2B"/>
    <w:pPr>
      <w:spacing w:before="360"/>
    </w:pPr>
  </w:style>
  <w:style w:type="paragraph" w:customStyle="1" w:styleId="where">
    <w:name w:val="where"/>
    <w:basedOn w:val="when"/>
    <w:next w:val="NoSpacing"/>
    <w:qFormat/>
    <w:rsid w:val="00BA6C2B"/>
    <w:pPr>
      <w:spacing w:before="0"/>
    </w:pPr>
  </w:style>
  <w:style w:type="paragraph" w:styleId="NoSpacing">
    <w:name w:val="No Spacing"/>
    <w:uiPriority w:val="1"/>
    <w:qFormat/>
    <w:rsid w:val="00BA6C2B"/>
    <w:rPr>
      <w:rFonts w:eastAsiaTheme="minorEastAsia"/>
    </w:rPr>
  </w:style>
  <w:style w:type="paragraph" w:customStyle="1" w:styleId="num">
    <w:name w:val="num"/>
    <w:basedOn w:val="poem"/>
    <w:qFormat/>
    <w:rsid w:val="00BA6C2B"/>
    <w:pPr>
      <w:spacing w:before="240"/>
    </w:pPr>
  </w:style>
  <w:style w:type="paragraph" w:customStyle="1" w:styleId="subname">
    <w:name w:val="subname"/>
    <w:basedOn w:val="num"/>
    <w:next w:val="body"/>
    <w:qFormat/>
    <w:rsid w:val="00BA6C2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A6C2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2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2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C2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C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C2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C2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A6C2B"/>
    <w:rPr>
      <w:b/>
      <w:bCs/>
    </w:rPr>
  </w:style>
  <w:style w:type="character" w:styleId="Emphasis">
    <w:name w:val="Emphasis"/>
    <w:uiPriority w:val="20"/>
    <w:qFormat/>
    <w:rsid w:val="00BA6C2B"/>
    <w:rPr>
      <w:i/>
      <w:iCs/>
    </w:rPr>
  </w:style>
  <w:style w:type="paragraph" w:styleId="ListParagraph">
    <w:name w:val="List Paragraph"/>
    <w:basedOn w:val="Normal"/>
    <w:uiPriority w:val="34"/>
    <w:qFormat/>
    <w:rsid w:val="00BA6C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C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C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2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6C2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A6C2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A6C2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A6C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A6C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C2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2B"/>
  </w:style>
  <w:style w:type="paragraph" w:styleId="Heading1">
    <w:name w:val="heading 1"/>
    <w:basedOn w:val="Normal"/>
    <w:next w:val="Normal"/>
    <w:link w:val="Heading1Char"/>
    <w:uiPriority w:val="9"/>
    <w:qFormat/>
    <w:rsid w:val="00BA6C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2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BA6C2B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BA6C2B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BA6C2B"/>
    <w:pPr>
      <w:bidi/>
    </w:pPr>
  </w:style>
  <w:style w:type="paragraph" w:customStyle="1" w:styleId="body">
    <w:name w:val="body"/>
    <w:basedOn w:val="Normal"/>
    <w:qFormat/>
    <w:rsid w:val="00BA6C2B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BA6C2B"/>
    <w:pPr>
      <w:spacing w:before="360"/>
    </w:pPr>
  </w:style>
  <w:style w:type="paragraph" w:customStyle="1" w:styleId="where">
    <w:name w:val="where"/>
    <w:basedOn w:val="when"/>
    <w:next w:val="NoSpacing"/>
    <w:qFormat/>
    <w:rsid w:val="00BA6C2B"/>
    <w:pPr>
      <w:spacing w:before="0"/>
    </w:pPr>
  </w:style>
  <w:style w:type="paragraph" w:styleId="NoSpacing">
    <w:name w:val="No Spacing"/>
    <w:uiPriority w:val="1"/>
    <w:qFormat/>
    <w:rsid w:val="00BA6C2B"/>
    <w:rPr>
      <w:rFonts w:eastAsiaTheme="minorEastAsia"/>
    </w:rPr>
  </w:style>
  <w:style w:type="paragraph" w:customStyle="1" w:styleId="num">
    <w:name w:val="num"/>
    <w:basedOn w:val="poem"/>
    <w:qFormat/>
    <w:rsid w:val="00BA6C2B"/>
    <w:pPr>
      <w:spacing w:before="240"/>
    </w:pPr>
  </w:style>
  <w:style w:type="paragraph" w:customStyle="1" w:styleId="subname">
    <w:name w:val="subname"/>
    <w:basedOn w:val="num"/>
    <w:next w:val="body"/>
    <w:qFormat/>
    <w:rsid w:val="00BA6C2B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BA6C2B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2B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2B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6C2B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C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C2B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6C2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BA6C2B"/>
    <w:rPr>
      <w:b/>
      <w:bCs/>
    </w:rPr>
  </w:style>
  <w:style w:type="character" w:styleId="Emphasis">
    <w:name w:val="Emphasis"/>
    <w:uiPriority w:val="20"/>
    <w:qFormat/>
    <w:rsid w:val="00BA6C2B"/>
    <w:rPr>
      <w:i/>
      <w:iCs/>
    </w:rPr>
  </w:style>
  <w:style w:type="paragraph" w:styleId="ListParagraph">
    <w:name w:val="List Paragraph"/>
    <w:basedOn w:val="Normal"/>
    <w:uiPriority w:val="34"/>
    <w:qFormat/>
    <w:rsid w:val="00BA6C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C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6C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2B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6C2B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A6C2B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A6C2B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A6C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A6C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C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2010-04-05T23:08:00Z</dcterms:created>
  <dcterms:modified xsi:type="dcterms:W3CDTF">2010-04-06T09:40:00Z</dcterms:modified>
</cp:coreProperties>
</file>