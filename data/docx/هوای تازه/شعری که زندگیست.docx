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C94A9" w14:textId="77777777" w:rsidR="00A36B0F" w:rsidRPr="00CE0087" w:rsidRDefault="006A4B2F" w:rsidP="005A7212">
      <w:pPr>
        <w:pStyle w:val="poem"/>
        <w:rPr>
          <w:rtl/>
          <w:lang w:bidi="fa-IR"/>
        </w:rPr>
      </w:pPr>
      <w:r w:rsidRPr="00CE0087">
        <w:rPr>
          <w:rFonts w:hint="cs"/>
          <w:rtl/>
          <w:lang w:bidi="fa-IR"/>
        </w:rPr>
        <w:t>شعري که زندگي‌ست</w:t>
      </w:r>
    </w:p>
    <w:p w14:paraId="1DC7F33F" w14:textId="032D7FE3" w:rsidR="004F51ED" w:rsidRDefault="004F51ED" w:rsidP="005A7212">
      <w:pPr>
        <w:pStyle w:val="who"/>
        <w:bidi/>
        <w:rPr>
          <w:rtl/>
          <w:lang w:bidi="fa-IR"/>
        </w:rPr>
      </w:pPr>
    </w:p>
    <w:p w14:paraId="038FCA89" w14:textId="3E599D8C" w:rsidR="005A7212" w:rsidRDefault="005A7212" w:rsidP="005A7212">
      <w:pPr>
        <w:pStyle w:val="why"/>
        <w:rPr>
          <w:rtl/>
          <w:lang w:bidi="fa-IR"/>
        </w:rPr>
      </w:pPr>
    </w:p>
    <w:p w14:paraId="0EFDE20B" w14:textId="3CD57831" w:rsidR="005A7212" w:rsidRDefault="005A7212" w:rsidP="005A7212">
      <w:pPr>
        <w:pStyle w:val="num"/>
        <w:rPr>
          <w:rtl/>
          <w:lang w:bidi="fa-IR"/>
        </w:rPr>
      </w:pPr>
    </w:p>
    <w:p w14:paraId="6470D27B" w14:textId="77777777" w:rsidR="005A7212" w:rsidRPr="005A7212" w:rsidRDefault="005A7212" w:rsidP="005A7212">
      <w:pPr>
        <w:pStyle w:val="subname"/>
        <w:rPr>
          <w:lang w:bidi="fa-IR"/>
        </w:rPr>
      </w:pPr>
    </w:p>
    <w:p w14:paraId="5E4FC7DF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موضوعِ شعرِ شاعرِ پيشين</w:t>
      </w:r>
    </w:p>
    <w:p w14:paraId="35B3A3DC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از </w:t>
      </w:r>
      <w:r w:rsidRPr="00CE0087">
        <w:rPr>
          <w:rFonts w:hint="cs"/>
          <w:b/>
          <w:bCs/>
          <w:rtl/>
          <w:lang w:bidi="fa-IR"/>
        </w:rPr>
        <w:t>زندگي نبود.</w:t>
      </w:r>
    </w:p>
    <w:p w14:paraId="47A1ED56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در آسمانِ خشکِ خيالش، او</w:t>
      </w:r>
    </w:p>
    <w:p w14:paraId="2A1AE1D9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جز با شراب و يار نمي‌کرد گفت‌وگو.</w:t>
      </w:r>
    </w:p>
    <w:p w14:paraId="645700FF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او در </w:t>
      </w:r>
      <w:r w:rsidRPr="00CE0087">
        <w:rPr>
          <w:rFonts w:hint="cs"/>
          <w:b/>
          <w:bCs/>
          <w:rtl/>
          <w:lang w:bidi="fa-IR"/>
        </w:rPr>
        <w:t>خيال بود شب و روز</w:t>
      </w:r>
    </w:p>
    <w:p w14:paraId="78CE1531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در دامِ گيسِ مضحکِ معشوقه پاي‌بند،</w:t>
      </w:r>
    </w:p>
    <w:p w14:paraId="151001D9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حال‌آن‌که ديگران</w:t>
      </w:r>
    </w:p>
    <w:p w14:paraId="22239DDA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دستي به جامِ باده و دستي به زلفِ يار</w:t>
      </w:r>
    </w:p>
    <w:p w14:paraId="4B6B7AA1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مستانه در </w:t>
      </w:r>
      <w:r w:rsidRPr="00CE0087">
        <w:rPr>
          <w:rFonts w:hint="cs"/>
          <w:b/>
          <w:bCs/>
          <w:rtl/>
          <w:lang w:bidi="fa-IR"/>
        </w:rPr>
        <w:t>زمينِ خدا نعره مي‌زدند!</w:t>
      </w:r>
    </w:p>
    <w:p w14:paraId="754C426F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099D9543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ascii="Times New Roman" w:hAnsi="Times New Roman" w:cs="Times New Roman"/>
        </w:rPr>
        <w:t>□</w:t>
      </w:r>
    </w:p>
    <w:p w14:paraId="7D73E542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622EFE79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موضوعِ شعرِ شاعر</w:t>
      </w:r>
    </w:p>
    <w:p w14:paraId="3FE55E92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چون غير از اين نبود</w:t>
      </w:r>
    </w:p>
    <w:p w14:paraId="5D69CF1E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تأثيرِ شعرِ او نيز</w:t>
      </w:r>
    </w:p>
    <w:p w14:paraId="3F3BA810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چيزي جز اين نبود</w:t>
      </w:r>
      <w:r w:rsidRPr="00CE0087">
        <w:t>:</w:t>
      </w:r>
    </w:p>
    <w:p w14:paraId="6EAB3272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8BB27F1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آن را به جاي مته نمي‌شد به کار زد؛</w:t>
      </w:r>
    </w:p>
    <w:p w14:paraId="7EF80B02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در راه‌هاي رزم</w:t>
      </w:r>
    </w:p>
    <w:p w14:paraId="0CCB505A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 دست‌کارِ شعر</w:t>
      </w:r>
    </w:p>
    <w:p w14:paraId="6ED65380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هر ديوِ صخره را</w:t>
      </w:r>
    </w:p>
    <w:p w14:paraId="2F4E484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از پيش راهِ خلق</w:t>
      </w:r>
    </w:p>
    <w:p w14:paraId="6938233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نمي‌شد کنار زد</w:t>
      </w:r>
      <w:r w:rsidRPr="00CE0087">
        <w:t>.</w:t>
      </w:r>
    </w:p>
    <w:p w14:paraId="29ABB0C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AA973D2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يعني اثر نداشت وجودش</w:t>
      </w:r>
    </w:p>
    <w:p w14:paraId="11CD1B9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فرقي نداشت بود و نبودش</w:t>
      </w:r>
    </w:p>
    <w:p w14:paraId="04A8B465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آن را به جاي دار نمي‌شد به کار برد.</w:t>
      </w:r>
    </w:p>
    <w:p w14:paraId="571D4B2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19D9D7F0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حال آن‌که من</w:t>
      </w:r>
    </w:p>
    <w:p w14:paraId="553DDCD1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</w:t>
      </w:r>
      <w:r w:rsidRPr="00CE0087">
        <w:rPr>
          <w:rtl/>
          <w:lang w:bidi="fa-IR"/>
        </w:rPr>
        <w:t xml:space="preserve"> </w:t>
      </w:r>
      <w:r w:rsidRPr="00CE0087">
        <w:t> </w:t>
      </w:r>
      <w:r w:rsidRPr="00CE0087">
        <w:rPr>
          <w:rtl/>
          <w:lang w:bidi="fa-IR"/>
        </w:rPr>
        <w:t xml:space="preserve"> </w:t>
      </w:r>
      <w:r w:rsidRPr="00CE0087">
        <w:t>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به‌شخصه</w:t>
      </w:r>
    </w:p>
    <w:p w14:paraId="414D1478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</w:t>
      </w:r>
      <w:r w:rsidRPr="00CE0087">
        <w:rPr>
          <w:rtl/>
          <w:lang w:bidi="fa-IR"/>
        </w:rPr>
        <w:t xml:space="preserve"> </w:t>
      </w:r>
      <w:r w:rsidRPr="00CE0087">
        <w:t> </w:t>
      </w:r>
      <w:r w:rsidRPr="00CE0087">
        <w:rPr>
          <w:rtl/>
          <w:lang w:bidi="fa-IR"/>
        </w:rPr>
        <w:t xml:space="preserve"> </w:t>
      </w:r>
      <w:r w:rsidRPr="00CE0087">
        <w:t>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زماني</w:t>
      </w:r>
    </w:p>
    <w:p w14:paraId="45171191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2109B694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همراهِ شعرِ خويش</w:t>
      </w:r>
    </w:p>
    <w:p w14:paraId="0CAE0983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هم‌دوشِ </w:t>
      </w:r>
      <w:r w:rsidRPr="00CE0087">
        <w:rPr>
          <w:rFonts w:hint="cs"/>
          <w:b/>
          <w:bCs/>
          <w:rtl/>
          <w:lang w:bidi="fa-IR"/>
        </w:rPr>
        <w:t>شن‌چوي کره‌يي</w:t>
      </w:r>
    </w:p>
    <w:p w14:paraId="0BAF8D7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t> </w:t>
      </w:r>
      <w:r w:rsidRPr="00CE0087">
        <w:rPr>
          <w:rtl/>
          <w:lang w:bidi="fa-IR"/>
        </w:rPr>
        <w:t xml:space="preserve"> </w:t>
      </w:r>
      <w:r w:rsidRPr="00CE0087">
        <w:t>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جنگ کرده‌ام</w:t>
      </w:r>
    </w:p>
    <w:p w14:paraId="68D36592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hint="cs"/>
          <w:rtl/>
          <w:lang w:bidi="fa-IR"/>
        </w:rPr>
        <w:t>يک بار هم</w:t>
      </w:r>
      <w:r w:rsidRPr="00CE0087">
        <w:t xml:space="preserve"> «</w:t>
      </w:r>
      <w:r w:rsidRPr="00CE0087">
        <w:rPr>
          <w:rFonts w:hint="cs"/>
          <w:b/>
          <w:bCs/>
          <w:rtl/>
          <w:lang w:bidi="fa-IR"/>
        </w:rPr>
        <w:t>حميدي‌ شاعر» را</w:t>
      </w:r>
    </w:p>
    <w:p w14:paraId="10EC9398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در چند سالِ پيش</w:t>
      </w:r>
    </w:p>
    <w:p w14:paraId="5EE6E3DE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بر دارِ شعر خويشتن</w:t>
      </w:r>
    </w:p>
    <w:p w14:paraId="5AC0979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آونگ کرده‌ام</w:t>
      </w:r>
      <w:r w:rsidRPr="00CE0087">
        <w:t>...</w:t>
      </w:r>
    </w:p>
    <w:p w14:paraId="29842A7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4E5DC9F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ascii="Times New Roman" w:hAnsi="Times New Roman" w:cs="Times New Roman"/>
        </w:rPr>
        <w:t>□</w:t>
      </w:r>
    </w:p>
    <w:p w14:paraId="7F1994B7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136B3315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موضوعِ شعر</w:t>
      </w:r>
    </w:p>
    <w:p w14:paraId="12937730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امروز</w:t>
      </w:r>
    </w:p>
    <w:p w14:paraId="3E5015A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موضوعِ ديگري‌ست</w:t>
      </w:r>
      <w:r w:rsidRPr="00CE0087">
        <w:t>...</w:t>
      </w:r>
    </w:p>
    <w:p w14:paraId="215B576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4834B294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امروز</w:t>
      </w:r>
    </w:p>
    <w:p w14:paraId="28B3BF6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شعر</w:t>
      </w:r>
    </w:p>
    <w:p w14:paraId="12C24130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حربه‌ي خلق است</w:t>
      </w:r>
    </w:p>
    <w:p w14:paraId="414B8A75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زيرا که شاعران</w:t>
      </w:r>
    </w:p>
    <w:p w14:paraId="0A0B70F1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خود شاخه‌يي ز جنگلِ خلق‌اند</w:t>
      </w:r>
    </w:p>
    <w:p w14:paraId="73F87722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نه ياسمين و سنبلِ گُلخانه‌ي فلان.</w:t>
      </w:r>
    </w:p>
    <w:p w14:paraId="1DFF4C4A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بيگانه نيست</w:t>
      </w:r>
    </w:p>
    <w:p w14:paraId="661E6CC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شاعرِ امروز</w:t>
      </w:r>
    </w:p>
    <w:p w14:paraId="3840DDF9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 دردهاي مشترکِ خلق:</w:t>
      </w:r>
    </w:p>
    <w:p w14:paraId="2B9069B5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با لبانِ مردم</w:t>
      </w:r>
    </w:p>
    <w:p w14:paraId="5E340CD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لبخند مي‌زند،</w:t>
      </w:r>
    </w:p>
    <w:p w14:paraId="0DDD3D8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  <w:r w:rsidRPr="00CE0087">
        <w:rPr>
          <w:rFonts w:hint="cs"/>
          <w:rtl/>
          <w:lang w:bidi="fa-IR"/>
        </w:rPr>
        <w:t>درد و اميدِ مردم را</w:t>
      </w:r>
    </w:p>
    <w:p w14:paraId="7B8EC221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 استخوانِ خويش</w:t>
      </w:r>
    </w:p>
    <w:p w14:paraId="2EBA5484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پيوند مي‌زند</w:t>
      </w:r>
      <w:r w:rsidRPr="00CE0087">
        <w:t>.</w:t>
      </w:r>
    </w:p>
    <w:p w14:paraId="3D490E6A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6BAD6C5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امروز</w:t>
      </w:r>
    </w:p>
    <w:p w14:paraId="38CE0A60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شاعر</w:t>
      </w:r>
    </w:p>
    <w:p w14:paraId="5370D14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بايد لباسِ خوب بپوشد</w:t>
      </w:r>
    </w:p>
    <w:p w14:paraId="2A1A5B4E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کفشِ تميزِ واکس‌زده بايد به پا کند،</w:t>
      </w:r>
    </w:p>
    <w:p w14:paraId="502D7B21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آن‌گاه در شلوغ‌ترين نقطه‌هاي شهر</w:t>
      </w:r>
    </w:p>
    <w:p w14:paraId="7BD978E0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b/>
          <w:bCs/>
          <w:rtl/>
          <w:lang w:bidi="fa-IR"/>
        </w:rPr>
        <w:t>موضوع و وزن و قافيه‌اش را، يکي‌يکي</w:t>
      </w:r>
    </w:p>
    <w:p w14:paraId="60FF2C0C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 دقتي که خاصِ خودِ اوست،</w:t>
      </w:r>
    </w:p>
    <w:p w14:paraId="3849C02C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از بينِ عابرانِ خيابان جدا کند:</w:t>
      </w:r>
    </w:p>
    <w:p w14:paraId="005E1C79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«</w:t>
      </w:r>
      <w:r w:rsidRPr="00CE0087">
        <w:rPr>
          <w:rFonts w:hint="cs"/>
          <w:rtl/>
          <w:lang w:bidi="fa-IR"/>
        </w:rPr>
        <w:t>ــ همراهِ من بياييد، هم‌شهري عزيز</w:t>
      </w:r>
      <w:r w:rsidRPr="00CE0087">
        <w:rPr>
          <w:rtl/>
          <w:lang w:bidi="fa-IR"/>
        </w:rPr>
        <w:t>!</w:t>
      </w:r>
    </w:p>
    <w:p w14:paraId="3577022F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دنبالِتان سه روزِ تمام است</w:t>
      </w:r>
    </w:p>
    <w:p w14:paraId="319B8FB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دربه‌در</w:t>
      </w:r>
    </w:p>
    <w:p w14:paraId="37E4D152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همه جا سرکشيده‌ام</w:t>
      </w:r>
      <w:r w:rsidRPr="00CE0087">
        <w:t>!»</w:t>
      </w:r>
    </w:p>
    <w:p w14:paraId="603F03F7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6C87F804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«</w:t>
      </w:r>
      <w:r w:rsidRPr="00CE0087">
        <w:rPr>
          <w:rFonts w:hint="cs"/>
          <w:b/>
          <w:bCs/>
          <w:rtl/>
          <w:lang w:bidi="fa-IR"/>
        </w:rPr>
        <w:t>ــ دنبالِ من؟</w:t>
      </w:r>
    </w:p>
    <w:p w14:paraId="374290C3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   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عجيب است</w:t>
      </w:r>
      <w:r w:rsidRPr="00CE0087">
        <w:rPr>
          <w:b/>
          <w:bCs/>
          <w:rtl/>
          <w:lang w:bidi="fa-IR"/>
        </w:rPr>
        <w:t>!</w:t>
      </w:r>
    </w:p>
    <w:p w14:paraId="0FB8647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     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           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آقا، مرا شما</w:t>
      </w:r>
    </w:p>
    <w:p w14:paraId="2FF37BC8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hint="cs"/>
          <w:b/>
          <w:bCs/>
          <w:rtl/>
          <w:lang w:bidi="fa-IR"/>
        </w:rPr>
        <w:t>لابد به جاي يک کسِ ديگر گرفته‌ايد؟</w:t>
      </w:r>
      <w:r w:rsidRPr="00CE0087">
        <w:rPr>
          <w:b/>
          <w:bCs/>
        </w:rPr>
        <w:t>»</w:t>
      </w:r>
    </w:p>
    <w:p w14:paraId="2AE06ADE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hint="cs"/>
        </w:rPr>
        <w:t> </w:t>
      </w:r>
    </w:p>
    <w:p w14:paraId="7E709DD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«</w:t>
      </w:r>
      <w:r w:rsidRPr="00CE0087">
        <w:rPr>
          <w:rFonts w:hint="cs"/>
          <w:b/>
          <w:bCs/>
          <w:rtl/>
          <w:lang w:bidi="fa-IR"/>
        </w:rPr>
        <w:t>ــ نه جانم، اين محال است</w:t>
      </w:r>
      <w:r w:rsidRPr="00CE0087">
        <w:rPr>
          <w:b/>
          <w:bCs/>
          <w:rtl/>
          <w:lang w:bidi="fa-IR"/>
        </w:rPr>
        <w:t>:</w:t>
      </w:r>
    </w:p>
    <w:p w14:paraId="4165119C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من وزنِ شعرِ تازه‌ي خود را</w:t>
      </w:r>
    </w:p>
    <w:p w14:paraId="5D615DE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از دور مي‌شناسم</w:t>
      </w:r>
      <w:r w:rsidRPr="00CE0087">
        <w:rPr>
          <w:b/>
          <w:bCs/>
        </w:rPr>
        <w:t>»</w:t>
      </w:r>
    </w:p>
    <w:p w14:paraId="7B5CEED0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hint="cs"/>
        </w:rPr>
        <w:t> </w:t>
      </w:r>
    </w:p>
    <w:p w14:paraId="374297BA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«</w:t>
      </w:r>
      <w:r w:rsidRPr="00CE0087">
        <w:rPr>
          <w:rFonts w:hint="cs"/>
          <w:b/>
          <w:bCs/>
          <w:rtl/>
          <w:lang w:bidi="fa-IR"/>
        </w:rPr>
        <w:t>ــ گفتي چه؟</w:t>
      </w:r>
    </w:p>
    <w:p w14:paraId="10C37F48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    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وزنِ شعر؟</w:t>
      </w:r>
      <w:r w:rsidRPr="00CE0087">
        <w:rPr>
          <w:b/>
          <w:bCs/>
        </w:rPr>
        <w:t>»</w:t>
      </w:r>
    </w:p>
    <w:p w14:paraId="36F6B64A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hint="cs"/>
        </w:rPr>
        <w:t> </w:t>
      </w:r>
    </w:p>
    <w:p w14:paraId="31BBF32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«</w:t>
      </w:r>
      <w:r w:rsidRPr="00CE0087">
        <w:rPr>
          <w:rFonts w:hint="cs"/>
          <w:b/>
          <w:bCs/>
          <w:rtl/>
          <w:lang w:bidi="fa-IR"/>
        </w:rPr>
        <w:t>ــ تأمل بکن رفيق</w:t>
      </w:r>
      <w:r w:rsidRPr="00CE0087">
        <w:rPr>
          <w:b/>
          <w:bCs/>
        </w:rPr>
        <w:t>...</w:t>
      </w:r>
    </w:p>
    <w:p w14:paraId="126BD079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وزن و لغات و قافيه‌ها را</w:t>
      </w:r>
    </w:p>
    <w:p w14:paraId="4D29795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                 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 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هميشه من</w:t>
      </w:r>
    </w:p>
    <w:p w14:paraId="4B21C298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در کوچه جُسته‌ام</w:t>
      </w:r>
      <w:r w:rsidRPr="00CE0087">
        <w:rPr>
          <w:b/>
          <w:bCs/>
        </w:rPr>
        <w:t>.</w:t>
      </w:r>
    </w:p>
    <w:p w14:paraId="69332AF1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آحادِ شعرِ من، همه افرادِ مردمند،</w:t>
      </w:r>
    </w:p>
    <w:p w14:paraId="6B0344B4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 xml:space="preserve">   </w:t>
      </w:r>
      <w:r w:rsidRPr="00CE0087">
        <w:rPr>
          <w:rFonts w:hint="cs"/>
          <w:b/>
          <w:bCs/>
          <w:rtl/>
          <w:lang w:bidi="fa-IR"/>
        </w:rPr>
        <w:t>از «زندگي» [که بيشتر «مضمونِ قطعه» است</w:t>
      </w:r>
      <w:r w:rsidRPr="00CE0087">
        <w:rPr>
          <w:b/>
          <w:bCs/>
        </w:rPr>
        <w:t>]</w:t>
      </w:r>
    </w:p>
    <w:p w14:paraId="776F8F78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 xml:space="preserve">   </w:t>
      </w:r>
      <w:r w:rsidRPr="00CE0087">
        <w:rPr>
          <w:rFonts w:hint="cs"/>
          <w:b/>
          <w:bCs/>
          <w:rtl/>
          <w:lang w:bidi="fa-IR"/>
        </w:rPr>
        <w:t>تا «لفظ» و «وزن» و «قافيه‌ي شعر»، جمله را</w:t>
      </w:r>
    </w:p>
    <w:p w14:paraId="0DDFE5F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من در ميانِ مردم مي‌جويم</w:t>
      </w:r>
      <w:r w:rsidRPr="00CE0087">
        <w:rPr>
          <w:b/>
          <w:bCs/>
          <w:rtl/>
          <w:lang w:bidi="fa-IR"/>
        </w:rPr>
        <w:t>...</w:t>
      </w:r>
    </w:p>
    <w:p w14:paraId="6185A91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                        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b/>
          <w:bCs/>
        </w:rPr>
        <w:t>      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اين طريق</w:t>
      </w:r>
    </w:p>
    <w:p w14:paraId="5FB5B7D1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b/>
          <w:bCs/>
        </w:rPr>
        <w:t> </w:t>
      </w:r>
      <w:r w:rsidRPr="00CE0087">
        <w:rPr>
          <w:b/>
          <w:bCs/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بهتر به شعر، زندگي و روح مي‌دهد</w:t>
      </w:r>
      <w:r w:rsidRPr="00CE0087">
        <w:rPr>
          <w:b/>
          <w:bCs/>
        </w:rPr>
        <w:t>...»</w:t>
      </w:r>
    </w:p>
    <w:p w14:paraId="5959B78C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61E361E7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ascii="Times New Roman" w:hAnsi="Times New Roman" w:cs="Times New Roman"/>
        </w:rPr>
        <w:t>□</w:t>
      </w:r>
    </w:p>
    <w:p w14:paraId="6B2FD84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2588CADA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اکنون</w:t>
      </w:r>
    </w:p>
    <w:p w14:paraId="0BDAC35F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هنگامِ آن رسيده که </w:t>
      </w:r>
      <w:r w:rsidRPr="00CE0087">
        <w:rPr>
          <w:rFonts w:hint="cs"/>
          <w:b/>
          <w:bCs/>
          <w:rtl/>
          <w:lang w:bidi="fa-IR"/>
        </w:rPr>
        <w:t>عابر را</w:t>
      </w:r>
    </w:p>
    <w:p w14:paraId="6285D380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شاعر کند مُجاب</w:t>
      </w:r>
    </w:p>
    <w:p w14:paraId="430FB3FC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 منطقي که خاصه‌ي شعر است</w:t>
      </w:r>
    </w:p>
    <w:p w14:paraId="4C78A642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تا با رضا و رغبت گردن نهد به کار،</w:t>
      </w:r>
    </w:p>
    <w:p w14:paraId="4B8F1867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ورنه، تمامِ زحمتِ او، مي‌رود ز دست...</w:t>
      </w:r>
    </w:p>
    <w:p w14:paraId="4BA80CDF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09029E9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ascii="Times New Roman" w:hAnsi="Times New Roman" w:cs="Times New Roman"/>
        </w:rPr>
        <w:t>□</w:t>
      </w:r>
    </w:p>
    <w:p w14:paraId="448B60BF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20B6152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خُب،</w:t>
      </w:r>
    </w:p>
    <w:p w14:paraId="79A149C6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حالا که وزن يافته آمد</w:t>
      </w:r>
    </w:p>
    <w:p w14:paraId="3B98199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هنگامِ جُست‌وجوي لغات است:</w:t>
      </w:r>
    </w:p>
    <w:p w14:paraId="551B1FB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0C9C38C6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هر </w:t>
      </w:r>
      <w:r w:rsidRPr="00CE0087">
        <w:rPr>
          <w:rFonts w:hint="cs"/>
          <w:b/>
          <w:bCs/>
          <w:rtl/>
          <w:lang w:bidi="fa-IR"/>
        </w:rPr>
        <w:t>لغت</w:t>
      </w:r>
    </w:p>
    <w:p w14:paraId="603ACB7C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چندان‌که بر مي‌آيدش از نام</w:t>
      </w:r>
    </w:p>
    <w:p w14:paraId="4A9D3FC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دوشيزه‌يي‌ست شوخ و دل‌آرام...</w:t>
      </w:r>
    </w:p>
    <w:p w14:paraId="0DA5303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153806FA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بايد براي وزن که جُسته‌ست</w:t>
      </w:r>
    </w:p>
    <w:p w14:paraId="2170597F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شاعر </w:t>
      </w:r>
      <w:r w:rsidRPr="00CE0087">
        <w:rPr>
          <w:rFonts w:hint="cs"/>
          <w:b/>
          <w:bCs/>
          <w:rtl/>
          <w:lang w:bidi="fa-IR"/>
        </w:rPr>
        <w:t>لغاتِ درخورِ آن جُست‌وجو کند.</w:t>
      </w:r>
    </w:p>
    <w:p w14:paraId="6E262B36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اين کار، مشکل است و تحمل‌سوز</w:t>
      </w:r>
    </w:p>
    <w:p w14:paraId="49549ACC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ليکن</w:t>
      </w:r>
    </w:p>
    <w:p w14:paraId="4DC35867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گريز</w:t>
      </w:r>
    </w:p>
    <w:p w14:paraId="5A234E8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نيست</w:t>
      </w:r>
      <w:r w:rsidRPr="00CE0087">
        <w:rPr>
          <w:rtl/>
          <w:lang w:bidi="fa-IR"/>
        </w:rPr>
        <w:t>:</w:t>
      </w:r>
    </w:p>
    <w:p w14:paraId="17881BC3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5B9DBA57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آقاي </w:t>
      </w:r>
      <w:r w:rsidRPr="00CE0087">
        <w:rPr>
          <w:rFonts w:hint="cs"/>
          <w:b/>
          <w:bCs/>
          <w:rtl/>
          <w:lang w:bidi="fa-IR"/>
        </w:rPr>
        <w:t>وزن و خانمِ ايشان لغت، اگر</w:t>
      </w:r>
    </w:p>
    <w:p w14:paraId="4D0285C7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همرنگ و هم‌تراز نباشند، لاجرم</w:t>
      </w:r>
    </w:p>
    <w:p w14:paraId="74D30BE4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محصولِ زندگانيشان دلپذير نيست.</w:t>
      </w:r>
    </w:p>
    <w:p w14:paraId="5F7C198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مثلِ من و زنم:</w:t>
      </w:r>
    </w:p>
    <w:p w14:paraId="36ECE31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8D15515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من </w:t>
      </w:r>
      <w:r w:rsidRPr="00CE0087">
        <w:rPr>
          <w:rFonts w:hint="cs"/>
          <w:b/>
          <w:bCs/>
          <w:rtl/>
          <w:lang w:bidi="fa-IR"/>
        </w:rPr>
        <w:t>وزن بودم، او کلمات [آسه‌هاي وزن]</w:t>
      </w:r>
    </w:p>
    <w:p w14:paraId="51B9CB0A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موضوعِ شعر نيز</w:t>
      </w:r>
    </w:p>
    <w:p w14:paraId="5FAF1240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b/>
          <w:bCs/>
          <w:rtl/>
          <w:lang w:bidi="fa-IR"/>
        </w:rPr>
        <w:t>پيوندِ جاودانه‌ي لب‌هاي مهر بود...</w:t>
      </w:r>
    </w:p>
    <w:p w14:paraId="5A5C165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19D2C3F5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 آن‌که شادمانه در اين شعر مي‌نشست</w:t>
      </w:r>
    </w:p>
    <w:p w14:paraId="45B43D22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لب‌خندِ کودکانِ ما [اين ضربه‌هاي شاد]</w:t>
      </w:r>
    </w:p>
    <w:p w14:paraId="2E9A24DC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ليکن چه سود! چون </w:t>
      </w:r>
      <w:r w:rsidRPr="00CE0087">
        <w:rPr>
          <w:rFonts w:hint="cs"/>
          <w:b/>
          <w:bCs/>
          <w:rtl/>
          <w:lang w:bidi="fa-IR"/>
        </w:rPr>
        <w:t>کلماتِ سياه و سرد</w:t>
      </w:r>
    </w:p>
    <w:p w14:paraId="6A84C7CA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احساسِ شومِ مرثيه‌واري به شعر داد:</w:t>
      </w:r>
    </w:p>
    <w:p w14:paraId="02F16F3F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هم </w:t>
      </w:r>
      <w:r w:rsidRPr="00CE0087">
        <w:rPr>
          <w:rFonts w:hint="cs"/>
          <w:b/>
          <w:bCs/>
          <w:rtl/>
          <w:lang w:bidi="fa-IR"/>
        </w:rPr>
        <w:t>وزن را شکست</w:t>
      </w:r>
    </w:p>
    <w:p w14:paraId="034575B8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هم </w:t>
      </w:r>
      <w:r w:rsidRPr="00CE0087">
        <w:rPr>
          <w:rFonts w:hint="cs"/>
          <w:b/>
          <w:bCs/>
          <w:rtl/>
          <w:lang w:bidi="fa-IR"/>
        </w:rPr>
        <w:t>ضربه‌هاي شاد را</w:t>
      </w:r>
    </w:p>
    <w:p w14:paraId="1AC1BF4F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هم شعر بي‌ثمر شد و مهمل</w:t>
      </w:r>
    </w:p>
    <w:p w14:paraId="15D4EB4D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هم خسته کرد بي‌سببي اوستاد را!</w:t>
      </w:r>
    </w:p>
    <w:p w14:paraId="24539E40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6EAB659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باري سخن دراز شد</w:t>
      </w:r>
    </w:p>
    <w:p w14:paraId="6562378A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وين زخمِ دردناک را</w:t>
      </w:r>
    </w:p>
    <w:p w14:paraId="03F9A6B7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خونابه باز شد</w:t>
      </w:r>
      <w:r w:rsidRPr="00CE0087">
        <w:rPr>
          <w:rtl/>
          <w:lang w:bidi="fa-IR"/>
        </w:rPr>
        <w:t>...</w:t>
      </w:r>
    </w:p>
    <w:p w14:paraId="1B7D7E71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868853A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ascii="Times New Roman" w:hAnsi="Times New Roman" w:cs="Times New Roman"/>
        </w:rPr>
        <w:t>□</w:t>
      </w:r>
    </w:p>
    <w:p w14:paraId="1CCBC32F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500BB5FE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اُلگوي شعرِ شاعرِ امروز</w:t>
      </w:r>
    </w:p>
    <w:p w14:paraId="6C51BBE5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گفتيم:</w:t>
      </w:r>
    </w:p>
    <w:p w14:paraId="16A22C3E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زندگي‌ست</w:t>
      </w:r>
      <w:r w:rsidRPr="00CE0087">
        <w:t>!</w:t>
      </w:r>
    </w:p>
    <w:p w14:paraId="6687F72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09216897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از روي </w:t>
      </w:r>
      <w:r w:rsidRPr="00CE0087">
        <w:rPr>
          <w:rFonts w:hint="cs"/>
          <w:b/>
          <w:bCs/>
          <w:rtl/>
          <w:lang w:bidi="fa-IR"/>
        </w:rPr>
        <w:t>زندگي‌ست که شاعر</w:t>
      </w:r>
    </w:p>
    <w:p w14:paraId="61B61F07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با آب‌ورنگِ شعر</w:t>
      </w:r>
    </w:p>
    <w:p w14:paraId="22D135E6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نقشي به روي نقشه‌ي ديگر</w:t>
      </w:r>
    </w:p>
    <w:p w14:paraId="4F0D70A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تصوير مي‌کند</w:t>
      </w:r>
      <w:r w:rsidRPr="00CE0087">
        <w:t>:</w:t>
      </w:r>
    </w:p>
    <w:p w14:paraId="51A8788F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4725EC60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او </w:t>
      </w:r>
      <w:r w:rsidRPr="00CE0087">
        <w:rPr>
          <w:rFonts w:hint="cs"/>
          <w:b/>
          <w:bCs/>
          <w:rtl/>
          <w:lang w:bidi="fa-IR"/>
        </w:rPr>
        <w:t>شعر مي‌نويسد،</w:t>
      </w:r>
    </w:p>
    <w:p w14:paraId="14EA045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يعني</w:t>
      </w:r>
    </w:p>
    <w:p w14:paraId="70B4E21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دست مي‌نهد به جراحاتِ شهرِ پير</w:t>
      </w:r>
    </w:p>
    <w:p w14:paraId="66530C9C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1B179E9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يعني</w:t>
      </w:r>
    </w:p>
    <w:p w14:paraId="742C634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65EA1CE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قصه مي‌کند</w:t>
      </w:r>
    </w:p>
    <w:p w14:paraId="61645A21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به شب</w:t>
      </w:r>
    </w:p>
    <w:p w14:paraId="61E2A05E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از صبحِ دلپذير</w:t>
      </w:r>
      <w:r w:rsidRPr="00CE0087">
        <w:t>  </w:t>
      </w:r>
    </w:p>
    <w:p w14:paraId="4E2F2411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01878BED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او </w:t>
      </w:r>
      <w:r w:rsidRPr="00CE0087">
        <w:rPr>
          <w:rFonts w:hint="cs"/>
          <w:b/>
          <w:bCs/>
          <w:rtl/>
          <w:lang w:bidi="fa-IR"/>
        </w:rPr>
        <w:t>شعر مي‌نويسد،</w:t>
      </w:r>
    </w:p>
    <w:p w14:paraId="480FBE37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يعني</w:t>
      </w:r>
    </w:p>
    <w:p w14:paraId="1F0129E3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دردهاي شهر و ديارش را</w:t>
      </w:r>
    </w:p>
    <w:p w14:paraId="0AB0A99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فرياد مي‌کند</w:t>
      </w:r>
    </w:p>
    <w:p w14:paraId="3667655E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7A89A9F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يعني</w:t>
      </w:r>
    </w:p>
    <w:p w14:paraId="5A408693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با سرودِ خويش</w:t>
      </w:r>
    </w:p>
    <w:p w14:paraId="787793CF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روان‌هاي خسته را</w:t>
      </w:r>
    </w:p>
    <w:p w14:paraId="1E6E674F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آباد مي‌کند</w:t>
      </w:r>
      <w:r w:rsidRPr="00CE0087">
        <w:t>.</w:t>
      </w:r>
    </w:p>
    <w:p w14:paraId="0C7E05F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59B7740D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او </w:t>
      </w:r>
      <w:r w:rsidRPr="00CE0087">
        <w:rPr>
          <w:rFonts w:hint="cs"/>
          <w:b/>
          <w:bCs/>
          <w:rtl/>
          <w:lang w:bidi="fa-IR"/>
        </w:rPr>
        <w:t>شعر مي‌نويسد</w:t>
      </w:r>
    </w:p>
    <w:p w14:paraId="6DEBEDB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يعني</w:t>
      </w:r>
    </w:p>
    <w:p w14:paraId="0F0B5AE7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قلب‌هاي سرد و تهي مانده را</w:t>
      </w:r>
    </w:p>
    <w:p w14:paraId="41AB0617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ز شوق</w:t>
      </w:r>
    </w:p>
    <w:p w14:paraId="591586B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سرشار مي‌کند</w:t>
      </w:r>
    </w:p>
    <w:p w14:paraId="29DDAC3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38257BE0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يعني</w:t>
      </w:r>
    </w:p>
    <w:p w14:paraId="110E0071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رو به صبحِ طالع، چشمانِ خفته را</w:t>
      </w:r>
    </w:p>
    <w:p w14:paraId="6133AE24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بيدار مي‌کند</w:t>
      </w:r>
      <w:r w:rsidRPr="00CE0087">
        <w:t>.</w:t>
      </w:r>
    </w:p>
    <w:p w14:paraId="16AC72AC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70B7F0EC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او </w:t>
      </w:r>
      <w:r w:rsidRPr="00CE0087">
        <w:rPr>
          <w:rFonts w:hint="cs"/>
          <w:b/>
          <w:bCs/>
          <w:rtl/>
          <w:lang w:bidi="fa-IR"/>
        </w:rPr>
        <w:t>شعر مي‌نويسد</w:t>
      </w:r>
    </w:p>
    <w:p w14:paraId="5BA26FAA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</w:t>
      </w:r>
      <w:r w:rsidRPr="00CE0087">
        <w:rPr>
          <w:rtl/>
          <w:lang w:bidi="fa-IR"/>
        </w:rPr>
        <w:t xml:space="preserve"> </w:t>
      </w:r>
      <w:r w:rsidRPr="00CE0087">
        <w:t> </w:t>
      </w:r>
      <w:r w:rsidRPr="00CE0087">
        <w:rPr>
          <w:rtl/>
          <w:lang w:bidi="fa-IR"/>
        </w:rPr>
        <w:t xml:space="preserve"> </w:t>
      </w:r>
      <w:r w:rsidRPr="00CE0087">
        <w:t>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يعني</w:t>
      </w:r>
    </w:p>
    <w:p w14:paraId="01A2B630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افتخارنامه‌ي انسانِ عصر را</w:t>
      </w:r>
    </w:p>
    <w:p w14:paraId="5A33F25A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</w:t>
      </w:r>
      <w:r w:rsidRPr="00CE0087">
        <w:rPr>
          <w:rtl/>
          <w:lang w:bidi="fa-IR"/>
        </w:rPr>
        <w:t xml:space="preserve"> </w:t>
      </w:r>
      <w:r w:rsidRPr="00CE0087">
        <w:t>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تفسير مي‌کند</w:t>
      </w:r>
      <w:r w:rsidRPr="00CE0087">
        <w:t>.</w:t>
      </w:r>
    </w:p>
    <w:p w14:paraId="15E55944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1A9E3A3B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يعني</w:t>
      </w:r>
    </w:p>
    <w:p w14:paraId="432CA993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او فتح‌نامه‌هاي زمانش را</w:t>
      </w:r>
    </w:p>
    <w:p w14:paraId="2372327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تقرير مي‌کند</w:t>
      </w:r>
      <w:r w:rsidRPr="00CE0087">
        <w:t>.</w:t>
      </w:r>
    </w:p>
    <w:p w14:paraId="6F06AC56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6E0E466A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rPr>
          <w:rFonts w:ascii="Times New Roman" w:hAnsi="Times New Roman" w:cs="Times New Roman"/>
        </w:rPr>
        <w:t>□</w:t>
      </w:r>
    </w:p>
    <w:p w14:paraId="34B0555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6BC75FD8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اين بحثِ خشکِ </w:t>
      </w:r>
      <w:r w:rsidRPr="00CE0087">
        <w:rPr>
          <w:rFonts w:hint="cs"/>
          <w:b/>
          <w:bCs/>
          <w:rtl/>
          <w:lang w:bidi="fa-IR"/>
        </w:rPr>
        <w:t>معني‌ الفاظِ خاص نيز</w:t>
      </w:r>
    </w:p>
    <w:p w14:paraId="5AB4CEDD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در کارِ شعر نيست...</w:t>
      </w:r>
    </w:p>
    <w:p w14:paraId="6570D59D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 xml:space="preserve">اگر شعر </w:t>
      </w:r>
      <w:r w:rsidRPr="00CE0087">
        <w:rPr>
          <w:rFonts w:hint="cs"/>
          <w:b/>
          <w:bCs/>
          <w:rtl/>
          <w:lang w:bidi="fa-IR"/>
        </w:rPr>
        <w:t>زندگي‌ست،</w:t>
      </w:r>
    </w:p>
    <w:p w14:paraId="34BFE65E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ما در تکِ سياه‌ترين آيه‌هاي آن</w:t>
      </w:r>
    </w:p>
    <w:p w14:paraId="40F56111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گرماي آفتابي عشق واميد را</w:t>
      </w:r>
    </w:p>
    <w:p w14:paraId="20999681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احساس مي‌کنيم</w:t>
      </w:r>
      <w:r w:rsidRPr="00CE0087">
        <w:t>:</w:t>
      </w:r>
    </w:p>
    <w:p w14:paraId="3F2F97B9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</w:p>
    <w:p w14:paraId="1FDC6B47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b/>
          <w:bCs/>
          <w:rtl/>
          <w:lang w:bidi="fa-IR"/>
        </w:rPr>
        <w:t>کيوان</w:t>
      </w:r>
    </w:p>
    <w:p w14:paraId="660C38D0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سرود زندگي‌اش را</w:t>
      </w:r>
    </w:p>
    <w:p w14:paraId="7DEC8256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در </w:t>
      </w:r>
      <w:r w:rsidRPr="00CE0087">
        <w:rPr>
          <w:rFonts w:hint="cs"/>
          <w:b/>
          <w:bCs/>
          <w:rtl/>
          <w:lang w:bidi="fa-IR"/>
        </w:rPr>
        <w:t>خون سروده است</w:t>
      </w:r>
    </w:p>
    <w:p w14:paraId="75512A54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b/>
          <w:bCs/>
          <w:rtl/>
          <w:lang w:bidi="fa-IR"/>
        </w:rPr>
        <w:t>وارتان</w:t>
      </w:r>
    </w:p>
    <w:p w14:paraId="45D1D9EB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</w:t>
      </w:r>
      <w:r w:rsidRPr="00CE0087">
        <w:rPr>
          <w:rtl/>
          <w:lang w:bidi="fa-IR"/>
        </w:rPr>
        <w:t xml:space="preserve"> </w:t>
      </w:r>
      <w:r w:rsidRPr="00CE0087">
        <w:t> </w:t>
      </w:r>
      <w:r w:rsidRPr="00CE0087">
        <w:rPr>
          <w:rtl/>
          <w:lang w:bidi="fa-IR"/>
        </w:rPr>
        <w:t xml:space="preserve"> </w:t>
      </w:r>
      <w:r w:rsidRPr="00CE0087">
        <w:t>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غريوِ زندگي‌اش را</w:t>
      </w:r>
    </w:p>
    <w:p w14:paraId="1EA1DA86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در قالبِ </w:t>
      </w:r>
      <w:r w:rsidRPr="00CE0087">
        <w:rPr>
          <w:rFonts w:hint="cs"/>
          <w:b/>
          <w:bCs/>
          <w:rtl/>
          <w:lang w:bidi="fa-IR"/>
        </w:rPr>
        <w:t>سکوت،</w:t>
      </w:r>
    </w:p>
    <w:p w14:paraId="42490B77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اما، اگرچه قافيه‌ي </w:t>
      </w:r>
      <w:r w:rsidRPr="00CE0087">
        <w:rPr>
          <w:rFonts w:hint="cs"/>
          <w:b/>
          <w:bCs/>
          <w:rtl/>
          <w:lang w:bidi="fa-IR"/>
        </w:rPr>
        <w:t>زندگي</w:t>
      </w:r>
    </w:p>
    <w:p w14:paraId="0749A455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>در آن</w:t>
      </w:r>
    </w:p>
    <w:p w14:paraId="2F320B06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 xml:space="preserve">چيزي به غيرِ ضربه‌ي کشدارِ </w:t>
      </w:r>
      <w:r w:rsidRPr="00CE0087">
        <w:rPr>
          <w:rFonts w:hint="cs"/>
          <w:b/>
          <w:bCs/>
          <w:rtl/>
          <w:lang w:bidi="fa-IR"/>
        </w:rPr>
        <w:t>مرگ نيست،</w:t>
      </w:r>
    </w:p>
    <w:p w14:paraId="2DDDBD39" w14:textId="77777777" w:rsidR="00A36B0F" w:rsidRPr="00CE0087" w:rsidRDefault="006A4B2F" w:rsidP="005A7212">
      <w:pPr>
        <w:pStyle w:val="body"/>
        <w:bidi/>
        <w:rPr>
          <w:rtl/>
          <w:lang w:bidi="fa-IR"/>
        </w:rPr>
      </w:pPr>
      <w:r w:rsidRPr="00CE0087">
        <w:rPr>
          <w:rFonts w:hint="cs"/>
          <w:rtl/>
          <w:lang w:bidi="fa-IR"/>
        </w:rPr>
        <w:t>در هر دو شعر</w:t>
      </w:r>
    </w:p>
    <w:p w14:paraId="2EB0F798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rtl/>
          <w:lang w:bidi="fa-IR"/>
        </w:rPr>
        <w:t xml:space="preserve">معني هر </w:t>
      </w:r>
      <w:r w:rsidRPr="00CE0087">
        <w:rPr>
          <w:rFonts w:hint="cs"/>
          <w:b/>
          <w:bCs/>
          <w:rtl/>
          <w:lang w:bidi="fa-IR"/>
        </w:rPr>
        <w:t>مرگ</w:t>
      </w:r>
    </w:p>
    <w:p w14:paraId="56174B6C" w14:textId="77777777" w:rsidR="00A36B0F" w:rsidRPr="00CE0087" w:rsidRDefault="006A4B2F" w:rsidP="005A7212">
      <w:pPr>
        <w:pStyle w:val="body"/>
        <w:bidi/>
        <w:rPr>
          <w:rtl/>
        </w:rPr>
      </w:pPr>
      <w:r w:rsidRPr="00CE0087">
        <w:t>                                </w:t>
      </w:r>
      <w:r w:rsidRPr="00CE0087">
        <w:rPr>
          <w:rtl/>
          <w:lang w:bidi="fa-IR"/>
        </w:rPr>
        <w:t xml:space="preserve"> </w:t>
      </w:r>
      <w:r w:rsidRPr="00CE0087">
        <w:rPr>
          <w:rFonts w:hint="cs"/>
          <w:b/>
          <w:bCs/>
          <w:rtl/>
          <w:lang w:bidi="fa-IR"/>
        </w:rPr>
        <w:t>زند‌گيست!</w:t>
      </w:r>
    </w:p>
    <w:p w14:paraId="064413EE" w14:textId="7111C1BC" w:rsidR="00A36B0F" w:rsidRDefault="006A4B2F" w:rsidP="005A7212">
      <w:pPr>
        <w:pStyle w:val="when"/>
        <w:bidi/>
        <w:rPr>
          <w:rFonts w:hint="cs"/>
          <w:rtl/>
          <w:lang w:bidi="fa-IR"/>
        </w:rPr>
      </w:pPr>
      <w:r w:rsidRPr="00CE0087">
        <w:t> </w:t>
      </w:r>
      <w:r w:rsidRPr="00CE0087">
        <w:rPr>
          <w:rFonts w:hint="cs"/>
          <w:rtl/>
          <w:lang w:bidi="fa-IR"/>
        </w:rPr>
        <w:t>۱۳۳۳</w:t>
      </w:r>
    </w:p>
    <w:p w14:paraId="514243BB" w14:textId="7D98FF25" w:rsidR="005A7212" w:rsidRPr="005A7212" w:rsidRDefault="006F14A3" w:rsidP="005A7212">
      <w:pPr>
        <w:pStyle w:val="where"/>
        <w:bidi/>
        <w:rPr>
          <w:rtl/>
          <w:lang w:bidi="fa-IR"/>
        </w:rPr>
      </w:pPr>
      <w:r w:rsidRPr="006F14A3">
        <w:rPr>
          <w:rtl/>
          <w:lang w:bidi="fa-IR"/>
        </w:rPr>
        <w:t>زندان قصر</w:t>
      </w:r>
      <w:bookmarkStart w:id="0" w:name="_GoBack"/>
      <w:bookmarkEnd w:id="0"/>
    </w:p>
    <w:sectPr w:rsidR="005A7212" w:rsidRPr="005A7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A4B2F"/>
    <w:rsid w:val="004F51ED"/>
    <w:rsid w:val="005A7212"/>
    <w:rsid w:val="006A4B2F"/>
    <w:rsid w:val="006F14A3"/>
    <w:rsid w:val="007116B1"/>
    <w:rsid w:val="00A36B0F"/>
    <w:rsid w:val="00C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155B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1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2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A721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721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7212"/>
    <w:pPr>
      <w:bidi/>
    </w:pPr>
  </w:style>
  <w:style w:type="paragraph" w:customStyle="1" w:styleId="num">
    <w:name w:val="num"/>
    <w:basedOn w:val="poem"/>
    <w:qFormat/>
    <w:rsid w:val="005A7212"/>
    <w:pPr>
      <w:spacing w:before="240"/>
    </w:pPr>
  </w:style>
  <w:style w:type="paragraph" w:customStyle="1" w:styleId="body">
    <w:name w:val="body"/>
    <w:basedOn w:val="Normal"/>
    <w:qFormat/>
    <w:rsid w:val="005A7212"/>
    <w:rPr>
      <w:color w:val="000000"/>
    </w:rPr>
  </w:style>
  <w:style w:type="paragraph" w:customStyle="1" w:styleId="when">
    <w:name w:val="when"/>
    <w:basedOn w:val="who"/>
    <w:next w:val="where"/>
    <w:qFormat/>
    <w:rsid w:val="005A7212"/>
    <w:pPr>
      <w:spacing w:before="360"/>
    </w:pPr>
  </w:style>
  <w:style w:type="paragraph" w:customStyle="1" w:styleId="where">
    <w:name w:val="where"/>
    <w:basedOn w:val="when"/>
    <w:next w:val="NoSpacing"/>
    <w:qFormat/>
    <w:rsid w:val="005A7212"/>
    <w:pPr>
      <w:spacing w:before="0"/>
    </w:pPr>
  </w:style>
  <w:style w:type="paragraph" w:styleId="NoSpacing">
    <w:name w:val="No Spacing"/>
    <w:uiPriority w:val="1"/>
    <w:qFormat/>
    <w:rsid w:val="005A721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721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721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1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1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721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72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21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721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7212"/>
    <w:rPr>
      <w:b/>
      <w:bCs/>
    </w:rPr>
  </w:style>
  <w:style w:type="character" w:styleId="Emphasis">
    <w:name w:val="Emphasis"/>
    <w:uiPriority w:val="20"/>
    <w:qFormat/>
    <w:rsid w:val="005A7212"/>
    <w:rPr>
      <w:i/>
      <w:iCs/>
    </w:rPr>
  </w:style>
  <w:style w:type="paragraph" w:styleId="ListParagraph">
    <w:name w:val="List Paragraph"/>
    <w:basedOn w:val="Normal"/>
    <w:uiPriority w:val="34"/>
    <w:qFormat/>
    <w:rsid w:val="005A721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721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72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1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1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721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721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721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72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72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21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1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2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A721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721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7212"/>
    <w:pPr>
      <w:bidi/>
    </w:pPr>
  </w:style>
  <w:style w:type="paragraph" w:customStyle="1" w:styleId="num">
    <w:name w:val="num"/>
    <w:basedOn w:val="poem"/>
    <w:qFormat/>
    <w:rsid w:val="005A7212"/>
    <w:pPr>
      <w:spacing w:before="240"/>
    </w:pPr>
  </w:style>
  <w:style w:type="paragraph" w:customStyle="1" w:styleId="body">
    <w:name w:val="body"/>
    <w:basedOn w:val="Normal"/>
    <w:qFormat/>
    <w:rsid w:val="005A7212"/>
    <w:rPr>
      <w:color w:val="000000"/>
    </w:rPr>
  </w:style>
  <w:style w:type="paragraph" w:customStyle="1" w:styleId="when">
    <w:name w:val="when"/>
    <w:basedOn w:val="who"/>
    <w:next w:val="where"/>
    <w:qFormat/>
    <w:rsid w:val="005A7212"/>
    <w:pPr>
      <w:spacing w:before="360"/>
    </w:pPr>
  </w:style>
  <w:style w:type="paragraph" w:customStyle="1" w:styleId="where">
    <w:name w:val="where"/>
    <w:basedOn w:val="when"/>
    <w:next w:val="NoSpacing"/>
    <w:qFormat/>
    <w:rsid w:val="005A7212"/>
    <w:pPr>
      <w:spacing w:before="0"/>
    </w:pPr>
  </w:style>
  <w:style w:type="paragraph" w:styleId="NoSpacing">
    <w:name w:val="No Spacing"/>
    <w:uiPriority w:val="1"/>
    <w:qFormat/>
    <w:rsid w:val="005A721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721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721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1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1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721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72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21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721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7212"/>
    <w:rPr>
      <w:b/>
      <w:bCs/>
    </w:rPr>
  </w:style>
  <w:style w:type="character" w:styleId="Emphasis">
    <w:name w:val="Emphasis"/>
    <w:uiPriority w:val="20"/>
    <w:qFormat/>
    <w:rsid w:val="005A7212"/>
    <w:rPr>
      <w:i/>
      <w:iCs/>
    </w:rPr>
  </w:style>
  <w:style w:type="paragraph" w:styleId="ListParagraph">
    <w:name w:val="List Paragraph"/>
    <w:basedOn w:val="Normal"/>
    <w:uiPriority w:val="34"/>
    <w:qFormat/>
    <w:rsid w:val="005A721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721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72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1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1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721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721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721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72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72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2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2010-04-01T21:11:00Z</dcterms:created>
  <dcterms:modified xsi:type="dcterms:W3CDTF">2010-04-05T18:46:00Z</dcterms:modified>
</cp:coreProperties>
</file>