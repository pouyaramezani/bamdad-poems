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9CAD5" w14:textId="7AECA1BB" w:rsidR="00930CB9" w:rsidRDefault="00C1328F" w:rsidP="00FA1932">
      <w:pPr>
        <w:pStyle w:val="poem"/>
      </w:pPr>
      <w:r>
        <w:rPr>
          <w:rFonts w:hint="cs"/>
          <w:rtl/>
        </w:rPr>
        <w:t>نخستين که در جهان ديدم</w:t>
      </w:r>
      <w:r w:rsidR="00076CDE">
        <w:t xml:space="preserve"> </w:t>
      </w:r>
      <w:bookmarkStart w:id="0" w:name="_GoBack"/>
      <w:bookmarkEnd w:id="0"/>
      <w:r>
        <w:rPr>
          <w:rFonts w:hint="cs"/>
          <w:rtl/>
        </w:rPr>
        <w:t>...</w:t>
      </w:r>
    </w:p>
    <w:p w14:paraId="67072EEF" w14:textId="22B27909" w:rsidR="00930CB9" w:rsidRDefault="00C1328F" w:rsidP="00FA1932">
      <w:pPr>
        <w:pStyle w:val="who"/>
        <w:bidi/>
        <w:rPr>
          <w:rtl/>
        </w:rPr>
      </w:pPr>
      <w:r>
        <w:rPr>
          <w:rFonts w:hint="cs"/>
          <w:rtl/>
        </w:rPr>
        <w:t xml:space="preserve">به دکتر </w:t>
      </w:r>
      <w:r w:rsidRPr="00076CDE">
        <w:rPr>
          <w:rFonts w:hint="cs"/>
          <w:b/>
          <w:bCs/>
          <w:rtl/>
        </w:rPr>
        <w:t>جهانگ</w:t>
      </w:r>
      <w:r w:rsidR="00FA1932" w:rsidRPr="00076CDE">
        <w:rPr>
          <w:rFonts w:hint="cs"/>
          <w:b/>
          <w:bCs/>
          <w:rtl/>
        </w:rPr>
        <w:t>ي</w:t>
      </w:r>
      <w:r w:rsidRPr="00076CDE">
        <w:rPr>
          <w:rFonts w:hint="cs"/>
          <w:b/>
          <w:bCs/>
          <w:rtl/>
        </w:rPr>
        <w:t>ر</w:t>
      </w:r>
      <w:r>
        <w:rPr>
          <w:rFonts w:hint="cs"/>
          <w:rtl/>
        </w:rPr>
        <w:t xml:space="preserve"> </w:t>
      </w:r>
      <w:r w:rsidRPr="00076CDE">
        <w:rPr>
          <w:rFonts w:hint="cs"/>
          <w:b/>
          <w:bCs/>
          <w:rtl/>
        </w:rPr>
        <w:t>رأفت</w:t>
      </w:r>
    </w:p>
    <w:p w14:paraId="3E06E87A" w14:textId="7D106998" w:rsidR="008F5015" w:rsidRDefault="008F5015" w:rsidP="00FA1932">
      <w:pPr>
        <w:pStyle w:val="why"/>
        <w:rPr>
          <w:rtl/>
        </w:rPr>
      </w:pPr>
    </w:p>
    <w:p w14:paraId="79AFD723" w14:textId="69DD61B5" w:rsidR="00FA1932" w:rsidRDefault="00FA1932" w:rsidP="00FA1932">
      <w:pPr>
        <w:pStyle w:val="num"/>
        <w:rPr>
          <w:rtl/>
        </w:rPr>
      </w:pPr>
    </w:p>
    <w:p w14:paraId="6CFA50AA" w14:textId="77777777" w:rsidR="00FA1932" w:rsidRDefault="00FA1932" w:rsidP="00FA1932">
      <w:pPr>
        <w:pStyle w:val="subname"/>
      </w:pPr>
    </w:p>
    <w:p w14:paraId="19A073B3" w14:textId="37423E02" w:rsidR="00930CB9" w:rsidRDefault="00C1328F" w:rsidP="00FA1932">
      <w:pPr>
        <w:pStyle w:val="body"/>
        <w:bidi/>
        <w:rPr>
          <w:rtl/>
        </w:rPr>
      </w:pPr>
      <w:r>
        <w:rPr>
          <w:rFonts w:hint="cs"/>
          <w:rtl/>
        </w:rPr>
        <w:t>نخست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>ن که در جهان د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>دم</w:t>
      </w:r>
    </w:p>
    <w:p w14:paraId="3B834A95" w14:textId="7B94D9F4" w:rsidR="00930CB9" w:rsidRDefault="00C1328F" w:rsidP="00FA1932">
      <w:pPr>
        <w:pStyle w:val="body"/>
        <w:bidi/>
        <w:rPr>
          <w:rtl/>
        </w:rPr>
      </w:pPr>
      <w:r>
        <w:rPr>
          <w:rFonts w:hint="cs"/>
          <w:rtl/>
        </w:rPr>
        <w:t>از شاد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 xml:space="preserve"> غر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>و بر کش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>دم:</w:t>
      </w:r>
    </w:p>
    <w:p w14:paraId="36D10494" w14:textId="77777777" w:rsidR="00930CB9" w:rsidRDefault="00C1328F" w:rsidP="00FA1932">
      <w:pPr>
        <w:pStyle w:val="body"/>
        <w:bidi/>
        <w:rPr>
          <w:rtl/>
        </w:rPr>
      </w:pPr>
      <w:r>
        <w:rPr>
          <w:rFonts w:ascii="Tahoma" w:hAnsi="Tahoma" w:cs="Tahoma"/>
        </w:rPr>
        <w:t>«</w:t>
      </w:r>
      <w:r>
        <w:rPr>
          <w:rFonts w:hint="cs"/>
          <w:rtl/>
        </w:rPr>
        <w:t>منم، آه</w:t>
      </w:r>
    </w:p>
    <w:p w14:paraId="0BA9826D" w14:textId="43EBAD72" w:rsidR="00930CB9" w:rsidRDefault="00C1328F" w:rsidP="00FA1932">
      <w:pPr>
        <w:pStyle w:val="body"/>
        <w:bidi/>
        <w:rPr>
          <w:rtl/>
        </w:rPr>
      </w:pPr>
      <w:r>
        <w:rPr>
          <w:rFonts w:ascii="Tahoma" w:hAnsi="Tahoma" w:cs="Tahoma"/>
        </w:rPr>
        <w:t> </w:t>
      </w:r>
      <w:r>
        <w:rPr>
          <w:rFonts w:hint="cs"/>
        </w:rPr>
        <w:t xml:space="preserve"> </w:t>
      </w:r>
      <w:r>
        <w:rPr>
          <w:rFonts w:hint="cs"/>
          <w:rtl/>
        </w:rPr>
        <w:t>آن معجزتِ نها</w:t>
      </w:r>
      <w:r w:rsidR="00FA1932">
        <w:rPr>
          <w:rFonts w:hint="cs"/>
          <w:rtl/>
        </w:rPr>
        <w:t>يي</w:t>
      </w:r>
    </w:p>
    <w:p w14:paraId="00FD4F37" w14:textId="081FBDE0" w:rsidR="00930CB9" w:rsidRDefault="00C1328F" w:rsidP="00FA1932">
      <w:pPr>
        <w:pStyle w:val="body"/>
        <w:bidi/>
        <w:rPr>
          <w:rtl/>
        </w:rPr>
      </w:pPr>
      <w:r>
        <w:rPr>
          <w:rFonts w:ascii="Tahoma" w:hAnsi="Tahoma" w:cs="Tahoma"/>
        </w:rPr>
        <w:t> </w:t>
      </w:r>
      <w:r>
        <w:rPr>
          <w:rFonts w:hint="cs"/>
        </w:rPr>
        <w:t xml:space="preserve"> </w:t>
      </w:r>
      <w:r>
        <w:rPr>
          <w:rFonts w:hint="cs"/>
          <w:rtl/>
        </w:rPr>
        <w:t>بر س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>اره‌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 xml:space="preserve"> کوچکِ آب و گ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>اه</w:t>
      </w:r>
      <w:r>
        <w:rPr>
          <w:rFonts w:hint="cs"/>
        </w:rPr>
        <w:t>!</w:t>
      </w:r>
      <w:r>
        <w:rPr>
          <w:rFonts w:ascii="Tahoma" w:hAnsi="Tahoma" w:cs="Tahoma"/>
        </w:rPr>
        <w:t>»</w:t>
      </w:r>
    </w:p>
    <w:p w14:paraId="10D4ACA0" w14:textId="77777777" w:rsidR="00930CB9" w:rsidRDefault="00C1328F" w:rsidP="00FA1932">
      <w:pPr>
        <w:pStyle w:val="body"/>
        <w:bidi/>
        <w:rPr>
          <w:rtl/>
        </w:rPr>
      </w:pPr>
      <w:r>
        <w:t> </w:t>
      </w:r>
    </w:p>
    <w:p w14:paraId="49EF4015" w14:textId="2AC51EAA" w:rsidR="00930CB9" w:rsidRDefault="00C1328F" w:rsidP="00FA1932">
      <w:pPr>
        <w:pStyle w:val="body"/>
        <w:bidi/>
        <w:rPr>
          <w:rtl/>
        </w:rPr>
      </w:pPr>
      <w:r>
        <w:rPr>
          <w:rFonts w:hint="cs"/>
          <w:rtl/>
        </w:rPr>
        <w:t>آنگاه که در جهان ز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>ستم</w:t>
      </w:r>
    </w:p>
    <w:p w14:paraId="7A7A2F51" w14:textId="326D7A30" w:rsidR="00930CB9" w:rsidRDefault="00C1328F" w:rsidP="00FA1932">
      <w:pPr>
        <w:pStyle w:val="body"/>
        <w:bidi/>
        <w:rPr>
          <w:rtl/>
        </w:rPr>
      </w:pPr>
      <w:r>
        <w:rPr>
          <w:rFonts w:hint="cs"/>
          <w:rtl/>
        </w:rPr>
        <w:t>از شگفت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 xml:space="preserve"> بر خود تپ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>دم:</w:t>
      </w:r>
    </w:p>
    <w:p w14:paraId="3C763C2C" w14:textId="5B3F0784" w:rsidR="00930CB9" w:rsidRDefault="00C1328F" w:rsidP="00FA1932">
      <w:pPr>
        <w:pStyle w:val="body"/>
        <w:bidi/>
        <w:rPr>
          <w:rtl/>
        </w:rPr>
      </w:pPr>
      <w:r>
        <w:rPr>
          <w:rFonts w:hint="cs"/>
          <w:rtl/>
        </w:rPr>
        <w:t>م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>راث‌خوارِ آن سفاهتِ ناباور بودن</w:t>
      </w:r>
    </w:p>
    <w:p w14:paraId="1EEF46AB" w14:textId="49821F11" w:rsidR="00930CB9" w:rsidRDefault="00C1328F" w:rsidP="00FA1932">
      <w:pPr>
        <w:pStyle w:val="body"/>
        <w:bidi/>
        <w:rPr>
          <w:rtl/>
        </w:rPr>
      </w:pPr>
      <w:r>
        <w:rPr>
          <w:rFonts w:hint="cs"/>
          <w:rtl/>
        </w:rPr>
        <w:t>که به چشم و به گوش م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>‌د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>دم و م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>‌شن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>دم!</w:t>
      </w:r>
    </w:p>
    <w:p w14:paraId="5C76CA10" w14:textId="77777777" w:rsidR="00930CB9" w:rsidRDefault="00C1328F" w:rsidP="00FA1932">
      <w:pPr>
        <w:pStyle w:val="body"/>
        <w:bidi/>
        <w:rPr>
          <w:rtl/>
        </w:rPr>
      </w:pPr>
      <w:r>
        <w:t> </w:t>
      </w:r>
    </w:p>
    <w:p w14:paraId="5432ADA4" w14:textId="2E3E528D" w:rsidR="00930CB9" w:rsidRDefault="00C1328F" w:rsidP="00FA1932">
      <w:pPr>
        <w:pStyle w:val="body"/>
        <w:bidi/>
        <w:rPr>
          <w:rtl/>
        </w:rPr>
      </w:pPr>
      <w:r>
        <w:rPr>
          <w:rFonts w:hint="cs"/>
          <w:rtl/>
        </w:rPr>
        <w:t>چندان که در پ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>رامنِ خو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>شتن د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>دم</w:t>
      </w:r>
    </w:p>
    <w:p w14:paraId="373C40A6" w14:textId="2DA17622" w:rsidR="00930CB9" w:rsidRDefault="00C1328F" w:rsidP="00FA1932">
      <w:pPr>
        <w:pStyle w:val="body"/>
        <w:bidi/>
        <w:rPr>
          <w:rtl/>
        </w:rPr>
      </w:pPr>
      <w:r>
        <w:rPr>
          <w:rFonts w:hint="cs"/>
          <w:rtl/>
        </w:rPr>
        <w:t>به ناباور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 xml:space="preserve"> گر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>ه در گلو شکسته بودم:</w:t>
      </w:r>
    </w:p>
    <w:p w14:paraId="1D88F281" w14:textId="283B6995" w:rsidR="00930CB9" w:rsidRDefault="00C1328F" w:rsidP="00FA1932">
      <w:pPr>
        <w:pStyle w:val="body"/>
        <w:bidi/>
        <w:rPr>
          <w:rtl/>
        </w:rPr>
      </w:pPr>
      <w:r>
        <w:rPr>
          <w:rFonts w:hint="cs"/>
          <w:rtl/>
        </w:rPr>
        <w:t>بنگر چه درشتناک ت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>غ بر سرِ من آخته</w:t>
      </w:r>
    </w:p>
    <w:p w14:paraId="29CBFC4E" w14:textId="672E753F" w:rsidR="00930CB9" w:rsidRDefault="00C1328F" w:rsidP="00FA1932">
      <w:pPr>
        <w:pStyle w:val="body"/>
        <w:bidi/>
        <w:rPr>
          <w:rtl/>
        </w:rPr>
      </w:pPr>
      <w:r>
        <w:rPr>
          <w:rFonts w:hint="cs"/>
          <w:rtl/>
        </w:rPr>
        <w:t>آن که باورِ ب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>‌در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>غ در او بسته بودم.</w:t>
      </w:r>
    </w:p>
    <w:p w14:paraId="119B1415" w14:textId="7903AAFC" w:rsidR="00930CB9" w:rsidRDefault="00C1328F" w:rsidP="00FA1932">
      <w:pPr>
        <w:pStyle w:val="body"/>
        <w:bidi/>
        <w:rPr>
          <w:rtl/>
        </w:rPr>
      </w:pPr>
      <w:r>
        <w:rPr>
          <w:rFonts w:hint="cs"/>
          <w:rtl/>
        </w:rPr>
        <w:t>اکنون که سراچه‌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 xml:space="preserve"> اعجاز پسِ پُشت م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>‌گذارم</w:t>
      </w:r>
    </w:p>
    <w:p w14:paraId="055E11A5" w14:textId="48BE898A" w:rsidR="00930CB9" w:rsidRDefault="00C1328F" w:rsidP="00FA1932">
      <w:pPr>
        <w:pStyle w:val="body"/>
        <w:bidi/>
        <w:rPr>
          <w:rtl/>
        </w:rPr>
      </w:pPr>
      <w:r>
        <w:rPr>
          <w:rFonts w:hint="cs"/>
          <w:rtl/>
        </w:rPr>
        <w:t>بجز آهِ حسرت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 xml:space="preserve"> با من ن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>ست:</w:t>
      </w:r>
    </w:p>
    <w:p w14:paraId="04D79A45" w14:textId="3589778B" w:rsidR="00930CB9" w:rsidRDefault="00C1328F" w:rsidP="00FA1932">
      <w:pPr>
        <w:pStyle w:val="body"/>
        <w:bidi/>
        <w:rPr>
          <w:rtl/>
        </w:rPr>
      </w:pPr>
      <w:r>
        <w:rPr>
          <w:rFonts w:hint="cs"/>
          <w:rtl/>
        </w:rPr>
        <w:t>تَبَر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 xml:space="preserve"> غرقه‌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 xml:space="preserve"> خون</w:t>
      </w:r>
    </w:p>
    <w:p w14:paraId="5E460CCD" w14:textId="33742A28" w:rsidR="00930CB9" w:rsidRDefault="00C1328F" w:rsidP="00FA1932">
      <w:pPr>
        <w:pStyle w:val="body"/>
        <w:bidi/>
        <w:rPr>
          <w:rtl/>
        </w:rPr>
      </w:pPr>
      <w:r>
        <w:rPr>
          <w:rFonts w:ascii="Tahoma" w:hAnsi="Tahoma" w:cs="Tahoma"/>
        </w:rPr>
        <w:t>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بر سکو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 xml:space="preserve"> باورِ ب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>‌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>ق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>ن و</w:t>
      </w:r>
    </w:p>
    <w:p w14:paraId="4065F61B" w14:textId="7C727B70" w:rsidR="00930CB9" w:rsidRDefault="00C1328F" w:rsidP="00FA1932">
      <w:pPr>
        <w:pStyle w:val="body"/>
        <w:bidi/>
        <w:rPr>
          <w:rtl/>
        </w:rPr>
      </w:pPr>
      <w:r>
        <w:rPr>
          <w:rFonts w:hint="cs"/>
          <w:rtl/>
        </w:rPr>
        <w:t>بار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>که‌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 xml:space="preserve"> خون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 xml:space="preserve"> که از بلندا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>ق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>ن جار</w:t>
      </w:r>
      <w:r w:rsidR="00FA1932">
        <w:rPr>
          <w:rFonts w:hint="cs"/>
          <w:rtl/>
        </w:rPr>
        <w:t>ي</w:t>
      </w:r>
      <w:r>
        <w:rPr>
          <w:rFonts w:hint="cs"/>
          <w:rtl/>
        </w:rPr>
        <w:t>ست.</w:t>
      </w:r>
    </w:p>
    <w:p w14:paraId="5118BE51" w14:textId="59F589E2" w:rsidR="00930CB9" w:rsidRDefault="00C1328F" w:rsidP="00FA1932">
      <w:pPr>
        <w:pStyle w:val="when"/>
        <w:bidi/>
        <w:rPr>
          <w:rtl/>
          <w:lang w:bidi="fa-IR"/>
        </w:rPr>
      </w:pPr>
      <w:r>
        <w:rPr>
          <w:rFonts w:hint="cs"/>
          <w:rtl/>
          <w:lang w:bidi="fa-IR"/>
        </w:rPr>
        <w:t>۱۲</w:t>
      </w:r>
      <w:r>
        <w:rPr>
          <w:rFonts w:hint="cs"/>
          <w:rtl/>
        </w:rPr>
        <w:t xml:space="preserve"> اسفندِ </w:t>
      </w:r>
      <w:r>
        <w:rPr>
          <w:rFonts w:hint="cs"/>
          <w:rtl/>
          <w:lang w:bidi="fa-IR"/>
        </w:rPr>
        <w:t>۱۳۷۷</w:t>
      </w:r>
    </w:p>
    <w:p w14:paraId="3BB7942B" w14:textId="77777777" w:rsidR="00FA1932" w:rsidRDefault="00FA1932" w:rsidP="00FA1932">
      <w:pPr>
        <w:pStyle w:val="where"/>
        <w:bidi/>
        <w:rPr>
          <w:rtl/>
        </w:rPr>
      </w:pPr>
    </w:p>
    <w:sectPr w:rsidR="00FA19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1328F"/>
    <w:rsid w:val="00076CDE"/>
    <w:rsid w:val="008F5015"/>
    <w:rsid w:val="00930CB9"/>
    <w:rsid w:val="00C1328F"/>
    <w:rsid w:val="00FA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59C58C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93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9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9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9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9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9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93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9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93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93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A193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A193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A1932"/>
    <w:pPr>
      <w:bidi/>
    </w:pPr>
  </w:style>
  <w:style w:type="paragraph" w:customStyle="1" w:styleId="num">
    <w:name w:val="num"/>
    <w:basedOn w:val="poem"/>
    <w:qFormat/>
    <w:rsid w:val="00FA1932"/>
    <w:pPr>
      <w:spacing w:before="240"/>
    </w:pPr>
  </w:style>
  <w:style w:type="paragraph" w:customStyle="1" w:styleId="body">
    <w:name w:val="body"/>
    <w:basedOn w:val="Normal"/>
    <w:qFormat/>
    <w:rsid w:val="00FA1932"/>
    <w:rPr>
      <w:color w:val="000000"/>
    </w:rPr>
  </w:style>
  <w:style w:type="paragraph" w:customStyle="1" w:styleId="when">
    <w:name w:val="when"/>
    <w:basedOn w:val="who"/>
    <w:next w:val="where"/>
    <w:qFormat/>
    <w:rsid w:val="00FA1932"/>
    <w:pPr>
      <w:spacing w:before="360"/>
    </w:pPr>
  </w:style>
  <w:style w:type="paragraph" w:customStyle="1" w:styleId="where">
    <w:name w:val="where"/>
    <w:basedOn w:val="when"/>
    <w:next w:val="NoSpacing"/>
    <w:qFormat/>
    <w:rsid w:val="00FA1932"/>
    <w:pPr>
      <w:spacing w:before="0"/>
    </w:pPr>
  </w:style>
  <w:style w:type="paragraph" w:styleId="NoSpacing">
    <w:name w:val="No Spacing"/>
    <w:uiPriority w:val="1"/>
    <w:qFormat/>
    <w:rsid w:val="00FA193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A193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A193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9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9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93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93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193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193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193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9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193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A1932"/>
    <w:rPr>
      <w:b/>
      <w:bCs/>
    </w:rPr>
  </w:style>
  <w:style w:type="character" w:styleId="Emphasis">
    <w:name w:val="Emphasis"/>
    <w:uiPriority w:val="20"/>
    <w:qFormat/>
    <w:rsid w:val="00FA1932"/>
    <w:rPr>
      <w:i/>
      <w:iCs/>
    </w:rPr>
  </w:style>
  <w:style w:type="paragraph" w:styleId="ListParagraph">
    <w:name w:val="List Paragraph"/>
    <w:basedOn w:val="Normal"/>
    <w:uiPriority w:val="34"/>
    <w:qFormat/>
    <w:rsid w:val="00FA193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A193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A193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93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93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A193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A193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A193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A193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A193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193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93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9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9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9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9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9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93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9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93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93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A193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A193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A1932"/>
    <w:pPr>
      <w:bidi/>
    </w:pPr>
  </w:style>
  <w:style w:type="paragraph" w:customStyle="1" w:styleId="num">
    <w:name w:val="num"/>
    <w:basedOn w:val="poem"/>
    <w:qFormat/>
    <w:rsid w:val="00FA1932"/>
    <w:pPr>
      <w:spacing w:before="240"/>
    </w:pPr>
  </w:style>
  <w:style w:type="paragraph" w:customStyle="1" w:styleId="body">
    <w:name w:val="body"/>
    <w:basedOn w:val="Normal"/>
    <w:qFormat/>
    <w:rsid w:val="00FA1932"/>
    <w:rPr>
      <w:color w:val="000000"/>
    </w:rPr>
  </w:style>
  <w:style w:type="paragraph" w:customStyle="1" w:styleId="when">
    <w:name w:val="when"/>
    <w:basedOn w:val="who"/>
    <w:next w:val="where"/>
    <w:qFormat/>
    <w:rsid w:val="00FA1932"/>
    <w:pPr>
      <w:spacing w:before="360"/>
    </w:pPr>
  </w:style>
  <w:style w:type="paragraph" w:customStyle="1" w:styleId="where">
    <w:name w:val="where"/>
    <w:basedOn w:val="when"/>
    <w:next w:val="NoSpacing"/>
    <w:qFormat/>
    <w:rsid w:val="00FA1932"/>
    <w:pPr>
      <w:spacing w:before="0"/>
    </w:pPr>
  </w:style>
  <w:style w:type="paragraph" w:styleId="NoSpacing">
    <w:name w:val="No Spacing"/>
    <w:uiPriority w:val="1"/>
    <w:qFormat/>
    <w:rsid w:val="00FA193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A193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A193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9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9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93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93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193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193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193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9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193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A1932"/>
    <w:rPr>
      <w:b/>
      <w:bCs/>
    </w:rPr>
  </w:style>
  <w:style w:type="character" w:styleId="Emphasis">
    <w:name w:val="Emphasis"/>
    <w:uiPriority w:val="20"/>
    <w:qFormat/>
    <w:rsid w:val="00FA1932"/>
    <w:rPr>
      <w:i/>
      <w:iCs/>
    </w:rPr>
  </w:style>
  <w:style w:type="paragraph" w:styleId="ListParagraph">
    <w:name w:val="List Paragraph"/>
    <w:basedOn w:val="Normal"/>
    <w:uiPriority w:val="34"/>
    <w:qFormat/>
    <w:rsid w:val="00FA193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A193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A193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93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93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A193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A193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A193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A193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A193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19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2010-03-28T00:25:00Z</dcterms:created>
  <dcterms:modified xsi:type="dcterms:W3CDTF">2010-04-12T20:35:00Z</dcterms:modified>
</cp:coreProperties>
</file>