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65D63B" w14:textId="77777777" w:rsidR="00BC5E1B" w:rsidRPr="00D55F19" w:rsidRDefault="00302569" w:rsidP="006B0CFF">
      <w:pPr>
        <w:pStyle w:val="poem"/>
        <w:rPr>
          <w:rtl/>
          <w:lang w:bidi="fa-IR"/>
        </w:rPr>
      </w:pPr>
      <w:bookmarkStart w:id="0" w:name="_GoBack"/>
      <w:bookmarkEnd w:id="0"/>
      <w:r w:rsidRPr="00D55F19">
        <w:rPr>
          <w:rFonts w:hint="cs"/>
          <w:rtl/>
          <w:lang w:bidi="fa-IR"/>
        </w:rPr>
        <w:t>انتظار</w:t>
      </w:r>
    </w:p>
    <w:p w14:paraId="166F27F3" w14:textId="1BE07374" w:rsidR="00D55F19" w:rsidRDefault="00D55F19" w:rsidP="006B0CFF">
      <w:pPr>
        <w:pStyle w:val="who"/>
        <w:bidi/>
        <w:rPr>
          <w:rtl/>
          <w:lang w:bidi="fa-IR"/>
        </w:rPr>
      </w:pPr>
    </w:p>
    <w:p w14:paraId="0CB9F891" w14:textId="55819AD5" w:rsidR="006B0CFF" w:rsidRDefault="006B0CFF" w:rsidP="006B0CFF">
      <w:pPr>
        <w:pStyle w:val="why"/>
        <w:rPr>
          <w:rtl/>
          <w:lang w:bidi="fa-IR"/>
        </w:rPr>
      </w:pPr>
    </w:p>
    <w:p w14:paraId="681DB425" w14:textId="5694D651" w:rsidR="006B0CFF" w:rsidRDefault="006B0CFF" w:rsidP="006B0CFF">
      <w:pPr>
        <w:pStyle w:val="num"/>
        <w:rPr>
          <w:rtl/>
          <w:lang w:bidi="fa-IR"/>
        </w:rPr>
      </w:pPr>
    </w:p>
    <w:p w14:paraId="26EECA54" w14:textId="77777777" w:rsidR="006B0CFF" w:rsidRPr="006B0CFF" w:rsidRDefault="006B0CFF" w:rsidP="006B0CFF">
      <w:pPr>
        <w:pStyle w:val="subname"/>
        <w:rPr>
          <w:rtl/>
          <w:lang w:bidi="fa-IR"/>
        </w:rPr>
      </w:pPr>
    </w:p>
    <w:p w14:paraId="29D87784" w14:textId="77777777" w:rsidR="00BC5E1B" w:rsidRPr="00D55F19" w:rsidRDefault="00302569" w:rsidP="006B0CFF">
      <w:pPr>
        <w:pStyle w:val="body"/>
        <w:bidi/>
        <w:rPr>
          <w:rtl/>
          <w:lang w:bidi="fa-IR"/>
        </w:rPr>
      </w:pPr>
      <w:r w:rsidRPr="00D55F19">
        <w:rPr>
          <w:rFonts w:hint="cs"/>
          <w:rtl/>
          <w:lang w:bidi="fa-IR"/>
        </w:rPr>
        <w:t>از دريچه</w:t>
      </w:r>
    </w:p>
    <w:p w14:paraId="706DD3E0" w14:textId="77777777" w:rsidR="00BC5E1B" w:rsidRPr="00D55F19" w:rsidRDefault="00302569" w:rsidP="006B0CFF">
      <w:pPr>
        <w:pStyle w:val="body"/>
        <w:bidi/>
        <w:rPr>
          <w:rtl/>
          <w:lang w:bidi="fa-IR"/>
        </w:rPr>
      </w:pPr>
      <w:r w:rsidRPr="00D55F19">
        <w:rPr>
          <w:rFonts w:hint="cs"/>
          <w:rtl/>
          <w:lang w:bidi="fa-IR"/>
        </w:rPr>
        <w:t>با دلِ خسته، لبِ بسته، نگاهِ سرد</w:t>
      </w:r>
    </w:p>
    <w:p w14:paraId="406618CF" w14:textId="308636BD" w:rsidR="00BC5E1B" w:rsidRPr="00D55F19" w:rsidRDefault="00302569" w:rsidP="006B0CFF">
      <w:pPr>
        <w:pStyle w:val="body"/>
        <w:bidi/>
        <w:rPr>
          <w:rtl/>
          <w:lang w:bidi="fa-IR"/>
        </w:rPr>
      </w:pPr>
      <w:r w:rsidRPr="00D55F19">
        <w:rPr>
          <w:rFonts w:hint="cs"/>
          <w:rtl/>
          <w:lang w:bidi="fa-IR"/>
        </w:rPr>
        <w:t>م</w:t>
      </w:r>
      <w:r w:rsidR="00FD069E" w:rsidRPr="00D55F19">
        <w:rPr>
          <w:rFonts w:hint="cs"/>
          <w:rtl/>
          <w:lang w:bidi="fa-IR"/>
        </w:rPr>
        <w:t>ي</w:t>
      </w:r>
      <w:r w:rsidRPr="00D55F19">
        <w:rPr>
          <w:rFonts w:hint="cs"/>
          <w:rtl/>
          <w:lang w:bidi="fa-IR"/>
        </w:rPr>
        <w:t>‌کنم از چشمِ خواب‌آلوده‌</w:t>
      </w:r>
      <w:r w:rsidR="00FD069E" w:rsidRPr="00D55F19">
        <w:rPr>
          <w:rFonts w:hint="cs"/>
          <w:rtl/>
          <w:lang w:bidi="fa-IR"/>
        </w:rPr>
        <w:t>ي</w:t>
      </w:r>
      <w:r w:rsidRPr="00D55F19">
        <w:rPr>
          <w:rFonts w:hint="cs"/>
          <w:rtl/>
          <w:lang w:bidi="fa-IR"/>
        </w:rPr>
        <w:t xml:space="preserve"> خود</w:t>
      </w:r>
    </w:p>
    <w:p w14:paraId="27D28E59" w14:textId="77777777" w:rsidR="00BC5E1B" w:rsidRPr="00D55F19" w:rsidRDefault="00302569" w:rsidP="006B0CFF">
      <w:pPr>
        <w:pStyle w:val="body"/>
        <w:bidi/>
        <w:rPr>
          <w:rtl/>
        </w:rPr>
      </w:pPr>
      <w:r w:rsidRPr="00D55F19">
        <w:t>                                        </w:t>
      </w:r>
      <w:r w:rsidRPr="00D55F19">
        <w:rPr>
          <w:rFonts w:hint="cs"/>
        </w:rPr>
        <w:t xml:space="preserve"> </w:t>
      </w:r>
      <w:r w:rsidRPr="00D55F19">
        <w:rPr>
          <w:rFonts w:hint="cs"/>
          <w:rtl/>
          <w:lang w:bidi="fa-IR"/>
        </w:rPr>
        <w:t>صبحدم</w:t>
      </w:r>
    </w:p>
    <w:p w14:paraId="53ABBB4E" w14:textId="77777777" w:rsidR="00BC5E1B" w:rsidRPr="00D55F19" w:rsidRDefault="00302569" w:rsidP="006B0CFF">
      <w:pPr>
        <w:pStyle w:val="body"/>
        <w:bidi/>
        <w:rPr>
          <w:rtl/>
        </w:rPr>
      </w:pPr>
      <w:r w:rsidRPr="00D55F19">
        <w:t>                                                </w:t>
      </w:r>
      <w:r w:rsidRPr="00D55F19">
        <w:rPr>
          <w:rFonts w:hint="cs"/>
        </w:rPr>
        <w:t xml:space="preserve"> </w:t>
      </w:r>
      <w:r w:rsidRPr="00D55F19">
        <w:rPr>
          <w:rFonts w:hint="cs"/>
          <w:rtl/>
          <w:lang w:bidi="fa-IR"/>
        </w:rPr>
        <w:t>بيرون</w:t>
      </w:r>
    </w:p>
    <w:p w14:paraId="7E3D8A68" w14:textId="0D8271B2" w:rsidR="00BC5E1B" w:rsidRPr="00D55F19" w:rsidRDefault="00302569" w:rsidP="006B0CFF">
      <w:pPr>
        <w:pStyle w:val="body"/>
        <w:bidi/>
        <w:rPr>
          <w:rtl/>
        </w:rPr>
      </w:pPr>
      <w:r w:rsidRPr="00D55F19">
        <w:t>                                                      </w:t>
      </w:r>
      <w:r w:rsidRPr="00D55F19">
        <w:rPr>
          <w:rFonts w:hint="cs"/>
        </w:rPr>
        <w:t xml:space="preserve"> </w:t>
      </w:r>
      <w:r w:rsidRPr="00D55F19">
        <w:rPr>
          <w:rFonts w:hint="cs"/>
          <w:rtl/>
          <w:lang w:bidi="fa-IR"/>
        </w:rPr>
        <w:t>نگاه</w:t>
      </w:r>
      <w:r w:rsidR="00FD069E" w:rsidRPr="00D55F19">
        <w:rPr>
          <w:rFonts w:hint="cs"/>
          <w:rtl/>
          <w:lang w:bidi="fa-IR"/>
        </w:rPr>
        <w:t>ي</w:t>
      </w:r>
      <w:r w:rsidRPr="00D55F19">
        <w:rPr>
          <w:rFonts w:hint="cs"/>
        </w:rPr>
        <w:t>:</w:t>
      </w:r>
    </w:p>
    <w:p w14:paraId="19F3A747" w14:textId="77777777" w:rsidR="00BC5E1B" w:rsidRPr="00D55F19" w:rsidRDefault="00302569" w:rsidP="006B0CFF">
      <w:pPr>
        <w:pStyle w:val="body"/>
        <w:bidi/>
        <w:rPr>
          <w:rtl/>
        </w:rPr>
      </w:pPr>
      <w:r w:rsidRPr="00D55F19">
        <w:t> </w:t>
      </w:r>
    </w:p>
    <w:p w14:paraId="33650D0F" w14:textId="07C597C6" w:rsidR="00BC5E1B" w:rsidRPr="00D55F19" w:rsidRDefault="00302569" w:rsidP="006B0CFF">
      <w:pPr>
        <w:pStyle w:val="body"/>
        <w:bidi/>
        <w:rPr>
          <w:rtl/>
          <w:lang w:bidi="fa-IR"/>
        </w:rPr>
      </w:pPr>
      <w:r w:rsidRPr="00D55F19">
        <w:rPr>
          <w:rFonts w:hint="cs"/>
          <w:rtl/>
          <w:lang w:bidi="fa-IR"/>
        </w:rPr>
        <w:t>در مه آلوده هوا</w:t>
      </w:r>
      <w:r w:rsidR="00FD069E" w:rsidRPr="00D55F19">
        <w:rPr>
          <w:rFonts w:hint="cs"/>
          <w:rtl/>
          <w:lang w:bidi="fa-IR"/>
        </w:rPr>
        <w:t>ي</w:t>
      </w:r>
      <w:r w:rsidRPr="00D55F19">
        <w:rPr>
          <w:rFonts w:hint="cs"/>
          <w:rtl/>
          <w:lang w:bidi="fa-IR"/>
        </w:rPr>
        <w:t xml:space="preserve"> خيسِ غم‌آور</w:t>
      </w:r>
    </w:p>
    <w:p w14:paraId="46B2D01E" w14:textId="653410BB" w:rsidR="00BC5E1B" w:rsidRPr="00D55F19" w:rsidRDefault="00302569" w:rsidP="006B0CFF">
      <w:pPr>
        <w:pStyle w:val="body"/>
        <w:bidi/>
        <w:rPr>
          <w:rtl/>
          <w:lang w:bidi="fa-IR"/>
        </w:rPr>
      </w:pPr>
      <w:r w:rsidRPr="00D55F19">
        <w:rPr>
          <w:rFonts w:hint="cs"/>
          <w:rtl/>
          <w:lang w:bidi="fa-IR"/>
        </w:rPr>
        <w:t>پاره‌پاره رشته‌ها</w:t>
      </w:r>
      <w:r w:rsidR="00FD069E" w:rsidRPr="00D55F19">
        <w:rPr>
          <w:rFonts w:hint="cs"/>
          <w:rtl/>
          <w:lang w:bidi="fa-IR"/>
        </w:rPr>
        <w:t>ي</w:t>
      </w:r>
      <w:r w:rsidRPr="00D55F19">
        <w:rPr>
          <w:rFonts w:hint="cs"/>
          <w:rtl/>
          <w:lang w:bidi="fa-IR"/>
        </w:rPr>
        <w:t xml:space="preserve"> نقره در تسبيحِ گوهر...</w:t>
      </w:r>
    </w:p>
    <w:p w14:paraId="54E6D64E" w14:textId="77777777" w:rsidR="00BC5E1B" w:rsidRPr="00D55F19" w:rsidRDefault="00302569" w:rsidP="006B0CFF">
      <w:pPr>
        <w:pStyle w:val="body"/>
        <w:bidi/>
        <w:rPr>
          <w:rtl/>
          <w:lang w:bidi="fa-IR"/>
        </w:rPr>
      </w:pPr>
      <w:r w:rsidRPr="00D55F19">
        <w:rPr>
          <w:rFonts w:hint="cs"/>
          <w:rtl/>
          <w:lang w:bidi="fa-IR"/>
        </w:rPr>
        <w:t>در اجاقِ باد، آن افسرده‌دل آذر</w:t>
      </w:r>
    </w:p>
    <w:p w14:paraId="36B84C26" w14:textId="01D61D29" w:rsidR="00BC5E1B" w:rsidRPr="00D55F19" w:rsidRDefault="00302569" w:rsidP="006B0CFF">
      <w:pPr>
        <w:pStyle w:val="body"/>
        <w:bidi/>
        <w:rPr>
          <w:rtl/>
          <w:lang w:bidi="fa-IR"/>
        </w:rPr>
      </w:pPr>
      <w:r w:rsidRPr="00D55F19">
        <w:rPr>
          <w:rFonts w:hint="cs"/>
          <w:rtl/>
          <w:lang w:bidi="fa-IR"/>
        </w:rPr>
        <w:t>کاندک‌اندک برگ‌ها</w:t>
      </w:r>
      <w:r w:rsidR="00FD069E" w:rsidRPr="00D55F19">
        <w:rPr>
          <w:rFonts w:hint="cs"/>
          <w:rtl/>
          <w:lang w:bidi="fa-IR"/>
        </w:rPr>
        <w:t>ي</w:t>
      </w:r>
      <w:r w:rsidRPr="00D55F19">
        <w:rPr>
          <w:rFonts w:hint="cs"/>
          <w:rtl/>
          <w:lang w:bidi="fa-IR"/>
        </w:rPr>
        <w:t xml:space="preserve"> بيشه‌ها</w:t>
      </w:r>
      <w:r w:rsidR="00FD069E" w:rsidRPr="00D55F19">
        <w:rPr>
          <w:rFonts w:hint="cs"/>
          <w:rtl/>
          <w:lang w:bidi="fa-IR"/>
        </w:rPr>
        <w:t>ي</w:t>
      </w:r>
      <w:r w:rsidRPr="00D55F19">
        <w:rPr>
          <w:rFonts w:hint="cs"/>
          <w:rtl/>
          <w:lang w:bidi="fa-IR"/>
        </w:rPr>
        <w:t xml:space="preserve"> سبز را ب</w:t>
      </w:r>
      <w:r w:rsidR="00FD069E" w:rsidRPr="00D55F19">
        <w:rPr>
          <w:rFonts w:hint="cs"/>
          <w:rtl/>
          <w:lang w:bidi="fa-IR"/>
        </w:rPr>
        <w:t>ي</w:t>
      </w:r>
      <w:r w:rsidRPr="00D55F19">
        <w:rPr>
          <w:rFonts w:hint="cs"/>
          <w:rtl/>
          <w:lang w:bidi="fa-IR"/>
        </w:rPr>
        <w:t>‌شعله م</w:t>
      </w:r>
      <w:r w:rsidR="00FD069E" w:rsidRPr="00D55F19">
        <w:rPr>
          <w:rFonts w:hint="cs"/>
          <w:rtl/>
          <w:lang w:bidi="fa-IR"/>
        </w:rPr>
        <w:t>ي</w:t>
      </w:r>
      <w:r w:rsidRPr="00D55F19">
        <w:rPr>
          <w:rFonts w:hint="cs"/>
          <w:rtl/>
          <w:lang w:bidi="fa-IR"/>
        </w:rPr>
        <w:t>‌سوزد...</w:t>
      </w:r>
    </w:p>
    <w:p w14:paraId="574E112A" w14:textId="77777777" w:rsidR="00BC5E1B" w:rsidRPr="00D55F19" w:rsidRDefault="00302569" w:rsidP="006B0CFF">
      <w:pPr>
        <w:pStyle w:val="body"/>
        <w:bidi/>
        <w:rPr>
          <w:rtl/>
        </w:rPr>
      </w:pPr>
      <w:r w:rsidRPr="00D55F19">
        <w:t> </w:t>
      </w:r>
    </w:p>
    <w:p w14:paraId="68F55D69" w14:textId="77777777" w:rsidR="00BC5E1B" w:rsidRPr="00D55F19" w:rsidRDefault="00302569" w:rsidP="006B0CFF">
      <w:pPr>
        <w:pStyle w:val="body"/>
        <w:bidi/>
        <w:rPr>
          <w:rtl/>
          <w:lang w:bidi="fa-IR"/>
        </w:rPr>
      </w:pPr>
      <w:r w:rsidRPr="00D55F19">
        <w:rPr>
          <w:rFonts w:hint="cs"/>
          <w:rtl/>
          <w:lang w:bidi="fa-IR"/>
        </w:rPr>
        <w:t>من در اين‌جا مانده‌ام خاموش</w:t>
      </w:r>
    </w:p>
    <w:p w14:paraId="280D673A" w14:textId="77777777" w:rsidR="00BC5E1B" w:rsidRPr="00D55F19" w:rsidRDefault="00302569" w:rsidP="006B0CFF">
      <w:pPr>
        <w:pStyle w:val="body"/>
        <w:bidi/>
        <w:rPr>
          <w:rtl/>
        </w:rPr>
      </w:pPr>
      <w:r w:rsidRPr="00D55F19">
        <w:t>                                  </w:t>
      </w:r>
      <w:r w:rsidRPr="00D55F19">
        <w:rPr>
          <w:rFonts w:hint="cs"/>
        </w:rPr>
        <w:t xml:space="preserve"> </w:t>
      </w:r>
      <w:r w:rsidRPr="00D55F19">
        <w:rPr>
          <w:rFonts w:hint="cs"/>
          <w:rtl/>
          <w:lang w:bidi="fa-IR"/>
        </w:rPr>
        <w:t>بر جا ايستاده</w:t>
      </w:r>
    </w:p>
    <w:p w14:paraId="253DECFF" w14:textId="77777777" w:rsidR="00BC5E1B" w:rsidRPr="00D55F19" w:rsidRDefault="00302569" w:rsidP="006B0CFF">
      <w:pPr>
        <w:pStyle w:val="body"/>
        <w:bidi/>
        <w:rPr>
          <w:rtl/>
        </w:rPr>
      </w:pPr>
      <w:r w:rsidRPr="00D55F19">
        <w:t>                                                  </w:t>
      </w:r>
      <w:r w:rsidRPr="00D55F19">
        <w:rPr>
          <w:rFonts w:hint="cs"/>
        </w:rPr>
        <w:t xml:space="preserve"> </w:t>
      </w:r>
      <w:r w:rsidRPr="00D55F19">
        <w:rPr>
          <w:rFonts w:hint="cs"/>
          <w:rtl/>
          <w:lang w:bidi="fa-IR"/>
        </w:rPr>
        <w:t>سرد</w:t>
      </w:r>
    </w:p>
    <w:p w14:paraId="53B9ACB5" w14:textId="77777777" w:rsidR="00BC5E1B" w:rsidRPr="00D55F19" w:rsidRDefault="00302569" w:rsidP="006B0CFF">
      <w:pPr>
        <w:pStyle w:val="body"/>
        <w:bidi/>
        <w:rPr>
          <w:rtl/>
        </w:rPr>
      </w:pPr>
      <w:r w:rsidRPr="00D55F19">
        <w:t> </w:t>
      </w:r>
    </w:p>
    <w:p w14:paraId="15236CD4" w14:textId="77777777" w:rsidR="00BC5E1B" w:rsidRPr="00D55F19" w:rsidRDefault="00302569" w:rsidP="006B0CFF">
      <w:pPr>
        <w:pStyle w:val="body"/>
        <w:bidi/>
        <w:rPr>
          <w:rtl/>
        </w:rPr>
      </w:pPr>
      <w:r w:rsidRPr="00D55F19">
        <w:rPr>
          <w:rFonts w:ascii="Times New Roman" w:hAnsi="Times New Roman" w:cs="Times New Roman"/>
        </w:rPr>
        <w:t>□</w:t>
      </w:r>
    </w:p>
    <w:p w14:paraId="0B12C906" w14:textId="77777777" w:rsidR="00BC5E1B" w:rsidRPr="00D55F19" w:rsidRDefault="00302569" w:rsidP="006B0CFF">
      <w:pPr>
        <w:pStyle w:val="body"/>
        <w:bidi/>
        <w:rPr>
          <w:rtl/>
        </w:rPr>
      </w:pPr>
      <w:r w:rsidRPr="00D55F19">
        <w:t> </w:t>
      </w:r>
    </w:p>
    <w:p w14:paraId="6AB6B402" w14:textId="622506BB" w:rsidR="00BC5E1B" w:rsidRPr="00D55F19" w:rsidRDefault="00302569" w:rsidP="006B0CFF">
      <w:pPr>
        <w:pStyle w:val="body"/>
        <w:bidi/>
        <w:rPr>
          <w:rtl/>
          <w:lang w:bidi="fa-IR"/>
        </w:rPr>
      </w:pPr>
      <w:r w:rsidRPr="00D55F19">
        <w:rPr>
          <w:rFonts w:hint="cs"/>
          <w:rtl/>
          <w:lang w:bidi="fa-IR"/>
        </w:rPr>
        <w:t>جاده خال</w:t>
      </w:r>
      <w:r w:rsidR="00FD069E" w:rsidRPr="00D55F19">
        <w:rPr>
          <w:rFonts w:hint="cs"/>
          <w:rtl/>
          <w:lang w:bidi="fa-IR"/>
        </w:rPr>
        <w:t>ي</w:t>
      </w:r>
    </w:p>
    <w:p w14:paraId="7E249FD7" w14:textId="77777777" w:rsidR="00BC5E1B" w:rsidRPr="00D55F19" w:rsidRDefault="00302569" w:rsidP="006B0CFF">
      <w:pPr>
        <w:pStyle w:val="body"/>
        <w:bidi/>
        <w:rPr>
          <w:rtl/>
          <w:lang w:bidi="fa-IR"/>
        </w:rPr>
      </w:pPr>
      <w:r w:rsidRPr="00D55F19">
        <w:rPr>
          <w:rFonts w:hint="cs"/>
          <w:rtl/>
          <w:lang w:bidi="fa-IR"/>
        </w:rPr>
        <w:t>زيرِ باران!</w:t>
      </w:r>
    </w:p>
    <w:p w14:paraId="681EDEAB" w14:textId="77777777" w:rsidR="00BC5E1B" w:rsidRPr="00D55F19" w:rsidRDefault="00302569" w:rsidP="006B0CFF">
      <w:pPr>
        <w:pStyle w:val="when"/>
        <w:bidi/>
        <w:rPr>
          <w:rtl/>
          <w:lang w:bidi="fa-IR"/>
        </w:rPr>
      </w:pPr>
      <w:r w:rsidRPr="00D55F19">
        <w:rPr>
          <w:rFonts w:hint="cs"/>
          <w:rtl/>
          <w:lang w:bidi="fa-IR"/>
        </w:rPr>
        <w:t>۱۳۲۸</w:t>
      </w:r>
    </w:p>
    <w:p w14:paraId="488BED4A" w14:textId="77777777" w:rsidR="006B0CFF" w:rsidRPr="006B0CFF" w:rsidRDefault="006B0CFF" w:rsidP="006B0CFF">
      <w:pPr>
        <w:pStyle w:val="where"/>
        <w:rPr>
          <w:rtl/>
        </w:rPr>
      </w:pPr>
    </w:p>
    <w:sectPr w:rsidR="006B0CFF" w:rsidRPr="006B0C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302569"/>
    <w:rsid w:val="00302569"/>
    <w:rsid w:val="006B0CFF"/>
    <w:rsid w:val="00BC5E1B"/>
    <w:rsid w:val="00D55F19"/>
    <w:rsid w:val="00FD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BF2F2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CF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C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C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C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C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C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CF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CF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CF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CF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B0CF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B0CF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B0CFF"/>
    <w:pPr>
      <w:bidi/>
    </w:pPr>
  </w:style>
  <w:style w:type="paragraph" w:customStyle="1" w:styleId="num">
    <w:name w:val="num"/>
    <w:basedOn w:val="poem"/>
    <w:qFormat/>
    <w:rsid w:val="006B0CFF"/>
    <w:pPr>
      <w:spacing w:before="240"/>
    </w:pPr>
  </w:style>
  <w:style w:type="paragraph" w:customStyle="1" w:styleId="body">
    <w:name w:val="body"/>
    <w:basedOn w:val="Normal"/>
    <w:qFormat/>
    <w:rsid w:val="006B0CFF"/>
    <w:rPr>
      <w:color w:val="000000"/>
    </w:rPr>
  </w:style>
  <w:style w:type="paragraph" w:customStyle="1" w:styleId="when">
    <w:name w:val="when"/>
    <w:basedOn w:val="who"/>
    <w:next w:val="where"/>
    <w:qFormat/>
    <w:rsid w:val="006B0CFF"/>
    <w:pPr>
      <w:spacing w:before="360"/>
    </w:pPr>
  </w:style>
  <w:style w:type="paragraph" w:customStyle="1" w:styleId="where">
    <w:name w:val="where"/>
    <w:basedOn w:val="when"/>
    <w:next w:val="NoSpacing"/>
    <w:qFormat/>
    <w:rsid w:val="006B0CFF"/>
    <w:pPr>
      <w:spacing w:before="0"/>
    </w:pPr>
  </w:style>
  <w:style w:type="paragraph" w:styleId="NoSpacing">
    <w:name w:val="No Spacing"/>
    <w:uiPriority w:val="1"/>
    <w:qFormat/>
    <w:rsid w:val="006B0CF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B0CF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B0CF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C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C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C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CF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CF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C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C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C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0CF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0C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0CF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C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0CF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B0CFF"/>
    <w:rPr>
      <w:b/>
      <w:bCs/>
    </w:rPr>
  </w:style>
  <w:style w:type="character" w:styleId="Emphasis">
    <w:name w:val="Emphasis"/>
    <w:uiPriority w:val="20"/>
    <w:qFormat/>
    <w:rsid w:val="006B0CFF"/>
    <w:rPr>
      <w:i/>
      <w:iCs/>
    </w:rPr>
  </w:style>
  <w:style w:type="paragraph" w:styleId="ListParagraph">
    <w:name w:val="List Paragraph"/>
    <w:basedOn w:val="Normal"/>
    <w:uiPriority w:val="34"/>
    <w:qFormat/>
    <w:rsid w:val="006B0CF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B0CF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B0C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CF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CF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B0CF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B0CF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B0CF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B0CF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B0CF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0CF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CF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C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C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C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CF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CF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CF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CF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CF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CF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6B0CF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6B0CF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6B0CFF"/>
    <w:pPr>
      <w:bidi/>
    </w:pPr>
  </w:style>
  <w:style w:type="paragraph" w:customStyle="1" w:styleId="num">
    <w:name w:val="num"/>
    <w:basedOn w:val="poem"/>
    <w:qFormat/>
    <w:rsid w:val="006B0CFF"/>
    <w:pPr>
      <w:spacing w:before="240"/>
    </w:pPr>
  </w:style>
  <w:style w:type="paragraph" w:customStyle="1" w:styleId="body">
    <w:name w:val="body"/>
    <w:basedOn w:val="Normal"/>
    <w:qFormat/>
    <w:rsid w:val="006B0CFF"/>
    <w:rPr>
      <w:color w:val="000000"/>
    </w:rPr>
  </w:style>
  <w:style w:type="paragraph" w:customStyle="1" w:styleId="when">
    <w:name w:val="when"/>
    <w:basedOn w:val="who"/>
    <w:next w:val="where"/>
    <w:qFormat/>
    <w:rsid w:val="006B0CFF"/>
    <w:pPr>
      <w:spacing w:before="360"/>
    </w:pPr>
  </w:style>
  <w:style w:type="paragraph" w:customStyle="1" w:styleId="where">
    <w:name w:val="where"/>
    <w:basedOn w:val="when"/>
    <w:next w:val="NoSpacing"/>
    <w:qFormat/>
    <w:rsid w:val="006B0CFF"/>
    <w:pPr>
      <w:spacing w:before="0"/>
    </w:pPr>
  </w:style>
  <w:style w:type="paragraph" w:styleId="NoSpacing">
    <w:name w:val="No Spacing"/>
    <w:uiPriority w:val="1"/>
    <w:qFormat/>
    <w:rsid w:val="006B0CF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6B0CF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6B0CF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C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C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CF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CF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CF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CF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C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C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0CF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0CF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0CF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C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0CF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6B0CFF"/>
    <w:rPr>
      <w:b/>
      <w:bCs/>
    </w:rPr>
  </w:style>
  <w:style w:type="character" w:styleId="Emphasis">
    <w:name w:val="Emphasis"/>
    <w:uiPriority w:val="20"/>
    <w:qFormat/>
    <w:rsid w:val="006B0CFF"/>
    <w:rPr>
      <w:i/>
      <w:iCs/>
    </w:rPr>
  </w:style>
  <w:style w:type="paragraph" w:styleId="ListParagraph">
    <w:name w:val="List Paragraph"/>
    <w:basedOn w:val="Normal"/>
    <w:uiPriority w:val="34"/>
    <w:qFormat/>
    <w:rsid w:val="006B0CF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B0CF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B0CF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CF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CF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6B0CF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B0CF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6B0CF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6B0CF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6B0CF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0CF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2010-04-01T21:02:00Z</dcterms:created>
  <dcterms:modified xsi:type="dcterms:W3CDTF">2010-04-05T17:45:00Z</dcterms:modified>
</cp:coreProperties>
</file>