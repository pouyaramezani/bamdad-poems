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F82CD" w14:textId="16CAFB9E" w:rsidR="0045699E" w:rsidRDefault="0008262E" w:rsidP="00C312BB">
      <w:pPr>
        <w:pStyle w:val="Title"/>
        <w:bidi/>
      </w:pPr>
      <w:r>
        <w:rPr>
          <w:rFonts w:hint="cs"/>
          <w:rtl/>
          <w:lang w:bidi="fa-IR"/>
        </w:rPr>
        <w:t>آ</w:t>
      </w:r>
      <w:r w:rsidR="00C312BB">
        <w:rPr>
          <w:rFonts w:cs="Zar" w:hint="cs"/>
          <w:rtl/>
          <w:lang w:bidi="fa-IR"/>
        </w:rPr>
        <w:t>يدا</w:t>
      </w:r>
      <w:r w:rsidR="00C312BB"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درخت</w:t>
      </w:r>
      <w:bookmarkStart w:id="0" w:name="_GoBack"/>
      <w:bookmarkEnd w:id="0"/>
      <w:r>
        <w:rPr>
          <w:rFonts w:hint="cs"/>
          <w:rtl/>
          <w:lang w:bidi="fa-IR"/>
        </w:rPr>
        <w:t xml:space="preserve"> و خنجر و خاطره! (</w:t>
      </w:r>
      <w:r>
        <w:t>1343</w:t>
      </w:r>
      <w:r>
        <w:rPr>
          <w:rFonts w:hint="cs"/>
          <w:rtl/>
          <w:lang w:bidi="fa-IR"/>
        </w:rPr>
        <w:t xml:space="preserve"> - </w:t>
      </w:r>
      <w:r>
        <w:t>1344</w:t>
      </w:r>
      <w:r>
        <w:rPr>
          <w:rFonts w:hint="cs"/>
          <w:rtl/>
          <w:lang w:bidi="fa-IR"/>
        </w:rPr>
        <w:t>)</w:t>
      </w:r>
    </w:p>
    <w:p w14:paraId="2F23C143" w14:textId="77777777" w:rsidR="00C312BB" w:rsidRDefault="0008262E" w:rsidP="00C312BB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C312BB">
        <w:rPr>
          <w:rStyle w:val="BookTitle"/>
          <w:rtl/>
        </w:rPr>
        <w:t>شبانه</w:t>
      </w:r>
    </w:p>
    <w:p w14:paraId="1B1C5893" w14:textId="699FB65B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1. قصدم آزار شماست؟ ...</w:t>
      </w:r>
    </w:p>
    <w:p w14:paraId="297EC563" w14:textId="3089DEC2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2. دوستش م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دارم ...</w:t>
      </w:r>
    </w:p>
    <w:p w14:paraId="7F673377" w14:textId="10A5D3B1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3. در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غا دره 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سرسبز و گردو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پ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ر، ...</w:t>
      </w:r>
    </w:p>
    <w:p w14:paraId="352E4787" w14:textId="4CF3D9EB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4. عصر عظمت ها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غول آسا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عمارت ها ...</w:t>
      </w:r>
    </w:p>
    <w:p w14:paraId="4B7AE414" w14:textId="7A413D70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5. و شما که به سال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ان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چن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ن دور دست ...</w:t>
      </w:r>
    </w:p>
    <w:p w14:paraId="448CAB88" w14:textId="07ED4C71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6. در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غا انسان ...</w:t>
      </w:r>
    </w:p>
    <w:p w14:paraId="639D5932" w14:textId="632AB5FD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7. ما شک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با بود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م ...</w:t>
      </w:r>
    </w:p>
    <w:p w14:paraId="2673B65F" w14:textId="782CA0A8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8. اندک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بد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در نهادِ تو ... </w:t>
      </w:r>
    </w:p>
    <w:p w14:paraId="402820DF" w14:textId="4F392F10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9. مرگ را 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ده ام من ...</w:t>
      </w:r>
    </w:p>
    <w:p w14:paraId="5E81D3FE" w14:textId="7CF89FB6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10. رود | قص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ده 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بامداد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را ...</w:t>
      </w:r>
    </w:p>
    <w:p w14:paraId="35AE8DF7" w14:textId="7EC8158A" w:rsidR="0045699E" w:rsidRPr="00C312BB" w:rsidRDefault="00C312BB" w:rsidP="00C312BB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>
        <w:rPr>
          <w:rStyle w:val="BookTitle"/>
          <w:rtl/>
        </w:rPr>
        <w:t>و تبا</w:t>
      </w:r>
      <w:r>
        <w:rPr>
          <w:rStyle w:val="BookTitle"/>
          <w:rFonts w:hint="cs"/>
          <w:rtl/>
        </w:rPr>
        <w:t>هي</w:t>
      </w:r>
      <w:r w:rsidR="0008262E" w:rsidRPr="00C312BB">
        <w:rPr>
          <w:rStyle w:val="BookTitle"/>
          <w:rtl/>
        </w:rPr>
        <w:t xml:space="preserve"> آغاز </w:t>
      </w:r>
      <w:r>
        <w:rPr>
          <w:rStyle w:val="BookTitle"/>
          <w:rFonts w:hint="cs"/>
          <w:rtl/>
          <w:lang w:bidi="fa-IR"/>
        </w:rPr>
        <w:t>يا</w:t>
      </w:r>
      <w:r w:rsidR="0008262E" w:rsidRPr="00C312BB">
        <w:rPr>
          <w:rStyle w:val="BookTitle"/>
          <w:rtl/>
        </w:rPr>
        <w:t>فت ...</w:t>
      </w:r>
    </w:p>
    <w:p w14:paraId="04891CA5" w14:textId="44C9B72E" w:rsidR="0045699E" w:rsidRPr="00C312BB" w:rsidRDefault="0008262E" w:rsidP="00C312BB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 xml:space="preserve">شبانه (با </w:t>
      </w:r>
      <w:r w:rsidR="00C312BB">
        <w:rPr>
          <w:rStyle w:val="BookTitle"/>
          <w:rFonts w:hint="cs"/>
          <w:rtl/>
        </w:rPr>
        <w:t>گيا</w:t>
      </w:r>
      <w:r w:rsidRPr="00C312BB">
        <w:rPr>
          <w:rStyle w:val="BookTitle"/>
          <w:rtl/>
        </w:rPr>
        <w:t xml:space="preserve">هِ </w:t>
      </w:r>
      <w:r w:rsidR="00C312BB">
        <w:rPr>
          <w:rStyle w:val="BookTitle"/>
          <w:rFonts w:hint="cs"/>
          <w:rtl/>
        </w:rPr>
        <w:t>بيا</w:t>
      </w:r>
      <w:r w:rsidRPr="00C312BB">
        <w:rPr>
          <w:rStyle w:val="BookTitle"/>
          <w:rtl/>
        </w:rPr>
        <w:t>بان ام ...)</w:t>
      </w:r>
    </w:p>
    <w:p w14:paraId="1B1C863D" w14:textId="566B1160" w:rsidR="0045699E" w:rsidRPr="00C312BB" w:rsidRDefault="0008262E" w:rsidP="00C312BB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غز</w:t>
      </w:r>
      <w:r w:rsidR="00C312BB">
        <w:rPr>
          <w:rStyle w:val="BookTitle"/>
          <w:rFonts w:hint="cs"/>
          <w:rtl/>
        </w:rPr>
        <w:t>لي</w:t>
      </w:r>
      <w:r w:rsidRPr="00C312BB">
        <w:rPr>
          <w:rStyle w:val="BookTitle"/>
          <w:rtl/>
        </w:rPr>
        <w:t xml:space="preserve"> در نتوانستن</w:t>
      </w:r>
    </w:p>
    <w:p w14:paraId="305690A7" w14:textId="342E2B77" w:rsidR="0045699E" w:rsidRPr="00C312BB" w:rsidRDefault="0008262E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سرودِ آن که برفت و آن که بر جا</w:t>
      </w:r>
      <w:r w:rsidR="00C312BB" w:rsidRPr="00C312BB">
        <w:rPr>
          <w:rStyle w:val="BookTitle"/>
          <w:rtl/>
          <w:lang w:bidi="fa-IR"/>
        </w:rPr>
        <w:t>ي</w:t>
      </w:r>
      <w:r w:rsidRPr="00C312BB">
        <w:rPr>
          <w:rStyle w:val="BookTitle"/>
          <w:rtl/>
        </w:rPr>
        <w:t xml:space="preserve"> ماند</w:t>
      </w:r>
    </w:p>
    <w:p w14:paraId="03F81CE1" w14:textId="77777777" w:rsidR="0045699E" w:rsidRPr="00C312BB" w:rsidRDefault="0008262E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از مرگ من سخن گفتم</w:t>
      </w:r>
    </w:p>
    <w:p w14:paraId="60789EC8" w14:textId="4FDF68AF" w:rsidR="0045699E" w:rsidRPr="00C312BB" w:rsidRDefault="0008262E" w:rsidP="00C312BB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در جدالِ آ</w:t>
      </w:r>
      <w:r w:rsidR="00C312BB">
        <w:rPr>
          <w:rStyle w:val="BookTitle"/>
          <w:rFonts w:hint="cs"/>
          <w:rtl/>
          <w:lang w:bidi="fa-IR"/>
        </w:rPr>
        <w:t>يينه</w:t>
      </w:r>
      <w:r w:rsidRPr="00C312BB">
        <w:rPr>
          <w:rStyle w:val="BookTitle"/>
          <w:rtl/>
        </w:rPr>
        <w:t xml:space="preserve"> و تصو</w:t>
      </w:r>
      <w:r w:rsidR="00C312BB">
        <w:rPr>
          <w:rStyle w:val="BookTitle"/>
          <w:rFonts w:hint="cs"/>
          <w:rtl/>
          <w:lang w:bidi="fa-IR"/>
        </w:rPr>
        <w:t>ير</w:t>
      </w:r>
    </w:p>
    <w:p w14:paraId="0E703D98" w14:textId="6E2DC26F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1. 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ر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با من سخن به درشت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گفته ا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د ...</w:t>
      </w:r>
    </w:p>
    <w:p w14:paraId="02F7A905" w14:textId="68BF887C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2. زم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ن به ه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أتِ دستانِ انسان در آمد ...</w:t>
      </w:r>
    </w:p>
    <w:p w14:paraId="721BCC27" w14:textId="6D18DCE9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3. خو کرده ا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د و د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گر | راه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 xml:space="preserve"> به جز ا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نِ تان ن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ست ...</w:t>
      </w:r>
    </w:p>
    <w:p w14:paraId="2F73DBDF" w14:textId="3DAFA6AF" w:rsidR="0045699E" w:rsidRDefault="0008262E" w:rsidP="00C312BB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4. آن جا که عشق | غزل ن</w:t>
      </w:r>
      <w:r w:rsidR="00C312BB">
        <w:rPr>
          <w:rtl/>
          <w:lang w:bidi="fa-IR"/>
        </w:rPr>
        <w:t>ي</w:t>
      </w:r>
      <w:r>
        <w:rPr>
          <w:rtl/>
          <w:lang w:bidi="fa-IR"/>
        </w:rPr>
        <w:t>ست ...</w:t>
      </w:r>
    </w:p>
    <w:p w14:paraId="0AC6D368" w14:textId="77777777" w:rsidR="0045699E" w:rsidRPr="00C312BB" w:rsidRDefault="0008262E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لوح</w:t>
      </w:r>
    </w:p>
    <w:p w14:paraId="08A8E4A6" w14:textId="77777777" w:rsidR="0045699E" w:rsidRPr="00C312BB" w:rsidRDefault="0008262E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شکاف</w:t>
      </w:r>
    </w:p>
    <w:p w14:paraId="525859B1" w14:textId="77777777" w:rsidR="0045699E" w:rsidRPr="00C312BB" w:rsidRDefault="0008262E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C312BB">
        <w:rPr>
          <w:rStyle w:val="BookTitle"/>
          <w:rtl/>
        </w:rPr>
        <w:t>از قفس</w:t>
      </w:r>
    </w:p>
    <w:sectPr w:rsidR="0045699E" w:rsidRPr="00C3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8262E"/>
    <w:rsid w:val="0008262E"/>
    <w:rsid w:val="0045699E"/>
    <w:rsid w:val="00C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C5EE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B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12B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12B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12BB"/>
    <w:pPr>
      <w:bidi/>
    </w:pPr>
  </w:style>
  <w:style w:type="paragraph" w:customStyle="1" w:styleId="num">
    <w:name w:val="num"/>
    <w:basedOn w:val="poem"/>
    <w:qFormat/>
    <w:rsid w:val="00C312BB"/>
    <w:pPr>
      <w:spacing w:before="240"/>
    </w:pPr>
  </w:style>
  <w:style w:type="paragraph" w:customStyle="1" w:styleId="body">
    <w:name w:val="body"/>
    <w:basedOn w:val="Normal"/>
    <w:qFormat/>
    <w:rsid w:val="00C312BB"/>
    <w:rPr>
      <w:color w:val="000000"/>
    </w:rPr>
  </w:style>
  <w:style w:type="paragraph" w:customStyle="1" w:styleId="when">
    <w:name w:val="when"/>
    <w:basedOn w:val="who"/>
    <w:next w:val="where"/>
    <w:qFormat/>
    <w:rsid w:val="00C312BB"/>
    <w:pPr>
      <w:spacing w:before="360"/>
    </w:pPr>
  </w:style>
  <w:style w:type="paragraph" w:customStyle="1" w:styleId="where">
    <w:name w:val="where"/>
    <w:basedOn w:val="when"/>
    <w:next w:val="NoSpacing"/>
    <w:qFormat/>
    <w:rsid w:val="00C312BB"/>
    <w:pPr>
      <w:spacing w:before="0"/>
    </w:pPr>
  </w:style>
  <w:style w:type="paragraph" w:styleId="NoSpacing">
    <w:name w:val="No Spacing"/>
    <w:uiPriority w:val="1"/>
    <w:qFormat/>
    <w:rsid w:val="00C312B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12B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12B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B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B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12B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12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2B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2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12BB"/>
    <w:rPr>
      <w:b/>
      <w:bCs/>
    </w:rPr>
  </w:style>
  <w:style w:type="character" w:styleId="Emphasis">
    <w:name w:val="Emphasis"/>
    <w:uiPriority w:val="20"/>
    <w:qFormat/>
    <w:rsid w:val="00C312BB"/>
    <w:rPr>
      <w:i/>
      <w:iCs/>
    </w:rPr>
  </w:style>
  <w:style w:type="paragraph" w:styleId="ListParagraph">
    <w:name w:val="List Paragraph"/>
    <w:basedOn w:val="Normal"/>
    <w:uiPriority w:val="34"/>
    <w:qFormat/>
    <w:rsid w:val="00C312B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12B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12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B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B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12B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12B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12B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12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12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2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B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12B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12B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12BB"/>
    <w:pPr>
      <w:bidi/>
    </w:pPr>
  </w:style>
  <w:style w:type="paragraph" w:customStyle="1" w:styleId="num">
    <w:name w:val="num"/>
    <w:basedOn w:val="poem"/>
    <w:qFormat/>
    <w:rsid w:val="00C312BB"/>
    <w:pPr>
      <w:spacing w:before="240"/>
    </w:pPr>
  </w:style>
  <w:style w:type="paragraph" w:customStyle="1" w:styleId="body">
    <w:name w:val="body"/>
    <w:basedOn w:val="Normal"/>
    <w:qFormat/>
    <w:rsid w:val="00C312BB"/>
    <w:rPr>
      <w:color w:val="000000"/>
    </w:rPr>
  </w:style>
  <w:style w:type="paragraph" w:customStyle="1" w:styleId="when">
    <w:name w:val="when"/>
    <w:basedOn w:val="who"/>
    <w:next w:val="where"/>
    <w:qFormat/>
    <w:rsid w:val="00C312BB"/>
    <w:pPr>
      <w:spacing w:before="360"/>
    </w:pPr>
  </w:style>
  <w:style w:type="paragraph" w:customStyle="1" w:styleId="where">
    <w:name w:val="where"/>
    <w:basedOn w:val="when"/>
    <w:next w:val="NoSpacing"/>
    <w:qFormat/>
    <w:rsid w:val="00C312BB"/>
    <w:pPr>
      <w:spacing w:before="0"/>
    </w:pPr>
  </w:style>
  <w:style w:type="paragraph" w:styleId="NoSpacing">
    <w:name w:val="No Spacing"/>
    <w:uiPriority w:val="1"/>
    <w:qFormat/>
    <w:rsid w:val="00C312B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12B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12B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B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B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12B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12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2B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2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12BB"/>
    <w:rPr>
      <w:b/>
      <w:bCs/>
    </w:rPr>
  </w:style>
  <w:style w:type="character" w:styleId="Emphasis">
    <w:name w:val="Emphasis"/>
    <w:uiPriority w:val="20"/>
    <w:qFormat/>
    <w:rsid w:val="00C312BB"/>
    <w:rPr>
      <w:i/>
      <w:iCs/>
    </w:rPr>
  </w:style>
  <w:style w:type="paragraph" w:styleId="ListParagraph">
    <w:name w:val="List Paragraph"/>
    <w:basedOn w:val="Normal"/>
    <w:uiPriority w:val="34"/>
    <w:qFormat/>
    <w:rsid w:val="00C312B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12B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12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B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B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12B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12B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12B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12B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12B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2010-04-15T21:10:00Z</dcterms:created>
  <dcterms:modified xsi:type="dcterms:W3CDTF">2010-04-15T21:16:00Z</dcterms:modified>
</cp:coreProperties>
</file>