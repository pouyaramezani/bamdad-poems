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B00EE" w14:textId="77777777" w:rsidR="008640B4" w:rsidRPr="002C6AE1" w:rsidRDefault="00211B02" w:rsidP="00AD4640">
      <w:pPr>
        <w:pStyle w:val="poem"/>
        <w:rPr>
          <w:rtl/>
          <w:lang w:bidi="fa-IR"/>
        </w:rPr>
      </w:pPr>
      <w:r w:rsidRPr="002C6AE1">
        <w:rPr>
          <w:rFonts w:hint="cs"/>
          <w:rtl/>
          <w:lang w:bidi="fa-IR"/>
        </w:rPr>
        <w:t>شعر گمشده</w:t>
      </w:r>
    </w:p>
    <w:p w14:paraId="604FE2B0" w14:textId="7939E32E" w:rsidR="002C6AE1" w:rsidRDefault="002C6AE1" w:rsidP="00AD4640">
      <w:pPr>
        <w:pStyle w:val="who"/>
        <w:bidi/>
        <w:rPr>
          <w:rtl/>
          <w:lang w:bidi="fa-IR"/>
        </w:rPr>
      </w:pPr>
    </w:p>
    <w:p w14:paraId="3CCD46B6" w14:textId="2A1E7648" w:rsidR="00AD4640" w:rsidRDefault="00AD4640" w:rsidP="00AD4640">
      <w:pPr>
        <w:pStyle w:val="why"/>
        <w:rPr>
          <w:rtl/>
          <w:lang w:bidi="fa-IR"/>
        </w:rPr>
      </w:pPr>
    </w:p>
    <w:p w14:paraId="6DAC6A8A" w14:textId="0A802DCB" w:rsidR="00AD4640" w:rsidRDefault="00AD4640" w:rsidP="00AD4640">
      <w:pPr>
        <w:pStyle w:val="num"/>
        <w:rPr>
          <w:rtl/>
          <w:lang w:bidi="fa-IR"/>
        </w:rPr>
      </w:pPr>
    </w:p>
    <w:p w14:paraId="72696962" w14:textId="77777777" w:rsidR="00AD4640" w:rsidRPr="00AD4640" w:rsidRDefault="00AD4640" w:rsidP="00AD4640">
      <w:pPr>
        <w:pStyle w:val="subname"/>
        <w:rPr>
          <w:lang w:bidi="fa-IR"/>
        </w:rPr>
      </w:pPr>
    </w:p>
    <w:p w14:paraId="7FFF7B28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تا آخرين ستاره‌ي شب بگذرد مرا</w:t>
      </w:r>
    </w:p>
    <w:p w14:paraId="07249F6D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بي‌خوف و بي‌خيال بر اين بُرجِ خوف و خشم،</w:t>
      </w:r>
    </w:p>
    <w:p w14:paraId="2304CFAC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بيدار مي‌نشينم در سردچالِ خويش</w:t>
      </w:r>
    </w:p>
    <w:p w14:paraId="0A9FC05F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شب تا سپيده خواب نمي‌جنبدم به چشم،</w:t>
      </w:r>
    </w:p>
    <w:p w14:paraId="2DA3A98C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t> </w:t>
      </w:r>
    </w:p>
    <w:p w14:paraId="7AAC19B3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شب در کمينِ شعري گُمنام و ناسرود</w:t>
      </w:r>
    </w:p>
    <w:p w14:paraId="3762F0EC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چون جغد مي‌نشينم در زيجِ رنجِ کور</w:t>
      </w:r>
    </w:p>
    <w:p w14:paraId="69C1622D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مي‌جويمش به کنگره‌ي ابرِ شب‌نورد</w:t>
      </w:r>
    </w:p>
    <w:p w14:paraId="3AE04D63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مي‌جويمش به سوسوي تک‌اخترانِ دور.</w:t>
      </w:r>
    </w:p>
    <w:p w14:paraId="4A059E2A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t> </w:t>
      </w:r>
    </w:p>
    <w:p w14:paraId="54918ADF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در خون و در ستاره و در باد، روز و شب</w:t>
      </w:r>
    </w:p>
    <w:p w14:paraId="6E897024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دنبالِ شعرِ گم‌شده‌ي خود دويده‌ام</w:t>
      </w:r>
    </w:p>
    <w:p w14:paraId="299FFAD5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بر هر کلوخ‌پاره‌ي اين راهِ پيچ‌پيچ</w:t>
      </w:r>
    </w:p>
    <w:p w14:paraId="79668A7A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نقشي ز شعرِ گم‌شده‌ي خود کشيده‌ام.</w:t>
      </w:r>
    </w:p>
    <w:p w14:paraId="6DDB6700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t> </w:t>
      </w:r>
    </w:p>
    <w:p w14:paraId="150B4E6F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rPr>
          <w:rFonts w:ascii="Times New Roman" w:hAnsi="Times New Roman" w:cs="Times New Roman"/>
        </w:rPr>
        <w:t>□</w:t>
      </w:r>
    </w:p>
    <w:p w14:paraId="6DCCAD4C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t> </w:t>
      </w:r>
    </w:p>
    <w:p w14:paraId="6021268E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تا دوردستِ منظره، دشت است و باد و باد</w:t>
      </w:r>
    </w:p>
    <w:p w14:paraId="72D10FA4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من بادْگردِ دشتم و از دشت رانده‌ام</w:t>
      </w:r>
    </w:p>
    <w:p w14:paraId="595202A8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تا دوردستِ منظره، کوه است و برف و برف</w:t>
      </w:r>
    </w:p>
    <w:p w14:paraId="3A3CDF71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من برف‌کاوِ کوهم و از کوه مانده‌ام.</w:t>
      </w:r>
    </w:p>
    <w:p w14:paraId="4C54C7EB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t> </w:t>
      </w:r>
    </w:p>
    <w:p w14:paraId="6B86625A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اکنون درين مغاکِ غم‌اندود، شب‌به‌شب</w:t>
      </w:r>
    </w:p>
    <w:p w14:paraId="1D780AB0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تابوت‌هاي خالي در خاک مي‌کنم.</w:t>
      </w:r>
    </w:p>
    <w:p w14:paraId="213EBC4F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موجي شکسته مي‌رسد از دور و من عبوس</w:t>
      </w:r>
    </w:p>
    <w:p w14:paraId="7ECAE947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با پنجه‌هاي درد بر او دست مي‌زنم.</w:t>
      </w:r>
    </w:p>
    <w:p w14:paraId="49644D0B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t> </w:t>
      </w:r>
    </w:p>
    <w:p w14:paraId="27EC6967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rPr>
          <w:rFonts w:ascii="Times New Roman" w:hAnsi="Times New Roman" w:cs="Times New Roman"/>
        </w:rPr>
        <w:t>□</w:t>
      </w:r>
    </w:p>
    <w:p w14:paraId="3394560E" w14:textId="77777777" w:rsidR="008640B4" w:rsidRPr="002C6AE1" w:rsidRDefault="00211B02" w:rsidP="00AD4640">
      <w:pPr>
        <w:pStyle w:val="body"/>
        <w:bidi/>
        <w:rPr>
          <w:rtl/>
        </w:rPr>
      </w:pPr>
      <w:r w:rsidRPr="002C6AE1">
        <w:t> </w:t>
      </w:r>
    </w:p>
    <w:p w14:paraId="5CB6356B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تا صبح زيرِ پنجره‌ي کورِ آهنين</w:t>
      </w:r>
    </w:p>
    <w:p w14:paraId="552C3E02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بيدار مي‌نشينم و مي‌کاوم آسمان</w:t>
      </w:r>
    </w:p>
    <w:p w14:paraId="1D53C166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در راه‌هاي گم‌شده، لب‌هاي بي‌سرود</w:t>
      </w:r>
    </w:p>
    <w:p w14:paraId="312F2465" w14:textId="77777777" w:rsidR="008640B4" w:rsidRPr="002C6AE1" w:rsidRDefault="00211B02" w:rsidP="00AD4640">
      <w:pPr>
        <w:pStyle w:val="body"/>
        <w:bidi/>
        <w:rPr>
          <w:rtl/>
          <w:lang w:bidi="fa-IR"/>
        </w:rPr>
      </w:pPr>
      <w:r w:rsidRPr="002C6AE1">
        <w:rPr>
          <w:rFonts w:hint="cs"/>
          <w:rtl/>
          <w:lang w:bidi="fa-IR"/>
        </w:rPr>
        <w:t>اي شعرِ ناسروده! کجا گيرمت نشان؟</w:t>
      </w:r>
    </w:p>
    <w:p w14:paraId="6402FACD" w14:textId="0D772048" w:rsidR="008640B4" w:rsidRDefault="00211B02" w:rsidP="00AD4640">
      <w:pPr>
        <w:pStyle w:val="when"/>
        <w:bidi/>
        <w:rPr>
          <w:rFonts w:hint="cs"/>
          <w:rtl/>
          <w:lang w:bidi="fa-IR"/>
        </w:rPr>
      </w:pPr>
      <w:r w:rsidRPr="002C6AE1">
        <w:t> </w:t>
      </w:r>
      <w:r w:rsidRPr="002C6AE1">
        <w:rPr>
          <w:rFonts w:hint="cs"/>
          <w:rtl/>
          <w:lang w:bidi="fa-IR"/>
        </w:rPr>
        <w:t>۱۳۳۳</w:t>
      </w:r>
    </w:p>
    <w:p w14:paraId="2E1E1491" w14:textId="478F2D49" w:rsidR="00AD4640" w:rsidRPr="00AD4640" w:rsidRDefault="005E780F" w:rsidP="00AD4640">
      <w:pPr>
        <w:pStyle w:val="where"/>
        <w:bidi/>
        <w:rPr>
          <w:rtl/>
          <w:lang w:bidi="fa-IR"/>
        </w:rPr>
      </w:pPr>
      <w:r w:rsidRPr="005E780F">
        <w:rPr>
          <w:rtl/>
          <w:lang w:bidi="fa-IR"/>
        </w:rPr>
        <w:t>زندانِ قصر</w:t>
      </w:r>
      <w:bookmarkStart w:id="0" w:name="_GoBack"/>
      <w:bookmarkEnd w:id="0"/>
    </w:p>
    <w:sectPr w:rsidR="00AD4640" w:rsidRPr="00AD4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11B02"/>
    <w:rsid w:val="00211B02"/>
    <w:rsid w:val="002C6AE1"/>
    <w:rsid w:val="00402E77"/>
    <w:rsid w:val="005E780F"/>
    <w:rsid w:val="008640B4"/>
    <w:rsid w:val="00A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127D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6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4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4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4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D464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D464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D4640"/>
    <w:pPr>
      <w:bidi/>
    </w:pPr>
  </w:style>
  <w:style w:type="paragraph" w:customStyle="1" w:styleId="num">
    <w:name w:val="num"/>
    <w:basedOn w:val="poem"/>
    <w:qFormat/>
    <w:rsid w:val="00AD4640"/>
    <w:pPr>
      <w:spacing w:before="240"/>
    </w:pPr>
  </w:style>
  <w:style w:type="paragraph" w:customStyle="1" w:styleId="body">
    <w:name w:val="body"/>
    <w:basedOn w:val="Normal"/>
    <w:qFormat/>
    <w:rsid w:val="00AD4640"/>
    <w:rPr>
      <w:color w:val="000000"/>
    </w:rPr>
  </w:style>
  <w:style w:type="paragraph" w:customStyle="1" w:styleId="when">
    <w:name w:val="when"/>
    <w:basedOn w:val="who"/>
    <w:next w:val="where"/>
    <w:qFormat/>
    <w:rsid w:val="00AD4640"/>
    <w:pPr>
      <w:spacing w:before="360"/>
    </w:pPr>
  </w:style>
  <w:style w:type="paragraph" w:customStyle="1" w:styleId="where">
    <w:name w:val="where"/>
    <w:basedOn w:val="when"/>
    <w:next w:val="NoSpacing"/>
    <w:qFormat/>
    <w:rsid w:val="00AD4640"/>
    <w:pPr>
      <w:spacing w:before="0"/>
    </w:pPr>
  </w:style>
  <w:style w:type="paragraph" w:styleId="NoSpacing">
    <w:name w:val="No Spacing"/>
    <w:uiPriority w:val="1"/>
    <w:qFormat/>
    <w:rsid w:val="00AD464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D464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D464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4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4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64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46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64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6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D4640"/>
    <w:rPr>
      <w:b/>
      <w:bCs/>
    </w:rPr>
  </w:style>
  <w:style w:type="character" w:styleId="Emphasis">
    <w:name w:val="Emphasis"/>
    <w:uiPriority w:val="20"/>
    <w:qFormat/>
    <w:rsid w:val="00AD4640"/>
    <w:rPr>
      <w:i/>
      <w:iCs/>
    </w:rPr>
  </w:style>
  <w:style w:type="paragraph" w:styleId="ListParagraph">
    <w:name w:val="List Paragraph"/>
    <w:basedOn w:val="Normal"/>
    <w:uiPriority w:val="34"/>
    <w:qFormat/>
    <w:rsid w:val="00AD464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D464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46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4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D464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D464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D464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D46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D46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64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6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4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4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4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D464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D464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D4640"/>
    <w:pPr>
      <w:bidi/>
    </w:pPr>
  </w:style>
  <w:style w:type="paragraph" w:customStyle="1" w:styleId="num">
    <w:name w:val="num"/>
    <w:basedOn w:val="poem"/>
    <w:qFormat/>
    <w:rsid w:val="00AD4640"/>
    <w:pPr>
      <w:spacing w:before="240"/>
    </w:pPr>
  </w:style>
  <w:style w:type="paragraph" w:customStyle="1" w:styleId="body">
    <w:name w:val="body"/>
    <w:basedOn w:val="Normal"/>
    <w:qFormat/>
    <w:rsid w:val="00AD4640"/>
    <w:rPr>
      <w:color w:val="000000"/>
    </w:rPr>
  </w:style>
  <w:style w:type="paragraph" w:customStyle="1" w:styleId="when">
    <w:name w:val="when"/>
    <w:basedOn w:val="who"/>
    <w:next w:val="where"/>
    <w:qFormat/>
    <w:rsid w:val="00AD4640"/>
    <w:pPr>
      <w:spacing w:before="360"/>
    </w:pPr>
  </w:style>
  <w:style w:type="paragraph" w:customStyle="1" w:styleId="where">
    <w:name w:val="where"/>
    <w:basedOn w:val="when"/>
    <w:next w:val="NoSpacing"/>
    <w:qFormat/>
    <w:rsid w:val="00AD4640"/>
    <w:pPr>
      <w:spacing w:before="0"/>
    </w:pPr>
  </w:style>
  <w:style w:type="paragraph" w:styleId="NoSpacing">
    <w:name w:val="No Spacing"/>
    <w:uiPriority w:val="1"/>
    <w:qFormat/>
    <w:rsid w:val="00AD464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D464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D464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4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4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64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46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64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6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D4640"/>
    <w:rPr>
      <w:b/>
      <w:bCs/>
    </w:rPr>
  </w:style>
  <w:style w:type="character" w:styleId="Emphasis">
    <w:name w:val="Emphasis"/>
    <w:uiPriority w:val="20"/>
    <w:qFormat/>
    <w:rsid w:val="00AD4640"/>
    <w:rPr>
      <w:i/>
      <w:iCs/>
    </w:rPr>
  </w:style>
  <w:style w:type="paragraph" w:styleId="ListParagraph">
    <w:name w:val="List Paragraph"/>
    <w:basedOn w:val="Normal"/>
    <w:uiPriority w:val="34"/>
    <w:qFormat/>
    <w:rsid w:val="00AD464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D464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46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4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D464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D464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D464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D46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D46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6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2010-04-01T21:11:00Z</dcterms:created>
  <dcterms:modified xsi:type="dcterms:W3CDTF">2010-04-05T18:46:00Z</dcterms:modified>
</cp:coreProperties>
</file>