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F52B43" w:rsidR="00747D9B" w:rsidP="00FA0946" w:rsidRDefault="00FE5784" w14:paraId="191D6BC4" w14:textId="77777777">
      <w:pPr>
        <w:pStyle w:val="poem"/>
        <w:rPr>
          <w:rtl/>
          <w:lang w:bidi="fa-IR"/>
        </w:rPr>
      </w:pPr>
      <w:r w:rsidRPr="00F52B43">
        <w:rPr>
          <w:rFonts w:hint="cs"/>
          <w:rtl/>
          <w:lang w:bidi="fa-IR"/>
        </w:rPr>
        <w:t>ترديد</w:t>
      </w:r>
    </w:p>
    <w:p w:rsidR="00F52B43" w:rsidP="00FA0946" w:rsidRDefault="00F52B43" w14:paraId="59B9722F" w14:textId="70C44F70">
      <w:pPr>
        <w:pStyle w:val="who"/>
        <w:bidi/>
        <w:rPr>
          <w:rtl/>
          <w:lang w:bidi="fa-IR"/>
        </w:rPr>
      </w:pPr>
    </w:p>
    <w:p w:rsidR="00FA0946" w:rsidP="00FA0946" w:rsidRDefault="00FA0946" w14:paraId="36286A6F" w14:textId="4787E9A2">
      <w:pPr>
        <w:pStyle w:val="why"/>
        <w:rPr>
          <w:rtl/>
          <w:lang w:bidi="fa-IR"/>
        </w:rPr>
      </w:pPr>
    </w:p>
    <w:p w:rsidR="00FA0946" w:rsidP="00FA0946" w:rsidRDefault="00FA0946" w14:paraId="441AC65D" w14:textId="5238C7CF">
      <w:pPr>
        <w:pStyle w:val="num"/>
        <w:rPr>
          <w:rtl/>
          <w:lang w:bidi="fa-IR"/>
        </w:rPr>
      </w:pPr>
    </w:p>
    <w:p w:rsidRPr="00FA0946" w:rsidR="00FA0946" w:rsidP="00FA0946" w:rsidRDefault="00FA0946" w14:paraId="67562ADC" w14:textId="77777777">
      <w:pPr>
        <w:pStyle w:val="subname"/>
        <w:rPr>
          <w:lang w:bidi="fa-IR"/>
        </w:rPr>
      </w:pPr>
    </w:p>
    <w:p w:rsidRPr="00F52B43" w:rsidR="00747D9B" w:rsidP="00FA0946" w:rsidRDefault="00FE5784" w14:paraId="18BBEB9D" w14:textId="77777777">
      <w:pPr>
        <w:pStyle w:val="body"/>
        <w:bidi/>
        <w:rPr>
          <w:rtl/>
          <w:lang w:bidi="fa-IR"/>
        </w:rPr>
      </w:pPr>
      <w:r w:rsidRPr="00F52B43">
        <w:rPr>
          <w:rFonts w:hint="cs"/>
          <w:rtl/>
          <w:lang w:bidi="fa-IR"/>
        </w:rPr>
        <w:t>او را به رؤياي بخارآلود و گنگِ شام‌گاهي دور، گويا ديده بودم من...</w:t>
      </w:r>
    </w:p>
    <w:p w:rsidRPr="00F52B43" w:rsidR="00747D9B" w:rsidP="00FA0946" w:rsidRDefault="00FE5784" w14:paraId="7C4A9C5B" w14:textId="77777777">
      <w:pPr>
        <w:pStyle w:val="body"/>
        <w:bidi/>
        <w:rPr>
          <w:rtl/>
        </w:rPr>
      </w:pPr>
      <w:r w:rsidRPr="00F52B43">
        <w:t> </w:t>
      </w:r>
    </w:p>
    <w:p w:rsidRPr="00F52B43" w:rsidR="00747D9B" w:rsidP="00FA0946" w:rsidRDefault="00FE5784" w14:paraId="555D4359" w14:textId="77777777">
      <w:pPr>
        <w:pStyle w:val="body"/>
        <w:bidi/>
        <w:rPr>
          <w:rtl/>
          <w:lang w:bidi="fa-IR"/>
        </w:rPr>
      </w:pPr>
      <w:r w:rsidRPr="00F52B43">
        <w:rPr>
          <w:rFonts w:hint="cs"/>
          <w:rtl/>
          <w:lang w:bidi="fa-IR"/>
        </w:rPr>
        <w:t>لالايي گرمِ خطوطِ پيکرش در نعره‌هاي دوردست و سردِ مه گم بود.</w:t>
      </w:r>
    </w:p>
    <w:p w:rsidRPr="00F52B43" w:rsidR="00747D9B" w:rsidP="00FA0946" w:rsidRDefault="00FE5784" w14:paraId="75ED8392" w14:textId="77777777">
      <w:pPr>
        <w:pStyle w:val="body"/>
        <w:bidi/>
        <w:rPr>
          <w:rtl/>
        </w:rPr>
      </w:pPr>
      <w:r w:rsidRPr="00F52B43">
        <w:t> </w:t>
      </w:r>
    </w:p>
    <w:p w:rsidRPr="00F52B43" w:rsidR="00747D9B" w:rsidP="00FA0946" w:rsidRDefault="00FE5784" w14:paraId="33DD7ADD" w14:textId="77777777">
      <w:pPr>
        <w:pStyle w:val="body"/>
        <w:bidi/>
        <w:rPr>
          <w:rtl/>
          <w:lang w:bidi="fa-IR"/>
        </w:rPr>
      </w:pPr>
      <w:r w:rsidRPr="00F52B43">
        <w:rPr>
          <w:rtl w:val="1"/>
          <w:lang w:bidi="fa-IR"/>
        </w:rPr>
        <w:t>لبخندِ بي‌رنگش به موجي خسته مي‌مانست؛ در هذيانِ شيرينش ز دردي گنگ مي‌زد گو</w:t>
      </w:r>
      <w:r w:rsidRPr="00F52B43">
        <w:rPr>
          <w:rtl w:val="1"/>
          <w:lang w:bidi="fa-IR"/>
        </w:rPr>
        <w:t>يا لبخند...</w:t>
      </w:r>
    </w:p>
    <w:p w:rsidRPr="00F52B43" w:rsidR="00747D9B" w:rsidP="00FA0946" w:rsidRDefault="00FE5784" w14:paraId="52BF4FAB" w14:textId="77777777">
      <w:pPr>
        <w:pStyle w:val="body"/>
        <w:bidi/>
        <w:rPr>
          <w:rtl/>
        </w:rPr>
      </w:pPr>
      <w:r w:rsidRPr="00F52B43">
        <w:t> </w:t>
      </w:r>
    </w:p>
    <w:p w:rsidRPr="00F52B43" w:rsidR="00747D9B" w:rsidP="00FA0946" w:rsidRDefault="00FE5784" w14:paraId="106035BB" w14:textId="77777777">
      <w:pPr>
        <w:pStyle w:val="body"/>
        <w:bidi/>
        <w:rPr>
          <w:rtl/>
        </w:rPr>
      </w:pPr>
      <w:r w:rsidRPr="00F52B43">
        <w:rPr>
          <w:rFonts w:ascii="Times New Roman" w:hAnsi="Times New Roman" w:cs="Times New Roman"/>
        </w:rPr>
        <w:t>□</w:t>
      </w:r>
    </w:p>
    <w:p w:rsidRPr="00F52B43" w:rsidR="00747D9B" w:rsidP="00FA0946" w:rsidRDefault="00FE5784" w14:paraId="55F9FBE8" w14:textId="77777777">
      <w:pPr>
        <w:pStyle w:val="body"/>
        <w:bidi/>
        <w:rPr>
          <w:rtl/>
        </w:rPr>
      </w:pPr>
      <w:r w:rsidRPr="00F52B43">
        <w:t> </w:t>
      </w:r>
    </w:p>
    <w:p w:rsidRPr="00F52B43" w:rsidR="00747D9B" w:rsidP="00FA0946" w:rsidRDefault="00FE5784" w14:paraId="7241DD3A" w14:textId="77777777">
      <w:pPr>
        <w:pStyle w:val="body"/>
        <w:bidi/>
        <w:rPr>
          <w:rtl/>
          <w:lang w:bidi="fa-IR"/>
        </w:rPr>
      </w:pPr>
      <w:r w:rsidRPr="00F52B43">
        <w:rPr>
          <w:rFonts w:hint="cs"/>
          <w:rtl/>
          <w:lang w:bidi="fa-IR"/>
        </w:rPr>
        <w:t>هر ذره چشمي شد وجودم تا نگاهش کردم، از اعماقِ نوميدي صدايش کردم:</w:t>
      </w:r>
    </w:p>
    <w:p w:rsidRPr="00F52B43" w:rsidR="00747D9B" w:rsidP="00FA0946" w:rsidRDefault="00FE5784" w14:paraId="63D0F420" w14:textId="77777777">
      <w:pPr>
        <w:pStyle w:val="body"/>
        <w:bidi/>
        <w:rPr>
          <w:rtl/>
        </w:rPr>
      </w:pPr>
      <w:r w:rsidRPr="00F52B43">
        <w:t> </w:t>
      </w:r>
    </w:p>
    <w:p w:rsidRPr="00F52B43" w:rsidR="00747D9B" w:rsidP="00FA0946" w:rsidRDefault="00FE5784" w14:paraId="62326BC8" w14:textId="77777777">
      <w:pPr>
        <w:pStyle w:val="body"/>
        <w:bidi/>
        <w:rPr>
          <w:rtl/>
        </w:rPr>
      </w:pPr>
      <w:r w:rsidRPr="00F52B43">
        <w:t>                        </w:t>
      </w:r>
      <w:r w:rsidRPr="00F52B43">
        <w:rPr>
          <w:rtl/>
          <w:lang w:bidi="fa-IR"/>
        </w:rPr>
        <w:t xml:space="preserve"> </w:t>
      </w:r>
      <w:r w:rsidRPr="00F52B43">
        <w:t> </w:t>
      </w:r>
      <w:r w:rsidRPr="00F52B43">
        <w:rPr>
          <w:rtl/>
          <w:lang w:bidi="fa-IR"/>
        </w:rPr>
        <w:t xml:space="preserve"> </w:t>
      </w:r>
      <w:r w:rsidRPr="00F52B43">
        <w:t>       </w:t>
      </w:r>
      <w:r w:rsidRPr="00F52B43">
        <w:rPr>
          <w:rtl/>
          <w:lang w:bidi="fa-IR"/>
        </w:rPr>
        <w:t xml:space="preserve"> </w:t>
      </w:r>
      <w:r w:rsidRPr="00F52B43">
        <w:t> </w:t>
      </w:r>
      <w:r w:rsidRPr="00F52B43">
        <w:rPr>
          <w:rtl/>
          <w:lang w:bidi="fa-IR"/>
        </w:rPr>
        <w:t xml:space="preserve"> </w:t>
      </w:r>
      <w:r w:rsidRPr="00F52B43">
        <w:t> </w:t>
      </w:r>
      <w:r w:rsidRPr="00F52B43">
        <w:rPr>
          <w:rtl/>
          <w:lang w:bidi="fa-IR"/>
        </w:rPr>
        <w:t xml:space="preserve"> </w:t>
      </w:r>
      <w:r w:rsidRPr="00F52B43">
        <w:t>  </w:t>
      </w:r>
      <w:r w:rsidRPr="00F52B43">
        <w:rPr>
          <w:rtl/>
          <w:lang w:bidi="fa-IR"/>
        </w:rPr>
        <w:t xml:space="preserve"> </w:t>
      </w:r>
      <w:r w:rsidRPr="00F52B43">
        <w:t> </w:t>
      </w:r>
      <w:r w:rsidRPr="00F52B43">
        <w:rPr>
          <w:rtl/>
          <w:lang w:bidi="fa-IR"/>
        </w:rPr>
        <w:t xml:space="preserve"> </w:t>
      </w:r>
      <w:r w:rsidRPr="00F52B43">
        <w:t>  </w:t>
      </w:r>
      <w:r w:rsidRPr="00F52B43">
        <w:rPr>
          <w:rtl/>
          <w:lang w:bidi="fa-IR"/>
        </w:rPr>
        <w:t xml:space="preserve"> </w:t>
      </w:r>
      <w:r w:rsidRPr="00F52B43">
        <w:t>        </w:t>
      </w:r>
      <w:r w:rsidRPr="00F52B43">
        <w:rPr>
          <w:rtl/>
          <w:lang w:bidi="fa-IR"/>
        </w:rPr>
        <w:t xml:space="preserve"> </w:t>
      </w:r>
      <w:r w:rsidRPr="00F52B43">
        <w:t>«</w:t>
      </w:r>
      <w:r w:rsidRPr="00F52B43">
        <w:rPr>
          <w:rFonts w:hint="cs"/>
          <w:b/>
          <w:bCs/>
          <w:rtl/>
          <w:lang w:bidi="fa-IR"/>
        </w:rPr>
        <w:t>ــ اي پيداي دور از چشم!</w:t>
      </w:r>
    </w:p>
    <w:p w:rsidRPr="00F52B43" w:rsidR="00747D9B" w:rsidP="00FA0946" w:rsidRDefault="00FE5784" w14:paraId="435DB0AC" w14:textId="77777777">
      <w:pPr>
        <w:pStyle w:val="body"/>
        <w:bidi/>
        <w:rPr>
          <w:rtl/>
        </w:rPr>
      </w:pPr>
      <w:r w:rsidRPr="00F52B43">
        <w:t>«</w:t>
      </w:r>
      <w:r w:rsidRPr="00F52B43">
        <w:rPr>
          <w:rFonts w:hint="cs"/>
          <w:b/>
          <w:bCs/>
          <w:rtl/>
          <w:lang w:bidi="fa-IR"/>
        </w:rPr>
        <w:t>ديري‌ست تا من مي‌چشَم رنجابِ تلخِ انتظارت را</w:t>
      </w:r>
    </w:p>
    <w:p w:rsidRPr="00F52B43" w:rsidR="00747D9B" w:rsidP="00FA0946" w:rsidRDefault="00FE5784" w14:paraId="7C4F883A" w14:textId="77777777">
      <w:pPr>
        <w:pStyle w:val="body"/>
        <w:bidi/>
        <w:rPr>
          <w:rtl/>
        </w:rPr>
      </w:pPr>
      <w:r w:rsidRPr="00F52B43">
        <w:t>«</w:t>
      </w:r>
      <w:r w:rsidRPr="00F52B43">
        <w:rPr>
          <w:rFonts w:hint="cs"/>
          <w:b/>
          <w:bCs/>
          <w:rtl/>
          <w:lang w:bidi="fa-IR"/>
        </w:rPr>
        <w:t>روياي عشقت را، در اين گودالِ تاريک، آفتابِ واقعيت کن</w:t>
      </w:r>
      <w:r w:rsidRPr="00F52B43">
        <w:rPr>
          <w:b/>
          <w:bCs/>
        </w:rPr>
        <w:t>!»</w:t>
      </w:r>
    </w:p>
    <w:p w:rsidRPr="00F52B43" w:rsidR="00747D9B" w:rsidP="00FA0946" w:rsidRDefault="00FE5784" w14:paraId="122A1FCB" w14:textId="77777777">
      <w:pPr>
        <w:pStyle w:val="body"/>
        <w:bidi/>
        <w:rPr>
          <w:rtl/>
        </w:rPr>
      </w:pPr>
      <w:r w:rsidRPr="00F52B43">
        <w:t> </w:t>
      </w:r>
    </w:p>
    <w:p w:rsidRPr="00F52B43" w:rsidR="00747D9B" w:rsidP="00FA0946" w:rsidRDefault="00FE5784" w14:paraId="751278D9" w14:textId="77777777">
      <w:pPr>
        <w:pStyle w:val="body"/>
        <w:bidi/>
        <w:rPr>
          <w:rtl/>
          <w:lang w:bidi="fa-IR"/>
        </w:rPr>
      </w:pPr>
      <w:r w:rsidRPr="00F52B43">
        <w:rPr>
          <w:rFonts w:hint="cs"/>
          <w:rtl/>
          <w:lang w:bidi="fa-IR"/>
        </w:rPr>
        <w:t>وآن دَم که چشمانش، در آن خاموش، بر چشمانِ من لغزيد</w:t>
      </w:r>
    </w:p>
    <w:p w:rsidRPr="00F52B43" w:rsidR="00747D9B" w:rsidP="00FA0946" w:rsidRDefault="00FE5784" w14:paraId="60B30F52" w14:textId="77777777">
      <w:pPr>
        <w:pStyle w:val="body"/>
        <w:bidi/>
        <w:rPr>
          <w:rtl/>
          <w:lang w:bidi="fa-IR"/>
        </w:rPr>
      </w:pPr>
      <w:r w:rsidRPr="00F52B43">
        <w:rPr>
          <w:rFonts w:hint="cs"/>
          <w:rtl/>
          <w:lang w:bidi="fa-IR"/>
        </w:rPr>
        <w:t>در قعرِ ترديد اين‌چنين با خويشتن گفتم:</w:t>
      </w:r>
    </w:p>
    <w:p w:rsidRPr="00F52B43" w:rsidR="00747D9B" w:rsidP="00FA0946" w:rsidRDefault="00FE5784" w14:paraId="505FAB9B" w14:textId="77777777">
      <w:pPr>
        <w:pStyle w:val="body"/>
        <w:bidi/>
        <w:rPr>
          <w:rtl/>
        </w:rPr>
      </w:pPr>
      <w:r w:rsidRPr="00F52B43">
        <w:t> </w:t>
      </w:r>
    </w:p>
    <w:p w:rsidRPr="00F52B43" w:rsidR="00747D9B" w:rsidP="00FA0946" w:rsidRDefault="00FE5784" w14:paraId="01474BF4" w14:textId="77777777">
      <w:pPr>
        <w:pStyle w:val="body"/>
        <w:bidi/>
        <w:rPr>
          <w:rtl/>
        </w:rPr>
      </w:pPr>
      <w:r w:rsidRPr="00F52B43">
        <w:t>«</w:t>
      </w:r>
      <w:r w:rsidRPr="00F52B43">
        <w:rPr>
          <w:rFonts w:hint="cs"/>
          <w:b/>
          <w:bCs/>
          <w:rtl/>
          <w:lang w:bidi="fa-IR"/>
        </w:rPr>
        <w:t xml:space="preserve">ــ آيا نگاهش پاسخِ پُرآفتابِ خواهشِ تاريکِ قلبِ يأس‌بارم نيست؟ </w:t>
      </w:r>
    </w:p>
    <w:p w:rsidRPr="00F52B43" w:rsidR="00747D9B" w:rsidP="00FA0946" w:rsidRDefault="00FE5784" w14:paraId="27397FAC" w14:textId="77777777">
      <w:pPr>
        <w:pStyle w:val="body"/>
        <w:bidi/>
        <w:rPr>
          <w:rtl/>
        </w:rPr>
      </w:pPr>
      <w:r w:rsidRPr="00F52B43">
        <w:t>«</w:t>
      </w:r>
      <w:r w:rsidRPr="00F52B43">
        <w:rPr>
          <w:rFonts w:hint="cs"/>
          <w:b/>
          <w:bCs/>
          <w:rtl/>
          <w:lang w:bidi="fa-IR"/>
        </w:rPr>
        <w:t>آيا نگاهِ او همان موسيقي گرمي که من احساسِ آن را در هزاران خواهشِ پُردرد دارم، نيست؟</w:t>
      </w:r>
    </w:p>
    <w:p w:rsidRPr="00F52B43" w:rsidR="00747D9B" w:rsidP="00FA0946" w:rsidRDefault="00FE5784" w14:paraId="63E3AD85" w14:textId="77777777">
      <w:pPr>
        <w:pStyle w:val="body"/>
        <w:bidi/>
        <w:rPr>
          <w:rtl/>
        </w:rPr>
      </w:pPr>
      <w:r w:rsidRPr="00F52B43">
        <w:t>«</w:t>
      </w:r>
      <w:r w:rsidRPr="00F52B43">
        <w:rPr>
          <w:rFonts w:hint="cs"/>
          <w:b/>
          <w:bCs/>
          <w:rtl/>
          <w:lang w:bidi="fa-IR"/>
        </w:rPr>
        <w:t>نه!</w:t>
      </w:r>
    </w:p>
    <w:p w:rsidRPr="00F52B43" w:rsidR="00747D9B" w:rsidP="00FA0946" w:rsidRDefault="00FE5784" w14:paraId="3084A9F6" w14:textId="77777777">
      <w:pPr>
        <w:pStyle w:val="body"/>
        <w:bidi/>
        <w:rPr>
          <w:rtl/>
        </w:rPr>
      </w:pPr>
      <w:r w:rsidRPr="00F52B43">
        <w:t>«</w:t>
      </w:r>
      <w:r w:rsidRPr="00F52B43">
        <w:rPr>
          <w:rFonts w:hint="cs"/>
          <w:b/>
          <w:bCs/>
          <w:rtl/>
          <w:lang w:bidi="fa-IR"/>
        </w:rPr>
        <w:t>من نقشِ خامِ آرزوهاي نهان را در نگاهم مي‌دهم تصوير</w:t>
      </w:r>
      <w:r w:rsidRPr="00F52B43">
        <w:rPr>
          <w:b/>
          <w:bCs/>
        </w:rPr>
        <w:t>!»</w:t>
      </w:r>
    </w:p>
    <w:p w:rsidRPr="00F52B43" w:rsidR="00747D9B" w:rsidP="00FA0946" w:rsidRDefault="00FE5784" w14:paraId="6C790E0B" w14:textId="77777777">
      <w:pPr>
        <w:pStyle w:val="body"/>
        <w:bidi/>
        <w:rPr>
          <w:rtl/>
        </w:rPr>
      </w:pPr>
      <w:r w:rsidRPr="00F52B43">
        <w:t> </w:t>
      </w:r>
    </w:p>
    <w:p w:rsidRPr="00F52B43" w:rsidR="00747D9B" w:rsidP="00FA0946" w:rsidRDefault="00FE5784" w14:paraId="7B1CA75D" w14:textId="77777777">
      <w:pPr>
        <w:pStyle w:val="body"/>
        <w:bidi/>
        <w:rPr>
          <w:rtl/>
          <w:lang w:bidi="fa-IR"/>
        </w:rPr>
      </w:pPr>
      <w:r w:rsidRPr="00F52B43">
        <w:rPr>
          <w:rFonts w:hint="cs"/>
          <w:rtl/>
          <w:lang w:bidi="fa-IR"/>
        </w:rPr>
        <w:t>آن‌گاه نوميد، از فروتر جاي قلبِ يأس‌بارِ خويش کردم بانگ باز از دور:</w:t>
      </w:r>
    </w:p>
    <w:p w:rsidRPr="00F52B43" w:rsidR="00747D9B" w:rsidP="00FA0946" w:rsidRDefault="00FE5784" w14:paraId="154DA63B" w14:textId="77777777">
      <w:pPr>
        <w:pStyle w:val="body"/>
        <w:bidi/>
        <w:rPr>
          <w:rtl/>
        </w:rPr>
      </w:pPr>
      <w:r w:rsidRPr="00F52B43">
        <w:t> </w:t>
      </w:r>
      <w:r w:rsidRPr="00F52B43">
        <w:rPr>
          <w:rtl/>
          <w:lang w:bidi="fa-IR"/>
        </w:rPr>
        <w:t xml:space="preserve"> </w:t>
      </w:r>
      <w:r w:rsidRPr="00F52B43">
        <w:t> </w:t>
      </w:r>
      <w:r w:rsidRPr="00F52B43">
        <w:rPr>
          <w:rtl/>
          <w:lang w:bidi="fa-IR"/>
        </w:rPr>
        <w:t xml:space="preserve"> </w:t>
      </w:r>
      <w:r w:rsidRPr="00F52B43">
        <w:t> </w:t>
      </w:r>
      <w:r w:rsidRPr="00F52B43">
        <w:rPr>
          <w:rtl/>
          <w:lang w:bidi="fa-IR"/>
        </w:rPr>
        <w:t xml:space="preserve"> </w:t>
      </w:r>
      <w:r w:rsidRPr="00F52B43">
        <w:t>                       </w:t>
      </w:r>
      <w:r w:rsidRPr="00F52B43">
        <w:rPr>
          <w:rtl/>
          <w:lang w:bidi="fa-IR"/>
        </w:rPr>
        <w:t xml:space="preserve"> </w:t>
      </w:r>
      <w:r w:rsidRPr="00F52B43">
        <w:t> </w:t>
      </w:r>
      <w:r w:rsidRPr="00F52B43">
        <w:rPr>
          <w:rtl/>
          <w:lang w:bidi="fa-IR"/>
        </w:rPr>
        <w:t xml:space="preserve"> </w:t>
      </w:r>
      <w:r w:rsidRPr="00F52B43">
        <w:t>  </w:t>
      </w:r>
      <w:r w:rsidRPr="00F52B43">
        <w:rPr>
          <w:rtl/>
          <w:lang w:bidi="fa-IR"/>
        </w:rPr>
        <w:t xml:space="preserve"> </w:t>
      </w:r>
      <w:r w:rsidRPr="00F52B43">
        <w:t> </w:t>
      </w:r>
      <w:r w:rsidRPr="00F52B43">
        <w:rPr>
          <w:rtl/>
          <w:lang w:bidi="fa-IR"/>
        </w:rPr>
        <w:t xml:space="preserve"> </w:t>
      </w:r>
      <w:r w:rsidRPr="00F52B43">
        <w:t> </w:t>
      </w:r>
      <w:r w:rsidRPr="00F52B43">
        <w:rPr>
          <w:rtl/>
          <w:lang w:bidi="fa-IR"/>
        </w:rPr>
        <w:t xml:space="preserve"> </w:t>
      </w:r>
      <w:r w:rsidRPr="00F52B43">
        <w:t>«</w:t>
      </w:r>
      <w:r w:rsidRPr="00F52B43">
        <w:rPr>
          <w:rFonts w:hint="cs"/>
          <w:b/>
          <w:bCs/>
          <w:rtl/>
          <w:lang w:bidi="fa-IR"/>
        </w:rPr>
        <w:t>ــ اي پيداي دور از چشم</w:t>
      </w:r>
      <w:r w:rsidRPr="00F52B43">
        <w:rPr>
          <w:b/>
          <w:bCs/>
        </w:rPr>
        <w:t>!...»</w:t>
      </w:r>
    </w:p>
    <w:p w:rsidRPr="00F52B43" w:rsidR="00747D9B" w:rsidP="00FA0946" w:rsidRDefault="00FE5784" w14:paraId="5EEEDA42" w14:textId="77777777">
      <w:pPr>
        <w:pStyle w:val="body"/>
        <w:bidi/>
        <w:rPr>
          <w:rtl/>
        </w:rPr>
      </w:pPr>
      <w:r w:rsidRPr="00F52B43">
        <w:t> </w:t>
      </w:r>
    </w:p>
    <w:p w:rsidRPr="00F52B43" w:rsidR="00747D9B" w:rsidP="00FA0946" w:rsidRDefault="00FE5784" w14:paraId="0C37F1FE" w14:textId="77777777">
      <w:pPr>
        <w:pStyle w:val="body"/>
        <w:bidi/>
        <w:rPr>
          <w:rtl/>
          <w:lang w:bidi="fa-IR"/>
        </w:rPr>
      </w:pPr>
      <w:r w:rsidRPr="00F52B43">
        <w:rPr>
          <w:rFonts w:hint="cs"/>
          <w:rtl/>
          <w:lang w:bidi="fa-IR"/>
        </w:rPr>
        <w:t>او، لب ز لب بگشود و چيزي گفت پاسخ را</w:t>
      </w:r>
    </w:p>
    <w:p w:rsidRPr="00F52B43" w:rsidR="00747D9B" w:rsidP="00FA0946" w:rsidRDefault="00FE5784" w14:paraId="594B52D9" w14:textId="77777777">
      <w:pPr>
        <w:pStyle w:val="body"/>
        <w:bidi/>
        <w:rPr>
          <w:rtl/>
          <w:lang w:bidi="fa-IR"/>
        </w:rPr>
      </w:pPr>
      <w:r w:rsidRPr="00F52B43">
        <w:rPr>
          <w:rFonts w:hint="cs"/>
          <w:rtl/>
          <w:lang w:bidi="fa-IR"/>
        </w:rPr>
        <w:t>اما صدايش با صداي عشق‌هاي دورِ از کف رفته مي‌مانست...</w:t>
      </w:r>
    </w:p>
    <w:p w:rsidRPr="00F52B43" w:rsidR="00747D9B" w:rsidP="00FA0946" w:rsidRDefault="00FE5784" w14:paraId="39B623CD" w14:textId="77777777">
      <w:pPr>
        <w:pStyle w:val="body"/>
        <w:bidi/>
        <w:rPr>
          <w:rtl/>
        </w:rPr>
      </w:pPr>
      <w:r w:rsidRPr="00F52B43">
        <w:t> </w:t>
      </w:r>
    </w:p>
    <w:p w:rsidRPr="00F52B43" w:rsidR="00747D9B" w:rsidP="00FA0946" w:rsidRDefault="00FE5784" w14:paraId="1B884891" w14:textId="77777777">
      <w:pPr>
        <w:pStyle w:val="body"/>
        <w:bidi/>
        <w:rPr>
          <w:rtl/>
          <w:lang w:bidi="fa-IR"/>
        </w:rPr>
      </w:pPr>
      <w:r w:rsidRPr="00F52B43">
        <w:rPr>
          <w:rFonts w:hint="cs"/>
          <w:rtl/>
          <w:lang w:bidi="fa-IR"/>
        </w:rPr>
        <w:t>لالايي گرمِ خطوطِ پيکرش، از تاروپودِ محوِ مه پوشيد پيراهن.</w:t>
      </w:r>
    </w:p>
    <w:p w:rsidRPr="00F52B43" w:rsidR="00747D9B" w:rsidP="00FA0946" w:rsidRDefault="00FE5784" w14:paraId="56549507" w14:textId="77777777">
      <w:pPr>
        <w:pStyle w:val="body"/>
        <w:bidi/>
        <w:rPr>
          <w:rtl/>
          <w:lang w:bidi="fa-IR"/>
        </w:rPr>
      </w:pPr>
      <w:r w:rsidRPr="00F52B43">
        <w:rPr>
          <w:rFonts w:hint="cs"/>
          <w:rtl/>
          <w:lang w:bidi="fa-IR"/>
        </w:rPr>
        <w:t>گويا به رؤياي بخارآلود و گنگِ شامگاهي دور او را ديده بودم من...</w:t>
      </w:r>
    </w:p>
    <w:p w:rsidR="00747D9B" w:rsidP="00FA0946" w:rsidRDefault="00FE5784" w14:paraId="65120822" w14:textId="62017D85">
      <w:pPr>
        <w:pStyle w:val="when"/>
        <w:bidi/>
        <w:rPr>
          <w:rFonts w:hint="cs"/>
          <w:rtl/>
          <w:lang w:bidi="fa-IR"/>
        </w:rPr>
      </w:pPr>
      <w:r w:rsidRPr="00F52B43">
        <w:t> </w:t>
      </w:r>
      <w:r w:rsidRPr="00F52B43">
        <w:rPr>
          <w:rFonts w:hint="cs"/>
          <w:rtl/>
          <w:lang w:bidi="fa-IR"/>
        </w:rPr>
        <w:t>۲۳ آذر ۱۳۳۳</w:t>
      </w:r>
    </w:p>
    <w:p w:rsidRPr="00FA0946" w:rsidR="00FA0946" w:rsidP="00FA0946" w:rsidRDefault="00FA0946" w14:paraId="6E395006" w14:textId="77777777">
      <w:pPr>
        <w:pStyle w:val="where"/>
        <w:bidi/>
        <w:rPr>
          <w:rtl/>
          <w:lang w:bidi="fa-IR"/>
        </w:rPr>
      </w:pPr>
      <w:bookmarkStart w:name="_GoBack" w:id="0"/>
      <w:bookmarkEnd w:id="0"/>
    </w:p>
    <w:sectPr w:rsidRPr="00FA0946" w:rsidR="00FA094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F761A"/>
    <w:multiLevelType w:val="multilevel"/>
    <w:tmpl w:val="0ED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E5784"/>
    <w:rsid w:val="000840A4"/>
    <w:rsid w:val="00747D9B"/>
    <w:rsid w:val="00F52B43"/>
    <w:rsid w:val="00FA0946"/>
    <w:rsid w:val="00FE5784"/>
    <w:rsid w:val="5BEBE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0BFF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hAnsi="Zar" w:eastAsia="Times New Roman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094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946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946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46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946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46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46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946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946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946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poem" w:customStyle="1">
    <w:name w:val="poem"/>
    <w:basedOn w:val="Normal"/>
    <w:next w:val="who"/>
    <w:qFormat/>
    <w:rsid w:val="00FA0946"/>
    <w:pPr>
      <w:bidi/>
      <w:outlineLvl w:val="0"/>
    </w:pPr>
    <w:rPr>
      <w:b/>
      <w:bCs/>
      <w:color w:val="000000"/>
      <w:sz w:val="28"/>
      <w:szCs w:val="28"/>
    </w:rPr>
  </w:style>
  <w:style w:type="paragraph" w:styleId="who" w:customStyle="1">
    <w:name w:val="who"/>
    <w:basedOn w:val="Normal"/>
    <w:qFormat/>
    <w:rsid w:val="00FA0946"/>
    <w:pPr>
      <w:jc w:val="right"/>
    </w:pPr>
    <w:rPr>
      <w:rFonts w:eastAsia="Times New Roman"/>
      <w:sz w:val="20"/>
      <w:szCs w:val="20"/>
    </w:rPr>
  </w:style>
  <w:style w:type="paragraph" w:styleId="why" w:customStyle="1">
    <w:name w:val="why"/>
    <w:basedOn w:val="who"/>
    <w:next w:val="num"/>
    <w:qFormat/>
    <w:rsid w:val="00FA0946"/>
    <w:pPr>
      <w:bidi/>
    </w:pPr>
  </w:style>
  <w:style w:type="paragraph" w:styleId="num" w:customStyle="1">
    <w:name w:val="num"/>
    <w:basedOn w:val="poem"/>
    <w:qFormat/>
    <w:rsid w:val="00FA0946"/>
    <w:pPr>
      <w:spacing w:before="240"/>
    </w:pPr>
  </w:style>
  <w:style w:type="paragraph" w:styleId="body" w:customStyle="1">
    <w:name w:val="body"/>
    <w:basedOn w:val="Normal"/>
    <w:qFormat/>
    <w:rsid w:val="00FA0946"/>
    <w:rPr>
      <w:color w:val="000000"/>
    </w:rPr>
  </w:style>
  <w:style w:type="paragraph" w:styleId="when" w:customStyle="1">
    <w:name w:val="when"/>
    <w:basedOn w:val="who"/>
    <w:next w:val="where"/>
    <w:qFormat/>
    <w:rsid w:val="00FA0946"/>
    <w:pPr>
      <w:spacing w:before="360"/>
    </w:pPr>
  </w:style>
  <w:style w:type="paragraph" w:styleId="where" w:customStyle="1">
    <w:name w:val="where"/>
    <w:basedOn w:val="when"/>
    <w:next w:val="NoSpacing"/>
    <w:qFormat/>
    <w:rsid w:val="00FA0946"/>
    <w:pPr>
      <w:spacing w:before="0"/>
    </w:pPr>
  </w:style>
  <w:style w:type="paragraph" w:styleId="NoSpacing">
    <w:name w:val="No Spacing"/>
    <w:uiPriority w:val="1"/>
    <w:qFormat/>
    <w:rsid w:val="00FA0946"/>
    <w:rPr>
      <w:rFonts w:eastAsiaTheme="minorEastAsia"/>
    </w:rPr>
  </w:style>
  <w:style w:type="paragraph" w:styleId="subname" w:customStyle="1">
    <w:name w:val="subname"/>
    <w:basedOn w:val="num"/>
    <w:next w:val="body"/>
    <w:qFormat/>
    <w:rsid w:val="00FA0946"/>
    <w:pPr>
      <w:spacing w:before="0" w:after="360"/>
    </w:pPr>
  </w:style>
  <w:style w:type="character" w:styleId="Heading1Char" w:customStyle="1">
    <w:name w:val="Heading 1 Char"/>
    <w:basedOn w:val="DefaultParagraphFont"/>
    <w:link w:val="Heading1"/>
    <w:uiPriority w:val="9"/>
    <w:rsid w:val="00FA0946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A094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A0946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A0946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A0946"/>
    <w:rPr>
      <w:rFonts w:asciiTheme="majorHAnsi" w:hAnsiTheme="majorHAnsi" w:eastAsiaTheme="majorEastAsia" w:cstheme="majorBidi"/>
      <w:color w:val="254061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A0946"/>
    <w:rPr>
      <w:rFonts w:asciiTheme="majorHAnsi" w:hAnsiTheme="majorHAnsi" w:eastAsiaTheme="majorEastAsia" w:cstheme="majorBidi"/>
      <w:i/>
      <w:iCs/>
      <w:color w:val="254061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A0946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A0946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A0946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94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0946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A0946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946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A0946"/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A0946"/>
    <w:rPr>
      <w:b/>
      <w:bCs/>
    </w:rPr>
  </w:style>
  <w:style w:type="character" w:styleId="Emphasis">
    <w:name w:val="Emphasis"/>
    <w:uiPriority w:val="20"/>
    <w:qFormat/>
    <w:rsid w:val="00FA0946"/>
    <w:rPr>
      <w:i/>
      <w:iCs/>
    </w:rPr>
  </w:style>
  <w:style w:type="paragraph" w:styleId="ListParagraph">
    <w:name w:val="List Paragraph"/>
    <w:basedOn w:val="Normal"/>
    <w:uiPriority w:val="34"/>
    <w:qFormat/>
    <w:rsid w:val="00FA094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A0946"/>
    <w:rPr>
      <w:rFonts w:eastAsia="Times New Roman"/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A094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946"/>
    <w:pPr>
      <w:pBdr>
        <w:bottom w:val="single" w:color="4F81BD" w:themeColor="accent1" w:sz="4" w:space="4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A094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A094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A094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A094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A094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A094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94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94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9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9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9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4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94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94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94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A094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A094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A0946"/>
    <w:pPr>
      <w:bidi/>
    </w:pPr>
  </w:style>
  <w:style w:type="paragraph" w:customStyle="1" w:styleId="num">
    <w:name w:val="num"/>
    <w:basedOn w:val="poem"/>
    <w:qFormat/>
    <w:rsid w:val="00FA0946"/>
    <w:pPr>
      <w:spacing w:before="240"/>
    </w:pPr>
  </w:style>
  <w:style w:type="paragraph" w:customStyle="1" w:styleId="body">
    <w:name w:val="body"/>
    <w:basedOn w:val="Normal"/>
    <w:qFormat/>
    <w:rsid w:val="00FA0946"/>
    <w:rPr>
      <w:color w:val="000000"/>
    </w:rPr>
  </w:style>
  <w:style w:type="paragraph" w:customStyle="1" w:styleId="when">
    <w:name w:val="when"/>
    <w:basedOn w:val="who"/>
    <w:next w:val="where"/>
    <w:qFormat/>
    <w:rsid w:val="00FA0946"/>
    <w:pPr>
      <w:spacing w:before="360"/>
    </w:pPr>
  </w:style>
  <w:style w:type="paragraph" w:customStyle="1" w:styleId="where">
    <w:name w:val="where"/>
    <w:basedOn w:val="when"/>
    <w:next w:val="NoSpacing"/>
    <w:qFormat/>
    <w:rsid w:val="00FA0946"/>
    <w:pPr>
      <w:spacing w:before="0"/>
    </w:pPr>
  </w:style>
  <w:style w:type="paragraph" w:styleId="NoSpacing">
    <w:name w:val="No Spacing"/>
    <w:uiPriority w:val="1"/>
    <w:qFormat/>
    <w:rsid w:val="00FA094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A094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A094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9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9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94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4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9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9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9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94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09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94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9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09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A0946"/>
    <w:rPr>
      <w:b/>
      <w:bCs/>
    </w:rPr>
  </w:style>
  <w:style w:type="character" w:styleId="Emphasis">
    <w:name w:val="Emphasis"/>
    <w:uiPriority w:val="20"/>
    <w:qFormat/>
    <w:rsid w:val="00FA0946"/>
    <w:rPr>
      <w:i/>
      <w:iCs/>
    </w:rPr>
  </w:style>
  <w:style w:type="paragraph" w:styleId="ListParagraph">
    <w:name w:val="List Paragraph"/>
    <w:basedOn w:val="Normal"/>
    <w:uiPriority w:val="34"/>
    <w:qFormat/>
    <w:rsid w:val="00FA094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A094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094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94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94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A094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A094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A094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A094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A094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9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pooya</dc:creator>
  <keywords/>
  <dc:description/>
  <lastModifiedBy>Pooya Ramezani</lastModifiedBy>
  <revision>6</revision>
  <dcterms:created xsi:type="dcterms:W3CDTF">2010-04-01T21:05:00.0000000Z</dcterms:created>
  <dcterms:modified xsi:type="dcterms:W3CDTF">2012-11-06T14:24:54.0988943Z</dcterms:modified>
</coreProperties>
</file>