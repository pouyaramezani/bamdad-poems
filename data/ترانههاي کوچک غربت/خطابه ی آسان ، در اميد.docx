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C4A81" w14:textId="3AEE007D" w:rsidR="00EB1341" w:rsidRDefault="005A3860" w:rsidP="00C20749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خطابه‌ی آسان ، در اميد </w:t>
      </w:r>
    </w:p>
    <w:p w14:paraId="57959C11" w14:textId="21911E28" w:rsidR="00C20749" w:rsidRDefault="00C20749" w:rsidP="00C20749">
      <w:pPr>
        <w:pStyle w:val="who"/>
        <w:bidi/>
        <w:rPr>
          <w:rtl/>
          <w:lang w:bidi="fa-IR"/>
        </w:rPr>
      </w:pPr>
    </w:p>
    <w:p w14:paraId="573EA02C" w14:textId="1893A84E" w:rsidR="00C20749" w:rsidRDefault="00C20749" w:rsidP="00C20749">
      <w:pPr>
        <w:pStyle w:val="why"/>
        <w:rPr>
          <w:rtl/>
          <w:lang w:bidi="fa-IR"/>
        </w:rPr>
      </w:pPr>
    </w:p>
    <w:p w14:paraId="73AC7686" w14:textId="3A4BE9BE" w:rsidR="00C20749" w:rsidRDefault="00C20749" w:rsidP="00C20749">
      <w:pPr>
        <w:pStyle w:val="num"/>
        <w:rPr>
          <w:rtl/>
          <w:lang w:bidi="fa-IR"/>
        </w:rPr>
      </w:pPr>
    </w:p>
    <w:p w14:paraId="0D52E9A1" w14:textId="77777777" w:rsidR="00C20749" w:rsidRPr="00C20749" w:rsidRDefault="00C20749" w:rsidP="00C20749">
      <w:pPr>
        <w:pStyle w:val="subname"/>
        <w:rPr>
          <w:lang w:bidi="fa-IR"/>
        </w:rPr>
      </w:pPr>
    </w:p>
    <w:p w14:paraId="2042F4C2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رامين شهروند</w:t>
      </w:r>
    </w:p>
    <w:p w14:paraId="42B4537C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وطن کجاست که آواز ِ آشنای تو چنين دور مي‌نمايد؟</w:t>
      </w:r>
    </w:p>
    <w:p w14:paraId="1AF39118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اميد کجاست</w:t>
      </w:r>
    </w:p>
    <w:p w14:paraId="06805A1B" w14:textId="66708486" w:rsidR="00EB1341" w:rsidRDefault="00EB1341" w:rsidP="00C20749">
      <w:pPr>
        <w:pStyle w:val="body"/>
        <w:bidi/>
        <w:rPr>
          <w:rtl/>
        </w:rPr>
      </w:pPr>
    </w:p>
    <w:p w14:paraId="545AACD1" w14:textId="77777777" w:rsidR="00C20749" w:rsidRPr="00C20749" w:rsidRDefault="00C20749" w:rsidP="00C20749">
      <w:pPr>
        <w:pStyle w:val="body"/>
        <w:bidi/>
        <w:divId w:val="217403099"/>
      </w:pPr>
      <w:r w:rsidRPr="00C20749">
        <w:rPr>
          <w:rFonts w:hint="cs"/>
          <w:b/>
          <w:rtl/>
          <w:lang w:bidi="fa-IR"/>
        </w:rPr>
        <w:t>تا خود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rtl/>
        </w:rPr>
        <w:t> </w:t>
      </w:r>
      <w:r w:rsidRPr="00C20749">
        <w:tab/>
      </w:r>
      <w:r w:rsidRPr="00C20749">
        <w:rPr>
          <w:rFonts w:hint="cs"/>
          <w:rtl/>
        </w:rPr>
        <w:t> </w:t>
      </w:r>
    </w:p>
    <w:p w14:paraId="35A4AE5C" w14:textId="77777777" w:rsidR="00C20749" w:rsidRPr="00C20749" w:rsidRDefault="00C20749" w:rsidP="00C20749">
      <w:pPr>
        <w:pStyle w:val="body"/>
        <w:bidi/>
        <w:divId w:val="217403099"/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b/>
          <w:rtl/>
          <w:lang w:bidi="fa-IR"/>
        </w:rPr>
        <w:t>جهان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rtl/>
        </w:rPr>
        <w:t> </w:t>
      </w:r>
    </w:p>
    <w:p w14:paraId="09C1D07F" w14:textId="77777777" w:rsidR="00C20749" w:rsidRPr="00C20749" w:rsidRDefault="00C20749" w:rsidP="00C20749">
      <w:pPr>
        <w:pStyle w:val="body"/>
        <w:bidi/>
        <w:divId w:val="217403099"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rtl/>
        </w:rPr>
        <w:t> </w:t>
      </w:r>
      <w:r w:rsidRPr="00C20749">
        <w:tab/>
      </w:r>
      <w:r w:rsidRPr="00C20749">
        <w:rPr>
          <w:rFonts w:hint="cs"/>
          <w:b/>
          <w:rtl/>
          <w:lang w:bidi="fa-IR"/>
        </w:rPr>
        <w:t>به قرار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</w:p>
    <w:p w14:paraId="6B686024" w14:textId="77777777" w:rsidR="00C20749" w:rsidRPr="00C20749" w:rsidRDefault="00C20749" w:rsidP="00C20749">
      <w:pPr>
        <w:pStyle w:val="body"/>
        <w:bidi/>
        <w:divId w:val="217403099"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rtl/>
        </w:rPr>
        <w:t> </w:t>
      </w:r>
      <w:r w:rsidRPr="00C20749">
        <w:tab/>
      </w:r>
      <w:r w:rsidRPr="00C20749">
        <w:rPr>
          <w:rFonts w:hint="cs"/>
          <w:rtl/>
        </w:rPr>
        <w:t> </w:t>
      </w:r>
      <w:r w:rsidRPr="00C20749">
        <w:tab/>
      </w:r>
      <w:r w:rsidRPr="00C20749">
        <w:rPr>
          <w:rFonts w:hint="cs"/>
          <w:b/>
          <w:rtl/>
          <w:lang w:bidi="fa-IR"/>
        </w:rPr>
        <w:t>بازآيد؟</w:t>
      </w:r>
      <w:r w:rsidRPr="00C20749">
        <w:rPr>
          <w:rFonts w:ascii="Nesf2" w:hAnsi="Nesf2"/>
          <w:b/>
        </w:rPr>
        <w:t> </w:t>
      </w:r>
    </w:p>
    <w:p w14:paraId="2D7B5861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هان، سنجيده باش</w:t>
      </w:r>
    </w:p>
    <w:p w14:paraId="6FFA5169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نوميدان را معادی مقدر نيست!</w:t>
      </w:r>
    </w:p>
    <w:p w14:paraId="0598E957" w14:textId="77777777" w:rsidR="00C20749" w:rsidRDefault="00C20749" w:rsidP="00C20749">
      <w:pPr>
        <w:pStyle w:val="body"/>
        <w:bidi/>
        <w:rPr>
          <w:rFonts w:ascii="Nesf2" w:hAnsi="Nesf2"/>
        </w:rPr>
      </w:pPr>
    </w:p>
    <w:p w14:paraId="5D1477C1" w14:textId="77777777" w:rsidR="00EB1341" w:rsidRDefault="005A3860" w:rsidP="00C20749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754318C7" w14:textId="77777777" w:rsidR="00EB1341" w:rsidRDefault="005A3860" w:rsidP="00C2074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2A1A7930" w14:textId="77777777" w:rsidR="00EB1341" w:rsidRDefault="005A3860" w:rsidP="00C2074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4A7F9AF" w14:textId="77777777" w:rsidR="00EB1341" w:rsidRDefault="005A3860" w:rsidP="00C20749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0892C676" w14:textId="77777777" w:rsidR="00C20749" w:rsidRPr="00C20749" w:rsidRDefault="00C20749" w:rsidP="00C20749">
      <w:pPr>
        <w:pStyle w:val="body"/>
        <w:bidi/>
        <w:divId w:val="301085292"/>
        <w:rPr>
          <w:rFonts w:ascii="Nesf2" w:hAnsi="Nesf2"/>
        </w:rPr>
      </w:pPr>
      <w:r w:rsidRPr="00C20749">
        <w:rPr>
          <w:rFonts w:hint="cs"/>
          <w:b/>
          <w:rtl/>
          <w:lang w:bidi="fa-IR"/>
        </w:rPr>
        <w:t>معشوق در ذره‌ذره‌ی جان ِ توست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</w:p>
    <w:p w14:paraId="01D4440F" w14:textId="77777777" w:rsidR="00C20749" w:rsidRPr="00C20749" w:rsidRDefault="00C20749" w:rsidP="00C20749">
      <w:pPr>
        <w:pStyle w:val="body"/>
        <w:bidi/>
        <w:divId w:val="301085292"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b/>
          <w:rtl/>
          <w:lang w:bidi="fa-IR"/>
        </w:rPr>
        <w:t>که باور داشته‌ای،</w:t>
      </w:r>
      <w:r w:rsidRPr="00C20749">
        <w:rPr>
          <w:rFonts w:ascii="Nesf2" w:hAnsi="Nesf2"/>
          <w:b/>
        </w:rPr>
        <w:t> </w:t>
      </w:r>
    </w:p>
    <w:p w14:paraId="15A83670" w14:textId="77777777" w:rsidR="00C20749" w:rsidRPr="00C20749" w:rsidRDefault="00C20749" w:rsidP="00C20749">
      <w:pPr>
        <w:pStyle w:val="body"/>
        <w:bidi/>
      </w:pPr>
      <w:r w:rsidRPr="00C20749">
        <w:rPr>
          <w:rFonts w:hint="cs"/>
          <w:b/>
          <w:rtl/>
          <w:lang w:bidi="fa-IR"/>
        </w:rPr>
        <w:t>و رستاخيز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rtl/>
        </w:rPr>
        <w:t> </w:t>
      </w:r>
    </w:p>
    <w:p w14:paraId="713D24CD" w14:textId="77777777" w:rsidR="00C20749" w:rsidRPr="00C20749" w:rsidRDefault="00C20749" w:rsidP="00C20749">
      <w:pPr>
        <w:pStyle w:val="body"/>
        <w:bidi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b/>
          <w:rtl/>
          <w:lang w:bidi="fa-IR"/>
        </w:rPr>
        <w:t>در چشم‌انداز ِ هميشه‌ی تو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</w:p>
    <w:p w14:paraId="51B9BC91" w14:textId="77777777" w:rsidR="00C20749" w:rsidRPr="00C20749" w:rsidRDefault="00C20749" w:rsidP="00C20749">
      <w:pPr>
        <w:pStyle w:val="body"/>
        <w:bidi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rtl/>
        </w:rPr>
        <w:t> </w:t>
      </w:r>
      <w:r w:rsidRPr="00C20749">
        <w:tab/>
      </w:r>
      <w:r w:rsidRPr="00C20749">
        <w:rPr>
          <w:rFonts w:hint="cs"/>
          <w:b/>
          <w:rtl/>
          <w:lang w:bidi="fa-IR"/>
        </w:rPr>
        <w:t>به کار است.</w:t>
      </w:r>
      <w:r w:rsidRPr="00C20749">
        <w:rPr>
          <w:rFonts w:ascii="Nesf2" w:hAnsi="Nesf2"/>
          <w:b/>
        </w:rPr>
        <w:t> </w:t>
      </w:r>
    </w:p>
    <w:p w14:paraId="2FFB6410" w14:textId="77777777" w:rsidR="00EB1341" w:rsidRDefault="00EB1341" w:rsidP="00C20749">
      <w:pPr>
        <w:pStyle w:val="body"/>
        <w:bidi/>
        <w:divId w:val="939414319"/>
        <w:rPr>
          <w:rFonts w:eastAsia="Times New Roman"/>
          <w:vanish/>
          <w:rtl/>
        </w:rPr>
      </w:pPr>
    </w:p>
    <w:p w14:paraId="6D648498" w14:textId="77777777" w:rsidR="00C20749" w:rsidRPr="00C20749" w:rsidRDefault="00C20749" w:rsidP="00C20749">
      <w:pPr>
        <w:pStyle w:val="body"/>
        <w:bidi/>
        <w:divId w:val="939414319"/>
        <w:rPr>
          <w:rFonts w:ascii="Nesf2" w:hAnsi="Nesf2"/>
        </w:rPr>
      </w:pPr>
      <w:r w:rsidRPr="00C20749">
        <w:rPr>
          <w:rFonts w:hint="cs"/>
          <w:b/>
          <w:rtl/>
          <w:lang w:bidi="fa-IR"/>
        </w:rPr>
        <w:t>در زيج ِ جُست‌وجو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</w:p>
    <w:p w14:paraId="443FB4C1" w14:textId="77777777" w:rsidR="00C20749" w:rsidRPr="00C20749" w:rsidRDefault="00C20749" w:rsidP="00C20749">
      <w:pPr>
        <w:pStyle w:val="body"/>
        <w:bidi/>
        <w:divId w:val="939414319"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b/>
          <w:rtl/>
          <w:lang w:bidi="fa-IR"/>
        </w:rPr>
        <w:t>ايستاده‌ی ابدی باش</w:t>
      </w:r>
      <w:r w:rsidRPr="00C20749">
        <w:rPr>
          <w:rFonts w:ascii="Nesf2" w:hAnsi="Nesf2"/>
          <w:b/>
        </w:rPr>
        <w:t> </w:t>
      </w:r>
    </w:p>
    <w:p w14:paraId="1EF200E3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سفر ِ بي‌انجام ِ ستاره‌گان بر تو گذر کند،</w:t>
      </w:r>
    </w:p>
    <w:p w14:paraId="4518D623" w14:textId="77777777" w:rsidR="00EB1341" w:rsidRDefault="005A3860" w:rsidP="00C2074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4DBD61A" w14:textId="77777777" w:rsidR="00EB1341" w:rsidRDefault="005A3860" w:rsidP="00C20749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29844767" w14:textId="77777777" w:rsidR="00C20749" w:rsidRPr="00C20749" w:rsidRDefault="00C20749" w:rsidP="00C20749">
      <w:pPr>
        <w:pStyle w:val="body"/>
        <w:bidi/>
        <w:divId w:val="613174719"/>
        <w:rPr>
          <w:rFonts w:ascii="Nesf2" w:hAnsi="Nesf2"/>
        </w:rPr>
      </w:pPr>
      <w:r w:rsidRPr="00C20749">
        <w:rPr>
          <w:rFonts w:hint="cs"/>
          <w:b/>
          <w:rtl/>
          <w:lang w:bidi="fa-IR"/>
        </w:rPr>
        <w:t>که زمين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</w:p>
    <w:p w14:paraId="52B40053" w14:textId="77777777" w:rsidR="00C20749" w:rsidRPr="00C20749" w:rsidRDefault="00C20749" w:rsidP="00C20749">
      <w:pPr>
        <w:pStyle w:val="body"/>
        <w:bidi/>
        <w:divId w:val="613174719"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b/>
          <w:rtl/>
          <w:lang w:bidi="fa-IR"/>
        </w:rPr>
        <w:t>از اين‌گونه حقارت بار نمي‌مانْد</w:t>
      </w:r>
      <w:r w:rsidRPr="00C20749">
        <w:rPr>
          <w:rFonts w:ascii="Nesf2" w:hAnsi="Nesf2"/>
          <w:b/>
        </w:rPr>
        <w:t> </w:t>
      </w:r>
    </w:p>
    <w:p w14:paraId="2B023E5F" w14:textId="77777777" w:rsidR="00C20749" w:rsidRPr="00C20749" w:rsidRDefault="00C20749" w:rsidP="00C20749">
      <w:pPr>
        <w:pStyle w:val="body"/>
        <w:bidi/>
      </w:pPr>
      <w:r w:rsidRPr="00C20749">
        <w:rPr>
          <w:rFonts w:hint="cs"/>
          <w:b/>
          <w:rtl/>
          <w:lang w:bidi="fa-IR"/>
        </w:rPr>
        <w:t>اگر آدمي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rtl/>
        </w:rPr>
        <w:t> </w:t>
      </w:r>
    </w:p>
    <w:p w14:paraId="101F8AE5" w14:textId="77777777" w:rsidR="00C20749" w:rsidRPr="00C20749" w:rsidRDefault="00C20749" w:rsidP="00C20749">
      <w:pPr>
        <w:pStyle w:val="body"/>
        <w:bidi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b/>
          <w:rtl/>
          <w:lang w:bidi="fa-IR"/>
        </w:rPr>
        <w:t>به هنگام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</w:p>
    <w:p w14:paraId="25203881" w14:textId="77777777" w:rsidR="00C20749" w:rsidRPr="00C20749" w:rsidRDefault="00C20749" w:rsidP="00C20749">
      <w:pPr>
        <w:pStyle w:val="body"/>
        <w:bidi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rtl/>
        </w:rPr>
        <w:t> </w:t>
      </w:r>
      <w:r w:rsidRPr="00C20749">
        <w:tab/>
      </w:r>
      <w:r w:rsidRPr="00C20749">
        <w:rPr>
          <w:rFonts w:hint="cs"/>
          <w:b/>
          <w:rtl/>
          <w:lang w:bidi="fa-IR"/>
        </w:rPr>
        <w:t>ديده‌ی حيرت مي‌گشود.</w:t>
      </w:r>
      <w:r w:rsidRPr="00C20749">
        <w:rPr>
          <w:rFonts w:ascii="Nesf2" w:hAnsi="Nesf2"/>
          <w:b/>
        </w:rPr>
        <w:t> </w:t>
      </w:r>
    </w:p>
    <w:p w14:paraId="563C6E38" w14:textId="77777777" w:rsidR="00C20749" w:rsidRDefault="00C20749" w:rsidP="00C20749">
      <w:pPr>
        <w:pStyle w:val="body"/>
        <w:bidi/>
        <w:rPr>
          <w:rFonts w:ascii="Tahoma" w:hAnsi="Tahoma" w:cs="Tahoma"/>
        </w:rPr>
      </w:pPr>
    </w:p>
    <w:p w14:paraId="16B307E9" w14:textId="77777777" w:rsidR="00EB1341" w:rsidRDefault="005A3860" w:rsidP="00C20749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D432C91" w14:textId="77777777" w:rsidR="00EB1341" w:rsidRDefault="005A3860" w:rsidP="00C2074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451195FC" w14:textId="77777777" w:rsidR="00EB1341" w:rsidRDefault="005A3860" w:rsidP="00C2074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4EB3C02F" w14:textId="77777777" w:rsidR="00EB1341" w:rsidRDefault="005A3860" w:rsidP="00C20749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0E0AA88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زيستن</w:t>
      </w:r>
    </w:p>
    <w:p w14:paraId="2B2DD067" w14:textId="675D3C59" w:rsidR="00EB1341" w:rsidRDefault="00EB1341" w:rsidP="00C20749">
      <w:pPr>
        <w:pStyle w:val="body"/>
        <w:bidi/>
        <w:rPr>
          <w:rtl/>
        </w:rPr>
      </w:pPr>
    </w:p>
    <w:p w14:paraId="1CB40289" w14:textId="77777777" w:rsidR="00C20749" w:rsidRPr="00C20749" w:rsidRDefault="00C20749" w:rsidP="00C20749">
      <w:pPr>
        <w:pStyle w:val="body"/>
        <w:bidi/>
        <w:divId w:val="594870416"/>
        <w:rPr>
          <w:rFonts w:ascii="Nesf2" w:hAnsi="Nesf2"/>
        </w:rPr>
      </w:pPr>
      <w:r w:rsidRPr="00C20749">
        <w:rPr>
          <w:rFonts w:hint="cs"/>
          <w:b/>
          <w:rtl/>
          <w:lang w:bidi="fa-IR"/>
        </w:rPr>
        <w:t>و ولايت ِ والای انسان بر خاک را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</w:p>
    <w:p w14:paraId="40D1F58C" w14:textId="77777777" w:rsidR="00C20749" w:rsidRPr="00C20749" w:rsidRDefault="00C20749" w:rsidP="00C20749">
      <w:pPr>
        <w:pStyle w:val="body"/>
        <w:bidi/>
        <w:divId w:val="594870416"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b/>
          <w:rtl/>
          <w:lang w:bidi="fa-IR"/>
        </w:rPr>
        <w:t>نماز بردن;</w:t>
      </w:r>
      <w:r w:rsidRPr="00C20749">
        <w:rPr>
          <w:rFonts w:ascii="Nesf2" w:hAnsi="Nesf2"/>
          <w:b/>
        </w:rPr>
        <w:t> </w:t>
      </w:r>
    </w:p>
    <w:p w14:paraId="3D7EF9F7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زيستن</w:t>
      </w:r>
    </w:p>
    <w:p w14:paraId="4B485F16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معجزه کردن;</w:t>
      </w:r>
    </w:p>
    <w:p w14:paraId="3EE2B78B" w14:textId="7EE112A5" w:rsidR="00EB1341" w:rsidRDefault="00EB1341" w:rsidP="00C20749">
      <w:pPr>
        <w:pStyle w:val="body"/>
        <w:bidi/>
        <w:rPr>
          <w:rtl/>
        </w:rPr>
      </w:pPr>
    </w:p>
    <w:p w14:paraId="7646497A" w14:textId="77777777" w:rsidR="00C20749" w:rsidRPr="00C20749" w:rsidRDefault="00C20749" w:rsidP="00C20749">
      <w:pPr>
        <w:pStyle w:val="body"/>
        <w:bidi/>
        <w:divId w:val="606160792"/>
        <w:rPr>
          <w:rFonts w:ascii="Nesf2" w:hAnsi="Nesf2"/>
        </w:rPr>
      </w:pPr>
      <w:r w:rsidRPr="00C20749">
        <w:rPr>
          <w:rFonts w:hint="cs"/>
          <w:b/>
          <w:rtl/>
          <w:lang w:bidi="fa-IR"/>
        </w:rPr>
        <w:t>ورنه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</w:p>
    <w:p w14:paraId="017DC0A4" w14:textId="77777777" w:rsidR="00C20749" w:rsidRPr="00C20749" w:rsidRDefault="00C20749" w:rsidP="00C20749">
      <w:pPr>
        <w:pStyle w:val="body"/>
        <w:bidi/>
        <w:divId w:val="606160792"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b/>
          <w:rtl/>
          <w:lang w:bidi="fa-IR"/>
        </w:rPr>
        <w:t>ميلاد ِ تو جز خاطره‌ی دردی بيهوده چيست</w:t>
      </w:r>
      <w:r w:rsidRPr="00C20749">
        <w:rPr>
          <w:rFonts w:ascii="Nesf2" w:hAnsi="Nesf2"/>
          <w:b/>
        </w:rPr>
        <w:t> </w:t>
      </w:r>
    </w:p>
    <w:p w14:paraId="66880165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 از آن دست که مرگ‌ات،</w:t>
      </w:r>
    </w:p>
    <w:p w14:paraId="0AAA6CA4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 از آن دست که عبور ِ قطار ِ عقيم ِ اَستران ِ تو</w:t>
      </w:r>
    </w:p>
    <w:p w14:paraId="4716871A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فاصله‌ی کويری ميلاد و مرگ‌ات؟</w:t>
      </w:r>
    </w:p>
    <w:p w14:paraId="4649BAC6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مُعجزه کن مُعجزه کن</w:t>
      </w:r>
    </w:p>
    <w:p w14:paraId="2EA3A5D3" w14:textId="1B954EDC" w:rsidR="00EB1341" w:rsidRDefault="00EB1341" w:rsidP="00C20749">
      <w:pPr>
        <w:pStyle w:val="body"/>
        <w:bidi/>
        <w:rPr>
          <w:rtl/>
        </w:rPr>
      </w:pPr>
    </w:p>
    <w:p w14:paraId="11531062" w14:textId="77777777" w:rsidR="00C20749" w:rsidRPr="00C20749" w:rsidRDefault="00C20749" w:rsidP="00C20749">
      <w:pPr>
        <w:pStyle w:val="body"/>
        <w:bidi/>
        <w:divId w:val="2001955359"/>
      </w:pPr>
      <w:r w:rsidRPr="00C20749">
        <w:rPr>
          <w:rFonts w:hint="cs"/>
          <w:b/>
          <w:rtl/>
          <w:lang w:bidi="fa-IR"/>
        </w:rPr>
        <w:t>که مُعجزه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rtl/>
        </w:rPr>
        <w:t> </w:t>
      </w:r>
    </w:p>
    <w:p w14:paraId="3AA837F3" w14:textId="77777777" w:rsidR="00C20749" w:rsidRPr="00C20749" w:rsidRDefault="00C20749" w:rsidP="00C20749">
      <w:pPr>
        <w:pStyle w:val="body"/>
        <w:bidi/>
        <w:divId w:val="2001955359"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b/>
          <w:rtl/>
          <w:lang w:bidi="fa-IR"/>
        </w:rPr>
        <w:t>تنها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</w:p>
    <w:p w14:paraId="62772F88" w14:textId="77777777" w:rsidR="00C20749" w:rsidRPr="00C20749" w:rsidRDefault="00C20749" w:rsidP="00C20749">
      <w:pPr>
        <w:pStyle w:val="body"/>
        <w:bidi/>
        <w:divId w:val="2001955359"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rtl/>
        </w:rPr>
        <w:t> </w:t>
      </w:r>
      <w:r w:rsidRPr="00C20749">
        <w:tab/>
      </w:r>
      <w:r w:rsidRPr="00C20749">
        <w:rPr>
          <w:rFonts w:hint="cs"/>
          <w:b/>
          <w:rtl/>
          <w:lang w:bidi="fa-IR"/>
        </w:rPr>
        <w:t>دست‌کار ِ توست</w:t>
      </w:r>
      <w:r w:rsidRPr="00C20749">
        <w:rPr>
          <w:rFonts w:ascii="Nesf2" w:hAnsi="Nesf2"/>
          <w:b/>
        </w:rPr>
        <w:t> </w:t>
      </w:r>
    </w:p>
    <w:p w14:paraId="689D61F3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اگر دادگر باشي;</w:t>
      </w:r>
    </w:p>
    <w:p w14:paraId="006DDFDE" w14:textId="49FF1E9F" w:rsidR="00EB1341" w:rsidRDefault="00EB1341" w:rsidP="00C20749">
      <w:pPr>
        <w:pStyle w:val="body"/>
        <w:bidi/>
        <w:rPr>
          <w:rtl/>
        </w:rPr>
      </w:pPr>
    </w:p>
    <w:p w14:paraId="457B1868" w14:textId="77777777" w:rsidR="00C20749" w:rsidRPr="00C20749" w:rsidRDefault="00C20749" w:rsidP="00C20749">
      <w:pPr>
        <w:pStyle w:val="body"/>
        <w:bidi/>
        <w:divId w:val="1234047187"/>
        <w:rPr>
          <w:rFonts w:ascii="Nesf2" w:hAnsi="Nesf2"/>
        </w:rPr>
      </w:pPr>
      <w:r w:rsidRPr="00C20749">
        <w:rPr>
          <w:rFonts w:hint="cs"/>
          <w:b/>
          <w:rtl/>
          <w:lang w:bidi="fa-IR"/>
        </w:rPr>
        <w:t>که در اين گُستره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</w:p>
    <w:p w14:paraId="1E6415CA" w14:textId="77777777" w:rsidR="00C20749" w:rsidRPr="00C20749" w:rsidRDefault="00C20749" w:rsidP="00C20749">
      <w:pPr>
        <w:pStyle w:val="body"/>
        <w:bidi/>
        <w:divId w:val="1234047187"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b/>
          <w:rtl/>
          <w:lang w:bidi="fa-IR"/>
        </w:rPr>
        <w:t>گُرگان‌اند</w:t>
      </w:r>
      <w:r w:rsidRPr="00C20749">
        <w:rPr>
          <w:rFonts w:ascii="Nesf2" w:hAnsi="Nesf2"/>
          <w:b/>
        </w:rPr>
        <w:t> </w:t>
      </w:r>
    </w:p>
    <w:p w14:paraId="1745818A" w14:textId="77777777" w:rsidR="00C20749" w:rsidRPr="00C20749" w:rsidRDefault="00C20749" w:rsidP="00C20749">
      <w:pPr>
        <w:pStyle w:val="body"/>
        <w:bidi/>
        <w:rPr>
          <w:rFonts w:ascii="Nesf2" w:hAnsi="Nesf2"/>
        </w:rPr>
      </w:pPr>
      <w:r w:rsidRPr="00C20749">
        <w:rPr>
          <w:rFonts w:hint="cs"/>
          <w:b/>
          <w:rtl/>
          <w:lang w:bidi="fa-IR"/>
        </w:rPr>
        <w:t>مشتاق ِ بردريدن ِ بي‌دادگرانه‌ی آن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</w:p>
    <w:p w14:paraId="608740B4" w14:textId="77777777" w:rsidR="00C20749" w:rsidRPr="00C20749" w:rsidRDefault="00C20749" w:rsidP="00C20749">
      <w:pPr>
        <w:pStyle w:val="body"/>
        <w:bidi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b/>
          <w:rtl/>
          <w:lang w:bidi="fa-IR"/>
        </w:rPr>
        <w:t>که دريدن نمي‌تواند. ــ</w:t>
      </w:r>
      <w:r w:rsidRPr="00C20749">
        <w:rPr>
          <w:rFonts w:ascii="Nesf2" w:hAnsi="Nesf2"/>
          <w:b/>
        </w:rPr>
        <w:t> </w:t>
      </w:r>
    </w:p>
    <w:p w14:paraId="3416B76B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دادگری</w:t>
      </w:r>
    </w:p>
    <w:p w14:paraId="6687620E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معجزه‌ی نهايي‌ست.</w:t>
      </w:r>
    </w:p>
    <w:p w14:paraId="3B744552" w14:textId="77777777" w:rsidR="00C20749" w:rsidRDefault="00C20749" w:rsidP="00C20749">
      <w:pPr>
        <w:pStyle w:val="body"/>
        <w:bidi/>
        <w:rPr>
          <w:lang w:bidi="fa-IR"/>
        </w:rPr>
      </w:pPr>
    </w:p>
    <w:p w14:paraId="1C546BFE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کاش در اين جهان</w:t>
      </w:r>
    </w:p>
    <w:p w14:paraId="6EA4F0F5" w14:textId="5B46854A" w:rsidR="00EB1341" w:rsidRDefault="00EB1341" w:rsidP="00C20749">
      <w:pPr>
        <w:pStyle w:val="body"/>
        <w:bidi/>
        <w:rPr>
          <w:rtl/>
        </w:rPr>
      </w:pPr>
    </w:p>
    <w:p w14:paraId="5C1AD0DD" w14:textId="77777777" w:rsidR="00C20749" w:rsidRPr="00C20749" w:rsidRDefault="00C20749" w:rsidP="00C20749">
      <w:pPr>
        <w:pStyle w:val="body"/>
        <w:bidi/>
        <w:divId w:val="921640374"/>
        <w:rPr>
          <w:rFonts w:ascii="Nesf2" w:hAnsi="Nesf2"/>
        </w:rPr>
      </w:pPr>
      <w:r w:rsidRPr="00C20749">
        <w:rPr>
          <w:rFonts w:hint="cs"/>
          <w:b/>
          <w:rtl/>
          <w:lang w:bidi="fa-IR"/>
        </w:rPr>
        <w:t>مرده‌گان را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</w:p>
    <w:p w14:paraId="0BCBA832" w14:textId="77777777" w:rsidR="00C20749" w:rsidRPr="00C20749" w:rsidRDefault="00C20749" w:rsidP="00C20749">
      <w:pPr>
        <w:pStyle w:val="body"/>
        <w:bidi/>
        <w:divId w:val="921640374"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b/>
          <w:rtl/>
          <w:lang w:bidi="fa-IR"/>
        </w:rPr>
        <w:t>روزی ويژه بود،</w:t>
      </w:r>
      <w:r w:rsidRPr="00C20749">
        <w:rPr>
          <w:rFonts w:ascii="Nesf2" w:hAnsi="Nesf2"/>
          <w:b/>
        </w:rPr>
        <w:t> </w:t>
      </w:r>
    </w:p>
    <w:p w14:paraId="066B4A6D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چون از برابر ِ اين همه اجساد گذر مي‌کنيم</w:t>
      </w:r>
    </w:p>
    <w:p w14:paraId="5D12E048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تنها دستمالي برابر ِ بيني نگيريم:</w:t>
      </w:r>
    </w:p>
    <w:p w14:paraId="1BCD958A" w14:textId="769421AB" w:rsidR="00EB1341" w:rsidRDefault="00EB1341" w:rsidP="00C20749">
      <w:pPr>
        <w:pStyle w:val="body"/>
        <w:bidi/>
        <w:rPr>
          <w:rtl/>
        </w:rPr>
      </w:pPr>
    </w:p>
    <w:p w14:paraId="2749E334" w14:textId="77777777" w:rsidR="00C20749" w:rsidRPr="00C20749" w:rsidRDefault="00C20749" w:rsidP="00C20749">
      <w:pPr>
        <w:pStyle w:val="body"/>
        <w:bidi/>
        <w:divId w:val="1053887321"/>
        <w:rPr>
          <w:rFonts w:ascii="Nesf2" w:hAnsi="Nesf2"/>
        </w:rPr>
      </w:pPr>
      <w:r w:rsidRPr="00C20749">
        <w:rPr>
          <w:rFonts w:hint="cs"/>
          <w:b/>
          <w:rtl/>
          <w:lang w:bidi="fa-IR"/>
        </w:rPr>
        <w:t>اين پُرآزار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</w:p>
    <w:p w14:paraId="589E18E2" w14:textId="77777777" w:rsidR="00C20749" w:rsidRPr="00C20749" w:rsidRDefault="00C20749" w:rsidP="00C20749">
      <w:pPr>
        <w:pStyle w:val="body"/>
        <w:bidi/>
        <w:divId w:val="1053887321"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b/>
          <w:rtl/>
          <w:lang w:bidi="fa-IR"/>
        </w:rPr>
        <w:t>گند ِ جهان نيست</w:t>
      </w:r>
      <w:r w:rsidRPr="00C20749">
        <w:rPr>
          <w:rFonts w:ascii="Nesf2" w:hAnsi="Nesf2"/>
          <w:b/>
        </w:rPr>
        <w:t> </w:t>
      </w:r>
    </w:p>
    <w:p w14:paraId="748C4868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تعفن ِ بي‌داد است.</w:t>
      </w:r>
    </w:p>
    <w:p w14:paraId="2BDC96E2" w14:textId="77777777" w:rsidR="00C20749" w:rsidRDefault="00C20749" w:rsidP="00C20749">
      <w:pPr>
        <w:pStyle w:val="body"/>
        <w:bidi/>
        <w:rPr>
          <w:rFonts w:ascii="Nesf2" w:hAnsi="Nesf2"/>
        </w:rPr>
      </w:pPr>
    </w:p>
    <w:p w14:paraId="7DF3BECF" w14:textId="77777777" w:rsidR="00EB1341" w:rsidRDefault="005A3860" w:rsidP="00C20749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0AEBFC0B" w14:textId="77777777" w:rsidR="00EB1341" w:rsidRDefault="005A3860" w:rsidP="00C2074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1A30FA9B" w14:textId="77777777" w:rsidR="00EB1341" w:rsidRDefault="005A3860" w:rsidP="00C2074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40AC028" w14:textId="77777777" w:rsidR="00EB1341" w:rsidRDefault="005A3860" w:rsidP="00C20749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5AE3EACB" w14:textId="77777777" w:rsidR="00C20749" w:rsidRPr="00C20749" w:rsidRDefault="00C20749" w:rsidP="00C20749">
      <w:pPr>
        <w:pStyle w:val="body"/>
        <w:bidi/>
        <w:divId w:val="1720977937"/>
        <w:rPr>
          <w:rFonts w:ascii="Nesf2" w:hAnsi="Nesf2"/>
        </w:rPr>
      </w:pPr>
      <w:r w:rsidRPr="00C20749">
        <w:rPr>
          <w:rFonts w:hint="cs"/>
          <w:b/>
          <w:rtl/>
          <w:lang w:bidi="fa-IR"/>
        </w:rPr>
        <w:t>و حضور ِ گران‌بهای ما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</w:p>
    <w:p w14:paraId="74B35212" w14:textId="77777777" w:rsidR="00C20749" w:rsidRPr="00C20749" w:rsidRDefault="00C20749" w:rsidP="00C20749">
      <w:pPr>
        <w:pStyle w:val="body"/>
        <w:bidi/>
        <w:divId w:val="1720977937"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b/>
          <w:rtl/>
          <w:lang w:bidi="fa-IR"/>
        </w:rPr>
        <w:t>هر يک</w:t>
      </w:r>
      <w:r w:rsidRPr="00C20749">
        <w:rPr>
          <w:rFonts w:ascii="Nesf2" w:hAnsi="Nesf2"/>
          <w:b/>
        </w:rPr>
        <w:t> </w:t>
      </w:r>
    </w:p>
    <w:p w14:paraId="3A51932E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>چهره در چهره‌ی جهان</w:t>
      </w:r>
    </w:p>
    <w:p w14:paraId="0EB6B3AD" w14:textId="48951605" w:rsidR="00EB1341" w:rsidRDefault="00C20749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5A3860">
        <w:rPr>
          <w:rFonts w:hint="cs"/>
          <w:rtl/>
          <w:lang w:bidi="fa-IR"/>
        </w:rPr>
        <w:t>(اين آيينه‌يي که از بود ِ خود آگاه نيست</w:t>
      </w:r>
    </w:p>
    <w:p w14:paraId="1217AAEC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مگر آن دَم که در او درنگرند) ــ</w:t>
      </w:r>
    </w:p>
    <w:p w14:paraId="171461F5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</w:t>
      </w:r>
    </w:p>
    <w:p w14:paraId="03FEB02D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 من،</w:t>
      </w:r>
    </w:p>
    <w:p w14:paraId="4E18D6C4" w14:textId="1A7AA751" w:rsidR="00EB1341" w:rsidRDefault="00EB1341" w:rsidP="00C20749">
      <w:pPr>
        <w:pStyle w:val="body"/>
        <w:bidi/>
        <w:rPr>
          <w:rtl/>
        </w:rPr>
      </w:pPr>
    </w:p>
    <w:p w14:paraId="57B05C53" w14:textId="77777777" w:rsidR="00C20749" w:rsidRPr="00C20749" w:rsidRDefault="00C20749" w:rsidP="00C20749">
      <w:pPr>
        <w:pStyle w:val="body"/>
        <w:bidi/>
        <w:divId w:val="240212665"/>
        <w:rPr>
          <w:rFonts w:ascii="Arial" w:hAnsi="Arial" w:cs="Arial"/>
        </w:rPr>
      </w:pPr>
      <w:r w:rsidRPr="00C20749">
        <w:rPr>
          <w:rFonts w:hint="cs"/>
          <w:b/>
          <w:rtl/>
          <w:lang w:bidi="fa-IR"/>
        </w:rPr>
        <w:t>آدمي‌يي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Arial" w:hAnsi="Arial" w:cs="Arial"/>
          <w:rtl/>
        </w:rPr>
        <w:t> </w:t>
      </w:r>
    </w:p>
    <w:p w14:paraId="23D2CFEB" w14:textId="77777777" w:rsidR="00C20749" w:rsidRPr="00C20749" w:rsidRDefault="00C20749" w:rsidP="00C20749">
      <w:pPr>
        <w:pStyle w:val="body"/>
        <w:bidi/>
        <w:divId w:val="240212665"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b/>
          <w:rtl/>
          <w:lang w:bidi="fa-IR"/>
        </w:rPr>
        <w:t>انساني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</w:p>
    <w:p w14:paraId="697F3632" w14:textId="77777777" w:rsidR="00C20749" w:rsidRPr="00C20749" w:rsidRDefault="00C20749" w:rsidP="00C20749">
      <w:pPr>
        <w:pStyle w:val="body"/>
        <w:bidi/>
        <w:divId w:val="240212665"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Arial" w:hAnsi="Arial" w:cs="Arial"/>
          <w:rtl/>
        </w:rPr>
        <w:t> </w:t>
      </w:r>
      <w:r w:rsidRPr="00C20749">
        <w:rPr>
          <w:rFonts w:ascii="Arial" w:hAnsi="Arial" w:cs="Arial"/>
        </w:rPr>
        <w:tab/>
      </w:r>
      <w:r w:rsidRPr="00C20749">
        <w:rPr>
          <w:rFonts w:hint="cs"/>
          <w:b/>
          <w:rtl/>
          <w:lang w:bidi="fa-IR"/>
        </w:rPr>
        <w:t>هر که خواهد گو باش</w:t>
      </w:r>
      <w:r w:rsidRPr="00C20749">
        <w:rPr>
          <w:rFonts w:ascii="Nesf2" w:hAnsi="Nesf2"/>
          <w:b/>
        </w:rPr>
        <w:t> </w:t>
      </w:r>
    </w:p>
    <w:p w14:paraId="3AE32F08" w14:textId="77777777" w:rsidR="00C20749" w:rsidRPr="00C20749" w:rsidRDefault="00C20749" w:rsidP="00C20749">
      <w:pPr>
        <w:pStyle w:val="body"/>
        <w:bidi/>
        <w:rPr>
          <w:rFonts w:ascii="Nesf2" w:hAnsi="Nesf2"/>
        </w:rPr>
      </w:pPr>
      <w:r w:rsidRPr="00C20749">
        <w:rPr>
          <w:rFonts w:hint="cs"/>
          <w:b/>
          <w:rtl/>
          <w:lang w:bidi="fa-IR"/>
        </w:rPr>
        <w:t>تنها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</w:p>
    <w:p w14:paraId="389024D7" w14:textId="77777777" w:rsidR="00C20749" w:rsidRPr="00C20749" w:rsidRDefault="00C20749" w:rsidP="00C20749">
      <w:pPr>
        <w:pStyle w:val="body"/>
        <w:bidi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b/>
          <w:rtl/>
          <w:lang w:bidi="fa-IR"/>
        </w:rPr>
        <w:t>آگاه از دست‌کار ِ عظيم ِ نگاه ِ خويش ــ</w:t>
      </w:r>
      <w:r w:rsidRPr="00C20749">
        <w:rPr>
          <w:rFonts w:ascii="Nesf2" w:hAnsi="Nesf2"/>
          <w:b/>
        </w:rPr>
        <w:t> </w:t>
      </w:r>
    </w:p>
    <w:p w14:paraId="27CA6C76" w14:textId="77777777" w:rsidR="00EB1341" w:rsidRDefault="00EB1341" w:rsidP="00C20749">
      <w:pPr>
        <w:pStyle w:val="body"/>
        <w:bidi/>
        <w:divId w:val="195778305"/>
        <w:rPr>
          <w:rFonts w:eastAsia="Times New Roman"/>
          <w:vanish/>
          <w:rtl/>
        </w:rPr>
      </w:pPr>
    </w:p>
    <w:p w14:paraId="3CFE48F3" w14:textId="77777777" w:rsidR="00C20749" w:rsidRPr="00C20749" w:rsidRDefault="00C20749" w:rsidP="00C20749">
      <w:pPr>
        <w:pStyle w:val="body"/>
        <w:bidi/>
        <w:divId w:val="195778305"/>
        <w:rPr>
          <w:rFonts w:ascii="Arial" w:hAnsi="Arial" w:cs="Arial"/>
        </w:rPr>
      </w:pPr>
      <w:r w:rsidRPr="00C20749">
        <w:rPr>
          <w:rFonts w:hint="cs"/>
          <w:b/>
          <w:rtl/>
          <w:lang w:bidi="fa-IR"/>
        </w:rPr>
        <w:t>تا جهان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Arial" w:hAnsi="Arial" w:cs="Arial"/>
          <w:rtl/>
        </w:rPr>
        <w:t> </w:t>
      </w:r>
    </w:p>
    <w:p w14:paraId="02415425" w14:textId="77777777" w:rsidR="00C20749" w:rsidRPr="00C20749" w:rsidRDefault="00C20749" w:rsidP="00C20749">
      <w:pPr>
        <w:pStyle w:val="body"/>
        <w:bidi/>
        <w:divId w:val="195778305"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b/>
          <w:rtl/>
          <w:lang w:bidi="fa-IR"/>
        </w:rPr>
        <w:t>از اين دست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</w:p>
    <w:p w14:paraId="1F45B5F5" w14:textId="77777777" w:rsidR="00C20749" w:rsidRPr="00C20749" w:rsidRDefault="00C20749" w:rsidP="00C20749">
      <w:pPr>
        <w:pStyle w:val="body"/>
        <w:bidi/>
        <w:divId w:val="195778305"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Arial" w:hAnsi="Arial" w:cs="Arial"/>
          <w:rtl/>
        </w:rPr>
        <w:t> </w:t>
      </w:r>
      <w:r w:rsidRPr="00C20749">
        <w:rPr>
          <w:rFonts w:ascii="Arial" w:hAnsi="Arial" w:cs="Arial"/>
        </w:rPr>
        <w:tab/>
      </w:r>
      <w:r w:rsidRPr="00C20749">
        <w:rPr>
          <w:rFonts w:hint="cs"/>
          <w:b/>
          <w:rtl/>
          <w:lang w:bidi="fa-IR"/>
        </w:rPr>
        <w:t>بي‌رنگ و غم‌انگيز نماند</w:t>
      </w:r>
      <w:r w:rsidRPr="00C20749">
        <w:rPr>
          <w:rFonts w:ascii="Nesf2" w:hAnsi="Nesf2"/>
          <w:b/>
        </w:rPr>
        <w:t> </w:t>
      </w:r>
    </w:p>
    <w:p w14:paraId="7961B0B6" w14:textId="77777777" w:rsidR="00C20749" w:rsidRPr="00C20749" w:rsidRDefault="00C20749" w:rsidP="00C20749">
      <w:pPr>
        <w:pStyle w:val="body"/>
        <w:bidi/>
        <w:rPr>
          <w:rFonts w:ascii="Arial" w:hAnsi="Arial" w:cs="Arial"/>
        </w:rPr>
      </w:pPr>
      <w:r w:rsidRPr="00C20749">
        <w:rPr>
          <w:rFonts w:hint="cs"/>
          <w:b/>
          <w:rtl/>
          <w:lang w:bidi="fa-IR"/>
        </w:rPr>
        <w:t>تا جهان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Arial" w:hAnsi="Arial" w:cs="Arial"/>
          <w:rtl/>
        </w:rPr>
        <w:t> </w:t>
      </w:r>
    </w:p>
    <w:p w14:paraId="33C52C48" w14:textId="77777777" w:rsidR="00C20749" w:rsidRPr="00C20749" w:rsidRDefault="00C20749" w:rsidP="00C20749">
      <w:pPr>
        <w:pStyle w:val="body"/>
        <w:bidi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b/>
          <w:rtl/>
          <w:lang w:bidi="fa-IR"/>
        </w:rPr>
        <w:t>از اين دست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</w:p>
    <w:p w14:paraId="2E408ADE" w14:textId="77777777" w:rsidR="00C20749" w:rsidRPr="00C20749" w:rsidRDefault="00C20749" w:rsidP="00C20749">
      <w:pPr>
        <w:pStyle w:val="body"/>
        <w:bidi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Arial" w:hAnsi="Arial" w:cs="Arial"/>
          <w:rtl/>
        </w:rPr>
        <w:t> </w:t>
      </w:r>
      <w:r w:rsidRPr="00C20749">
        <w:rPr>
          <w:rFonts w:ascii="Arial" w:hAnsi="Arial" w:cs="Arial"/>
        </w:rPr>
        <w:tab/>
      </w:r>
      <w:r w:rsidRPr="00C20749">
        <w:rPr>
          <w:rFonts w:hint="cs"/>
          <w:b/>
          <w:rtl/>
          <w:lang w:bidi="fa-IR"/>
        </w:rPr>
        <w:t>پلشت و نفرت‌خيز نماند.</w:t>
      </w:r>
      <w:r w:rsidRPr="00C20749">
        <w:rPr>
          <w:rFonts w:ascii="Nesf2" w:hAnsi="Nesf2"/>
          <w:b/>
        </w:rPr>
        <w:t> </w:t>
      </w:r>
    </w:p>
    <w:p w14:paraId="5FE1F1D7" w14:textId="77777777" w:rsidR="00EB1341" w:rsidRDefault="005A3860" w:rsidP="00C20749">
      <w:pPr>
        <w:pStyle w:val="body"/>
        <w:bidi/>
        <w:rPr>
          <w:rFonts w:ascii="Tahoma" w:hAnsi="Tahoma" w:cs="Tahoma"/>
        </w:rPr>
      </w:pPr>
      <w:r>
        <w:rPr>
          <w:rFonts w:ascii="Tahoma" w:hAnsi="Tahoma" w:cs="Tahoma"/>
        </w:rPr>
        <w:t> </w:t>
      </w:r>
    </w:p>
    <w:p w14:paraId="6E719EAC" w14:textId="77777777" w:rsidR="00C20749" w:rsidRDefault="00C20749" w:rsidP="00C20749">
      <w:pPr>
        <w:pStyle w:val="body"/>
        <w:bidi/>
        <w:rPr>
          <w:rFonts w:ascii="Tahoma" w:hAnsi="Tahoma" w:cs="Tahoma"/>
          <w:rtl/>
        </w:rPr>
      </w:pPr>
    </w:p>
    <w:p w14:paraId="7A07A336" w14:textId="77777777" w:rsidR="00EB1341" w:rsidRDefault="005A3860" w:rsidP="00C2074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120D5438" w14:textId="77777777" w:rsidR="00EB1341" w:rsidRDefault="005A3860" w:rsidP="00C2074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246496BA" w14:textId="77777777" w:rsidR="00EB1341" w:rsidRDefault="005A3860" w:rsidP="00C20749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499311A0" w14:textId="77777777" w:rsidR="00C20749" w:rsidRPr="00C20749" w:rsidRDefault="00C20749" w:rsidP="00C20749">
      <w:pPr>
        <w:pStyle w:val="body"/>
        <w:bidi/>
        <w:divId w:val="1865629716"/>
        <w:rPr>
          <w:rFonts w:ascii="Arial" w:hAnsi="Arial" w:cs="Arial"/>
        </w:rPr>
      </w:pPr>
      <w:r w:rsidRPr="00C20749">
        <w:rPr>
          <w:rFonts w:hint="cs"/>
          <w:b/>
          <w:rtl/>
          <w:lang w:bidi="fa-IR"/>
        </w:rPr>
        <w:t>يکي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Arial" w:hAnsi="Arial" w:cs="Arial"/>
          <w:rtl/>
        </w:rPr>
        <w:t> </w:t>
      </w:r>
    </w:p>
    <w:p w14:paraId="2A180DC7" w14:textId="77777777" w:rsidR="00C20749" w:rsidRPr="00C20749" w:rsidRDefault="00C20749" w:rsidP="00C20749">
      <w:pPr>
        <w:pStyle w:val="body"/>
        <w:bidi/>
        <w:divId w:val="1865629716"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b/>
          <w:rtl/>
          <w:lang w:bidi="fa-IR"/>
        </w:rPr>
        <w:t>از دريچه‌ی ممنوع ِ خانه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</w:p>
    <w:p w14:paraId="77D55F49" w14:textId="77777777" w:rsidR="00C20749" w:rsidRPr="00C20749" w:rsidRDefault="00C20749" w:rsidP="00C20749">
      <w:pPr>
        <w:pStyle w:val="body"/>
        <w:bidi/>
        <w:divId w:val="1865629716"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Arial" w:hAnsi="Arial" w:cs="Arial"/>
          <w:rtl/>
        </w:rPr>
        <w:t> </w:t>
      </w:r>
      <w:r w:rsidRPr="00C20749">
        <w:rPr>
          <w:rFonts w:ascii="Arial" w:hAnsi="Arial" w:cs="Arial"/>
        </w:rPr>
        <w:tab/>
      </w:r>
      <w:r w:rsidRPr="00C20749">
        <w:rPr>
          <w:rFonts w:hint="cs"/>
          <w:b/>
          <w:rtl/>
          <w:lang w:bidi="fa-IR"/>
        </w:rPr>
        <w:t>بر آن تلِّ خشک ِ خاک نظر کن:</w:t>
      </w:r>
      <w:r w:rsidRPr="00C20749">
        <w:rPr>
          <w:rFonts w:ascii="Nesf2" w:hAnsi="Nesf2"/>
          <w:b/>
        </w:rPr>
        <w:t> </w:t>
      </w:r>
    </w:p>
    <w:p w14:paraId="6BCBEBF8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آه، اگر اميد مي‌داشتي</w:t>
      </w:r>
    </w:p>
    <w:p w14:paraId="71FD07CE" w14:textId="17E11AEE" w:rsidR="00EB1341" w:rsidRDefault="00EB1341" w:rsidP="00C20749">
      <w:pPr>
        <w:pStyle w:val="body"/>
        <w:bidi/>
        <w:rPr>
          <w:rFonts w:ascii="Arial" w:hAnsi="Arial" w:cs="Arial"/>
          <w:rtl/>
        </w:rPr>
      </w:pPr>
    </w:p>
    <w:p w14:paraId="6B3AB174" w14:textId="77777777" w:rsidR="00C20749" w:rsidRPr="00C20749" w:rsidRDefault="00C20749" w:rsidP="00C20749">
      <w:pPr>
        <w:pStyle w:val="body"/>
        <w:bidi/>
        <w:divId w:val="1865627896"/>
        <w:rPr>
          <w:rFonts w:ascii="Arial" w:hAnsi="Arial" w:cs="Arial"/>
        </w:rPr>
      </w:pPr>
      <w:r w:rsidRPr="00C20749">
        <w:rPr>
          <w:rFonts w:hint="cs"/>
          <w:b/>
          <w:rtl/>
          <w:lang w:bidi="fa-IR"/>
        </w:rPr>
        <w:t>آن خُشک‌سار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Arial" w:hAnsi="Arial" w:cs="Arial"/>
          <w:rtl/>
        </w:rPr>
        <w:t> </w:t>
      </w:r>
      <w:r w:rsidRPr="00C20749">
        <w:rPr>
          <w:rFonts w:ascii="Arial" w:hAnsi="Arial" w:cs="Arial"/>
        </w:rPr>
        <w:tab/>
      </w:r>
      <w:r w:rsidRPr="00C20749">
        <w:rPr>
          <w:rFonts w:ascii="Arial" w:hAnsi="Arial" w:cs="Arial"/>
          <w:rtl/>
        </w:rPr>
        <w:t> </w:t>
      </w:r>
    </w:p>
    <w:p w14:paraId="45B69AAA" w14:textId="77777777" w:rsidR="00C20749" w:rsidRPr="00C20749" w:rsidRDefault="00C20749" w:rsidP="00C20749">
      <w:pPr>
        <w:pStyle w:val="body"/>
        <w:bidi/>
        <w:divId w:val="1865627896"/>
        <w:rPr>
          <w:rFonts w:ascii="Arial" w:hAnsi="Arial" w:cs="Arial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b/>
          <w:rtl/>
          <w:lang w:bidi="fa-IR"/>
        </w:rPr>
        <w:t>کنون اين‌گونه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Arial" w:hAnsi="Arial" w:cs="Arial"/>
          <w:rtl/>
        </w:rPr>
        <w:t> </w:t>
      </w:r>
    </w:p>
    <w:p w14:paraId="0958386A" w14:textId="77777777" w:rsidR="00C20749" w:rsidRPr="00C20749" w:rsidRDefault="00C20749" w:rsidP="00C20749">
      <w:pPr>
        <w:pStyle w:val="body"/>
        <w:bidi/>
        <w:divId w:val="1865627896"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Arial" w:hAnsi="Arial" w:cs="Arial"/>
          <w:rtl/>
        </w:rPr>
        <w:t> </w:t>
      </w:r>
      <w:r w:rsidRPr="00C20749">
        <w:rPr>
          <w:rFonts w:ascii="Arial" w:hAnsi="Arial" w:cs="Arial"/>
        </w:rPr>
        <w:tab/>
      </w:r>
      <w:r w:rsidRPr="00C20749">
        <w:rPr>
          <w:rFonts w:hint="cs"/>
          <w:b/>
          <w:rtl/>
          <w:lang w:bidi="fa-IR"/>
        </w:rPr>
        <w:t>از باغ و بهار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</w:p>
    <w:p w14:paraId="1878E705" w14:textId="77777777" w:rsidR="00C20749" w:rsidRPr="00C20749" w:rsidRDefault="00C20749" w:rsidP="00C20749">
      <w:pPr>
        <w:pStyle w:val="body"/>
        <w:bidi/>
        <w:divId w:val="1865627896"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Arial" w:hAnsi="Arial" w:cs="Arial"/>
          <w:rtl/>
        </w:rPr>
        <w:t> </w:t>
      </w:r>
      <w:r w:rsidRPr="00C20749">
        <w:rPr>
          <w:rFonts w:ascii="Arial" w:hAnsi="Arial" w:cs="Arial"/>
        </w:rPr>
        <w:tab/>
      </w:r>
      <w:r w:rsidRPr="00C20749">
        <w:rPr>
          <w:rFonts w:ascii="Arial" w:hAnsi="Arial" w:cs="Arial"/>
          <w:rtl/>
        </w:rPr>
        <w:t> </w:t>
      </w:r>
      <w:r w:rsidRPr="00C20749">
        <w:rPr>
          <w:rFonts w:ascii="Arial" w:hAnsi="Arial" w:cs="Arial"/>
        </w:rPr>
        <w:tab/>
      </w:r>
      <w:r w:rsidRPr="00C20749">
        <w:rPr>
          <w:rFonts w:hint="cs"/>
          <w:b/>
          <w:rtl/>
          <w:lang w:bidi="fa-IR"/>
        </w:rPr>
        <w:t>بي‌برگ نبود</w:t>
      </w:r>
      <w:r w:rsidRPr="00C20749">
        <w:rPr>
          <w:rFonts w:ascii="Nesf2" w:hAnsi="Nesf2"/>
          <w:b/>
        </w:rPr>
        <w:t> </w:t>
      </w:r>
    </w:p>
    <w:p w14:paraId="32E718C7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آن‌جا که سکوت به ماتم نشسته</w:t>
      </w:r>
    </w:p>
    <w:p w14:paraId="66AE5B70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مرغي مي‌خوانْد.</w:t>
      </w:r>
    </w:p>
    <w:p w14:paraId="49F6CD06" w14:textId="77777777" w:rsidR="00EB1341" w:rsidRDefault="005A3860" w:rsidP="00C2074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1C244A41" w14:textId="77777777" w:rsidR="00EB1341" w:rsidRDefault="005A3860" w:rsidP="00C20749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74168BF" w14:textId="77777777" w:rsidR="00EB1341" w:rsidRDefault="005A3860" w:rsidP="00C2074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635C25A6" w14:textId="77777777" w:rsidR="00EB1341" w:rsidRDefault="005A3860" w:rsidP="00C2074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11D4F55" w14:textId="77777777" w:rsidR="00EB1341" w:rsidRDefault="005A3860" w:rsidP="00C20749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C795DA6" w14:textId="77777777" w:rsidR="00EB1341" w:rsidRDefault="005A3860" w:rsidP="00C207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</w:t>
      </w:r>
    </w:p>
    <w:p w14:paraId="09EE4D43" w14:textId="31D2EC43" w:rsidR="00EB1341" w:rsidRDefault="00EB1341" w:rsidP="00C20749">
      <w:pPr>
        <w:pStyle w:val="body"/>
        <w:bidi/>
        <w:rPr>
          <w:rFonts w:ascii="Arial" w:hAnsi="Arial" w:cs="Arial"/>
          <w:rtl/>
        </w:rPr>
      </w:pPr>
    </w:p>
    <w:p w14:paraId="642800A8" w14:textId="77777777" w:rsidR="00C20749" w:rsidRPr="00C20749" w:rsidRDefault="00C20749" w:rsidP="00C20749">
      <w:pPr>
        <w:pStyle w:val="body"/>
        <w:bidi/>
        <w:divId w:val="352998916"/>
        <w:rPr>
          <w:rFonts w:ascii="Nesf2" w:hAnsi="Nesf2"/>
        </w:rPr>
      </w:pPr>
      <w:r w:rsidRPr="00C20749">
        <w:rPr>
          <w:rFonts w:hint="cs"/>
          <w:b/>
          <w:rtl/>
          <w:lang w:bidi="fa-IR"/>
        </w:rPr>
        <w:t>نوميدْمردم را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</w:p>
    <w:p w14:paraId="6DAE0B5D" w14:textId="77777777" w:rsidR="00C20749" w:rsidRPr="00C20749" w:rsidRDefault="00C20749" w:rsidP="00C20749">
      <w:pPr>
        <w:pStyle w:val="body"/>
        <w:bidi/>
        <w:divId w:val="352998916"/>
        <w:rPr>
          <w:rFonts w:ascii="Nesf2" w:hAnsi="Nesf2"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b/>
          <w:rtl/>
          <w:lang w:bidi="fa-IR"/>
        </w:rPr>
        <w:t>معادی مقدّر نيست.</w:t>
      </w:r>
      <w:r w:rsidRPr="00C20749">
        <w:rPr>
          <w:rFonts w:ascii="Nesf2" w:hAnsi="Nesf2"/>
          <w:b/>
        </w:rPr>
        <w:t> </w:t>
      </w:r>
    </w:p>
    <w:p w14:paraId="2D75E264" w14:textId="77777777" w:rsidR="00C20749" w:rsidRPr="00C20749" w:rsidRDefault="00C20749" w:rsidP="00C20749">
      <w:pPr>
        <w:pStyle w:val="body"/>
        <w:bidi/>
        <w:rPr>
          <w:rFonts w:ascii="Nesf2" w:hAnsi="Nesf2"/>
        </w:rPr>
      </w:pPr>
      <w:r w:rsidRPr="00C20749">
        <w:rPr>
          <w:rFonts w:hint="cs"/>
          <w:b/>
          <w:rtl/>
          <w:lang w:bidi="fa-IR"/>
        </w:rPr>
        <w:t>چاووشي‌ اميدانگيز ِ توست</w:t>
      </w: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ascii="Nesf2" w:hAnsi="Nesf2"/>
          <w:b/>
        </w:rPr>
        <w:t> </w:t>
      </w:r>
    </w:p>
    <w:p w14:paraId="02BB19F4" w14:textId="40D98387" w:rsidR="00EB1341" w:rsidRPr="00C20749" w:rsidRDefault="00C20749" w:rsidP="00C20749">
      <w:pPr>
        <w:pStyle w:val="body"/>
        <w:bidi/>
        <w:rPr>
          <w:rFonts w:ascii="Nesf2" w:hAnsi="Nesf2"/>
          <w:rtl/>
        </w:rPr>
      </w:pPr>
      <w:r w:rsidRPr="00C20749">
        <w:rPr>
          <w:rFonts w:ascii="Nesf2" w:hAnsi="Nesf2"/>
          <w:b/>
        </w:rPr>
        <w:t> </w:t>
      </w:r>
      <w:r w:rsidRPr="00C20749">
        <w:rPr>
          <w:rFonts w:ascii="Nesf2" w:hAnsi="Nesf2"/>
        </w:rPr>
        <w:tab/>
      </w:r>
      <w:r w:rsidRPr="00C20749">
        <w:rPr>
          <w:rFonts w:hint="cs"/>
          <w:b/>
          <w:rtl/>
          <w:lang w:bidi="fa-IR"/>
        </w:rPr>
        <w:t>بي‌گمان</w:t>
      </w:r>
      <w:r w:rsidRPr="00C20749">
        <w:rPr>
          <w:rFonts w:ascii="Nesf2" w:hAnsi="Nesf2"/>
          <w:b/>
        </w:rPr>
        <w:t> </w:t>
      </w:r>
      <w:r w:rsidR="005A3860">
        <w:rPr>
          <w:rFonts w:hint="cs"/>
          <w:rtl/>
          <w:lang w:bidi="fa-IR"/>
        </w:rPr>
        <w:t>که اين قافله را به وطن مي‌رساند.</w:t>
      </w:r>
    </w:p>
    <w:p w14:paraId="550053DB" w14:textId="7397BB2A" w:rsidR="00EB1341" w:rsidRDefault="005A3860" w:rsidP="00C20749">
      <w:pPr>
        <w:pStyle w:val="when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۲۳ تير ِ ۱۳۵۹</w:t>
      </w:r>
    </w:p>
    <w:p w14:paraId="1EF43465" w14:textId="77777777" w:rsidR="00C20749" w:rsidRPr="00C20749" w:rsidRDefault="00C20749" w:rsidP="00C20749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C20749" w:rsidRPr="00C20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A3860"/>
    <w:rsid w:val="005A3860"/>
    <w:rsid w:val="00C20749"/>
    <w:rsid w:val="00EB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26BBA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74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7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7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7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7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7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7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74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74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74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2074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2074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20749"/>
    <w:pPr>
      <w:bidi/>
    </w:pPr>
  </w:style>
  <w:style w:type="paragraph" w:customStyle="1" w:styleId="num">
    <w:name w:val="num"/>
    <w:basedOn w:val="poem"/>
    <w:qFormat/>
    <w:rsid w:val="00C20749"/>
    <w:pPr>
      <w:spacing w:before="240"/>
    </w:pPr>
  </w:style>
  <w:style w:type="paragraph" w:customStyle="1" w:styleId="body">
    <w:name w:val="body"/>
    <w:basedOn w:val="Normal"/>
    <w:qFormat/>
    <w:rsid w:val="00C20749"/>
    <w:rPr>
      <w:color w:val="000000"/>
    </w:rPr>
  </w:style>
  <w:style w:type="paragraph" w:customStyle="1" w:styleId="when">
    <w:name w:val="when"/>
    <w:basedOn w:val="who"/>
    <w:next w:val="where"/>
    <w:qFormat/>
    <w:rsid w:val="00C20749"/>
    <w:pPr>
      <w:spacing w:before="360"/>
    </w:pPr>
  </w:style>
  <w:style w:type="paragraph" w:customStyle="1" w:styleId="where">
    <w:name w:val="where"/>
    <w:basedOn w:val="when"/>
    <w:next w:val="NoSpacing"/>
    <w:qFormat/>
    <w:rsid w:val="00C20749"/>
    <w:pPr>
      <w:spacing w:before="0"/>
    </w:pPr>
  </w:style>
  <w:style w:type="paragraph" w:styleId="NoSpacing">
    <w:name w:val="No Spacing"/>
    <w:uiPriority w:val="1"/>
    <w:qFormat/>
    <w:rsid w:val="00C2074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2074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2074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7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7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7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74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74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7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7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7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074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074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074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7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074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20749"/>
    <w:rPr>
      <w:b/>
      <w:bCs/>
    </w:rPr>
  </w:style>
  <w:style w:type="character" w:styleId="Emphasis">
    <w:name w:val="Emphasis"/>
    <w:uiPriority w:val="20"/>
    <w:qFormat/>
    <w:rsid w:val="00C20749"/>
    <w:rPr>
      <w:i/>
      <w:iCs/>
    </w:rPr>
  </w:style>
  <w:style w:type="paragraph" w:styleId="ListParagraph">
    <w:name w:val="List Paragraph"/>
    <w:basedOn w:val="Normal"/>
    <w:uiPriority w:val="34"/>
    <w:qFormat/>
    <w:rsid w:val="00C2074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2074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07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74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74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2074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2074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2074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2074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2074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74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74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7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7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7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7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7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7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74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74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74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2074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2074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20749"/>
    <w:pPr>
      <w:bidi/>
    </w:pPr>
  </w:style>
  <w:style w:type="paragraph" w:customStyle="1" w:styleId="num">
    <w:name w:val="num"/>
    <w:basedOn w:val="poem"/>
    <w:qFormat/>
    <w:rsid w:val="00C20749"/>
    <w:pPr>
      <w:spacing w:before="240"/>
    </w:pPr>
  </w:style>
  <w:style w:type="paragraph" w:customStyle="1" w:styleId="body">
    <w:name w:val="body"/>
    <w:basedOn w:val="Normal"/>
    <w:qFormat/>
    <w:rsid w:val="00C20749"/>
    <w:rPr>
      <w:color w:val="000000"/>
    </w:rPr>
  </w:style>
  <w:style w:type="paragraph" w:customStyle="1" w:styleId="when">
    <w:name w:val="when"/>
    <w:basedOn w:val="who"/>
    <w:next w:val="where"/>
    <w:qFormat/>
    <w:rsid w:val="00C20749"/>
    <w:pPr>
      <w:spacing w:before="360"/>
    </w:pPr>
  </w:style>
  <w:style w:type="paragraph" w:customStyle="1" w:styleId="where">
    <w:name w:val="where"/>
    <w:basedOn w:val="when"/>
    <w:next w:val="NoSpacing"/>
    <w:qFormat/>
    <w:rsid w:val="00C20749"/>
    <w:pPr>
      <w:spacing w:before="0"/>
    </w:pPr>
  </w:style>
  <w:style w:type="paragraph" w:styleId="NoSpacing">
    <w:name w:val="No Spacing"/>
    <w:uiPriority w:val="1"/>
    <w:qFormat/>
    <w:rsid w:val="00C2074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2074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2074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7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7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7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74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74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7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7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7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074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074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074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7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074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20749"/>
    <w:rPr>
      <w:b/>
      <w:bCs/>
    </w:rPr>
  </w:style>
  <w:style w:type="character" w:styleId="Emphasis">
    <w:name w:val="Emphasis"/>
    <w:uiPriority w:val="20"/>
    <w:qFormat/>
    <w:rsid w:val="00C20749"/>
    <w:rPr>
      <w:i/>
      <w:iCs/>
    </w:rPr>
  </w:style>
  <w:style w:type="paragraph" w:styleId="ListParagraph">
    <w:name w:val="List Paragraph"/>
    <w:basedOn w:val="Normal"/>
    <w:uiPriority w:val="34"/>
    <w:qFormat/>
    <w:rsid w:val="00C2074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2074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07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74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74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2074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2074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2074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2074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2074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7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8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8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0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2010-03-28T01:40:00Z</dcterms:created>
  <dcterms:modified xsi:type="dcterms:W3CDTF">2010-04-10T22:02:00Z</dcterms:modified>
</cp:coreProperties>
</file>