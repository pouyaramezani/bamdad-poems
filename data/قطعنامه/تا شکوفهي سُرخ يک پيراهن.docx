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15A35" w14:textId="77777777" w:rsidR="00873DBA" w:rsidRPr="002C36FD" w:rsidRDefault="00B9595D" w:rsidP="009F3B7C">
      <w:pPr>
        <w:pStyle w:val="poem"/>
        <w:rPr>
          <w:rtl/>
          <w:lang w:bidi="fa-IR"/>
        </w:rPr>
      </w:pPr>
      <w:r w:rsidRPr="002C36FD">
        <w:rPr>
          <w:rFonts w:hint="cs"/>
          <w:rtl/>
          <w:lang w:bidi="fa-IR"/>
        </w:rPr>
        <w:t>تا شکوفه‌ي سُرخ يک پيراهن</w:t>
      </w:r>
    </w:p>
    <w:p w14:paraId="59BE82F0" w14:textId="77777777" w:rsidR="00873DBA" w:rsidRPr="002C36FD" w:rsidRDefault="00B9595D" w:rsidP="009F3B7C">
      <w:pPr>
        <w:pStyle w:val="who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به آيدا</w:t>
      </w:r>
    </w:p>
    <w:p w14:paraId="7CB2094D" w14:textId="77777777" w:rsidR="00873DBA" w:rsidRDefault="00B9595D" w:rsidP="009F3B7C">
      <w:pPr>
        <w:pStyle w:val="why"/>
        <w:rPr>
          <w:lang w:bidi="fa-IR"/>
        </w:rPr>
      </w:pPr>
      <w:r w:rsidRPr="002C36FD">
        <w:rPr>
          <w:rFonts w:hint="cs"/>
          <w:rtl/>
          <w:lang w:bidi="fa-IR"/>
        </w:rPr>
        <w:t>۱۳۴۳</w:t>
      </w:r>
    </w:p>
    <w:p w14:paraId="0BA23665" w14:textId="77777777" w:rsidR="009F3B7C" w:rsidRPr="009F3B7C" w:rsidRDefault="009F3B7C" w:rsidP="009F3B7C">
      <w:pPr>
        <w:pStyle w:val="num"/>
        <w:rPr>
          <w:rFonts w:asciiTheme="minorHAnsi" w:hAnsiTheme="minorHAnsi"/>
          <w:rtl/>
          <w:lang w:bidi="fa-IR"/>
        </w:rPr>
      </w:pPr>
    </w:p>
    <w:p w14:paraId="551BC030" w14:textId="77777777" w:rsidR="00873DBA" w:rsidRPr="002C36FD" w:rsidRDefault="00B9595D" w:rsidP="009F3B7C">
      <w:pPr>
        <w:pStyle w:val="subname"/>
        <w:rPr>
          <w:rtl/>
        </w:rPr>
      </w:pPr>
      <w:r w:rsidRPr="002C36FD">
        <w:t> </w:t>
      </w:r>
    </w:p>
    <w:p w14:paraId="24A8DCF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 مي‌کشم بر دوش،</w:t>
      </w:r>
    </w:p>
    <w:p w14:paraId="7D3195F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سنگِ الفاظ</w:t>
      </w:r>
    </w:p>
    <w:p w14:paraId="725230D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سنگِ قوافي را.</w:t>
      </w:r>
    </w:p>
    <w:p w14:paraId="56279BE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از عرق‌ريزانِ غروب، که شب را</w:t>
      </w:r>
    </w:p>
    <w:p w14:paraId="48953FB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گودِ تاريک‌اش</w:t>
      </w:r>
    </w:p>
    <w:p w14:paraId="20B9416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مي‌کند بيدار،</w:t>
      </w:r>
    </w:p>
    <w:p w14:paraId="7E0F70B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قيراندود مي‌شود رنگ</w:t>
      </w:r>
    </w:p>
    <w:p w14:paraId="316454A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نابينايي تابوت،</w:t>
      </w:r>
    </w:p>
    <w:p w14:paraId="711076A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بي‌نفس مي‌ماند آهنگ</w:t>
      </w:r>
    </w:p>
    <w:p w14:paraId="1FA4419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هراسِ انفجارِ سکوت،</w:t>
      </w:r>
    </w:p>
    <w:p w14:paraId="7B758A7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من کار مي‌کنم</w:t>
      </w:r>
    </w:p>
    <w:p w14:paraId="674E933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کار مي‌کنم</w:t>
      </w:r>
    </w:p>
    <w:p w14:paraId="4C72422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کار</w:t>
      </w:r>
    </w:p>
    <w:p w14:paraId="565FB8B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از سنگِ الفاظ</w:t>
      </w:r>
    </w:p>
    <w:p w14:paraId="313E1E5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مي‌افرازم</w:t>
      </w:r>
    </w:p>
    <w:p w14:paraId="371E017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استوار</w:t>
      </w:r>
    </w:p>
    <w:p w14:paraId="152AE54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ديوار،</w:t>
      </w:r>
    </w:p>
    <w:p w14:paraId="29A9E33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تا بامِ شعرم را بر آن نهم</w:t>
      </w:r>
    </w:p>
    <w:p w14:paraId="757E0DA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تا در آن بنشينم</w:t>
      </w:r>
    </w:p>
    <w:p w14:paraId="7FDE3EE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آن زنداني شوم...</w:t>
      </w:r>
    </w:p>
    <w:p w14:paraId="0C209E4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A63F835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من چنين‌ام. احمقم شايد!</w:t>
      </w:r>
    </w:p>
    <w:p w14:paraId="4835E5D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مي‌داند</w:t>
      </w:r>
    </w:p>
    <w:p w14:paraId="56C03C9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که من بايد</w:t>
      </w:r>
    </w:p>
    <w:p w14:paraId="27E1E0A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سنگ‌هاي زندانم را به دوش کشم</w:t>
      </w:r>
    </w:p>
    <w:p w14:paraId="1F75029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 xml:space="preserve">به‌سانِ فرزندِ </w:t>
      </w:r>
      <w:r w:rsidRPr="002C36FD">
        <w:rPr>
          <w:rFonts w:hint="cs"/>
          <w:b/>
          <w:bCs/>
          <w:rtl/>
          <w:lang w:bidi="fa-IR"/>
        </w:rPr>
        <w:t>مريم</w:t>
      </w:r>
      <w:r w:rsidRPr="002C36FD">
        <w:rPr>
          <w:rFonts w:hint="cs"/>
          <w:rtl/>
          <w:lang w:bidi="fa-IR"/>
        </w:rPr>
        <w:t xml:space="preserve"> که صليبش را،</w:t>
      </w:r>
    </w:p>
    <w:p w14:paraId="66F07DF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نه به‌سانِ شما</w:t>
      </w:r>
    </w:p>
    <w:p w14:paraId="331C7DC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دسته‌ي شلاقِ دژخيمِتان را مي‌تراشيد</w:t>
      </w:r>
    </w:p>
    <w:p w14:paraId="67117B4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از استخوانِ برادرِتان</w:t>
      </w:r>
    </w:p>
    <w:p w14:paraId="24B4348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رشته‌ي تازيانه‌ي جلادِتان را مي‌بافيد</w:t>
      </w:r>
    </w:p>
    <w:p w14:paraId="30500D0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از گيسوانِ خواهرِتان</w:t>
      </w:r>
    </w:p>
    <w:p w14:paraId="0A1104F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نگين به دسته‌ي شلاقِ خودکامگان مي‌نشانيد</w:t>
      </w:r>
    </w:p>
    <w:p w14:paraId="49F914E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دندان‌هاي شکسته‌ي پدرِتان!</w:t>
      </w:r>
    </w:p>
    <w:p w14:paraId="73A3EE8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303BB7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rPr>
          <w:rFonts w:ascii="Times New Roman" w:hAnsi="Times New Roman" w:cs="Times New Roman"/>
        </w:rPr>
        <w:t>□</w:t>
      </w:r>
    </w:p>
    <w:p w14:paraId="713BA41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811DFF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من سنگ‌هاي گرانِ قوافي را بر دوش مي‌برم</w:t>
      </w:r>
    </w:p>
    <w:p w14:paraId="00C8EA3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در زندانِ شعر</w:t>
      </w:r>
    </w:p>
    <w:p w14:paraId="36CDBBEF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محبوس مي‌کنم خود را</w:t>
      </w:r>
    </w:p>
    <w:p w14:paraId="0DAFA10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به‌سانِ تصويري که در چارچوبش</w:t>
      </w:r>
    </w:p>
    <w:p w14:paraId="25C09F3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زندانِ قابش</w:t>
      </w:r>
      <w:r w:rsidRPr="002C36FD">
        <w:rPr>
          <w:rtl/>
          <w:lang w:bidi="fa-IR"/>
        </w:rPr>
        <w:t>.</w:t>
      </w:r>
    </w:p>
    <w:p w14:paraId="69A90AD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512091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اي بسا که</w:t>
      </w:r>
    </w:p>
    <w:p w14:paraId="6FF289A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تصويري کودن</w:t>
      </w:r>
    </w:p>
    <w:p w14:paraId="469863A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از انساني ناپخته</w:t>
      </w:r>
      <w:r w:rsidRPr="002C36FD">
        <w:t>:</w:t>
      </w:r>
    </w:p>
    <w:p w14:paraId="5F34B5B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منِ ساليانِ گذشته</w:t>
      </w:r>
    </w:p>
    <w:p w14:paraId="042D285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گم‌گشته</w:t>
      </w:r>
    </w:p>
    <w:p w14:paraId="537093A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نگاهِ خُردسالِ مرا دارد</w:t>
      </w:r>
    </w:p>
    <w:p w14:paraId="20DD3A8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چشمانش،</w:t>
      </w:r>
    </w:p>
    <w:p w14:paraId="621BCE45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منِ کهنه‌تر به جا نهاده است</w:t>
      </w:r>
    </w:p>
    <w:p w14:paraId="5FC51CD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تبسمِ خود را</w:t>
      </w:r>
    </w:p>
    <w:p w14:paraId="27F0FE1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لبانش،</w:t>
      </w:r>
    </w:p>
    <w:p w14:paraId="634F72F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نگاهِ امروزِ من بر آن چنان است</w:t>
      </w:r>
    </w:p>
    <w:p w14:paraId="79FB698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پشيماني</w:t>
      </w:r>
    </w:p>
    <w:p w14:paraId="3D0CC93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به گناهانش!</w:t>
      </w:r>
    </w:p>
    <w:p w14:paraId="2E904D6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0F5222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تصويري بي‌شباهت</w:t>
      </w:r>
    </w:p>
    <w:p w14:paraId="072C40E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اگر فراموش مي‌کرد لبخندش را</w:t>
      </w:r>
    </w:p>
    <w:p w14:paraId="47C2DF2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اگر کاويده مي‌شد گونه‌هايش</w:t>
      </w:r>
    </w:p>
    <w:p w14:paraId="19F85B2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به جُست‌وجوي زندگي</w:t>
      </w:r>
    </w:p>
    <w:p w14:paraId="67CCA0A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اگر شيار برمي‌داشت پيشاني‌اش</w:t>
      </w:r>
    </w:p>
    <w:p w14:paraId="303D2D0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عبورِ زمان‌هاي زنجيرشده با زنجيرِ بردگي</w:t>
      </w:r>
    </w:p>
    <w:p w14:paraId="35F5E62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 xml:space="preserve">مي‌شد </w:t>
      </w:r>
      <w:r w:rsidRPr="002C36FD">
        <w:rPr>
          <w:rFonts w:hint="cs"/>
          <w:b/>
          <w:bCs/>
          <w:rtl/>
          <w:lang w:bidi="fa-IR"/>
        </w:rPr>
        <w:t>من</w:t>
      </w:r>
      <w:r w:rsidRPr="002C36FD">
        <w:rPr>
          <w:rFonts w:hint="cs"/>
          <w:rtl/>
          <w:lang w:bidi="fa-IR"/>
        </w:rPr>
        <w:t>!</w:t>
      </w:r>
    </w:p>
    <w:p w14:paraId="358C046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7916B6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 xml:space="preserve">مي‌شد </w:t>
      </w:r>
      <w:r w:rsidRPr="002C36FD">
        <w:rPr>
          <w:rFonts w:hint="cs"/>
          <w:b/>
          <w:bCs/>
          <w:rtl/>
          <w:lang w:bidi="fa-IR"/>
        </w:rPr>
        <w:t>من</w:t>
      </w:r>
    </w:p>
    <w:p w14:paraId="00D36BE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عيناً!</w:t>
      </w:r>
    </w:p>
    <w:p w14:paraId="49DE2F1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مي‌شد من که سنگ‌هاي زندانم را بر دوش</w:t>
      </w:r>
    </w:p>
    <w:p w14:paraId="6BC1607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مي‌کشم خاموش،</w:t>
      </w:r>
    </w:p>
    <w:p w14:paraId="749EBC1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محبوس مي‌کنم تلاشِ روحم را</w:t>
      </w:r>
    </w:p>
    <w:p w14:paraId="08A3097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چارديوارِ الفاظي که</w:t>
      </w:r>
    </w:p>
    <w:p w14:paraId="71AFC45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مي‌ترکد سکوتِشان</w:t>
      </w:r>
    </w:p>
    <w:p w14:paraId="7F0D40A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خلاءِ آهنگ‌ها</w:t>
      </w:r>
    </w:p>
    <w:p w14:paraId="3A77610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مي‌کاود بي‌نگاه چشمِشان</w:t>
      </w:r>
    </w:p>
    <w:p w14:paraId="10D303B8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کويرِ رنگ‌ها</w:t>
      </w:r>
      <w:r w:rsidRPr="002C36FD">
        <w:t>...</w:t>
      </w:r>
    </w:p>
    <w:p w14:paraId="0A42751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2921B7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مي‌شد من</w:t>
      </w:r>
    </w:p>
    <w:p w14:paraId="2A347B9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عيناً!</w:t>
      </w:r>
    </w:p>
    <w:p w14:paraId="3A766E7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C792C9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مي‌شد من که لبخنده‌ام را از ياد برده‌ام،</w:t>
      </w:r>
    </w:p>
    <w:p w14:paraId="7FB16B4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اينک گونه‌ام...</w:t>
      </w:r>
    </w:p>
    <w:p w14:paraId="546CB64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اينک پيشاني‌ام...</w:t>
      </w:r>
    </w:p>
    <w:p w14:paraId="699A23B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9587CA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rPr>
          <w:rFonts w:ascii="Times New Roman" w:hAnsi="Times New Roman" w:cs="Times New Roman"/>
        </w:rPr>
        <w:t>□</w:t>
      </w:r>
    </w:p>
    <w:p w14:paraId="32B38284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2BA2C5F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چنين‌ام من</w:t>
      </w:r>
    </w:p>
    <w:p w14:paraId="1E92520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ــ زنداني ديوارهاي خوش‌آهنگِ الفاظِ بي‌زبان ــ.</w:t>
      </w:r>
    </w:p>
    <w:p w14:paraId="6E62A01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8A3F38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چنين‌ام من!</w:t>
      </w:r>
    </w:p>
    <w:p w14:paraId="24C39C2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تصويرم را در قابش محبوس کرده‌ام</w:t>
      </w:r>
    </w:p>
    <w:p w14:paraId="7F49560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نامم را در شعرم</w:t>
      </w:r>
    </w:p>
    <w:p w14:paraId="3B766C0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پايم را در زنجيرِ زنم</w:t>
      </w:r>
    </w:p>
    <w:p w14:paraId="491A99B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فردايم را در خويشتنِ فرزندم</w:t>
      </w:r>
    </w:p>
    <w:p w14:paraId="1C87C72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دلم را در چنگِ شما...</w:t>
      </w:r>
    </w:p>
    <w:p w14:paraId="1FF06D4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59C05A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چنگِ هم‌تلاشي با شما</w:t>
      </w:r>
    </w:p>
    <w:p w14:paraId="2D924DA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که خونِ گرمِتان را</w:t>
      </w:r>
    </w:p>
    <w:p w14:paraId="60BA0C6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به سربازانِ جوخه‌ي اعدام</w:t>
      </w:r>
    </w:p>
    <w:p w14:paraId="5C79EA1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مي‌نوشانيد</w:t>
      </w:r>
    </w:p>
    <w:p w14:paraId="4C1629B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از سرما مي‌لرزند</w:t>
      </w:r>
    </w:p>
    <w:p w14:paraId="094AC4D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نگاهِشان</w:t>
      </w:r>
    </w:p>
    <w:p w14:paraId="146D6B6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انجمادِ يک حماقت است</w:t>
      </w:r>
      <w:r w:rsidRPr="002C36FD">
        <w:t>.</w:t>
      </w:r>
    </w:p>
    <w:p w14:paraId="44BD3FD4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2B468ED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شما</w:t>
      </w:r>
    </w:p>
    <w:p w14:paraId="4CE1C9D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 xml:space="preserve">که در تلاشِ شکستنِ ديوارهاي دخمه‌ي </w:t>
      </w:r>
      <w:r w:rsidRPr="002C36FD">
        <w:rPr>
          <w:rFonts w:hint="cs"/>
          <w:b/>
          <w:bCs/>
          <w:rtl/>
          <w:lang w:bidi="fa-IR"/>
        </w:rPr>
        <w:t>اکنونِ</w:t>
      </w:r>
      <w:r w:rsidRPr="002C36FD">
        <w:rPr>
          <w:rFonts w:hint="cs"/>
          <w:rtl/>
          <w:lang w:bidi="fa-IR"/>
        </w:rPr>
        <w:t xml:space="preserve"> خويش‌ايد</w:t>
      </w:r>
    </w:p>
    <w:p w14:paraId="0D09BFE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تکيه مي‌دهيد از سرِ اطمينان</w:t>
      </w:r>
    </w:p>
    <w:p w14:paraId="4A140FF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آرنج</w:t>
      </w:r>
    </w:p>
    <w:p w14:paraId="7EB4FA5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مِجري عاجِ جمجمه‌تان را</w:t>
      </w:r>
    </w:p>
    <w:p w14:paraId="7FF4379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از دريچه‌ي رنج</w:t>
      </w:r>
    </w:p>
    <w:p w14:paraId="5704816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چشم‌اندازِ طعمِ کاخِ روشنِ فرداتان را</w:t>
      </w:r>
    </w:p>
    <w:p w14:paraId="62E6250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مذاقِ حماسه‌ي تلاشِتان مزمزه مي‌کنيد.</w:t>
      </w:r>
    </w:p>
    <w:p w14:paraId="3226CBF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56AACF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شما...</w:t>
      </w:r>
    </w:p>
    <w:p w14:paraId="3879BC4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139772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من...</w:t>
      </w:r>
    </w:p>
    <w:p w14:paraId="049D720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272B71D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شما و من</w:t>
      </w:r>
    </w:p>
    <w:p w14:paraId="48BB515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نه آن ديگران که مي‌سازند</w:t>
      </w:r>
    </w:p>
    <w:p w14:paraId="552D848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4E42E34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دشنه</w:t>
      </w:r>
    </w:p>
    <w:p w14:paraId="7716BEC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براي جگرِشان</w:t>
      </w:r>
    </w:p>
    <w:p w14:paraId="3EA21F9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زندان</w:t>
      </w:r>
    </w:p>
    <w:p w14:paraId="6CA3371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براي پيکرِشان</w:t>
      </w:r>
    </w:p>
    <w:p w14:paraId="4C84D5D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رشته</w:t>
      </w:r>
    </w:p>
    <w:p w14:paraId="1F0BFE8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براي گردنِشان</w:t>
      </w:r>
      <w:r w:rsidRPr="002C36FD">
        <w:t>.</w:t>
      </w:r>
    </w:p>
    <w:p w14:paraId="2A2F888F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C96ACC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نه آن ديگرتران</w:t>
      </w:r>
    </w:p>
    <w:p w14:paraId="3B6FAF3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کوره‌ي دژخيمِ شما را مي‌تابانند</w:t>
      </w:r>
    </w:p>
    <w:p w14:paraId="46A228D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هيمه‌ي باغِ من</w:t>
      </w:r>
    </w:p>
    <w:p w14:paraId="5605F26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نانِ جلادِ مرا برشته مي‌کنند</w:t>
      </w:r>
    </w:p>
    <w:p w14:paraId="3D3271D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خاکسترِ زاد و رودِ شما.</w:t>
      </w:r>
    </w:p>
    <w:p w14:paraId="534696C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6124CC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rPr>
          <w:rFonts w:ascii="Times New Roman" w:hAnsi="Times New Roman" w:cs="Times New Roman"/>
        </w:rPr>
        <w:t>□</w:t>
      </w:r>
    </w:p>
    <w:p w14:paraId="1718EA0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1D7DA8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فردا که فروشدم در خاکِ خون‌آلودِ تب‌دار،</w:t>
      </w:r>
    </w:p>
    <w:p w14:paraId="40E8274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تصويرِ مرا به زير آريد از ديوار</w:t>
      </w:r>
    </w:p>
    <w:p w14:paraId="25383A7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ديوارِ خانه‌ام.</w:t>
      </w:r>
    </w:p>
    <w:p w14:paraId="7926E4D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4267D4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تصويري کودن را که مي‌خندد</w:t>
      </w:r>
    </w:p>
    <w:p w14:paraId="33A1C16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تاريکي‌ها و در شکست‌ها</w:t>
      </w:r>
    </w:p>
    <w:p w14:paraId="5F862CE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به زنجيرها و به دست‌ها.</w:t>
      </w:r>
    </w:p>
    <w:p w14:paraId="39750CC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A791CD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بگوييدش:</w:t>
      </w:r>
    </w:p>
    <w:p w14:paraId="7354546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</w:t>
      </w:r>
      <w:r w:rsidRPr="002C36FD">
        <w:rPr>
          <w:rtl/>
          <w:lang w:bidi="fa-IR"/>
        </w:rPr>
        <w:t xml:space="preserve"> </w:t>
      </w:r>
      <w:r w:rsidRPr="002C36FD">
        <w:t>«</w:t>
      </w:r>
      <w:r w:rsidRPr="002C36FD">
        <w:rPr>
          <w:rFonts w:hint="cs"/>
          <w:rtl/>
          <w:lang w:bidi="fa-IR"/>
        </w:rPr>
        <w:t>تصويرِ بي‌شباهت</w:t>
      </w:r>
      <w:r w:rsidRPr="002C36FD">
        <w:rPr>
          <w:rtl/>
          <w:lang w:bidi="fa-IR"/>
        </w:rPr>
        <w:t>!</w:t>
      </w:r>
    </w:p>
    <w:p w14:paraId="053797C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به چه خنديده‌اي؟</w:t>
      </w:r>
      <w:r w:rsidRPr="002C36FD">
        <w:t>»</w:t>
      </w:r>
    </w:p>
    <w:p w14:paraId="40C6F115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بياويزيدش</w:t>
      </w:r>
    </w:p>
    <w:p w14:paraId="2B1B7E2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ديگربار</w:t>
      </w:r>
    </w:p>
    <w:p w14:paraId="58C3A1F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واژگونه</w:t>
      </w:r>
    </w:p>
    <w:p w14:paraId="64296DF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رو به ديوار!</w:t>
      </w:r>
    </w:p>
    <w:p w14:paraId="246CE338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055953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من همچنان مي‌روم</w:t>
      </w:r>
    </w:p>
    <w:p w14:paraId="6E4934F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شما و براي شما</w:t>
      </w:r>
    </w:p>
    <w:p w14:paraId="0981E27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ــ براي شما که اين‌گونه دوستارِتان هستم. ــ</w:t>
      </w:r>
    </w:p>
    <w:p w14:paraId="56D9C55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B73CFA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آينده‌ام را چون گذشته مي‌روم سنگ بردوش:</w:t>
      </w:r>
    </w:p>
    <w:p w14:paraId="24F3077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سنگِ الفاظ</w:t>
      </w:r>
    </w:p>
    <w:p w14:paraId="1A728EE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سنگِ قوافي،</w:t>
      </w:r>
    </w:p>
    <w:p w14:paraId="37E083D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تا زنداني بسازم و در آن محبوس بمانم:</w:t>
      </w:r>
    </w:p>
    <w:p w14:paraId="3B2DAB3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 xml:space="preserve">زندانِ </w:t>
      </w:r>
      <w:r w:rsidRPr="002C36FD">
        <w:rPr>
          <w:rFonts w:hint="cs"/>
          <w:b/>
          <w:bCs/>
          <w:rtl/>
          <w:lang w:bidi="fa-IR"/>
        </w:rPr>
        <w:t>دوست‌داشتن</w:t>
      </w:r>
      <w:r w:rsidRPr="002C36FD">
        <w:rPr>
          <w:rFonts w:hint="cs"/>
          <w:rtl/>
          <w:lang w:bidi="fa-IR"/>
        </w:rPr>
        <w:t>.</w:t>
      </w:r>
    </w:p>
    <w:p w14:paraId="620F137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76B4B1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مردان</w:t>
      </w:r>
    </w:p>
    <w:p w14:paraId="6A2CC9C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زنان</w:t>
      </w:r>
    </w:p>
    <w:p w14:paraId="534502D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98B23D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ني‌لبک‌ها</w:t>
      </w:r>
    </w:p>
    <w:p w14:paraId="09EA9CE4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سگ‌ها</w:t>
      </w:r>
    </w:p>
    <w:p w14:paraId="089189A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و چوپانان</w:t>
      </w:r>
    </w:p>
    <w:p w14:paraId="5259C52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چشم‌به‌راهي،</w:t>
      </w:r>
    </w:p>
    <w:p w14:paraId="58EE011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ضرب‌ْانگشتِ بلورِ باران</w:t>
      </w:r>
    </w:p>
    <w:p w14:paraId="3DAD0D4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شيشه‌ي پنجره</w:t>
      </w:r>
    </w:p>
    <w:p w14:paraId="32E4080F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115ED0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کارخانه‌ها</w:t>
      </w:r>
    </w:p>
    <w:p w14:paraId="71342878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مشت‌ها</w:t>
      </w:r>
    </w:p>
    <w:p w14:paraId="7901837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تفنگ‌ها</w:t>
      </w:r>
    </w:p>
    <w:p w14:paraId="4A1E7B6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E6FDC6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نقشه‌ي يابو</w:t>
      </w:r>
    </w:p>
    <w:p w14:paraId="7468378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مدارِ دنده‌هايش</w:t>
      </w:r>
    </w:p>
    <w:p w14:paraId="5D2758D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کوه‌هاي خاصره‌اش،</w:t>
      </w:r>
    </w:p>
    <w:p w14:paraId="4988E4E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شطِ تازيانه</w:t>
      </w:r>
    </w:p>
    <w:p w14:paraId="23C1A0B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آبِ سُرخ‌اش</w:t>
      </w:r>
    </w:p>
    <w:p w14:paraId="563EAA6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D1BEDD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اشکِ تو</w:t>
      </w:r>
    </w:p>
    <w:p w14:paraId="737F0778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گونه‌ي من</w:t>
      </w:r>
    </w:p>
    <w:p w14:paraId="6B4E8EA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FC3E43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سُرورِ من</w:t>
      </w:r>
    </w:p>
    <w:p w14:paraId="59166DA4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لبخندِ تو</w:t>
      </w:r>
    </w:p>
    <w:p w14:paraId="4C7902BF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96B2EE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شوکه‌ها</w:t>
      </w:r>
    </w:p>
    <w:p w14:paraId="7FF2513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گزنه‌ها و آويشنِ وحشي،</w:t>
      </w:r>
    </w:p>
    <w:p w14:paraId="0E2399C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خونِ سبزِ کلروفيل</w:t>
      </w:r>
    </w:p>
    <w:p w14:paraId="06CE600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بر زخمِ برگِ لگد شده</w:t>
      </w:r>
    </w:p>
    <w:p w14:paraId="36478B8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71C03B0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بلوغِ شهر</w:t>
      </w:r>
    </w:p>
    <w:p w14:paraId="76A4F02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عشق‌اش</w:t>
      </w:r>
    </w:p>
    <w:p w14:paraId="309DF0F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6331E9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سايه‌ي ديوارِ تابستان</w:t>
      </w:r>
    </w:p>
    <w:p w14:paraId="622A147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زانوهاي بي‌کاري</w:t>
      </w:r>
    </w:p>
    <w:p w14:paraId="035F481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بغل</w:t>
      </w:r>
    </w:p>
    <w:p w14:paraId="795D3254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760C58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جقه</w:t>
      </w:r>
    </w:p>
    <w:p w14:paraId="26861C5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وقتي که با آن غبار از کفش بسترند</w:t>
      </w:r>
    </w:p>
    <w:p w14:paraId="01F90E3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کلاه‌ْخود</w:t>
      </w:r>
    </w:p>
    <w:p w14:paraId="4AA3361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وقتي که در آن دستمال بشويند</w:t>
      </w:r>
    </w:p>
    <w:p w14:paraId="725DD4B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4B727B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شالي‌زارها</w:t>
      </w:r>
    </w:p>
    <w:p w14:paraId="517C1F4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پاها و</w:t>
      </w:r>
    </w:p>
    <w:p w14:paraId="21C9BC2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زالوها</w:t>
      </w:r>
    </w:p>
    <w:p w14:paraId="53448660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6E3F90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پير‌ي سگ‌ها</w:t>
      </w:r>
    </w:p>
    <w:p w14:paraId="72D5477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التماسِ نگاهِشان</w:t>
      </w:r>
    </w:p>
    <w:p w14:paraId="7B22F2A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درگاهِ دکه‌ي قصابان،</w:t>
      </w:r>
    </w:p>
    <w:p w14:paraId="06C49FE8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تيپا خوردن</w:t>
      </w:r>
    </w:p>
    <w:p w14:paraId="40373EA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بر ساحلِ دورافتاده‌ي استخوان</w:t>
      </w:r>
    </w:p>
    <w:p w14:paraId="226B6F6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عطشِ گرسنگي</w:t>
      </w:r>
    </w:p>
    <w:p w14:paraId="0E9E6B8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مردن</w:t>
      </w:r>
    </w:p>
    <w:p w14:paraId="6E8F3BE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7FB144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غروب</w:t>
      </w:r>
    </w:p>
    <w:p w14:paraId="464569D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شنگرفِ ابرهايش،</w:t>
      </w:r>
    </w:p>
    <w:p w14:paraId="6FF94D1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بوي رمه در کوچه‌هاي بيد</w:t>
      </w:r>
    </w:p>
    <w:p w14:paraId="4A0F673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4BF7663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کارگاهِ قالي‌بافي</w:t>
      </w:r>
    </w:p>
    <w:p w14:paraId="6D18755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زمزمه‌ي خاموشِ رنگ‌ها</w:t>
      </w:r>
    </w:p>
    <w:p w14:paraId="5E5B4B8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تپشِ خونِ پشم در رگ‌هاي گره</w:t>
      </w:r>
    </w:p>
    <w:p w14:paraId="6F6D2C5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جان‌هاي نازنينِ انگشت</w:t>
      </w:r>
    </w:p>
    <w:p w14:paraId="4A4A1B0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پامال مي‌شوند</w:t>
      </w:r>
    </w:p>
    <w:p w14:paraId="17FCDD0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5AB903F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پاييز</w:t>
      </w:r>
    </w:p>
    <w:p w14:paraId="06D9856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سرب‌ْرنگي آسمانش</w:t>
      </w:r>
    </w:p>
    <w:p w14:paraId="61DE96A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34587C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زنانِ پياده‌رو</w:t>
      </w:r>
    </w:p>
    <w:p w14:paraId="0D76258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خانه‌شان</w:t>
      </w:r>
    </w:p>
    <w:p w14:paraId="088B404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عشقِشان</w:t>
      </w:r>
    </w:p>
    <w:p w14:paraId="612EBF0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شرمِشان</w:t>
      </w:r>
    </w:p>
    <w:p w14:paraId="5962A54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86BE17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کينه‌ها</w:t>
      </w:r>
    </w:p>
    <w:p w14:paraId="1DB6A84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دشنه‌ها</w:t>
      </w:r>
    </w:p>
    <w:p w14:paraId="03621E7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و فرداها</w:t>
      </w:r>
    </w:p>
    <w:p w14:paraId="66373B9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FF67FA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شتابِ بشکه‌هاي خالي تُندر</w:t>
      </w:r>
    </w:p>
    <w:p w14:paraId="5E8B008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بر شيبِ سنگ‌فرشِ آسمان</w:t>
      </w:r>
    </w:p>
    <w:p w14:paraId="15A122E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1C5A1A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بوي شورِ آسمانِ بندر</w:t>
      </w:r>
    </w:p>
    <w:p w14:paraId="75D88A4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پروازِ اردک‌ها</w:t>
      </w:r>
    </w:p>
    <w:p w14:paraId="0F3D4EC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فانوسِ قايق‌ها</w:t>
      </w:r>
    </w:p>
    <w:p w14:paraId="3E04471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بلورِ سبزرنگِ موج</w:t>
      </w:r>
    </w:p>
    <w:p w14:paraId="45272D0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چشمانِ شب‌ْچراغش</w:t>
      </w:r>
    </w:p>
    <w:p w14:paraId="0AF7DEF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623210C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درو</w:t>
      </w:r>
    </w:p>
    <w:p w14:paraId="35BBB5E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داس‌هاي زمزمه</w:t>
      </w:r>
    </w:p>
    <w:p w14:paraId="7D3F5867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22F6BA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فريادهاي ديگر</w:t>
      </w:r>
    </w:p>
    <w:p w14:paraId="7042498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A0B81A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لاشه‌ي گوسفند</w:t>
      </w:r>
    </w:p>
    <w:p w14:paraId="667AE57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بر قناره‌ي مردکِ گوشت‌فروش</w:t>
      </w:r>
    </w:p>
    <w:p w14:paraId="13C23710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بي‌خريدار مي‌ماند</w:t>
      </w:r>
    </w:p>
    <w:p w14:paraId="1CC72E1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مي‌گندد</w:t>
      </w:r>
    </w:p>
    <w:p w14:paraId="203F001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مي‌پوسد</w:t>
      </w:r>
    </w:p>
    <w:p w14:paraId="2BF2675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0D7436C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قرمزي ماهي‌ها</w:t>
      </w:r>
    </w:p>
    <w:p w14:paraId="3E670C0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حوضِ کاشي</w:t>
      </w:r>
    </w:p>
    <w:p w14:paraId="1245FD5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2214589C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شتاب</w:t>
      </w:r>
    </w:p>
    <w:p w14:paraId="01980B0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تأمل</w:t>
      </w:r>
    </w:p>
    <w:p w14:paraId="40EBC16B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2F67F05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مردم</w:t>
      </w:r>
    </w:p>
    <w:p w14:paraId="417C80C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که مي‌ميرند</w:t>
      </w:r>
    </w:p>
    <w:p w14:paraId="6064B16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آب مي‌شوند</w:t>
      </w:r>
    </w:p>
    <w:p w14:paraId="11F679D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در خاکِ خشکِ بي‌روح</w:t>
      </w:r>
    </w:p>
    <w:p w14:paraId="37ADC4A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دسته‌دسته</w:t>
      </w:r>
    </w:p>
    <w:p w14:paraId="205E7C23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گروه‌گروه</w:t>
      </w:r>
    </w:p>
    <w:p w14:paraId="63CCFE0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انبوه‌انبوه</w:t>
      </w:r>
    </w:p>
    <w:p w14:paraId="4A3AAFB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فرومي‌روند</w:t>
      </w:r>
    </w:p>
    <w:p w14:paraId="48747A9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فرومي‌روند و</w:t>
      </w:r>
    </w:p>
    <w:p w14:paraId="378EDA27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فرو</w:t>
      </w:r>
    </w:p>
    <w:p w14:paraId="7E53DCF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مي‌روند</w:t>
      </w:r>
    </w:p>
    <w:p w14:paraId="7250BE8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EAB2AB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سکوت و زمزمه و فرياد</w:t>
      </w:r>
    </w:p>
    <w:p w14:paraId="2792CCA8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45C20D84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دوست‌داشتنِ زندانِ شعر</w:t>
      </w:r>
    </w:p>
    <w:p w14:paraId="408D5B8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با زنجيرهاي گران‌اش:</w:t>
      </w:r>
    </w:p>
    <w:p w14:paraId="09FDAE21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ــ زنجيرِ الفاظ</w:t>
      </w:r>
    </w:p>
    <w:p w14:paraId="640DD82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زنجيرِ قوافي</w:t>
      </w:r>
      <w:r w:rsidRPr="002C36FD">
        <w:rPr>
          <w:rtl/>
          <w:lang w:bidi="fa-IR"/>
        </w:rPr>
        <w:t>...</w:t>
      </w:r>
    </w:p>
    <w:p w14:paraId="022ABB99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C6B851E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rPr>
          <w:rFonts w:ascii="Times New Roman" w:hAnsi="Times New Roman" w:cs="Times New Roman"/>
        </w:rPr>
        <w:t>□</w:t>
      </w:r>
    </w:p>
    <w:p w14:paraId="03DEB40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11AC6E9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من همچنان مي‌روم:</w:t>
      </w:r>
    </w:p>
    <w:p w14:paraId="1F1C7E97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زنداني که با خويش</w:t>
      </w:r>
    </w:p>
    <w:p w14:paraId="23311C8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زنجيري که با پاي</w:t>
      </w:r>
    </w:p>
    <w:p w14:paraId="2E1F5CCD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شتابي که با چشم</w:t>
      </w:r>
    </w:p>
    <w:p w14:paraId="0437F972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يقيني که با فتحِ من مي‌رود دوش‌بادوش</w:t>
      </w:r>
    </w:p>
    <w:p w14:paraId="72693D2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از غنچه‌ي لبخندِ تصويرِ کودني که بر ديوارِ ديروز</w:t>
      </w:r>
    </w:p>
    <w:p w14:paraId="4A5B66CB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تا شکوفه‌ي سُرخِ يک پيراهن</w:t>
      </w:r>
    </w:p>
    <w:p w14:paraId="2F8355FC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بوته‌ي يک اعدام</w:t>
      </w:r>
      <w:r w:rsidRPr="002C36FD">
        <w:t>:</w:t>
      </w:r>
    </w:p>
    <w:p w14:paraId="5C866F0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تا فردا!</w:t>
      </w:r>
    </w:p>
    <w:p w14:paraId="2C5E2826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337140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rPr>
          <w:rFonts w:ascii="Times New Roman" w:hAnsi="Times New Roman" w:cs="Times New Roman"/>
        </w:rPr>
        <w:t>□</w:t>
      </w:r>
    </w:p>
    <w:p w14:paraId="6307D1F7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</w:t>
      </w:r>
    </w:p>
    <w:p w14:paraId="3E0EDBE1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چنين‌ام من:</w:t>
      </w:r>
    </w:p>
    <w:p w14:paraId="5B1616D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قلعه‌نشينِ حماسه‌هاي پُر از تکبر</w:t>
      </w:r>
    </w:p>
    <w:p w14:paraId="7976F03F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سم‌ْضربه‌ي پُرغرورِ اسبِ وحشي خشم</w:t>
      </w:r>
    </w:p>
    <w:p w14:paraId="62EB9F4A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                 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بر سنگ‌فرش‌ِکوچه‌ي تقدير</w:t>
      </w:r>
    </w:p>
    <w:p w14:paraId="044AC436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کلمه‌ي وزشي</w:t>
      </w:r>
    </w:p>
    <w:p w14:paraId="4355F56D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توفانِ سرودِ بزرگِ يک تاريخ</w:t>
      </w:r>
    </w:p>
    <w:p w14:paraId="53B53E13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محبوسي</w:t>
      </w:r>
    </w:p>
    <w:p w14:paraId="6B1B32D2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 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زندانِ يک کينه</w:t>
      </w:r>
    </w:p>
    <w:p w14:paraId="0D798CEA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برقي</w:t>
      </w:r>
    </w:p>
    <w:p w14:paraId="0B1FB2C5" w14:textId="77777777" w:rsidR="00873DBA" w:rsidRPr="002C36FD" w:rsidRDefault="00B9595D" w:rsidP="009F3B7C">
      <w:pPr>
        <w:pStyle w:val="body"/>
        <w:bidi/>
        <w:rPr>
          <w:rtl/>
        </w:rPr>
      </w:pPr>
      <w:r w:rsidRPr="002C36FD">
        <w:t>    </w:t>
      </w:r>
      <w:r w:rsidRPr="002C36FD">
        <w:rPr>
          <w:rtl/>
          <w:lang w:bidi="fa-IR"/>
        </w:rPr>
        <w:t xml:space="preserve"> </w:t>
      </w:r>
      <w:r w:rsidRPr="002C36FD">
        <w:rPr>
          <w:rFonts w:hint="cs"/>
          <w:rtl/>
          <w:lang w:bidi="fa-IR"/>
        </w:rPr>
        <w:t>در دشنه‌ي يک انتقام</w:t>
      </w:r>
    </w:p>
    <w:p w14:paraId="5A19E729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و شکوفه‌ي سُرخِ پيراهني</w:t>
      </w:r>
    </w:p>
    <w:p w14:paraId="2EC6078E" w14:textId="77777777" w:rsidR="00873DBA" w:rsidRPr="002C36FD" w:rsidRDefault="00B9595D" w:rsidP="009F3B7C">
      <w:pPr>
        <w:pStyle w:val="body"/>
        <w:bidi/>
        <w:rPr>
          <w:rtl/>
          <w:lang w:bidi="fa-IR"/>
        </w:rPr>
      </w:pPr>
      <w:r w:rsidRPr="002C36FD">
        <w:rPr>
          <w:rFonts w:hint="cs"/>
          <w:rtl/>
          <w:lang w:bidi="fa-IR"/>
        </w:rPr>
        <w:t>در کنارِ راهِ فرداي بردگانِ امروز.</w:t>
      </w:r>
    </w:p>
    <w:p w14:paraId="2D857DF8" w14:textId="0DF1A234" w:rsidR="00873DBA" w:rsidRDefault="00B9595D" w:rsidP="009F3B7C">
      <w:pPr>
        <w:pStyle w:val="when"/>
        <w:bidi/>
        <w:rPr>
          <w:lang w:bidi="fa-IR"/>
        </w:rPr>
      </w:pPr>
      <w:r w:rsidRPr="002C36FD">
        <w:t> </w:t>
      </w:r>
      <w:r w:rsidRPr="002C36FD">
        <w:rPr>
          <w:rFonts w:hint="cs"/>
          <w:rtl/>
          <w:lang w:bidi="fa-IR"/>
        </w:rPr>
        <w:t>مهر ۱۳۲۹</w:t>
      </w:r>
    </w:p>
    <w:p w14:paraId="09E8663B" w14:textId="77777777" w:rsidR="009F3B7C" w:rsidRPr="009F3B7C" w:rsidRDefault="009F3B7C" w:rsidP="009F3B7C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9F3B7C" w:rsidRPr="009F3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9595D"/>
    <w:rsid w:val="002C36FD"/>
    <w:rsid w:val="00873DBA"/>
    <w:rsid w:val="009F3B7C"/>
    <w:rsid w:val="00B9595D"/>
    <w:rsid w:val="00B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4847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7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3B7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3B7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3B7C"/>
    <w:pPr>
      <w:bidi/>
    </w:pPr>
  </w:style>
  <w:style w:type="paragraph" w:customStyle="1" w:styleId="num">
    <w:name w:val="num"/>
    <w:basedOn w:val="poem"/>
    <w:qFormat/>
    <w:rsid w:val="009F3B7C"/>
    <w:pPr>
      <w:spacing w:before="240"/>
    </w:pPr>
  </w:style>
  <w:style w:type="paragraph" w:customStyle="1" w:styleId="body">
    <w:name w:val="body"/>
    <w:basedOn w:val="Normal"/>
    <w:qFormat/>
    <w:rsid w:val="009F3B7C"/>
    <w:rPr>
      <w:color w:val="000000"/>
    </w:rPr>
  </w:style>
  <w:style w:type="paragraph" w:customStyle="1" w:styleId="when">
    <w:name w:val="when"/>
    <w:basedOn w:val="who"/>
    <w:next w:val="where"/>
    <w:qFormat/>
    <w:rsid w:val="009F3B7C"/>
    <w:pPr>
      <w:spacing w:before="360"/>
    </w:pPr>
  </w:style>
  <w:style w:type="paragraph" w:customStyle="1" w:styleId="where">
    <w:name w:val="where"/>
    <w:basedOn w:val="when"/>
    <w:next w:val="NoSpacing"/>
    <w:qFormat/>
    <w:rsid w:val="009F3B7C"/>
    <w:pPr>
      <w:spacing w:before="0"/>
    </w:pPr>
  </w:style>
  <w:style w:type="paragraph" w:styleId="NoSpacing">
    <w:name w:val="No Spacing"/>
    <w:uiPriority w:val="1"/>
    <w:qFormat/>
    <w:rsid w:val="009F3B7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3B7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3B7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7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7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B7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3B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B7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B7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3B7C"/>
    <w:rPr>
      <w:b/>
      <w:bCs/>
    </w:rPr>
  </w:style>
  <w:style w:type="character" w:styleId="Emphasis">
    <w:name w:val="Emphasis"/>
    <w:uiPriority w:val="20"/>
    <w:qFormat/>
    <w:rsid w:val="009F3B7C"/>
    <w:rPr>
      <w:i/>
      <w:iCs/>
    </w:rPr>
  </w:style>
  <w:style w:type="paragraph" w:styleId="ListParagraph">
    <w:name w:val="List Paragraph"/>
    <w:basedOn w:val="Normal"/>
    <w:uiPriority w:val="34"/>
    <w:qFormat/>
    <w:rsid w:val="009F3B7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3B7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3B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7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7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3B7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3B7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3B7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3B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3B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B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B7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B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F3B7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F3B7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F3B7C"/>
    <w:pPr>
      <w:bidi/>
    </w:pPr>
  </w:style>
  <w:style w:type="paragraph" w:customStyle="1" w:styleId="num">
    <w:name w:val="num"/>
    <w:basedOn w:val="poem"/>
    <w:qFormat/>
    <w:rsid w:val="009F3B7C"/>
    <w:pPr>
      <w:spacing w:before="240"/>
    </w:pPr>
  </w:style>
  <w:style w:type="paragraph" w:customStyle="1" w:styleId="body">
    <w:name w:val="body"/>
    <w:basedOn w:val="Normal"/>
    <w:qFormat/>
    <w:rsid w:val="009F3B7C"/>
    <w:rPr>
      <w:color w:val="000000"/>
    </w:rPr>
  </w:style>
  <w:style w:type="paragraph" w:customStyle="1" w:styleId="when">
    <w:name w:val="when"/>
    <w:basedOn w:val="who"/>
    <w:next w:val="where"/>
    <w:qFormat/>
    <w:rsid w:val="009F3B7C"/>
    <w:pPr>
      <w:spacing w:before="360"/>
    </w:pPr>
  </w:style>
  <w:style w:type="paragraph" w:customStyle="1" w:styleId="where">
    <w:name w:val="where"/>
    <w:basedOn w:val="when"/>
    <w:next w:val="NoSpacing"/>
    <w:qFormat/>
    <w:rsid w:val="009F3B7C"/>
    <w:pPr>
      <w:spacing w:before="0"/>
    </w:pPr>
  </w:style>
  <w:style w:type="paragraph" w:styleId="NoSpacing">
    <w:name w:val="No Spacing"/>
    <w:uiPriority w:val="1"/>
    <w:qFormat/>
    <w:rsid w:val="009F3B7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F3B7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F3B7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7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7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B7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3B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3B7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B7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F3B7C"/>
    <w:rPr>
      <w:b/>
      <w:bCs/>
    </w:rPr>
  </w:style>
  <w:style w:type="character" w:styleId="Emphasis">
    <w:name w:val="Emphasis"/>
    <w:uiPriority w:val="20"/>
    <w:qFormat/>
    <w:rsid w:val="009F3B7C"/>
    <w:rPr>
      <w:i/>
      <w:iCs/>
    </w:rPr>
  </w:style>
  <w:style w:type="paragraph" w:styleId="ListParagraph">
    <w:name w:val="List Paragraph"/>
    <w:basedOn w:val="Normal"/>
    <w:uiPriority w:val="34"/>
    <w:qFormat/>
    <w:rsid w:val="009F3B7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F3B7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3B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7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7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F3B7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F3B7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3B7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F3B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F3B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B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2010-04-01T15:21:00Z</dcterms:created>
  <dcterms:modified xsi:type="dcterms:W3CDTF">2010-04-06T14:01:00Z</dcterms:modified>
</cp:coreProperties>
</file>