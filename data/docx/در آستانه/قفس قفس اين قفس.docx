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C51AE" w14:textId="77777777" w:rsidR="008A465B" w:rsidRDefault="001500FA" w:rsidP="00263FFB">
      <w:pPr>
        <w:pStyle w:val="poem"/>
        <w:rPr>
          <w:lang w:bidi="fa-IR"/>
        </w:rPr>
      </w:pPr>
      <w:r w:rsidRPr="0085505C">
        <w:rPr>
          <w:rFonts w:hint="cs"/>
          <w:rtl/>
          <w:lang w:bidi="fa-IR"/>
        </w:rPr>
        <w:t>قفس قفس اين قفس...</w:t>
      </w:r>
    </w:p>
    <w:p w14:paraId="73BD599D" w14:textId="45DDD4CD" w:rsidR="00263FFB" w:rsidRDefault="00263FFB" w:rsidP="00263FFB">
      <w:pPr>
        <w:pStyle w:val="who"/>
        <w:bidi/>
        <w:rPr>
          <w:rtl/>
          <w:lang w:bidi="fa-IR"/>
        </w:rPr>
      </w:pPr>
    </w:p>
    <w:p w14:paraId="6A3999E8" w14:textId="3ED24687" w:rsidR="00263FFB" w:rsidRDefault="00263FFB" w:rsidP="00263FFB">
      <w:pPr>
        <w:pStyle w:val="why"/>
        <w:rPr>
          <w:rtl/>
          <w:lang w:bidi="fa-IR"/>
        </w:rPr>
      </w:pPr>
    </w:p>
    <w:p w14:paraId="23E87C71" w14:textId="28FAB4E6" w:rsidR="00263FFB" w:rsidRDefault="00263FFB" w:rsidP="00263FFB">
      <w:pPr>
        <w:pStyle w:val="num"/>
        <w:rPr>
          <w:rtl/>
          <w:lang w:bidi="fa-IR"/>
        </w:rPr>
      </w:pPr>
    </w:p>
    <w:p w14:paraId="34FA97B9" w14:textId="77777777" w:rsidR="00263FFB" w:rsidRPr="0085505C" w:rsidRDefault="00263FFB" w:rsidP="00263FFB">
      <w:pPr>
        <w:pStyle w:val="subname"/>
        <w:rPr>
          <w:lang w:bidi="fa-IR"/>
        </w:rPr>
      </w:pPr>
    </w:p>
    <w:p w14:paraId="334638B5" w14:textId="77777777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قفس</w:t>
      </w:r>
    </w:p>
    <w:p w14:paraId="27FA4FF2" w14:textId="77777777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قفس اين قفس اين قفس...</w:t>
      </w:r>
    </w:p>
    <w:p w14:paraId="65F6BB9F" w14:textId="77777777" w:rsidR="008A465B" w:rsidRPr="0085505C" w:rsidRDefault="001500FA" w:rsidP="00263FFB">
      <w:pPr>
        <w:pStyle w:val="body"/>
        <w:bidi/>
        <w:rPr>
          <w:rtl/>
        </w:rPr>
      </w:pPr>
      <w:r w:rsidRPr="0085505C">
        <w:rPr>
          <w:rtl/>
        </w:rPr>
        <w:t> </w:t>
      </w:r>
    </w:p>
    <w:p w14:paraId="46C5F1F8" w14:textId="77777777" w:rsidR="00DC06C6" w:rsidRPr="0085505C" w:rsidRDefault="00DC06C6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پرنده</w:t>
      </w:r>
    </w:p>
    <w:p w14:paraId="6F0D7100" w14:textId="3614AF77" w:rsidR="00DC06C6" w:rsidRPr="0085505C" w:rsidRDefault="00DC06C6" w:rsidP="00263FFB">
      <w:pPr>
        <w:pStyle w:val="body"/>
        <w:bidi/>
        <w:rPr>
          <w:rtl/>
          <w:lang w:bidi="fa-IR"/>
        </w:rPr>
      </w:pPr>
      <w:r w:rsidRPr="0085505C">
        <w:t>  </w:t>
      </w:r>
      <w:r w:rsidRPr="0085505C">
        <w:tab/>
      </w:r>
      <w:r w:rsidRPr="0085505C">
        <w:rPr>
          <w:rFonts w:hint="cs"/>
          <w:rtl/>
          <w:lang w:bidi="fa-IR"/>
        </w:rPr>
        <w:t>در خواب‌اش از ياد مي‌بَرَد</w:t>
      </w:r>
    </w:p>
    <w:p w14:paraId="71B4ED35" w14:textId="77777777" w:rsidR="00DC06C6" w:rsidRPr="0085505C" w:rsidRDefault="00DC06C6" w:rsidP="00263FFB">
      <w:pPr>
        <w:pStyle w:val="body"/>
        <w:bidi/>
        <w:divId w:val="9186646"/>
      </w:pPr>
      <w:r w:rsidRPr="0085505C">
        <w:t> </w:t>
      </w:r>
    </w:p>
    <w:p w14:paraId="0642E958" w14:textId="77777777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من اما در خواب مي‌بينم‌اش،</w:t>
      </w:r>
    </w:p>
    <w:p w14:paraId="724C9484" w14:textId="529C36E8" w:rsidR="008A465B" w:rsidRPr="0085505C" w:rsidRDefault="001500FA" w:rsidP="00263FFB">
      <w:pPr>
        <w:pStyle w:val="body"/>
        <w:bidi/>
        <w:rPr>
          <w:rtl/>
        </w:rPr>
      </w:pPr>
      <w:r w:rsidRPr="0085505C">
        <w:t> </w:t>
      </w:r>
      <w:r w:rsidRPr="0085505C">
        <w:rPr>
          <w:rtl/>
        </w:rPr>
        <w:t> </w:t>
      </w:r>
    </w:p>
    <w:p w14:paraId="7D844B8A" w14:textId="77777777" w:rsidR="00DC06C6" w:rsidRPr="0085505C" w:rsidRDefault="00DC06C6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که خود</w:t>
      </w:r>
    </w:p>
    <w:p w14:paraId="22BB55C0" w14:textId="77777777" w:rsidR="00DC06C6" w:rsidRPr="0085505C" w:rsidRDefault="00DC06C6" w:rsidP="00263FFB">
      <w:pPr>
        <w:pStyle w:val="body"/>
        <w:bidi/>
        <w:rPr>
          <w:rtl/>
          <w:lang w:bidi="fa-IR"/>
        </w:rPr>
      </w:pPr>
      <w:r w:rsidRPr="0085505C">
        <w:t> </w:t>
      </w:r>
      <w:r w:rsidRPr="0085505C">
        <w:tab/>
      </w:r>
      <w:r w:rsidRPr="0085505C">
        <w:rPr>
          <w:rFonts w:hint="cs"/>
          <w:rtl/>
          <w:lang w:bidi="fa-IR"/>
        </w:rPr>
        <w:t>به بيدار</w:t>
      </w:r>
      <w:r>
        <w:rPr>
          <w:rFonts w:hint="cs"/>
          <w:rtl/>
          <w:lang w:bidi="fa-IR"/>
        </w:rPr>
        <w:t>ي</w:t>
      </w:r>
    </w:p>
    <w:p w14:paraId="07D571D5" w14:textId="77777777" w:rsidR="00DC06C6" w:rsidRPr="0085505C" w:rsidRDefault="00DC06C6" w:rsidP="00263FFB">
      <w:pPr>
        <w:pStyle w:val="body"/>
        <w:bidi/>
        <w:divId w:val="564879167"/>
      </w:pPr>
      <w:r w:rsidRPr="0085505C">
        <w:t> </w:t>
      </w:r>
    </w:p>
    <w:p w14:paraId="15F23291" w14:textId="77777777" w:rsidR="00DC06C6" w:rsidRPr="0085505C" w:rsidRDefault="00DC06C6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نقشي به کمال‌ام</w:t>
      </w:r>
    </w:p>
    <w:p w14:paraId="6EAAB76B" w14:textId="38AC6EF2" w:rsidR="00DC06C6" w:rsidRPr="0085505C" w:rsidRDefault="00DC06C6" w:rsidP="00263FFB">
      <w:pPr>
        <w:pStyle w:val="body"/>
        <w:bidi/>
        <w:rPr>
          <w:rtl/>
          <w:lang w:bidi="fa-IR"/>
        </w:rPr>
      </w:pPr>
      <w:r>
        <w:tab/>
      </w:r>
      <w:r w:rsidRPr="0085505C">
        <w:t> </w:t>
      </w:r>
      <w:r w:rsidRPr="0085505C">
        <w:tab/>
      </w:r>
      <w:r w:rsidRPr="0085505C">
        <w:rPr>
          <w:rFonts w:hint="cs"/>
          <w:rtl/>
          <w:lang w:bidi="fa-IR"/>
        </w:rPr>
        <w:t>از قفس.</w:t>
      </w:r>
    </w:p>
    <w:p w14:paraId="264B7AA2" w14:textId="77777777" w:rsidR="00DC06C6" w:rsidRPr="0085505C" w:rsidRDefault="00DC06C6" w:rsidP="00263FFB">
      <w:pPr>
        <w:pStyle w:val="body"/>
        <w:bidi/>
      </w:pPr>
      <w:r w:rsidRPr="0085505C">
        <w:t> </w:t>
      </w:r>
    </w:p>
    <w:p w14:paraId="7351BB95" w14:textId="77777777" w:rsidR="008A465B" w:rsidRPr="0085505C" w:rsidRDefault="001500FA" w:rsidP="00263FFB">
      <w:pPr>
        <w:pStyle w:val="body"/>
        <w:bidi/>
        <w:rPr>
          <w:rtl/>
        </w:rPr>
      </w:pPr>
      <w:r w:rsidRPr="0085505C">
        <w:rPr>
          <w:rFonts w:ascii="Times New Roman" w:hAnsi="Times New Roman" w:cs="Times New Roman"/>
        </w:rPr>
        <w:t>□</w:t>
      </w:r>
    </w:p>
    <w:p w14:paraId="19B9670C" w14:textId="4DF3317B" w:rsidR="008A465B" w:rsidRPr="0085505C" w:rsidRDefault="001500FA" w:rsidP="00263FFB">
      <w:pPr>
        <w:pStyle w:val="body"/>
        <w:bidi/>
        <w:rPr>
          <w:rtl/>
        </w:rPr>
      </w:pPr>
      <w:r w:rsidRPr="0085505C">
        <w:t> </w:t>
      </w:r>
      <w:r w:rsidRPr="0085505C">
        <w:rPr>
          <w:rtl/>
        </w:rPr>
        <w:t> </w:t>
      </w:r>
    </w:p>
    <w:p w14:paraId="0DE2BF0B" w14:textId="77777777" w:rsidR="00263FFB" w:rsidRPr="00263FFB" w:rsidRDefault="00263FFB" w:rsidP="00263FFB">
      <w:pPr>
        <w:pStyle w:val="body"/>
        <w:bidi/>
        <w:divId w:val="1233658227"/>
      </w:pPr>
      <w:r w:rsidRPr="00263FFB">
        <w:rPr>
          <w:rFonts w:hint="cs"/>
          <w:rtl/>
          <w:lang w:bidi="fa-IR"/>
        </w:rPr>
        <w:t>از ما دو</w:t>
      </w:r>
      <w:r w:rsidRPr="00263FFB">
        <w:rPr>
          <w:rFonts w:asciiTheme="minorHAnsi" w:hAnsiTheme="minorHAnsi"/>
          <w:lang w:bidi="fa-IR"/>
        </w:rPr>
        <w:tab/>
      </w:r>
    </w:p>
    <w:p w14:paraId="4EC7AF95" w14:textId="77777777" w:rsidR="00263FFB" w:rsidRPr="00263FFB" w:rsidRDefault="00263FFB" w:rsidP="00263FFB">
      <w:pPr>
        <w:pStyle w:val="body"/>
        <w:bidi/>
        <w:divId w:val="1233658227"/>
      </w:pPr>
      <w:r w:rsidRPr="00263FFB">
        <w:t> </w:t>
      </w:r>
      <w:r w:rsidRPr="00263FFB">
        <w:tab/>
      </w:r>
      <w:r w:rsidRPr="00263FFB">
        <w:rPr>
          <w:rFonts w:hint="cs"/>
          <w:rtl/>
          <w:lang w:bidi="fa-IR"/>
        </w:rPr>
        <w:t>کدام؟ ــ</w:t>
      </w:r>
      <w:r w:rsidRPr="00263FFB">
        <w:t> </w:t>
      </w:r>
    </w:p>
    <w:p w14:paraId="22FC3563" w14:textId="7312D55B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تو که زندان‌ات تو را زمزمه مي‌کنديا من</w:t>
      </w:r>
    </w:p>
    <w:p w14:paraId="45EDA56C" w14:textId="05BE154D" w:rsidR="008A465B" w:rsidRPr="0085505C" w:rsidRDefault="001500FA" w:rsidP="00263FFB">
      <w:pPr>
        <w:pStyle w:val="body"/>
        <w:bidi/>
        <w:rPr>
          <w:rtl/>
        </w:rPr>
      </w:pPr>
      <w:r w:rsidRPr="0085505C">
        <w:t> </w:t>
      </w:r>
      <w:r w:rsidRPr="0085505C">
        <w:rPr>
          <w:rtl/>
        </w:rPr>
        <w:t> </w:t>
      </w:r>
    </w:p>
    <w:p w14:paraId="3DCDB561" w14:textId="77777777" w:rsidR="00DC06C6" w:rsidRPr="0085505C" w:rsidRDefault="00DC06C6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که غريو ِ خود را نيز</w:t>
      </w:r>
    </w:p>
    <w:p w14:paraId="72608163" w14:textId="38F31CEA" w:rsidR="00DC06C6" w:rsidRPr="0085505C" w:rsidRDefault="00DC06C6" w:rsidP="00263FFB">
      <w:pPr>
        <w:pStyle w:val="body"/>
        <w:bidi/>
        <w:rPr>
          <w:rtl/>
          <w:lang w:bidi="fa-IR"/>
        </w:rPr>
      </w:pPr>
      <w:r w:rsidRPr="0085505C">
        <w:t>  </w:t>
      </w:r>
      <w:r w:rsidRPr="0085505C">
        <w:tab/>
      </w:r>
      <w:r w:rsidRPr="0085505C">
        <w:rPr>
          <w:rFonts w:hint="cs"/>
          <w:rtl/>
          <w:lang w:bidi="fa-IR"/>
        </w:rPr>
        <w:t>نمي‌شنوم؟</w:t>
      </w:r>
    </w:p>
    <w:p w14:paraId="7B50A4A1" w14:textId="77777777" w:rsidR="00DC06C6" w:rsidRPr="0085505C" w:rsidRDefault="00DC06C6" w:rsidP="00263FFB">
      <w:pPr>
        <w:pStyle w:val="body"/>
        <w:bidi/>
        <w:divId w:val="54819877"/>
      </w:pPr>
      <w:r w:rsidRPr="0085505C">
        <w:t> </w:t>
      </w:r>
    </w:p>
    <w:p w14:paraId="72A26318" w14:textId="77777777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تو که زندان‌ات مرا غريو مي‌کشد،</w:t>
      </w:r>
    </w:p>
    <w:p w14:paraId="5AC07911" w14:textId="77777777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يا من</w:t>
      </w:r>
    </w:p>
    <w:p w14:paraId="5C76A084" w14:textId="3A910D8C" w:rsidR="008A465B" w:rsidRPr="00DC06C6" w:rsidRDefault="001500FA" w:rsidP="00263FFB">
      <w:pPr>
        <w:pStyle w:val="body"/>
        <w:bidi/>
        <w:rPr>
          <w:rFonts w:asciiTheme="minorHAnsi" w:hAnsiTheme="minorHAnsi"/>
        </w:rPr>
      </w:pPr>
      <w:r w:rsidRPr="0085505C">
        <w:t> </w:t>
      </w:r>
    </w:p>
    <w:p w14:paraId="721CF325" w14:textId="77777777" w:rsidR="00DC06C6" w:rsidRPr="0085505C" w:rsidRDefault="00DC06C6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که زمزمه‌</w:t>
      </w:r>
      <w:r>
        <w:rPr>
          <w:rFonts w:hint="cs"/>
          <w:rtl/>
          <w:lang w:bidi="fa-IR"/>
        </w:rPr>
        <w:t>ي</w:t>
      </w:r>
      <w:r w:rsidRPr="0085505C">
        <w:rPr>
          <w:rFonts w:hint="cs"/>
          <w:rtl/>
          <w:lang w:bidi="fa-IR"/>
        </w:rPr>
        <w:t xml:space="preserve"> تو</w:t>
      </w:r>
    </w:p>
    <w:p w14:paraId="779D0A90" w14:textId="3E5D5457" w:rsidR="00DC06C6" w:rsidRPr="0085505C" w:rsidRDefault="00DC06C6" w:rsidP="00263FFB">
      <w:pPr>
        <w:pStyle w:val="body"/>
        <w:bidi/>
        <w:rPr>
          <w:rtl/>
          <w:lang w:bidi="fa-IR"/>
        </w:rPr>
      </w:pPr>
      <w:r w:rsidRPr="0085505C">
        <w:t>  </w:t>
      </w:r>
      <w:r w:rsidRPr="0085505C">
        <w:tab/>
      </w:r>
      <w:r w:rsidRPr="0085505C">
        <w:rPr>
          <w:rFonts w:hint="cs"/>
          <w:rtl/>
          <w:lang w:bidi="fa-IR"/>
        </w:rPr>
        <w:t>در اين بهاران‌ام</w:t>
      </w:r>
    </w:p>
    <w:p w14:paraId="5EAB33E4" w14:textId="77777777" w:rsidR="00DC06C6" w:rsidRPr="0085505C" w:rsidRDefault="00DC06C6" w:rsidP="00263FFB">
      <w:pPr>
        <w:pStyle w:val="body"/>
        <w:bidi/>
        <w:divId w:val="286474043"/>
      </w:pPr>
      <w:r w:rsidRPr="0085505C">
        <w:t> </w:t>
      </w:r>
    </w:p>
    <w:p w14:paraId="551D42B1" w14:textId="77777777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مجال ِ باغ و دماغ ِ سبزه‌زار نمي‌دهد؟ ــ</w:t>
      </w:r>
    </w:p>
    <w:p w14:paraId="7EF66A5B" w14:textId="69C183CE" w:rsidR="008A465B" w:rsidRPr="00DC06C6" w:rsidRDefault="001500FA" w:rsidP="00263FFB">
      <w:pPr>
        <w:pStyle w:val="body"/>
        <w:bidi/>
        <w:rPr>
          <w:rtl/>
        </w:rPr>
      </w:pPr>
      <w:r w:rsidRPr="0085505C">
        <w:t> </w:t>
      </w:r>
      <w:r w:rsidRPr="0085505C">
        <w:rPr>
          <w:rtl/>
        </w:rPr>
        <w:t> </w:t>
      </w:r>
    </w:p>
    <w:p w14:paraId="4DD7A6DB" w14:textId="77777777" w:rsidR="00DC06C6" w:rsidRPr="0085505C" w:rsidRDefault="00DC06C6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از ما دو</w:t>
      </w:r>
    </w:p>
    <w:p w14:paraId="70F74F8C" w14:textId="77777777" w:rsidR="00DC06C6" w:rsidRPr="0085505C" w:rsidRDefault="00DC06C6" w:rsidP="00263FFB">
      <w:pPr>
        <w:pStyle w:val="body"/>
        <w:bidi/>
        <w:rPr>
          <w:rtl/>
          <w:lang w:bidi="fa-IR"/>
        </w:rPr>
      </w:pPr>
      <w:r w:rsidRPr="0085505C">
        <w:t> </w:t>
      </w:r>
      <w:r w:rsidRPr="0085505C">
        <w:tab/>
      </w:r>
      <w:r w:rsidRPr="0085505C">
        <w:rPr>
          <w:rFonts w:hint="cs"/>
          <w:rtl/>
          <w:lang w:bidi="fa-IR"/>
        </w:rPr>
        <w:t>کدام؟</w:t>
      </w:r>
    </w:p>
    <w:p w14:paraId="5AB3B255" w14:textId="77777777" w:rsidR="00DC06C6" w:rsidRPr="0085505C" w:rsidRDefault="00DC06C6" w:rsidP="00263FFB">
      <w:pPr>
        <w:pStyle w:val="body"/>
        <w:bidi/>
        <w:divId w:val="1083376079"/>
      </w:pPr>
      <w:r w:rsidRPr="0085505C">
        <w:t> </w:t>
      </w:r>
    </w:p>
    <w:p w14:paraId="2FB2FC51" w14:textId="6843E7BD" w:rsidR="008A465B" w:rsidRPr="0085505C" w:rsidRDefault="001500FA" w:rsidP="00263FFB">
      <w:pPr>
        <w:pStyle w:val="body"/>
        <w:bidi/>
        <w:rPr>
          <w:rtl/>
        </w:rPr>
      </w:pPr>
      <w:r w:rsidRPr="0085505C">
        <w:t> </w:t>
      </w:r>
      <w:r w:rsidRPr="0085505C">
        <w:rPr>
          <w:rFonts w:ascii="Times New Roman" w:hAnsi="Times New Roman" w:cs="Times New Roman"/>
        </w:rPr>
        <w:t>□</w:t>
      </w:r>
    </w:p>
    <w:p w14:paraId="41B1E561" w14:textId="101E236B" w:rsidR="008A465B" w:rsidRPr="0085505C" w:rsidRDefault="001500FA" w:rsidP="00263FFB">
      <w:pPr>
        <w:pStyle w:val="body"/>
        <w:bidi/>
        <w:rPr>
          <w:rtl/>
        </w:rPr>
      </w:pPr>
      <w:r w:rsidRPr="0085505C">
        <w:t>  </w:t>
      </w:r>
    </w:p>
    <w:p w14:paraId="60B990A1" w14:textId="77777777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قفس</w:t>
      </w:r>
    </w:p>
    <w:p w14:paraId="49EE665A" w14:textId="77777777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اين زمزمه</w:t>
      </w:r>
    </w:p>
    <w:p w14:paraId="59D959D1" w14:textId="77777777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اين غريو</w:t>
      </w:r>
    </w:p>
    <w:p w14:paraId="02579FF0" w14:textId="77777777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اين بهاران</w:t>
      </w:r>
    </w:p>
    <w:p w14:paraId="769F7B13" w14:textId="51BD3C2F" w:rsidR="008A465B" w:rsidRPr="0085505C" w:rsidRDefault="001500FA" w:rsidP="00263FFB">
      <w:pPr>
        <w:pStyle w:val="body"/>
        <w:bidi/>
        <w:rPr>
          <w:rtl/>
          <w:lang w:bidi="fa-IR"/>
        </w:rPr>
      </w:pPr>
      <w:r w:rsidRPr="0085505C">
        <w:rPr>
          <w:rFonts w:hint="cs"/>
          <w:rtl/>
          <w:lang w:bidi="fa-IR"/>
        </w:rPr>
        <w:t>اين قفس اين قفس اين قفس ا</w:t>
      </w:r>
      <w:r w:rsidR="0085505C">
        <w:rPr>
          <w:rFonts w:hint="cs"/>
          <w:rtl/>
          <w:lang w:bidi="fa-IR"/>
        </w:rPr>
        <w:t>ي</w:t>
      </w:r>
      <w:r w:rsidRPr="0085505C">
        <w:rPr>
          <w:rFonts w:hint="cs"/>
          <w:rtl/>
          <w:lang w:bidi="fa-IR"/>
        </w:rPr>
        <w:t xml:space="preserve"> امان!</w:t>
      </w:r>
    </w:p>
    <w:p w14:paraId="61E3BC83" w14:textId="0C9B6894" w:rsidR="008A465B" w:rsidRDefault="001500FA" w:rsidP="00263FFB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85505C">
        <w:rPr>
          <w:rFonts w:hint="cs"/>
          <w:rtl/>
          <w:lang w:bidi="fa-IR"/>
        </w:rPr>
        <w:t>۲۲ فروردين ِ ۱۳۷۴</w:t>
      </w:r>
    </w:p>
    <w:p w14:paraId="4107BD79" w14:textId="77777777" w:rsidR="00263FFB" w:rsidRPr="0085505C" w:rsidRDefault="00263FFB" w:rsidP="00263FFB">
      <w:pPr>
        <w:pStyle w:val="where"/>
        <w:bidi/>
        <w:rPr>
          <w:rtl/>
          <w:lang w:bidi="fa-IR"/>
        </w:rPr>
      </w:pPr>
    </w:p>
    <w:sectPr w:rsidR="00263FFB" w:rsidRPr="00855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500FA"/>
    <w:rsid w:val="001500FA"/>
    <w:rsid w:val="00263FFB"/>
    <w:rsid w:val="00540354"/>
    <w:rsid w:val="0085505C"/>
    <w:rsid w:val="008A465B"/>
    <w:rsid w:val="00D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B0E49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F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F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F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F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FF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FF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F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FF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F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63FF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63FF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63FFB"/>
    <w:pPr>
      <w:bidi/>
    </w:pPr>
  </w:style>
  <w:style w:type="paragraph" w:customStyle="1" w:styleId="num">
    <w:name w:val="num"/>
    <w:basedOn w:val="poem"/>
    <w:qFormat/>
    <w:rsid w:val="00263FFB"/>
    <w:pPr>
      <w:spacing w:before="240"/>
    </w:pPr>
  </w:style>
  <w:style w:type="paragraph" w:customStyle="1" w:styleId="body">
    <w:name w:val="body"/>
    <w:basedOn w:val="Normal"/>
    <w:qFormat/>
    <w:rsid w:val="00263FFB"/>
    <w:rPr>
      <w:color w:val="000000"/>
    </w:rPr>
  </w:style>
  <w:style w:type="paragraph" w:customStyle="1" w:styleId="when">
    <w:name w:val="when"/>
    <w:basedOn w:val="who"/>
    <w:next w:val="where"/>
    <w:qFormat/>
    <w:rsid w:val="00263FFB"/>
    <w:pPr>
      <w:spacing w:before="360"/>
    </w:pPr>
  </w:style>
  <w:style w:type="paragraph" w:customStyle="1" w:styleId="where">
    <w:name w:val="where"/>
    <w:basedOn w:val="when"/>
    <w:next w:val="NoSpacing"/>
    <w:qFormat/>
    <w:rsid w:val="00263FFB"/>
    <w:pPr>
      <w:spacing w:before="0"/>
    </w:pPr>
  </w:style>
  <w:style w:type="paragraph" w:styleId="NoSpacing">
    <w:name w:val="No Spacing"/>
    <w:uiPriority w:val="1"/>
    <w:qFormat/>
    <w:rsid w:val="00263FF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63FF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63FF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F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FF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FF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F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F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F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3FF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3F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FF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F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3FF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63FFB"/>
    <w:rPr>
      <w:b/>
      <w:bCs/>
    </w:rPr>
  </w:style>
  <w:style w:type="character" w:styleId="Emphasis">
    <w:name w:val="Emphasis"/>
    <w:uiPriority w:val="20"/>
    <w:qFormat/>
    <w:rsid w:val="00263FFB"/>
    <w:rPr>
      <w:i/>
      <w:iCs/>
    </w:rPr>
  </w:style>
  <w:style w:type="paragraph" w:styleId="ListParagraph">
    <w:name w:val="List Paragraph"/>
    <w:basedOn w:val="Normal"/>
    <w:uiPriority w:val="34"/>
    <w:qFormat/>
    <w:rsid w:val="00263FF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63FF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3F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FF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FF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63FF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63FF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63FF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63FF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63F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FF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F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F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F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F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FF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FF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F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FF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F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63FFB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63FFB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63FFB"/>
    <w:pPr>
      <w:bidi/>
    </w:pPr>
  </w:style>
  <w:style w:type="paragraph" w:customStyle="1" w:styleId="num">
    <w:name w:val="num"/>
    <w:basedOn w:val="poem"/>
    <w:qFormat/>
    <w:rsid w:val="00263FFB"/>
    <w:pPr>
      <w:spacing w:before="240"/>
    </w:pPr>
  </w:style>
  <w:style w:type="paragraph" w:customStyle="1" w:styleId="body">
    <w:name w:val="body"/>
    <w:basedOn w:val="Normal"/>
    <w:qFormat/>
    <w:rsid w:val="00263FFB"/>
    <w:rPr>
      <w:color w:val="000000"/>
    </w:rPr>
  </w:style>
  <w:style w:type="paragraph" w:customStyle="1" w:styleId="when">
    <w:name w:val="when"/>
    <w:basedOn w:val="who"/>
    <w:next w:val="where"/>
    <w:qFormat/>
    <w:rsid w:val="00263FFB"/>
    <w:pPr>
      <w:spacing w:before="360"/>
    </w:pPr>
  </w:style>
  <w:style w:type="paragraph" w:customStyle="1" w:styleId="where">
    <w:name w:val="where"/>
    <w:basedOn w:val="when"/>
    <w:next w:val="NoSpacing"/>
    <w:qFormat/>
    <w:rsid w:val="00263FFB"/>
    <w:pPr>
      <w:spacing w:before="0"/>
    </w:pPr>
  </w:style>
  <w:style w:type="paragraph" w:styleId="NoSpacing">
    <w:name w:val="No Spacing"/>
    <w:uiPriority w:val="1"/>
    <w:qFormat/>
    <w:rsid w:val="00263FFB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63FF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63FF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F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FF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FF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F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F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F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3FF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3F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FF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F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3FF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63FFB"/>
    <w:rPr>
      <w:b/>
      <w:bCs/>
    </w:rPr>
  </w:style>
  <w:style w:type="character" w:styleId="Emphasis">
    <w:name w:val="Emphasis"/>
    <w:uiPriority w:val="20"/>
    <w:qFormat/>
    <w:rsid w:val="00263FFB"/>
    <w:rPr>
      <w:i/>
      <w:iCs/>
    </w:rPr>
  </w:style>
  <w:style w:type="paragraph" w:styleId="ListParagraph">
    <w:name w:val="List Paragraph"/>
    <w:basedOn w:val="Normal"/>
    <w:uiPriority w:val="34"/>
    <w:qFormat/>
    <w:rsid w:val="00263FFB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63FFB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3F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FF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FF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63FF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63FF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63FF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63FF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63F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F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2010-03-28T01:22:00Z</dcterms:created>
  <dcterms:modified xsi:type="dcterms:W3CDTF">2010-04-12T10:56:00Z</dcterms:modified>
</cp:coreProperties>
</file>