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8809A" w14:textId="77777777" w:rsidR="008F427A" w:rsidRPr="00920FAB" w:rsidRDefault="008F427A" w:rsidP="00920FAB">
      <w:pPr>
        <w:pStyle w:val="poem"/>
      </w:pPr>
      <w:r>
        <w:rPr>
          <w:rFonts w:hint="cs"/>
          <w:rtl/>
          <w:lang w:bidi="fa-IR"/>
        </w:rPr>
        <w:t>کليد</w:t>
      </w:r>
    </w:p>
    <w:p w14:paraId="758A33C9" w14:textId="77777777" w:rsidR="008F427A" w:rsidRDefault="008F427A" w:rsidP="008F427A">
      <w:pPr>
        <w:pStyle w:val="who"/>
        <w:bidi/>
        <w:rPr>
          <w:lang w:bidi="fa-IR"/>
        </w:rPr>
      </w:pPr>
    </w:p>
    <w:p w14:paraId="51F1ADCA" w14:textId="77777777" w:rsidR="008F427A" w:rsidRDefault="008F427A" w:rsidP="008F427A">
      <w:pPr>
        <w:pStyle w:val="why"/>
        <w:rPr>
          <w:rFonts w:hint="cs"/>
          <w:rtl/>
          <w:lang w:bidi="fa-IR"/>
        </w:rPr>
      </w:pPr>
    </w:p>
    <w:p w14:paraId="13F02549" w14:textId="77777777" w:rsidR="00920FAB" w:rsidRDefault="00920FAB" w:rsidP="00920FAB">
      <w:pPr>
        <w:pStyle w:val="num"/>
        <w:bidi w:val="0"/>
        <w:rPr>
          <w:rFonts w:hint="cs"/>
          <w:rtl/>
          <w:lang w:bidi="fa-IR"/>
        </w:rPr>
      </w:pPr>
    </w:p>
    <w:p w14:paraId="40E0308C" w14:textId="77777777" w:rsidR="00920FAB" w:rsidRPr="00920FAB" w:rsidRDefault="00920FAB" w:rsidP="00920FAB">
      <w:pPr>
        <w:pStyle w:val="subname"/>
        <w:bidi w:val="0"/>
        <w:rPr>
          <w:lang w:bidi="fa-IR"/>
        </w:rPr>
      </w:pPr>
    </w:p>
    <w:p w14:paraId="3FA508DB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رفتم فرو به فکر و فتاد از کفم سبو</w:t>
      </w:r>
    </w:p>
    <w:p w14:paraId="395197AB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جوشيد در دلم هوسي نغز:</w:t>
      </w:r>
    </w:p>
    <w:p w14:paraId="0A345A5C" w14:textId="77777777" w:rsidR="008F427A" w:rsidRDefault="008F427A" w:rsidP="008F427A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«</w:t>
      </w:r>
      <w:r>
        <w:rPr>
          <w:rFonts w:hint="cs"/>
          <w:rtl/>
          <w:lang w:bidi="fa-IR"/>
        </w:rPr>
        <w:t>ــ اي خدا!</w:t>
      </w:r>
    </w:p>
    <w:p w14:paraId="157B29BB" w14:textId="77777777" w:rsidR="008F427A" w:rsidRDefault="008F427A" w:rsidP="008F427A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يارم شود به صورت، آيينه‌يي که من</w:t>
      </w:r>
    </w:p>
    <w:p w14:paraId="30FCA827" w14:textId="77777777" w:rsidR="008F427A" w:rsidRDefault="008F427A" w:rsidP="008F427A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رخساره‌ي رفيقان بشناسم اندر او!</w:t>
      </w:r>
      <w:r>
        <w:rPr>
          <w:rFonts w:hint="cs"/>
        </w:rPr>
        <w:t>»</w:t>
      </w:r>
    </w:p>
    <w:p w14:paraId="67CBA300" w14:textId="77777777" w:rsidR="008F427A" w:rsidRDefault="008F427A" w:rsidP="008F427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A39381B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بردم سخن به چله‌نشينانِ کوهِ دور.</w:t>
      </w:r>
    </w:p>
    <w:p w14:paraId="502A1603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گفتند تا بيفکنم ــ از نيَّتي که هست ــ</w:t>
      </w:r>
    </w:p>
    <w:p w14:paraId="799B3F63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هشت چاهِ خشکِ سيا، هفت ريگِ سُرخ،</w:t>
      </w:r>
    </w:p>
    <w:p w14:paraId="53DBB20C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زيرِ هشت قلعه کُشَم هفت مارِ کور!</w:t>
      </w:r>
    </w:p>
    <w:p w14:paraId="2E4A6495" w14:textId="77777777" w:rsidR="008F427A" w:rsidRDefault="008F427A" w:rsidP="008F427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7016305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بازآمدم ز راه، پريشان و دل‌شکار</w:t>
      </w:r>
    </w:p>
    <w:p w14:paraId="0B40AE2E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رنجيده‌پاي و خسته‌تن و زردروي و سرد،</w:t>
      </w:r>
    </w:p>
    <w:p w14:paraId="4B66DBD3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 هزار فکرِ غم و راهِ چاره هيچ</w:t>
      </w:r>
    </w:p>
    <w:p w14:paraId="440C0192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مأيوس پاي قلعه‌يي افتادم اشکبار.</w:t>
      </w:r>
    </w:p>
    <w:p w14:paraId="1BA528AA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آمد ز قلعه بيرون پيري سپيدموي</w:t>
      </w:r>
    </w:p>
    <w:p w14:paraId="2A15C771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پرسيد حال و گفتم.</w:t>
      </w:r>
    </w:p>
    <w:p w14:paraId="2091110B" w14:textId="77777777" w:rsidR="008F427A" w:rsidRDefault="008F427A" w:rsidP="008F427A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در من نهاد چشم</w:t>
      </w:r>
    </w:p>
    <w:p w14:paraId="7847A869" w14:textId="77777777" w:rsidR="008F427A" w:rsidRDefault="008F427A" w:rsidP="008F427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گفت:</w:t>
      </w:r>
    </w:p>
    <w:p w14:paraId="7014C70B" w14:textId="77777777" w:rsidR="008F427A" w:rsidRDefault="008F427A" w:rsidP="008F427A">
      <w:pPr>
        <w:pStyle w:val="body"/>
        <w:bidi/>
        <w:rPr>
          <w:rtl/>
        </w:rPr>
      </w:pPr>
      <w:r>
        <w:rPr>
          <w:rFonts w:hint="cs"/>
        </w:rPr>
        <w:t>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«</w:t>
      </w:r>
      <w:r>
        <w:rPr>
          <w:rFonts w:hint="cs"/>
          <w:rtl/>
          <w:lang w:bidi="fa-IR"/>
        </w:rPr>
        <w:t>ــ اين طلسمِ کهنه کليدش به مُشتِ توست؛</w:t>
      </w:r>
    </w:p>
    <w:p w14:paraId="6824D76C" w14:textId="77777777" w:rsidR="008F427A" w:rsidRDefault="008F427A" w:rsidP="008F427A">
      <w:pPr>
        <w:pStyle w:val="body"/>
        <w:bidi/>
        <w:rPr>
          <w:rtl/>
        </w:rPr>
      </w:pPr>
      <w:r>
        <w:rPr>
          <w:rFonts w:hint="cs"/>
        </w:rPr>
        <w:t>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«</w:t>
      </w:r>
      <w:r>
        <w:rPr>
          <w:rFonts w:hint="cs"/>
          <w:rtl/>
          <w:lang w:bidi="fa-IR"/>
        </w:rPr>
        <w:t>با کس مپيچ بيهُده، آيينه‌يي بجوي</w:t>
      </w:r>
      <w:r>
        <w:rPr>
          <w:rFonts w:hint="cs"/>
        </w:rPr>
        <w:t>!»</w:t>
      </w:r>
    </w:p>
    <w:p w14:paraId="68692FC3" w14:textId="77777777" w:rsidR="008F427A" w:rsidRDefault="008F427A" w:rsidP="008F427A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6C196DBC" w14:textId="77777777" w:rsidR="008F427A" w:rsidRDefault="008F427A">
      <w:bookmarkStart w:id="0" w:name="_GoBack"/>
      <w:bookmarkEnd w:id="0"/>
    </w:p>
    <w:sectPr w:rsidR="008F4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7A"/>
    <w:rsid w:val="008F427A"/>
    <w:rsid w:val="0092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0991A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AB"/>
  </w:style>
  <w:style w:type="paragraph" w:styleId="Heading1">
    <w:name w:val="heading 1"/>
    <w:basedOn w:val="Normal"/>
    <w:next w:val="Normal"/>
    <w:link w:val="Heading1Char"/>
    <w:uiPriority w:val="9"/>
    <w:qFormat/>
    <w:rsid w:val="00920F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F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F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F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F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F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F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F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920FA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20FA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20FAB"/>
    <w:pPr>
      <w:bidi/>
    </w:pPr>
  </w:style>
  <w:style w:type="paragraph" w:customStyle="1" w:styleId="body">
    <w:name w:val="body"/>
    <w:basedOn w:val="Normal"/>
    <w:qFormat/>
    <w:rsid w:val="00920FA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20FAB"/>
    <w:pPr>
      <w:spacing w:before="360"/>
    </w:pPr>
  </w:style>
  <w:style w:type="paragraph" w:customStyle="1" w:styleId="where">
    <w:name w:val="where"/>
    <w:basedOn w:val="when"/>
    <w:next w:val="NoSpacing"/>
    <w:qFormat/>
    <w:rsid w:val="00920FAB"/>
    <w:pPr>
      <w:spacing w:before="0"/>
    </w:pPr>
  </w:style>
  <w:style w:type="paragraph" w:styleId="NoSpacing">
    <w:name w:val="No Spacing"/>
    <w:uiPriority w:val="1"/>
    <w:qFormat/>
    <w:rsid w:val="00920FAB"/>
    <w:rPr>
      <w:rFonts w:eastAsiaTheme="minorEastAsia"/>
    </w:rPr>
  </w:style>
  <w:style w:type="paragraph" w:customStyle="1" w:styleId="num">
    <w:name w:val="num"/>
    <w:basedOn w:val="poem"/>
    <w:qFormat/>
    <w:rsid w:val="00920FAB"/>
    <w:pPr>
      <w:spacing w:before="240"/>
    </w:pPr>
  </w:style>
  <w:style w:type="paragraph" w:customStyle="1" w:styleId="subname">
    <w:name w:val="subname"/>
    <w:basedOn w:val="num"/>
    <w:next w:val="body"/>
    <w:qFormat/>
    <w:rsid w:val="00920FA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20FA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F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F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FA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FA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F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F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F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FA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F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FA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F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F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20FAB"/>
    <w:rPr>
      <w:b/>
      <w:bCs/>
    </w:rPr>
  </w:style>
  <w:style w:type="character" w:styleId="Emphasis">
    <w:name w:val="Emphasis"/>
    <w:uiPriority w:val="20"/>
    <w:qFormat/>
    <w:rsid w:val="00920FAB"/>
    <w:rPr>
      <w:i/>
      <w:iCs/>
    </w:rPr>
  </w:style>
  <w:style w:type="paragraph" w:styleId="ListParagraph">
    <w:name w:val="List Paragraph"/>
    <w:basedOn w:val="Normal"/>
    <w:uiPriority w:val="34"/>
    <w:qFormat/>
    <w:rsid w:val="00920F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F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F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F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FA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20FA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20FA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20FA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20FA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20F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FA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AB"/>
  </w:style>
  <w:style w:type="paragraph" w:styleId="Heading1">
    <w:name w:val="heading 1"/>
    <w:basedOn w:val="Normal"/>
    <w:next w:val="Normal"/>
    <w:link w:val="Heading1Char"/>
    <w:uiPriority w:val="9"/>
    <w:qFormat/>
    <w:rsid w:val="00920F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F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F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F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FA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FA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F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FA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920FA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20FA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20FAB"/>
    <w:pPr>
      <w:bidi/>
    </w:pPr>
  </w:style>
  <w:style w:type="paragraph" w:customStyle="1" w:styleId="body">
    <w:name w:val="body"/>
    <w:basedOn w:val="Normal"/>
    <w:qFormat/>
    <w:rsid w:val="00920FA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20FAB"/>
    <w:pPr>
      <w:spacing w:before="360"/>
    </w:pPr>
  </w:style>
  <w:style w:type="paragraph" w:customStyle="1" w:styleId="where">
    <w:name w:val="where"/>
    <w:basedOn w:val="when"/>
    <w:next w:val="NoSpacing"/>
    <w:qFormat/>
    <w:rsid w:val="00920FAB"/>
    <w:pPr>
      <w:spacing w:before="0"/>
    </w:pPr>
  </w:style>
  <w:style w:type="paragraph" w:styleId="NoSpacing">
    <w:name w:val="No Spacing"/>
    <w:uiPriority w:val="1"/>
    <w:qFormat/>
    <w:rsid w:val="00920FAB"/>
    <w:rPr>
      <w:rFonts w:eastAsiaTheme="minorEastAsia"/>
    </w:rPr>
  </w:style>
  <w:style w:type="paragraph" w:customStyle="1" w:styleId="num">
    <w:name w:val="num"/>
    <w:basedOn w:val="poem"/>
    <w:qFormat/>
    <w:rsid w:val="00920FAB"/>
    <w:pPr>
      <w:spacing w:before="240"/>
    </w:pPr>
  </w:style>
  <w:style w:type="paragraph" w:customStyle="1" w:styleId="subname">
    <w:name w:val="subname"/>
    <w:basedOn w:val="num"/>
    <w:next w:val="body"/>
    <w:qFormat/>
    <w:rsid w:val="00920FA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20FA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F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F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FA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FA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F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F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F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FA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F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FA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F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F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20FAB"/>
    <w:rPr>
      <w:b/>
      <w:bCs/>
    </w:rPr>
  </w:style>
  <w:style w:type="character" w:styleId="Emphasis">
    <w:name w:val="Emphasis"/>
    <w:uiPriority w:val="20"/>
    <w:qFormat/>
    <w:rsid w:val="00920FAB"/>
    <w:rPr>
      <w:i/>
      <w:iCs/>
    </w:rPr>
  </w:style>
  <w:style w:type="paragraph" w:styleId="ListParagraph">
    <w:name w:val="List Paragraph"/>
    <w:basedOn w:val="Normal"/>
    <w:uiPriority w:val="34"/>
    <w:qFormat/>
    <w:rsid w:val="00920F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F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FA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F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FA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20FA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20FA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20FA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20FA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20FA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F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2010-04-05T23:08:00Z</dcterms:created>
  <dcterms:modified xsi:type="dcterms:W3CDTF">2010-04-06T09:36:00Z</dcterms:modified>
</cp:coreProperties>
</file>