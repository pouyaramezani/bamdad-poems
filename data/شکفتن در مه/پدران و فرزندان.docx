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621A5" w14:textId="63141413" w:rsidR="003909BD" w:rsidRDefault="00552629" w:rsidP="00EE1D0C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پدران و فرزندان</w:t>
      </w:r>
    </w:p>
    <w:p w14:paraId="14530F19" w14:textId="5176DEAA" w:rsidR="00EE1D0C" w:rsidRDefault="00EE1D0C" w:rsidP="00EE1D0C">
      <w:pPr>
        <w:pStyle w:val="who"/>
        <w:bidi/>
        <w:rPr>
          <w:rtl/>
          <w:lang w:bidi="fa-IR"/>
        </w:rPr>
      </w:pPr>
    </w:p>
    <w:p w14:paraId="5848FC85" w14:textId="030C4F37" w:rsidR="00EE1D0C" w:rsidRDefault="00EE1D0C" w:rsidP="00EE1D0C">
      <w:pPr>
        <w:pStyle w:val="why"/>
        <w:rPr>
          <w:rtl/>
          <w:lang w:bidi="fa-IR"/>
        </w:rPr>
      </w:pPr>
    </w:p>
    <w:p w14:paraId="0A479CBE" w14:textId="7854DB7F" w:rsidR="00EE1D0C" w:rsidRDefault="00EE1D0C" w:rsidP="00EE1D0C">
      <w:pPr>
        <w:pStyle w:val="num"/>
        <w:rPr>
          <w:rtl/>
          <w:lang w:bidi="fa-IR"/>
        </w:rPr>
      </w:pPr>
    </w:p>
    <w:p w14:paraId="6A7589FD" w14:textId="77777777" w:rsidR="00EE1D0C" w:rsidRPr="00EE1D0C" w:rsidRDefault="00EE1D0C" w:rsidP="00EE1D0C">
      <w:pPr>
        <w:pStyle w:val="subname"/>
        <w:rPr>
          <w:lang w:bidi="fa-IR"/>
        </w:rPr>
      </w:pPr>
    </w:p>
    <w:p w14:paraId="59EA7C4E" w14:textId="47722A98" w:rsidR="00EE1D0C" w:rsidRPr="00EE1D0C" w:rsidRDefault="00552629" w:rsidP="00EE1D0C">
      <w:pPr>
        <w:pStyle w:val="body"/>
        <w:bidi/>
        <w:divId w:val="1727296077"/>
        <w:rPr>
          <w:rFonts w:ascii="Nesf2" w:hAnsi="Nesf2"/>
        </w:rPr>
      </w:pPr>
      <w:r>
        <w:rPr>
          <w:rFonts w:hint="cs"/>
          <w:rtl/>
        </w:rPr>
        <w:t> </w:t>
      </w:r>
      <w:r w:rsidR="00EE1D0C" w:rsidRPr="00EE1D0C">
        <w:rPr>
          <w:rFonts w:hint="cs"/>
          <w:rtl/>
          <w:lang w:bidi="fa-IR"/>
        </w:rPr>
        <w:t>هستي</w:t>
      </w:r>
      <w:r w:rsidR="00EE1D0C" w:rsidRPr="00EE1D0C">
        <w:rPr>
          <w:rFonts w:ascii="Nesf2" w:hAnsi="Nesf2"/>
        </w:rPr>
        <w:t> </w:t>
      </w:r>
      <w:r w:rsidR="00EE1D0C" w:rsidRPr="00EE1D0C">
        <w:rPr>
          <w:rFonts w:ascii="Nesf2" w:hAnsi="Nesf2"/>
        </w:rPr>
        <w:tab/>
        <w:t> </w:t>
      </w:r>
    </w:p>
    <w:p w14:paraId="13AFB2BA" w14:textId="77777777" w:rsidR="00EE1D0C" w:rsidRPr="00EE1D0C" w:rsidRDefault="00EE1D0C" w:rsidP="00EE1D0C">
      <w:pPr>
        <w:pStyle w:val="body"/>
        <w:bidi/>
        <w:divId w:val="1727296077"/>
        <w:rPr>
          <w:rFonts w:ascii="Nesf2" w:hAnsi="Nesf2"/>
        </w:rPr>
      </w:pP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</w:r>
      <w:r w:rsidRPr="00EE1D0C">
        <w:rPr>
          <w:rFonts w:hint="cs"/>
          <w:rtl/>
          <w:lang w:bidi="fa-IR"/>
        </w:rPr>
        <w:t>بر سطح مي‌گذشت</w:t>
      </w:r>
      <w:r w:rsidRPr="00EE1D0C">
        <w:rPr>
          <w:rFonts w:ascii="Nesf2" w:hAnsi="Nesf2"/>
        </w:rPr>
        <w:t> </w:t>
      </w:r>
    </w:p>
    <w:p w14:paraId="04B0E0F9" w14:textId="77777777" w:rsidR="003909BD" w:rsidRDefault="00552629" w:rsidP="00EE1D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غريبانه</w:t>
      </w:r>
    </w:p>
    <w:p w14:paraId="10B3656F" w14:textId="77777777" w:rsidR="003909BD" w:rsidRDefault="00552629" w:rsidP="00EE1D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موج‌وار</w:t>
      </w:r>
    </w:p>
    <w:p w14:paraId="4D4716E9" w14:textId="77777777" w:rsidR="003909BD" w:rsidRDefault="00552629" w:rsidP="00EE1D0C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D74DD61" w14:textId="01D8DAF8" w:rsidR="00EE1D0C" w:rsidRPr="00EE1D0C" w:rsidRDefault="00552629" w:rsidP="00EE1D0C">
      <w:pPr>
        <w:pStyle w:val="body"/>
        <w:bidi/>
        <w:divId w:val="1084841975"/>
        <w:rPr>
          <w:rFonts w:ascii="Nesf2" w:hAnsi="Nesf2"/>
        </w:rPr>
      </w:pPr>
      <w:r>
        <w:rPr>
          <w:rtl/>
        </w:rPr>
        <w:t> </w:t>
      </w:r>
      <w:r w:rsidR="00EE1D0C" w:rsidRPr="00EE1D0C">
        <w:rPr>
          <w:rFonts w:hint="cs"/>
          <w:rtl/>
          <w:lang w:bidi="fa-IR"/>
        </w:rPr>
        <w:t>دادش در جيب و</w:t>
      </w:r>
      <w:r w:rsidR="00EE1D0C" w:rsidRPr="00EE1D0C">
        <w:rPr>
          <w:rFonts w:ascii="Nesf2" w:hAnsi="Nesf2"/>
        </w:rPr>
        <w:t> </w:t>
      </w:r>
      <w:r w:rsidR="00EE1D0C" w:rsidRPr="00EE1D0C">
        <w:rPr>
          <w:rFonts w:ascii="Nesf2" w:hAnsi="Nesf2"/>
        </w:rPr>
        <w:tab/>
        <w:t> </w:t>
      </w:r>
    </w:p>
    <w:p w14:paraId="375DB37F" w14:textId="77777777" w:rsidR="00EE1D0C" w:rsidRPr="00EE1D0C" w:rsidRDefault="00EE1D0C" w:rsidP="00EE1D0C">
      <w:pPr>
        <w:pStyle w:val="body"/>
        <w:bidi/>
        <w:divId w:val="1084841975"/>
        <w:rPr>
          <w:rFonts w:ascii="Nesf2" w:hAnsi="Nesf2"/>
        </w:rPr>
      </w:pP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</w:r>
      <w:r w:rsidRPr="00EE1D0C">
        <w:rPr>
          <w:rFonts w:hint="cs"/>
          <w:rtl/>
          <w:lang w:bidi="fa-IR"/>
        </w:rPr>
        <w:t>بي‌دادش بر کف</w:t>
      </w:r>
      <w:r w:rsidRPr="00EE1D0C">
        <w:rPr>
          <w:rFonts w:ascii="Nesf2" w:hAnsi="Nesf2"/>
        </w:rPr>
        <w:t> </w:t>
      </w:r>
    </w:p>
    <w:p w14:paraId="7B116C3C" w14:textId="77777777" w:rsidR="003909BD" w:rsidRDefault="00552629" w:rsidP="00EE1D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ناموس و قانون است اين.</w:t>
      </w:r>
    </w:p>
    <w:p w14:paraId="66724131" w14:textId="77777777" w:rsidR="003909BD" w:rsidRDefault="00552629" w:rsidP="00EE1D0C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83BD755" w14:textId="77777777" w:rsidR="003909BD" w:rsidRDefault="00552629" w:rsidP="00EE1D0C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AC0AC40" w14:textId="77777777" w:rsidR="003909BD" w:rsidRDefault="00552629" w:rsidP="00EE1D0C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0C9CDAF6" w14:textId="77777777" w:rsidR="003909BD" w:rsidRDefault="00552629" w:rsidP="00EE1D0C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888BC52" w14:textId="77777777" w:rsidR="003909BD" w:rsidRDefault="00552629" w:rsidP="00EE1D0C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0AD9565" w14:textId="77777777" w:rsidR="003909BD" w:rsidRDefault="00552629" w:rsidP="00EE1D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زنده‌گي</w:t>
      </w:r>
    </w:p>
    <w:p w14:paraId="417BA226" w14:textId="45F8A3FF" w:rsidR="00EE1D0C" w:rsidRPr="00EE1D0C" w:rsidRDefault="00552629" w:rsidP="00EE1D0C">
      <w:pPr>
        <w:pStyle w:val="body"/>
        <w:bidi/>
        <w:divId w:val="1632324089"/>
        <w:rPr>
          <w:rFonts w:ascii="Nesf2" w:hAnsi="Nesf2"/>
        </w:rPr>
      </w:pPr>
      <w:r>
        <w:rPr>
          <w:rFonts w:ascii="Nesf2" w:hAnsi="Nesf2"/>
        </w:rPr>
        <w:t> </w:t>
      </w:r>
      <w:r w:rsidR="00EE1D0C" w:rsidRPr="00EE1D0C">
        <w:rPr>
          <w:rFonts w:hint="cs"/>
          <w:rtl/>
          <w:lang w:bidi="fa-IR"/>
        </w:rPr>
        <w:t>خاموشي و نشخوار بود و</w:t>
      </w:r>
      <w:r w:rsidR="00EE1D0C" w:rsidRPr="00EE1D0C">
        <w:rPr>
          <w:rFonts w:ascii="Nesf2" w:hAnsi="Nesf2"/>
        </w:rPr>
        <w:t> </w:t>
      </w:r>
      <w:r w:rsidR="00EE1D0C" w:rsidRPr="00EE1D0C">
        <w:rPr>
          <w:rFonts w:ascii="Nesf2" w:hAnsi="Nesf2"/>
        </w:rPr>
        <w:tab/>
        <w:t> </w:t>
      </w:r>
    </w:p>
    <w:p w14:paraId="3F085F5A" w14:textId="77777777" w:rsidR="00EE1D0C" w:rsidRPr="00EE1D0C" w:rsidRDefault="00EE1D0C" w:rsidP="00EE1D0C">
      <w:pPr>
        <w:pStyle w:val="body"/>
        <w:bidi/>
        <w:divId w:val="1632324089"/>
        <w:rPr>
          <w:rFonts w:ascii="Nesf2" w:hAnsi="Nesf2"/>
        </w:rPr>
      </w:pP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</w:r>
      <w:r w:rsidRPr="00EE1D0C">
        <w:rPr>
          <w:rFonts w:hint="cs"/>
          <w:rtl/>
          <w:lang w:bidi="fa-IR"/>
        </w:rPr>
        <w:t>گورزاد ِ ظلمت‌ها بودن</w:t>
      </w:r>
      <w:r w:rsidRPr="00EE1D0C">
        <w:rPr>
          <w:rFonts w:ascii="Nesf2" w:hAnsi="Nesf2"/>
        </w:rPr>
        <w:t> </w:t>
      </w:r>
    </w:p>
    <w:p w14:paraId="50392979" w14:textId="77777777" w:rsidR="003909BD" w:rsidRDefault="00552629" w:rsidP="00EE1D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(اگر سر ِ آن نداشتي</w:t>
      </w:r>
    </w:p>
    <w:p w14:paraId="0B0A0C74" w14:textId="050B825B" w:rsidR="00EE1D0C" w:rsidRPr="00EE1D0C" w:rsidRDefault="00552629" w:rsidP="00EE1D0C">
      <w:pPr>
        <w:pStyle w:val="body"/>
        <w:bidi/>
        <w:divId w:val="1330333762"/>
        <w:rPr>
          <w:rFonts w:ascii="Nesf2" w:hAnsi="Nesf2"/>
        </w:rPr>
      </w:pPr>
      <w:r>
        <w:rPr>
          <w:rFonts w:ascii="Nesf2" w:hAnsi="Nesf2"/>
        </w:rPr>
        <w:t> </w:t>
      </w:r>
      <w:r w:rsidR="00EE1D0C" w:rsidRPr="00EE1D0C">
        <w:rPr>
          <w:rFonts w:hint="cs"/>
          <w:rtl/>
          <w:lang w:bidi="fa-IR"/>
        </w:rPr>
        <w:t>که به آتش ِ قرابينه</w:t>
      </w:r>
      <w:r w:rsidR="00EE1D0C" w:rsidRPr="00EE1D0C">
        <w:rPr>
          <w:rFonts w:ascii="Nesf2" w:hAnsi="Nesf2"/>
        </w:rPr>
        <w:t> </w:t>
      </w:r>
      <w:r w:rsidR="00EE1D0C" w:rsidRPr="00EE1D0C">
        <w:rPr>
          <w:rFonts w:ascii="Nesf2" w:hAnsi="Nesf2"/>
        </w:rPr>
        <w:tab/>
        <w:t> </w:t>
      </w:r>
    </w:p>
    <w:p w14:paraId="1B8C69E7" w14:textId="77777777" w:rsidR="00EE1D0C" w:rsidRPr="00EE1D0C" w:rsidRDefault="00EE1D0C" w:rsidP="00EE1D0C">
      <w:pPr>
        <w:pStyle w:val="body"/>
        <w:bidi/>
        <w:divId w:val="1330333762"/>
        <w:rPr>
          <w:rFonts w:ascii="Nesf2" w:hAnsi="Nesf2"/>
        </w:rPr>
      </w:pP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</w:r>
      <w:r w:rsidRPr="00EE1D0C">
        <w:rPr>
          <w:rFonts w:hint="cs"/>
          <w:rtl/>
          <w:lang w:bidi="fa-IR"/>
        </w:rPr>
        <w:t>روشن شوی!)</w:t>
      </w:r>
      <w:r w:rsidRPr="00EE1D0C">
        <w:rPr>
          <w:rFonts w:ascii="Nesf2" w:hAnsi="Nesf2"/>
        </w:rPr>
        <w:t> </w:t>
      </w:r>
    </w:p>
    <w:p w14:paraId="0753B8F4" w14:textId="77777777" w:rsidR="00EE1D0C" w:rsidRPr="00EE1D0C" w:rsidRDefault="00EE1D0C" w:rsidP="00EE1D0C">
      <w:pPr>
        <w:pStyle w:val="body"/>
        <w:bidi/>
        <w:rPr>
          <w:rFonts w:ascii="Nesf2" w:hAnsi="Nesf2"/>
        </w:rPr>
      </w:pPr>
      <w:r w:rsidRPr="00EE1D0C">
        <w:rPr>
          <w:rFonts w:hint="cs"/>
          <w:rtl/>
          <w:lang w:bidi="fa-IR"/>
        </w:rPr>
        <w:t>که درک</w:t>
      </w: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  <w:t> </w:t>
      </w:r>
    </w:p>
    <w:p w14:paraId="31EB1586" w14:textId="77777777" w:rsidR="00EE1D0C" w:rsidRPr="00EE1D0C" w:rsidRDefault="00EE1D0C" w:rsidP="00EE1D0C">
      <w:pPr>
        <w:pStyle w:val="body"/>
        <w:bidi/>
        <w:rPr>
          <w:rFonts w:ascii="Nesf2" w:hAnsi="Nesf2"/>
        </w:rPr>
      </w:pP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</w:r>
      <w:r w:rsidRPr="00EE1D0C">
        <w:rPr>
          <w:rFonts w:hint="cs"/>
          <w:rtl/>
          <w:lang w:bidi="fa-IR"/>
        </w:rPr>
        <w:t>در آن کتابت ِ تصويری</w:t>
      </w:r>
      <w:r w:rsidRPr="00EE1D0C">
        <w:rPr>
          <w:rFonts w:ascii="Nesf2" w:hAnsi="Nesf2"/>
        </w:rPr>
        <w:t> </w:t>
      </w:r>
    </w:p>
    <w:p w14:paraId="74A6C823" w14:textId="77777777" w:rsidR="003909BD" w:rsidRDefault="003909BD" w:rsidP="00EE1D0C">
      <w:pPr>
        <w:pStyle w:val="body"/>
        <w:bidi/>
        <w:divId w:val="1747535605"/>
        <w:rPr>
          <w:rFonts w:eastAsia="Times New Roman"/>
          <w:vanish/>
          <w:rtl/>
        </w:rPr>
      </w:pPr>
    </w:p>
    <w:p w14:paraId="6E49E689" w14:textId="77777777" w:rsidR="00EE1D0C" w:rsidRPr="00EE1D0C" w:rsidRDefault="00EE1D0C" w:rsidP="00EE1D0C">
      <w:pPr>
        <w:pStyle w:val="body"/>
        <w:bidi/>
        <w:divId w:val="1747535605"/>
        <w:rPr>
          <w:rFonts w:ascii="Nesf2" w:hAnsi="Nesf2"/>
        </w:rPr>
      </w:pPr>
      <w:r w:rsidRPr="00EE1D0C">
        <w:rPr>
          <w:rFonts w:hint="cs"/>
          <w:rtl/>
          <w:lang w:bidi="fa-IR"/>
        </w:rPr>
        <w:t>دو چشم بود</w:t>
      </w: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  <w:t> </w:t>
      </w:r>
    </w:p>
    <w:p w14:paraId="241E1766" w14:textId="77777777" w:rsidR="00EE1D0C" w:rsidRPr="00EE1D0C" w:rsidRDefault="00EE1D0C" w:rsidP="00EE1D0C">
      <w:pPr>
        <w:pStyle w:val="body"/>
        <w:bidi/>
        <w:divId w:val="1747535605"/>
        <w:rPr>
          <w:rFonts w:ascii="Nesf2" w:hAnsi="Nesf2"/>
        </w:rPr>
      </w:pP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</w:r>
      <w:r w:rsidRPr="00EE1D0C">
        <w:rPr>
          <w:rFonts w:hint="cs"/>
          <w:rtl/>
          <w:lang w:bidi="fa-IR"/>
        </w:rPr>
        <w:t>به کهنه‌پاره‌يي بربسته</w:t>
      </w:r>
      <w:r w:rsidRPr="00EE1D0C">
        <w:rPr>
          <w:rFonts w:ascii="Nesf2" w:hAnsi="Nesf2"/>
        </w:rPr>
        <w:t> </w:t>
      </w:r>
    </w:p>
    <w:p w14:paraId="0AA227E6" w14:textId="77777777" w:rsidR="00EE1D0C" w:rsidRPr="00EE1D0C" w:rsidRDefault="00EE1D0C" w:rsidP="00EE1D0C">
      <w:pPr>
        <w:pStyle w:val="body"/>
        <w:bidi/>
      </w:pPr>
      <w:r w:rsidRPr="00EE1D0C">
        <w:rPr>
          <w:rFonts w:hint="cs"/>
          <w:rtl/>
          <w:lang w:bidi="fa-IR"/>
        </w:rPr>
        <w:t>(که محکومان را</w:t>
      </w: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  <w:t> </w:t>
      </w:r>
      <w:r w:rsidRPr="00EE1D0C">
        <w:rPr>
          <w:rFonts w:ascii="Nesf2" w:hAnsi="Nesf2"/>
        </w:rPr>
        <w:tab/>
      </w:r>
      <w:r w:rsidRPr="00EE1D0C">
        <w:rPr>
          <w:rtl/>
        </w:rPr>
        <w:t> </w:t>
      </w:r>
    </w:p>
    <w:p w14:paraId="09E16A44" w14:textId="77777777" w:rsidR="00EE1D0C" w:rsidRPr="00EE1D0C" w:rsidRDefault="00EE1D0C" w:rsidP="00EE1D0C">
      <w:pPr>
        <w:pStyle w:val="body"/>
        <w:bidi/>
        <w:rPr>
          <w:rFonts w:ascii="Nesf2" w:hAnsi="Nesf2"/>
        </w:rPr>
      </w:pP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</w:r>
      <w:r w:rsidRPr="00EE1D0C">
        <w:rPr>
          <w:rFonts w:hint="cs"/>
          <w:rtl/>
          <w:lang w:bidi="fa-IR"/>
        </w:rPr>
        <w:t>از ديرباز</w:t>
      </w: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  <w:t> </w:t>
      </w:r>
    </w:p>
    <w:p w14:paraId="27B65FA9" w14:textId="77777777" w:rsidR="00EE1D0C" w:rsidRPr="00EE1D0C" w:rsidRDefault="00EE1D0C" w:rsidP="00EE1D0C">
      <w:pPr>
        <w:pStyle w:val="body"/>
        <w:bidi/>
        <w:rPr>
          <w:rFonts w:ascii="Nesf2" w:hAnsi="Nesf2"/>
        </w:rPr>
      </w:pP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</w:r>
      <w:r w:rsidRPr="00EE1D0C">
        <w:rPr>
          <w:rtl/>
        </w:rPr>
        <w:t> </w:t>
      </w:r>
      <w:r w:rsidRPr="00EE1D0C">
        <w:tab/>
      </w:r>
      <w:r w:rsidRPr="00EE1D0C">
        <w:rPr>
          <w:rFonts w:hint="cs"/>
          <w:rtl/>
          <w:lang w:bidi="fa-IR"/>
        </w:rPr>
        <w:t>چنين بر دار کرده‌اند).</w:t>
      </w:r>
      <w:r w:rsidRPr="00EE1D0C">
        <w:rPr>
          <w:rFonts w:ascii="Nesf2" w:hAnsi="Nesf2"/>
        </w:rPr>
        <w:t> </w:t>
      </w:r>
    </w:p>
    <w:p w14:paraId="462A8C73" w14:textId="77777777" w:rsidR="003909BD" w:rsidRDefault="00552629" w:rsidP="00EE1D0C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95AE613" w14:textId="77777777" w:rsidR="003909BD" w:rsidRDefault="00552629" w:rsidP="00EE1D0C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5F395FFC" w14:textId="77777777" w:rsidR="003909BD" w:rsidRDefault="00552629" w:rsidP="00EE1D0C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72434C4" w14:textId="77777777" w:rsidR="003909BD" w:rsidRDefault="00552629" w:rsidP="00EE1D0C">
      <w:pPr>
        <w:pStyle w:val="body"/>
        <w:bidi/>
        <w:rPr>
          <w:rtl/>
        </w:rPr>
      </w:pPr>
      <w:r>
        <w:rPr>
          <w:rtl/>
        </w:rPr>
        <w:t> </w:t>
      </w:r>
    </w:p>
    <w:p w14:paraId="397E8BF8" w14:textId="77777777" w:rsidR="00EE1D0C" w:rsidRPr="00EE1D0C" w:rsidRDefault="00EE1D0C" w:rsidP="00EE1D0C">
      <w:pPr>
        <w:pStyle w:val="body"/>
        <w:bidi/>
        <w:divId w:val="377780401"/>
        <w:rPr>
          <w:rFonts w:ascii="Nesf2" w:hAnsi="Nesf2"/>
        </w:rPr>
      </w:pPr>
      <w:r w:rsidRPr="00EE1D0C">
        <w:rPr>
          <w:rFonts w:hint="cs"/>
          <w:rtl/>
          <w:lang w:bidi="fa-IR"/>
        </w:rPr>
        <w:t>چشمان ِ پدرم</w:t>
      </w: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  <w:t> </w:t>
      </w:r>
    </w:p>
    <w:p w14:paraId="46CC6D6E" w14:textId="77777777" w:rsidR="00EE1D0C" w:rsidRPr="00EE1D0C" w:rsidRDefault="00EE1D0C" w:rsidP="00EE1D0C">
      <w:pPr>
        <w:pStyle w:val="body"/>
        <w:bidi/>
        <w:divId w:val="377780401"/>
        <w:rPr>
          <w:rFonts w:ascii="Nesf2" w:hAnsi="Nesf2"/>
        </w:rPr>
      </w:pP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</w:r>
      <w:r w:rsidRPr="00EE1D0C">
        <w:rPr>
          <w:rFonts w:hint="cs"/>
          <w:rtl/>
          <w:lang w:bidi="fa-IR"/>
        </w:rPr>
        <w:t>اشک را نشناختند</w:t>
      </w:r>
      <w:r w:rsidRPr="00EE1D0C">
        <w:rPr>
          <w:rFonts w:ascii="Nesf2" w:hAnsi="Nesf2"/>
        </w:rPr>
        <w:t> </w:t>
      </w:r>
    </w:p>
    <w:p w14:paraId="7FAF0EEB" w14:textId="77777777" w:rsidR="00EE1D0C" w:rsidRPr="00EE1D0C" w:rsidRDefault="00EE1D0C" w:rsidP="00EE1D0C">
      <w:pPr>
        <w:pStyle w:val="body"/>
        <w:bidi/>
      </w:pPr>
      <w:r w:rsidRPr="00EE1D0C">
        <w:rPr>
          <w:rFonts w:hint="cs"/>
          <w:rtl/>
          <w:lang w:bidi="fa-IR"/>
        </w:rPr>
        <w:t>چرا که جهان را هرگز</w:t>
      </w: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  <w:t> </w:t>
      </w:r>
      <w:r w:rsidRPr="00EE1D0C">
        <w:rPr>
          <w:rFonts w:ascii="Nesf2" w:hAnsi="Nesf2"/>
        </w:rPr>
        <w:tab/>
      </w:r>
      <w:r w:rsidRPr="00EE1D0C">
        <w:rPr>
          <w:rtl/>
        </w:rPr>
        <w:t> </w:t>
      </w:r>
    </w:p>
    <w:p w14:paraId="79DC5151" w14:textId="77777777" w:rsidR="00EE1D0C" w:rsidRPr="00EE1D0C" w:rsidRDefault="00EE1D0C" w:rsidP="00EE1D0C">
      <w:pPr>
        <w:pStyle w:val="body"/>
        <w:bidi/>
        <w:rPr>
          <w:rFonts w:ascii="Nesf2" w:hAnsi="Nesf2"/>
        </w:rPr>
      </w:pP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</w:r>
      <w:r w:rsidRPr="00EE1D0C">
        <w:rPr>
          <w:rFonts w:hint="cs"/>
          <w:rtl/>
          <w:lang w:bidi="fa-IR"/>
        </w:rPr>
        <w:t>با تصور ِ آفتاب</w:t>
      </w: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  <w:t> </w:t>
      </w:r>
    </w:p>
    <w:p w14:paraId="14288BB0" w14:textId="77777777" w:rsidR="00EE1D0C" w:rsidRPr="00EE1D0C" w:rsidRDefault="00EE1D0C" w:rsidP="00EE1D0C">
      <w:pPr>
        <w:pStyle w:val="body"/>
        <w:bidi/>
        <w:rPr>
          <w:rFonts w:ascii="Nesf2" w:hAnsi="Nesf2"/>
        </w:rPr>
      </w:pP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</w:r>
      <w:r w:rsidRPr="00EE1D0C">
        <w:rPr>
          <w:rtl/>
        </w:rPr>
        <w:t> </w:t>
      </w:r>
      <w:r w:rsidRPr="00EE1D0C">
        <w:tab/>
      </w:r>
      <w:r w:rsidRPr="00EE1D0C">
        <w:rPr>
          <w:rFonts w:hint="cs"/>
          <w:rtl/>
          <w:lang w:bidi="fa-IR"/>
        </w:rPr>
        <w:t>تصوير نکرده بود.</w:t>
      </w:r>
      <w:r w:rsidRPr="00EE1D0C">
        <w:rPr>
          <w:rFonts w:ascii="Nesf2" w:hAnsi="Nesf2"/>
        </w:rPr>
        <w:t> </w:t>
      </w:r>
    </w:p>
    <w:p w14:paraId="5F06DBDA" w14:textId="77777777" w:rsidR="003909BD" w:rsidRDefault="003909BD" w:rsidP="00EE1D0C">
      <w:pPr>
        <w:pStyle w:val="body"/>
        <w:bidi/>
        <w:divId w:val="2046641220"/>
        <w:rPr>
          <w:rFonts w:eastAsia="Times New Roman"/>
          <w:vanish/>
          <w:rtl/>
        </w:rPr>
      </w:pPr>
    </w:p>
    <w:p w14:paraId="6C996C42" w14:textId="77777777" w:rsidR="00EE1D0C" w:rsidRPr="00EE1D0C" w:rsidRDefault="00EE1D0C" w:rsidP="00EE1D0C">
      <w:pPr>
        <w:pStyle w:val="body"/>
        <w:bidi/>
        <w:divId w:val="2046641220"/>
        <w:rPr>
          <w:rFonts w:ascii="Nesf2" w:hAnsi="Nesf2"/>
        </w:rPr>
      </w:pPr>
      <w:r w:rsidRPr="00EE1D0C">
        <w:rPr>
          <w:rFonts w:hint="cs"/>
          <w:rtl/>
          <w:lang w:bidi="fa-IR"/>
        </w:rPr>
        <w:t>مي‌گفت «عاری» و</w:t>
      </w: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  <w:t> </w:t>
      </w:r>
    </w:p>
    <w:p w14:paraId="54DB19CF" w14:textId="77777777" w:rsidR="00EE1D0C" w:rsidRPr="00EE1D0C" w:rsidRDefault="00EE1D0C" w:rsidP="00EE1D0C">
      <w:pPr>
        <w:pStyle w:val="body"/>
        <w:bidi/>
        <w:divId w:val="2046641220"/>
        <w:rPr>
          <w:rFonts w:ascii="Nesf2" w:hAnsi="Nesf2"/>
        </w:rPr>
      </w:pP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</w:r>
      <w:r w:rsidRPr="00EE1D0C">
        <w:rPr>
          <w:rFonts w:hint="cs"/>
          <w:rtl/>
          <w:lang w:bidi="fa-IR"/>
        </w:rPr>
        <w:t>خود نمي‌دانست.</w:t>
      </w:r>
      <w:r w:rsidRPr="00EE1D0C">
        <w:rPr>
          <w:rFonts w:ascii="Nesf2" w:hAnsi="Nesf2"/>
        </w:rPr>
        <w:t> </w:t>
      </w:r>
    </w:p>
    <w:p w14:paraId="65498358" w14:textId="77777777" w:rsidR="003909BD" w:rsidRDefault="00552629" w:rsidP="00EE1D0C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 xml:space="preserve">فرزندان گفتند </w:t>
      </w:r>
      <w:r>
        <w:rPr>
          <w:rFonts w:hint="cs"/>
          <w:bCs/>
        </w:rPr>
        <w:t>»</w:t>
      </w:r>
      <w:r>
        <w:rPr>
          <w:rFonts w:hint="cs"/>
          <w:rtl/>
          <w:lang w:bidi="fa-IR"/>
        </w:rPr>
        <w:t xml:space="preserve">  نع</w:t>
      </w:r>
      <w:r>
        <w:rPr>
          <w:rFonts w:hint="cs"/>
          <w:bCs/>
        </w:rPr>
        <w:t xml:space="preserve"> «</w:t>
      </w:r>
      <w:r>
        <w:rPr>
          <w:rFonts w:hint="cs"/>
        </w:rPr>
        <w:t>!</w:t>
      </w:r>
    </w:p>
    <w:p w14:paraId="5040C705" w14:textId="77777777" w:rsidR="003909BD" w:rsidRDefault="00552629" w:rsidP="00EE1D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ديری به انتظار نشستند</w:t>
      </w:r>
    </w:p>
    <w:p w14:paraId="601FF4EA" w14:textId="77777777" w:rsidR="003909BD" w:rsidRDefault="00552629" w:rsidP="00EE1D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آسمان سرودی برنيامد ــ</w:t>
      </w:r>
    </w:p>
    <w:p w14:paraId="4C162026" w14:textId="3C2F9747" w:rsidR="00EE1D0C" w:rsidRPr="00EE1D0C" w:rsidRDefault="00552629" w:rsidP="00EE1D0C">
      <w:pPr>
        <w:pStyle w:val="body"/>
        <w:bidi/>
        <w:divId w:val="461462068"/>
      </w:pPr>
      <w:r>
        <w:rPr>
          <w:rFonts w:ascii="Nesf2" w:hAnsi="Nesf2"/>
        </w:rPr>
        <w:t> </w:t>
      </w:r>
      <w:r w:rsidR="00EE1D0C" w:rsidRPr="00EE1D0C">
        <w:rPr>
          <w:rFonts w:hint="cs"/>
          <w:rtl/>
          <w:lang w:bidi="fa-IR"/>
        </w:rPr>
        <w:t>قلاده‌هاشان</w:t>
      </w:r>
      <w:r w:rsidR="00EE1D0C" w:rsidRPr="00EE1D0C">
        <w:rPr>
          <w:rFonts w:ascii="Nesf2" w:hAnsi="Nesf2"/>
        </w:rPr>
        <w:t> </w:t>
      </w:r>
      <w:r w:rsidR="00EE1D0C" w:rsidRPr="00EE1D0C">
        <w:rPr>
          <w:rFonts w:ascii="Nesf2" w:hAnsi="Nesf2"/>
        </w:rPr>
        <w:tab/>
        <w:t> </w:t>
      </w:r>
      <w:r w:rsidR="00EE1D0C" w:rsidRPr="00EE1D0C">
        <w:rPr>
          <w:rFonts w:ascii="Nesf2" w:hAnsi="Nesf2"/>
        </w:rPr>
        <w:tab/>
      </w:r>
      <w:r w:rsidR="00EE1D0C" w:rsidRPr="00EE1D0C">
        <w:rPr>
          <w:rtl/>
        </w:rPr>
        <w:t> </w:t>
      </w:r>
    </w:p>
    <w:p w14:paraId="07DC24AE" w14:textId="77777777" w:rsidR="00EE1D0C" w:rsidRPr="00EE1D0C" w:rsidRDefault="00EE1D0C" w:rsidP="00EE1D0C">
      <w:pPr>
        <w:pStyle w:val="body"/>
        <w:bidi/>
        <w:divId w:val="461462068"/>
        <w:rPr>
          <w:rFonts w:ascii="Nesf2" w:hAnsi="Nesf2"/>
        </w:rPr>
      </w:pP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</w:r>
      <w:r w:rsidRPr="00EE1D0C">
        <w:rPr>
          <w:rFonts w:hint="cs"/>
          <w:rtl/>
          <w:lang w:bidi="fa-IR"/>
        </w:rPr>
        <w:t>بي‌گفتار</w:t>
      </w: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  <w:t> </w:t>
      </w:r>
    </w:p>
    <w:p w14:paraId="2377D6A5" w14:textId="77777777" w:rsidR="00EE1D0C" w:rsidRPr="00EE1D0C" w:rsidRDefault="00EE1D0C" w:rsidP="00EE1D0C">
      <w:pPr>
        <w:pStyle w:val="body"/>
        <w:bidi/>
        <w:divId w:val="461462068"/>
        <w:rPr>
          <w:rFonts w:ascii="Nesf2" w:hAnsi="Nesf2"/>
        </w:rPr>
      </w:pPr>
      <w:r w:rsidRPr="00EE1D0C">
        <w:rPr>
          <w:rFonts w:ascii="Nesf2" w:hAnsi="Nesf2"/>
        </w:rPr>
        <w:t> </w:t>
      </w:r>
      <w:r w:rsidRPr="00EE1D0C">
        <w:rPr>
          <w:rFonts w:ascii="Nesf2" w:hAnsi="Nesf2"/>
        </w:rPr>
        <w:tab/>
      </w:r>
      <w:r w:rsidRPr="00EE1D0C">
        <w:rPr>
          <w:rtl/>
        </w:rPr>
        <w:t> </w:t>
      </w:r>
      <w:r w:rsidRPr="00EE1D0C">
        <w:tab/>
      </w:r>
      <w:r w:rsidRPr="00EE1D0C">
        <w:rPr>
          <w:rFonts w:hint="cs"/>
          <w:rtl/>
          <w:lang w:bidi="fa-IR"/>
        </w:rPr>
        <w:t>ترانه‌يي آغاز کرد</w:t>
      </w:r>
      <w:r w:rsidRPr="00EE1D0C">
        <w:rPr>
          <w:rFonts w:ascii="Nesf2" w:hAnsi="Nesf2"/>
        </w:rPr>
        <w:t> </w:t>
      </w:r>
    </w:p>
    <w:p w14:paraId="753DE7BE" w14:textId="3A3BB15C" w:rsidR="003909BD" w:rsidRDefault="00552629" w:rsidP="00EE1D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تاريختوالي فاجعه شد.</w:t>
      </w:r>
    </w:p>
    <w:p w14:paraId="62F04D5E" w14:textId="1F0FF954" w:rsidR="003909BD" w:rsidRDefault="00552629" w:rsidP="00EE1D0C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۱۳۴۹</w:t>
      </w:r>
    </w:p>
    <w:p w14:paraId="42DCDC5D" w14:textId="77777777" w:rsidR="00EE1D0C" w:rsidRPr="00EE1D0C" w:rsidRDefault="00EE1D0C" w:rsidP="00EE1D0C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EE1D0C" w:rsidRPr="00EE1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52629"/>
    <w:rsid w:val="003909BD"/>
    <w:rsid w:val="00552629"/>
    <w:rsid w:val="00EE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F0EF7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D0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D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D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D0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D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D0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D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D0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E1D0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E1D0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E1D0C"/>
    <w:pPr>
      <w:bidi/>
    </w:pPr>
  </w:style>
  <w:style w:type="paragraph" w:customStyle="1" w:styleId="num">
    <w:name w:val="num"/>
    <w:basedOn w:val="poem"/>
    <w:qFormat/>
    <w:rsid w:val="00EE1D0C"/>
    <w:pPr>
      <w:spacing w:before="240"/>
    </w:pPr>
  </w:style>
  <w:style w:type="paragraph" w:customStyle="1" w:styleId="body">
    <w:name w:val="body"/>
    <w:basedOn w:val="Normal"/>
    <w:qFormat/>
    <w:rsid w:val="00EE1D0C"/>
    <w:rPr>
      <w:color w:val="000000"/>
    </w:rPr>
  </w:style>
  <w:style w:type="paragraph" w:customStyle="1" w:styleId="when">
    <w:name w:val="when"/>
    <w:basedOn w:val="who"/>
    <w:next w:val="where"/>
    <w:qFormat/>
    <w:rsid w:val="00EE1D0C"/>
    <w:pPr>
      <w:spacing w:before="360"/>
    </w:pPr>
  </w:style>
  <w:style w:type="paragraph" w:customStyle="1" w:styleId="where">
    <w:name w:val="where"/>
    <w:basedOn w:val="when"/>
    <w:next w:val="NoSpacing"/>
    <w:qFormat/>
    <w:rsid w:val="00EE1D0C"/>
    <w:pPr>
      <w:spacing w:before="0"/>
    </w:pPr>
  </w:style>
  <w:style w:type="paragraph" w:styleId="NoSpacing">
    <w:name w:val="No Spacing"/>
    <w:uiPriority w:val="1"/>
    <w:qFormat/>
    <w:rsid w:val="00EE1D0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E1D0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E1D0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D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D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D0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D0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D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D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D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1D0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1D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D0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D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1D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E1D0C"/>
    <w:rPr>
      <w:b/>
      <w:bCs/>
    </w:rPr>
  </w:style>
  <w:style w:type="character" w:styleId="Emphasis">
    <w:name w:val="Emphasis"/>
    <w:uiPriority w:val="20"/>
    <w:qFormat/>
    <w:rsid w:val="00EE1D0C"/>
    <w:rPr>
      <w:i/>
      <w:iCs/>
    </w:rPr>
  </w:style>
  <w:style w:type="paragraph" w:styleId="ListParagraph">
    <w:name w:val="List Paragraph"/>
    <w:basedOn w:val="Normal"/>
    <w:uiPriority w:val="34"/>
    <w:qFormat/>
    <w:rsid w:val="00EE1D0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E1D0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E1D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D0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D0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E1D0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E1D0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E1D0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E1D0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E1D0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1D0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D0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D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D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D0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D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D0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D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D0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E1D0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E1D0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E1D0C"/>
    <w:pPr>
      <w:bidi/>
    </w:pPr>
  </w:style>
  <w:style w:type="paragraph" w:customStyle="1" w:styleId="num">
    <w:name w:val="num"/>
    <w:basedOn w:val="poem"/>
    <w:qFormat/>
    <w:rsid w:val="00EE1D0C"/>
    <w:pPr>
      <w:spacing w:before="240"/>
    </w:pPr>
  </w:style>
  <w:style w:type="paragraph" w:customStyle="1" w:styleId="body">
    <w:name w:val="body"/>
    <w:basedOn w:val="Normal"/>
    <w:qFormat/>
    <w:rsid w:val="00EE1D0C"/>
    <w:rPr>
      <w:color w:val="000000"/>
    </w:rPr>
  </w:style>
  <w:style w:type="paragraph" w:customStyle="1" w:styleId="when">
    <w:name w:val="when"/>
    <w:basedOn w:val="who"/>
    <w:next w:val="where"/>
    <w:qFormat/>
    <w:rsid w:val="00EE1D0C"/>
    <w:pPr>
      <w:spacing w:before="360"/>
    </w:pPr>
  </w:style>
  <w:style w:type="paragraph" w:customStyle="1" w:styleId="where">
    <w:name w:val="where"/>
    <w:basedOn w:val="when"/>
    <w:next w:val="NoSpacing"/>
    <w:qFormat/>
    <w:rsid w:val="00EE1D0C"/>
    <w:pPr>
      <w:spacing w:before="0"/>
    </w:pPr>
  </w:style>
  <w:style w:type="paragraph" w:styleId="NoSpacing">
    <w:name w:val="No Spacing"/>
    <w:uiPriority w:val="1"/>
    <w:qFormat/>
    <w:rsid w:val="00EE1D0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E1D0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E1D0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D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D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D0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D0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D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D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D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1D0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1D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D0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D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1D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E1D0C"/>
    <w:rPr>
      <w:b/>
      <w:bCs/>
    </w:rPr>
  </w:style>
  <w:style w:type="character" w:styleId="Emphasis">
    <w:name w:val="Emphasis"/>
    <w:uiPriority w:val="20"/>
    <w:qFormat/>
    <w:rsid w:val="00EE1D0C"/>
    <w:rPr>
      <w:i/>
      <w:iCs/>
    </w:rPr>
  </w:style>
  <w:style w:type="paragraph" w:styleId="ListParagraph">
    <w:name w:val="List Paragraph"/>
    <w:basedOn w:val="Normal"/>
    <w:uiPriority w:val="34"/>
    <w:qFormat/>
    <w:rsid w:val="00EE1D0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E1D0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E1D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D0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D0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E1D0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E1D0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E1D0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E1D0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E1D0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1D0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8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2010-04-07T21:49:00Z</dcterms:created>
  <dcterms:modified xsi:type="dcterms:W3CDTF">2010-04-08T02:28:00Z</dcterms:modified>
</cp:coreProperties>
</file>