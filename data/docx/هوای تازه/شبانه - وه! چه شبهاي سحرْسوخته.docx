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FE89A" w14:textId="77777777" w:rsidR="00AE16E4" w:rsidRDefault="00F973D2" w:rsidP="00CC455A">
      <w:pPr>
        <w:pStyle w:val="poem"/>
        <w:rPr>
          <w:rtl/>
          <w:lang w:bidi="fa-IR"/>
        </w:rPr>
      </w:pPr>
      <w:r w:rsidRPr="004D61E2">
        <w:rPr>
          <w:rFonts w:hint="cs"/>
          <w:rtl/>
          <w:lang w:bidi="fa-IR"/>
        </w:rPr>
        <w:t>شبانه</w:t>
      </w:r>
    </w:p>
    <w:p w14:paraId="40B00873" w14:textId="6A53422F" w:rsidR="005D7975" w:rsidRDefault="005D7975" w:rsidP="00CC455A">
      <w:pPr>
        <w:pStyle w:val="who"/>
        <w:bidi/>
        <w:rPr>
          <w:rtl/>
          <w:lang w:bidi="fa-IR"/>
        </w:rPr>
      </w:pPr>
    </w:p>
    <w:p w14:paraId="171EE270" w14:textId="16E1A29B" w:rsidR="00CC455A" w:rsidRDefault="00CC455A" w:rsidP="00CC455A">
      <w:pPr>
        <w:pStyle w:val="why"/>
        <w:rPr>
          <w:rtl/>
          <w:lang w:bidi="fa-IR"/>
        </w:rPr>
      </w:pPr>
    </w:p>
    <w:p w14:paraId="6927C576" w14:textId="35CF1FB4" w:rsidR="00CC455A" w:rsidRDefault="00CC455A" w:rsidP="00CC455A">
      <w:pPr>
        <w:pStyle w:val="num"/>
        <w:rPr>
          <w:rtl/>
          <w:lang w:bidi="fa-IR"/>
        </w:rPr>
      </w:pPr>
    </w:p>
    <w:p w14:paraId="65FFFC14" w14:textId="77777777" w:rsidR="00CC455A" w:rsidRPr="00CC455A" w:rsidRDefault="00CC455A" w:rsidP="00CC455A">
      <w:pPr>
        <w:pStyle w:val="subname"/>
        <w:rPr>
          <w:lang w:bidi="fa-IR"/>
        </w:rPr>
      </w:pPr>
    </w:p>
    <w:p w14:paraId="4C3B557B" w14:textId="77777777" w:rsidR="00AE16E4" w:rsidRPr="004D61E2" w:rsidRDefault="00F973D2" w:rsidP="00CC455A">
      <w:pPr>
        <w:pStyle w:val="body"/>
        <w:bidi/>
        <w:rPr>
          <w:rtl/>
          <w:lang w:bidi="fa-IR"/>
        </w:rPr>
      </w:pPr>
      <w:r w:rsidRPr="004D61E2">
        <w:rPr>
          <w:rFonts w:hint="cs"/>
          <w:rtl/>
          <w:lang w:bidi="fa-IR"/>
        </w:rPr>
        <w:t xml:space="preserve">وه! چه شب‌هاي سحرْسوخته </w:t>
      </w:r>
    </w:p>
    <w:p w14:paraId="1B4B1AFD" w14:textId="77777777" w:rsidR="00AE16E4" w:rsidRPr="004D61E2" w:rsidRDefault="00F973D2" w:rsidP="00CC455A">
      <w:pPr>
        <w:pStyle w:val="body"/>
        <w:bidi/>
        <w:rPr>
          <w:rtl/>
        </w:rPr>
      </w:pPr>
      <w:r w:rsidRPr="004D61E2">
        <w:t>                                     </w:t>
      </w:r>
      <w:r w:rsidRPr="004D61E2">
        <w:rPr>
          <w:rtl/>
          <w:lang w:bidi="fa-IR"/>
        </w:rPr>
        <w:t xml:space="preserve"> </w:t>
      </w:r>
      <w:r w:rsidRPr="004D61E2">
        <w:rPr>
          <w:rFonts w:hint="cs"/>
          <w:rtl/>
          <w:lang w:bidi="fa-IR"/>
        </w:rPr>
        <w:t>من</w:t>
      </w:r>
    </w:p>
    <w:p w14:paraId="2B572471" w14:textId="77777777" w:rsidR="00AE16E4" w:rsidRPr="004D61E2" w:rsidRDefault="00F973D2" w:rsidP="00CC455A">
      <w:pPr>
        <w:pStyle w:val="body"/>
        <w:bidi/>
        <w:rPr>
          <w:rtl/>
          <w:lang w:bidi="fa-IR"/>
        </w:rPr>
      </w:pPr>
      <w:r w:rsidRPr="004D61E2">
        <w:rPr>
          <w:rFonts w:hint="cs"/>
          <w:rtl/>
          <w:lang w:bidi="fa-IR"/>
        </w:rPr>
        <w:t>خسته</w:t>
      </w:r>
    </w:p>
    <w:p w14:paraId="491DD64C" w14:textId="77777777" w:rsidR="00AE16E4" w:rsidRPr="004D61E2" w:rsidRDefault="00F973D2" w:rsidP="00CC455A">
      <w:pPr>
        <w:pStyle w:val="body"/>
        <w:bidi/>
        <w:rPr>
          <w:rtl/>
        </w:rPr>
      </w:pPr>
      <w:r w:rsidRPr="004D61E2">
        <w:t>      </w:t>
      </w:r>
      <w:r w:rsidRPr="004D61E2">
        <w:rPr>
          <w:rtl/>
          <w:lang w:bidi="fa-IR"/>
        </w:rPr>
        <w:t xml:space="preserve"> </w:t>
      </w:r>
      <w:r w:rsidRPr="004D61E2">
        <w:rPr>
          <w:rFonts w:hint="cs"/>
          <w:rtl/>
          <w:lang w:bidi="fa-IR"/>
        </w:rPr>
        <w:t>در بسترِ بي‌خوابي خويش</w:t>
      </w:r>
    </w:p>
    <w:p w14:paraId="18B2F3E2" w14:textId="77777777" w:rsidR="00AE16E4" w:rsidRPr="004D61E2" w:rsidRDefault="00F973D2" w:rsidP="00CC455A">
      <w:pPr>
        <w:pStyle w:val="body"/>
        <w:bidi/>
        <w:rPr>
          <w:rtl/>
          <w:lang w:bidi="fa-IR"/>
        </w:rPr>
      </w:pPr>
      <w:r w:rsidRPr="004D61E2">
        <w:rPr>
          <w:rFonts w:hint="cs"/>
          <w:rtl/>
          <w:lang w:bidi="fa-IR"/>
        </w:rPr>
        <w:t>درِ بي‌پاسخِ ويرانه‌ي هر خاطره را کز تو در آن</w:t>
      </w:r>
    </w:p>
    <w:p w14:paraId="2442E983" w14:textId="77777777" w:rsidR="00AE16E4" w:rsidRPr="004D61E2" w:rsidRDefault="00F973D2" w:rsidP="00CC455A">
      <w:pPr>
        <w:pStyle w:val="body"/>
        <w:bidi/>
        <w:rPr>
          <w:rtl/>
          <w:lang w:bidi="fa-IR"/>
        </w:rPr>
      </w:pPr>
      <w:r w:rsidRPr="004D61E2">
        <w:rPr>
          <w:rFonts w:hint="cs"/>
          <w:rtl/>
          <w:lang w:bidi="fa-IR"/>
        </w:rPr>
        <w:t>يادگاري به نشان داشته‌ام کوفته‌ام.</w:t>
      </w:r>
    </w:p>
    <w:p w14:paraId="36051A36" w14:textId="77777777" w:rsidR="00AE16E4" w:rsidRPr="004D61E2" w:rsidRDefault="00F973D2" w:rsidP="00CC455A">
      <w:pPr>
        <w:pStyle w:val="body"/>
        <w:bidi/>
        <w:rPr>
          <w:rtl/>
        </w:rPr>
      </w:pPr>
      <w:r w:rsidRPr="004D61E2">
        <w:t> </w:t>
      </w:r>
    </w:p>
    <w:p w14:paraId="7CCB585D" w14:textId="77777777" w:rsidR="00AE16E4" w:rsidRPr="004D61E2" w:rsidRDefault="00F973D2" w:rsidP="00CC455A">
      <w:pPr>
        <w:pStyle w:val="body"/>
        <w:bidi/>
        <w:rPr>
          <w:rtl/>
          <w:lang w:bidi="fa-IR"/>
        </w:rPr>
      </w:pPr>
      <w:r w:rsidRPr="004D61E2">
        <w:rPr>
          <w:rFonts w:hint="cs"/>
          <w:rtl/>
          <w:lang w:bidi="fa-IR"/>
        </w:rPr>
        <w:t>کس نپرسيد ز کوبنده وليک</w:t>
      </w:r>
    </w:p>
    <w:p w14:paraId="2009E451" w14:textId="77777777" w:rsidR="00AE16E4" w:rsidRPr="004D61E2" w:rsidRDefault="00F973D2" w:rsidP="00CC455A">
      <w:pPr>
        <w:pStyle w:val="body"/>
        <w:bidi/>
        <w:rPr>
          <w:rtl/>
          <w:lang w:bidi="fa-IR"/>
        </w:rPr>
      </w:pPr>
      <w:r w:rsidRPr="004D61E2">
        <w:rPr>
          <w:rFonts w:hint="cs"/>
          <w:rtl/>
          <w:lang w:bidi="fa-IR"/>
        </w:rPr>
        <w:t>با صداي تو که مي‌پيچد در خاطرِ من:</w:t>
      </w:r>
    </w:p>
    <w:p w14:paraId="3688CCEB" w14:textId="77777777" w:rsidR="00AE16E4" w:rsidRPr="004D61E2" w:rsidRDefault="00F973D2" w:rsidP="00CC455A">
      <w:pPr>
        <w:pStyle w:val="body"/>
        <w:bidi/>
        <w:rPr>
          <w:rtl/>
        </w:rPr>
      </w:pPr>
      <w:r w:rsidRPr="004D61E2">
        <w:t>«</w:t>
      </w:r>
      <w:r w:rsidRPr="004D61E2">
        <w:rPr>
          <w:rFonts w:hint="cs"/>
          <w:rtl/>
          <w:lang w:bidi="fa-IR"/>
        </w:rPr>
        <w:t>ــ کيست کوبنده‌ي در؟</w:t>
      </w:r>
      <w:r w:rsidRPr="004D61E2">
        <w:t>»</w:t>
      </w:r>
    </w:p>
    <w:p w14:paraId="392A36E0" w14:textId="77777777" w:rsidR="00AE16E4" w:rsidRPr="004D61E2" w:rsidRDefault="00F973D2" w:rsidP="00CC455A">
      <w:pPr>
        <w:pStyle w:val="body"/>
        <w:bidi/>
        <w:rPr>
          <w:rtl/>
        </w:rPr>
      </w:pPr>
      <w:r w:rsidRPr="004D61E2">
        <w:t> </w:t>
      </w:r>
    </w:p>
    <w:p w14:paraId="2388119C" w14:textId="77777777" w:rsidR="00AE16E4" w:rsidRPr="004D61E2" w:rsidRDefault="00F973D2" w:rsidP="00CC455A">
      <w:pPr>
        <w:pStyle w:val="body"/>
        <w:bidi/>
        <w:rPr>
          <w:rtl/>
          <w:lang w:bidi="fa-IR"/>
        </w:rPr>
      </w:pPr>
      <w:r w:rsidRPr="004D61E2">
        <w:rPr>
          <w:rFonts w:hint="cs"/>
          <w:rtl/>
          <w:lang w:bidi="fa-IR"/>
        </w:rPr>
        <w:t>هيچ در باز نشد</w:t>
      </w:r>
    </w:p>
    <w:p w14:paraId="3618462B" w14:textId="77777777" w:rsidR="00AE16E4" w:rsidRPr="004D61E2" w:rsidRDefault="00F973D2" w:rsidP="00CC455A">
      <w:pPr>
        <w:pStyle w:val="body"/>
        <w:bidi/>
        <w:rPr>
          <w:rtl/>
          <w:lang w:bidi="fa-IR"/>
        </w:rPr>
      </w:pPr>
      <w:r w:rsidRPr="004D61E2">
        <w:rPr>
          <w:rFonts w:hint="cs"/>
          <w:rtl/>
          <w:lang w:bidi="fa-IR"/>
        </w:rPr>
        <w:t>تا خطوطِ گُم و رؤيايي رُخسارِ تو را</w:t>
      </w:r>
    </w:p>
    <w:p w14:paraId="5C48B7CF" w14:textId="77777777" w:rsidR="00AE16E4" w:rsidRPr="004D61E2" w:rsidRDefault="00F973D2" w:rsidP="00CC455A">
      <w:pPr>
        <w:pStyle w:val="body"/>
        <w:bidi/>
        <w:rPr>
          <w:rtl/>
          <w:lang w:bidi="fa-IR"/>
        </w:rPr>
      </w:pPr>
      <w:r w:rsidRPr="004D61E2">
        <w:rPr>
          <w:rFonts w:hint="cs"/>
          <w:rtl/>
          <w:lang w:bidi="fa-IR"/>
        </w:rPr>
        <w:t>بازيابم من يک بارِ دگر...</w:t>
      </w:r>
    </w:p>
    <w:p w14:paraId="6CC07862" w14:textId="77777777" w:rsidR="00AE16E4" w:rsidRPr="004D61E2" w:rsidRDefault="00F973D2" w:rsidP="00CC455A">
      <w:pPr>
        <w:pStyle w:val="body"/>
        <w:bidi/>
        <w:rPr>
          <w:rtl/>
        </w:rPr>
      </w:pPr>
      <w:r w:rsidRPr="004D61E2">
        <w:t> </w:t>
      </w:r>
    </w:p>
    <w:p w14:paraId="2ED72EEE" w14:textId="77777777" w:rsidR="00AE16E4" w:rsidRPr="004D61E2" w:rsidRDefault="00F973D2" w:rsidP="00CC455A">
      <w:pPr>
        <w:pStyle w:val="body"/>
        <w:bidi/>
        <w:rPr>
          <w:rtl/>
          <w:lang w:bidi="fa-IR"/>
        </w:rPr>
      </w:pPr>
      <w:r w:rsidRPr="004D61E2">
        <w:rPr>
          <w:rFonts w:hint="cs"/>
          <w:rtl/>
          <w:lang w:bidi="fa-IR"/>
        </w:rPr>
        <w:t>آه! تنها همه‌جا، از تکِ تاريک، فراموشي کور</w:t>
      </w:r>
    </w:p>
    <w:p w14:paraId="10302686" w14:textId="77777777" w:rsidR="00AE16E4" w:rsidRPr="004D61E2" w:rsidRDefault="00F973D2" w:rsidP="00CC455A">
      <w:pPr>
        <w:pStyle w:val="body"/>
        <w:bidi/>
        <w:rPr>
          <w:rtl/>
          <w:lang w:bidi="fa-IR"/>
        </w:rPr>
      </w:pPr>
      <w:r w:rsidRPr="004D61E2">
        <w:rPr>
          <w:rFonts w:hint="cs"/>
          <w:rtl/>
          <w:lang w:bidi="fa-IR"/>
        </w:rPr>
        <w:t>سوي من داد آواز</w:t>
      </w:r>
    </w:p>
    <w:p w14:paraId="22428FCA" w14:textId="77777777" w:rsidR="00AE16E4" w:rsidRPr="004D61E2" w:rsidRDefault="00F973D2" w:rsidP="00CC455A">
      <w:pPr>
        <w:pStyle w:val="body"/>
        <w:bidi/>
        <w:rPr>
          <w:rtl/>
          <w:lang w:bidi="fa-IR"/>
        </w:rPr>
      </w:pPr>
      <w:r w:rsidRPr="004D61E2">
        <w:rPr>
          <w:rFonts w:hint="cs"/>
          <w:rtl/>
          <w:lang w:bidi="fa-IR"/>
        </w:rPr>
        <w:t>پاسخي کوته و سرد:</w:t>
      </w:r>
    </w:p>
    <w:p w14:paraId="6E92F931" w14:textId="77777777" w:rsidR="00AE16E4" w:rsidRPr="004D61E2" w:rsidRDefault="00F973D2" w:rsidP="00CC455A">
      <w:pPr>
        <w:pStyle w:val="body"/>
        <w:bidi/>
        <w:rPr>
          <w:rtl/>
        </w:rPr>
      </w:pPr>
      <w:r w:rsidRPr="004D61E2">
        <w:t>«</w:t>
      </w:r>
      <w:r w:rsidRPr="004D61E2">
        <w:rPr>
          <w:rFonts w:hint="cs"/>
          <w:rtl/>
          <w:lang w:bidi="fa-IR"/>
        </w:rPr>
        <w:t>ــ مُرد دلبندِ تو، مَرد</w:t>
      </w:r>
      <w:r w:rsidRPr="004D61E2">
        <w:rPr>
          <w:rtl/>
          <w:lang w:bidi="fa-IR"/>
        </w:rPr>
        <w:t>!</w:t>
      </w:r>
      <w:r w:rsidRPr="004D61E2">
        <w:t>»</w:t>
      </w:r>
    </w:p>
    <w:p w14:paraId="176ED194" w14:textId="77777777" w:rsidR="00AE16E4" w:rsidRPr="004D61E2" w:rsidRDefault="00F973D2" w:rsidP="00CC455A">
      <w:pPr>
        <w:pStyle w:val="body"/>
        <w:bidi/>
        <w:rPr>
          <w:rtl/>
        </w:rPr>
      </w:pPr>
      <w:r w:rsidRPr="004D61E2">
        <w:t> </w:t>
      </w:r>
    </w:p>
    <w:p w14:paraId="116AC926" w14:textId="77777777" w:rsidR="00AE16E4" w:rsidRPr="004D61E2" w:rsidRDefault="00F973D2" w:rsidP="00CC455A">
      <w:pPr>
        <w:pStyle w:val="body"/>
        <w:bidi/>
        <w:rPr>
          <w:rtl/>
        </w:rPr>
      </w:pPr>
      <w:r w:rsidRPr="004D61E2">
        <w:rPr>
          <w:rFonts w:ascii="Times New Roman" w:hAnsi="Times New Roman" w:cs="Times New Roman"/>
        </w:rPr>
        <w:t>□</w:t>
      </w:r>
    </w:p>
    <w:p w14:paraId="48B37AFD" w14:textId="77777777" w:rsidR="00AE16E4" w:rsidRPr="004D61E2" w:rsidRDefault="00F973D2" w:rsidP="00CC455A">
      <w:pPr>
        <w:pStyle w:val="body"/>
        <w:bidi/>
        <w:rPr>
          <w:rtl/>
        </w:rPr>
      </w:pPr>
      <w:r w:rsidRPr="004D61E2">
        <w:t> </w:t>
      </w:r>
    </w:p>
    <w:p w14:paraId="288220FD" w14:textId="77777777" w:rsidR="00AE16E4" w:rsidRPr="004D61E2" w:rsidRDefault="00F973D2" w:rsidP="00CC455A">
      <w:pPr>
        <w:pStyle w:val="body"/>
        <w:bidi/>
        <w:rPr>
          <w:rtl/>
          <w:lang w:bidi="fa-IR"/>
        </w:rPr>
      </w:pPr>
      <w:r w:rsidRPr="004D61E2">
        <w:rPr>
          <w:rFonts w:hint="cs"/>
          <w:rtl/>
          <w:lang w:bidi="fa-IR"/>
        </w:rPr>
        <w:t>راست است اين سخنان:</w:t>
      </w:r>
    </w:p>
    <w:p w14:paraId="23386506" w14:textId="77777777" w:rsidR="00AE16E4" w:rsidRPr="004D61E2" w:rsidRDefault="00F973D2" w:rsidP="00CC455A">
      <w:pPr>
        <w:pStyle w:val="body"/>
        <w:bidi/>
        <w:rPr>
          <w:rtl/>
          <w:lang w:bidi="fa-IR"/>
        </w:rPr>
      </w:pPr>
      <w:r w:rsidRPr="004D61E2">
        <w:rPr>
          <w:rFonts w:hint="cs"/>
          <w:rtl/>
          <w:lang w:bidi="fa-IR"/>
        </w:rPr>
        <w:t>من چنان آينه‌وار</w:t>
      </w:r>
    </w:p>
    <w:p w14:paraId="45886C39" w14:textId="77777777" w:rsidR="00AE16E4" w:rsidRPr="004D61E2" w:rsidRDefault="00F973D2" w:rsidP="00CC455A">
      <w:pPr>
        <w:pStyle w:val="body"/>
        <w:bidi/>
        <w:rPr>
          <w:rtl/>
          <w:lang w:bidi="fa-IR"/>
        </w:rPr>
      </w:pPr>
      <w:r w:rsidRPr="004D61E2">
        <w:rPr>
          <w:rFonts w:hint="cs"/>
          <w:rtl/>
          <w:lang w:bidi="fa-IR"/>
        </w:rPr>
        <w:t>در نظرگاهِ تو اِستادم پاک،</w:t>
      </w:r>
    </w:p>
    <w:p w14:paraId="1DACA6C4" w14:textId="77777777" w:rsidR="00AE16E4" w:rsidRPr="004D61E2" w:rsidRDefault="00F973D2" w:rsidP="00CC455A">
      <w:pPr>
        <w:pStyle w:val="body"/>
        <w:bidi/>
        <w:rPr>
          <w:rtl/>
          <w:lang w:bidi="fa-IR"/>
        </w:rPr>
      </w:pPr>
      <w:r w:rsidRPr="004D61E2">
        <w:rPr>
          <w:rFonts w:hint="cs"/>
          <w:rtl/>
          <w:lang w:bidi="fa-IR"/>
        </w:rPr>
        <w:t>که چو رفتي ز برم</w:t>
      </w:r>
    </w:p>
    <w:p w14:paraId="038681CD" w14:textId="77777777" w:rsidR="00AE16E4" w:rsidRPr="004D61E2" w:rsidRDefault="00F973D2" w:rsidP="00CC455A">
      <w:pPr>
        <w:pStyle w:val="body"/>
        <w:bidi/>
        <w:rPr>
          <w:rtl/>
          <w:lang w:bidi="fa-IR"/>
        </w:rPr>
      </w:pPr>
      <w:r w:rsidRPr="004D61E2">
        <w:rPr>
          <w:rFonts w:hint="cs"/>
          <w:rtl/>
          <w:lang w:bidi="fa-IR"/>
        </w:rPr>
        <w:t>چيزي از ماحصلِ عشقِ تو بر جاي نماند</w:t>
      </w:r>
    </w:p>
    <w:p w14:paraId="5A2E4BB8" w14:textId="77777777" w:rsidR="00AE16E4" w:rsidRPr="004D61E2" w:rsidRDefault="00F973D2" w:rsidP="00CC455A">
      <w:pPr>
        <w:pStyle w:val="body"/>
        <w:bidi/>
        <w:rPr>
          <w:rtl/>
          <w:lang w:bidi="fa-IR"/>
        </w:rPr>
      </w:pPr>
      <w:r w:rsidRPr="004D61E2">
        <w:rPr>
          <w:rFonts w:hint="cs"/>
          <w:rtl/>
          <w:lang w:bidi="fa-IR"/>
        </w:rPr>
        <w:t>در خيال و نظرم</w:t>
      </w:r>
    </w:p>
    <w:p w14:paraId="3D1BBF2A" w14:textId="77777777" w:rsidR="00AE16E4" w:rsidRPr="004D61E2" w:rsidRDefault="00F973D2" w:rsidP="00CC455A">
      <w:pPr>
        <w:pStyle w:val="body"/>
        <w:bidi/>
        <w:rPr>
          <w:rtl/>
          <w:lang w:bidi="fa-IR"/>
        </w:rPr>
      </w:pPr>
      <w:r w:rsidRPr="004D61E2">
        <w:rPr>
          <w:rFonts w:hint="cs"/>
          <w:rtl/>
          <w:lang w:bidi="fa-IR"/>
        </w:rPr>
        <w:t>غيرِ اندوهي در دل، غيرِ نامي به زبان،</w:t>
      </w:r>
    </w:p>
    <w:p w14:paraId="6C81889E" w14:textId="77777777" w:rsidR="00AE16E4" w:rsidRPr="004D61E2" w:rsidRDefault="00F973D2" w:rsidP="00CC455A">
      <w:pPr>
        <w:pStyle w:val="body"/>
        <w:bidi/>
        <w:rPr>
          <w:rtl/>
          <w:lang w:bidi="fa-IR"/>
        </w:rPr>
      </w:pPr>
      <w:r w:rsidRPr="004D61E2">
        <w:rPr>
          <w:rFonts w:hint="cs"/>
          <w:rtl/>
          <w:lang w:bidi="fa-IR"/>
        </w:rPr>
        <w:t>جز خطوطِ گُم و ناپيدايي</w:t>
      </w:r>
    </w:p>
    <w:p w14:paraId="406317D9" w14:textId="77777777" w:rsidR="00AE16E4" w:rsidRPr="004D61E2" w:rsidRDefault="00F973D2" w:rsidP="00CC455A">
      <w:pPr>
        <w:pStyle w:val="body"/>
        <w:bidi/>
        <w:rPr>
          <w:rtl/>
          <w:lang w:bidi="fa-IR"/>
        </w:rPr>
      </w:pPr>
      <w:r w:rsidRPr="004D61E2">
        <w:rPr>
          <w:rFonts w:hint="cs"/>
          <w:rtl/>
          <w:lang w:bidi="fa-IR"/>
        </w:rPr>
        <w:t>در رسوبِ غمِ روزان و شبان...</w:t>
      </w:r>
    </w:p>
    <w:p w14:paraId="3496C2D0" w14:textId="77777777" w:rsidR="00AE16E4" w:rsidRPr="004D61E2" w:rsidRDefault="00F973D2" w:rsidP="00CC455A">
      <w:pPr>
        <w:pStyle w:val="body"/>
        <w:bidi/>
        <w:rPr>
          <w:rtl/>
        </w:rPr>
      </w:pPr>
      <w:r w:rsidRPr="004D61E2">
        <w:t> </w:t>
      </w:r>
    </w:p>
    <w:p w14:paraId="16BC7D62" w14:textId="77777777" w:rsidR="00AE16E4" w:rsidRPr="004D61E2" w:rsidRDefault="00F973D2" w:rsidP="00CC455A">
      <w:pPr>
        <w:pStyle w:val="body"/>
        <w:bidi/>
        <w:rPr>
          <w:rtl/>
        </w:rPr>
      </w:pPr>
      <w:r w:rsidRPr="004D61E2">
        <w:rPr>
          <w:rFonts w:ascii="Times New Roman" w:hAnsi="Times New Roman" w:cs="Times New Roman"/>
        </w:rPr>
        <w:t>□</w:t>
      </w:r>
    </w:p>
    <w:p w14:paraId="5822C795" w14:textId="77777777" w:rsidR="00AE16E4" w:rsidRPr="004D61E2" w:rsidRDefault="00F973D2" w:rsidP="00CC455A">
      <w:pPr>
        <w:pStyle w:val="body"/>
        <w:bidi/>
        <w:rPr>
          <w:rtl/>
        </w:rPr>
      </w:pPr>
      <w:r w:rsidRPr="004D61E2">
        <w:t> </w:t>
      </w:r>
    </w:p>
    <w:p w14:paraId="494F74B2" w14:textId="77777777" w:rsidR="00AE16E4" w:rsidRPr="004D61E2" w:rsidRDefault="00F973D2" w:rsidP="00CC455A">
      <w:pPr>
        <w:pStyle w:val="body"/>
        <w:bidi/>
        <w:rPr>
          <w:rtl/>
          <w:lang w:bidi="fa-IR"/>
        </w:rPr>
      </w:pPr>
      <w:r w:rsidRPr="004D61E2">
        <w:rPr>
          <w:rFonts w:hint="cs"/>
          <w:rtl/>
          <w:lang w:bidi="fa-IR"/>
        </w:rPr>
        <w:t>ليک ازين فاجعه‌ي ناباور</w:t>
      </w:r>
    </w:p>
    <w:p w14:paraId="083CBB24" w14:textId="77777777" w:rsidR="00AE16E4" w:rsidRPr="004D61E2" w:rsidRDefault="00F973D2" w:rsidP="00CC455A">
      <w:pPr>
        <w:pStyle w:val="body"/>
        <w:bidi/>
        <w:rPr>
          <w:rtl/>
          <w:lang w:bidi="fa-IR"/>
        </w:rPr>
      </w:pPr>
      <w:r w:rsidRPr="004D61E2">
        <w:rPr>
          <w:rFonts w:hint="cs"/>
          <w:rtl/>
          <w:lang w:bidi="fa-IR"/>
        </w:rPr>
        <w:t>با غريوي که</w:t>
      </w:r>
    </w:p>
    <w:p w14:paraId="1CE40BD4" w14:textId="77777777" w:rsidR="00AE16E4" w:rsidRPr="004D61E2" w:rsidRDefault="00F973D2" w:rsidP="00CC455A">
      <w:pPr>
        <w:pStyle w:val="body"/>
        <w:bidi/>
        <w:rPr>
          <w:rtl/>
        </w:rPr>
      </w:pPr>
      <w:r w:rsidRPr="004D61E2">
        <w:t>            </w:t>
      </w:r>
      <w:r w:rsidRPr="004D61E2">
        <w:rPr>
          <w:rtl/>
          <w:lang w:bidi="fa-IR"/>
        </w:rPr>
        <w:t xml:space="preserve"> </w:t>
      </w:r>
      <w:r w:rsidRPr="004D61E2">
        <w:rPr>
          <w:rFonts w:hint="cs"/>
          <w:rtl/>
          <w:lang w:bidi="fa-IR"/>
        </w:rPr>
        <w:t>ز ديدارِ نابهنگامت</w:t>
      </w:r>
    </w:p>
    <w:p w14:paraId="73A67CE2" w14:textId="77777777" w:rsidR="00AE16E4" w:rsidRPr="004D61E2" w:rsidRDefault="00F973D2" w:rsidP="00CC455A">
      <w:pPr>
        <w:pStyle w:val="body"/>
        <w:bidi/>
        <w:rPr>
          <w:rtl/>
          <w:lang w:bidi="fa-IR"/>
        </w:rPr>
      </w:pPr>
      <w:r w:rsidRPr="004D61E2">
        <w:rPr>
          <w:rFonts w:hint="cs"/>
          <w:rtl/>
          <w:lang w:bidi="fa-IR"/>
        </w:rPr>
        <w:t>ريخت در خلوت و خاموشي دهليزِ فراموشي من،</w:t>
      </w:r>
    </w:p>
    <w:p w14:paraId="5511E522" w14:textId="77777777" w:rsidR="00AE16E4" w:rsidRPr="004D61E2" w:rsidRDefault="00F973D2" w:rsidP="00CC455A">
      <w:pPr>
        <w:pStyle w:val="body"/>
        <w:bidi/>
        <w:rPr>
          <w:rtl/>
          <w:lang w:bidi="fa-IR"/>
        </w:rPr>
      </w:pPr>
      <w:r w:rsidRPr="004D61E2">
        <w:rPr>
          <w:rFonts w:hint="cs"/>
          <w:rtl/>
          <w:lang w:bidi="fa-IR"/>
        </w:rPr>
        <w:t>در دل آينه</w:t>
      </w:r>
    </w:p>
    <w:p w14:paraId="2A902CEF" w14:textId="77777777" w:rsidR="00AE16E4" w:rsidRPr="004D61E2" w:rsidRDefault="00F973D2" w:rsidP="00CC455A">
      <w:pPr>
        <w:pStyle w:val="body"/>
        <w:bidi/>
        <w:rPr>
          <w:rtl/>
        </w:rPr>
      </w:pPr>
      <w:r w:rsidRPr="004D61E2">
        <w:t>          </w:t>
      </w:r>
      <w:r w:rsidRPr="004D61E2">
        <w:rPr>
          <w:rtl/>
          <w:lang w:bidi="fa-IR"/>
        </w:rPr>
        <w:t xml:space="preserve"> </w:t>
      </w:r>
      <w:r w:rsidRPr="004D61E2">
        <w:rPr>
          <w:rFonts w:hint="cs"/>
          <w:rtl/>
          <w:lang w:bidi="fa-IR"/>
        </w:rPr>
        <w:t>باز</w:t>
      </w:r>
      <w:r w:rsidRPr="004D61E2">
        <w:rPr>
          <w:rtl/>
          <w:lang w:bidi="fa-IR"/>
        </w:rPr>
        <w:t xml:space="preserve"> </w:t>
      </w:r>
    </w:p>
    <w:p w14:paraId="78188FA8" w14:textId="77777777" w:rsidR="00AE16E4" w:rsidRPr="004D61E2" w:rsidRDefault="00F973D2" w:rsidP="00CC455A">
      <w:pPr>
        <w:pStyle w:val="body"/>
        <w:bidi/>
        <w:rPr>
          <w:rtl/>
          <w:lang w:bidi="fa-IR"/>
        </w:rPr>
      </w:pPr>
      <w:r w:rsidRPr="004D61E2">
        <w:rPr>
          <w:rFonts w:hint="cs"/>
          <w:rtl/>
          <w:lang w:bidi="fa-IR"/>
        </w:rPr>
        <w:t>سايه مي‌گيرد رنگ</w:t>
      </w:r>
    </w:p>
    <w:p w14:paraId="614C2122" w14:textId="77777777" w:rsidR="00AE16E4" w:rsidRPr="004D61E2" w:rsidRDefault="00F973D2" w:rsidP="00CC455A">
      <w:pPr>
        <w:pStyle w:val="body"/>
        <w:bidi/>
        <w:rPr>
          <w:rtl/>
          <w:lang w:bidi="fa-IR"/>
        </w:rPr>
      </w:pPr>
      <w:r w:rsidRPr="004D61E2">
        <w:rPr>
          <w:rFonts w:hint="cs"/>
          <w:rtl/>
          <w:lang w:bidi="fa-IR"/>
        </w:rPr>
        <w:t>در اتاقِ تاريک</w:t>
      </w:r>
    </w:p>
    <w:p w14:paraId="409FEDFE" w14:textId="77777777" w:rsidR="00AE16E4" w:rsidRPr="004D61E2" w:rsidRDefault="00F973D2" w:rsidP="00CC455A">
      <w:pPr>
        <w:pStyle w:val="body"/>
        <w:bidi/>
        <w:rPr>
          <w:rtl/>
          <w:lang w:bidi="fa-IR"/>
        </w:rPr>
      </w:pPr>
      <w:r w:rsidRPr="004D61E2">
        <w:rPr>
          <w:rFonts w:hint="cs"/>
          <w:rtl/>
          <w:lang w:bidi="fa-IR"/>
        </w:rPr>
        <w:t>شبحي مي‌کشد از پنجره سر،</w:t>
      </w:r>
    </w:p>
    <w:p w14:paraId="5279FE8B" w14:textId="77777777" w:rsidR="00AE16E4" w:rsidRPr="004D61E2" w:rsidRDefault="00F973D2" w:rsidP="00CC455A">
      <w:pPr>
        <w:pStyle w:val="body"/>
        <w:bidi/>
        <w:rPr>
          <w:rtl/>
          <w:lang w:bidi="fa-IR"/>
        </w:rPr>
      </w:pPr>
      <w:r w:rsidRPr="004D61E2">
        <w:rPr>
          <w:rFonts w:hint="cs"/>
          <w:rtl/>
          <w:lang w:bidi="fa-IR"/>
        </w:rPr>
        <w:t>در اجاقِ خاموش</w:t>
      </w:r>
    </w:p>
    <w:p w14:paraId="2D26E919" w14:textId="77777777" w:rsidR="00AE16E4" w:rsidRPr="004D61E2" w:rsidRDefault="00F973D2" w:rsidP="00CC455A">
      <w:pPr>
        <w:pStyle w:val="body"/>
        <w:bidi/>
        <w:rPr>
          <w:rtl/>
          <w:lang w:bidi="fa-IR"/>
        </w:rPr>
      </w:pPr>
      <w:r w:rsidRPr="004D61E2">
        <w:rPr>
          <w:rFonts w:hint="cs"/>
          <w:rtl/>
          <w:lang w:bidi="fa-IR"/>
        </w:rPr>
        <w:t>شعله‌يي مي‌جهد از خاکستر.</w:t>
      </w:r>
    </w:p>
    <w:p w14:paraId="48C92C50" w14:textId="77777777" w:rsidR="00AE16E4" w:rsidRPr="004D61E2" w:rsidRDefault="00F973D2" w:rsidP="00CC455A">
      <w:pPr>
        <w:pStyle w:val="body"/>
        <w:bidi/>
        <w:rPr>
          <w:rtl/>
        </w:rPr>
      </w:pPr>
      <w:r w:rsidRPr="004D61E2">
        <w:t> </w:t>
      </w:r>
    </w:p>
    <w:p w14:paraId="68B5D6CC" w14:textId="77777777" w:rsidR="00AE16E4" w:rsidRPr="004D61E2" w:rsidRDefault="00F973D2" w:rsidP="00CC455A">
      <w:pPr>
        <w:pStyle w:val="body"/>
        <w:bidi/>
        <w:rPr>
          <w:rtl/>
        </w:rPr>
      </w:pPr>
      <w:r w:rsidRPr="004D61E2">
        <w:rPr>
          <w:rFonts w:ascii="Times New Roman" w:hAnsi="Times New Roman" w:cs="Times New Roman"/>
        </w:rPr>
        <w:t>□</w:t>
      </w:r>
    </w:p>
    <w:p w14:paraId="22FE32DE" w14:textId="77777777" w:rsidR="00AE16E4" w:rsidRPr="004D61E2" w:rsidRDefault="00F973D2" w:rsidP="00CC455A">
      <w:pPr>
        <w:pStyle w:val="body"/>
        <w:bidi/>
        <w:rPr>
          <w:rtl/>
        </w:rPr>
      </w:pPr>
      <w:r w:rsidRPr="004D61E2">
        <w:t> </w:t>
      </w:r>
    </w:p>
    <w:p w14:paraId="0CF23190" w14:textId="77777777" w:rsidR="00AE16E4" w:rsidRPr="004D61E2" w:rsidRDefault="00F973D2" w:rsidP="00CC455A">
      <w:pPr>
        <w:pStyle w:val="body"/>
        <w:bidi/>
        <w:rPr>
          <w:rtl/>
          <w:lang w:bidi="fa-IR"/>
        </w:rPr>
      </w:pPr>
      <w:r w:rsidRPr="004D61E2">
        <w:rPr>
          <w:rFonts w:hint="cs"/>
          <w:rtl/>
          <w:lang w:bidi="fa-IR"/>
        </w:rPr>
        <w:t>من درين بسترِ بي‌خوابي راز</w:t>
      </w:r>
    </w:p>
    <w:p w14:paraId="42641CA8" w14:textId="77777777" w:rsidR="00AE16E4" w:rsidRPr="004D61E2" w:rsidRDefault="00F973D2" w:rsidP="00CC455A">
      <w:pPr>
        <w:pStyle w:val="body"/>
        <w:bidi/>
        <w:rPr>
          <w:rtl/>
          <w:lang w:bidi="fa-IR"/>
        </w:rPr>
      </w:pPr>
      <w:r w:rsidRPr="004D61E2">
        <w:rPr>
          <w:rFonts w:hint="cs"/>
          <w:rtl/>
          <w:lang w:bidi="fa-IR"/>
        </w:rPr>
        <w:t>نقشِ رؤيايي رُخسارِ تو مي‌جويم باز.</w:t>
      </w:r>
    </w:p>
    <w:p w14:paraId="15AC2D7A" w14:textId="77777777" w:rsidR="00AE16E4" w:rsidRPr="004D61E2" w:rsidRDefault="00F973D2" w:rsidP="00CC455A">
      <w:pPr>
        <w:pStyle w:val="body"/>
        <w:bidi/>
        <w:rPr>
          <w:rtl/>
        </w:rPr>
      </w:pPr>
      <w:r w:rsidRPr="004D61E2">
        <w:t> </w:t>
      </w:r>
    </w:p>
    <w:p w14:paraId="09597000" w14:textId="77777777" w:rsidR="00AE16E4" w:rsidRPr="004D61E2" w:rsidRDefault="00F973D2" w:rsidP="00CC455A">
      <w:pPr>
        <w:pStyle w:val="body"/>
        <w:bidi/>
        <w:rPr>
          <w:rtl/>
          <w:lang w:bidi="fa-IR"/>
        </w:rPr>
      </w:pPr>
      <w:r w:rsidRPr="004D61E2">
        <w:rPr>
          <w:rFonts w:hint="cs"/>
          <w:rtl/>
          <w:lang w:bidi="fa-IR"/>
        </w:rPr>
        <w:t>با همه چشم تو را مي‌جويم</w:t>
      </w:r>
    </w:p>
    <w:p w14:paraId="472A58D6" w14:textId="77777777" w:rsidR="00AE16E4" w:rsidRPr="004D61E2" w:rsidRDefault="00F973D2" w:rsidP="00CC455A">
      <w:pPr>
        <w:pStyle w:val="body"/>
        <w:bidi/>
        <w:rPr>
          <w:rtl/>
          <w:lang w:bidi="fa-IR"/>
        </w:rPr>
      </w:pPr>
      <w:r w:rsidRPr="004D61E2">
        <w:rPr>
          <w:rFonts w:hint="cs"/>
          <w:rtl/>
          <w:lang w:bidi="fa-IR"/>
        </w:rPr>
        <w:t>با همه شوق تو را مي‌خواهم</w:t>
      </w:r>
    </w:p>
    <w:p w14:paraId="3E9EE35B" w14:textId="77777777" w:rsidR="00AE16E4" w:rsidRPr="004D61E2" w:rsidRDefault="00F973D2" w:rsidP="00CC455A">
      <w:pPr>
        <w:pStyle w:val="body"/>
        <w:bidi/>
        <w:rPr>
          <w:rtl/>
          <w:lang w:bidi="fa-IR"/>
        </w:rPr>
      </w:pPr>
      <w:r w:rsidRPr="004D61E2">
        <w:rPr>
          <w:rFonts w:hint="cs"/>
          <w:rtl/>
          <w:lang w:bidi="fa-IR"/>
        </w:rPr>
        <w:t>زيرِ لب باز تو را مي‌خوانم</w:t>
      </w:r>
    </w:p>
    <w:p w14:paraId="7084FD30" w14:textId="77777777" w:rsidR="00AE16E4" w:rsidRPr="004D61E2" w:rsidRDefault="00F973D2" w:rsidP="00CC455A">
      <w:pPr>
        <w:pStyle w:val="body"/>
        <w:bidi/>
        <w:rPr>
          <w:rtl/>
          <w:lang w:bidi="fa-IR"/>
        </w:rPr>
      </w:pPr>
      <w:r w:rsidRPr="004D61E2">
        <w:rPr>
          <w:rFonts w:hint="cs"/>
          <w:rtl/>
          <w:lang w:bidi="fa-IR"/>
        </w:rPr>
        <w:t>دائم آهسته به‌نام</w:t>
      </w:r>
    </w:p>
    <w:p w14:paraId="38F20031" w14:textId="77777777" w:rsidR="00AE16E4" w:rsidRPr="004D61E2" w:rsidRDefault="00F973D2" w:rsidP="00CC455A">
      <w:pPr>
        <w:pStyle w:val="body"/>
        <w:bidi/>
        <w:rPr>
          <w:rtl/>
        </w:rPr>
      </w:pPr>
      <w:r w:rsidRPr="004D61E2">
        <w:t> </w:t>
      </w:r>
    </w:p>
    <w:p w14:paraId="36FE24E7" w14:textId="77777777" w:rsidR="00AE16E4" w:rsidRPr="004D61E2" w:rsidRDefault="00F973D2" w:rsidP="00CC455A">
      <w:pPr>
        <w:pStyle w:val="body"/>
        <w:bidi/>
        <w:rPr>
          <w:rtl/>
          <w:lang w:bidi="fa-IR"/>
        </w:rPr>
      </w:pPr>
      <w:r w:rsidRPr="004D61E2">
        <w:rPr>
          <w:rFonts w:hint="cs"/>
          <w:rtl/>
          <w:lang w:bidi="fa-IR"/>
        </w:rPr>
        <w:t>اي مسيحا!</w:t>
      </w:r>
    </w:p>
    <w:p w14:paraId="4EDA883C" w14:textId="77777777" w:rsidR="00AE16E4" w:rsidRPr="004D61E2" w:rsidRDefault="00F973D2" w:rsidP="00CC455A">
      <w:pPr>
        <w:pStyle w:val="body"/>
        <w:bidi/>
        <w:rPr>
          <w:rtl/>
        </w:rPr>
      </w:pPr>
      <w:r w:rsidRPr="004D61E2">
        <w:t>            </w:t>
      </w:r>
      <w:r w:rsidRPr="004D61E2">
        <w:rPr>
          <w:rtl/>
          <w:lang w:bidi="fa-IR"/>
        </w:rPr>
        <w:t xml:space="preserve"> </w:t>
      </w:r>
      <w:r w:rsidRPr="004D61E2">
        <w:rPr>
          <w:rFonts w:hint="cs"/>
          <w:rtl/>
          <w:lang w:bidi="fa-IR"/>
        </w:rPr>
        <w:t>اينک</w:t>
      </w:r>
      <w:r w:rsidRPr="004D61E2">
        <w:t>!</w:t>
      </w:r>
    </w:p>
    <w:p w14:paraId="30A9493A" w14:textId="77777777" w:rsidR="00AE16E4" w:rsidRPr="004D61E2" w:rsidRDefault="00F973D2" w:rsidP="00CC455A">
      <w:pPr>
        <w:pStyle w:val="body"/>
        <w:bidi/>
        <w:rPr>
          <w:rtl/>
          <w:lang w:bidi="fa-IR"/>
        </w:rPr>
      </w:pPr>
      <w:r w:rsidRPr="004D61E2">
        <w:rPr>
          <w:rFonts w:hint="cs"/>
          <w:rtl/>
          <w:lang w:bidi="fa-IR"/>
        </w:rPr>
        <w:t>مرده‌يي در دلِ تابوت تکان مي‌خورد آرام‌آرام...</w:t>
      </w:r>
    </w:p>
    <w:p w14:paraId="4B84CCDC" w14:textId="6356345B" w:rsidR="00AE16E4" w:rsidRDefault="00F973D2" w:rsidP="00CC455A">
      <w:pPr>
        <w:pStyle w:val="when"/>
        <w:bidi/>
        <w:rPr>
          <w:rFonts w:hint="cs"/>
          <w:rtl/>
          <w:lang w:bidi="fa-IR"/>
        </w:rPr>
      </w:pPr>
      <w:r w:rsidRPr="004D61E2">
        <w:t> </w:t>
      </w:r>
      <w:r w:rsidRPr="004D61E2">
        <w:rPr>
          <w:rFonts w:hint="cs"/>
          <w:rtl/>
          <w:lang w:bidi="fa-IR"/>
        </w:rPr>
        <w:t>۱۳۳۳</w:t>
      </w:r>
    </w:p>
    <w:p w14:paraId="7D236BFC" w14:textId="42CBD08B" w:rsidR="00CC455A" w:rsidRPr="00CC455A" w:rsidRDefault="00417AEE" w:rsidP="00CC455A">
      <w:pPr>
        <w:pStyle w:val="where"/>
        <w:bidi/>
        <w:rPr>
          <w:rtl/>
          <w:lang w:bidi="fa-IR"/>
        </w:rPr>
      </w:pPr>
      <w:r w:rsidRPr="00417AEE">
        <w:rPr>
          <w:rtl/>
          <w:lang w:bidi="fa-IR"/>
        </w:rPr>
        <w:t>زندان قصر</w:t>
      </w:r>
      <w:bookmarkStart w:id="0" w:name="_GoBack"/>
      <w:bookmarkEnd w:id="0"/>
    </w:p>
    <w:sectPr w:rsidR="00CC455A" w:rsidRPr="00CC45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1612E"/>
    <w:multiLevelType w:val="multilevel"/>
    <w:tmpl w:val="B6A8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F973D2"/>
    <w:rsid w:val="00417AEE"/>
    <w:rsid w:val="004D61E2"/>
    <w:rsid w:val="0056065F"/>
    <w:rsid w:val="005D7975"/>
    <w:rsid w:val="00AE16E4"/>
    <w:rsid w:val="00CC455A"/>
    <w:rsid w:val="00F9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516787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55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45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5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55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55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55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55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55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55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55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CC455A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CC455A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CC455A"/>
    <w:pPr>
      <w:bidi/>
    </w:pPr>
  </w:style>
  <w:style w:type="paragraph" w:customStyle="1" w:styleId="num">
    <w:name w:val="num"/>
    <w:basedOn w:val="poem"/>
    <w:qFormat/>
    <w:rsid w:val="00CC455A"/>
    <w:pPr>
      <w:spacing w:before="240"/>
    </w:pPr>
  </w:style>
  <w:style w:type="paragraph" w:customStyle="1" w:styleId="body">
    <w:name w:val="body"/>
    <w:basedOn w:val="Normal"/>
    <w:qFormat/>
    <w:rsid w:val="00CC455A"/>
    <w:rPr>
      <w:color w:val="000000"/>
    </w:rPr>
  </w:style>
  <w:style w:type="paragraph" w:customStyle="1" w:styleId="when">
    <w:name w:val="when"/>
    <w:basedOn w:val="who"/>
    <w:next w:val="where"/>
    <w:qFormat/>
    <w:rsid w:val="00CC455A"/>
    <w:pPr>
      <w:spacing w:before="360"/>
    </w:pPr>
  </w:style>
  <w:style w:type="paragraph" w:customStyle="1" w:styleId="where">
    <w:name w:val="where"/>
    <w:basedOn w:val="when"/>
    <w:next w:val="NoSpacing"/>
    <w:qFormat/>
    <w:rsid w:val="00CC455A"/>
    <w:pPr>
      <w:spacing w:before="0"/>
    </w:pPr>
  </w:style>
  <w:style w:type="paragraph" w:styleId="NoSpacing">
    <w:name w:val="No Spacing"/>
    <w:uiPriority w:val="1"/>
    <w:qFormat/>
    <w:rsid w:val="00CC455A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CC455A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CC455A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5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55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5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55A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55A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55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5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5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455A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C455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455A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55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C455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CC455A"/>
    <w:rPr>
      <w:b/>
      <w:bCs/>
    </w:rPr>
  </w:style>
  <w:style w:type="character" w:styleId="Emphasis">
    <w:name w:val="Emphasis"/>
    <w:uiPriority w:val="20"/>
    <w:qFormat/>
    <w:rsid w:val="00CC455A"/>
    <w:rPr>
      <w:i/>
      <w:iCs/>
    </w:rPr>
  </w:style>
  <w:style w:type="paragraph" w:styleId="ListParagraph">
    <w:name w:val="List Paragraph"/>
    <w:basedOn w:val="Normal"/>
    <w:uiPriority w:val="34"/>
    <w:qFormat/>
    <w:rsid w:val="00CC455A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CC455A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C455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55A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55A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CC455A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CC455A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CC455A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CC455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CC455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455A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55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45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5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55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55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55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55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55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55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55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CC455A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CC455A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CC455A"/>
    <w:pPr>
      <w:bidi/>
    </w:pPr>
  </w:style>
  <w:style w:type="paragraph" w:customStyle="1" w:styleId="num">
    <w:name w:val="num"/>
    <w:basedOn w:val="poem"/>
    <w:qFormat/>
    <w:rsid w:val="00CC455A"/>
    <w:pPr>
      <w:spacing w:before="240"/>
    </w:pPr>
  </w:style>
  <w:style w:type="paragraph" w:customStyle="1" w:styleId="body">
    <w:name w:val="body"/>
    <w:basedOn w:val="Normal"/>
    <w:qFormat/>
    <w:rsid w:val="00CC455A"/>
    <w:rPr>
      <w:color w:val="000000"/>
    </w:rPr>
  </w:style>
  <w:style w:type="paragraph" w:customStyle="1" w:styleId="when">
    <w:name w:val="when"/>
    <w:basedOn w:val="who"/>
    <w:next w:val="where"/>
    <w:qFormat/>
    <w:rsid w:val="00CC455A"/>
    <w:pPr>
      <w:spacing w:before="360"/>
    </w:pPr>
  </w:style>
  <w:style w:type="paragraph" w:customStyle="1" w:styleId="where">
    <w:name w:val="where"/>
    <w:basedOn w:val="when"/>
    <w:next w:val="NoSpacing"/>
    <w:qFormat/>
    <w:rsid w:val="00CC455A"/>
    <w:pPr>
      <w:spacing w:before="0"/>
    </w:pPr>
  </w:style>
  <w:style w:type="paragraph" w:styleId="NoSpacing">
    <w:name w:val="No Spacing"/>
    <w:uiPriority w:val="1"/>
    <w:qFormat/>
    <w:rsid w:val="00CC455A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CC455A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CC455A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5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55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5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55A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55A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55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5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5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455A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C455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455A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55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C455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CC455A"/>
    <w:rPr>
      <w:b/>
      <w:bCs/>
    </w:rPr>
  </w:style>
  <w:style w:type="character" w:styleId="Emphasis">
    <w:name w:val="Emphasis"/>
    <w:uiPriority w:val="20"/>
    <w:qFormat/>
    <w:rsid w:val="00CC455A"/>
    <w:rPr>
      <w:i/>
      <w:iCs/>
    </w:rPr>
  </w:style>
  <w:style w:type="paragraph" w:styleId="ListParagraph">
    <w:name w:val="List Paragraph"/>
    <w:basedOn w:val="Normal"/>
    <w:uiPriority w:val="34"/>
    <w:qFormat/>
    <w:rsid w:val="00CC455A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CC455A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C455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55A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55A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CC455A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CC455A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CC455A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CC455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CC455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455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7</cp:revision>
  <dcterms:created xsi:type="dcterms:W3CDTF">2010-04-01T21:09:00Z</dcterms:created>
  <dcterms:modified xsi:type="dcterms:W3CDTF">2010-04-05T18:54:00Z</dcterms:modified>
</cp:coreProperties>
</file>