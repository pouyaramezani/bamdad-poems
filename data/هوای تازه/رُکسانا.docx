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11667" w14:textId="77777777" w:rsidR="00976978" w:rsidRPr="00F5241E" w:rsidRDefault="00CD139B" w:rsidP="00ED5F9C">
      <w:pPr>
        <w:pStyle w:val="poem"/>
        <w:rPr>
          <w:rtl/>
          <w:lang w:bidi="fa-IR"/>
        </w:rPr>
      </w:pPr>
      <w:r w:rsidRPr="00F5241E">
        <w:rPr>
          <w:rFonts w:hint="cs"/>
          <w:rtl/>
          <w:lang w:bidi="fa-IR"/>
        </w:rPr>
        <w:t>رُکسانا</w:t>
      </w:r>
    </w:p>
    <w:p w14:paraId="03F54E0D" w14:textId="2138B81B" w:rsidR="00F5241E" w:rsidRDefault="00F5241E" w:rsidP="00ED5F9C">
      <w:pPr>
        <w:pStyle w:val="who"/>
        <w:bidi/>
        <w:rPr>
          <w:rtl/>
          <w:lang w:bidi="fa-IR"/>
        </w:rPr>
      </w:pPr>
    </w:p>
    <w:p w14:paraId="17FB9EA1" w14:textId="2B015085" w:rsidR="00ED5F9C" w:rsidRDefault="00ED5F9C" w:rsidP="00ED5F9C">
      <w:pPr>
        <w:pStyle w:val="why"/>
        <w:rPr>
          <w:rtl/>
          <w:lang w:bidi="fa-IR"/>
        </w:rPr>
      </w:pPr>
    </w:p>
    <w:p w14:paraId="6C7AC379" w14:textId="3CA9EBE6" w:rsidR="00ED5F9C" w:rsidRDefault="00ED5F9C" w:rsidP="00ED5F9C">
      <w:pPr>
        <w:pStyle w:val="num"/>
        <w:rPr>
          <w:rtl/>
          <w:lang w:bidi="fa-IR"/>
        </w:rPr>
      </w:pPr>
    </w:p>
    <w:p w14:paraId="5DCBA275" w14:textId="77777777" w:rsidR="00ED5F9C" w:rsidRPr="00ED5F9C" w:rsidRDefault="00ED5F9C" w:rsidP="00ED5F9C">
      <w:pPr>
        <w:pStyle w:val="subname"/>
        <w:rPr>
          <w:lang w:bidi="fa-IR"/>
        </w:rPr>
      </w:pPr>
    </w:p>
    <w:p w14:paraId="1D15362D" w14:textId="77777777" w:rsidR="00976978" w:rsidRPr="00F5241E" w:rsidRDefault="00CD139B" w:rsidP="00ED5F9C">
      <w:pPr>
        <w:pStyle w:val="body"/>
        <w:bidi/>
        <w:rPr>
          <w:rtl/>
          <w:lang w:bidi="fa-IR"/>
        </w:rPr>
      </w:pPr>
      <w:r w:rsidRPr="00F5241E">
        <w:rPr>
          <w:rFonts w:hint="cs"/>
          <w:rtl/>
          <w:lang w:bidi="fa-IR"/>
        </w:rPr>
        <w:t>بگذار پس از من هرگز کسي نداند از رُکسانا با من چه گذشت.</w:t>
      </w:r>
    </w:p>
    <w:p w14:paraId="51CC1E22" w14:textId="77777777" w:rsidR="00976978" w:rsidRPr="00F5241E" w:rsidRDefault="00CD139B" w:rsidP="00ED5F9C">
      <w:pPr>
        <w:pStyle w:val="body"/>
        <w:bidi/>
        <w:rPr>
          <w:rtl/>
        </w:rPr>
      </w:pPr>
      <w:r w:rsidRPr="00F5241E">
        <w:t> </w:t>
      </w:r>
    </w:p>
    <w:p w14:paraId="1EACEAA0" w14:textId="77777777" w:rsidR="00976978" w:rsidRPr="00F5241E" w:rsidRDefault="00CD139B" w:rsidP="00ED5F9C">
      <w:pPr>
        <w:pStyle w:val="body"/>
        <w:bidi/>
        <w:rPr>
          <w:rtl/>
          <w:lang w:bidi="fa-IR"/>
        </w:rPr>
      </w:pPr>
      <w:r w:rsidRPr="00F5241E">
        <w:rPr>
          <w:rFonts w:hint="cs"/>
          <w:rtl/>
          <w:lang w:bidi="fa-IR"/>
        </w:rPr>
        <w:t>بگذار کسي نداند که چگونه من از روزي که تخته‌هاي کفِ اين کلبه‌ي چوبينِ ساحلي رفت و آمدِ کفش‌هاي سنگينم را بر خود احساس کرد و سايه‌ي دراز و سردم بر ماسه‌هاي مرطوبِ اين ساحلِ متروک کشيده شد، تا روزي که ديگر آفتاب به چشم‌هايم نتابد، با شتابي اميدوار کفنِ خود را دوخته‌ام، گورِ خود را کنده‌ام...</w:t>
      </w:r>
    </w:p>
    <w:p w14:paraId="6AB1C1A8" w14:textId="77777777" w:rsidR="00976978" w:rsidRPr="00F5241E" w:rsidRDefault="00CD139B" w:rsidP="00ED5F9C">
      <w:pPr>
        <w:pStyle w:val="body"/>
        <w:bidi/>
        <w:rPr>
          <w:rtl/>
        </w:rPr>
      </w:pPr>
      <w:r w:rsidRPr="00F5241E">
        <w:t> </w:t>
      </w:r>
    </w:p>
    <w:p w14:paraId="405F3973" w14:textId="77777777" w:rsidR="00976978" w:rsidRPr="00F5241E" w:rsidRDefault="00CD139B" w:rsidP="00ED5F9C">
      <w:pPr>
        <w:pStyle w:val="body"/>
        <w:bidi/>
        <w:rPr>
          <w:rtl/>
        </w:rPr>
      </w:pPr>
      <w:r w:rsidRPr="00F5241E">
        <w:rPr>
          <w:rFonts w:ascii="Times New Roman" w:hAnsi="Times New Roman" w:cs="Times New Roman"/>
        </w:rPr>
        <w:t>□</w:t>
      </w:r>
    </w:p>
    <w:p w14:paraId="202BCE71" w14:textId="77777777" w:rsidR="00976978" w:rsidRPr="00F5241E" w:rsidRDefault="00CD139B" w:rsidP="00ED5F9C">
      <w:pPr>
        <w:pStyle w:val="body"/>
        <w:bidi/>
        <w:rPr>
          <w:rtl/>
        </w:rPr>
      </w:pPr>
      <w:r w:rsidRPr="00F5241E">
        <w:t> </w:t>
      </w:r>
    </w:p>
    <w:p w14:paraId="4B9B7A79" w14:textId="77777777" w:rsidR="00976978" w:rsidRPr="00F5241E" w:rsidRDefault="00CD139B" w:rsidP="00ED5F9C">
      <w:pPr>
        <w:pStyle w:val="body"/>
        <w:bidi/>
        <w:rPr>
          <w:rtl/>
          <w:lang w:bidi="fa-IR"/>
        </w:rPr>
      </w:pPr>
      <w:r w:rsidRPr="00F5241E">
        <w:rPr>
          <w:rFonts w:hint="cs"/>
          <w:rtl/>
          <w:lang w:bidi="fa-IR"/>
        </w:rPr>
        <w:t>اگرچه نسيم‌وار از سرِ عمرِ خود گذشته‌ام و بر همه چيز ايستاده‌ام و در همه چيز تأمل کرده‌ام رسوخ کرده‌ام؛</w:t>
      </w:r>
    </w:p>
    <w:p w14:paraId="26B6615B" w14:textId="77777777" w:rsidR="00976978" w:rsidRPr="00F5241E" w:rsidRDefault="00CD139B" w:rsidP="00ED5F9C">
      <w:pPr>
        <w:pStyle w:val="body"/>
        <w:bidi/>
        <w:rPr>
          <w:rtl/>
        </w:rPr>
      </w:pPr>
      <w:r w:rsidRPr="00F5241E">
        <w:t> </w:t>
      </w:r>
    </w:p>
    <w:p w14:paraId="3DC19B07" w14:textId="77777777" w:rsidR="00976978" w:rsidRPr="00F5241E" w:rsidRDefault="00CD139B" w:rsidP="00ED5F9C">
      <w:pPr>
        <w:pStyle w:val="body"/>
        <w:bidi/>
        <w:rPr>
          <w:rtl/>
          <w:lang w:bidi="fa-IR"/>
        </w:rPr>
      </w:pPr>
      <w:r w:rsidRPr="00F5241E">
        <w:rPr>
          <w:rFonts w:hint="cs"/>
          <w:rtl/>
          <w:lang w:bidi="fa-IR"/>
        </w:rPr>
        <w:t>اگرچه همه چيز را به دنبالِ خود کشيده‌ام: همه‌ي حوادث را، ماجراها را، عشق‌ها و رنج‌ها را به دنبالِ خود کشيده‌ام و زيرِ اين پرده‌ي زيتوني رنگ که پيشاني آفتاب‌سوخته‌ي من است پنهان کرده‌ام، ــ</w:t>
      </w:r>
    </w:p>
    <w:p w14:paraId="47653382" w14:textId="77777777" w:rsidR="00976978" w:rsidRPr="00F5241E" w:rsidRDefault="00CD139B" w:rsidP="00ED5F9C">
      <w:pPr>
        <w:pStyle w:val="body"/>
        <w:bidi/>
        <w:rPr>
          <w:rtl/>
          <w:lang w:bidi="fa-IR"/>
        </w:rPr>
      </w:pPr>
      <w:r w:rsidRPr="00F5241E">
        <w:rPr>
          <w:rFonts w:hint="cs"/>
          <w:rtl/>
          <w:lang w:bidi="fa-IR"/>
        </w:rPr>
        <w:t>اما من هيچ کدامِ اين‌ها را نخواهم گفت</w:t>
      </w:r>
    </w:p>
    <w:p w14:paraId="1075E583" w14:textId="77777777" w:rsidR="00976978" w:rsidRPr="00F5241E" w:rsidRDefault="00CD139B" w:rsidP="00ED5F9C">
      <w:pPr>
        <w:pStyle w:val="body"/>
        <w:bidi/>
        <w:rPr>
          <w:rtl/>
          <w:lang w:bidi="fa-IR"/>
        </w:rPr>
      </w:pPr>
      <w:r w:rsidRPr="00F5241E">
        <w:rPr>
          <w:rFonts w:hint="cs"/>
          <w:rtl/>
          <w:lang w:bidi="fa-IR"/>
        </w:rPr>
        <w:t>لام‌تاکام حرفي نخواهم زد</w:t>
      </w:r>
    </w:p>
    <w:p w14:paraId="15F2798E" w14:textId="77777777" w:rsidR="00976978" w:rsidRPr="00F5241E" w:rsidRDefault="00CD139B" w:rsidP="00ED5F9C">
      <w:pPr>
        <w:pStyle w:val="body"/>
        <w:bidi/>
        <w:rPr>
          <w:rtl/>
          <w:lang w:bidi="fa-IR"/>
        </w:rPr>
      </w:pPr>
      <w:r w:rsidRPr="00F5241E">
        <w:rPr>
          <w:rFonts w:hint="cs"/>
          <w:rtl/>
          <w:lang w:bidi="fa-IR"/>
        </w:rPr>
        <w:t>مي‌گذارم هنوز چو نسيمي سبک از سرِ بازمانده‌ي عمرم بگذرم و بر همه چيز بايستم و در همه چيز تأمل کنم، رسوخ کنم. همه چيز را دنبالِ خود بکشم و زيرِ پرده‌ي زيتوني رنگ پنهان کنم: همه‌ي حوادث و ماجراها را، عشق‌ها را و رنج‌ها را مثلِ رازي مثلِ سرّي پُشتِ اين پرده‌ي ضخيم به چاهي بي‌انتها بريزم، نابودِشان کنم و از آن همه لام‌تاکام با کسي حرفي نزنم...</w:t>
      </w:r>
    </w:p>
    <w:p w14:paraId="122E0173" w14:textId="77777777" w:rsidR="00976978" w:rsidRPr="00F5241E" w:rsidRDefault="00CD139B" w:rsidP="00ED5F9C">
      <w:pPr>
        <w:pStyle w:val="body"/>
        <w:bidi/>
        <w:rPr>
          <w:rtl/>
        </w:rPr>
      </w:pPr>
      <w:r w:rsidRPr="00F5241E">
        <w:t> </w:t>
      </w:r>
    </w:p>
    <w:p w14:paraId="09FA497C" w14:textId="77777777" w:rsidR="00976978" w:rsidRPr="00F5241E" w:rsidRDefault="00CD139B" w:rsidP="00ED5F9C">
      <w:pPr>
        <w:pStyle w:val="body"/>
        <w:bidi/>
        <w:rPr>
          <w:rtl/>
          <w:lang w:bidi="fa-IR"/>
        </w:rPr>
      </w:pPr>
      <w:r w:rsidRPr="00F5241E">
        <w:rPr>
          <w:rFonts w:hint="cs"/>
          <w:rtl/>
          <w:lang w:bidi="fa-IR"/>
        </w:rPr>
        <w:t>بگذار کسي نداند که چگونه من به جاي نوازش شدن، بوسيده شدن، گزيده شده‌ام!</w:t>
      </w:r>
    </w:p>
    <w:p w14:paraId="61E1D012" w14:textId="77777777" w:rsidR="00976978" w:rsidRPr="00F5241E" w:rsidRDefault="00CD139B" w:rsidP="00ED5F9C">
      <w:pPr>
        <w:pStyle w:val="body"/>
        <w:bidi/>
        <w:rPr>
          <w:rtl/>
        </w:rPr>
      </w:pPr>
      <w:r w:rsidRPr="00F5241E">
        <w:t> </w:t>
      </w:r>
    </w:p>
    <w:p w14:paraId="2EF81AF5" w14:textId="77777777" w:rsidR="00976978" w:rsidRPr="00F5241E" w:rsidRDefault="00CD139B" w:rsidP="00ED5F9C">
      <w:pPr>
        <w:pStyle w:val="body"/>
        <w:bidi/>
        <w:rPr>
          <w:rtl/>
          <w:lang w:bidi="fa-IR"/>
        </w:rPr>
      </w:pPr>
      <w:r w:rsidRPr="00F5241E">
        <w:rPr>
          <w:rFonts w:hint="cs"/>
          <w:rtl/>
          <w:lang w:bidi="fa-IR"/>
        </w:rPr>
        <w:t>بگذار هيچ‌کس نداند، هيچ‌کس! و از ميانِ همه‌ي خدايان، خدايي جز فراموشي بر اين همه رنج آگاه نگردد.</w:t>
      </w:r>
    </w:p>
    <w:p w14:paraId="7F2EE95D" w14:textId="77777777" w:rsidR="00976978" w:rsidRPr="00F5241E" w:rsidRDefault="00CD139B" w:rsidP="00ED5F9C">
      <w:pPr>
        <w:pStyle w:val="body"/>
        <w:bidi/>
        <w:rPr>
          <w:rtl/>
        </w:rPr>
      </w:pPr>
      <w:r w:rsidRPr="00F5241E">
        <w:t> </w:t>
      </w:r>
    </w:p>
    <w:p w14:paraId="45BB961D" w14:textId="77777777" w:rsidR="00976978" w:rsidRPr="00F5241E" w:rsidRDefault="00CD139B" w:rsidP="00ED5F9C">
      <w:pPr>
        <w:pStyle w:val="body"/>
        <w:bidi/>
        <w:rPr>
          <w:rtl/>
          <w:lang w:bidi="fa-IR"/>
        </w:rPr>
      </w:pPr>
      <w:r w:rsidRPr="00F5241E">
        <w:rPr>
          <w:rFonts w:hint="cs"/>
          <w:rtl/>
          <w:lang w:bidi="fa-IR"/>
        </w:rPr>
        <w:t>و به‌کلي مثلِ اين که اين‌ها همه نبوده است، اصلاً نبوده است و من همچون تمامِ آن کسان که ديگر نامي ندارند ــ نسيم‌وار از سرِ اين‌ها همه نگذشته‌ام و بر اين‌ها همه تأمل نکرده‌ام، اين‌ها همه را نديده‌ام...</w:t>
      </w:r>
    </w:p>
    <w:p w14:paraId="487A9DA4" w14:textId="77777777" w:rsidR="00976978" w:rsidRPr="00F5241E" w:rsidRDefault="00CD139B" w:rsidP="00ED5F9C">
      <w:pPr>
        <w:pStyle w:val="body"/>
        <w:bidi/>
        <w:rPr>
          <w:rtl/>
        </w:rPr>
      </w:pPr>
      <w:r w:rsidRPr="00F5241E">
        <w:t> </w:t>
      </w:r>
    </w:p>
    <w:p w14:paraId="22FE84E1" w14:textId="77777777" w:rsidR="00976978" w:rsidRPr="00F5241E" w:rsidRDefault="00CD139B" w:rsidP="00ED5F9C">
      <w:pPr>
        <w:pStyle w:val="body"/>
        <w:bidi/>
        <w:rPr>
          <w:rtl/>
          <w:lang w:bidi="fa-IR"/>
        </w:rPr>
      </w:pPr>
      <w:r w:rsidRPr="00F5241E">
        <w:rPr>
          <w:rFonts w:hint="cs"/>
          <w:rtl/>
          <w:lang w:bidi="fa-IR"/>
        </w:rPr>
        <w:t>بگذار هيچ‌کس نداند، هيچ‌کس نداند تا روزي که سرانجام، آفتابي که بايد به چمن‌ها و جنگل‌ها بتابد، آبِ اين درياي مانع را بخشکاند و مرا چون قايقي فرسوده به شن بنشاند و بدين‌گونه، روحِ مرا به رُکسانا ــ روحِ دريا و عشق و زندگي ــ باز رساند.</w:t>
      </w:r>
    </w:p>
    <w:p w14:paraId="193C7F96" w14:textId="77777777" w:rsidR="00976978" w:rsidRPr="00F5241E" w:rsidRDefault="00CD139B" w:rsidP="00ED5F9C">
      <w:pPr>
        <w:pStyle w:val="body"/>
        <w:bidi/>
        <w:rPr>
          <w:rtl/>
        </w:rPr>
      </w:pPr>
      <w:r w:rsidRPr="00F5241E">
        <w:t> </w:t>
      </w:r>
    </w:p>
    <w:p w14:paraId="40F75AC9" w14:textId="77777777" w:rsidR="00976978" w:rsidRPr="00F5241E" w:rsidRDefault="00CD139B" w:rsidP="00ED5F9C">
      <w:pPr>
        <w:pStyle w:val="body"/>
        <w:bidi/>
        <w:rPr>
          <w:rtl/>
          <w:lang w:bidi="fa-IR"/>
        </w:rPr>
      </w:pPr>
      <w:r w:rsidRPr="00F5241E">
        <w:rPr>
          <w:rFonts w:hint="cs"/>
          <w:rtl/>
          <w:lang w:bidi="fa-IR"/>
        </w:rPr>
        <w:t>چرا که رُکساناي من مرا به هجراني که اعصاب را مي‌فرسايد و دلهره مي‌آورد محکوم کرده است. و محکومم کرده است که تا روزِ خشکيدنِ درياها به انتظارِ رسيدنِ بدو ــ در اضطرابِ انتظاري سرگردان ــ محبوس بمانم...</w:t>
      </w:r>
    </w:p>
    <w:p w14:paraId="6C629AD2" w14:textId="77777777" w:rsidR="00976978" w:rsidRPr="00F5241E" w:rsidRDefault="00CD139B" w:rsidP="00ED5F9C">
      <w:pPr>
        <w:pStyle w:val="body"/>
        <w:bidi/>
        <w:rPr>
          <w:rtl/>
        </w:rPr>
      </w:pPr>
      <w:r w:rsidRPr="00F5241E">
        <w:t> </w:t>
      </w:r>
    </w:p>
    <w:p w14:paraId="1DDA6746" w14:textId="77777777" w:rsidR="00976978" w:rsidRPr="00F5241E" w:rsidRDefault="00CD139B" w:rsidP="00ED5F9C">
      <w:pPr>
        <w:pStyle w:val="body"/>
        <w:bidi/>
        <w:rPr>
          <w:rtl/>
          <w:lang w:bidi="fa-IR"/>
        </w:rPr>
      </w:pPr>
      <w:r w:rsidRPr="00F5241E">
        <w:rPr>
          <w:rFonts w:hint="cs"/>
          <w:rtl/>
          <w:lang w:bidi="fa-IR"/>
        </w:rPr>
        <w:t>و اين است ماجراي شبي که به دامنِ رُکسانا آويختم و از او خواستم که مرا با خود ببرد. چرا که رُکسانا ــ روحِ دريا و عشق و زندگي ــ در کلبه‌ي چوبينِ ساحلي نمي‌گنجيد، و من بي‌وجودِ رُکسانا ــ بي‌تلاش و بي‌عشق و بي‌زندگي ــ در ناآسودگي و نوميدي زنده نمي‌توانستم بود...</w:t>
      </w:r>
    </w:p>
    <w:p w14:paraId="5EB89B01" w14:textId="77777777" w:rsidR="00976978" w:rsidRPr="00F5241E" w:rsidRDefault="00CD139B" w:rsidP="00ED5F9C">
      <w:pPr>
        <w:pStyle w:val="body"/>
        <w:bidi/>
        <w:rPr>
          <w:rtl/>
        </w:rPr>
      </w:pPr>
      <w:r w:rsidRPr="00F5241E">
        <w:t> </w:t>
      </w:r>
    </w:p>
    <w:p w14:paraId="6B1F6681" w14:textId="77777777" w:rsidR="00976978" w:rsidRPr="00F5241E" w:rsidRDefault="00CD139B" w:rsidP="00ED5F9C">
      <w:pPr>
        <w:pStyle w:val="body"/>
        <w:bidi/>
        <w:rPr>
          <w:rtl/>
        </w:rPr>
      </w:pPr>
      <w:r w:rsidRPr="00F5241E">
        <w:rPr>
          <w:rFonts w:ascii="Times New Roman" w:hAnsi="Times New Roman" w:cs="Times New Roman"/>
        </w:rPr>
        <w:t>□</w:t>
      </w:r>
    </w:p>
    <w:p w14:paraId="2EAC4758" w14:textId="77777777" w:rsidR="00976978" w:rsidRPr="00F5241E" w:rsidRDefault="00CD139B" w:rsidP="00ED5F9C">
      <w:pPr>
        <w:pStyle w:val="body"/>
        <w:bidi/>
        <w:rPr>
          <w:rtl/>
        </w:rPr>
      </w:pPr>
      <w:r w:rsidRPr="00F5241E">
        <w:t> </w:t>
      </w:r>
    </w:p>
    <w:p w14:paraId="2239C4C6" w14:textId="77777777" w:rsidR="00976978" w:rsidRPr="00F5241E" w:rsidRDefault="00CD139B" w:rsidP="00ED5F9C">
      <w:pPr>
        <w:pStyle w:val="body"/>
        <w:bidi/>
        <w:rPr>
          <w:rtl/>
          <w:lang w:bidi="fa-IR"/>
        </w:rPr>
      </w:pPr>
      <w:r w:rsidRPr="00F5241E">
        <w:rPr>
          <w:rFonts w:hint="cs"/>
          <w:rtl/>
          <w:lang w:bidi="fa-IR"/>
        </w:rPr>
        <w:t>...سرانجام، در عربده‌هاي ديوانه‌وارِ شبي تار و توفاني که دريا تلاشي زنده داشت و جرقه‌هاي رعد، زندگي را در جامه‌ي قارچ‌هاي وحشي به دامنِ کوهستان مي‌ريخت؛ ديرگاه از کلبه‌ي چوبينِ ساحلي بيرون آمدم. و توفان با من درآويخت و شنلِ سُرخِ مرا تکان داد و من در زردتابي فانوس، مخملِ کبودِ آسترِ آن را ديدم. و سرماي پاييزي استخوان‌هاي مرا لرزاند.</w:t>
      </w:r>
    </w:p>
    <w:p w14:paraId="1D3EB68D" w14:textId="77777777" w:rsidR="00976978" w:rsidRPr="00F5241E" w:rsidRDefault="00CD139B" w:rsidP="00ED5F9C">
      <w:pPr>
        <w:pStyle w:val="body"/>
        <w:bidi/>
        <w:rPr>
          <w:rtl/>
        </w:rPr>
      </w:pPr>
      <w:r w:rsidRPr="00F5241E">
        <w:t> </w:t>
      </w:r>
    </w:p>
    <w:p w14:paraId="09EDF1CE" w14:textId="77777777" w:rsidR="00976978" w:rsidRPr="00F5241E" w:rsidRDefault="00CD139B" w:rsidP="00ED5F9C">
      <w:pPr>
        <w:pStyle w:val="body"/>
        <w:bidi/>
        <w:rPr>
          <w:rtl/>
          <w:lang w:bidi="fa-IR"/>
        </w:rPr>
      </w:pPr>
      <w:r w:rsidRPr="00F5241E">
        <w:rPr>
          <w:rFonts w:hint="cs"/>
          <w:rtl/>
          <w:lang w:bidi="fa-IR"/>
        </w:rPr>
        <w:t>اما سايه‌ي درازِ پاهايم که به‌دقت از نورِ نيم‌رنگِ فانوس مي‌گريخت و در پناهِ من به ظلمتِ خيس و غليظِ شب مي‌پيوست، به رفت‌وآمد تعجيل مي‌کرد. و من شتابم را بر او تحميل مي‌کردم. و دلم در آتش بود. و موجِ دريا از سنگ‌چينِ ساحل لب‌پَر مي‌زد. و شب سنگين و سرد و توفاني بود. زمين پُرآب و هوا پُرآتش بود. و من در شنلِ سُرخِ خويش، شيطان را مي‌مانستم که به مجلسِ عشرت‌هاي شوق‌انگيز مي‌رفت.</w:t>
      </w:r>
    </w:p>
    <w:p w14:paraId="08621041" w14:textId="77777777" w:rsidR="00976978" w:rsidRPr="00F5241E" w:rsidRDefault="00CD139B" w:rsidP="00ED5F9C">
      <w:pPr>
        <w:pStyle w:val="body"/>
        <w:bidi/>
        <w:rPr>
          <w:rtl/>
        </w:rPr>
      </w:pPr>
      <w:r w:rsidRPr="00F5241E">
        <w:t> </w:t>
      </w:r>
    </w:p>
    <w:p w14:paraId="35164BBB" w14:textId="77777777" w:rsidR="00976978" w:rsidRPr="00F5241E" w:rsidRDefault="00CD139B" w:rsidP="00ED5F9C">
      <w:pPr>
        <w:pStyle w:val="body"/>
        <w:bidi/>
        <w:rPr>
          <w:rtl/>
          <w:lang w:bidi="fa-IR"/>
        </w:rPr>
      </w:pPr>
      <w:r w:rsidRPr="00F5241E">
        <w:rPr>
          <w:rFonts w:hint="cs"/>
          <w:rtl/>
          <w:lang w:bidi="fa-IR"/>
        </w:rPr>
        <w:t>اما دلم در آتش بود و سوزندگي اين آتش را در گلوي خوداحساس مي‌کردم. و باد، مرا از پيش‌رفتن مانع مي‌شد...</w:t>
      </w:r>
    </w:p>
    <w:p w14:paraId="33640EAA" w14:textId="77777777" w:rsidR="00976978" w:rsidRPr="00F5241E" w:rsidRDefault="00CD139B" w:rsidP="00ED5F9C">
      <w:pPr>
        <w:pStyle w:val="body"/>
        <w:bidi/>
        <w:rPr>
          <w:rtl/>
        </w:rPr>
      </w:pPr>
      <w:r w:rsidRPr="00F5241E">
        <w:t> </w:t>
      </w:r>
    </w:p>
    <w:p w14:paraId="20935F69" w14:textId="77777777" w:rsidR="00976978" w:rsidRPr="00F5241E" w:rsidRDefault="00CD139B" w:rsidP="00ED5F9C">
      <w:pPr>
        <w:pStyle w:val="body"/>
        <w:bidi/>
        <w:rPr>
          <w:rtl/>
          <w:lang w:bidi="fa-IR"/>
        </w:rPr>
      </w:pPr>
      <w:r w:rsidRPr="00F5241E">
        <w:rPr>
          <w:rFonts w:hint="cs"/>
          <w:rtl/>
          <w:lang w:bidi="fa-IR"/>
        </w:rPr>
        <w:t>کنارِ ساحلِ آشوب، مرغي فرياد زد</w:t>
      </w:r>
    </w:p>
    <w:p w14:paraId="50BFF5D7" w14:textId="77777777" w:rsidR="00976978" w:rsidRPr="00F5241E" w:rsidRDefault="00CD139B" w:rsidP="00ED5F9C">
      <w:pPr>
        <w:pStyle w:val="body"/>
        <w:bidi/>
        <w:rPr>
          <w:rtl/>
          <w:lang w:bidi="fa-IR"/>
        </w:rPr>
      </w:pPr>
      <w:r w:rsidRPr="00F5241E">
        <w:rPr>
          <w:rFonts w:hint="cs"/>
          <w:rtl/>
          <w:lang w:bidi="fa-IR"/>
        </w:rPr>
        <w:t>و صداي او در غرشِ روشنِ رعد خفه شد.</w:t>
      </w:r>
    </w:p>
    <w:p w14:paraId="6F4729DF" w14:textId="77777777" w:rsidR="00976978" w:rsidRPr="00F5241E" w:rsidRDefault="00CD139B" w:rsidP="00ED5F9C">
      <w:pPr>
        <w:pStyle w:val="body"/>
        <w:bidi/>
        <w:rPr>
          <w:rtl/>
          <w:lang w:bidi="fa-IR"/>
        </w:rPr>
      </w:pPr>
      <w:r w:rsidRPr="00F5241E">
        <w:rPr>
          <w:rFonts w:hint="cs"/>
          <w:rtl/>
          <w:lang w:bidi="fa-IR"/>
        </w:rPr>
        <w:t>و من فانوس را در قايق نهادم. و ريسمانِ قايق را از چوب‌پايه جدا کردم. و در واپس‌رفتِ نخستين موجي که به زيرِ قايق رسيد، رو به درياي ظلمت‌آشوب پارو کشيدم. و در ولوله‌ي موج و باد ــ در آن شبِ نيمه‌خيسِ غليظ ــ به درياي ديوانه درآمدم که کفِ جوشانِ غيظ بر لبانِ کبودش مي‌دويد.</w:t>
      </w:r>
    </w:p>
    <w:p w14:paraId="181E3804" w14:textId="77777777" w:rsidR="00976978" w:rsidRPr="00F5241E" w:rsidRDefault="00CD139B" w:rsidP="00ED5F9C">
      <w:pPr>
        <w:pStyle w:val="body"/>
        <w:bidi/>
        <w:rPr>
          <w:rtl/>
        </w:rPr>
      </w:pPr>
      <w:r w:rsidRPr="00F5241E">
        <w:t> </w:t>
      </w:r>
    </w:p>
    <w:p w14:paraId="5A57A96C" w14:textId="77777777" w:rsidR="00976978" w:rsidRPr="00F5241E" w:rsidRDefault="00CD139B" w:rsidP="00ED5F9C">
      <w:pPr>
        <w:pStyle w:val="body"/>
        <w:bidi/>
        <w:rPr>
          <w:rtl/>
          <w:lang w:bidi="fa-IR"/>
        </w:rPr>
      </w:pPr>
      <w:r w:rsidRPr="00F5241E">
        <w:rPr>
          <w:rFonts w:hint="cs"/>
          <w:rtl/>
          <w:lang w:bidi="fa-IR"/>
        </w:rPr>
        <w:t>موج از ساحل بالا مي‌کشيد</w:t>
      </w:r>
    </w:p>
    <w:p w14:paraId="700B885F" w14:textId="77777777" w:rsidR="00976978" w:rsidRPr="00F5241E" w:rsidRDefault="00CD139B" w:rsidP="00ED5F9C">
      <w:pPr>
        <w:pStyle w:val="body"/>
        <w:bidi/>
        <w:rPr>
          <w:rtl/>
          <w:lang w:bidi="fa-IR"/>
        </w:rPr>
      </w:pPr>
      <w:r w:rsidRPr="00F5241E">
        <w:rPr>
          <w:rFonts w:hint="cs"/>
          <w:rtl/>
          <w:lang w:bidi="fa-IR"/>
        </w:rPr>
        <w:t>و دريا گُرده تهي مي‌کرد</w:t>
      </w:r>
    </w:p>
    <w:p w14:paraId="057B932F" w14:textId="77777777" w:rsidR="00976978" w:rsidRPr="00F5241E" w:rsidRDefault="00CD139B" w:rsidP="00ED5F9C">
      <w:pPr>
        <w:pStyle w:val="body"/>
        <w:bidi/>
        <w:rPr>
          <w:rtl/>
        </w:rPr>
      </w:pPr>
      <w:r w:rsidRPr="00F5241E">
        <w:t> </w:t>
      </w:r>
    </w:p>
    <w:p w14:paraId="70CA307D" w14:textId="77777777" w:rsidR="00976978" w:rsidRPr="00F5241E" w:rsidRDefault="00CD139B" w:rsidP="00ED5F9C">
      <w:pPr>
        <w:pStyle w:val="body"/>
        <w:bidi/>
        <w:rPr>
          <w:rtl/>
          <w:lang w:bidi="fa-IR"/>
        </w:rPr>
      </w:pPr>
      <w:r w:rsidRPr="00F5241E">
        <w:rPr>
          <w:rFonts w:hint="cs"/>
          <w:rtl/>
          <w:lang w:bidi="fa-IR"/>
        </w:rPr>
        <w:t>و من در شيبِ تهي‌گاهِ دريا چنان فرو مي‌شدم که برخوردِ کفِ قايق را با ماسه‌هايي که درياي آبستن هرگز نخواهدِشان زاد، احساس مي‌کردم.</w:t>
      </w:r>
    </w:p>
    <w:p w14:paraId="17B31104" w14:textId="77777777" w:rsidR="00976978" w:rsidRPr="00F5241E" w:rsidRDefault="00CD139B" w:rsidP="00ED5F9C">
      <w:pPr>
        <w:pStyle w:val="body"/>
        <w:bidi/>
        <w:rPr>
          <w:rtl/>
        </w:rPr>
      </w:pPr>
      <w:r w:rsidRPr="00F5241E">
        <w:t> </w:t>
      </w:r>
    </w:p>
    <w:p w14:paraId="4BA0859E" w14:textId="77777777" w:rsidR="00976978" w:rsidRPr="00F5241E" w:rsidRDefault="00CD139B" w:rsidP="00ED5F9C">
      <w:pPr>
        <w:pStyle w:val="body"/>
        <w:bidi/>
        <w:rPr>
          <w:rtl/>
          <w:lang w:bidi="fa-IR"/>
        </w:rPr>
      </w:pPr>
      <w:r w:rsidRPr="00F5241E">
        <w:rPr>
          <w:rFonts w:hint="cs"/>
          <w:rtl/>
          <w:lang w:bidi="fa-IR"/>
        </w:rPr>
        <w:t>اما مي‌ديدم که ناآسودگي روحِ من اندک‌اندک خود را به آشفته‌گي دنياي خيس و تلاش‌کارِ بيرون وامي‌گذارد.</w:t>
      </w:r>
    </w:p>
    <w:p w14:paraId="6832DCF5" w14:textId="77777777" w:rsidR="00976978" w:rsidRPr="00F5241E" w:rsidRDefault="00CD139B" w:rsidP="00ED5F9C">
      <w:pPr>
        <w:pStyle w:val="body"/>
        <w:bidi/>
        <w:rPr>
          <w:rtl/>
          <w:lang w:bidi="fa-IR"/>
        </w:rPr>
      </w:pPr>
      <w:r w:rsidRPr="00F5241E">
        <w:rPr>
          <w:rFonts w:hint="cs"/>
          <w:rtl/>
          <w:lang w:bidi="fa-IR"/>
        </w:rPr>
        <w:t>و آرام‌آرام، رسوبِ آسايش را در اندرونِ خود احساس مي‌کردم.</w:t>
      </w:r>
    </w:p>
    <w:p w14:paraId="025385B0" w14:textId="77777777" w:rsidR="00976978" w:rsidRPr="00F5241E" w:rsidRDefault="00CD139B" w:rsidP="00ED5F9C">
      <w:pPr>
        <w:pStyle w:val="body"/>
        <w:bidi/>
        <w:rPr>
          <w:rtl/>
        </w:rPr>
      </w:pPr>
      <w:r w:rsidRPr="00F5241E">
        <w:t> </w:t>
      </w:r>
    </w:p>
    <w:p w14:paraId="593C6CE1" w14:textId="77777777" w:rsidR="00976978" w:rsidRPr="00F5241E" w:rsidRDefault="00CD139B" w:rsidP="00ED5F9C">
      <w:pPr>
        <w:pStyle w:val="body"/>
        <w:bidi/>
        <w:rPr>
          <w:rtl/>
          <w:lang w:bidi="fa-IR"/>
        </w:rPr>
      </w:pPr>
      <w:r w:rsidRPr="00F5241E">
        <w:rPr>
          <w:rFonts w:hint="cs"/>
          <w:rtl/>
          <w:lang w:bidi="fa-IR"/>
        </w:rPr>
        <w:t>ليکن شب آشفته بود</w:t>
      </w:r>
    </w:p>
    <w:p w14:paraId="7E29D991" w14:textId="77777777" w:rsidR="00976978" w:rsidRPr="00F5241E" w:rsidRDefault="00CD139B" w:rsidP="00ED5F9C">
      <w:pPr>
        <w:pStyle w:val="body"/>
        <w:bidi/>
        <w:rPr>
          <w:rtl/>
          <w:lang w:bidi="fa-IR"/>
        </w:rPr>
      </w:pPr>
      <w:r w:rsidRPr="00F5241E">
        <w:rPr>
          <w:rFonts w:hint="cs"/>
          <w:rtl/>
          <w:lang w:bidi="fa-IR"/>
        </w:rPr>
        <w:t>و دريا پرپر مي‌زد</w:t>
      </w:r>
    </w:p>
    <w:p w14:paraId="268C7AC0" w14:textId="77777777" w:rsidR="00976978" w:rsidRPr="00F5241E" w:rsidRDefault="00CD139B" w:rsidP="00ED5F9C">
      <w:pPr>
        <w:pStyle w:val="body"/>
        <w:bidi/>
        <w:rPr>
          <w:rtl/>
          <w:lang w:bidi="fa-IR"/>
        </w:rPr>
      </w:pPr>
      <w:r w:rsidRPr="00F5241E">
        <w:rPr>
          <w:rFonts w:hint="cs"/>
          <w:rtl/>
          <w:lang w:bidi="fa-IR"/>
        </w:rPr>
        <w:t>و مستي ديرسيرابي در آشوبِ سردِ امواجِ ديوانه به جُستجوي لذتي گريخته عربده مي‌کشيد...</w:t>
      </w:r>
    </w:p>
    <w:p w14:paraId="764DE0F4" w14:textId="77777777" w:rsidR="00976978" w:rsidRPr="00F5241E" w:rsidRDefault="00CD139B" w:rsidP="00ED5F9C">
      <w:pPr>
        <w:pStyle w:val="body"/>
        <w:bidi/>
        <w:rPr>
          <w:rtl/>
          <w:lang w:bidi="fa-IR"/>
        </w:rPr>
      </w:pPr>
      <w:r w:rsidRPr="00F5241E">
        <w:rPr>
          <w:rFonts w:hint="cs"/>
          <w:rtl/>
          <w:lang w:bidi="fa-IR"/>
        </w:rPr>
        <w:t>و من ديدم که آسايشي يافته‌ام</w:t>
      </w:r>
    </w:p>
    <w:p w14:paraId="24BBDC3D" w14:textId="77777777" w:rsidR="00976978" w:rsidRPr="00F5241E" w:rsidRDefault="00CD139B" w:rsidP="00ED5F9C">
      <w:pPr>
        <w:pStyle w:val="body"/>
        <w:bidi/>
        <w:rPr>
          <w:rtl/>
          <w:lang w:bidi="fa-IR"/>
        </w:rPr>
      </w:pPr>
      <w:r w:rsidRPr="00F5241E">
        <w:rPr>
          <w:rFonts w:hint="cs"/>
          <w:rtl/>
          <w:lang w:bidi="fa-IR"/>
        </w:rPr>
        <w:t>و اکنون به حلزوني دربه‌در مي‌مانم که در زيروزِبَررفتِ بي‌پايانِ شتابندگانِ دريا صدفي جُسته است.</w:t>
      </w:r>
    </w:p>
    <w:p w14:paraId="55FCE3B4" w14:textId="77777777" w:rsidR="00976978" w:rsidRPr="00F5241E" w:rsidRDefault="00CD139B" w:rsidP="00ED5F9C">
      <w:pPr>
        <w:pStyle w:val="body"/>
        <w:bidi/>
        <w:rPr>
          <w:rtl/>
          <w:lang w:bidi="fa-IR"/>
        </w:rPr>
      </w:pPr>
      <w:r w:rsidRPr="00F5241E">
        <w:rPr>
          <w:rFonts w:hint="cs"/>
          <w:rtl/>
          <w:lang w:bidi="fa-IR"/>
        </w:rPr>
        <w:t>و مي‌ديدم که اگر فانوس را به آب افکنم و سياهي شب را به فروبستگي چشمانِ خود تعبير کنم، به بوداي بي‌دغدغه ماننده‌ام که درد را از آن روي که طليعه‌تازِ نيروانا مي‌داند به دلاسودگي برمي‌گزارد.</w:t>
      </w:r>
    </w:p>
    <w:p w14:paraId="61B85E89" w14:textId="77777777" w:rsidR="00976978" w:rsidRPr="00F5241E" w:rsidRDefault="00CD139B" w:rsidP="00ED5F9C">
      <w:pPr>
        <w:pStyle w:val="body"/>
        <w:bidi/>
        <w:rPr>
          <w:rtl/>
          <w:lang w:bidi="fa-IR"/>
        </w:rPr>
      </w:pPr>
      <w:r w:rsidRPr="00F5241E">
        <w:rPr>
          <w:rFonts w:hint="cs"/>
          <w:rtl/>
          <w:lang w:bidi="fa-IR"/>
        </w:rPr>
        <w:t>اما من از مرگ به زندگي گريخته بودم.</w:t>
      </w:r>
    </w:p>
    <w:p w14:paraId="790F880E" w14:textId="77777777" w:rsidR="00976978" w:rsidRPr="00F5241E" w:rsidRDefault="00CD139B" w:rsidP="00ED5F9C">
      <w:pPr>
        <w:pStyle w:val="body"/>
        <w:bidi/>
        <w:rPr>
          <w:rtl/>
          <w:lang w:bidi="fa-IR"/>
        </w:rPr>
      </w:pPr>
      <w:r w:rsidRPr="00F5241E">
        <w:rPr>
          <w:rFonts w:hint="cs"/>
          <w:rtl/>
          <w:lang w:bidi="fa-IR"/>
        </w:rPr>
        <w:t>و بوي لجنِ نمک‌سودِ شبِ خفتن‌جاي ماهي‌خوارها که با انقلابِ امواجِ برآمده همراهِ وزشِ باد در نفسِ من چپيده بود، مرا به دامنِ دريا کشيده بود.</w:t>
      </w:r>
    </w:p>
    <w:p w14:paraId="63E37C91" w14:textId="77777777" w:rsidR="00976978" w:rsidRPr="00F5241E" w:rsidRDefault="00CD139B" w:rsidP="00ED5F9C">
      <w:pPr>
        <w:pStyle w:val="body"/>
        <w:bidi/>
        <w:rPr>
          <w:rtl/>
          <w:lang w:bidi="fa-IR"/>
        </w:rPr>
      </w:pPr>
      <w:r w:rsidRPr="00F5241E">
        <w:rPr>
          <w:rFonts w:hint="cs"/>
          <w:rtl/>
          <w:lang w:bidi="fa-IR"/>
        </w:rPr>
        <w:t>و زيروفرارفتِ زنده‌وارِ دريا، مرا به‌سانِ قايقي که بادِ دريا ريسمانش را بگسلد از سکونِ مرده‌وارِ ساحل بر آب رانده بود،</w:t>
      </w:r>
    </w:p>
    <w:p w14:paraId="292EADB4" w14:textId="77777777" w:rsidR="00976978" w:rsidRPr="00F5241E" w:rsidRDefault="00CD139B" w:rsidP="00ED5F9C">
      <w:pPr>
        <w:pStyle w:val="body"/>
        <w:bidi/>
        <w:rPr>
          <w:rtl/>
          <w:lang w:bidi="fa-IR"/>
        </w:rPr>
      </w:pPr>
      <w:r w:rsidRPr="00F5241E">
        <w:rPr>
          <w:rFonts w:hint="cs"/>
          <w:rtl/>
          <w:lang w:bidi="fa-IR"/>
        </w:rPr>
        <w:t>و در مي‌يافتم از راهي که بودا گذشته است به زندگي بازمي‌گردم.</w:t>
      </w:r>
    </w:p>
    <w:p w14:paraId="7ECAA2DC" w14:textId="77777777" w:rsidR="00976978" w:rsidRPr="00F5241E" w:rsidRDefault="00CD139B" w:rsidP="00ED5F9C">
      <w:pPr>
        <w:pStyle w:val="body"/>
        <w:bidi/>
        <w:rPr>
          <w:rtl/>
          <w:lang w:bidi="fa-IR"/>
        </w:rPr>
      </w:pPr>
      <w:r w:rsidRPr="00F5241E">
        <w:rPr>
          <w:rFonts w:hint="cs"/>
          <w:rtl/>
          <w:lang w:bidi="fa-IR"/>
        </w:rPr>
        <w:t>و در اين هنگام</w:t>
      </w:r>
    </w:p>
    <w:p w14:paraId="3ED6D546" w14:textId="77777777" w:rsidR="00976978" w:rsidRPr="00F5241E" w:rsidRDefault="00CD139B" w:rsidP="00ED5F9C">
      <w:pPr>
        <w:pStyle w:val="body"/>
        <w:bidi/>
        <w:rPr>
          <w:rtl/>
          <w:lang w:bidi="fa-IR"/>
        </w:rPr>
      </w:pPr>
      <w:r w:rsidRPr="00F5241E">
        <w:rPr>
          <w:rFonts w:hint="cs"/>
          <w:rtl/>
          <w:lang w:bidi="fa-IR"/>
        </w:rPr>
        <w:t xml:space="preserve">در زردتابي نيم‌رنگِ فانوس، سرکشي کوهه‌هاي بي‌تاب را </w:t>
      </w:r>
    </w:p>
    <w:p w14:paraId="52C0A1F0" w14:textId="77777777" w:rsidR="00976978" w:rsidRPr="00F5241E" w:rsidRDefault="00CD139B" w:rsidP="00ED5F9C">
      <w:pPr>
        <w:pStyle w:val="body"/>
        <w:bidi/>
        <w:rPr>
          <w:rtl/>
          <w:lang w:bidi="fa-IR"/>
        </w:rPr>
      </w:pPr>
      <w:r w:rsidRPr="00F5241E">
        <w:rPr>
          <w:rFonts w:hint="cs"/>
          <w:rtl/>
          <w:lang w:bidi="fa-IR"/>
        </w:rPr>
        <w:t>مي‌نگريستم.</w:t>
      </w:r>
    </w:p>
    <w:p w14:paraId="43116747" w14:textId="77777777" w:rsidR="00976978" w:rsidRPr="00F5241E" w:rsidRDefault="00CD139B" w:rsidP="00ED5F9C">
      <w:pPr>
        <w:pStyle w:val="body"/>
        <w:bidi/>
        <w:rPr>
          <w:rtl/>
          <w:lang w:bidi="fa-IR"/>
        </w:rPr>
      </w:pPr>
      <w:r w:rsidRPr="00F5241E">
        <w:rPr>
          <w:rFonts w:hint="cs"/>
          <w:rtl/>
          <w:lang w:bidi="fa-IR"/>
        </w:rPr>
        <w:t>و آسايشِ تن و روحِ من در اندرونِ من به خواب مي‌رفت.</w:t>
      </w:r>
    </w:p>
    <w:p w14:paraId="0DB3E8A3" w14:textId="77777777" w:rsidR="00976978" w:rsidRPr="00F5241E" w:rsidRDefault="00CD139B" w:rsidP="00ED5F9C">
      <w:pPr>
        <w:pStyle w:val="body"/>
        <w:bidi/>
        <w:rPr>
          <w:rtl/>
          <w:lang w:bidi="fa-IR"/>
        </w:rPr>
      </w:pPr>
      <w:r w:rsidRPr="00F5241E">
        <w:rPr>
          <w:rFonts w:hint="cs"/>
          <w:rtl/>
          <w:lang w:bidi="fa-IR"/>
        </w:rPr>
        <w:t>و شب آشفته بود</w:t>
      </w:r>
    </w:p>
    <w:p w14:paraId="49F06086" w14:textId="77777777" w:rsidR="00976978" w:rsidRPr="00F5241E" w:rsidRDefault="00CD139B" w:rsidP="00ED5F9C">
      <w:pPr>
        <w:pStyle w:val="body"/>
        <w:bidi/>
        <w:rPr>
          <w:rtl/>
          <w:lang w:bidi="fa-IR"/>
        </w:rPr>
      </w:pPr>
      <w:r w:rsidRPr="00F5241E">
        <w:rPr>
          <w:rFonts w:hint="cs"/>
          <w:rtl/>
          <w:lang w:bidi="fa-IR"/>
        </w:rPr>
        <w:t>و دريا چون مرغي سرکنده پرپر مي‌زد و به‌سانِ مستي ناسيراب به جُستجوي لذت عربده مي‌کشيد.</w:t>
      </w:r>
    </w:p>
    <w:p w14:paraId="25B3CE12" w14:textId="77777777" w:rsidR="00976978" w:rsidRPr="00F5241E" w:rsidRDefault="00CD139B" w:rsidP="00ED5F9C">
      <w:pPr>
        <w:pStyle w:val="body"/>
        <w:bidi/>
        <w:rPr>
          <w:rtl/>
        </w:rPr>
      </w:pPr>
      <w:r w:rsidRPr="00F5241E">
        <w:t> </w:t>
      </w:r>
    </w:p>
    <w:p w14:paraId="7DF556C3" w14:textId="77777777" w:rsidR="00976978" w:rsidRPr="00F5241E" w:rsidRDefault="00CD139B" w:rsidP="00ED5F9C">
      <w:pPr>
        <w:pStyle w:val="body"/>
        <w:bidi/>
        <w:rPr>
          <w:rtl/>
        </w:rPr>
      </w:pPr>
      <w:r w:rsidRPr="00F5241E">
        <w:rPr>
          <w:rFonts w:ascii="Times New Roman" w:hAnsi="Times New Roman" w:cs="Times New Roman"/>
        </w:rPr>
        <w:t>□</w:t>
      </w:r>
    </w:p>
    <w:p w14:paraId="480E68F5" w14:textId="77777777" w:rsidR="00976978" w:rsidRPr="00F5241E" w:rsidRDefault="00CD139B" w:rsidP="00ED5F9C">
      <w:pPr>
        <w:pStyle w:val="body"/>
        <w:bidi/>
        <w:rPr>
          <w:rtl/>
        </w:rPr>
      </w:pPr>
      <w:r w:rsidRPr="00F5241E">
        <w:t> </w:t>
      </w:r>
    </w:p>
    <w:p w14:paraId="6BDD4B0E" w14:textId="77777777" w:rsidR="00976978" w:rsidRPr="00F5241E" w:rsidRDefault="00CD139B" w:rsidP="00ED5F9C">
      <w:pPr>
        <w:pStyle w:val="body"/>
        <w:bidi/>
        <w:rPr>
          <w:rtl/>
          <w:lang w:bidi="fa-IR"/>
        </w:rPr>
      </w:pPr>
      <w:r w:rsidRPr="00F5241E">
        <w:rPr>
          <w:rFonts w:hint="cs"/>
          <w:rtl/>
          <w:lang w:bidi="fa-IR"/>
        </w:rPr>
        <w:t>در يک آن، پنداشتم که من اکنون همه چيزِ زندگي را به‌دلخواهِ خود يافته‌ام.</w:t>
      </w:r>
    </w:p>
    <w:p w14:paraId="23953FF0" w14:textId="77777777" w:rsidR="00976978" w:rsidRPr="00F5241E" w:rsidRDefault="00CD139B" w:rsidP="00ED5F9C">
      <w:pPr>
        <w:pStyle w:val="body"/>
        <w:bidi/>
        <w:rPr>
          <w:rtl/>
          <w:lang w:bidi="fa-IR"/>
        </w:rPr>
      </w:pPr>
      <w:r w:rsidRPr="00F5241E">
        <w:rPr>
          <w:rFonts w:hint="cs"/>
          <w:rtl/>
          <w:lang w:bidi="fa-IR"/>
        </w:rPr>
        <w:t>يک چند، سنگيني خُردکننده‌ي آرامشِ ساحل را در خفقانِ مرگي بي‌جوش، بر بي‌تابي روحِ آشفته‌يي که به دنبالِ آسايش مي‌گشت تحمل کرده بودم: ــ آسايشي که از جوشش مايه مي‌گيرد!</w:t>
      </w:r>
    </w:p>
    <w:p w14:paraId="2FC2AA96" w14:textId="77777777" w:rsidR="00976978" w:rsidRPr="00F5241E" w:rsidRDefault="00CD139B" w:rsidP="00ED5F9C">
      <w:pPr>
        <w:pStyle w:val="body"/>
        <w:bidi/>
        <w:rPr>
          <w:rtl/>
          <w:lang w:bidi="fa-IR"/>
        </w:rPr>
      </w:pPr>
      <w:r w:rsidRPr="00F5241E">
        <w:rPr>
          <w:rFonts w:hint="cs"/>
          <w:rtl/>
          <w:lang w:bidi="fa-IR"/>
        </w:rPr>
        <w:t>و سرانجام در شبي چنان تيره، به‌سانِ قايقي که بادِ دريا ريسمانش را بگسلد، دل به درياي توفاني زده بودم.</w:t>
      </w:r>
    </w:p>
    <w:p w14:paraId="5A171282" w14:textId="77777777" w:rsidR="00976978" w:rsidRPr="00F5241E" w:rsidRDefault="00CD139B" w:rsidP="00ED5F9C">
      <w:pPr>
        <w:pStyle w:val="body"/>
        <w:bidi/>
        <w:rPr>
          <w:rtl/>
          <w:lang w:bidi="fa-IR"/>
        </w:rPr>
      </w:pPr>
      <w:r w:rsidRPr="00F5241E">
        <w:rPr>
          <w:rFonts w:hint="cs"/>
          <w:rtl/>
          <w:lang w:bidi="fa-IR"/>
        </w:rPr>
        <w:t>و دريا آشوب بود.</w:t>
      </w:r>
    </w:p>
    <w:p w14:paraId="422DF326" w14:textId="77777777" w:rsidR="00976978" w:rsidRPr="00F5241E" w:rsidRDefault="00CD139B" w:rsidP="00ED5F9C">
      <w:pPr>
        <w:pStyle w:val="body"/>
        <w:bidi/>
        <w:rPr>
          <w:rtl/>
          <w:lang w:bidi="fa-IR"/>
        </w:rPr>
      </w:pPr>
      <w:r w:rsidRPr="00F5241E">
        <w:rPr>
          <w:rFonts w:hint="cs"/>
          <w:rtl/>
          <w:lang w:bidi="fa-IR"/>
        </w:rPr>
        <w:t>و من در زيروفرارفتِ زنده‌وارِ آن‌که خواهشي پُرتپش در هر موجِ بي‌تابش گردن مي‌کشيد، مايه‌ي آسايش و زندگي خود را بازيافته بودم، همه چيزِ زندگي را به‌دلخواهِ خويش به‌دست آورده بودم.</w:t>
      </w:r>
    </w:p>
    <w:p w14:paraId="77D5BE2F" w14:textId="77777777" w:rsidR="00976978" w:rsidRPr="00F5241E" w:rsidRDefault="00CD139B" w:rsidP="00ED5F9C">
      <w:pPr>
        <w:pStyle w:val="body"/>
        <w:bidi/>
        <w:rPr>
          <w:rtl/>
          <w:lang w:bidi="fa-IR"/>
        </w:rPr>
      </w:pPr>
      <w:r w:rsidRPr="00F5241E">
        <w:rPr>
          <w:rFonts w:hint="cs"/>
          <w:rtl/>
          <w:lang w:bidi="fa-IR"/>
        </w:rPr>
        <w:t>اما ناگهان در آشفتگي تيره و روشنِ بخار و مهِ بالاي قايق ــ که شب گهواره جنبانش بود ــ و در انعکاسِ نورِ زردي که به مخملِ سُرخِ شنلِ من مي‌تافت، چهره‌يي آشنا به چشمانم سايه زد.</w:t>
      </w:r>
    </w:p>
    <w:p w14:paraId="5DEE18EB" w14:textId="77777777" w:rsidR="00976978" w:rsidRPr="00F5241E" w:rsidRDefault="00CD139B" w:rsidP="00ED5F9C">
      <w:pPr>
        <w:pStyle w:val="body"/>
        <w:bidi/>
        <w:rPr>
          <w:rtl/>
          <w:lang w:bidi="fa-IR"/>
        </w:rPr>
      </w:pPr>
      <w:r w:rsidRPr="00F5241E">
        <w:rPr>
          <w:rFonts w:hint="cs"/>
          <w:rtl/>
          <w:lang w:bidi="fa-IR"/>
        </w:rPr>
        <w:t>و خيزاب‌ها، کنارِ قايقِ بي‌قرارِ بي‌آرام در تبِ سردِ خود مي‌سوختند.</w:t>
      </w:r>
    </w:p>
    <w:p w14:paraId="123ED55A" w14:textId="77777777" w:rsidR="00976978" w:rsidRPr="00F5241E" w:rsidRDefault="00CD139B" w:rsidP="00ED5F9C">
      <w:pPr>
        <w:pStyle w:val="body"/>
        <w:bidi/>
        <w:rPr>
          <w:rtl/>
        </w:rPr>
      </w:pPr>
      <w:r w:rsidRPr="00F5241E">
        <w:t> </w:t>
      </w:r>
    </w:p>
    <w:p w14:paraId="0F8B9957" w14:textId="77777777" w:rsidR="00976978" w:rsidRPr="00F5241E" w:rsidRDefault="00CD139B" w:rsidP="00ED5F9C">
      <w:pPr>
        <w:pStyle w:val="body"/>
        <w:bidi/>
        <w:rPr>
          <w:rtl/>
        </w:rPr>
      </w:pPr>
      <w:r w:rsidRPr="00F5241E">
        <w:rPr>
          <w:rFonts w:hint="cs"/>
          <w:rtl/>
          <w:lang w:bidi="fa-IR"/>
        </w:rPr>
        <w:t>فرياد کشيدم: «رُکسانا</w:t>
      </w:r>
      <w:r w:rsidRPr="00F5241E">
        <w:t>!»</w:t>
      </w:r>
    </w:p>
    <w:p w14:paraId="7986688E" w14:textId="77777777" w:rsidR="00976978" w:rsidRPr="00F5241E" w:rsidRDefault="00CD139B" w:rsidP="00ED5F9C">
      <w:pPr>
        <w:pStyle w:val="body"/>
        <w:bidi/>
        <w:rPr>
          <w:rtl/>
        </w:rPr>
      </w:pPr>
      <w:r w:rsidRPr="00F5241E">
        <w:t> </w:t>
      </w:r>
    </w:p>
    <w:p w14:paraId="34661A81" w14:textId="77777777" w:rsidR="00976978" w:rsidRPr="00F5241E" w:rsidRDefault="00CD139B" w:rsidP="00ED5F9C">
      <w:pPr>
        <w:pStyle w:val="body"/>
        <w:bidi/>
        <w:rPr>
          <w:rtl/>
          <w:lang w:bidi="fa-IR"/>
        </w:rPr>
      </w:pPr>
      <w:r w:rsidRPr="00F5241E">
        <w:rPr>
          <w:rFonts w:hint="cs"/>
          <w:rtl/>
          <w:lang w:bidi="fa-IR"/>
        </w:rPr>
        <w:t>اما او در آرامشِ خود آسايش نداشت</w:t>
      </w:r>
    </w:p>
    <w:p w14:paraId="4C139790" w14:textId="77777777" w:rsidR="00976978" w:rsidRPr="00F5241E" w:rsidRDefault="00CD139B" w:rsidP="00ED5F9C">
      <w:pPr>
        <w:pStyle w:val="body"/>
        <w:bidi/>
        <w:rPr>
          <w:rtl/>
          <w:lang w:bidi="fa-IR"/>
        </w:rPr>
      </w:pPr>
      <w:r w:rsidRPr="00F5241E">
        <w:rPr>
          <w:rFonts w:hint="cs"/>
          <w:rtl/>
          <w:lang w:bidi="fa-IR"/>
        </w:rPr>
        <w:t>و غريوِ من به مانندِ نفسي که در توده‌هاي عظيم دود دَمَند، چهره‌ي او را برآشفت. و اين غريو، رخساره‌ي رويايي او را به‌سانِ روحِ گنه‌کاري شبگرد که از آوازِ خروس نزديکي سپيده‌دمان را احساس کند، شکنجه کرد.</w:t>
      </w:r>
    </w:p>
    <w:p w14:paraId="26AA3AD8" w14:textId="77777777" w:rsidR="00976978" w:rsidRPr="00F5241E" w:rsidRDefault="00CD139B" w:rsidP="00ED5F9C">
      <w:pPr>
        <w:pStyle w:val="body"/>
        <w:bidi/>
        <w:rPr>
          <w:rtl/>
          <w:lang w:bidi="fa-IR"/>
        </w:rPr>
      </w:pPr>
      <w:r w:rsidRPr="00F5241E">
        <w:rPr>
          <w:rFonts w:hint="cs"/>
          <w:rtl/>
          <w:lang w:bidi="fa-IR"/>
        </w:rPr>
        <w:t>و من زيرِ پرده‌ي نازکِ مه و ابر، ديدمش که چشمانش را به خواب گرفت و دندان‌هايش را از فشارِ رنجي گنگ برهم فشرد.</w:t>
      </w:r>
    </w:p>
    <w:p w14:paraId="6BA0278A" w14:textId="77777777" w:rsidR="00976978" w:rsidRPr="00F5241E" w:rsidRDefault="00CD139B" w:rsidP="00ED5F9C">
      <w:pPr>
        <w:pStyle w:val="body"/>
        <w:bidi/>
        <w:rPr>
          <w:rtl/>
        </w:rPr>
      </w:pPr>
      <w:r w:rsidRPr="00F5241E">
        <w:t> </w:t>
      </w:r>
    </w:p>
    <w:p w14:paraId="7A19C660" w14:textId="77777777" w:rsidR="00976978" w:rsidRPr="00F5241E" w:rsidRDefault="00CD139B" w:rsidP="00ED5F9C">
      <w:pPr>
        <w:pStyle w:val="body"/>
        <w:bidi/>
        <w:rPr>
          <w:rtl/>
        </w:rPr>
      </w:pPr>
      <w:r w:rsidRPr="00F5241E">
        <w:rPr>
          <w:rFonts w:hint="cs"/>
          <w:rtl/>
          <w:lang w:bidi="fa-IR"/>
        </w:rPr>
        <w:t>فرياد کشيدم: «رُکسانا</w:t>
      </w:r>
      <w:r w:rsidRPr="00F5241E">
        <w:t>!»</w:t>
      </w:r>
    </w:p>
    <w:p w14:paraId="49DC4AA2" w14:textId="77777777" w:rsidR="00976978" w:rsidRPr="00F5241E" w:rsidRDefault="00CD139B" w:rsidP="00ED5F9C">
      <w:pPr>
        <w:pStyle w:val="body"/>
        <w:bidi/>
        <w:rPr>
          <w:rtl/>
        </w:rPr>
      </w:pPr>
      <w:r w:rsidRPr="00F5241E">
        <w:t> </w:t>
      </w:r>
    </w:p>
    <w:p w14:paraId="23280923" w14:textId="77777777" w:rsidR="00976978" w:rsidRPr="00F5241E" w:rsidRDefault="00CD139B" w:rsidP="00ED5F9C">
      <w:pPr>
        <w:pStyle w:val="body"/>
        <w:bidi/>
        <w:rPr>
          <w:rtl/>
          <w:lang w:bidi="fa-IR"/>
        </w:rPr>
      </w:pPr>
      <w:r w:rsidRPr="00F5241E">
        <w:rPr>
          <w:rFonts w:hint="cs"/>
          <w:rtl/>
          <w:lang w:bidi="fa-IR"/>
        </w:rPr>
        <w:t>اما او در آرامشِ خود آسوده نبود</w:t>
      </w:r>
    </w:p>
    <w:p w14:paraId="51F346DA" w14:textId="77777777" w:rsidR="00976978" w:rsidRPr="00F5241E" w:rsidRDefault="00CD139B" w:rsidP="00ED5F9C">
      <w:pPr>
        <w:pStyle w:val="body"/>
        <w:bidi/>
        <w:rPr>
          <w:rtl/>
          <w:lang w:bidi="fa-IR"/>
        </w:rPr>
      </w:pPr>
      <w:r w:rsidRPr="00F5241E">
        <w:rPr>
          <w:rFonts w:hint="cs"/>
          <w:rtl/>
          <w:lang w:bidi="fa-IR"/>
        </w:rPr>
        <w:t>و به‌سانِ مهي از باد آشفته، با سکوتي که غريوِ مستانه‌ي توفانِ ديوانه را در زمينه‌ي خود پُررنگ‌تر مي‌نمود و برجسته‌تر مي‌ساخت و برهنه‌تر مي‌کرد، گفت:</w:t>
      </w:r>
    </w:p>
    <w:p w14:paraId="7CF1E971" w14:textId="77777777" w:rsidR="00976978" w:rsidRPr="00F5241E" w:rsidRDefault="00CD139B" w:rsidP="00ED5F9C">
      <w:pPr>
        <w:pStyle w:val="body"/>
        <w:bidi/>
        <w:rPr>
          <w:rtl/>
        </w:rPr>
      </w:pPr>
      <w:r w:rsidRPr="00F5241E">
        <w:t>«</w:t>
      </w:r>
      <w:r w:rsidRPr="00F5241E">
        <w:rPr>
          <w:rFonts w:hint="cs"/>
          <w:rtl/>
          <w:lang w:bidi="fa-IR"/>
        </w:rPr>
        <w:t>ــ من همين درياي بي‌پايانم</w:t>
      </w:r>
      <w:r w:rsidRPr="00F5241E">
        <w:t>!»</w:t>
      </w:r>
    </w:p>
    <w:p w14:paraId="6795827E" w14:textId="77777777" w:rsidR="00976978" w:rsidRPr="00F5241E" w:rsidRDefault="00CD139B" w:rsidP="00ED5F9C">
      <w:pPr>
        <w:pStyle w:val="body"/>
        <w:bidi/>
        <w:rPr>
          <w:rtl/>
        </w:rPr>
      </w:pPr>
      <w:r w:rsidRPr="00F5241E">
        <w:t> </w:t>
      </w:r>
    </w:p>
    <w:p w14:paraId="6DBC11EF" w14:textId="77777777" w:rsidR="00976978" w:rsidRPr="00F5241E" w:rsidRDefault="00CD139B" w:rsidP="00ED5F9C">
      <w:pPr>
        <w:pStyle w:val="body"/>
        <w:bidi/>
        <w:rPr>
          <w:rtl/>
          <w:lang w:bidi="fa-IR"/>
        </w:rPr>
      </w:pPr>
      <w:r w:rsidRPr="00F5241E">
        <w:rPr>
          <w:rFonts w:hint="cs"/>
          <w:rtl/>
          <w:lang w:bidi="fa-IR"/>
        </w:rPr>
        <w:t>و در دريا آشوب بود</w:t>
      </w:r>
    </w:p>
    <w:p w14:paraId="6308E8D2" w14:textId="77777777" w:rsidR="00976978" w:rsidRPr="00F5241E" w:rsidRDefault="00CD139B" w:rsidP="00ED5F9C">
      <w:pPr>
        <w:pStyle w:val="body"/>
        <w:bidi/>
        <w:rPr>
          <w:rtl/>
          <w:lang w:bidi="fa-IR"/>
        </w:rPr>
      </w:pPr>
      <w:r w:rsidRPr="00F5241E">
        <w:rPr>
          <w:rFonts w:hint="cs"/>
          <w:rtl/>
          <w:lang w:bidi="fa-IR"/>
        </w:rPr>
        <w:t>در دريا توفان بود...</w:t>
      </w:r>
    </w:p>
    <w:p w14:paraId="67D8A8D0" w14:textId="77777777" w:rsidR="00976978" w:rsidRPr="00F5241E" w:rsidRDefault="00CD139B" w:rsidP="00ED5F9C">
      <w:pPr>
        <w:pStyle w:val="body"/>
        <w:bidi/>
        <w:rPr>
          <w:rtl/>
        </w:rPr>
      </w:pPr>
      <w:r w:rsidRPr="00F5241E">
        <w:t> </w:t>
      </w:r>
    </w:p>
    <w:p w14:paraId="7DD11C4F" w14:textId="77777777" w:rsidR="00976978" w:rsidRPr="00F5241E" w:rsidRDefault="00CD139B" w:rsidP="00ED5F9C">
      <w:pPr>
        <w:pStyle w:val="body"/>
        <w:bidi/>
        <w:rPr>
          <w:rtl/>
        </w:rPr>
      </w:pPr>
      <w:r w:rsidRPr="00F5241E">
        <w:rPr>
          <w:rFonts w:hint="cs"/>
          <w:rtl/>
          <w:lang w:bidi="fa-IR"/>
        </w:rPr>
        <w:t xml:space="preserve">فرياد کشيدم: </w:t>
      </w:r>
      <w:r w:rsidRPr="00F5241E">
        <w:t>«</w:t>
      </w:r>
      <w:r w:rsidRPr="00F5241E">
        <w:rPr>
          <w:rFonts w:hint="cs"/>
          <w:rtl/>
          <w:lang w:bidi="fa-IR"/>
        </w:rPr>
        <w:t>ــ رُکسانا</w:t>
      </w:r>
      <w:r w:rsidRPr="00F5241E">
        <w:t>!»</w:t>
      </w:r>
    </w:p>
    <w:p w14:paraId="5A38005A" w14:textId="77777777" w:rsidR="00976978" w:rsidRPr="00F5241E" w:rsidRDefault="00CD139B" w:rsidP="00ED5F9C">
      <w:pPr>
        <w:pStyle w:val="body"/>
        <w:bidi/>
        <w:rPr>
          <w:rtl/>
          <w:lang w:bidi="fa-IR"/>
        </w:rPr>
      </w:pPr>
      <w:r w:rsidRPr="00F5241E">
        <w:rPr>
          <w:rFonts w:hint="cs"/>
          <w:rtl/>
          <w:lang w:bidi="fa-IR"/>
        </w:rPr>
        <w:t>اما رُکسانا در تبِ سردِ خود مي‌سوخت</w:t>
      </w:r>
    </w:p>
    <w:p w14:paraId="31726E10" w14:textId="77777777" w:rsidR="00976978" w:rsidRPr="00F5241E" w:rsidRDefault="00CD139B" w:rsidP="00ED5F9C">
      <w:pPr>
        <w:pStyle w:val="body"/>
        <w:bidi/>
        <w:rPr>
          <w:rtl/>
          <w:lang w:bidi="fa-IR"/>
        </w:rPr>
      </w:pPr>
      <w:r w:rsidRPr="00F5241E">
        <w:rPr>
          <w:rFonts w:hint="cs"/>
          <w:rtl/>
          <w:lang w:bidi="fa-IR"/>
        </w:rPr>
        <w:t>و کفِ غيظ بر لبِ دريا مي‌دويد</w:t>
      </w:r>
    </w:p>
    <w:p w14:paraId="0DF52ED6" w14:textId="77777777" w:rsidR="00976978" w:rsidRPr="00F5241E" w:rsidRDefault="00CD139B" w:rsidP="00ED5F9C">
      <w:pPr>
        <w:pStyle w:val="body"/>
        <w:bidi/>
        <w:rPr>
          <w:rtl/>
          <w:lang w:bidi="fa-IR"/>
        </w:rPr>
      </w:pPr>
      <w:r w:rsidRPr="00F5241E">
        <w:rPr>
          <w:rFonts w:hint="cs"/>
          <w:rtl/>
          <w:lang w:bidi="fa-IR"/>
        </w:rPr>
        <w:t>و در دلِ من آتش بود</w:t>
      </w:r>
    </w:p>
    <w:p w14:paraId="1212851D" w14:textId="77777777" w:rsidR="00976978" w:rsidRPr="00F5241E" w:rsidRDefault="00CD139B" w:rsidP="00ED5F9C">
      <w:pPr>
        <w:pStyle w:val="body"/>
        <w:bidi/>
        <w:rPr>
          <w:rtl/>
        </w:rPr>
      </w:pPr>
      <w:r w:rsidRPr="00F5241E">
        <w:t> </w:t>
      </w:r>
    </w:p>
    <w:p w14:paraId="6B8953F1" w14:textId="77777777" w:rsidR="00976978" w:rsidRPr="00F5241E" w:rsidRDefault="00CD139B" w:rsidP="00ED5F9C">
      <w:pPr>
        <w:pStyle w:val="body"/>
        <w:bidi/>
        <w:rPr>
          <w:rtl/>
          <w:lang w:bidi="fa-IR"/>
        </w:rPr>
      </w:pPr>
      <w:r w:rsidRPr="00F5241E">
        <w:rPr>
          <w:rFonts w:hint="cs"/>
          <w:rtl/>
          <w:lang w:bidi="fa-IR"/>
        </w:rPr>
        <w:t>و زنِ مه‌آلود که رخسارش از انعکاسِ نورِ زردِ فانوس بر مخملِ سُرخِ شنلِ من رنگ مي‌گرفت و من سايه‌ي بزرگِ او را بر قايق و فانوس و روحِ خود احساس مي‌کردم، با سکوتي که شُکوهش دلهره‌آور بود، گفت:</w:t>
      </w:r>
    </w:p>
    <w:p w14:paraId="0E663D6A" w14:textId="77777777" w:rsidR="00976978" w:rsidRPr="00F5241E" w:rsidRDefault="00CD139B" w:rsidP="00ED5F9C">
      <w:pPr>
        <w:pStyle w:val="body"/>
        <w:bidi/>
        <w:rPr>
          <w:rtl/>
        </w:rPr>
      </w:pPr>
      <w:r w:rsidRPr="00F5241E">
        <w:t>«</w:t>
      </w:r>
      <w:r w:rsidRPr="00F5241E">
        <w:rPr>
          <w:rFonts w:hint="cs"/>
          <w:rtl/>
          <w:lang w:bidi="fa-IR"/>
        </w:rPr>
        <w:t>ــ من همين توفانم من همين غريوم من همين درياي آشوبم که آتشِ صدهزار خواهشِ زنده در هر موجِ بي‌تابش شعله مي‌زند</w:t>
      </w:r>
      <w:r w:rsidRPr="00F5241E">
        <w:t>!»</w:t>
      </w:r>
    </w:p>
    <w:p w14:paraId="034EBE8A" w14:textId="77777777" w:rsidR="00976978" w:rsidRPr="00F5241E" w:rsidRDefault="00CD139B" w:rsidP="00ED5F9C">
      <w:pPr>
        <w:pStyle w:val="body"/>
        <w:bidi/>
        <w:rPr>
          <w:rtl/>
        </w:rPr>
      </w:pPr>
      <w:r w:rsidRPr="00F5241E">
        <w:t> </w:t>
      </w:r>
    </w:p>
    <w:p w14:paraId="7EF05BFE" w14:textId="77777777" w:rsidR="00976978" w:rsidRPr="00F5241E" w:rsidRDefault="00CD139B" w:rsidP="00ED5F9C">
      <w:pPr>
        <w:pStyle w:val="body"/>
        <w:bidi/>
        <w:rPr>
          <w:rtl/>
        </w:rPr>
      </w:pPr>
      <w:r w:rsidRPr="00F5241E">
        <w:t>«</w:t>
      </w:r>
      <w:r w:rsidRPr="00F5241E">
        <w:rPr>
          <w:rFonts w:hint="cs"/>
          <w:rtl/>
          <w:lang w:bidi="fa-IR"/>
        </w:rPr>
        <w:t>رُکسانا</w:t>
      </w:r>
      <w:r w:rsidRPr="00F5241E">
        <w:t>!»</w:t>
      </w:r>
    </w:p>
    <w:p w14:paraId="66061164" w14:textId="77777777" w:rsidR="00976978" w:rsidRPr="00F5241E" w:rsidRDefault="00CD139B" w:rsidP="00ED5F9C">
      <w:pPr>
        <w:pStyle w:val="body"/>
        <w:bidi/>
        <w:rPr>
          <w:rtl/>
        </w:rPr>
      </w:pPr>
      <w:r w:rsidRPr="00F5241E">
        <w:t> </w:t>
      </w:r>
    </w:p>
    <w:p w14:paraId="11D60C50" w14:textId="77777777" w:rsidR="00976978" w:rsidRPr="00F5241E" w:rsidRDefault="00CD139B" w:rsidP="00ED5F9C">
      <w:pPr>
        <w:pStyle w:val="body"/>
        <w:bidi/>
        <w:rPr>
          <w:rtl/>
        </w:rPr>
      </w:pPr>
      <w:r w:rsidRPr="00F5241E">
        <w:t>«</w:t>
      </w:r>
      <w:r w:rsidRPr="00F5241E">
        <w:rPr>
          <w:rFonts w:hint="cs"/>
          <w:rtl/>
          <w:lang w:bidi="fa-IR"/>
        </w:rPr>
        <w:t>ــ اگر مي‌توانستي بيايي، تو را با خود مي‌بردم</w:t>
      </w:r>
      <w:r w:rsidRPr="00F5241E">
        <w:t>.</w:t>
      </w:r>
    </w:p>
    <w:p w14:paraId="5BA30A84"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تو نيز ابري مي‌شدي و هنگامِ ديدارِ ما از قلبِ ما آتش مي‌جَست و دريا و آسمان را روشن مي‌کرد</w:t>
      </w:r>
      <w:r w:rsidRPr="00F5241E">
        <w:t>...</w:t>
      </w:r>
    </w:p>
    <w:p w14:paraId="18D73F4D"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در فريادهاي توفاني خود سرود مي‌خوانديم در آشوبِ امواجِ کف کرده‌ي دورگريزِ خود آسايش مي‌يافتيم و در لهيبِ آتشِ سردِ روحِ پُرخروشِ خود مي‌زيستيم</w:t>
      </w:r>
      <w:r w:rsidRPr="00F5241E">
        <w:t>...</w:t>
      </w:r>
    </w:p>
    <w:p w14:paraId="14A41C2E"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اما تو نمي‌تواني بيايي، نمي‌تواني</w:t>
      </w:r>
    </w:p>
    <w:p w14:paraId="76D9D4D1"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تو نمي‌تواني قدمي از جاي خود فراتر بگذاري</w:t>
      </w:r>
      <w:r w:rsidRPr="00F5241E">
        <w:t>!»</w:t>
      </w:r>
    </w:p>
    <w:p w14:paraId="1DC65A67" w14:textId="77777777" w:rsidR="00976978" w:rsidRPr="00F5241E" w:rsidRDefault="00CD139B" w:rsidP="00ED5F9C">
      <w:pPr>
        <w:pStyle w:val="body"/>
        <w:bidi/>
        <w:rPr>
          <w:rtl/>
        </w:rPr>
      </w:pPr>
      <w:r w:rsidRPr="00F5241E">
        <w:t> </w:t>
      </w:r>
    </w:p>
    <w:p w14:paraId="5D86DA49" w14:textId="77777777" w:rsidR="00976978" w:rsidRPr="00F5241E" w:rsidRDefault="00CD139B" w:rsidP="00ED5F9C">
      <w:pPr>
        <w:pStyle w:val="body"/>
        <w:bidi/>
        <w:rPr>
          <w:rtl/>
        </w:rPr>
      </w:pPr>
      <w:r w:rsidRPr="00F5241E">
        <w:t>«</w:t>
      </w:r>
      <w:r w:rsidRPr="00F5241E">
        <w:rPr>
          <w:rFonts w:hint="cs"/>
          <w:rtl/>
          <w:lang w:bidi="fa-IR"/>
        </w:rPr>
        <w:t>ــ مي‌توانم</w:t>
      </w:r>
    </w:p>
    <w:p w14:paraId="19711D8E"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رُکسانا</w:t>
      </w:r>
      <w:r w:rsidRPr="00F5241E">
        <w:t>!</w:t>
      </w:r>
    </w:p>
    <w:p w14:paraId="23878DCE" w14:textId="77777777" w:rsidR="00976978" w:rsidRPr="00F5241E" w:rsidRDefault="00CD139B" w:rsidP="00ED5F9C">
      <w:pPr>
        <w:pStyle w:val="body"/>
        <w:bidi/>
        <w:rPr>
          <w:rtl/>
        </w:rPr>
      </w:pPr>
      <w:r w:rsidRPr="00F5241E">
        <w:t>     </w:t>
      </w:r>
      <w:r w:rsidRPr="00F5241E">
        <w:rPr>
          <w:rtl/>
          <w:lang w:bidi="fa-IR"/>
        </w:rPr>
        <w:t xml:space="preserve"> </w:t>
      </w:r>
      <w:r w:rsidRPr="00F5241E">
        <w:t> </w:t>
      </w:r>
      <w:r w:rsidRPr="00F5241E">
        <w:rPr>
          <w:rtl/>
          <w:lang w:bidi="fa-IR"/>
        </w:rPr>
        <w:t xml:space="preserve"> </w:t>
      </w:r>
      <w:r w:rsidRPr="00F5241E">
        <w:t>             </w:t>
      </w:r>
      <w:r w:rsidRPr="00F5241E">
        <w:rPr>
          <w:rtl/>
          <w:lang w:bidi="fa-IR"/>
        </w:rPr>
        <w:t xml:space="preserve"> </w:t>
      </w:r>
      <w:r w:rsidRPr="00F5241E">
        <w:rPr>
          <w:rFonts w:hint="cs"/>
          <w:rtl/>
          <w:lang w:bidi="fa-IR"/>
        </w:rPr>
        <w:t>مي‌توانم</w:t>
      </w:r>
      <w:r w:rsidRPr="00F5241E">
        <w:t>»</w:t>
      </w:r>
      <w:r w:rsidRPr="00F5241E">
        <w:rPr>
          <w:rtl/>
          <w:lang w:bidi="fa-IR"/>
        </w:rPr>
        <w:t>...</w:t>
      </w:r>
    </w:p>
    <w:p w14:paraId="2257DAAD" w14:textId="77777777" w:rsidR="00976978" w:rsidRPr="00F5241E" w:rsidRDefault="00CD139B" w:rsidP="00ED5F9C">
      <w:pPr>
        <w:pStyle w:val="body"/>
        <w:bidi/>
        <w:rPr>
          <w:rtl/>
        </w:rPr>
      </w:pPr>
      <w:r w:rsidRPr="00F5241E">
        <w:t> </w:t>
      </w:r>
    </w:p>
    <w:p w14:paraId="1F6CD33A" w14:textId="77777777" w:rsidR="00976978" w:rsidRPr="00F5241E" w:rsidRDefault="00CD139B" w:rsidP="00ED5F9C">
      <w:pPr>
        <w:pStyle w:val="body"/>
        <w:bidi/>
        <w:rPr>
          <w:rtl/>
        </w:rPr>
      </w:pPr>
      <w:r w:rsidRPr="00F5241E">
        <w:t>«</w:t>
      </w:r>
      <w:r w:rsidRPr="00F5241E">
        <w:rPr>
          <w:rFonts w:hint="cs"/>
          <w:rtl/>
          <w:lang w:bidi="fa-IR"/>
        </w:rPr>
        <w:t>ــ مي‌توانستي، اما اکنون نمي‌تواني</w:t>
      </w:r>
    </w:p>
    <w:p w14:paraId="2CF00A46" w14:textId="77777777" w:rsidR="00976978" w:rsidRPr="00F5241E" w:rsidRDefault="00CD139B" w:rsidP="00ED5F9C">
      <w:pPr>
        <w:pStyle w:val="body"/>
        <w:bidi/>
        <w:rPr>
          <w:rtl/>
        </w:rPr>
      </w:pPr>
      <w:r w:rsidRPr="00F5241E">
        <w:t> </w:t>
      </w:r>
    </w:p>
    <w:p w14:paraId="0FC6EDBC" w14:textId="77777777" w:rsidR="00976978" w:rsidRPr="00F5241E" w:rsidRDefault="00CD139B" w:rsidP="00ED5F9C">
      <w:pPr>
        <w:pStyle w:val="body"/>
        <w:bidi/>
        <w:rPr>
          <w:rtl/>
        </w:rPr>
      </w:pPr>
      <w:r w:rsidRPr="00F5241E">
        <w:rPr>
          <w:rFonts w:hint="cs"/>
          <w:rtl/>
          <w:lang w:bidi="fa-IR"/>
        </w:rPr>
        <w:t>و ميانِ من و تو به همان اندازه فاصله هست که ميانِ ابرهايي که در آسمان و انسان‌هايي که بر زمين سرگردانند</w:t>
      </w:r>
      <w:r w:rsidRPr="00F5241E">
        <w:t>...»</w:t>
      </w:r>
    </w:p>
    <w:p w14:paraId="5D9AF1A7" w14:textId="77777777" w:rsidR="00976978" w:rsidRPr="00F5241E" w:rsidRDefault="00CD139B" w:rsidP="00ED5F9C">
      <w:pPr>
        <w:pStyle w:val="body"/>
        <w:bidi/>
        <w:rPr>
          <w:rtl/>
        </w:rPr>
      </w:pPr>
      <w:r w:rsidRPr="00F5241E">
        <w:t> </w:t>
      </w:r>
    </w:p>
    <w:p w14:paraId="1C3581E4" w14:textId="77777777" w:rsidR="00976978" w:rsidRPr="00F5241E" w:rsidRDefault="00CD139B" w:rsidP="00ED5F9C">
      <w:pPr>
        <w:pStyle w:val="body"/>
        <w:bidi/>
        <w:rPr>
          <w:rtl/>
        </w:rPr>
      </w:pPr>
      <w:r w:rsidRPr="00F5241E">
        <w:t>«</w:t>
      </w:r>
      <w:r w:rsidRPr="00F5241E">
        <w:rPr>
          <w:rFonts w:hint="cs"/>
          <w:rtl/>
          <w:lang w:bidi="fa-IR"/>
        </w:rPr>
        <w:t>ــ رُکسانا</w:t>
      </w:r>
      <w:r w:rsidRPr="00F5241E">
        <w:t>...»</w:t>
      </w:r>
    </w:p>
    <w:p w14:paraId="4BC4C2B9" w14:textId="77777777" w:rsidR="00976978" w:rsidRPr="00F5241E" w:rsidRDefault="00CD139B" w:rsidP="00ED5F9C">
      <w:pPr>
        <w:pStyle w:val="body"/>
        <w:bidi/>
        <w:rPr>
          <w:rtl/>
          <w:lang w:bidi="fa-IR"/>
        </w:rPr>
      </w:pPr>
      <w:r w:rsidRPr="00F5241E">
        <w:rPr>
          <w:rFonts w:hint="cs"/>
          <w:rtl/>
          <w:lang w:bidi="fa-IR"/>
        </w:rPr>
        <w:t>و ديگر در فريادِ من آتشِ اميدي جرقه نمي‌زد.</w:t>
      </w:r>
    </w:p>
    <w:p w14:paraId="566F0434" w14:textId="77777777" w:rsidR="00976978" w:rsidRPr="00F5241E" w:rsidRDefault="00CD139B" w:rsidP="00ED5F9C">
      <w:pPr>
        <w:pStyle w:val="body"/>
        <w:bidi/>
        <w:rPr>
          <w:rtl/>
        </w:rPr>
      </w:pPr>
      <w:r w:rsidRPr="00F5241E">
        <w:t> </w:t>
      </w:r>
    </w:p>
    <w:p w14:paraId="7C01264A" w14:textId="77777777" w:rsidR="00976978" w:rsidRPr="00F5241E" w:rsidRDefault="00CD139B" w:rsidP="00ED5F9C">
      <w:pPr>
        <w:pStyle w:val="body"/>
        <w:bidi/>
        <w:rPr>
          <w:rtl/>
        </w:rPr>
      </w:pPr>
      <w:r w:rsidRPr="00F5241E">
        <w:t>«</w:t>
      </w:r>
      <w:r w:rsidRPr="00F5241E">
        <w:rPr>
          <w:rFonts w:hint="cs"/>
          <w:rtl/>
          <w:lang w:bidi="fa-IR"/>
        </w:rPr>
        <w:t>ــ شايد بتواني تا روزي که هنوز آخرين نشانه‌هاي زندگي را از تو بازنستانده‌اند چونان قايقي که بادِ دريا ريسمانش را از چوب‌پايه‌ي ساحل بگسلد بر درياي دلِ من عشقِ من زندگي من بي‌وقفه‌گردي کني... با آرامشِ من آرامش يابي در توفانِ من بغريوي و ابري که به دريا مي‌گريد شورابِ اشک را از چهره‌ات بشويد</w:t>
      </w:r>
      <w:r w:rsidRPr="00F5241E">
        <w:t>.</w:t>
      </w:r>
    </w:p>
    <w:p w14:paraId="5326D832"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تا اگر روزي، آفتابي که بايد بر چمن‌ها و جنگل‌ها بتابد آبِ اين دريا را فرو خشکاند و مرا گودالي بي‌آب و بي‌ثمر کرد، تو نيز به‌سانِ قايقي برخاک‌افتاده بي‌ثمر گردي و بدين‌گونه، ميانِ تو و من آشنايي نزديک‌تري پديد آيد</w:t>
      </w:r>
      <w:r w:rsidRPr="00F5241E">
        <w:t>.</w:t>
      </w:r>
    </w:p>
    <w:p w14:paraId="1440E4FC"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اما اگر انديشه کني که هم‌اکنون مي‌تواني به من که روحِ دريا روحِ عشق و روحِ زندگي هستم بازرسي، نمي‌تواني، نمي‌تواني</w:t>
      </w:r>
      <w:r w:rsidRPr="00F5241E">
        <w:t>!»</w:t>
      </w:r>
    </w:p>
    <w:p w14:paraId="189D63D4" w14:textId="77777777" w:rsidR="00976978" w:rsidRPr="00F5241E" w:rsidRDefault="00CD139B" w:rsidP="00ED5F9C">
      <w:pPr>
        <w:pStyle w:val="body"/>
        <w:bidi/>
        <w:rPr>
          <w:rtl/>
        </w:rPr>
      </w:pPr>
      <w:r w:rsidRPr="00F5241E">
        <w:t>«</w:t>
      </w:r>
      <w:r w:rsidRPr="00F5241E">
        <w:rPr>
          <w:rFonts w:hint="cs"/>
          <w:rtl/>
          <w:lang w:bidi="fa-IR"/>
        </w:rPr>
        <w:t>ــ رُک... سا... نا</w:t>
      </w:r>
      <w:r w:rsidRPr="00F5241E">
        <w:t>»</w:t>
      </w:r>
    </w:p>
    <w:p w14:paraId="690B6C0B" w14:textId="77777777" w:rsidR="00976978" w:rsidRPr="00F5241E" w:rsidRDefault="00CD139B" w:rsidP="00ED5F9C">
      <w:pPr>
        <w:pStyle w:val="body"/>
        <w:bidi/>
        <w:rPr>
          <w:rtl/>
          <w:lang w:bidi="fa-IR"/>
        </w:rPr>
      </w:pPr>
      <w:r w:rsidRPr="00F5241E">
        <w:rPr>
          <w:rFonts w:hint="cs"/>
          <w:rtl/>
          <w:lang w:bidi="fa-IR"/>
        </w:rPr>
        <w:t>و فريادِ من ديگر به پچپچه‌يي مأيوس و مضطرب مبدل گشته بود.</w:t>
      </w:r>
    </w:p>
    <w:p w14:paraId="763CCC64" w14:textId="77777777" w:rsidR="00976978" w:rsidRPr="00F5241E" w:rsidRDefault="00CD139B" w:rsidP="00ED5F9C">
      <w:pPr>
        <w:pStyle w:val="body"/>
        <w:bidi/>
        <w:rPr>
          <w:rtl/>
        </w:rPr>
      </w:pPr>
      <w:r w:rsidRPr="00F5241E">
        <w:t> </w:t>
      </w:r>
    </w:p>
    <w:p w14:paraId="157A15D6" w14:textId="77777777" w:rsidR="00976978" w:rsidRPr="00F5241E" w:rsidRDefault="00CD139B" w:rsidP="00ED5F9C">
      <w:pPr>
        <w:pStyle w:val="body"/>
        <w:bidi/>
        <w:rPr>
          <w:rtl/>
          <w:lang w:bidi="fa-IR"/>
        </w:rPr>
      </w:pPr>
      <w:r w:rsidRPr="00F5241E">
        <w:rPr>
          <w:rFonts w:hint="cs"/>
          <w:rtl/>
          <w:lang w:bidi="fa-IR"/>
        </w:rPr>
        <w:t>و دريا آشوب بود.</w:t>
      </w:r>
    </w:p>
    <w:p w14:paraId="07A46FD0" w14:textId="77777777" w:rsidR="00976978" w:rsidRPr="00F5241E" w:rsidRDefault="00CD139B" w:rsidP="00ED5F9C">
      <w:pPr>
        <w:pStyle w:val="body"/>
        <w:bidi/>
        <w:rPr>
          <w:rtl/>
          <w:lang w:bidi="fa-IR"/>
        </w:rPr>
      </w:pPr>
      <w:r w:rsidRPr="00F5241E">
        <w:rPr>
          <w:rFonts w:hint="cs"/>
          <w:rtl/>
          <w:lang w:bidi="fa-IR"/>
        </w:rPr>
        <w:t>و خيالِ زندگي با درونِ شوريده‌اش عربده مي‌زد.</w:t>
      </w:r>
    </w:p>
    <w:p w14:paraId="4A623376" w14:textId="77777777" w:rsidR="00976978" w:rsidRPr="00F5241E" w:rsidRDefault="00CD139B" w:rsidP="00ED5F9C">
      <w:pPr>
        <w:pStyle w:val="body"/>
        <w:bidi/>
        <w:rPr>
          <w:rtl/>
          <w:lang w:bidi="fa-IR"/>
        </w:rPr>
      </w:pPr>
      <w:r w:rsidRPr="00F5241E">
        <w:rPr>
          <w:rFonts w:hint="cs"/>
          <w:rtl/>
          <w:lang w:bidi="fa-IR"/>
        </w:rPr>
        <w:t>و رُکسانا بر قايق و من و بر همه‌ي دريا در پيکرِ ابري که از باد به هم برمي‌آمد در تبِ زنده‌ي خود غريو مي‌کشيد:</w:t>
      </w:r>
    </w:p>
    <w:p w14:paraId="345D18D9" w14:textId="77777777" w:rsidR="00976978" w:rsidRPr="00F5241E" w:rsidRDefault="00CD139B" w:rsidP="00ED5F9C">
      <w:pPr>
        <w:pStyle w:val="body"/>
        <w:bidi/>
        <w:rPr>
          <w:rtl/>
        </w:rPr>
      </w:pPr>
      <w:r w:rsidRPr="00F5241E">
        <w:t> </w:t>
      </w:r>
    </w:p>
    <w:p w14:paraId="728F14A5" w14:textId="77777777" w:rsidR="00976978" w:rsidRPr="00F5241E" w:rsidRDefault="00CD139B" w:rsidP="00ED5F9C">
      <w:pPr>
        <w:pStyle w:val="body"/>
        <w:bidi/>
        <w:rPr>
          <w:rtl/>
        </w:rPr>
      </w:pPr>
      <w:r w:rsidRPr="00F5241E">
        <w:t>«</w:t>
      </w:r>
      <w:r w:rsidRPr="00F5241E">
        <w:rPr>
          <w:rFonts w:hint="cs"/>
          <w:rtl/>
          <w:lang w:bidi="fa-IR"/>
        </w:rPr>
        <w:t>ــ شايد به هم بازرسيم: روزي که من به‌سانِ دريايي خشکيدم، و تو چون قايقي فرسوده بر خاک ماندي</w:t>
      </w:r>
    </w:p>
    <w:p w14:paraId="7617F9A5"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اما اکنون ميانِ ما فاصله چندان است که ميانِ ابرهايي که در آسمان و انسان‌هايي که بر زمين سرگردانند</w:t>
      </w:r>
      <w:r w:rsidRPr="00F5241E">
        <w:t>»</w:t>
      </w:r>
      <w:r w:rsidRPr="00F5241E">
        <w:rPr>
          <w:rtl/>
          <w:lang w:bidi="fa-IR"/>
        </w:rPr>
        <w:t>.</w:t>
      </w:r>
    </w:p>
    <w:p w14:paraId="10D12AF3" w14:textId="77777777" w:rsidR="00976978" w:rsidRPr="00F5241E" w:rsidRDefault="00CD139B" w:rsidP="00ED5F9C">
      <w:pPr>
        <w:pStyle w:val="body"/>
        <w:bidi/>
        <w:rPr>
          <w:rtl/>
        </w:rPr>
      </w:pPr>
      <w:r w:rsidRPr="00F5241E">
        <w:t> </w:t>
      </w:r>
    </w:p>
    <w:p w14:paraId="4369776E" w14:textId="77777777" w:rsidR="00976978" w:rsidRPr="00F5241E" w:rsidRDefault="00CD139B" w:rsidP="00ED5F9C">
      <w:pPr>
        <w:pStyle w:val="body"/>
        <w:bidi/>
        <w:rPr>
          <w:rtl/>
        </w:rPr>
      </w:pPr>
      <w:r w:rsidRPr="00F5241E">
        <w:t>«</w:t>
      </w:r>
      <w:r w:rsidRPr="00F5241E">
        <w:rPr>
          <w:rFonts w:hint="cs"/>
          <w:rtl/>
          <w:lang w:bidi="fa-IR"/>
        </w:rPr>
        <w:t>ــ مي‌توانم</w:t>
      </w:r>
    </w:p>
    <w:p w14:paraId="401797EB"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رُکسانا</w:t>
      </w:r>
      <w:r w:rsidRPr="00F5241E">
        <w:t>!</w:t>
      </w:r>
    </w:p>
    <w:p w14:paraId="642BEDDB" w14:textId="77777777" w:rsidR="00976978" w:rsidRPr="00F5241E" w:rsidRDefault="00CD139B" w:rsidP="00ED5F9C">
      <w:pPr>
        <w:pStyle w:val="body"/>
        <w:bidi/>
        <w:rPr>
          <w:rtl/>
        </w:rPr>
      </w:pPr>
      <w:r w:rsidRPr="00F5241E">
        <w:t>                   </w:t>
      </w:r>
      <w:r w:rsidRPr="00F5241E">
        <w:rPr>
          <w:rtl/>
          <w:lang w:bidi="fa-IR"/>
        </w:rPr>
        <w:t xml:space="preserve"> </w:t>
      </w:r>
      <w:r w:rsidRPr="00F5241E">
        <w:t>  </w:t>
      </w:r>
      <w:r w:rsidRPr="00F5241E">
        <w:rPr>
          <w:rtl/>
          <w:lang w:bidi="fa-IR"/>
        </w:rPr>
        <w:t xml:space="preserve"> </w:t>
      </w:r>
      <w:r w:rsidRPr="00F5241E">
        <w:rPr>
          <w:rFonts w:hint="cs"/>
          <w:rtl/>
          <w:lang w:bidi="fa-IR"/>
        </w:rPr>
        <w:t>مي‌توانم</w:t>
      </w:r>
      <w:r w:rsidRPr="00F5241E">
        <w:rPr>
          <w:rtl/>
          <w:lang w:bidi="fa-IR"/>
        </w:rPr>
        <w:t>...</w:t>
      </w:r>
      <w:r w:rsidRPr="00F5241E">
        <w:t>»</w:t>
      </w:r>
    </w:p>
    <w:p w14:paraId="0450E273" w14:textId="77777777" w:rsidR="00976978" w:rsidRPr="00F5241E" w:rsidRDefault="00CD139B" w:rsidP="00ED5F9C">
      <w:pPr>
        <w:pStyle w:val="body"/>
        <w:bidi/>
        <w:rPr>
          <w:rtl/>
        </w:rPr>
      </w:pPr>
      <w:r w:rsidRPr="00F5241E">
        <w:t> </w:t>
      </w:r>
    </w:p>
    <w:p w14:paraId="2E0BFADE" w14:textId="77777777" w:rsidR="00976978" w:rsidRPr="00F5241E" w:rsidRDefault="00CD139B" w:rsidP="00ED5F9C">
      <w:pPr>
        <w:pStyle w:val="body"/>
        <w:bidi/>
        <w:rPr>
          <w:rtl/>
        </w:rPr>
      </w:pPr>
      <w:r w:rsidRPr="00F5241E">
        <w:t>«</w:t>
      </w:r>
      <w:r w:rsidRPr="00F5241E">
        <w:rPr>
          <w:rFonts w:hint="cs"/>
          <w:rtl/>
          <w:lang w:bidi="fa-IR"/>
        </w:rPr>
        <w:t>ــ نمي‌تواني</w:t>
      </w:r>
      <w:r w:rsidRPr="00F5241E">
        <w:rPr>
          <w:rtl/>
          <w:lang w:bidi="fa-IR"/>
        </w:rPr>
        <w:t>!</w:t>
      </w:r>
    </w:p>
    <w:p w14:paraId="1CA3ED1E"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نمي‌تواني</w:t>
      </w:r>
      <w:r w:rsidRPr="00F5241E">
        <w:t>»</w:t>
      </w:r>
    </w:p>
    <w:p w14:paraId="57CC62E7" w14:textId="77777777" w:rsidR="00976978" w:rsidRPr="00F5241E" w:rsidRDefault="00CD139B" w:rsidP="00ED5F9C">
      <w:pPr>
        <w:pStyle w:val="body"/>
        <w:bidi/>
        <w:rPr>
          <w:rtl/>
        </w:rPr>
      </w:pPr>
      <w:r w:rsidRPr="00F5241E">
        <w:t> </w:t>
      </w:r>
    </w:p>
    <w:p w14:paraId="56FB0AF0" w14:textId="77777777" w:rsidR="00976978" w:rsidRPr="00F5241E" w:rsidRDefault="00CD139B" w:rsidP="00ED5F9C">
      <w:pPr>
        <w:pStyle w:val="body"/>
        <w:bidi/>
        <w:rPr>
          <w:rtl/>
        </w:rPr>
      </w:pPr>
      <w:r w:rsidRPr="00F5241E">
        <w:t>«</w:t>
      </w:r>
      <w:r w:rsidRPr="00F5241E">
        <w:rPr>
          <w:rFonts w:hint="cs"/>
          <w:rtl/>
          <w:lang w:bidi="fa-IR"/>
        </w:rPr>
        <w:t>ــ رُکسانا</w:t>
      </w:r>
      <w:r w:rsidRPr="00F5241E">
        <w:t>...»</w:t>
      </w:r>
    </w:p>
    <w:p w14:paraId="77DF7CEA" w14:textId="77777777" w:rsidR="00976978" w:rsidRPr="00F5241E" w:rsidRDefault="00CD139B" w:rsidP="00ED5F9C">
      <w:pPr>
        <w:pStyle w:val="body"/>
        <w:bidi/>
        <w:rPr>
          <w:rtl/>
          <w:lang w:bidi="fa-IR"/>
        </w:rPr>
      </w:pPr>
      <w:r w:rsidRPr="00F5241E">
        <w:rPr>
          <w:rFonts w:hint="cs"/>
          <w:rtl/>
          <w:lang w:bidi="fa-IR"/>
        </w:rPr>
        <w:t>خواهشِ متضرعي در صدايم مي‌گريست</w:t>
      </w:r>
    </w:p>
    <w:p w14:paraId="53C81425" w14:textId="77777777" w:rsidR="00976978" w:rsidRPr="00F5241E" w:rsidRDefault="00CD139B" w:rsidP="00ED5F9C">
      <w:pPr>
        <w:pStyle w:val="body"/>
        <w:bidi/>
        <w:rPr>
          <w:rtl/>
          <w:lang w:bidi="fa-IR"/>
        </w:rPr>
      </w:pPr>
      <w:r w:rsidRPr="00F5241E">
        <w:rPr>
          <w:rFonts w:hint="cs"/>
          <w:rtl/>
          <w:lang w:bidi="fa-IR"/>
        </w:rPr>
        <w:t>و در دريا آشوب بود.</w:t>
      </w:r>
    </w:p>
    <w:p w14:paraId="3DB9A1F0" w14:textId="77777777" w:rsidR="00976978" w:rsidRPr="00F5241E" w:rsidRDefault="00CD139B" w:rsidP="00ED5F9C">
      <w:pPr>
        <w:pStyle w:val="body"/>
        <w:bidi/>
        <w:rPr>
          <w:rtl/>
        </w:rPr>
      </w:pPr>
      <w:r w:rsidRPr="00F5241E">
        <w:t> </w:t>
      </w:r>
    </w:p>
    <w:p w14:paraId="15864D81" w14:textId="77777777" w:rsidR="00976978" w:rsidRPr="00F5241E" w:rsidRDefault="00CD139B" w:rsidP="00ED5F9C">
      <w:pPr>
        <w:pStyle w:val="body"/>
        <w:bidi/>
        <w:rPr>
          <w:rtl/>
        </w:rPr>
      </w:pPr>
      <w:r w:rsidRPr="00F5241E">
        <w:t>«</w:t>
      </w:r>
      <w:r w:rsidRPr="00F5241E">
        <w:rPr>
          <w:rFonts w:hint="cs"/>
          <w:rtl/>
          <w:lang w:bidi="fa-IR"/>
        </w:rPr>
        <w:t>ــ اگر مي‌توانستي تو را با خود مي‌بردم</w:t>
      </w:r>
    </w:p>
    <w:p w14:paraId="5C58151E"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تو هم بر اين درياي پُرآشوب موجي تلاش‌کار مي‌شدي و آنگاه در التهابِ شب‌هاي سياه و توفاني که خواهشي قالب‌شکاف در هر موجِ بي‌تابِ دريا گردن مي‌کشد، در زيروفرارفتِ جاويدانِ کوهه‌هاي تلاش، زندگي مي‌گرفتيم</w:t>
      </w:r>
      <w:r w:rsidRPr="00F5241E">
        <w:t>.»</w:t>
      </w:r>
    </w:p>
    <w:p w14:paraId="3A2F1623" w14:textId="77777777" w:rsidR="00976978" w:rsidRPr="00F5241E" w:rsidRDefault="00CD139B" w:rsidP="00ED5F9C">
      <w:pPr>
        <w:pStyle w:val="body"/>
        <w:bidi/>
        <w:rPr>
          <w:rtl/>
        </w:rPr>
      </w:pPr>
      <w:r w:rsidRPr="00F5241E">
        <w:t> </w:t>
      </w:r>
    </w:p>
    <w:p w14:paraId="3B710851" w14:textId="77777777" w:rsidR="00976978" w:rsidRPr="00F5241E" w:rsidRDefault="00CD139B" w:rsidP="00ED5F9C">
      <w:pPr>
        <w:pStyle w:val="body"/>
        <w:bidi/>
        <w:rPr>
          <w:rtl/>
          <w:lang w:bidi="fa-IR"/>
        </w:rPr>
      </w:pPr>
      <w:r w:rsidRPr="00F5241E">
        <w:rPr>
          <w:rFonts w:hint="cs"/>
          <w:rtl/>
          <w:lang w:bidi="fa-IR"/>
        </w:rPr>
        <w:t>بي‌تاب در آخرين حمله‌ي يأس کوشيدم تا از جاي برخيزم اما زنجيرِ لنگري به خروار بر پايم بود.</w:t>
      </w:r>
    </w:p>
    <w:p w14:paraId="7A58EFD4" w14:textId="77777777" w:rsidR="00976978" w:rsidRPr="00F5241E" w:rsidRDefault="00CD139B" w:rsidP="00ED5F9C">
      <w:pPr>
        <w:pStyle w:val="body"/>
        <w:bidi/>
        <w:rPr>
          <w:rtl/>
          <w:lang w:bidi="fa-IR"/>
        </w:rPr>
      </w:pPr>
      <w:r w:rsidRPr="00F5241E">
        <w:rPr>
          <w:rFonts w:hint="cs"/>
          <w:rtl/>
          <w:lang w:bidi="fa-IR"/>
        </w:rPr>
        <w:t>و خيزاب‌ها کنارِ قايقِ بي‌قرارِ بي‌سکون در تبِ سردِ خود مي‌سوختند.</w:t>
      </w:r>
    </w:p>
    <w:p w14:paraId="40F58124" w14:textId="77777777" w:rsidR="00976978" w:rsidRPr="00F5241E" w:rsidRDefault="00CD139B" w:rsidP="00ED5F9C">
      <w:pPr>
        <w:pStyle w:val="body"/>
        <w:bidi/>
        <w:rPr>
          <w:rtl/>
          <w:lang w:bidi="fa-IR"/>
        </w:rPr>
      </w:pPr>
      <w:r w:rsidRPr="00F5241E">
        <w:rPr>
          <w:rFonts w:hint="cs"/>
          <w:rtl/>
          <w:lang w:bidi="fa-IR"/>
        </w:rPr>
        <w:t>و روحِ تلاشنده‌ي من در زندانِ زمخت و سنگينِ تنم مي‌افسرد</w:t>
      </w:r>
    </w:p>
    <w:p w14:paraId="256815ED" w14:textId="77777777" w:rsidR="00976978" w:rsidRPr="00F5241E" w:rsidRDefault="00CD139B" w:rsidP="00ED5F9C">
      <w:pPr>
        <w:pStyle w:val="body"/>
        <w:bidi/>
        <w:rPr>
          <w:rtl/>
          <w:lang w:bidi="fa-IR"/>
        </w:rPr>
      </w:pPr>
      <w:r w:rsidRPr="00F5241E">
        <w:rPr>
          <w:rFonts w:hint="cs"/>
          <w:rtl/>
          <w:lang w:bidi="fa-IR"/>
        </w:rPr>
        <w:t>و رُکسانا بر قايق و من و دريا در پيکرِ ابري که از باد به‌هم برآيد، با سکوتي که غريوِ شتابندگانِ موج را بر زمينه‌ي خود برجسته‌تر مي‌کرد فرياد مي‌کشيد:</w:t>
      </w:r>
    </w:p>
    <w:p w14:paraId="251DE264" w14:textId="77777777" w:rsidR="00976978" w:rsidRPr="00F5241E" w:rsidRDefault="00CD139B" w:rsidP="00ED5F9C">
      <w:pPr>
        <w:pStyle w:val="body"/>
        <w:bidi/>
        <w:rPr>
          <w:rtl/>
        </w:rPr>
      </w:pPr>
      <w:r w:rsidRPr="00F5241E">
        <w:t> </w:t>
      </w:r>
    </w:p>
    <w:p w14:paraId="0682E023" w14:textId="77777777" w:rsidR="00976978" w:rsidRPr="00F5241E" w:rsidRDefault="00CD139B" w:rsidP="00ED5F9C">
      <w:pPr>
        <w:pStyle w:val="body"/>
        <w:bidi/>
        <w:rPr>
          <w:rtl/>
        </w:rPr>
      </w:pPr>
      <w:r w:rsidRPr="00F5241E">
        <w:t>«</w:t>
      </w:r>
      <w:r w:rsidRPr="00F5241E">
        <w:rPr>
          <w:rFonts w:hint="cs"/>
          <w:rtl/>
          <w:lang w:bidi="fa-IR"/>
        </w:rPr>
        <w:t>ــ نمي‌تواني</w:t>
      </w:r>
      <w:r w:rsidRPr="00F5241E">
        <w:rPr>
          <w:rtl/>
          <w:lang w:bidi="fa-IR"/>
        </w:rPr>
        <w:t>!</w:t>
      </w:r>
    </w:p>
    <w:p w14:paraId="65DD4EF7" w14:textId="77777777" w:rsidR="00976978" w:rsidRPr="00F5241E" w:rsidRDefault="00CD139B" w:rsidP="00ED5F9C">
      <w:pPr>
        <w:pStyle w:val="body"/>
        <w:bidi/>
        <w:rPr>
          <w:rtl/>
        </w:rPr>
      </w:pPr>
      <w:r w:rsidRPr="00F5241E">
        <w:t> </w:t>
      </w:r>
    </w:p>
    <w:p w14:paraId="762B5908"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و هرکس آن‌چه را که دوست مي‌دارد در بند مي‌گذارد</w:t>
      </w:r>
      <w:r w:rsidRPr="00F5241E">
        <w:t>.</w:t>
      </w:r>
    </w:p>
    <w:p w14:paraId="7803790B"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و هر زن مرواريدِ غلتانِ خود را به زندانِ صندوقش محبوس مي‌دارد،</w:t>
      </w:r>
    </w:p>
    <w:p w14:paraId="3847A5D7" w14:textId="77777777" w:rsidR="00976978" w:rsidRPr="00F5241E" w:rsidRDefault="00CD139B" w:rsidP="00ED5F9C">
      <w:pPr>
        <w:pStyle w:val="body"/>
        <w:bidi/>
        <w:rPr>
          <w:rtl/>
        </w:rPr>
      </w:pPr>
      <w:r w:rsidRPr="00F5241E">
        <w:t> </w:t>
      </w:r>
    </w:p>
    <w:p w14:paraId="2FB1F2E9"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و زنجيرهاي گران را من بر پايت نهاده‌ام، ورنه پيش از آن‌که به من رسي طعمه‌ي درياي بي‌انتها شده بودي و چشمانت چون دو مرواريدِ جاندار که هرگز صيدِ غواصانِ دريا نگردد، بلعِ صدف‌ها شده بود</w:t>
      </w:r>
      <w:r w:rsidRPr="00F5241E">
        <w:t>...</w:t>
      </w:r>
    </w:p>
    <w:p w14:paraId="58C0AB43" w14:textId="77777777" w:rsidR="00976978" w:rsidRPr="00F5241E" w:rsidRDefault="00CD139B" w:rsidP="00ED5F9C">
      <w:pPr>
        <w:pStyle w:val="body"/>
        <w:bidi/>
        <w:rPr>
          <w:rtl/>
        </w:rPr>
      </w:pPr>
      <w:r w:rsidRPr="00F5241E">
        <w:t> </w:t>
      </w:r>
    </w:p>
    <w:p w14:paraId="72770247"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تو نمي‌تواني بيايي</w:t>
      </w:r>
    </w:p>
    <w:p w14:paraId="5A9F4EEF"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نمي‌تواني بيايي</w:t>
      </w:r>
      <w:r w:rsidRPr="00F5241E">
        <w:rPr>
          <w:rtl/>
          <w:lang w:bidi="fa-IR"/>
        </w:rPr>
        <w:t>!</w:t>
      </w:r>
    </w:p>
    <w:p w14:paraId="2CA40B4E" w14:textId="77777777" w:rsidR="00976978" w:rsidRPr="00F5241E" w:rsidRDefault="00CD139B" w:rsidP="00ED5F9C">
      <w:pPr>
        <w:pStyle w:val="body"/>
        <w:bidi/>
        <w:rPr>
          <w:rtl/>
        </w:rPr>
      </w:pPr>
      <w:r w:rsidRPr="00F5241E">
        <w:t> </w:t>
      </w:r>
    </w:p>
    <w:p w14:paraId="2C527911"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تو مي‌بايد به کلبه‌ي چوبينِ ساحلي بازگردي و تا روزي که آفتاب مرا و تو را بي‌ثمر نکرده است، کنارِ دريا از عشقِ من، تنها از عشقِ من روزي بگيري</w:t>
      </w:r>
      <w:r w:rsidRPr="00F5241E">
        <w:t>...»</w:t>
      </w:r>
    </w:p>
    <w:p w14:paraId="72FB50D2" w14:textId="77777777" w:rsidR="00976978" w:rsidRPr="00F5241E" w:rsidRDefault="00CD139B" w:rsidP="00ED5F9C">
      <w:pPr>
        <w:pStyle w:val="body"/>
        <w:bidi/>
        <w:rPr>
          <w:rtl/>
        </w:rPr>
      </w:pPr>
      <w:r w:rsidRPr="00F5241E">
        <w:t> </w:t>
      </w:r>
    </w:p>
    <w:p w14:paraId="2E588BB7" w14:textId="77777777" w:rsidR="00976978" w:rsidRPr="00F5241E" w:rsidRDefault="00CD139B" w:rsidP="00ED5F9C">
      <w:pPr>
        <w:pStyle w:val="body"/>
        <w:bidi/>
        <w:rPr>
          <w:rtl/>
        </w:rPr>
      </w:pPr>
      <w:r w:rsidRPr="00F5241E">
        <w:rPr>
          <w:rFonts w:ascii="Times New Roman" w:hAnsi="Times New Roman" w:cs="Times New Roman"/>
        </w:rPr>
        <w:t>□</w:t>
      </w:r>
    </w:p>
    <w:p w14:paraId="15F4B5E3" w14:textId="77777777" w:rsidR="00976978" w:rsidRPr="00F5241E" w:rsidRDefault="00CD139B" w:rsidP="00ED5F9C">
      <w:pPr>
        <w:pStyle w:val="body"/>
        <w:bidi/>
        <w:rPr>
          <w:rtl/>
        </w:rPr>
      </w:pPr>
      <w:r w:rsidRPr="00F5241E">
        <w:t> </w:t>
      </w:r>
    </w:p>
    <w:p w14:paraId="67F2871A" w14:textId="77777777" w:rsidR="00976978" w:rsidRPr="00F5241E" w:rsidRDefault="00CD139B" w:rsidP="00ED5F9C">
      <w:pPr>
        <w:pStyle w:val="body"/>
        <w:bidi/>
        <w:rPr>
          <w:rtl/>
          <w:lang w:bidi="fa-IR"/>
        </w:rPr>
      </w:pPr>
      <w:r w:rsidRPr="00F5241E">
        <w:rPr>
          <w:rFonts w:hint="cs"/>
          <w:rtl/>
          <w:lang w:bidi="fa-IR"/>
        </w:rPr>
        <w:t>من در آخرين شعله‌ي زردتابِ فانوس، چکشِ باران را بر آب‌هاي کف کرده‌ي بي‌پايانِ دريا ديدم و سحرگاهان مردانِ ساحل، در قايقي که امواجِ سرگردان به خاک کشانده بود مدهوشم يافتند...</w:t>
      </w:r>
    </w:p>
    <w:p w14:paraId="5E35CEC7" w14:textId="77777777" w:rsidR="00976978" w:rsidRPr="00F5241E" w:rsidRDefault="00CD139B" w:rsidP="00ED5F9C">
      <w:pPr>
        <w:pStyle w:val="body"/>
        <w:bidi/>
        <w:rPr>
          <w:rtl/>
        </w:rPr>
      </w:pPr>
      <w:r w:rsidRPr="00F5241E">
        <w:t> </w:t>
      </w:r>
    </w:p>
    <w:p w14:paraId="514A9C6E" w14:textId="77777777" w:rsidR="00976978" w:rsidRPr="00F5241E" w:rsidRDefault="00CD139B" w:rsidP="00ED5F9C">
      <w:pPr>
        <w:pStyle w:val="body"/>
        <w:bidi/>
        <w:rPr>
          <w:rtl/>
        </w:rPr>
      </w:pPr>
      <w:r w:rsidRPr="00F5241E">
        <w:rPr>
          <w:rFonts w:ascii="Times New Roman" w:hAnsi="Times New Roman" w:cs="Times New Roman"/>
        </w:rPr>
        <w:t>□</w:t>
      </w:r>
    </w:p>
    <w:p w14:paraId="366016A2" w14:textId="77777777" w:rsidR="00976978" w:rsidRPr="00F5241E" w:rsidRDefault="00CD139B" w:rsidP="00ED5F9C">
      <w:pPr>
        <w:pStyle w:val="body"/>
        <w:bidi/>
        <w:rPr>
          <w:rtl/>
        </w:rPr>
      </w:pPr>
      <w:r w:rsidRPr="00F5241E">
        <w:t> </w:t>
      </w:r>
    </w:p>
    <w:p w14:paraId="1F510332" w14:textId="77777777" w:rsidR="00976978" w:rsidRPr="00F5241E" w:rsidRDefault="00CD139B" w:rsidP="00ED5F9C">
      <w:pPr>
        <w:pStyle w:val="body"/>
        <w:bidi/>
        <w:rPr>
          <w:rtl/>
          <w:lang w:bidi="fa-IR"/>
        </w:rPr>
      </w:pPr>
      <w:r w:rsidRPr="00F5241E">
        <w:rPr>
          <w:rFonts w:hint="cs"/>
          <w:rtl/>
          <w:lang w:bidi="fa-IR"/>
        </w:rPr>
        <w:t>بگذار کسي نداند که ماجراي من و رُکسانا چگونه بود!</w:t>
      </w:r>
    </w:p>
    <w:p w14:paraId="01F44D70" w14:textId="77777777" w:rsidR="00976978" w:rsidRPr="00F5241E" w:rsidRDefault="00CD139B" w:rsidP="00ED5F9C">
      <w:pPr>
        <w:pStyle w:val="body"/>
        <w:bidi/>
        <w:rPr>
          <w:rtl/>
        </w:rPr>
      </w:pPr>
      <w:r w:rsidRPr="00F5241E">
        <w:t> </w:t>
      </w:r>
    </w:p>
    <w:p w14:paraId="144B84FA" w14:textId="77777777" w:rsidR="00976978" w:rsidRPr="00F5241E" w:rsidRDefault="00CD139B" w:rsidP="00ED5F9C">
      <w:pPr>
        <w:pStyle w:val="body"/>
        <w:bidi/>
        <w:rPr>
          <w:rtl/>
          <w:lang w:bidi="fa-IR"/>
        </w:rPr>
      </w:pPr>
      <w:r w:rsidRPr="00F5241E">
        <w:rPr>
          <w:rFonts w:hint="cs"/>
          <w:rtl/>
          <w:lang w:bidi="fa-IR"/>
        </w:rPr>
        <w:t>من اکنون در کلبه‌ي چوبينِ ساحلي که باد در سفالِ بامش عربده مي‌کشد و باران از درزِ تخته‌هاي ديوارش به درون نشت مي‌کند، از دريچه به درياي آشوب مي‌نگرم و از پسِ ديوارِ چوبين، رفت‌وآمدِ آرام و متجسسانه‌ي مردمِ کنجکاوي را که به تماشاي ديوانگان رغبتي دارند احساس مي‌کنم. و مي‌شنوم که زيرِ لب با يکديگر مي‌گويند:</w:t>
      </w:r>
    </w:p>
    <w:p w14:paraId="303922A5" w14:textId="77777777" w:rsidR="00976978" w:rsidRPr="00F5241E" w:rsidRDefault="00CD139B" w:rsidP="00ED5F9C">
      <w:pPr>
        <w:pStyle w:val="body"/>
        <w:bidi/>
        <w:rPr>
          <w:rtl/>
        </w:rPr>
      </w:pPr>
      <w:r w:rsidRPr="00F5241E">
        <w:t> </w:t>
      </w:r>
    </w:p>
    <w:p w14:paraId="1AF2EAC9" w14:textId="77777777" w:rsidR="00976978" w:rsidRPr="00F5241E" w:rsidRDefault="00CD139B" w:rsidP="00ED5F9C">
      <w:pPr>
        <w:pStyle w:val="body"/>
        <w:bidi/>
        <w:rPr>
          <w:rtl/>
        </w:rPr>
      </w:pPr>
      <w:r w:rsidRPr="00F5241E">
        <w:t>«</w:t>
      </w:r>
      <w:r w:rsidRPr="00F5241E">
        <w:rPr>
          <w:rFonts w:hint="cs"/>
          <w:rtl/>
          <w:lang w:bidi="fa-IR"/>
        </w:rPr>
        <w:t>ــ هان گوش کنيد، ديوانه هم‌اکنون با خود سخن خواهد گفت</w:t>
      </w:r>
      <w:r w:rsidRPr="00F5241E">
        <w:t>»</w:t>
      </w:r>
      <w:r w:rsidRPr="00F5241E">
        <w:rPr>
          <w:rtl/>
          <w:lang w:bidi="fa-IR"/>
        </w:rPr>
        <w:t>.</w:t>
      </w:r>
    </w:p>
    <w:p w14:paraId="7425E880" w14:textId="77777777" w:rsidR="00976978" w:rsidRPr="00F5241E" w:rsidRDefault="00CD139B" w:rsidP="00ED5F9C">
      <w:pPr>
        <w:pStyle w:val="body"/>
        <w:bidi/>
        <w:rPr>
          <w:rtl/>
        </w:rPr>
      </w:pPr>
      <w:r w:rsidRPr="00F5241E">
        <w:t> </w:t>
      </w:r>
    </w:p>
    <w:p w14:paraId="6D555B47" w14:textId="77777777" w:rsidR="00976978" w:rsidRPr="00F5241E" w:rsidRDefault="00CD139B" w:rsidP="00ED5F9C">
      <w:pPr>
        <w:pStyle w:val="body"/>
        <w:bidi/>
        <w:rPr>
          <w:rtl/>
          <w:lang w:bidi="fa-IR"/>
        </w:rPr>
      </w:pPr>
      <w:r w:rsidRPr="00F5241E">
        <w:rPr>
          <w:rFonts w:hint="cs"/>
          <w:rtl/>
          <w:lang w:bidi="fa-IR"/>
        </w:rPr>
        <w:t>و من از غيظ لب به دندان مي‌گزم و انتظارِ آن روزِ ديرآينده که آفتاب، آبِ درياهاي مانع را خشکانده باشد و مرا چون قايقي رسيده به ساحل به خاک نشانده باشد و روحِ مرا به رُکسانا ــ روحِ دريا و عشق و زندگي ــ باز رسانده باشد، به سانِ آتشِ سردِ اميدي در تَهِ چشمانم شعله مي‌زند. و زيرِ لب با سکوتي مرگبار فرياد مي‌زنم:</w:t>
      </w:r>
    </w:p>
    <w:p w14:paraId="7E9B9878" w14:textId="77777777" w:rsidR="00976978" w:rsidRPr="00F5241E" w:rsidRDefault="00CD139B" w:rsidP="00ED5F9C">
      <w:pPr>
        <w:pStyle w:val="body"/>
        <w:bidi/>
        <w:rPr>
          <w:rtl/>
        </w:rPr>
      </w:pPr>
      <w:r w:rsidRPr="00F5241E">
        <w:t> </w:t>
      </w:r>
    </w:p>
    <w:p w14:paraId="3235202B" w14:textId="77777777" w:rsidR="00976978" w:rsidRPr="00F5241E" w:rsidRDefault="00CD139B" w:rsidP="00ED5F9C">
      <w:pPr>
        <w:pStyle w:val="body"/>
        <w:bidi/>
        <w:rPr>
          <w:rtl/>
        </w:rPr>
      </w:pPr>
      <w:r w:rsidRPr="00F5241E">
        <w:t>«</w:t>
      </w:r>
      <w:r w:rsidRPr="00F5241E">
        <w:rPr>
          <w:rFonts w:hint="cs"/>
          <w:rtl/>
          <w:lang w:bidi="fa-IR"/>
        </w:rPr>
        <w:t>رُکسانا</w:t>
      </w:r>
      <w:r w:rsidRPr="00F5241E">
        <w:t>!»</w:t>
      </w:r>
    </w:p>
    <w:p w14:paraId="3B1FCCBD" w14:textId="77777777" w:rsidR="00976978" w:rsidRPr="00F5241E" w:rsidRDefault="00CD139B" w:rsidP="00ED5F9C">
      <w:pPr>
        <w:pStyle w:val="body"/>
        <w:bidi/>
        <w:rPr>
          <w:rtl/>
        </w:rPr>
      </w:pPr>
      <w:r w:rsidRPr="00F5241E">
        <w:t> </w:t>
      </w:r>
    </w:p>
    <w:p w14:paraId="4DFE5490" w14:textId="77777777" w:rsidR="00976978" w:rsidRPr="00F5241E" w:rsidRDefault="00CD139B" w:rsidP="00ED5F9C">
      <w:pPr>
        <w:pStyle w:val="body"/>
        <w:bidi/>
        <w:rPr>
          <w:rtl/>
          <w:lang w:bidi="fa-IR"/>
        </w:rPr>
      </w:pPr>
      <w:r w:rsidRPr="00F5241E">
        <w:rPr>
          <w:rFonts w:hint="cs"/>
          <w:rtl/>
          <w:lang w:bidi="fa-IR"/>
        </w:rPr>
        <w:t>و غريوِ بي‌پايانِ رُکسانا را مي‌شنوم که از دلِ دريا، با شتابِ بي‌وقفه‌ي خيزاب‌هاي دريا که هزاران خواهشِ زنده در هر موجِ بي‌تابش گردن مي‌کشد، يکريز فرياد مي‌زند:</w:t>
      </w:r>
    </w:p>
    <w:p w14:paraId="30FEF35A" w14:textId="77777777" w:rsidR="00976978" w:rsidRPr="00F5241E" w:rsidRDefault="00CD139B" w:rsidP="00ED5F9C">
      <w:pPr>
        <w:pStyle w:val="body"/>
        <w:bidi/>
        <w:rPr>
          <w:rtl/>
        </w:rPr>
      </w:pPr>
      <w:r w:rsidRPr="00F5241E">
        <w:t> </w:t>
      </w:r>
    </w:p>
    <w:p w14:paraId="3FCA91C5" w14:textId="77777777" w:rsidR="00976978" w:rsidRPr="00F5241E" w:rsidRDefault="00CD139B" w:rsidP="00ED5F9C">
      <w:pPr>
        <w:pStyle w:val="body"/>
        <w:bidi/>
        <w:rPr>
          <w:rtl/>
        </w:rPr>
      </w:pPr>
      <w:r w:rsidRPr="00F5241E">
        <w:t>«</w:t>
      </w:r>
      <w:r w:rsidRPr="00F5241E">
        <w:rPr>
          <w:rFonts w:hint="cs"/>
          <w:rtl/>
          <w:lang w:bidi="fa-IR"/>
        </w:rPr>
        <w:t>ــ نمي‌تواني بيايي</w:t>
      </w:r>
      <w:r w:rsidRPr="00F5241E">
        <w:rPr>
          <w:rtl/>
          <w:lang w:bidi="fa-IR"/>
        </w:rPr>
        <w:t>!</w:t>
      </w:r>
    </w:p>
    <w:p w14:paraId="594716BF"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نمي‌تواني بيايي</w:t>
      </w:r>
      <w:r w:rsidRPr="00F5241E">
        <w:rPr>
          <w:rtl/>
          <w:lang w:bidi="fa-IR"/>
        </w:rPr>
        <w:t>!</w:t>
      </w:r>
      <w:r w:rsidRPr="00F5241E">
        <w:t>»</w:t>
      </w:r>
      <w:r w:rsidRPr="00F5241E">
        <w:rPr>
          <w:rtl/>
          <w:lang w:bidi="fa-IR"/>
        </w:rPr>
        <w:t>...</w:t>
      </w:r>
    </w:p>
    <w:p w14:paraId="1740719C" w14:textId="77777777" w:rsidR="00976978" w:rsidRPr="00F5241E" w:rsidRDefault="00CD139B" w:rsidP="00ED5F9C">
      <w:pPr>
        <w:pStyle w:val="body"/>
        <w:bidi/>
        <w:rPr>
          <w:rtl/>
        </w:rPr>
      </w:pPr>
      <w:r w:rsidRPr="00F5241E">
        <w:t> </w:t>
      </w:r>
    </w:p>
    <w:p w14:paraId="1E532772" w14:textId="77777777" w:rsidR="00976978" w:rsidRPr="00F5241E" w:rsidRDefault="00CD139B" w:rsidP="00ED5F9C">
      <w:pPr>
        <w:pStyle w:val="body"/>
        <w:bidi/>
        <w:rPr>
          <w:rtl/>
          <w:lang w:bidi="fa-IR"/>
        </w:rPr>
      </w:pPr>
      <w:r w:rsidRPr="00F5241E">
        <w:rPr>
          <w:rFonts w:hint="cs"/>
          <w:rtl/>
          <w:lang w:bidi="fa-IR"/>
        </w:rPr>
        <w:t>مشت بر ديوارِ چوبين مي‌کوبم و به مردمِ کنجکاوي که از ديدارِ ديوانگان دلشاد مي‌شوند و سايه‌شان که به درزِ تخته‌ها مي‌افتد حدودِ هيکلِشان را مشخص مي‌کند، نهيب مي‌زنم:</w:t>
      </w:r>
    </w:p>
    <w:p w14:paraId="771CF59C" w14:textId="77777777" w:rsidR="00976978" w:rsidRPr="00F5241E" w:rsidRDefault="00CD139B" w:rsidP="00ED5F9C">
      <w:pPr>
        <w:pStyle w:val="body"/>
        <w:bidi/>
        <w:rPr>
          <w:rtl/>
        </w:rPr>
      </w:pPr>
      <w:r w:rsidRPr="00F5241E">
        <w:t> </w:t>
      </w:r>
    </w:p>
    <w:p w14:paraId="2D076087" w14:textId="77777777" w:rsidR="00976978" w:rsidRPr="00F5241E" w:rsidRDefault="00CD139B" w:rsidP="00ED5F9C">
      <w:pPr>
        <w:pStyle w:val="body"/>
        <w:bidi/>
        <w:rPr>
          <w:rtl/>
        </w:rPr>
      </w:pPr>
      <w:r w:rsidRPr="00F5241E">
        <w:t>«</w:t>
      </w:r>
      <w:r w:rsidRPr="00F5241E">
        <w:rPr>
          <w:rFonts w:hint="cs"/>
          <w:rtl/>
          <w:lang w:bidi="fa-IR"/>
        </w:rPr>
        <w:t>ــ مي‌شنويد؟</w:t>
      </w:r>
    </w:p>
    <w:p w14:paraId="0F0EE274"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بدبخت‌ها</w:t>
      </w:r>
    </w:p>
    <w:p w14:paraId="49123396"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مي‌شنويد؟</w:t>
      </w:r>
      <w:r w:rsidRPr="00F5241E">
        <w:t>»</w:t>
      </w:r>
    </w:p>
    <w:p w14:paraId="5A51EB37" w14:textId="77777777" w:rsidR="00976978" w:rsidRPr="00F5241E" w:rsidRDefault="00CD139B" w:rsidP="00ED5F9C">
      <w:pPr>
        <w:pStyle w:val="body"/>
        <w:bidi/>
        <w:rPr>
          <w:rtl/>
        </w:rPr>
      </w:pPr>
      <w:r w:rsidRPr="00F5241E">
        <w:t> </w:t>
      </w:r>
    </w:p>
    <w:p w14:paraId="13B98223" w14:textId="77777777" w:rsidR="00976978" w:rsidRPr="00F5241E" w:rsidRDefault="00CD139B" w:rsidP="00ED5F9C">
      <w:pPr>
        <w:pStyle w:val="body"/>
        <w:bidi/>
        <w:rPr>
          <w:rtl/>
          <w:lang w:bidi="fa-IR"/>
        </w:rPr>
      </w:pPr>
      <w:r w:rsidRPr="00F5241E">
        <w:rPr>
          <w:rFonts w:hint="cs"/>
          <w:rtl/>
          <w:lang w:bidi="fa-IR"/>
        </w:rPr>
        <w:t>و سايه‌ها از درزِ تخته‌هاي ديوار به زمين مي‌افتند.</w:t>
      </w:r>
    </w:p>
    <w:p w14:paraId="4EC2346F" w14:textId="77777777" w:rsidR="00976978" w:rsidRPr="00F5241E" w:rsidRDefault="00CD139B" w:rsidP="00ED5F9C">
      <w:pPr>
        <w:pStyle w:val="body"/>
        <w:bidi/>
        <w:rPr>
          <w:rtl/>
          <w:lang w:bidi="fa-IR"/>
        </w:rPr>
      </w:pPr>
      <w:r w:rsidRPr="00F5241E">
        <w:rPr>
          <w:rFonts w:hint="cs"/>
          <w:rtl/>
          <w:lang w:bidi="fa-IR"/>
        </w:rPr>
        <w:t>و من، زيرِ ضربِ پاهاي گريزآهنگ، فريادِ رُکسانا را مي‌شنوم که از دلِ دريا، با شتابِ بي‌وقفه‌ي امواجِ خويش، همراهِ بادي که از فرازِ آب‌هاي دوردست مي‌گذرد، يک‌ريز فرياد مي‌کشد:</w:t>
      </w:r>
    </w:p>
    <w:p w14:paraId="0B625740" w14:textId="77777777" w:rsidR="00976978" w:rsidRPr="00F5241E" w:rsidRDefault="00CD139B" w:rsidP="00ED5F9C">
      <w:pPr>
        <w:pStyle w:val="body"/>
        <w:bidi/>
        <w:rPr>
          <w:rtl/>
        </w:rPr>
      </w:pPr>
      <w:r w:rsidRPr="00F5241E">
        <w:t> </w:t>
      </w:r>
    </w:p>
    <w:p w14:paraId="56B9EC52" w14:textId="77777777" w:rsidR="00976978" w:rsidRPr="00F5241E" w:rsidRDefault="00CD139B" w:rsidP="00ED5F9C">
      <w:pPr>
        <w:pStyle w:val="body"/>
        <w:bidi/>
        <w:rPr>
          <w:rtl/>
        </w:rPr>
      </w:pPr>
      <w:r w:rsidRPr="00F5241E">
        <w:t>«</w:t>
      </w:r>
      <w:r w:rsidRPr="00F5241E">
        <w:rPr>
          <w:rFonts w:hint="cs"/>
          <w:rtl/>
          <w:lang w:bidi="fa-IR"/>
        </w:rPr>
        <w:t>ــ نمي‌تواني بيايي</w:t>
      </w:r>
      <w:r w:rsidRPr="00F5241E">
        <w:rPr>
          <w:rtl/>
          <w:lang w:bidi="fa-IR"/>
        </w:rPr>
        <w:t>!</w:t>
      </w:r>
    </w:p>
    <w:p w14:paraId="35ABD6DD" w14:textId="77777777" w:rsidR="00976978" w:rsidRPr="00F5241E" w:rsidRDefault="00CD139B" w:rsidP="00ED5F9C">
      <w:pPr>
        <w:pStyle w:val="body"/>
        <w:bidi/>
        <w:rPr>
          <w:rtl/>
        </w:rPr>
      </w:pPr>
      <w:r w:rsidRPr="00F5241E">
        <w:t>                       </w:t>
      </w:r>
      <w:r w:rsidRPr="00F5241E">
        <w:rPr>
          <w:rtl/>
          <w:lang w:bidi="fa-IR"/>
        </w:rPr>
        <w:t xml:space="preserve"> </w:t>
      </w:r>
      <w:r w:rsidRPr="00F5241E">
        <w:rPr>
          <w:rFonts w:hint="cs"/>
          <w:rtl/>
          <w:lang w:bidi="fa-IR"/>
        </w:rPr>
        <w:t>نمي‌تواني بيايي</w:t>
      </w:r>
      <w:r w:rsidRPr="00F5241E">
        <w:rPr>
          <w:rtl/>
          <w:lang w:bidi="fa-IR"/>
        </w:rPr>
        <w:t>!</w:t>
      </w:r>
      <w:r w:rsidRPr="00F5241E">
        <w:t>»</w:t>
      </w:r>
      <w:r w:rsidRPr="00F5241E">
        <w:rPr>
          <w:rtl/>
          <w:lang w:bidi="fa-IR"/>
        </w:rPr>
        <w:t>.</w:t>
      </w:r>
    </w:p>
    <w:p w14:paraId="75D19A13" w14:textId="512EAD83" w:rsidR="00976978" w:rsidRDefault="00CD139B" w:rsidP="00ED5F9C">
      <w:pPr>
        <w:pStyle w:val="when"/>
        <w:bidi/>
        <w:rPr>
          <w:rFonts w:hint="cs"/>
          <w:rtl/>
          <w:lang w:bidi="fa-IR"/>
        </w:rPr>
      </w:pPr>
      <w:r w:rsidRPr="00F5241E">
        <w:t> </w:t>
      </w:r>
      <w:r w:rsidRPr="00F5241E">
        <w:rPr>
          <w:rFonts w:hint="cs"/>
          <w:rtl/>
          <w:lang w:bidi="fa-IR"/>
        </w:rPr>
        <w:t>۱۳۲۹</w:t>
      </w:r>
    </w:p>
    <w:p w14:paraId="06C34FDD" w14:textId="77777777" w:rsidR="00ED5F9C" w:rsidRPr="00ED5F9C" w:rsidRDefault="00ED5F9C" w:rsidP="00ED5F9C">
      <w:pPr>
        <w:pStyle w:val="where"/>
        <w:bidi/>
        <w:rPr>
          <w:rtl/>
          <w:lang w:bidi="fa-IR"/>
        </w:rPr>
      </w:pPr>
      <w:bookmarkStart w:id="0" w:name="_GoBack"/>
      <w:bookmarkEnd w:id="0"/>
    </w:p>
    <w:sectPr w:rsidR="00ED5F9C" w:rsidRPr="00ED5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D139B"/>
    <w:rsid w:val="00976978"/>
    <w:rsid w:val="00A80680"/>
    <w:rsid w:val="00CD139B"/>
    <w:rsid w:val="00ED5F9C"/>
    <w:rsid w:val="00F52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D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9C"/>
    <w:rPr>
      <w:rFonts w:eastAsiaTheme="minorEastAsia"/>
    </w:rPr>
  </w:style>
  <w:style w:type="paragraph" w:styleId="Heading1">
    <w:name w:val="heading 1"/>
    <w:basedOn w:val="Normal"/>
    <w:next w:val="Normal"/>
    <w:link w:val="Heading1Char"/>
    <w:uiPriority w:val="9"/>
    <w:qFormat/>
    <w:rsid w:val="00ED5F9C"/>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ED5F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5F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F9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5F9C"/>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5F9C"/>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5F9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5F9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5F9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ED5F9C"/>
    <w:pPr>
      <w:bidi/>
      <w:outlineLvl w:val="0"/>
    </w:pPr>
    <w:rPr>
      <w:b/>
      <w:bCs/>
      <w:color w:val="000000"/>
      <w:sz w:val="28"/>
      <w:szCs w:val="28"/>
    </w:rPr>
  </w:style>
  <w:style w:type="paragraph" w:customStyle="1" w:styleId="who">
    <w:name w:val="who"/>
    <w:basedOn w:val="Normal"/>
    <w:qFormat/>
    <w:rsid w:val="00ED5F9C"/>
    <w:pPr>
      <w:jc w:val="right"/>
    </w:pPr>
    <w:rPr>
      <w:rFonts w:eastAsia="Times New Roman"/>
      <w:sz w:val="20"/>
      <w:szCs w:val="20"/>
    </w:rPr>
  </w:style>
  <w:style w:type="paragraph" w:customStyle="1" w:styleId="why">
    <w:name w:val="why"/>
    <w:basedOn w:val="who"/>
    <w:next w:val="num"/>
    <w:qFormat/>
    <w:rsid w:val="00ED5F9C"/>
    <w:pPr>
      <w:bidi/>
    </w:pPr>
  </w:style>
  <w:style w:type="paragraph" w:customStyle="1" w:styleId="num">
    <w:name w:val="num"/>
    <w:basedOn w:val="poem"/>
    <w:qFormat/>
    <w:rsid w:val="00ED5F9C"/>
    <w:pPr>
      <w:spacing w:before="240"/>
    </w:pPr>
  </w:style>
  <w:style w:type="paragraph" w:customStyle="1" w:styleId="body">
    <w:name w:val="body"/>
    <w:basedOn w:val="Normal"/>
    <w:qFormat/>
    <w:rsid w:val="00ED5F9C"/>
    <w:rPr>
      <w:color w:val="000000"/>
    </w:rPr>
  </w:style>
  <w:style w:type="paragraph" w:customStyle="1" w:styleId="when">
    <w:name w:val="when"/>
    <w:basedOn w:val="who"/>
    <w:next w:val="where"/>
    <w:qFormat/>
    <w:rsid w:val="00ED5F9C"/>
    <w:pPr>
      <w:spacing w:before="360"/>
    </w:pPr>
  </w:style>
  <w:style w:type="paragraph" w:customStyle="1" w:styleId="where">
    <w:name w:val="where"/>
    <w:basedOn w:val="when"/>
    <w:next w:val="NoSpacing"/>
    <w:qFormat/>
    <w:rsid w:val="00ED5F9C"/>
    <w:pPr>
      <w:spacing w:before="0"/>
    </w:pPr>
  </w:style>
  <w:style w:type="paragraph" w:styleId="NoSpacing">
    <w:name w:val="No Spacing"/>
    <w:uiPriority w:val="1"/>
    <w:qFormat/>
    <w:rsid w:val="00ED5F9C"/>
    <w:rPr>
      <w:rFonts w:eastAsiaTheme="minorEastAsia"/>
    </w:rPr>
  </w:style>
  <w:style w:type="paragraph" w:customStyle="1" w:styleId="subname">
    <w:name w:val="subname"/>
    <w:basedOn w:val="num"/>
    <w:next w:val="body"/>
    <w:qFormat/>
    <w:rsid w:val="00ED5F9C"/>
    <w:pPr>
      <w:spacing w:before="0" w:after="360"/>
    </w:pPr>
  </w:style>
  <w:style w:type="character" w:customStyle="1" w:styleId="Heading1Char">
    <w:name w:val="Heading 1 Char"/>
    <w:basedOn w:val="DefaultParagraphFont"/>
    <w:link w:val="Heading1"/>
    <w:uiPriority w:val="9"/>
    <w:rsid w:val="00ED5F9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ED5F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5F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D5F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D5F9C"/>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5F9C"/>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5F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5F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5F9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5F9C"/>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ED5F9C"/>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D5F9C"/>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ED5F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F9C"/>
    <w:rPr>
      <w:rFonts w:asciiTheme="majorHAnsi" w:eastAsiaTheme="majorEastAsia" w:hAnsiTheme="majorHAnsi" w:cstheme="majorBidi"/>
      <w:i/>
      <w:iCs/>
      <w:color w:val="4F81BD" w:themeColor="accent1"/>
      <w:spacing w:val="15"/>
    </w:rPr>
  </w:style>
  <w:style w:type="character" w:styleId="Strong">
    <w:name w:val="Strong"/>
    <w:uiPriority w:val="22"/>
    <w:qFormat/>
    <w:rsid w:val="00ED5F9C"/>
    <w:rPr>
      <w:b/>
      <w:bCs/>
    </w:rPr>
  </w:style>
  <w:style w:type="character" w:styleId="Emphasis">
    <w:name w:val="Emphasis"/>
    <w:uiPriority w:val="20"/>
    <w:qFormat/>
    <w:rsid w:val="00ED5F9C"/>
    <w:rPr>
      <w:i/>
      <w:iCs/>
    </w:rPr>
  </w:style>
  <w:style w:type="paragraph" w:styleId="ListParagraph">
    <w:name w:val="List Paragraph"/>
    <w:basedOn w:val="Normal"/>
    <w:uiPriority w:val="34"/>
    <w:qFormat/>
    <w:rsid w:val="00ED5F9C"/>
    <w:pPr>
      <w:ind w:left="720"/>
      <w:contextualSpacing/>
    </w:pPr>
    <w:rPr>
      <w:rFonts w:eastAsia="Times New Roman"/>
    </w:rPr>
  </w:style>
  <w:style w:type="paragraph" w:styleId="Quote">
    <w:name w:val="Quote"/>
    <w:basedOn w:val="Normal"/>
    <w:next w:val="Normal"/>
    <w:link w:val="QuoteChar"/>
    <w:uiPriority w:val="29"/>
    <w:qFormat/>
    <w:rsid w:val="00ED5F9C"/>
    <w:rPr>
      <w:rFonts w:eastAsia="Times New Roman"/>
      <w:i/>
      <w:iCs/>
      <w:color w:val="000000" w:themeColor="text1"/>
    </w:rPr>
  </w:style>
  <w:style w:type="character" w:customStyle="1" w:styleId="QuoteChar">
    <w:name w:val="Quote Char"/>
    <w:basedOn w:val="DefaultParagraphFont"/>
    <w:link w:val="Quote"/>
    <w:uiPriority w:val="29"/>
    <w:rsid w:val="00ED5F9C"/>
    <w:rPr>
      <w:i/>
      <w:iCs/>
      <w:color w:val="000000" w:themeColor="text1"/>
    </w:rPr>
  </w:style>
  <w:style w:type="paragraph" w:styleId="IntenseQuote">
    <w:name w:val="Intense Quote"/>
    <w:basedOn w:val="Normal"/>
    <w:next w:val="Normal"/>
    <w:link w:val="IntenseQuoteChar"/>
    <w:uiPriority w:val="30"/>
    <w:qFormat/>
    <w:rsid w:val="00ED5F9C"/>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ED5F9C"/>
    <w:rPr>
      <w:b/>
      <w:bCs/>
      <w:i/>
      <w:iCs/>
      <w:color w:val="4F81BD" w:themeColor="accent1"/>
    </w:rPr>
  </w:style>
  <w:style w:type="character" w:styleId="SubtleEmphasis">
    <w:name w:val="Subtle Emphasis"/>
    <w:uiPriority w:val="19"/>
    <w:qFormat/>
    <w:rsid w:val="00ED5F9C"/>
    <w:rPr>
      <w:i/>
      <w:iCs/>
      <w:color w:val="808080" w:themeColor="text1" w:themeTint="7F"/>
    </w:rPr>
  </w:style>
  <w:style w:type="character" w:styleId="IntenseEmphasis">
    <w:name w:val="Intense Emphasis"/>
    <w:uiPriority w:val="21"/>
    <w:qFormat/>
    <w:rsid w:val="00ED5F9C"/>
    <w:rPr>
      <w:b/>
      <w:bCs/>
      <w:i/>
      <w:iCs/>
      <w:color w:val="4F81BD" w:themeColor="accent1"/>
    </w:rPr>
  </w:style>
  <w:style w:type="character" w:styleId="SubtleReference">
    <w:name w:val="Subtle Reference"/>
    <w:uiPriority w:val="31"/>
    <w:qFormat/>
    <w:rsid w:val="00ED5F9C"/>
    <w:rPr>
      <w:smallCaps/>
      <w:color w:val="C0504D" w:themeColor="accent2"/>
      <w:u w:val="single"/>
    </w:rPr>
  </w:style>
  <w:style w:type="character" w:styleId="IntenseReference">
    <w:name w:val="Intense Reference"/>
    <w:uiPriority w:val="32"/>
    <w:qFormat/>
    <w:rsid w:val="00ED5F9C"/>
    <w:rPr>
      <w:b/>
      <w:bCs/>
      <w:smallCaps/>
      <w:color w:val="C0504D" w:themeColor="accent2"/>
      <w:spacing w:val="5"/>
      <w:u w:val="single"/>
    </w:rPr>
  </w:style>
  <w:style w:type="character" w:styleId="BookTitle">
    <w:name w:val="Book Title"/>
    <w:uiPriority w:val="33"/>
    <w:qFormat/>
    <w:rsid w:val="00ED5F9C"/>
    <w:rPr>
      <w:b/>
      <w:bCs/>
      <w:smallCaps/>
      <w:spacing w:val="5"/>
    </w:rPr>
  </w:style>
  <w:style w:type="paragraph" w:styleId="TOCHeading">
    <w:name w:val="TOC Heading"/>
    <w:basedOn w:val="Heading1"/>
    <w:next w:val="Normal"/>
    <w:uiPriority w:val="39"/>
    <w:semiHidden/>
    <w:unhideWhenUsed/>
    <w:qFormat/>
    <w:rsid w:val="00ED5F9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9C"/>
    <w:rPr>
      <w:rFonts w:eastAsiaTheme="minorEastAsia"/>
    </w:rPr>
  </w:style>
  <w:style w:type="paragraph" w:styleId="Heading1">
    <w:name w:val="heading 1"/>
    <w:basedOn w:val="Normal"/>
    <w:next w:val="Normal"/>
    <w:link w:val="Heading1Char"/>
    <w:uiPriority w:val="9"/>
    <w:qFormat/>
    <w:rsid w:val="00ED5F9C"/>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ED5F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5F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F9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5F9C"/>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5F9C"/>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5F9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5F9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5F9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ED5F9C"/>
    <w:pPr>
      <w:bidi/>
      <w:outlineLvl w:val="0"/>
    </w:pPr>
    <w:rPr>
      <w:b/>
      <w:bCs/>
      <w:color w:val="000000"/>
      <w:sz w:val="28"/>
      <w:szCs w:val="28"/>
    </w:rPr>
  </w:style>
  <w:style w:type="paragraph" w:customStyle="1" w:styleId="who">
    <w:name w:val="who"/>
    <w:basedOn w:val="Normal"/>
    <w:qFormat/>
    <w:rsid w:val="00ED5F9C"/>
    <w:pPr>
      <w:jc w:val="right"/>
    </w:pPr>
    <w:rPr>
      <w:rFonts w:eastAsia="Times New Roman"/>
      <w:sz w:val="20"/>
      <w:szCs w:val="20"/>
    </w:rPr>
  </w:style>
  <w:style w:type="paragraph" w:customStyle="1" w:styleId="why">
    <w:name w:val="why"/>
    <w:basedOn w:val="who"/>
    <w:next w:val="num"/>
    <w:qFormat/>
    <w:rsid w:val="00ED5F9C"/>
    <w:pPr>
      <w:bidi/>
    </w:pPr>
  </w:style>
  <w:style w:type="paragraph" w:customStyle="1" w:styleId="num">
    <w:name w:val="num"/>
    <w:basedOn w:val="poem"/>
    <w:qFormat/>
    <w:rsid w:val="00ED5F9C"/>
    <w:pPr>
      <w:spacing w:before="240"/>
    </w:pPr>
  </w:style>
  <w:style w:type="paragraph" w:customStyle="1" w:styleId="body">
    <w:name w:val="body"/>
    <w:basedOn w:val="Normal"/>
    <w:qFormat/>
    <w:rsid w:val="00ED5F9C"/>
    <w:rPr>
      <w:color w:val="000000"/>
    </w:rPr>
  </w:style>
  <w:style w:type="paragraph" w:customStyle="1" w:styleId="when">
    <w:name w:val="when"/>
    <w:basedOn w:val="who"/>
    <w:next w:val="where"/>
    <w:qFormat/>
    <w:rsid w:val="00ED5F9C"/>
    <w:pPr>
      <w:spacing w:before="360"/>
    </w:pPr>
  </w:style>
  <w:style w:type="paragraph" w:customStyle="1" w:styleId="where">
    <w:name w:val="where"/>
    <w:basedOn w:val="when"/>
    <w:next w:val="NoSpacing"/>
    <w:qFormat/>
    <w:rsid w:val="00ED5F9C"/>
    <w:pPr>
      <w:spacing w:before="0"/>
    </w:pPr>
  </w:style>
  <w:style w:type="paragraph" w:styleId="NoSpacing">
    <w:name w:val="No Spacing"/>
    <w:uiPriority w:val="1"/>
    <w:qFormat/>
    <w:rsid w:val="00ED5F9C"/>
    <w:rPr>
      <w:rFonts w:eastAsiaTheme="minorEastAsia"/>
    </w:rPr>
  </w:style>
  <w:style w:type="paragraph" w:customStyle="1" w:styleId="subname">
    <w:name w:val="subname"/>
    <w:basedOn w:val="num"/>
    <w:next w:val="body"/>
    <w:qFormat/>
    <w:rsid w:val="00ED5F9C"/>
    <w:pPr>
      <w:spacing w:before="0" w:after="360"/>
    </w:pPr>
  </w:style>
  <w:style w:type="character" w:customStyle="1" w:styleId="Heading1Char">
    <w:name w:val="Heading 1 Char"/>
    <w:basedOn w:val="DefaultParagraphFont"/>
    <w:link w:val="Heading1"/>
    <w:uiPriority w:val="9"/>
    <w:rsid w:val="00ED5F9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ED5F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5F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D5F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D5F9C"/>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5F9C"/>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5F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5F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5F9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5F9C"/>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ED5F9C"/>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D5F9C"/>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ED5F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F9C"/>
    <w:rPr>
      <w:rFonts w:asciiTheme="majorHAnsi" w:eastAsiaTheme="majorEastAsia" w:hAnsiTheme="majorHAnsi" w:cstheme="majorBidi"/>
      <w:i/>
      <w:iCs/>
      <w:color w:val="4F81BD" w:themeColor="accent1"/>
      <w:spacing w:val="15"/>
    </w:rPr>
  </w:style>
  <w:style w:type="character" w:styleId="Strong">
    <w:name w:val="Strong"/>
    <w:uiPriority w:val="22"/>
    <w:qFormat/>
    <w:rsid w:val="00ED5F9C"/>
    <w:rPr>
      <w:b/>
      <w:bCs/>
    </w:rPr>
  </w:style>
  <w:style w:type="character" w:styleId="Emphasis">
    <w:name w:val="Emphasis"/>
    <w:uiPriority w:val="20"/>
    <w:qFormat/>
    <w:rsid w:val="00ED5F9C"/>
    <w:rPr>
      <w:i/>
      <w:iCs/>
    </w:rPr>
  </w:style>
  <w:style w:type="paragraph" w:styleId="ListParagraph">
    <w:name w:val="List Paragraph"/>
    <w:basedOn w:val="Normal"/>
    <w:uiPriority w:val="34"/>
    <w:qFormat/>
    <w:rsid w:val="00ED5F9C"/>
    <w:pPr>
      <w:ind w:left="720"/>
      <w:contextualSpacing/>
    </w:pPr>
    <w:rPr>
      <w:rFonts w:eastAsia="Times New Roman"/>
    </w:rPr>
  </w:style>
  <w:style w:type="paragraph" w:styleId="Quote">
    <w:name w:val="Quote"/>
    <w:basedOn w:val="Normal"/>
    <w:next w:val="Normal"/>
    <w:link w:val="QuoteChar"/>
    <w:uiPriority w:val="29"/>
    <w:qFormat/>
    <w:rsid w:val="00ED5F9C"/>
    <w:rPr>
      <w:rFonts w:eastAsia="Times New Roman"/>
      <w:i/>
      <w:iCs/>
      <w:color w:val="000000" w:themeColor="text1"/>
    </w:rPr>
  </w:style>
  <w:style w:type="character" w:customStyle="1" w:styleId="QuoteChar">
    <w:name w:val="Quote Char"/>
    <w:basedOn w:val="DefaultParagraphFont"/>
    <w:link w:val="Quote"/>
    <w:uiPriority w:val="29"/>
    <w:rsid w:val="00ED5F9C"/>
    <w:rPr>
      <w:i/>
      <w:iCs/>
      <w:color w:val="000000" w:themeColor="text1"/>
    </w:rPr>
  </w:style>
  <w:style w:type="paragraph" w:styleId="IntenseQuote">
    <w:name w:val="Intense Quote"/>
    <w:basedOn w:val="Normal"/>
    <w:next w:val="Normal"/>
    <w:link w:val="IntenseQuoteChar"/>
    <w:uiPriority w:val="30"/>
    <w:qFormat/>
    <w:rsid w:val="00ED5F9C"/>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ED5F9C"/>
    <w:rPr>
      <w:b/>
      <w:bCs/>
      <w:i/>
      <w:iCs/>
      <w:color w:val="4F81BD" w:themeColor="accent1"/>
    </w:rPr>
  </w:style>
  <w:style w:type="character" w:styleId="SubtleEmphasis">
    <w:name w:val="Subtle Emphasis"/>
    <w:uiPriority w:val="19"/>
    <w:qFormat/>
    <w:rsid w:val="00ED5F9C"/>
    <w:rPr>
      <w:i/>
      <w:iCs/>
      <w:color w:val="808080" w:themeColor="text1" w:themeTint="7F"/>
    </w:rPr>
  </w:style>
  <w:style w:type="character" w:styleId="IntenseEmphasis">
    <w:name w:val="Intense Emphasis"/>
    <w:uiPriority w:val="21"/>
    <w:qFormat/>
    <w:rsid w:val="00ED5F9C"/>
    <w:rPr>
      <w:b/>
      <w:bCs/>
      <w:i/>
      <w:iCs/>
      <w:color w:val="4F81BD" w:themeColor="accent1"/>
    </w:rPr>
  </w:style>
  <w:style w:type="character" w:styleId="SubtleReference">
    <w:name w:val="Subtle Reference"/>
    <w:uiPriority w:val="31"/>
    <w:qFormat/>
    <w:rsid w:val="00ED5F9C"/>
    <w:rPr>
      <w:smallCaps/>
      <w:color w:val="C0504D" w:themeColor="accent2"/>
      <w:u w:val="single"/>
    </w:rPr>
  </w:style>
  <w:style w:type="character" w:styleId="IntenseReference">
    <w:name w:val="Intense Reference"/>
    <w:uiPriority w:val="32"/>
    <w:qFormat/>
    <w:rsid w:val="00ED5F9C"/>
    <w:rPr>
      <w:b/>
      <w:bCs/>
      <w:smallCaps/>
      <w:color w:val="C0504D" w:themeColor="accent2"/>
      <w:spacing w:val="5"/>
      <w:u w:val="single"/>
    </w:rPr>
  </w:style>
  <w:style w:type="character" w:styleId="BookTitle">
    <w:name w:val="Book Title"/>
    <w:uiPriority w:val="33"/>
    <w:qFormat/>
    <w:rsid w:val="00ED5F9C"/>
    <w:rPr>
      <w:b/>
      <w:bCs/>
      <w:smallCaps/>
      <w:spacing w:val="5"/>
    </w:rPr>
  </w:style>
  <w:style w:type="paragraph" w:styleId="TOCHeading">
    <w:name w:val="TOC Heading"/>
    <w:basedOn w:val="Heading1"/>
    <w:next w:val="Normal"/>
    <w:uiPriority w:val="39"/>
    <w:semiHidden/>
    <w:unhideWhenUsed/>
    <w:qFormat/>
    <w:rsid w:val="00ED5F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5</cp:revision>
  <dcterms:created xsi:type="dcterms:W3CDTF">2010-04-01T21:07:00Z</dcterms:created>
  <dcterms:modified xsi:type="dcterms:W3CDTF">2010-04-05T18:37:00Z</dcterms:modified>
</cp:coreProperties>
</file>