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43B8" w14:textId="77777777" w:rsidR="00EE1493" w:rsidRDefault="00A77E66" w:rsidP="00FC4E80">
      <w:pPr>
        <w:pStyle w:val="poem"/>
      </w:pPr>
      <w:r>
        <w:rPr>
          <w:rFonts w:hint="cs"/>
          <w:rtl/>
        </w:rPr>
        <w:t>در جدال با خاموشي</w:t>
      </w:r>
    </w:p>
    <w:p w14:paraId="75596E19" w14:textId="3F1428E6" w:rsidR="00FC4E80" w:rsidRDefault="00FC4E80" w:rsidP="00FC4E80">
      <w:pPr>
        <w:pStyle w:val="who"/>
        <w:bidi/>
        <w:rPr>
          <w:rtl/>
        </w:rPr>
      </w:pPr>
    </w:p>
    <w:p w14:paraId="0371D8A6" w14:textId="41910AA8" w:rsidR="00FC4E80" w:rsidRDefault="00FC4E80" w:rsidP="00FC4E80">
      <w:pPr>
        <w:pStyle w:val="why"/>
        <w:rPr>
          <w:rtl/>
        </w:rPr>
      </w:pPr>
    </w:p>
    <w:p w14:paraId="7452AB44" w14:textId="2281408C" w:rsidR="00FC4E80" w:rsidRDefault="00FC4E80" w:rsidP="00FC4E80">
      <w:pPr>
        <w:pStyle w:val="num"/>
        <w:rPr>
          <w:rtl/>
        </w:rPr>
      </w:pPr>
    </w:p>
    <w:p w14:paraId="5396039D" w14:textId="77777777" w:rsidR="00FC4E80" w:rsidRDefault="00FC4E80" w:rsidP="00FC4E80">
      <w:pPr>
        <w:pStyle w:val="subname"/>
        <w:rPr>
          <w:rtl/>
        </w:rPr>
      </w:pPr>
    </w:p>
    <w:p w14:paraId="7C09C7BA" w14:textId="77777777" w:rsidR="00EE1493" w:rsidRDefault="00A77E66" w:rsidP="003D4C04">
      <w:pPr>
        <w:pStyle w:val="num"/>
        <w:rPr>
          <w:lang w:bidi="fa-IR"/>
        </w:rPr>
      </w:pPr>
      <w:r>
        <w:rPr>
          <w:rFonts w:hint="cs"/>
          <w:rtl/>
          <w:lang w:bidi="fa-IR"/>
        </w:rPr>
        <w:t>۱</w:t>
      </w:r>
    </w:p>
    <w:p w14:paraId="255B45EE" w14:textId="77777777" w:rsidR="003D4C04" w:rsidRDefault="003D4C04" w:rsidP="003D4C04">
      <w:pPr>
        <w:pStyle w:val="subname"/>
        <w:rPr>
          <w:rtl/>
          <w:lang w:bidi="fa-IR"/>
        </w:rPr>
      </w:pPr>
    </w:p>
    <w:p w14:paraId="1E401B4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من بامدادم سرانجام</w:t>
      </w:r>
    </w:p>
    <w:p w14:paraId="1C62BA6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خسته</w:t>
      </w:r>
    </w:p>
    <w:p w14:paraId="1294B0F8" w14:textId="77777777" w:rsidR="00EE1493" w:rsidRDefault="00A77E66" w:rsidP="00FC4E80">
      <w:pPr>
        <w:pStyle w:val="body"/>
        <w:bidi/>
        <w:rPr>
          <w:rtl/>
        </w:rPr>
      </w:pPr>
      <w:r>
        <w:rPr>
          <w:rFonts w:ascii="Arial" w:hAnsi="Arial" w:cs="Arial"/>
        </w:rPr>
        <w:t>      </w:t>
      </w:r>
      <w:r>
        <w:rPr>
          <w:rFonts w:ascii="Arial" w:hAnsi="Arial" w:cs="Arial"/>
          <w:rtl/>
          <w:lang w:bidi="fa-IR"/>
        </w:rPr>
        <w:t xml:space="preserve"> </w:t>
      </w:r>
      <w:r>
        <w:rPr>
          <w:rFonts w:hint="cs"/>
          <w:rtl/>
        </w:rPr>
        <w:t>بي آنکه جز با خويشتن به جنگ برخاسته باشم</w:t>
      </w:r>
      <w:r>
        <w:rPr>
          <w:rFonts w:ascii="Arial" w:hAnsi="Arial" w:cs="Arial"/>
        </w:rPr>
        <w:t>.</w:t>
      </w:r>
    </w:p>
    <w:p w14:paraId="6D55E77E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هرچند جنگي از اين فرساينده‌تر نيست،</w:t>
      </w:r>
    </w:p>
    <w:p w14:paraId="139EBEF8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که پيش از آنکه باره برانگيزي</w:t>
      </w:r>
    </w:p>
    <w:p w14:paraId="4C10DCAD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آگاهي</w:t>
      </w:r>
    </w:p>
    <w:p w14:paraId="3DEEB59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که سايه‌ي عظيمِ کرکسي گشوده‌بال</w:t>
      </w:r>
    </w:p>
    <w:p w14:paraId="09B9F692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بر سراسرِ ميدان گذشته است</w:t>
      </w:r>
    </w:p>
    <w:p w14:paraId="3E34EAC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تقدير از تو گُدازي خون‌آلوده به خاک اندر کرده است</w:t>
      </w:r>
    </w:p>
    <w:p w14:paraId="0F2070F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تو را ديگر</w:t>
      </w:r>
    </w:p>
    <w:p w14:paraId="6A99CFC6" w14:textId="77777777" w:rsidR="00EE1493" w:rsidRDefault="00A77E66" w:rsidP="00FC4E80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</w:t>
      </w:r>
      <w:r>
        <w:rPr>
          <w:rFonts w:ascii="Arial" w:hAnsi="Arial" w:cs="Arial"/>
          <w:rtl/>
          <w:lang w:bidi="fa-IR"/>
        </w:rPr>
        <w:t xml:space="preserve"> </w:t>
      </w:r>
      <w:r>
        <w:rPr>
          <w:rFonts w:hint="cs"/>
          <w:rtl/>
        </w:rPr>
        <w:t>از شکست و مرگ</w:t>
      </w:r>
    </w:p>
    <w:p w14:paraId="29C4D34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گزير</w:t>
      </w:r>
    </w:p>
    <w:p w14:paraId="7EEAC17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نيست.</w:t>
      </w:r>
    </w:p>
    <w:p w14:paraId="0F0C7DD9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6D44A74D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من بامدادم</w:t>
      </w:r>
    </w:p>
    <w:p w14:paraId="7DD31B06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شهروندي با اندام و هوشي متوسط.</w:t>
      </w:r>
    </w:p>
    <w:p w14:paraId="26C09E28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نَسبَم با يک حلقه به آوارگانِ کابل مي‌پيوندد.</w:t>
      </w:r>
    </w:p>
    <w:p w14:paraId="46802A7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نامِ کوچکم عربي‌ست</w:t>
      </w:r>
    </w:p>
    <w:p w14:paraId="3DE8F696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نامِ قبيله‌يي‌ام تُرکي</w:t>
      </w:r>
    </w:p>
    <w:p w14:paraId="2D48A18C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کُنيتَم پارسي</w:t>
      </w:r>
      <w:r>
        <w:t>.</w:t>
      </w:r>
    </w:p>
    <w:p w14:paraId="566A558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نامِ قبيله‌يي‌ام شرمسارِ تاريخ است</w:t>
      </w:r>
    </w:p>
    <w:p w14:paraId="485FAB1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نامِ کوچکم را دوست نمي‌دارم</w:t>
      </w:r>
    </w:p>
    <w:p w14:paraId="1933F1D8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          </w:t>
      </w:r>
      <w:r>
        <w:rPr>
          <w:rtl/>
          <w:lang w:bidi="fa-IR"/>
        </w:rPr>
        <w:t xml:space="preserve"> (</w:t>
      </w:r>
      <w:r>
        <w:rPr>
          <w:rFonts w:hint="cs"/>
          <w:rtl/>
        </w:rPr>
        <w:t>تنها هنگامي که تواَم آواز مي‌دهي</w:t>
      </w:r>
    </w:p>
    <w:p w14:paraId="78D1A66F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اين نام زيباترين کلامِ جهان است</w:t>
      </w:r>
    </w:p>
    <w:p w14:paraId="1DEAEEA8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و آن صدا غمناک‌ترين آوازِ استمداد</w:t>
      </w:r>
      <w:r>
        <w:t>).</w:t>
      </w:r>
    </w:p>
    <w:p w14:paraId="58D25FF2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19B7BA9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شبِ سنگينِ برفي بي‌امان</w:t>
      </w:r>
    </w:p>
    <w:p w14:paraId="387E912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بدين رُباط فرود آمدم</w:t>
      </w:r>
    </w:p>
    <w:p w14:paraId="6A93F5AF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هم از نخست پيرانه خسته.</w:t>
      </w:r>
    </w:p>
    <w:p w14:paraId="49453D53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04E7192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خانه‌يي دلگير انتظارِ مرا مي‌کشيدند</w:t>
      </w:r>
    </w:p>
    <w:p w14:paraId="5C67AE6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کنارِ سقاخانه‌ي آينه</w:t>
      </w:r>
    </w:p>
    <w:p w14:paraId="109A806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نزديکِ خانقاهِ درويشان.</w:t>
      </w:r>
    </w:p>
    <w:p w14:paraId="123C0519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</w:t>
      </w:r>
      <w:r>
        <w:rPr>
          <w:rtl/>
          <w:lang w:bidi="fa-IR"/>
        </w:rPr>
        <w:t xml:space="preserve"> (</w:t>
      </w:r>
      <w:r>
        <w:rPr>
          <w:rFonts w:hint="cs"/>
          <w:rtl/>
        </w:rPr>
        <w:t>بدين سبب است شايد</w:t>
      </w:r>
    </w:p>
    <w:p w14:paraId="239C4D3A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که سايه‌ي ابليس را</w:t>
      </w:r>
    </w:p>
    <w:p w14:paraId="3E4B65F0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هم از اول</w:t>
      </w:r>
    </w:p>
    <w:p w14:paraId="6D92870B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همواره در کمينِ خود يافته‌ام</w:t>
      </w:r>
      <w:r>
        <w:t>).</w:t>
      </w:r>
    </w:p>
    <w:p w14:paraId="2953AF8D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A82861F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پنج‌سالگي</w:t>
      </w:r>
    </w:p>
    <w:p w14:paraId="4C601B3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هنوز از ضربه‌ي ناباورِ ميلادِ خويش پريشان بودم</w:t>
      </w:r>
    </w:p>
    <w:p w14:paraId="1E000F0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با شغشغه‌ي لوکِ مست و حضورِ ارواحي خزندگانِ زهرآگين برمي‌باليدم</w:t>
      </w:r>
    </w:p>
    <w:p w14:paraId="034D4C6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بي‌ريشه</w:t>
      </w:r>
    </w:p>
    <w:p w14:paraId="47798CA6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بر خاکي شور</w:t>
      </w:r>
    </w:p>
    <w:p w14:paraId="1D1585BD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برهوتي دورافتاده‌تر از خاطره‌ي غبارآلودِ آخرين رشته‌ي نخل‌ها بر حاشيه‌ي آخرين خُشک‌رود.</w:t>
      </w:r>
    </w:p>
    <w:p w14:paraId="5DB86E70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771A32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پنج‌سالگي</w:t>
      </w:r>
    </w:p>
    <w:p w14:paraId="2D8D725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باديه در کف</w:t>
      </w:r>
    </w:p>
    <w:p w14:paraId="2668B659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ريگزارِ عُريان به دنبالِ نقشِ سراب مي‌دويدم</w:t>
      </w:r>
    </w:p>
    <w:p w14:paraId="1A282B08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پيشاپيشِ خواهرم که هنوز</w:t>
      </w:r>
    </w:p>
    <w:p w14:paraId="12079C5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با جذبه‌ي کهربايي مرد</w:t>
      </w:r>
    </w:p>
    <w:p w14:paraId="49046AB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بيگانه بود.</w:t>
      </w:r>
    </w:p>
    <w:p w14:paraId="497E335D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985449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نخستين‌بار که در برابرِ چشمانم هابيلِ مغموم از خويشتن تازيانه خورد شش‌ساله بودم.</w:t>
      </w:r>
    </w:p>
    <w:p w14:paraId="58A4109E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تشريفات</w:t>
      </w:r>
    </w:p>
    <w:p w14:paraId="291E621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سخت درخور بود:</w:t>
      </w:r>
    </w:p>
    <w:p w14:paraId="0DA65E1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صفِ سربازان بود با آرايشِ خاموشِ پيادگانِ سردِ شطرنج،</w:t>
      </w:r>
    </w:p>
    <w:p w14:paraId="42740EE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شکوهِ پرچمِ رنگين‌ْرقص</w:t>
      </w:r>
    </w:p>
    <w:p w14:paraId="796D053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داردارِ شيپور و رُپ‌رُپه‌ي فرصت‌سوزِ طبل</w:t>
      </w:r>
    </w:p>
    <w:p w14:paraId="666D0F0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تا هابيل از شنيدنِ زاري خويش زردرويي نبرد.</w:t>
      </w:r>
    </w:p>
    <w:p w14:paraId="00E569EA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7C1CF398" w14:textId="77777777" w:rsidR="00EE1493" w:rsidRDefault="00A77E66" w:rsidP="00FC4E80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DBA1A42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678E4DEF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بامدادم من</w:t>
      </w:r>
    </w:p>
    <w:p w14:paraId="5950C2AF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خسته از با خويش جنگيدن</w:t>
      </w:r>
    </w:p>
    <w:p w14:paraId="0A498CE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خسته‌ي سقاخانه و خانقاه و سراب</w:t>
      </w:r>
    </w:p>
    <w:p w14:paraId="42AECE16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خسته‌ي کوير و تازيانه و تحميل</w:t>
      </w:r>
    </w:p>
    <w:p w14:paraId="4724F1DE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 xml:space="preserve">خسته‌ي خجلت از خود بردنِ </w:t>
      </w:r>
      <w:r>
        <w:rPr>
          <w:rFonts w:hint="cs"/>
          <w:b/>
          <w:bCs/>
          <w:rtl/>
        </w:rPr>
        <w:t>هابيل.</w:t>
      </w:r>
    </w:p>
    <w:p w14:paraId="6F5F9D4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ديري‌ست تا دَم بر نياورده‌ام اما اکنون</w:t>
      </w:r>
    </w:p>
    <w:p w14:paraId="422084A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هنگامِ آن است که از جگر فريادي برآرم</w:t>
      </w:r>
    </w:p>
    <w:p w14:paraId="748DE3C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که سرانجام اينک شيطان که بر من دست مي‌گشايد.</w:t>
      </w:r>
    </w:p>
    <w:p w14:paraId="0268B685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62EC2A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صفِ پيادگانِ سرد آراسته است</w:t>
      </w:r>
    </w:p>
    <w:p w14:paraId="4AEDDB8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پرچم</w:t>
      </w:r>
    </w:p>
    <w:p w14:paraId="220AD11B" w14:textId="77777777" w:rsidR="00EE1493" w:rsidRDefault="00A77E66" w:rsidP="00FC4E80">
      <w:pPr>
        <w:pStyle w:val="body"/>
        <w:bidi/>
        <w:rPr>
          <w:rtl/>
        </w:rPr>
      </w:pPr>
      <w:r>
        <w:rPr>
          <w:rFonts w:ascii="Arial" w:hAnsi="Arial" w:cs="Arial"/>
        </w:rPr>
        <w:t>       </w:t>
      </w:r>
      <w:r>
        <w:rPr>
          <w:rFonts w:ascii="Arial" w:hAnsi="Arial" w:cs="Arial"/>
          <w:rtl/>
          <w:lang w:bidi="fa-IR"/>
        </w:rPr>
        <w:t xml:space="preserve"> </w:t>
      </w:r>
      <w:r>
        <w:rPr>
          <w:rFonts w:hint="cs"/>
          <w:rtl/>
        </w:rPr>
        <w:t>با هيبتِ رنگين</w:t>
      </w:r>
    </w:p>
    <w:p w14:paraId="1404C490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برافراشته</w:t>
      </w:r>
      <w:r>
        <w:rPr>
          <w:rtl/>
        </w:rPr>
        <w:t>.</w:t>
      </w:r>
    </w:p>
    <w:p w14:paraId="15F5944B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946BBC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تشريفات در ذُروه‌ي کمال است و بي‌نقصي</w:t>
      </w:r>
    </w:p>
    <w:p w14:paraId="799E22B8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راست در خورِ انساني که برآنند</w:t>
      </w:r>
    </w:p>
    <w:p w14:paraId="42A6E8D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تا همچون فتيله‌ي پُردودِ شمعي بي‌بها</w:t>
      </w:r>
    </w:p>
    <w:p w14:paraId="183FBE5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به مقراضش بچينند.</w:t>
      </w:r>
    </w:p>
    <w:p w14:paraId="60763D4A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331A1B5F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برابرِ صفِ سردَم واداشته‌اند</w:t>
      </w:r>
    </w:p>
    <w:p w14:paraId="0B98DD0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دهان‌بندِ زردوز آماده است</w:t>
      </w:r>
    </w:p>
    <w:p w14:paraId="02646DB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بر سيني‌ حلبي</w:t>
      </w:r>
    </w:p>
    <w:p w14:paraId="61D228A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کنارِ دسته‌يي ريحان و پيازي مُشت‌کوب.</w:t>
      </w:r>
    </w:p>
    <w:p w14:paraId="566F3FDA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4F17839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آنک نشمه‌ي نايب که پيش مي‌آيد عُريان</w:t>
      </w:r>
    </w:p>
    <w:p w14:paraId="3E9DD702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با خالِ پُرکرشمه‌ي اَنگِ وطن بر شرم‌گاهش</w:t>
      </w:r>
    </w:p>
    <w:p w14:paraId="484E395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وينک رُپ‌رُپه‌ي طبل:</w:t>
      </w:r>
    </w:p>
    <w:p w14:paraId="7BF9F792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تشريفات آغاز مي‌شود</w:t>
      </w:r>
    </w:p>
    <w:p w14:paraId="3F9B94C0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4EA6553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هنگامِ آن است که تمامتِ نفرتم را به نعره‌يي بي‌پايان تُف کنم.</w:t>
      </w:r>
    </w:p>
    <w:p w14:paraId="5E1F825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من بامدادِ نخستين و آخرينم</w:t>
      </w:r>
    </w:p>
    <w:p w14:paraId="79D8CE6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هابيلم من</w:t>
      </w:r>
    </w:p>
    <w:p w14:paraId="0D73FE9F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بر سکّوي تحقير</w:t>
      </w:r>
    </w:p>
    <w:p w14:paraId="35FBD72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شرفِ کيهانم من</w:t>
      </w:r>
    </w:p>
    <w:p w14:paraId="1978DDC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تازيانه‌خورده‌ي خويش</w:t>
      </w:r>
    </w:p>
    <w:p w14:paraId="4CE05456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که آتشِ سياهِ اندوهم</w:t>
      </w:r>
    </w:p>
    <w:p w14:paraId="5510408E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دوزخ را</w:t>
      </w:r>
    </w:p>
    <w:p w14:paraId="6B89753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از بضاعتِ ناچيزش شرمسار مي‌کند.</w:t>
      </w:r>
    </w:p>
    <w:p w14:paraId="13624221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3B8FB797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13830043" w14:textId="77777777" w:rsidR="00EE1493" w:rsidRDefault="00A77E66" w:rsidP="003D4C04">
      <w:pPr>
        <w:pStyle w:val="num"/>
        <w:rPr>
          <w:lang w:bidi="fa-IR"/>
        </w:rPr>
      </w:pPr>
      <w:r>
        <w:rPr>
          <w:rFonts w:hint="cs"/>
          <w:rtl/>
          <w:lang w:bidi="fa-IR"/>
        </w:rPr>
        <w:t>۲</w:t>
      </w:r>
    </w:p>
    <w:p w14:paraId="17B2D60A" w14:textId="77777777" w:rsidR="003D4C04" w:rsidRDefault="003D4C04" w:rsidP="003D4C04">
      <w:pPr>
        <w:pStyle w:val="subname"/>
        <w:rPr>
          <w:rtl/>
          <w:lang w:bidi="fa-IR"/>
        </w:rPr>
      </w:pPr>
    </w:p>
    <w:p w14:paraId="23ADCD1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بيمارستاني که بسترِ من در آن به جزيره‌يي در بي‌کرانگي مي‌مانَد</w:t>
      </w:r>
    </w:p>
    <w:p w14:paraId="5DA2323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گيج و حيرت‌زده به هر سويي چشم مي‌گردانم:</w:t>
      </w:r>
    </w:p>
    <w:p w14:paraId="326D44AB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24F0220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اين بيمارستان از آنِ خنازيريان نيست.</w:t>
      </w:r>
    </w:p>
    <w:p w14:paraId="2B56FC9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سلاطونيان و زنانِ پرستارش لازم و ملزومِ عشرتي بي‌نشاطند.</w:t>
      </w:r>
    </w:p>
    <w:p w14:paraId="43257C68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جذاميان آزادانه مي‌خرامند، با پلک‌هاي نيم‌جويده</w:t>
      </w:r>
    </w:p>
    <w:p w14:paraId="1022812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دو قلب در کيسه‌ي فتق</w:t>
      </w:r>
    </w:p>
    <w:p w14:paraId="16C20ADE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چرکابه‌يي از شاش و خاکشي در رگ</w:t>
      </w:r>
    </w:p>
    <w:p w14:paraId="2D279BA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با جاروهاي پَر بر سرنيزه‌ها</w:t>
      </w:r>
    </w:p>
    <w:p w14:paraId="638A0CB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به گردگيري ويرانه.</w:t>
      </w:r>
    </w:p>
    <w:p w14:paraId="421675D0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72B2824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راهروها با احساسِ سهمگينِ حضورِ سايه‌يي هيولا که فرمانِ سکوت مي‌دهد</w:t>
      </w:r>
    </w:p>
    <w:p w14:paraId="453CD63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محورِ خوابگاه‌هايي‌ست با حلقه‌هاي آهن در ديوارهاي سنگ</w:t>
      </w:r>
    </w:p>
    <w:p w14:paraId="49F25ED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تازيانه و شمشير بر ديوار.</w:t>
      </w:r>
    </w:p>
    <w:p w14:paraId="722CF85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اسهاليان</w:t>
      </w:r>
    </w:p>
    <w:p w14:paraId="423F9E62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شرم را در باغچه‌هاي پُرگُل به قناره مي‌کشند</w:t>
      </w:r>
    </w:p>
    <w:p w14:paraId="1DABF6C9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قلبِ عافيت در اتاقِ عمل مي‌تپد</w:t>
      </w:r>
    </w:p>
    <w:p w14:paraId="6927470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در تشتکِ خلاب و پنبه</w:t>
      </w:r>
    </w:p>
    <w:p w14:paraId="22DD82E2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ميانِ خُرناسه‌ي کفتارها زيرِ ميزِ جراح.</w:t>
      </w:r>
    </w:p>
    <w:p w14:paraId="26F2E4AE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4F3BB31D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اينجا قلبِ سالم را زالو تجويز مي‌کنند</w:t>
      </w:r>
    </w:p>
    <w:p w14:paraId="4053397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تا سرخوش و شاد همچون قناري مستي</w:t>
      </w:r>
    </w:p>
    <w:p w14:paraId="53CFC96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به شيرين‌ترين ترانه‌ي جانت نغمه سردهي تا آستانِ مرگ</w:t>
      </w:r>
    </w:p>
    <w:p w14:paraId="656EE32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که مي‌داني</w:t>
      </w:r>
    </w:p>
    <w:p w14:paraId="6A0CAAAD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امنيت</w:t>
      </w:r>
    </w:p>
    <w:p w14:paraId="02FC9D72" w14:textId="77777777" w:rsidR="00EE1493" w:rsidRDefault="00A77E66" w:rsidP="00FC4E80">
      <w:pPr>
        <w:pStyle w:val="body"/>
        <w:bidi/>
        <w:rPr>
          <w:rtl/>
        </w:rPr>
      </w:pPr>
      <w:r>
        <w:rPr>
          <w:rFonts w:ascii="Arial" w:hAnsi="Arial" w:cs="Arial"/>
        </w:rPr>
        <w:t>      </w:t>
      </w:r>
      <w:r>
        <w:rPr>
          <w:rFonts w:ascii="Arial" w:hAnsi="Arial" w:cs="Arial"/>
          <w:rtl/>
          <w:lang w:bidi="fa-IR"/>
        </w:rPr>
        <w:t xml:space="preserve"> </w:t>
      </w:r>
      <w:r>
        <w:rPr>
          <w:rFonts w:hint="cs"/>
          <w:rtl/>
        </w:rPr>
        <w:t>بلالِ شيرْدانه‌يي‌ست</w:t>
      </w:r>
    </w:p>
    <w:p w14:paraId="3030D5CA" w14:textId="77777777" w:rsidR="00EE1493" w:rsidRDefault="00A77E66" w:rsidP="00FC4E80">
      <w:pPr>
        <w:pStyle w:val="body"/>
        <w:bidi/>
        <w:rPr>
          <w:rtl/>
        </w:rPr>
      </w:pPr>
      <w:r>
        <w:t>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که در قفس به نصيب مي‌رسد،</w:t>
      </w:r>
    </w:p>
    <w:p w14:paraId="5C8662C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تا استوارِ پاسدارخانه برگِ امان در کَفَت نهد</w:t>
      </w:r>
    </w:p>
    <w:p w14:paraId="2A88463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قوطي مُسکن‌ها را در جيبِ روپوشت:</w:t>
      </w:r>
    </w:p>
    <w:p w14:paraId="48FA37E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ــ يکي صبح يکي شب، با عشق!</w:t>
      </w:r>
    </w:p>
    <w:p w14:paraId="423F2176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0AF37A78" w14:textId="77777777" w:rsidR="00EE1493" w:rsidRDefault="00A77E66" w:rsidP="00FC4E80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9AE15D3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66881D63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اکنون شبِ خسته از پناهِ شمشادها مي‌گذرد</w:t>
      </w:r>
    </w:p>
    <w:p w14:paraId="0EDC41B9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در آشپزخانه</w:t>
      </w:r>
    </w:p>
    <w:p w14:paraId="32D2191E" w14:textId="77777777" w:rsidR="00EE1493" w:rsidRDefault="00A77E66" w:rsidP="00FC4E80">
      <w:pPr>
        <w:pStyle w:val="body"/>
        <w:bidi/>
        <w:rPr>
          <w:rtl/>
        </w:rPr>
      </w:pPr>
      <w:r>
        <w:t>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هم‌اکنون</w:t>
      </w:r>
    </w:p>
    <w:p w14:paraId="411A759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دستيارِ جراح</w:t>
      </w:r>
    </w:p>
    <w:p w14:paraId="2F1E8FC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براي صبحانه‌ي سرپزشک</w:t>
      </w:r>
    </w:p>
    <w:p w14:paraId="427DADCA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شاعري گردنکش را عريان مي‌کند</w:t>
      </w:r>
    </w:p>
    <w:p w14:paraId="6A80ED9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(کسي را اعتراضي هست؟)</w:t>
      </w:r>
    </w:p>
    <w:p w14:paraId="6F2746BE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50D1CA27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در نعش‌کشي که به گورستان مي‌رود</w:t>
      </w:r>
    </w:p>
    <w:p w14:paraId="1B452000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مردگانِ رسمي هنوز تقلايي دارند</w:t>
      </w:r>
    </w:p>
    <w:p w14:paraId="45E94DB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نبض‌ها و زبان‌ها را هنوز</w:t>
      </w:r>
    </w:p>
    <w:p w14:paraId="2256EAF4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از تبِ خشم کوبش و آتشي هست.</w:t>
      </w:r>
    </w:p>
    <w:p w14:paraId="7B805014" w14:textId="77777777" w:rsidR="00EE1493" w:rsidRDefault="00A77E66" w:rsidP="00FC4E80">
      <w:pPr>
        <w:pStyle w:val="body"/>
        <w:bidi/>
        <w:rPr>
          <w:rtl/>
        </w:rPr>
      </w:pPr>
      <w:r>
        <w:t> </w:t>
      </w:r>
      <w:bookmarkStart w:id="0" w:name="_GoBack"/>
      <w:bookmarkEnd w:id="0"/>
    </w:p>
    <w:p w14:paraId="048D0D60" w14:textId="77777777" w:rsidR="00EE1493" w:rsidRDefault="00A77E66" w:rsidP="00FC4E80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246C3F6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5FD89506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عُريان بر ميزِ عمل چاربندم</w:t>
      </w:r>
    </w:p>
    <w:p w14:paraId="12D9ED29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اما بايد نعره‌يي برکشم</w:t>
      </w:r>
    </w:p>
    <w:p w14:paraId="4D6BF989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شرفِ کيهانم آخر</w:t>
      </w:r>
    </w:p>
    <w:p w14:paraId="4250ED16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هابيلم من</w:t>
      </w:r>
    </w:p>
    <w:p w14:paraId="35A4498C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و در کدوکاسه‌ي جمجمه‌ام</w:t>
      </w:r>
    </w:p>
    <w:p w14:paraId="7AA6508E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چاشتِ سرپزشک را نواله‌يي هست.</w:t>
      </w:r>
    </w:p>
    <w:p w14:paraId="596D497A" w14:textId="77777777" w:rsidR="00EE1493" w:rsidRDefault="00A77E66" w:rsidP="00FC4E80">
      <w:pPr>
        <w:pStyle w:val="body"/>
        <w:bidi/>
        <w:rPr>
          <w:rtl/>
        </w:rPr>
      </w:pPr>
      <w:r>
        <w:t> </w:t>
      </w:r>
    </w:p>
    <w:p w14:paraId="50A8AAC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به غريوي تلخ</w:t>
      </w:r>
    </w:p>
    <w:p w14:paraId="71AB9B5B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نواله را به کامش زهرِ افعي خواهم کرد،</w:t>
      </w:r>
    </w:p>
    <w:p w14:paraId="5F73EBD1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بامدادم آخر</w:t>
      </w:r>
    </w:p>
    <w:p w14:paraId="7D2A9135" w14:textId="77777777" w:rsidR="00EE1493" w:rsidRDefault="00A77E66" w:rsidP="00FC4E80">
      <w:pPr>
        <w:pStyle w:val="body"/>
        <w:bidi/>
        <w:rPr>
          <w:rtl/>
        </w:rPr>
      </w:pPr>
      <w:r>
        <w:rPr>
          <w:rFonts w:hint="cs"/>
          <w:rtl/>
        </w:rPr>
        <w:t>طليعه‌ي آفتابم.</w:t>
      </w:r>
    </w:p>
    <w:p w14:paraId="6C91C75C" w14:textId="3D158630" w:rsidR="00EE1493" w:rsidRDefault="00A77E66" w:rsidP="00FC4E80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۲۰</w:t>
      </w:r>
      <w:r>
        <w:rPr>
          <w:rFonts w:hint="cs"/>
          <w:rtl/>
        </w:rPr>
        <w:t xml:space="preserve"> تيرِ </w:t>
      </w:r>
      <w:r>
        <w:rPr>
          <w:rFonts w:hint="cs"/>
          <w:rtl/>
          <w:lang w:bidi="fa-IR"/>
        </w:rPr>
        <w:t>۱۳۶۳</w:t>
      </w:r>
    </w:p>
    <w:p w14:paraId="7DC9A558" w14:textId="77777777" w:rsidR="00FC4E80" w:rsidRDefault="00FC4E80" w:rsidP="00FC4E80">
      <w:pPr>
        <w:pStyle w:val="where"/>
        <w:bidi/>
        <w:rPr>
          <w:rtl/>
        </w:rPr>
      </w:pPr>
    </w:p>
    <w:sectPr w:rsidR="00FC4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77E66"/>
    <w:rsid w:val="003D4C04"/>
    <w:rsid w:val="00A77E66"/>
    <w:rsid w:val="00EE1493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6CC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C4E8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C4E8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C4E80"/>
    <w:pPr>
      <w:bidi/>
    </w:pPr>
  </w:style>
  <w:style w:type="paragraph" w:customStyle="1" w:styleId="num">
    <w:name w:val="num"/>
    <w:basedOn w:val="poem"/>
    <w:qFormat/>
    <w:rsid w:val="00FC4E80"/>
    <w:pPr>
      <w:spacing w:before="240"/>
    </w:pPr>
  </w:style>
  <w:style w:type="paragraph" w:customStyle="1" w:styleId="body">
    <w:name w:val="body"/>
    <w:basedOn w:val="Normal"/>
    <w:qFormat/>
    <w:rsid w:val="00FC4E80"/>
    <w:rPr>
      <w:color w:val="000000"/>
    </w:rPr>
  </w:style>
  <w:style w:type="paragraph" w:customStyle="1" w:styleId="when">
    <w:name w:val="when"/>
    <w:basedOn w:val="who"/>
    <w:next w:val="where"/>
    <w:qFormat/>
    <w:rsid w:val="00FC4E80"/>
    <w:pPr>
      <w:spacing w:before="360"/>
    </w:pPr>
  </w:style>
  <w:style w:type="paragraph" w:customStyle="1" w:styleId="where">
    <w:name w:val="where"/>
    <w:basedOn w:val="when"/>
    <w:next w:val="NoSpacing"/>
    <w:qFormat/>
    <w:rsid w:val="00FC4E80"/>
    <w:pPr>
      <w:spacing w:before="0"/>
    </w:pPr>
  </w:style>
  <w:style w:type="paragraph" w:styleId="NoSpacing">
    <w:name w:val="No Spacing"/>
    <w:uiPriority w:val="1"/>
    <w:qFormat/>
    <w:rsid w:val="00FC4E8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C4E8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C4E8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8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8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E8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4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E8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E8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C4E80"/>
    <w:rPr>
      <w:b/>
      <w:bCs/>
    </w:rPr>
  </w:style>
  <w:style w:type="character" w:styleId="Emphasis">
    <w:name w:val="Emphasis"/>
    <w:uiPriority w:val="20"/>
    <w:qFormat/>
    <w:rsid w:val="00FC4E80"/>
    <w:rPr>
      <w:i/>
      <w:iCs/>
    </w:rPr>
  </w:style>
  <w:style w:type="paragraph" w:styleId="ListParagraph">
    <w:name w:val="List Paragraph"/>
    <w:basedOn w:val="Normal"/>
    <w:uiPriority w:val="34"/>
    <w:qFormat/>
    <w:rsid w:val="00FC4E8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C4E8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8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8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C4E8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C4E8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C4E8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C4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C4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E8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C4E8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C4E8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C4E80"/>
    <w:pPr>
      <w:bidi/>
    </w:pPr>
  </w:style>
  <w:style w:type="paragraph" w:customStyle="1" w:styleId="num">
    <w:name w:val="num"/>
    <w:basedOn w:val="poem"/>
    <w:qFormat/>
    <w:rsid w:val="00FC4E80"/>
    <w:pPr>
      <w:spacing w:before="240"/>
    </w:pPr>
  </w:style>
  <w:style w:type="paragraph" w:customStyle="1" w:styleId="body">
    <w:name w:val="body"/>
    <w:basedOn w:val="Normal"/>
    <w:qFormat/>
    <w:rsid w:val="00FC4E80"/>
    <w:rPr>
      <w:color w:val="000000"/>
    </w:rPr>
  </w:style>
  <w:style w:type="paragraph" w:customStyle="1" w:styleId="when">
    <w:name w:val="when"/>
    <w:basedOn w:val="who"/>
    <w:next w:val="where"/>
    <w:qFormat/>
    <w:rsid w:val="00FC4E80"/>
    <w:pPr>
      <w:spacing w:before="360"/>
    </w:pPr>
  </w:style>
  <w:style w:type="paragraph" w:customStyle="1" w:styleId="where">
    <w:name w:val="where"/>
    <w:basedOn w:val="when"/>
    <w:next w:val="NoSpacing"/>
    <w:qFormat/>
    <w:rsid w:val="00FC4E80"/>
    <w:pPr>
      <w:spacing w:before="0"/>
    </w:pPr>
  </w:style>
  <w:style w:type="paragraph" w:styleId="NoSpacing">
    <w:name w:val="No Spacing"/>
    <w:uiPriority w:val="1"/>
    <w:qFormat/>
    <w:rsid w:val="00FC4E8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C4E8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C4E8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8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8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E8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4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E8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E8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C4E80"/>
    <w:rPr>
      <w:b/>
      <w:bCs/>
    </w:rPr>
  </w:style>
  <w:style w:type="character" w:styleId="Emphasis">
    <w:name w:val="Emphasis"/>
    <w:uiPriority w:val="20"/>
    <w:qFormat/>
    <w:rsid w:val="00FC4E80"/>
    <w:rPr>
      <w:i/>
      <w:iCs/>
    </w:rPr>
  </w:style>
  <w:style w:type="paragraph" w:styleId="ListParagraph">
    <w:name w:val="List Paragraph"/>
    <w:basedOn w:val="Normal"/>
    <w:uiPriority w:val="34"/>
    <w:qFormat/>
    <w:rsid w:val="00FC4E8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C4E8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8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8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C4E8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C4E8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C4E8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C4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C4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E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6E0B-D81D-4AC2-9893-A61FE749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2010-04-12T06:31:00Z</dcterms:created>
  <dcterms:modified xsi:type="dcterms:W3CDTF">2010-04-12T06:36:00Z</dcterms:modified>
</cp:coreProperties>
</file>