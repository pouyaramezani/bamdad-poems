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5D984B" w14:textId="3612E940" w:rsidR="00D53914" w:rsidRDefault="0093442F" w:rsidP="009A3819">
      <w:pPr>
        <w:pStyle w:val="poem"/>
        <w:rPr>
          <w:rtl/>
          <w:lang w:bidi="fa-IR"/>
        </w:rPr>
      </w:pPr>
      <w:r w:rsidRPr="00A3566C">
        <w:rPr>
          <w:rFonts w:hint="cs"/>
          <w:rtl/>
        </w:rPr>
        <w:t>از مرگ</w:t>
      </w:r>
      <w:r w:rsidR="00A3566C">
        <w:rPr>
          <w:lang w:bidi="fa-IR"/>
        </w:rPr>
        <w:t xml:space="preserve"> </w:t>
      </w:r>
      <w:r w:rsidRPr="00D603A1">
        <w:rPr>
          <w:rFonts w:hint="cs"/>
          <w:rtl/>
          <w:lang w:bidi="fa-IR"/>
        </w:rPr>
        <w:t>...</w:t>
      </w:r>
    </w:p>
    <w:p w14:paraId="0E8B1B6A" w14:textId="09A758D9" w:rsidR="00A3566C" w:rsidRDefault="00A3566C" w:rsidP="009A3819">
      <w:pPr>
        <w:pStyle w:val="who"/>
        <w:bidi/>
        <w:rPr>
          <w:rtl/>
          <w:lang w:bidi="fa-IR"/>
        </w:rPr>
      </w:pPr>
    </w:p>
    <w:p w14:paraId="74083E2B" w14:textId="7B45E071" w:rsidR="00A3566C" w:rsidRPr="009A3819" w:rsidRDefault="00A3566C" w:rsidP="009A3819">
      <w:pPr>
        <w:pStyle w:val="why"/>
        <w:rPr>
          <w:rtl/>
        </w:rPr>
      </w:pPr>
    </w:p>
    <w:p w14:paraId="42C053C0" w14:textId="6759BA99" w:rsidR="00A3566C" w:rsidRPr="009A3819" w:rsidRDefault="00A3566C" w:rsidP="009A3819">
      <w:pPr>
        <w:pStyle w:val="num"/>
        <w:rPr>
          <w:rtl/>
        </w:rPr>
      </w:pPr>
    </w:p>
    <w:p w14:paraId="108BA969" w14:textId="77777777" w:rsidR="009A3819" w:rsidRDefault="009A3819" w:rsidP="009A3819">
      <w:pPr>
        <w:pStyle w:val="subname"/>
        <w:rPr>
          <w:lang w:bidi="fa-IR"/>
        </w:rPr>
      </w:pPr>
    </w:p>
    <w:p w14:paraId="72A82413" w14:textId="7495C5EC" w:rsidR="00D53914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هرگز از مرگ نهراسيده‌ام</w:t>
      </w:r>
      <w:bookmarkStart w:id="0" w:name="_GoBack"/>
      <w:bookmarkEnd w:id="0"/>
    </w:p>
    <w:p w14:paraId="30D6F42F" w14:textId="77777777" w:rsidR="00A3566C" w:rsidRPr="00A3566C" w:rsidRDefault="00A3566C" w:rsidP="009A3819">
      <w:pPr>
        <w:pStyle w:val="body"/>
        <w:bidi/>
        <w:rPr>
          <w:rtl/>
          <w:lang w:bidi="fa-IR"/>
        </w:rPr>
      </w:pPr>
    </w:p>
    <w:p w14:paraId="377CDAE6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اگرچه دستان‌اش از ابتذال شکننده‌تر بود.</w:t>
      </w:r>
    </w:p>
    <w:p w14:paraId="4BE675E8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هراس ِ من ــ باري ــ همه از مردن در سرزميني‌ست</w:t>
      </w:r>
    </w:p>
    <w:p w14:paraId="634622A4" w14:textId="77777777" w:rsidR="00D53914" w:rsidRPr="00D603A1" w:rsidRDefault="0093442F" w:rsidP="009A3819">
      <w:pPr>
        <w:pStyle w:val="body"/>
        <w:bidi/>
        <w:rPr>
          <w:rtl/>
        </w:rPr>
      </w:pPr>
      <w:r w:rsidRPr="00D603A1">
        <w:t> </w:t>
      </w:r>
    </w:p>
    <w:p w14:paraId="7150419E" w14:textId="77777777" w:rsidR="00D603A1" w:rsidRPr="00D603A1" w:rsidRDefault="00D603A1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b/>
          <w:bCs/>
          <w:rtl/>
          <w:lang w:bidi="fa-IR"/>
        </w:rPr>
        <w:t>که مزد ِ گورکن</w:t>
      </w:r>
    </w:p>
    <w:p w14:paraId="2EF233C0" w14:textId="77777777" w:rsidR="00D603A1" w:rsidRPr="00D603A1" w:rsidRDefault="00D603A1" w:rsidP="009A3819">
      <w:pPr>
        <w:pStyle w:val="body"/>
        <w:bidi/>
        <w:divId w:val="641234522"/>
      </w:pPr>
      <w:r w:rsidRPr="00D603A1">
        <w:rPr>
          <w:b/>
          <w:bCs/>
        </w:rPr>
        <w:t> </w:t>
      </w:r>
    </w:p>
    <w:p w14:paraId="1CB80F37" w14:textId="77777777" w:rsidR="00D603A1" w:rsidRPr="00D603A1" w:rsidRDefault="00D603A1" w:rsidP="009A3819">
      <w:pPr>
        <w:pStyle w:val="body"/>
        <w:bidi/>
        <w:rPr>
          <w:rtl/>
          <w:lang w:bidi="fa-IR"/>
        </w:rPr>
      </w:pPr>
      <w:r w:rsidRPr="00D603A1">
        <w:rPr>
          <w:b/>
          <w:bCs/>
        </w:rPr>
        <w:t> </w:t>
      </w:r>
      <w:r w:rsidRPr="00D603A1">
        <w:tab/>
      </w:r>
      <w:r w:rsidRPr="00D603A1">
        <w:rPr>
          <w:rFonts w:hint="cs"/>
          <w:b/>
          <w:bCs/>
          <w:rtl/>
          <w:lang w:bidi="fa-IR"/>
        </w:rPr>
        <w:t>از بهاي ِ آزادي‌ي ِ آدمي</w:t>
      </w:r>
    </w:p>
    <w:p w14:paraId="5C2C68E0" w14:textId="77777777" w:rsidR="00D603A1" w:rsidRPr="00D603A1" w:rsidRDefault="00D603A1" w:rsidP="009A3819">
      <w:pPr>
        <w:pStyle w:val="body"/>
        <w:bidi/>
        <w:divId w:val="641234522"/>
      </w:pPr>
      <w:r w:rsidRPr="00D603A1">
        <w:rPr>
          <w:b/>
          <w:bCs/>
        </w:rPr>
        <w:t> </w:t>
      </w:r>
    </w:p>
    <w:p w14:paraId="2EC0468C" w14:textId="052F07FE" w:rsidR="00D603A1" w:rsidRPr="00D603A1" w:rsidRDefault="00D603A1" w:rsidP="009A3819">
      <w:pPr>
        <w:pStyle w:val="body"/>
        <w:bidi/>
        <w:rPr>
          <w:rtl/>
          <w:lang w:bidi="fa-IR"/>
        </w:rPr>
      </w:pPr>
      <w:r w:rsidRPr="00D603A1">
        <w:rPr>
          <w:b/>
          <w:bCs/>
        </w:rPr>
        <w:t> </w:t>
      </w:r>
      <w:r w:rsidRPr="00D603A1">
        <w:tab/>
      </w:r>
      <w:r w:rsidRPr="00D603A1">
        <w:rPr>
          <w:rFonts w:hint="cs"/>
          <w:rtl/>
          <w:lang w:bidi="fa-IR"/>
        </w:rPr>
        <w:t> </w:t>
      </w:r>
      <w:r w:rsidRPr="00D603A1">
        <w:rPr>
          <w:lang w:bidi="fa-IR"/>
        </w:rPr>
        <w:tab/>
      </w:r>
      <w:r w:rsidRPr="00D603A1">
        <w:rPr>
          <w:lang w:bidi="fa-IR"/>
        </w:rPr>
        <w:tab/>
      </w:r>
      <w:r w:rsidRPr="00D603A1">
        <w:rPr>
          <w:lang w:bidi="fa-IR"/>
        </w:rPr>
        <w:tab/>
      </w:r>
      <w:r w:rsidRPr="00D603A1">
        <w:rPr>
          <w:rFonts w:hint="cs"/>
          <w:b/>
          <w:bCs/>
          <w:rtl/>
          <w:lang w:bidi="fa-IR"/>
        </w:rPr>
        <w:t>افزون باشد.</w:t>
      </w:r>
    </w:p>
    <w:p w14:paraId="215F354A" w14:textId="77777777" w:rsidR="00D603A1" w:rsidRPr="00D603A1" w:rsidRDefault="00D603A1" w:rsidP="009A3819">
      <w:pPr>
        <w:pStyle w:val="body"/>
        <w:bidi/>
        <w:divId w:val="641234522"/>
      </w:pPr>
      <w:r w:rsidRPr="00D603A1">
        <w:rPr>
          <w:b/>
          <w:bCs/>
        </w:rPr>
        <w:t> </w:t>
      </w:r>
    </w:p>
    <w:p w14:paraId="42BCF68C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جُستن</w:t>
      </w:r>
    </w:p>
    <w:p w14:paraId="664B38C4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يافتن</w:t>
      </w:r>
    </w:p>
    <w:p w14:paraId="6ECDA439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و آن‌گاه</w:t>
      </w:r>
    </w:p>
    <w:p w14:paraId="6222038F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به اختيار برگزيدن</w:t>
      </w:r>
    </w:p>
    <w:p w14:paraId="4DEF7185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و از خويشتن ِ خويش</w:t>
      </w:r>
    </w:p>
    <w:p w14:paraId="75E2DCB8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باروئي پي‌افکندن ــ</w:t>
      </w:r>
    </w:p>
    <w:p w14:paraId="1B3A8425" w14:textId="77777777" w:rsidR="00D53914" w:rsidRPr="00D603A1" w:rsidRDefault="0093442F" w:rsidP="009A3819">
      <w:pPr>
        <w:pStyle w:val="body"/>
        <w:bidi/>
        <w:rPr>
          <w:rtl/>
        </w:rPr>
      </w:pPr>
      <w:r w:rsidRPr="00D603A1">
        <w:t> </w:t>
      </w:r>
    </w:p>
    <w:p w14:paraId="2EEC3850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اگر مرگ را از اين همه ارزشي بيش‌تر باشد</w:t>
      </w:r>
    </w:p>
    <w:p w14:paraId="373929BB" w14:textId="77777777" w:rsidR="00D53914" w:rsidRPr="00D603A1" w:rsidRDefault="0093442F" w:rsidP="009A3819">
      <w:pPr>
        <w:pStyle w:val="body"/>
        <w:bidi/>
        <w:rPr>
          <w:rtl/>
          <w:lang w:bidi="fa-IR"/>
        </w:rPr>
      </w:pPr>
      <w:r w:rsidRPr="00D603A1">
        <w:rPr>
          <w:rFonts w:hint="cs"/>
          <w:rtl/>
          <w:lang w:bidi="fa-IR"/>
        </w:rPr>
        <w:t>حاشا حاشا که هرگز از مرگ هراسيده باشم.</w:t>
      </w:r>
    </w:p>
    <w:p w14:paraId="31B960CA" w14:textId="0566AC62" w:rsidR="00D53914" w:rsidRDefault="0093442F" w:rsidP="009A3819">
      <w:pPr>
        <w:pStyle w:val="when"/>
        <w:bidi/>
        <w:rPr>
          <w:lang w:bidi="fa-IR"/>
        </w:rPr>
      </w:pPr>
      <w:r w:rsidRPr="00D603A1">
        <w:t> </w:t>
      </w:r>
      <w:r w:rsidRPr="00D603A1">
        <w:rPr>
          <w:rFonts w:hint="cs"/>
          <w:rtl/>
          <w:lang w:bidi="fa-IR"/>
        </w:rPr>
        <w:t>دي ِ ۱۳۴۱</w:t>
      </w:r>
    </w:p>
    <w:p w14:paraId="4EEFF1E2" w14:textId="77777777" w:rsidR="009A3819" w:rsidRPr="009A3819" w:rsidRDefault="009A3819" w:rsidP="009A3819">
      <w:pPr>
        <w:pStyle w:val="where"/>
        <w:bidi/>
        <w:rPr>
          <w:rFonts w:asciiTheme="minorHAnsi" w:hAnsiTheme="minorHAnsi"/>
          <w:lang w:bidi="fa-IR"/>
        </w:rPr>
      </w:pPr>
    </w:p>
    <w:sectPr w:rsidR="009A3819" w:rsidRPr="009A3819" w:rsidSect="00D603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3442F"/>
    <w:rsid w:val="0093442F"/>
    <w:rsid w:val="009A3819"/>
    <w:rsid w:val="00A3566C"/>
    <w:rsid w:val="00D53914"/>
    <w:rsid w:val="00D6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66E87D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6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3566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3566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3566C"/>
    <w:pPr>
      <w:bidi/>
    </w:pPr>
  </w:style>
  <w:style w:type="paragraph" w:customStyle="1" w:styleId="num">
    <w:name w:val="num"/>
    <w:basedOn w:val="poem"/>
    <w:qFormat/>
    <w:rsid w:val="00A3566C"/>
    <w:pPr>
      <w:spacing w:before="240"/>
    </w:pPr>
  </w:style>
  <w:style w:type="paragraph" w:customStyle="1" w:styleId="body">
    <w:name w:val="body"/>
    <w:basedOn w:val="Normal"/>
    <w:qFormat/>
    <w:rsid w:val="00A3566C"/>
    <w:rPr>
      <w:color w:val="000000"/>
    </w:rPr>
  </w:style>
  <w:style w:type="paragraph" w:customStyle="1" w:styleId="when">
    <w:name w:val="when"/>
    <w:basedOn w:val="who"/>
    <w:next w:val="where"/>
    <w:qFormat/>
    <w:rsid w:val="00A3566C"/>
    <w:pPr>
      <w:spacing w:before="360"/>
    </w:pPr>
  </w:style>
  <w:style w:type="paragraph" w:customStyle="1" w:styleId="where">
    <w:name w:val="where"/>
    <w:basedOn w:val="when"/>
    <w:next w:val="NoSpacing"/>
    <w:qFormat/>
    <w:rsid w:val="00A3566C"/>
    <w:pPr>
      <w:spacing w:before="0"/>
    </w:pPr>
  </w:style>
  <w:style w:type="paragraph" w:styleId="NoSpacing">
    <w:name w:val="No Spacing"/>
    <w:uiPriority w:val="1"/>
    <w:qFormat/>
    <w:rsid w:val="00A3566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3566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3566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6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6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566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5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66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6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3566C"/>
    <w:rPr>
      <w:b/>
      <w:bCs/>
    </w:rPr>
  </w:style>
  <w:style w:type="character" w:styleId="Emphasis">
    <w:name w:val="Emphasis"/>
    <w:uiPriority w:val="20"/>
    <w:qFormat/>
    <w:rsid w:val="00A3566C"/>
    <w:rPr>
      <w:i/>
      <w:iCs/>
    </w:rPr>
  </w:style>
  <w:style w:type="paragraph" w:styleId="ListParagraph">
    <w:name w:val="List Paragraph"/>
    <w:basedOn w:val="Normal"/>
    <w:uiPriority w:val="34"/>
    <w:qFormat/>
    <w:rsid w:val="00A3566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3566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56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6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6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3566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3566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3566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3566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3566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66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66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56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6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6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3566C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3566C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3566C"/>
    <w:pPr>
      <w:bidi/>
    </w:pPr>
  </w:style>
  <w:style w:type="paragraph" w:customStyle="1" w:styleId="num">
    <w:name w:val="num"/>
    <w:basedOn w:val="poem"/>
    <w:qFormat/>
    <w:rsid w:val="00A3566C"/>
    <w:pPr>
      <w:spacing w:before="240"/>
    </w:pPr>
  </w:style>
  <w:style w:type="paragraph" w:customStyle="1" w:styleId="body">
    <w:name w:val="body"/>
    <w:basedOn w:val="Normal"/>
    <w:qFormat/>
    <w:rsid w:val="00A3566C"/>
    <w:rPr>
      <w:color w:val="000000"/>
    </w:rPr>
  </w:style>
  <w:style w:type="paragraph" w:customStyle="1" w:styleId="when">
    <w:name w:val="when"/>
    <w:basedOn w:val="who"/>
    <w:next w:val="where"/>
    <w:qFormat/>
    <w:rsid w:val="00A3566C"/>
    <w:pPr>
      <w:spacing w:before="360"/>
    </w:pPr>
  </w:style>
  <w:style w:type="paragraph" w:customStyle="1" w:styleId="where">
    <w:name w:val="where"/>
    <w:basedOn w:val="when"/>
    <w:next w:val="NoSpacing"/>
    <w:qFormat/>
    <w:rsid w:val="00A3566C"/>
    <w:pPr>
      <w:spacing w:before="0"/>
    </w:pPr>
  </w:style>
  <w:style w:type="paragraph" w:styleId="NoSpacing">
    <w:name w:val="No Spacing"/>
    <w:uiPriority w:val="1"/>
    <w:qFormat/>
    <w:rsid w:val="00A3566C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3566C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3566C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6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6C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6C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566C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56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566C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56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3566C"/>
    <w:rPr>
      <w:b/>
      <w:bCs/>
    </w:rPr>
  </w:style>
  <w:style w:type="character" w:styleId="Emphasis">
    <w:name w:val="Emphasis"/>
    <w:uiPriority w:val="20"/>
    <w:qFormat/>
    <w:rsid w:val="00A3566C"/>
    <w:rPr>
      <w:i/>
      <w:iCs/>
    </w:rPr>
  </w:style>
  <w:style w:type="paragraph" w:styleId="ListParagraph">
    <w:name w:val="List Paragraph"/>
    <w:basedOn w:val="Normal"/>
    <w:uiPriority w:val="34"/>
    <w:qFormat/>
    <w:rsid w:val="00A3566C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3566C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3566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6C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6C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3566C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3566C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3566C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3566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3566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6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23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2010-03-16T16:10:00Z</dcterms:created>
  <dcterms:modified xsi:type="dcterms:W3CDTF">2010-04-06T11:16:00Z</dcterms:modified>
</cp:coreProperties>
</file>