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06CFE" w14:textId="77777777" w:rsidR="00B80A96" w:rsidRDefault="00B80A96" w:rsidP="00B80A96">
      <w:pPr>
        <w:pStyle w:val="poem"/>
        <w:rPr>
          <w:lang w:bidi="fa-IR"/>
        </w:rPr>
      </w:pPr>
      <w:bookmarkStart w:id="0" w:name="_GoBack"/>
      <w:r>
        <w:rPr>
          <w:rFonts w:hint="cs"/>
          <w:rtl/>
          <w:lang w:bidi="fa-IR"/>
        </w:rPr>
        <w:t xml:space="preserve">خوابِ وجين‌گر </w:t>
      </w:r>
    </w:p>
    <w:p w14:paraId="70E1F8C7" w14:textId="77777777" w:rsidR="00B80A96" w:rsidRDefault="00B80A96" w:rsidP="00B80A96">
      <w:pPr>
        <w:pStyle w:val="who"/>
        <w:bidi/>
        <w:rPr>
          <w:lang w:bidi="fa-IR"/>
        </w:rPr>
      </w:pPr>
    </w:p>
    <w:p w14:paraId="2811E673" w14:textId="77777777" w:rsidR="00B80A96" w:rsidRDefault="00B80A96" w:rsidP="00B80A96">
      <w:pPr>
        <w:pStyle w:val="why"/>
        <w:rPr>
          <w:lang w:bidi="fa-IR"/>
        </w:rPr>
      </w:pPr>
    </w:p>
    <w:p w14:paraId="51C2A2DE" w14:textId="77777777" w:rsidR="00B80A96" w:rsidRPr="00396BEE" w:rsidRDefault="00B80A96" w:rsidP="00B80A96">
      <w:pPr>
        <w:pStyle w:val="body"/>
        <w:bidi/>
        <w:rPr>
          <w:rtl/>
        </w:rPr>
      </w:pPr>
      <w:r w:rsidRPr="00396BEE">
        <w:rPr>
          <w:rFonts w:hint="cs"/>
          <w:rtl/>
        </w:rPr>
        <w:t>خواب چون درفکند از پايم</w:t>
      </w:r>
    </w:p>
    <w:p w14:paraId="32EEF75D" w14:textId="77777777" w:rsidR="00B80A96" w:rsidRPr="00396BEE" w:rsidRDefault="00B80A96" w:rsidP="00B80A96">
      <w:pPr>
        <w:pStyle w:val="body"/>
        <w:bidi/>
        <w:rPr>
          <w:rtl/>
        </w:rPr>
      </w:pPr>
      <w:r w:rsidRPr="00396BEE">
        <w:rPr>
          <w:rFonts w:hint="cs"/>
          <w:rtl/>
        </w:rPr>
        <w:t>خسته مي‌خوابم از آغازِ غروب</w:t>
      </w:r>
    </w:p>
    <w:p w14:paraId="14948706" w14:textId="77777777" w:rsidR="00B80A96" w:rsidRPr="00396BEE" w:rsidRDefault="00B80A96" w:rsidP="00B80A96">
      <w:pPr>
        <w:pStyle w:val="body"/>
        <w:bidi/>
        <w:rPr>
          <w:rtl/>
        </w:rPr>
      </w:pPr>
      <w:r w:rsidRPr="00396BEE">
        <w:rPr>
          <w:rFonts w:hint="cs"/>
          <w:rtl/>
        </w:rPr>
        <w:t>ليک آن هرزه علف‌ها که به دست</w:t>
      </w:r>
    </w:p>
    <w:p w14:paraId="210CBBA9" w14:textId="77777777" w:rsidR="00B80A96" w:rsidRPr="00396BEE" w:rsidRDefault="00B80A96" w:rsidP="00B80A96">
      <w:pPr>
        <w:pStyle w:val="body"/>
        <w:bidi/>
        <w:rPr>
          <w:rtl/>
        </w:rPr>
      </w:pPr>
      <w:r w:rsidRPr="00396BEE">
        <w:rPr>
          <w:rFonts w:hint="cs"/>
          <w:rtl/>
        </w:rPr>
        <w:t>ريشه‌کن مي‌کنم از مزرعه، روز،</w:t>
      </w:r>
    </w:p>
    <w:p w14:paraId="00880B01" w14:textId="77777777" w:rsidR="00B80A96" w:rsidRPr="00396BEE" w:rsidRDefault="00B80A96" w:rsidP="00B80A96">
      <w:pPr>
        <w:pStyle w:val="body"/>
        <w:bidi/>
      </w:pPr>
      <w:r w:rsidRPr="00396BEE">
        <w:rPr>
          <w:rFonts w:hint="cs"/>
          <w:rtl/>
        </w:rPr>
        <w:t>مي‌کَنَم‌ْشان شب در خواب، هنوز...</w:t>
      </w:r>
    </w:p>
    <w:p w14:paraId="7E1AD936" w14:textId="77777777" w:rsidR="00B80A96" w:rsidRDefault="00B80A96" w:rsidP="00B80A96">
      <w:pPr>
        <w:pStyle w:val="when"/>
        <w:bidi/>
        <w:rPr>
          <w:lang w:bidi="fa-IR"/>
        </w:rPr>
      </w:pPr>
      <w:r>
        <w:rPr>
          <w:rFonts w:hint="cs"/>
          <w:rtl/>
          <w:lang w:bidi="fa-IR"/>
        </w:rPr>
        <w:t>۱۳۳۸ (؟)</w:t>
      </w:r>
    </w:p>
    <w:bookmarkEnd w:id="0"/>
    <w:p w14:paraId="670BE121" w14:textId="77777777" w:rsidR="00B80A96" w:rsidRPr="00396BEE" w:rsidRDefault="00B80A96" w:rsidP="00B80A96">
      <w:pPr>
        <w:pStyle w:val="where"/>
        <w:bidi/>
        <w:rPr>
          <w:rFonts w:asciiTheme="minorHAnsi" w:hAnsiTheme="minorHAnsi"/>
          <w:rtl/>
          <w:lang w:bidi="fa-IR"/>
        </w:rPr>
      </w:pPr>
    </w:p>
    <w:sectPr w:rsidR="00B80A96" w:rsidRPr="00396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A96"/>
    <w:rsid w:val="002055A7"/>
    <w:rsid w:val="00344FDB"/>
    <w:rsid w:val="00B8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19175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B80A96"/>
    <w:pPr>
      <w:bidi/>
      <w:spacing w:after="0" w:line="240" w:lineRule="auto"/>
      <w:outlineLvl w:val="0"/>
    </w:pPr>
    <w:rPr>
      <w:rFonts w:ascii="Zar" w:eastAsiaTheme="minorEastAsia" w:hAnsi="Zar" w:cs="Zar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80A96"/>
    <w:pPr>
      <w:spacing w:after="0" w:line="240" w:lineRule="auto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y">
    <w:name w:val="why"/>
    <w:basedOn w:val="who"/>
    <w:next w:val="Normal"/>
    <w:qFormat/>
    <w:rsid w:val="00B80A96"/>
    <w:pPr>
      <w:bidi/>
    </w:pPr>
  </w:style>
  <w:style w:type="paragraph" w:customStyle="1" w:styleId="body">
    <w:name w:val="body"/>
    <w:basedOn w:val="Normal"/>
    <w:qFormat/>
    <w:rsid w:val="00B80A96"/>
    <w:pPr>
      <w:spacing w:after="0" w:line="240" w:lineRule="auto"/>
    </w:pPr>
    <w:rPr>
      <w:rFonts w:ascii="Zar" w:eastAsiaTheme="minorEastAsia" w:hAnsi="Zar" w:cs="Zar"/>
      <w:color w:val="000000"/>
      <w:sz w:val="24"/>
      <w:szCs w:val="24"/>
    </w:rPr>
  </w:style>
  <w:style w:type="paragraph" w:customStyle="1" w:styleId="when">
    <w:name w:val="when"/>
    <w:basedOn w:val="who"/>
    <w:next w:val="where"/>
    <w:qFormat/>
    <w:rsid w:val="00B80A96"/>
    <w:pPr>
      <w:spacing w:before="360"/>
    </w:pPr>
  </w:style>
  <w:style w:type="paragraph" w:customStyle="1" w:styleId="where">
    <w:name w:val="where"/>
    <w:basedOn w:val="when"/>
    <w:next w:val="NoSpacing"/>
    <w:qFormat/>
    <w:rsid w:val="00B80A96"/>
    <w:pPr>
      <w:spacing w:before="0"/>
    </w:pPr>
  </w:style>
  <w:style w:type="paragraph" w:styleId="NoSpacing">
    <w:name w:val="No Spacing"/>
    <w:uiPriority w:val="1"/>
    <w:qFormat/>
    <w:rsid w:val="00B80A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B80A96"/>
    <w:pPr>
      <w:bidi/>
      <w:spacing w:after="0" w:line="240" w:lineRule="auto"/>
      <w:outlineLvl w:val="0"/>
    </w:pPr>
    <w:rPr>
      <w:rFonts w:ascii="Zar" w:eastAsiaTheme="minorEastAsia" w:hAnsi="Zar" w:cs="Zar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80A96"/>
    <w:pPr>
      <w:spacing w:after="0" w:line="240" w:lineRule="auto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y">
    <w:name w:val="why"/>
    <w:basedOn w:val="who"/>
    <w:next w:val="Normal"/>
    <w:qFormat/>
    <w:rsid w:val="00B80A96"/>
    <w:pPr>
      <w:bidi/>
    </w:pPr>
  </w:style>
  <w:style w:type="paragraph" w:customStyle="1" w:styleId="body">
    <w:name w:val="body"/>
    <w:basedOn w:val="Normal"/>
    <w:qFormat/>
    <w:rsid w:val="00B80A96"/>
    <w:pPr>
      <w:spacing w:after="0" w:line="240" w:lineRule="auto"/>
    </w:pPr>
    <w:rPr>
      <w:rFonts w:ascii="Zar" w:eastAsiaTheme="minorEastAsia" w:hAnsi="Zar" w:cs="Zar"/>
      <w:color w:val="000000"/>
      <w:sz w:val="24"/>
      <w:szCs w:val="24"/>
    </w:rPr>
  </w:style>
  <w:style w:type="paragraph" w:customStyle="1" w:styleId="when">
    <w:name w:val="when"/>
    <w:basedOn w:val="who"/>
    <w:next w:val="where"/>
    <w:qFormat/>
    <w:rsid w:val="00B80A96"/>
    <w:pPr>
      <w:spacing w:before="360"/>
    </w:pPr>
  </w:style>
  <w:style w:type="paragraph" w:customStyle="1" w:styleId="where">
    <w:name w:val="where"/>
    <w:basedOn w:val="when"/>
    <w:next w:val="NoSpacing"/>
    <w:qFormat/>
    <w:rsid w:val="00B80A96"/>
    <w:pPr>
      <w:spacing w:before="0"/>
    </w:pPr>
  </w:style>
  <w:style w:type="paragraph" w:styleId="NoSpacing">
    <w:name w:val="No Spacing"/>
    <w:uiPriority w:val="1"/>
    <w:qFormat/>
    <w:rsid w:val="00B80A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3</cp:revision>
  <dcterms:created xsi:type="dcterms:W3CDTF">2010-04-05T23:11:00Z</dcterms:created>
  <dcterms:modified xsi:type="dcterms:W3CDTF">2010-04-06T09:30:00Z</dcterms:modified>
</cp:coreProperties>
</file>