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9A649" w14:textId="25C0FACC" w:rsidR="008867F4" w:rsidRDefault="00492D3E" w:rsidP="009655A3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شکاف</w:t>
      </w:r>
    </w:p>
    <w:p w14:paraId="354D8FB6" w14:textId="34D8409F" w:rsidR="009655A3" w:rsidRPr="00C03D4E" w:rsidRDefault="00C03D4E" w:rsidP="00C03D4E">
      <w:pPr>
        <w:pStyle w:val="who"/>
        <w:bidi/>
        <w:rPr>
          <w:b/>
          <w:bCs/>
          <w:lang w:bidi="fa-IR"/>
        </w:rPr>
      </w:pPr>
      <w:r w:rsidRPr="00C03D4E">
        <w:rPr>
          <w:rtl/>
          <w:lang w:bidi="fa-IR"/>
        </w:rPr>
        <w:t xml:space="preserve">در اعدام ِ </w:t>
      </w:r>
      <w:r w:rsidRPr="00C03D4E">
        <w:rPr>
          <w:b/>
          <w:bCs/>
          <w:rtl/>
          <w:lang w:bidi="fa-IR"/>
        </w:rPr>
        <w:t>خسرو گلسرخي</w:t>
      </w:r>
    </w:p>
    <w:p w14:paraId="6733DBB1" w14:textId="77777777" w:rsidR="00C03D4E" w:rsidRDefault="00C03D4E" w:rsidP="00C03D4E">
      <w:pPr>
        <w:pStyle w:val="why"/>
        <w:rPr>
          <w:rtl/>
          <w:lang w:bidi="fa-IR"/>
        </w:rPr>
      </w:pPr>
    </w:p>
    <w:p w14:paraId="377B9958" w14:textId="1BB6A302" w:rsidR="009655A3" w:rsidRDefault="009655A3" w:rsidP="009655A3">
      <w:pPr>
        <w:pStyle w:val="num"/>
        <w:rPr>
          <w:rtl/>
          <w:lang w:bidi="fa-IR"/>
        </w:rPr>
      </w:pPr>
    </w:p>
    <w:p w14:paraId="489835A1" w14:textId="77777777" w:rsidR="009655A3" w:rsidRPr="009655A3" w:rsidRDefault="009655A3" w:rsidP="009655A3">
      <w:pPr>
        <w:pStyle w:val="subname"/>
        <w:rPr>
          <w:lang w:bidi="fa-IR"/>
        </w:rPr>
      </w:pPr>
    </w:p>
    <w:p w14:paraId="2A979553" w14:textId="65804F25" w:rsidR="008867F4" w:rsidRDefault="00492D3E" w:rsidP="00C03D4E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زاده شدن</w:t>
      </w:r>
    </w:p>
    <w:p w14:paraId="14485D35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نيزه‌ي تاريک</w:t>
      </w:r>
    </w:p>
    <w:p w14:paraId="372C7BBE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ميلاد ِ گشاده‌ی زخمي.</w:t>
      </w:r>
    </w:p>
    <w:p w14:paraId="07AE1D41" w14:textId="06692E3D" w:rsidR="008867F4" w:rsidRDefault="00492D3E" w:rsidP="00C03D4E">
      <w:pPr>
        <w:pStyle w:val="body"/>
        <w:bidi/>
        <w:rPr>
          <w:rFonts w:ascii="Arial" w:hAnsi="Arial" w:cs="Arial"/>
          <w:rtl/>
        </w:rPr>
      </w:pPr>
      <w:r>
        <w:rPr>
          <w:rFonts w:ascii="Nesf2" w:hAnsi="Nesf2"/>
        </w:rPr>
        <w:t> </w:t>
      </w:r>
    </w:p>
    <w:p w14:paraId="35A61FA2" w14:textId="77777777" w:rsidR="009655A3" w:rsidRPr="009655A3" w:rsidRDefault="009655A3" w:rsidP="009655A3">
      <w:pPr>
        <w:pStyle w:val="body"/>
        <w:bidi/>
        <w:divId w:val="632834961"/>
        <w:rPr>
          <w:rFonts w:ascii="Nesf2" w:hAnsi="Nesf2"/>
        </w:rPr>
      </w:pPr>
      <w:r w:rsidRPr="009655A3">
        <w:rPr>
          <w:rFonts w:hint="cs"/>
          <w:b/>
          <w:rtl/>
          <w:lang w:bidi="fa-IR"/>
        </w:rPr>
        <w:t>سِفْر ِ يگانه‌ی فرصت را</w:t>
      </w: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ascii="Nesf2" w:hAnsi="Nesf2"/>
          <w:b/>
        </w:rPr>
        <w:t> </w:t>
      </w:r>
    </w:p>
    <w:p w14:paraId="41185468" w14:textId="77777777" w:rsidR="009655A3" w:rsidRPr="009655A3" w:rsidRDefault="009655A3" w:rsidP="009655A3">
      <w:pPr>
        <w:pStyle w:val="body"/>
        <w:bidi/>
        <w:divId w:val="632834961"/>
        <w:rPr>
          <w:rFonts w:ascii="Nesf2" w:hAnsi="Nesf2"/>
        </w:rPr>
      </w:pP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hint="cs"/>
          <w:b/>
          <w:rtl/>
          <w:lang w:bidi="fa-IR"/>
        </w:rPr>
        <w:t>سراسر</w:t>
      </w:r>
      <w:r w:rsidRPr="009655A3">
        <w:rPr>
          <w:rFonts w:ascii="Nesf2" w:hAnsi="Nesf2"/>
          <w:b/>
        </w:rPr>
        <w:t> </w:t>
      </w:r>
    </w:p>
    <w:p w14:paraId="5860D52E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سلسله پيمودن.</w:t>
      </w:r>
    </w:p>
    <w:p w14:paraId="2CA78BF0" w14:textId="0C1F8DF0" w:rsidR="008867F4" w:rsidRDefault="00492D3E" w:rsidP="00C03D4E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</w:p>
    <w:p w14:paraId="524070F8" w14:textId="77777777" w:rsidR="009655A3" w:rsidRPr="009655A3" w:rsidRDefault="009655A3" w:rsidP="009655A3">
      <w:pPr>
        <w:pStyle w:val="body"/>
        <w:bidi/>
        <w:divId w:val="380524766"/>
        <w:rPr>
          <w:rFonts w:ascii="Nesf2" w:hAnsi="Nesf2"/>
        </w:rPr>
      </w:pPr>
      <w:r w:rsidRPr="009655A3">
        <w:rPr>
          <w:rFonts w:hint="cs"/>
          <w:b/>
          <w:rtl/>
          <w:lang w:bidi="fa-IR"/>
        </w:rPr>
        <w:t>بر شعله‌ی خويش</w:t>
      </w: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ascii="Nesf2" w:hAnsi="Nesf2"/>
          <w:b/>
        </w:rPr>
        <w:t> </w:t>
      </w:r>
    </w:p>
    <w:p w14:paraId="0D3AB0DD" w14:textId="77777777" w:rsidR="009655A3" w:rsidRPr="009655A3" w:rsidRDefault="009655A3" w:rsidP="009655A3">
      <w:pPr>
        <w:pStyle w:val="body"/>
        <w:bidi/>
        <w:divId w:val="380524766"/>
        <w:rPr>
          <w:rFonts w:ascii="Nesf2" w:hAnsi="Nesf2"/>
        </w:rPr>
      </w:pP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hint="cs"/>
          <w:b/>
          <w:rtl/>
          <w:lang w:bidi="fa-IR"/>
        </w:rPr>
        <w:t>سوختن</w:t>
      </w:r>
      <w:r w:rsidRPr="009655A3">
        <w:rPr>
          <w:rFonts w:ascii="Nesf2" w:hAnsi="Nesf2"/>
          <w:b/>
        </w:rPr>
        <w:t> </w:t>
      </w:r>
    </w:p>
    <w:p w14:paraId="7143D824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جرقّه‌ی واپسين،</w:t>
      </w:r>
    </w:p>
    <w:p w14:paraId="52C7BF29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شعله‌ی حُرمتي</w:t>
      </w:r>
    </w:p>
    <w:p w14:paraId="39480A3B" w14:textId="3194F75F" w:rsidR="008867F4" w:rsidRDefault="00492D3E" w:rsidP="00C03D4E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</w:p>
    <w:p w14:paraId="6B2CCC5D" w14:textId="77777777" w:rsidR="009655A3" w:rsidRPr="009655A3" w:rsidRDefault="009655A3" w:rsidP="009655A3">
      <w:pPr>
        <w:pStyle w:val="body"/>
        <w:bidi/>
        <w:divId w:val="1598517071"/>
        <w:rPr>
          <w:rFonts w:ascii="Nesf2" w:hAnsi="Nesf2"/>
        </w:rPr>
      </w:pPr>
      <w:r w:rsidRPr="009655A3">
        <w:rPr>
          <w:rFonts w:hint="cs"/>
          <w:b/>
          <w:rtl/>
          <w:lang w:bidi="fa-IR"/>
        </w:rPr>
        <w:t>که در خاک ِ راه‌اش</w:t>
      </w: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ascii="Nesf2" w:hAnsi="Nesf2"/>
          <w:b/>
        </w:rPr>
        <w:t> </w:t>
      </w:r>
    </w:p>
    <w:p w14:paraId="30A8F36A" w14:textId="77777777" w:rsidR="009655A3" w:rsidRPr="009655A3" w:rsidRDefault="009655A3" w:rsidP="009655A3">
      <w:pPr>
        <w:pStyle w:val="body"/>
        <w:bidi/>
        <w:divId w:val="1598517071"/>
        <w:rPr>
          <w:rFonts w:ascii="Nesf2" w:hAnsi="Nesf2"/>
        </w:rPr>
      </w:pP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hint="cs"/>
          <w:b/>
          <w:rtl/>
          <w:lang w:bidi="fa-IR"/>
        </w:rPr>
        <w:t>يافته‌اند</w:t>
      </w:r>
      <w:r w:rsidRPr="009655A3">
        <w:rPr>
          <w:rFonts w:ascii="Nesf2" w:hAnsi="Nesf2"/>
          <w:b/>
        </w:rPr>
        <w:t> </w:t>
      </w:r>
    </w:p>
    <w:p w14:paraId="79824385" w14:textId="77777777" w:rsidR="009655A3" w:rsidRPr="009655A3" w:rsidRDefault="009655A3" w:rsidP="009655A3">
      <w:pPr>
        <w:pStyle w:val="body"/>
        <w:bidi/>
        <w:rPr>
          <w:rFonts w:ascii="Nesf2" w:hAnsi="Nesf2"/>
        </w:rPr>
      </w:pPr>
      <w:r w:rsidRPr="009655A3">
        <w:rPr>
          <w:rFonts w:hint="cs"/>
          <w:b/>
          <w:rtl/>
          <w:lang w:bidi="fa-IR"/>
        </w:rPr>
        <w:t>برده‌گان</w:t>
      </w: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ascii="Nesf2" w:hAnsi="Nesf2"/>
          <w:b/>
        </w:rPr>
        <w:t> </w:t>
      </w:r>
    </w:p>
    <w:p w14:paraId="15652E85" w14:textId="77777777" w:rsidR="009655A3" w:rsidRPr="009655A3" w:rsidRDefault="009655A3" w:rsidP="009655A3">
      <w:pPr>
        <w:pStyle w:val="body"/>
        <w:bidi/>
        <w:rPr>
          <w:rFonts w:ascii="Nesf2" w:hAnsi="Nesf2"/>
        </w:rPr>
      </w:pP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hint="cs"/>
          <w:b/>
          <w:rtl/>
          <w:lang w:bidi="fa-IR"/>
        </w:rPr>
        <w:t>اين‌چنين.</w:t>
      </w:r>
      <w:r w:rsidRPr="009655A3">
        <w:rPr>
          <w:rFonts w:ascii="Nesf2" w:hAnsi="Nesf2"/>
          <w:b/>
        </w:rPr>
        <w:t> </w:t>
      </w:r>
    </w:p>
    <w:p w14:paraId="5CA0620C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اين‌چنين سُرخ و لوند</w:t>
      </w:r>
    </w:p>
    <w:p w14:paraId="5EBE9A43" w14:textId="3AE2C06B" w:rsidR="008867F4" w:rsidRDefault="00492D3E" w:rsidP="00C03D4E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</w:p>
    <w:p w14:paraId="05761281" w14:textId="77777777" w:rsidR="009655A3" w:rsidRPr="009655A3" w:rsidRDefault="009655A3" w:rsidP="009655A3">
      <w:pPr>
        <w:pStyle w:val="body"/>
        <w:bidi/>
        <w:divId w:val="1738934262"/>
        <w:rPr>
          <w:rFonts w:ascii="Nesf2" w:hAnsi="Nesf2"/>
        </w:rPr>
      </w:pPr>
      <w:r w:rsidRPr="009655A3">
        <w:rPr>
          <w:rFonts w:hint="cs"/>
          <w:b/>
          <w:rtl/>
          <w:lang w:bidi="fa-IR"/>
        </w:rPr>
        <w:t>بر خاربوته‌ی خون</w:t>
      </w: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ascii="Nesf2" w:hAnsi="Nesf2"/>
          <w:b/>
        </w:rPr>
        <w:t> </w:t>
      </w:r>
    </w:p>
    <w:p w14:paraId="1DB08B73" w14:textId="77777777" w:rsidR="009655A3" w:rsidRPr="009655A3" w:rsidRDefault="009655A3" w:rsidP="009655A3">
      <w:pPr>
        <w:pStyle w:val="body"/>
        <w:bidi/>
        <w:divId w:val="1738934262"/>
        <w:rPr>
          <w:rFonts w:ascii="Nesf2" w:hAnsi="Nesf2"/>
        </w:rPr>
      </w:pP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hint="cs"/>
          <w:b/>
          <w:rtl/>
          <w:lang w:bidi="fa-IR"/>
        </w:rPr>
        <w:t>شکفتن</w:t>
      </w:r>
      <w:r w:rsidRPr="009655A3">
        <w:rPr>
          <w:rFonts w:ascii="Nesf2" w:hAnsi="Nesf2"/>
          <w:b/>
        </w:rPr>
        <w:t> </w:t>
      </w:r>
    </w:p>
    <w:p w14:paraId="7246F8E2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وين‌چنين گردن‌فراز</w:t>
      </w:r>
    </w:p>
    <w:p w14:paraId="137CE732" w14:textId="27FC9899" w:rsidR="008867F4" w:rsidRDefault="00492D3E" w:rsidP="00C03D4E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</w:p>
    <w:p w14:paraId="5F87868D" w14:textId="77777777" w:rsidR="009655A3" w:rsidRPr="009655A3" w:rsidRDefault="009655A3" w:rsidP="009655A3">
      <w:pPr>
        <w:pStyle w:val="body"/>
        <w:bidi/>
        <w:divId w:val="1680962360"/>
        <w:rPr>
          <w:rFonts w:ascii="Nesf2" w:hAnsi="Nesf2"/>
        </w:rPr>
      </w:pPr>
      <w:r w:rsidRPr="009655A3">
        <w:rPr>
          <w:rFonts w:hint="cs"/>
          <w:b/>
          <w:rtl/>
          <w:lang w:bidi="fa-IR"/>
        </w:rPr>
        <w:t>بر تازيانه‌زار ِ تحقير</w:t>
      </w: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ascii="Nesf2" w:hAnsi="Nesf2"/>
          <w:b/>
        </w:rPr>
        <w:t> </w:t>
      </w:r>
    </w:p>
    <w:p w14:paraId="6D41CB60" w14:textId="77777777" w:rsidR="009655A3" w:rsidRPr="009655A3" w:rsidRDefault="009655A3" w:rsidP="009655A3">
      <w:pPr>
        <w:pStyle w:val="body"/>
        <w:bidi/>
        <w:divId w:val="1680962360"/>
        <w:rPr>
          <w:rFonts w:ascii="Nesf2" w:hAnsi="Nesf2"/>
        </w:rPr>
      </w:pP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hint="cs"/>
          <w:b/>
          <w:rtl/>
          <w:lang w:bidi="fa-IR"/>
        </w:rPr>
        <w:t>گذشتن</w:t>
      </w:r>
      <w:r w:rsidRPr="009655A3">
        <w:rPr>
          <w:rFonts w:ascii="Nesf2" w:hAnsi="Nesf2"/>
          <w:b/>
        </w:rPr>
        <w:t> </w:t>
      </w:r>
    </w:p>
    <w:p w14:paraId="5ADC5A03" w14:textId="77777777" w:rsidR="009655A3" w:rsidRPr="009655A3" w:rsidRDefault="009655A3" w:rsidP="009655A3">
      <w:pPr>
        <w:pStyle w:val="body"/>
        <w:bidi/>
        <w:rPr>
          <w:rFonts w:ascii="Nesf2" w:hAnsi="Nesf2"/>
        </w:rPr>
      </w:pPr>
      <w:r w:rsidRPr="009655A3">
        <w:rPr>
          <w:rFonts w:hint="cs"/>
          <w:b/>
          <w:rtl/>
          <w:lang w:bidi="fa-IR"/>
        </w:rPr>
        <w:t>و راه را تا غايت ِ نفرت</w:t>
      </w: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ascii="Nesf2" w:hAnsi="Nesf2"/>
          <w:b/>
        </w:rPr>
        <w:t> </w:t>
      </w:r>
    </w:p>
    <w:p w14:paraId="52760BBE" w14:textId="77777777" w:rsidR="009655A3" w:rsidRPr="009655A3" w:rsidRDefault="009655A3" w:rsidP="009655A3">
      <w:pPr>
        <w:pStyle w:val="body"/>
        <w:bidi/>
        <w:rPr>
          <w:rFonts w:ascii="Nesf2" w:hAnsi="Nesf2"/>
        </w:rPr>
      </w:pPr>
      <w:r w:rsidRPr="009655A3">
        <w:rPr>
          <w:rFonts w:ascii="Nesf2" w:hAnsi="Nesf2"/>
          <w:b/>
        </w:rPr>
        <w:t> </w:t>
      </w:r>
      <w:r w:rsidRPr="009655A3">
        <w:rPr>
          <w:rFonts w:ascii="Nesf2" w:hAnsi="Nesf2"/>
        </w:rPr>
        <w:tab/>
      </w:r>
      <w:r w:rsidRPr="009655A3">
        <w:rPr>
          <w:rFonts w:hint="cs"/>
          <w:b/>
          <w:rtl/>
          <w:lang w:bidi="fa-IR"/>
        </w:rPr>
        <w:t>بريدن. ــ</w:t>
      </w:r>
      <w:r w:rsidRPr="009655A3">
        <w:rPr>
          <w:rFonts w:ascii="Nesf2" w:hAnsi="Nesf2"/>
          <w:b/>
        </w:rPr>
        <w:t> </w:t>
      </w:r>
    </w:p>
    <w:p w14:paraId="0BF8D489" w14:textId="77777777" w:rsidR="00C03D4E" w:rsidRDefault="00C03D4E" w:rsidP="009655A3">
      <w:pPr>
        <w:pStyle w:val="body"/>
        <w:bidi/>
        <w:rPr>
          <w:lang w:bidi="fa-IR"/>
        </w:rPr>
      </w:pPr>
    </w:p>
    <w:p w14:paraId="6809C685" w14:textId="77777777" w:rsidR="008867F4" w:rsidRDefault="00492D3E" w:rsidP="00C03D4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آه، از که سخن مي‌گويم؟</w:t>
      </w:r>
    </w:p>
    <w:p w14:paraId="5A11C25E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بي‌چرازنده‌گان‌ايم</w:t>
      </w:r>
    </w:p>
    <w:p w14:paraId="765A791F" w14:textId="77777777" w:rsidR="008867F4" w:rsidRDefault="00492D3E" w:rsidP="009655A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آنان به چِرامرگ ِ خود آگاهان‌اند.</w:t>
      </w:r>
    </w:p>
    <w:p w14:paraId="0B641B70" w14:textId="2BA8D3F8" w:rsidR="008867F4" w:rsidRPr="009655A3" w:rsidRDefault="00492D3E" w:rsidP="00C03D4E">
      <w:pPr>
        <w:pStyle w:val="when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  <w:r>
        <w:t> </w:t>
      </w:r>
      <w:r w:rsidR="00C03D4E" w:rsidRPr="00C03D4E">
        <w:rPr>
          <w:rtl/>
          <w:lang w:bidi="fa-IR"/>
        </w:rPr>
        <w:t>۱۳۵۴</w:t>
      </w:r>
    </w:p>
    <w:bookmarkEnd w:id="0"/>
    <w:p w14:paraId="56E05B5B" w14:textId="77777777" w:rsidR="009655A3" w:rsidRPr="00C03D4E" w:rsidRDefault="009655A3" w:rsidP="00C03D4E">
      <w:pPr>
        <w:pStyle w:val="where"/>
        <w:bidi/>
        <w:rPr>
          <w:rtl/>
          <w:lang w:bidi="fa-IR"/>
        </w:rPr>
      </w:pPr>
    </w:p>
    <w:sectPr w:rsidR="009655A3" w:rsidRPr="00C03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92D3E"/>
    <w:rsid w:val="00492D3E"/>
    <w:rsid w:val="008867F4"/>
    <w:rsid w:val="009655A3"/>
    <w:rsid w:val="00C0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C8CA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A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655A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655A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655A3"/>
    <w:pPr>
      <w:bidi/>
    </w:pPr>
  </w:style>
  <w:style w:type="paragraph" w:customStyle="1" w:styleId="num">
    <w:name w:val="num"/>
    <w:basedOn w:val="poem"/>
    <w:qFormat/>
    <w:rsid w:val="009655A3"/>
    <w:pPr>
      <w:spacing w:before="240"/>
    </w:pPr>
  </w:style>
  <w:style w:type="paragraph" w:customStyle="1" w:styleId="body">
    <w:name w:val="body"/>
    <w:basedOn w:val="Normal"/>
    <w:qFormat/>
    <w:rsid w:val="009655A3"/>
    <w:rPr>
      <w:color w:val="000000"/>
    </w:rPr>
  </w:style>
  <w:style w:type="paragraph" w:customStyle="1" w:styleId="when">
    <w:name w:val="when"/>
    <w:basedOn w:val="who"/>
    <w:next w:val="where"/>
    <w:qFormat/>
    <w:rsid w:val="009655A3"/>
    <w:pPr>
      <w:spacing w:before="360"/>
    </w:pPr>
  </w:style>
  <w:style w:type="paragraph" w:customStyle="1" w:styleId="where">
    <w:name w:val="where"/>
    <w:basedOn w:val="when"/>
    <w:next w:val="NoSpacing"/>
    <w:qFormat/>
    <w:rsid w:val="009655A3"/>
    <w:pPr>
      <w:spacing w:before="0"/>
    </w:pPr>
  </w:style>
  <w:style w:type="paragraph" w:styleId="NoSpacing">
    <w:name w:val="No Spacing"/>
    <w:uiPriority w:val="1"/>
    <w:qFormat/>
    <w:rsid w:val="009655A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655A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655A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A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A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5A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55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5A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5A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655A3"/>
    <w:rPr>
      <w:b/>
      <w:bCs/>
    </w:rPr>
  </w:style>
  <w:style w:type="character" w:styleId="Emphasis">
    <w:name w:val="Emphasis"/>
    <w:uiPriority w:val="20"/>
    <w:qFormat/>
    <w:rsid w:val="009655A3"/>
    <w:rPr>
      <w:i/>
      <w:iCs/>
    </w:rPr>
  </w:style>
  <w:style w:type="paragraph" w:styleId="ListParagraph">
    <w:name w:val="List Paragraph"/>
    <w:basedOn w:val="Normal"/>
    <w:uiPriority w:val="34"/>
    <w:qFormat/>
    <w:rsid w:val="009655A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655A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55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A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A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655A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55A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655A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55A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655A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5A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A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655A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655A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655A3"/>
    <w:pPr>
      <w:bidi/>
    </w:pPr>
  </w:style>
  <w:style w:type="paragraph" w:customStyle="1" w:styleId="num">
    <w:name w:val="num"/>
    <w:basedOn w:val="poem"/>
    <w:qFormat/>
    <w:rsid w:val="009655A3"/>
    <w:pPr>
      <w:spacing w:before="240"/>
    </w:pPr>
  </w:style>
  <w:style w:type="paragraph" w:customStyle="1" w:styleId="body">
    <w:name w:val="body"/>
    <w:basedOn w:val="Normal"/>
    <w:qFormat/>
    <w:rsid w:val="009655A3"/>
    <w:rPr>
      <w:color w:val="000000"/>
    </w:rPr>
  </w:style>
  <w:style w:type="paragraph" w:customStyle="1" w:styleId="when">
    <w:name w:val="when"/>
    <w:basedOn w:val="who"/>
    <w:next w:val="where"/>
    <w:qFormat/>
    <w:rsid w:val="009655A3"/>
    <w:pPr>
      <w:spacing w:before="360"/>
    </w:pPr>
  </w:style>
  <w:style w:type="paragraph" w:customStyle="1" w:styleId="where">
    <w:name w:val="where"/>
    <w:basedOn w:val="when"/>
    <w:next w:val="NoSpacing"/>
    <w:qFormat/>
    <w:rsid w:val="009655A3"/>
    <w:pPr>
      <w:spacing w:before="0"/>
    </w:pPr>
  </w:style>
  <w:style w:type="paragraph" w:styleId="NoSpacing">
    <w:name w:val="No Spacing"/>
    <w:uiPriority w:val="1"/>
    <w:qFormat/>
    <w:rsid w:val="009655A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655A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655A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A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A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5A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55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5A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55A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655A3"/>
    <w:rPr>
      <w:b/>
      <w:bCs/>
    </w:rPr>
  </w:style>
  <w:style w:type="character" w:styleId="Emphasis">
    <w:name w:val="Emphasis"/>
    <w:uiPriority w:val="20"/>
    <w:qFormat/>
    <w:rsid w:val="009655A3"/>
    <w:rPr>
      <w:i/>
      <w:iCs/>
    </w:rPr>
  </w:style>
  <w:style w:type="paragraph" w:styleId="ListParagraph">
    <w:name w:val="List Paragraph"/>
    <w:basedOn w:val="Normal"/>
    <w:uiPriority w:val="34"/>
    <w:qFormat/>
    <w:rsid w:val="009655A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655A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55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A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A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655A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55A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655A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55A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655A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55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2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2010-03-28T01:30:00Z</dcterms:created>
  <dcterms:modified xsi:type="dcterms:W3CDTF">2010-04-08T11:28:00Z</dcterms:modified>
</cp:coreProperties>
</file>