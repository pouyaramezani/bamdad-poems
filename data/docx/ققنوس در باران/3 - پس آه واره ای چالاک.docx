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E9648C" w14:textId="77777777" w:rsidR="004D1DA5" w:rsidRDefault="004D1DA5" w:rsidP="004D1DA5">
      <w:pPr>
        <w:pStyle w:val="num"/>
        <w:rPr>
          <w:rFonts w:hint="cs"/>
          <w:rtl/>
        </w:rPr>
      </w:pPr>
      <w:r>
        <w:rPr>
          <w:rFonts w:hint="cs"/>
          <w:rtl/>
        </w:rPr>
        <w:t>٣</w:t>
      </w:r>
      <w:bookmarkStart w:id="0" w:name="_GoBack"/>
      <w:bookmarkEnd w:id="0"/>
    </w:p>
    <w:p w14:paraId="1BC31020" w14:textId="77777777" w:rsidR="004D1DA5" w:rsidRDefault="004D1DA5" w:rsidP="004D1DA5">
      <w:pPr>
        <w:pStyle w:val="subname"/>
        <w:rPr>
          <w:rtl/>
        </w:rPr>
      </w:pPr>
      <w:r>
        <w:rPr>
          <w:rtl/>
        </w:rPr>
        <w:t xml:space="preserve">  </w:t>
      </w:r>
      <w:r>
        <w:rPr>
          <w:rFonts w:hint="cs"/>
          <w:rtl/>
        </w:rPr>
        <w:t>...</w:t>
      </w:r>
    </w:p>
    <w:p w14:paraId="254E571F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پس آه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واره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يي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چا</w:t>
      </w:r>
      <w:r w:rsidRPr="00EB107E">
        <w:rPr>
          <w:rFonts w:hint="cs"/>
          <w:rtl/>
        </w:rPr>
        <w:t>لا</w:t>
      </w:r>
      <w:r w:rsidRPr="00EB107E">
        <w:rPr>
          <w:rtl/>
        </w:rPr>
        <w:t xml:space="preserve">ك </w:t>
      </w:r>
    </w:p>
    <w:p w14:paraId="4970FC47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بر خاك</w:t>
      </w:r>
    </w:p>
    <w:p w14:paraId="0E8B1C98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جنبيد</w:t>
      </w:r>
    </w:p>
    <w:p w14:paraId="09D49CCF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تا زمين</w:t>
      </w:r>
      <w:r w:rsidRPr="00EB107E">
        <w:rPr>
          <w:rFonts w:hint="cs"/>
          <w:rtl/>
        </w:rPr>
        <w:t>ِ</w:t>
      </w:r>
      <w:r w:rsidRPr="00EB107E">
        <w:rPr>
          <w:rtl/>
        </w:rPr>
        <w:t xml:space="preserve"> خسته به سنگيني نفسي بكرد</w:t>
      </w:r>
    </w:p>
    <w:p w14:paraId="3C905D68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سخت</w:t>
      </w:r>
    </w:p>
    <w:p w14:paraId="095C3F11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سرد</w:t>
      </w:r>
      <w:r>
        <w:rPr>
          <w:rFonts w:hint="cs"/>
          <w:rtl/>
        </w:rPr>
        <w:t>.</w:t>
      </w:r>
    </w:p>
    <w:p w14:paraId="32EC3250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 w:rsidRPr="00EB107E">
        <w:rPr>
          <w:rtl/>
        </w:rPr>
        <w:t>چشمه هاي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روشن</w:t>
      </w:r>
    </w:p>
    <w:p w14:paraId="2A52F750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 w:rsidRPr="00EB107E">
        <w:rPr>
          <w:rtl/>
        </w:rPr>
        <w:t xml:space="preserve">بر </w:t>
      </w:r>
      <w:r w:rsidRPr="00EB107E">
        <w:rPr>
          <w:rFonts w:hint="cs"/>
          <w:rtl/>
        </w:rPr>
        <w:t>ک</w:t>
      </w:r>
      <w:r w:rsidRPr="00EB107E">
        <w:rPr>
          <w:rtl/>
        </w:rPr>
        <w:t>وه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ساران جاري شد</w:t>
      </w:r>
      <w:r w:rsidRPr="00EB107E">
        <w:rPr>
          <w:rFonts w:hint="cs"/>
          <w:rtl/>
        </w:rPr>
        <w:t>.</w:t>
      </w:r>
    </w:p>
    <w:p w14:paraId="4BE68025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 w:rsidRPr="00EB107E">
        <w:rPr>
          <w:rtl/>
        </w:rPr>
        <w:t>و سياهي</w:t>
      </w:r>
      <w:r w:rsidRPr="00EB107E">
        <w:rPr>
          <w:rFonts w:hint="cs"/>
          <w:rtl/>
        </w:rPr>
        <w:t>ِ</w:t>
      </w:r>
      <w:r w:rsidRPr="00EB107E">
        <w:rPr>
          <w:rtl/>
        </w:rPr>
        <w:t xml:space="preserve"> عطشانِ شب آرام يافت</w:t>
      </w:r>
      <w:r w:rsidRPr="00EB107E">
        <w:rPr>
          <w:rFonts w:hint="cs"/>
          <w:rtl/>
        </w:rPr>
        <w:t>.</w:t>
      </w:r>
    </w:p>
    <w:p w14:paraId="64CEDB3D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 w:rsidRPr="00EB107E">
        <w:rPr>
          <w:rtl/>
        </w:rPr>
        <w:t>و آن چيزها همه</w:t>
      </w:r>
    </w:p>
    <w:p w14:paraId="6EBD9E28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 w:rsidRPr="00EB107E">
        <w:rPr>
          <w:rFonts w:hint="cs"/>
          <w:rtl/>
        </w:rPr>
        <w:t>ک</w:t>
      </w:r>
      <w:r w:rsidRPr="00EB107E">
        <w:rPr>
          <w:rtl/>
        </w:rPr>
        <w:t>ه از آن پيش</w:t>
      </w:r>
    </w:p>
    <w:p w14:paraId="7B694D0E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 w:rsidRPr="00EB107E">
        <w:rPr>
          <w:rtl/>
        </w:rPr>
        <w:t>مرگ را</w:t>
      </w:r>
    </w:p>
    <w:p w14:paraId="11BDFAEA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EB107E">
        <w:rPr>
          <w:rtl/>
        </w:rPr>
        <w:t>در گودنايِ خواب</w:t>
      </w:r>
    </w:p>
    <w:p w14:paraId="404F9AFB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تجربه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يي مي</w:t>
      </w:r>
      <w:r w:rsidRPr="00EB107E">
        <w:rPr>
          <w:rFonts w:hint="cs"/>
          <w:rtl/>
        </w:rPr>
        <w:t xml:space="preserve"> ک</w:t>
      </w:r>
      <w:r>
        <w:rPr>
          <w:rtl/>
        </w:rPr>
        <w:t>ردند</w:t>
      </w:r>
    </w:p>
    <w:p w14:paraId="48F95CF5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تند و د</w:t>
      </w:r>
      <w:r w:rsidRPr="00EB107E">
        <w:rPr>
          <w:rFonts w:hint="cs"/>
          <w:rtl/>
        </w:rPr>
        <w:t>َ</w:t>
      </w:r>
      <w:r w:rsidRPr="00EB107E">
        <w:rPr>
          <w:rtl/>
        </w:rPr>
        <w:t>م د</w:t>
      </w:r>
      <w:r w:rsidRPr="00EB107E">
        <w:rPr>
          <w:rFonts w:hint="cs"/>
          <w:rtl/>
        </w:rPr>
        <w:t>َ</w:t>
      </w:r>
      <w:r w:rsidRPr="00EB107E">
        <w:rPr>
          <w:rtl/>
        </w:rPr>
        <w:t>مي</w:t>
      </w:r>
    </w:p>
    <w:p w14:paraId="217011AD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حيات را به احتياط</w:t>
      </w:r>
    </w:p>
    <w:p w14:paraId="6362D830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محكي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زدند</w:t>
      </w:r>
      <w:r w:rsidRPr="00EB107E">
        <w:rPr>
          <w:rFonts w:hint="cs"/>
          <w:rtl/>
        </w:rPr>
        <w:t>.</w:t>
      </w:r>
    </w:p>
    <w:p w14:paraId="620C8812" w14:textId="77777777" w:rsidR="004D1DA5" w:rsidRDefault="004D1DA5" w:rsidP="004D1DA5">
      <w:pPr>
        <w:pStyle w:val="body"/>
        <w:bidi/>
        <w:rPr>
          <w:rFonts w:hint="cs"/>
          <w:rtl/>
        </w:rPr>
      </w:pPr>
    </w:p>
    <w:p w14:paraId="15CD0431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پس به ناگاهان همه با هم بر آغازيدند</w:t>
      </w:r>
    </w:p>
    <w:p w14:paraId="7526839F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و آفتاب</w:t>
      </w:r>
    </w:p>
    <w:p w14:paraId="619450F6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بر آمد</w:t>
      </w:r>
    </w:p>
    <w:p w14:paraId="11F2E448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و م</w:t>
      </w:r>
      <w:r w:rsidRPr="00EB107E">
        <w:rPr>
          <w:rFonts w:hint="cs"/>
          <w:rtl/>
        </w:rPr>
        <w:t>ُ</w:t>
      </w:r>
      <w:r w:rsidRPr="00EB107E">
        <w:rPr>
          <w:rtl/>
        </w:rPr>
        <w:t>ردگان</w:t>
      </w:r>
    </w:p>
    <w:p w14:paraId="2E2C5BC0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EB107E">
        <w:rPr>
          <w:rtl/>
        </w:rPr>
        <w:t>به بوي حيات</w:t>
      </w:r>
    </w:p>
    <w:p w14:paraId="76C89410" w14:textId="77777777" w:rsidR="004D1DA5" w:rsidRDefault="004D1DA5" w:rsidP="004D1DA5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از بي نيازي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هاي خويشتن آواره شدند</w:t>
      </w:r>
      <w:r w:rsidRPr="00EB107E">
        <w:rPr>
          <w:rFonts w:hint="cs"/>
          <w:rtl/>
        </w:rPr>
        <w:t>.</w:t>
      </w:r>
    </w:p>
    <w:p w14:paraId="07E51650" w14:textId="77777777" w:rsidR="004D1DA5" w:rsidRPr="00EB107E" w:rsidRDefault="004D1DA5" w:rsidP="004D1DA5">
      <w:pPr>
        <w:pStyle w:val="body"/>
        <w:bidi/>
        <w:rPr>
          <w:rtl/>
        </w:rPr>
      </w:pPr>
    </w:p>
    <w:p w14:paraId="7A95AF22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شهر</w:t>
      </w:r>
    </w:p>
    <w:p w14:paraId="5B6CB4C5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EB107E">
        <w:rPr>
          <w:rtl/>
        </w:rPr>
        <w:t>هراسان</w:t>
      </w:r>
    </w:p>
    <w:p w14:paraId="745FC859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از خواب</w:t>
      </w:r>
      <w:r w:rsidRPr="00EB107E">
        <w:rPr>
          <w:rFonts w:hint="cs"/>
          <w:rtl/>
        </w:rPr>
        <w:t>ِ</w:t>
      </w:r>
      <w:r w:rsidRPr="00EB107E">
        <w:rPr>
          <w:rtl/>
        </w:rPr>
        <w:t xml:space="preserve"> آشفته ي خويش</w:t>
      </w:r>
    </w:p>
    <w:p w14:paraId="1995F5EC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برآمد</w:t>
      </w:r>
    </w:p>
    <w:p w14:paraId="29080E51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و تكاپوي سيري ناپذير</w:t>
      </w:r>
      <w:r>
        <w:rPr>
          <w:rFonts w:hint="cs"/>
          <w:rtl/>
        </w:rPr>
        <w:t>ِ</w:t>
      </w:r>
      <w:r w:rsidRPr="00EB107E">
        <w:rPr>
          <w:rtl/>
        </w:rPr>
        <w:t xml:space="preserve"> انباشتن را </w:t>
      </w:r>
    </w:p>
    <w:p w14:paraId="3519FA04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از سر گرفت.</w:t>
      </w:r>
    </w:p>
    <w:p w14:paraId="409934F5" w14:textId="77777777" w:rsidR="004D1DA5" w:rsidRDefault="004D1DA5" w:rsidP="004D1DA5">
      <w:pPr>
        <w:pStyle w:val="body"/>
        <w:bidi/>
        <w:rPr>
          <w:rFonts w:hint="cs"/>
          <w:rtl/>
        </w:rPr>
      </w:pPr>
    </w:p>
    <w:p w14:paraId="50917C1C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انباشتن و</w:t>
      </w:r>
    </w:p>
    <w:p w14:paraId="78532798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 w:rsidRPr="00EB107E">
        <w:rPr>
          <w:rtl/>
        </w:rPr>
        <w:t>هرچه بيش انباشتن</w:t>
      </w:r>
    </w:p>
    <w:p w14:paraId="2922E1DD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آري</w:t>
      </w:r>
    </w:p>
    <w:p w14:paraId="3A3FA77D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Fonts w:hint="cs"/>
          <w:rtl/>
        </w:rPr>
        <w:t>ک</w:t>
      </w:r>
      <w:r w:rsidRPr="00EB107E">
        <w:rPr>
          <w:rtl/>
        </w:rPr>
        <w:t>ه دستِ تهي را</w:t>
      </w:r>
    </w:p>
    <w:p w14:paraId="370935D6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تنها</w:t>
      </w:r>
    </w:p>
    <w:p w14:paraId="77631AE5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 w:rsidRPr="00EB107E">
        <w:rPr>
          <w:rtl/>
        </w:rPr>
        <w:t>بر سر مي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 xml:space="preserve">توان </w:t>
      </w:r>
      <w:r w:rsidRPr="00EB107E">
        <w:rPr>
          <w:rFonts w:hint="cs"/>
          <w:rtl/>
        </w:rPr>
        <w:t>ک</w:t>
      </w:r>
      <w:r w:rsidRPr="00EB107E">
        <w:rPr>
          <w:rtl/>
        </w:rPr>
        <w:t>وفت.</w:t>
      </w:r>
    </w:p>
    <w:p w14:paraId="300BC053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</w:p>
    <w:p w14:paraId="4DDDF0AA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</w:p>
    <w:p w14:paraId="566692A8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 w:rsidRPr="00EB107E">
        <w:rPr>
          <w:rFonts w:ascii="Times New Roman" w:hAnsi="Times New Roman" w:cs="Times New Roman" w:hint="cs"/>
          <w:rtl/>
        </w:rPr>
        <w:t>□</w:t>
      </w:r>
    </w:p>
    <w:p w14:paraId="38151C43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</w:p>
    <w:p w14:paraId="1CE9F907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 xml:space="preserve"> </w:t>
      </w:r>
    </w:p>
    <w:p w14:paraId="57034E58" w14:textId="77777777" w:rsidR="004D1DA5" w:rsidRPr="00EB107E" w:rsidRDefault="004D1DA5" w:rsidP="004D1DA5">
      <w:pPr>
        <w:pStyle w:val="body"/>
        <w:bidi/>
        <w:rPr>
          <w:rFonts w:hint="cs"/>
          <w:rtl/>
        </w:rPr>
      </w:pPr>
      <w:r w:rsidRPr="00EB107E">
        <w:rPr>
          <w:rtl/>
        </w:rPr>
        <w:t xml:space="preserve">و خورشيد لحظه يي سوزان است،   </w:t>
      </w:r>
    </w:p>
    <w:p w14:paraId="34E166C7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مغرور و گريزپاي</w:t>
      </w:r>
    </w:p>
    <w:p w14:paraId="4630ADD8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>لحظه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ي مكرر</w:t>
      </w:r>
      <w:r w:rsidRPr="00EB107E">
        <w:rPr>
          <w:rFonts w:hint="cs"/>
          <w:rtl/>
        </w:rPr>
        <w:t>ِ</w:t>
      </w:r>
      <w:r w:rsidRPr="00EB107E">
        <w:rPr>
          <w:rtl/>
        </w:rPr>
        <w:t xml:space="preserve"> سوزاني است</w:t>
      </w:r>
    </w:p>
    <w:p w14:paraId="548A113B" w14:textId="77777777" w:rsidR="004D1DA5" w:rsidRPr="00EB107E" w:rsidRDefault="004D1DA5" w:rsidP="004D1DA5">
      <w:pPr>
        <w:pStyle w:val="body"/>
        <w:bidi/>
        <w:rPr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EB107E">
        <w:rPr>
          <w:rtl/>
        </w:rPr>
        <w:t xml:space="preserve">از هميشه </w:t>
      </w:r>
    </w:p>
    <w:p w14:paraId="4FC3F580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و در آن د</w:t>
      </w:r>
      <w:r w:rsidRPr="00EB107E">
        <w:rPr>
          <w:rFonts w:hint="cs"/>
          <w:rtl/>
        </w:rPr>
        <w:t>َ</w:t>
      </w:r>
      <w:r w:rsidRPr="00EB107E">
        <w:rPr>
          <w:rtl/>
        </w:rPr>
        <w:t xml:space="preserve">م </w:t>
      </w:r>
      <w:r w:rsidRPr="00EB107E">
        <w:rPr>
          <w:rFonts w:hint="cs"/>
          <w:rtl/>
        </w:rPr>
        <w:t>ک</w:t>
      </w:r>
      <w:r w:rsidRPr="00EB107E">
        <w:rPr>
          <w:rtl/>
        </w:rPr>
        <w:t>ه مي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 xml:space="preserve">پنداري </w:t>
      </w:r>
    </w:p>
    <w:p w14:paraId="2BAE0D03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بر ساحل</w:t>
      </w:r>
      <w:r w:rsidRPr="00EB107E">
        <w:rPr>
          <w:rFonts w:hint="cs"/>
          <w:rtl/>
        </w:rPr>
        <w:t>ِ</w:t>
      </w:r>
      <w:r w:rsidRPr="00EB107E">
        <w:rPr>
          <w:rtl/>
        </w:rPr>
        <w:t xml:space="preserve"> جاودانگي پا بر خاك نهاده اي</w:t>
      </w:r>
    </w:p>
    <w:p w14:paraId="4F35F9F1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اين تنگ چشم</w:t>
      </w:r>
    </w:p>
    <w:p w14:paraId="64C261D3" w14:textId="77777777" w:rsidR="004D1DA5" w:rsidRPr="00EB107E" w:rsidRDefault="004D1DA5" w:rsidP="004D1DA5">
      <w:pPr>
        <w:pStyle w:val="body"/>
        <w:bidi/>
        <w:rPr>
          <w:rtl/>
        </w:rPr>
      </w:pPr>
      <w:r w:rsidRPr="00EB107E">
        <w:rPr>
          <w:rtl/>
        </w:rPr>
        <w:t>از همه</w:t>
      </w:r>
      <w:r w:rsidRPr="00EB107E">
        <w:rPr>
          <w:rFonts w:hint="cs"/>
          <w:rtl/>
        </w:rPr>
        <w:t xml:space="preserve"> </w:t>
      </w:r>
      <w:r w:rsidRPr="00EB107E">
        <w:rPr>
          <w:rtl/>
        </w:rPr>
        <w:t>وقتي پا در گريزتر است</w:t>
      </w:r>
      <w:r w:rsidRPr="00EB107E">
        <w:rPr>
          <w:rFonts w:hint="cs"/>
          <w:rtl/>
        </w:rPr>
        <w:t>.</w:t>
      </w:r>
      <w:r w:rsidRPr="00EB107E">
        <w:rPr>
          <w:rtl/>
        </w:rPr>
        <w:t xml:space="preserve"> </w:t>
      </w:r>
    </w:p>
    <w:p w14:paraId="102FBC3D" w14:textId="77777777" w:rsidR="004D1DA5" w:rsidRDefault="004D1DA5" w:rsidP="004D1DA5">
      <w:pPr>
        <w:pStyle w:val="when"/>
        <w:bidi/>
        <w:rPr>
          <w:rFonts w:hint="cs"/>
          <w:rtl/>
        </w:rPr>
      </w:pPr>
      <w:r>
        <w:rPr>
          <w:rFonts w:hint="cs"/>
          <w:rtl/>
        </w:rPr>
        <w:t xml:space="preserve">٠٢ </w:t>
      </w:r>
      <w:r>
        <w:rPr>
          <w:rtl/>
        </w:rPr>
        <w:t>دي</w:t>
      </w:r>
      <w:r>
        <w:rPr>
          <w:rFonts w:hint="cs"/>
          <w:rtl/>
        </w:rPr>
        <w:t xml:space="preserve"> ٤٤</w:t>
      </w:r>
    </w:p>
    <w:p w14:paraId="125528CF" w14:textId="77777777" w:rsidR="004D1DA5" w:rsidRPr="00527E87" w:rsidRDefault="004D1DA5" w:rsidP="004D1DA5">
      <w:pPr>
        <w:pStyle w:val="where"/>
        <w:bidi/>
      </w:pPr>
    </w:p>
    <w:p w14:paraId="5E0B948A" w14:textId="3202E3C9" w:rsidR="00087C26" w:rsidRDefault="00087C26">
      <w:pPr>
        <w:pStyle w:val="NormalWeb"/>
        <w:bidi/>
        <w:spacing w:before="0" w:beforeAutospacing="0" w:after="0" w:afterAutospacing="0"/>
        <w:rPr>
          <w:color w:val="808080"/>
          <w:sz w:val="20"/>
          <w:szCs w:val="20"/>
          <w:rtl/>
        </w:rPr>
      </w:pPr>
    </w:p>
    <w:sectPr w:rsidR="00087C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F5428"/>
    <w:rsid w:val="00087C26"/>
    <w:rsid w:val="004D1DA5"/>
    <w:rsid w:val="00C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12F90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num">
    <w:name w:val="num"/>
    <w:basedOn w:val="Normal"/>
    <w:qFormat/>
    <w:rsid w:val="004D1DA5"/>
    <w:pPr>
      <w:bidi/>
      <w:spacing w:before="240"/>
      <w:outlineLvl w:val="0"/>
    </w:pPr>
    <w:rPr>
      <w:rFonts w:ascii="Zar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4D1DA5"/>
    <w:rPr>
      <w:rFonts w:ascii="Zar" w:hAnsi="Zar" w:cs="Zar"/>
      <w:color w:val="000000"/>
    </w:rPr>
  </w:style>
  <w:style w:type="paragraph" w:customStyle="1" w:styleId="when">
    <w:name w:val="when"/>
    <w:basedOn w:val="Normal"/>
    <w:next w:val="where"/>
    <w:qFormat/>
    <w:rsid w:val="004D1DA5"/>
    <w:pPr>
      <w:spacing w:before="360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4D1DA5"/>
    <w:pPr>
      <w:spacing w:before="0"/>
    </w:pPr>
  </w:style>
  <w:style w:type="paragraph" w:customStyle="1" w:styleId="subname">
    <w:name w:val="subname"/>
    <w:basedOn w:val="num"/>
    <w:next w:val="body"/>
    <w:qFormat/>
    <w:rsid w:val="004D1DA5"/>
    <w:pPr>
      <w:spacing w:before="0" w:after="360"/>
    </w:pPr>
  </w:style>
  <w:style w:type="paragraph" w:styleId="NoSpacing">
    <w:name w:val="No Spacing"/>
    <w:uiPriority w:val="1"/>
    <w:qFormat/>
    <w:rsid w:val="004D1DA5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num">
    <w:name w:val="num"/>
    <w:basedOn w:val="Normal"/>
    <w:qFormat/>
    <w:rsid w:val="004D1DA5"/>
    <w:pPr>
      <w:bidi/>
      <w:spacing w:before="240"/>
      <w:outlineLvl w:val="0"/>
    </w:pPr>
    <w:rPr>
      <w:rFonts w:ascii="Zar" w:hAnsi="Zar" w:cs="Zar"/>
      <w:b/>
      <w:bCs/>
      <w:color w:val="000000"/>
      <w:sz w:val="28"/>
      <w:szCs w:val="28"/>
    </w:rPr>
  </w:style>
  <w:style w:type="paragraph" w:customStyle="1" w:styleId="body">
    <w:name w:val="body"/>
    <w:basedOn w:val="Normal"/>
    <w:qFormat/>
    <w:rsid w:val="004D1DA5"/>
    <w:rPr>
      <w:rFonts w:ascii="Zar" w:hAnsi="Zar" w:cs="Zar"/>
      <w:color w:val="000000"/>
    </w:rPr>
  </w:style>
  <w:style w:type="paragraph" w:customStyle="1" w:styleId="when">
    <w:name w:val="when"/>
    <w:basedOn w:val="Normal"/>
    <w:next w:val="where"/>
    <w:qFormat/>
    <w:rsid w:val="004D1DA5"/>
    <w:pPr>
      <w:spacing w:before="360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ere">
    <w:name w:val="where"/>
    <w:basedOn w:val="when"/>
    <w:next w:val="NoSpacing"/>
    <w:qFormat/>
    <w:rsid w:val="004D1DA5"/>
    <w:pPr>
      <w:spacing w:before="0"/>
    </w:pPr>
  </w:style>
  <w:style w:type="paragraph" w:customStyle="1" w:styleId="subname">
    <w:name w:val="subname"/>
    <w:basedOn w:val="num"/>
    <w:next w:val="body"/>
    <w:qFormat/>
    <w:rsid w:val="004D1DA5"/>
    <w:pPr>
      <w:spacing w:before="0" w:after="360"/>
    </w:pPr>
  </w:style>
  <w:style w:type="paragraph" w:styleId="NoSpacing">
    <w:name w:val="No Spacing"/>
    <w:uiPriority w:val="1"/>
    <w:qFormat/>
    <w:rsid w:val="004D1DA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2010-04-13T11:54:00Z</dcterms:created>
  <dcterms:modified xsi:type="dcterms:W3CDTF">2010-04-15T20:37:00Z</dcterms:modified>
</cp:coreProperties>
</file>