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33376" w14:textId="77777777" w:rsidR="00A2277C" w:rsidRDefault="00A2277C" w:rsidP="00A2277C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نبوغ</w:t>
      </w:r>
    </w:p>
    <w:p w14:paraId="028A36E6" w14:textId="77777777" w:rsidR="00A2277C" w:rsidRDefault="00A2277C" w:rsidP="00A2277C">
      <w:pPr>
        <w:pStyle w:val="who"/>
        <w:bidi/>
        <w:rPr>
          <w:rtl/>
          <w:lang w:bidi="fa-IR"/>
        </w:rPr>
      </w:pPr>
    </w:p>
    <w:p w14:paraId="0B68C0CB" w14:textId="197586A5" w:rsidR="00A2277C" w:rsidRDefault="00A2277C" w:rsidP="00A2277C">
      <w:pPr>
        <w:pStyle w:val="why"/>
        <w:rPr>
          <w:rtl/>
          <w:lang w:bidi="fa-IR"/>
        </w:rPr>
      </w:pPr>
    </w:p>
    <w:p w14:paraId="4CBB3A10" w14:textId="45AF54A6" w:rsidR="00BA6BF5" w:rsidRDefault="00BA6BF5" w:rsidP="00BA6BF5">
      <w:pPr>
        <w:pStyle w:val="num"/>
        <w:rPr>
          <w:rtl/>
          <w:lang w:bidi="fa-IR"/>
        </w:rPr>
      </w:pPr>
    </w:p>
    <w:p w14:paraId="724F402A" w14:textId="77777777" w:rsidR="00BA6BF5" w:rsidRPr="00BA6BF5" w:rsidRDefault="00BA6BF5" w:rsidP="00BA6BF5">
      <w:pPr>
        <w:pStyle w:val="subname"/>
        <w:rPr>
          <w:lang w:bidi="fa-IR"/>
        </w:rPr>
      </w:pPr>
    </w:p>
    <w:p w14:paraId="4CB8D7CE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براي ميهنِ بي‌آب و خاک</w:t>
      </w:r>
    </w:p>
    <w:p w14:paraId="6A3BE32C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خلقِ </w:t>
      </w:r>
      <w:r>
        <w:rPr>
          <w:rFonts w:hint="cs"/>
          <w:b/>
          <w:bCs/>
          <w:rtl/>
          <w:lang w:bidi="fa-IR"/>
        </w:rPr>
        <w:t>پروس</w:t>
      </w:r>
    </w:p>
    <w:p w14:paraId="16870EBD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خون کشيده شدند</w:t>
      </w:r>
    </w:p>
    <w:p w14:paraId="564D36E2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 خشم </w:t>
      </w:r>
      <w:r>
        <w:rPr>
          <w:rFonts w:hint="cs"/>
          <w:b/>
          <w:bCs/>
          <w:rtl/>
          <w:lang w:bidi="fa-IR"/>
        </w:rPr>
        <w:t>ناپلئون،</w:t>
      </w:r>
    </w:p>
    <w:p w14:paraId="6B3F6E37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ماند بر سرِ هر راه‌کوره‌ي غمناک</w:t>
      </w:r>
    </w:p>
    <w:p w14:paraId="7B742651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گوري چند</w:t>
      </w:r>
    </w:p>
    <w:p w14:paraId="31EEF8AC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</w:t>
      </w:r>
      <w:r>
        <w:rPr>
          <w:rFonts w:hint="cs"/>
          <w:rtl/>
          <w:lang w:bidi="fa-IR"/>
        </w:rPr>
        <w:t xml:space="preserve"> بر خاک</w:t>
      </w:r>
    </w:p>
    <w:p w14:paraId="37C6B314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بي‌سنگ و بي‌کتيبه و بي‌نام و بي‌نشان</w:t>
      </w:r>
    </w:p>
    <w:p w14:paraId="5CD0E2E0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موکبِ قشونِ </w:t>
      </w:r>
      <w:r>
        <w:rPr>
          <w:rFonts w:hint="cs"/>
          <w:b/>
          <w:bCs/>
          <w:rtl/>
          <w:lang w:bidi="fa-IR"/>
        </w:rPr>
        <w:t>بوناپارت</w:t>
      </w:r>
    </w:p>
    <w:p w14:paraId="549C98B2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معبرِ</w:t>
      </w:r>
      <w:r>
        <w:rPr>
          <w:rFonts w:hint="cs"/>
          <w:b/>
          <w:bCs/>
          <w:rtl/>
          <w:lang w:bidi="fa-IR"/>
        </w:rPr>
        <w:t xml:space="preserve"> پروس...</w:t>
      </w:r>
    </w:p>
    <w:p w14:paraId="169ABF08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99F4BA1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آنگه فردريکِ وطن‌دوست</w:t>
      </w:r>
    </w:p>
    <w:p w14:paraId="7F254264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آراست چون عروس</w:t>
      </w:r>
    </w:p>
    <w:p w14:paraId="5370ED8A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جامه‌ي زفاف</w:t>
      </w:r>
    </w:p>
    <w:p w14:paraId="2E55A0AC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      </w:t>
      </w:r>
      <w:r>
        <w:rPr>
          <w:rFonts w:hint="cs"/>
          <w:rtl/>
          <w:lang w:bidi="fa-IR"/>
        </w:rPr>
        <w:t xml:space="preserve"> زنش را،</w:t>
      </w:r>
    </w:p>
    <w:p w14:paraId="2601C2A6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بازپس ستاند از اين رهگذر</w:t>
      </w:r>
    </w:p>
    <w:p w14:paraId="2C951DD1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</w:t>
      </w:r>
      <w:r>
        <w:rPr>
          <w:rFonts w:hint="cs"/>
          <w:rtl/>
          <w:lang w:bidi="fa-IR"/>
        </w:rPr>
        <w:t xml:space="preserve"> مگر</w:t>
      </w:r>
    </w:p>
    <w:p w14:paraId="6FA5A7A6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</w:t>
      </w:r>
      <w:r>
        <w:rPr>
          <w:rFonts w:hint="cs"/>
          <w:rtl/>
          <w:lang w:bidi="fa-IR"/>
        </w:rPr>
        <w:t xml:space="preserve"> وطنش را</w:t>
      </w:r>
    </w:p>
    <w:p w14:paraId="411D8B82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57DCBFA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[ وين زوجه</w:t>
      </w:r>
    </w:p>
    <w:p w14:paraId="6606EFD0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راست خواهي</w:t>
      </w:r>
    </w:p>
    <w:p w14:paraId="332AEF08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در روزگار خويش</w:t>
      </w:r>
    </w:p>
    <w:p w14:paraId="1120D209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زيباترينِ محصنگان بود</w:t>
      </w:r>
    </w:p>
    <w:p w14:paraId="33266BBA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             </w:t>
      </w:r>
      <w:r>
        <w:rPr>
          <w:rFonts w:hint="cs"/>
          <w:rtl/>
          <w:lang w:bidi="fa-IR"/>
        </w:rPr>
        <w:t xml:space="preserve"> در</w:t>
      </w:r>
    </w:p>
    <w:p w14:paraId="63FF8AD8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اروپ! ]</w:t>
      </w:r>
    </w:p>
    <w:p w14:paraId="5D7E7D39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896DE1B" w14:textId="77777777" w:rsidR="00A2277C" w:rsidRDefault="00A2277C" w:rsidP="00A2277C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ED388F4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439B5A3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هنگامِ شب ــ که رقصِ غم آغاز مي‌نهاد</w:t>
      </w:r>
    </w:p>
    <w:p w14:paraId="34F9DC26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مهتاب</w:t>
      </w:r>
    </w:p>
    <w:p w14:paraId="707F5E8A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</w:t>
      </w:r>
      <w:r>
        <w:rPr>
          <w:rFonts w:hint="cs"/>
          <w:rtl/>
          <w:lang w:bidi="fa-IR"/>
        </w:rPr>
        <w:t xml:space="preserve"> در سکوتش</w:t>
      </w:r>
    </w:p>
    <w:p w14:paraId="615AD1F0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 لاشه‌هاي بي‌کفنِ مردمِ </w:t>
      </w:r>
      <w:r>
        <w:rPr>
          <w:rFonts w:hint="cs"/>
          <w:b/>
          <w:bCs/>
          <w:rtl/>
          <w:lang w:bidi="fa-IR"/>
        </w:rPr>
        <w:t>پروس ــ</w:t>
      </w:r>
    </w:p>
    <w:p w14:paraId="7434BD20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خاموش شد به حجله‌ي سلطان فردريک</w:t>
      </w:r>
    </w:p>
    <w:p w14:paraId="264865C5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شمعي و شهوتي.</w:t>
      </w:r>
    </w:p>
    <w:p w14:paraId="4274F4AF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BDBA74E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 دَم که آفتاب درخشيد</w:t>
      </w:r>
    </w:p>
    <w:p w14:paraId="54AE2AFC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گورهاي گم‌شده‌ي راه و نيمراه</w:t>
      </w:r>
    </w:p>
    <w:p w14:paraId="38B3E29C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[يعني به گورها که نشاني به جاي ماند</w:t>
      </w:r>
    </w:p>
    <w:p w14:paraId="68094513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موکبِ قشونِ </w:t>
      </w:r>
      <w:r>
        <w:rPr>
          <w:rFonts w:hint="cs"/>
          <w:b/>
          <w:bCs/>
          <w:rtl/>
          <w:lang w:bidi="fa-IR"/>
        </w:rPr>
        <w:t>بوناپارت</w:t>
      </w:r>
    </w:p>
    <w:p w14:paraId="46ABD1E7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رزمِ </w:t>
      </w:r>
      <w:r>
        <w:rPr>
          <w:rFonts w:hint="cs"/>
          <w:b/>
          <w:bCs/>
          <w:rtl/>
          <w:lang w:bidi="fa-IR"/>
        </w:rPr>
        <w:t>ماگده‌بورگ]ــ</w:t>
      </w:r>
    </w:p>
    <w:p w14:paraId="48A06941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خاک </w:t>
      </w:r>
      <w:r>
        <w:rPr>
          <w:rFonts w:hint="cs"/>
          <w:b/>
          <w:bCs/>
          <w:rtl/>
          <w:lang w:bidi="fa-IR"/>
        </w:rPr>
        <w:t>پروس را</w:t>
      </w:r>
    </w:p>
    <w:p w14:paraId="4CF2B063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شَهِ فاتحِ</w:t>
      </w:r>
    </w:p>
    <w:p w14:paraId="1565B4A3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گشاده‌دست</w:t>
      </w:r>
    </w:p>
    <w:p w14:paraId="79CF8F8D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بخشيد همچو پيرهني کهنه‌مرده‌ريگ</w:t>
      </w:r>
    </w:p>
    <w:p w14:paraId="2AC31939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سلطان </w:t>
      </w:r>
      <w:r>
        <w:rPr>
          <w:rFonts w:hint="cs"/>
          <w:b/>
          <w:bCs/>
          <w:rtl/>
          <w:lang w:bidi="fa-IR"/>
        </w:rPr>
        <w:t>فردريک،</w:t>
      </w:r>
    </w:p>
    <w:p w14:paraId="19AB6312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زيرا که مامِ ميهنِ خلقِ </w:t>
      </w:r>
      <w:r>
        <w:rPr>
          <w:rFonts w:hint="cs"/>
          <w:b/>
          <w:bCs/>
          <w:rtl/>
          <w:lang w:bidi="fa-IR"/>
        </w:rPr>
        <w:t>پروس</w:t>
      </w:r>
    </w:p>
    <w:p w14:paraId="5F046854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</w:t>
      </w:r>
      <w:r>
        <w:rPr>
          <w:rFonts w:hint="cs"/>
          <w:rtl/>
          <w:lang w:bidi="fa-IR"/>
        </w:rPr>
        <w:t xml:space="preserve"> بود</w:t>
      </w:r>
    </w:p>
    <w:p w14:paraId="47234099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سر خيلِ خوشگلانِ </w:t>
      </w:r>
      <w:r>
        <w:rPr>
          <w:rFonts w:hint="cs"/>
          <w:b/>
          <w:bCs/>
          <w:rtl/>
          <w:lang w:bidi="fa-IR"/>
        </w:rPr>
        <w:t>اروپاي عصرِ خويش!</w:t>
      </w:r>
    </w:p>
    <w:p w14:paraId="2E71FE82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63D7B4B" w14:textId="77777777" w:rsidR="00A2277C" w:rsidRDefault="00A2277C" w:rsidP="00A2277C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FAFE3AE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9BE7894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بله...</w:t>
      </w:r>
    </w:p>
    <w:p w14:paraId="1B24B4F6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آن‌وقت</w:t>
      </w:r>
    </w:p>
    <w:p w14:paraId="6A3F0A1F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</w:t>
      </w:r>
      <w:r>
        <w:rPr>
          <w:rFonts w:hint="cs"/>
          <w:rtl/>
          <w:lang w:bidi="fa-IR"/>
        </w:rPr>
        <w:t xml:space="preserve"> شاهِ فاتحِ بخشنده بازگشت</w:t>
      </w:r>
    </w:p>
    <w:p w14:paraId="0F742F6A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کشور </w:t>
      </w:r>
      <w:r>
        <w:rPr>
          <w:rFonts w:hint="cs"/>
          <w:b/>
          <w:bCs/>
          <w:rtl/>
          <w:lang w:bidi="fa-IR"/>
        </w:rPr>
        <w:t>پروس،</w:t>
      </w:r>
    </w:p>
    <w:p w14:paraId="774BBB6A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      </w:t>
      </w:r>
      <w:r>
        <w:rPr>
          <w:rFonts w:hint="cs"/>
          <w:rtl/>
          <w:lang w:bidi="fa-IR"/>
        </w:rPr>
        <w:t xml:space="preserve"> که سيراب کرده بود</w:t>
      </w:r>
    </w:p>
    <w:p w14:paraId="2F61BD68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خاکِ آن را</w:t>
      </w:r>
    </w:p>
    <w:p w14:paraId="53AC07D6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از خونِ شورِ زُبده‌سوارانش،</w:t>
      </w:r>
    </w:p>
    <w:p w14:paraId="09B57A68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کامِ خود را</w:t>
      </w:r>
    </w:p>
    <w:p w14:paraId="12259D35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طعمِ دبشِ بوسه‌ي بانوي او، </w:t>
      </w:r>
      <w:r>
        <w:rPr>
          <w:rFonts w:hint="cs"/>
          <w:b/>
          <w:bCs/>
          <w:rtl/>
          <w:lang w:bidi="fa-IR"/>
        </w:rPr>
        <w:t>لوئيز.</w:t>
      </w:r>
    </w:p>
    <w:p w14:paraId="480CC149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C5FEEDA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از کنارِ آن همه برخاک‌ماندگان</w:t>
      </w:r>
    </w:p>
    <w:p w14:paraId="775AF928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بگذشت شاد و مست</w:t>
      </w:r>
    </w:p>
    <w:p w14:paraId="78157D2C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بگذشت سرفراز</w:t>
      </w:r>
    </w:p>
    <w:p w14:paraId="6B6FF4BF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بوناپارت.</w:t>
      </w:r>
    </w:p>
    <w:p w14:paraId="410D35A7" w14:textId="77777777" w:rsidR="00A2277C" w:rsidRDefault="00A2277C" w:rsidP="00A2277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2D021A8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مي‌رفت و يک ستاره‌ي تابنده‌ي بزرگ</w:t>
      </w:r>
    </w:p>
    <w:p w14:paraId="75A809A3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هيأتِ رسالت و با کُنيه‌ي نبوغ</w:t>
      </w:r>
    </w:p>
    <w:p w14:paraId="4A86A9BA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مي‌تافت بر سرش</w:t>
      </w:r>
    </w:p>
    <w:p w14:paraId="2B2A139F" w14:textId="77777777" w:rsidR="00A2277C" w:rsidRDefault="00A2277C" w:rsidP="00A2277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پُرشعله، پُرفروغ.</w:t>
      </w:r>
    </w:p>
    <w:p w14:paraId="083F8671" w14:textId="77777777" w:rsidR="00A2277C" w:rsidRDefault="00A2277C" w:rsidP="00A2277C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375FBE74" w14:textId="77777777" w:rsidR="00A2277C" w:rsidRDefault="00A2277C"/>
    <w:sectPr w:rsidR="00A22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7C"/>
    <w:rsid w:val="00A2277C"/>
    <w:rsid w:val="00BA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C879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BF5"/>
  </w:style>
  <w:style w:type="paragraph" w:styleId="Heading1">
    <w:name w:val="heading 1"/>
    <w:basedOn w:val="Normal"/>
    <w:next w:val="Normal"/>
    <w:link w:val="Heading1Char"/>
    <w:uiPriority w:val="9"/>
    <w:qFormat/>
    <w:rsid w:val="00BA6B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B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B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B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B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B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B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B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A6BF5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A6BF5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A6BF5"/>
    <w:pPr>
      <w:bidi/>
    </w:pPr>
  </w:style>
  <w:style w:type="paragraph" w:customStyle="1" w:styleId="body">
    <w:name w:val="body"/>
    <w:basedOn w:val="Normal"/>
    <w:qFormat/>
    <w:rsid w:val="00BA6BF5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A6BF5"/>
    <w:pPr>
      <w:spacing w:before="360"/>
    </w:pPr>
  </w:style>
  <w:style w:type="paragraph" w:customStyle="1" w:styleId="where">
    <w:name w:val="where"/>
    <w:basedOn w:val="when"/>
    <w:next w:val="NoSpacing"/>
    <w:qFormat/>
    <w:rsid w:val="00BA6BF5"/>
    <w:pPr>
      <w:spacing w:before="0"/>
    </w:pPr>
  </w:style>
  <w:style w:type="paragraph" w:styleId="NoSpacing">
    <w:name w:val="No Spacing"/>
    <w:uiPriority w:val="1"/>
    <w:qFormat/>
    <w:rsid w:val="00BA6BF5"/>
    <w:rPr>
      <w:rFonts w:eastAsiaTheme="minorEastAsia"/>
    </w:rPr>
  </w:style>
  <w:style w:type="paragraph" w:customStyle="1" w:styleId="num">
    <w:name w:val="num"/>
    <w:basedOn w:val="poem"/>
    <w:qFormat/>
    <w:rsid w:val="00BA6BF5"/>
    <w:pPr>
      <w:spacing w:before="240"/>
    </w:pPr>
  </w:style>
  <w:style w:type="paragraph" w:customStyle="1" w:styleId="subname">
    <w:name w:val="subname"/>
    <w:basedOn w:val="num"/>
    <w:next w:val="body"/>
    <w:qFormat/>
    <w:rsid w:val="00BA6BF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A6BF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B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B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BF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BF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B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B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B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6BF5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6B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BF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B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6BF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A6BF5"/>
    <w:rPr>
      <w:b/>
      <w:bCs/>
    </w:rPr>
  </w:style>
  <w:style w:type="character" w:styleId="Emphasis">
    <w:name w:val="Emphasis"/>
    <w:uiPriority w:val="20"/>
    <w:qFormat/>
    <w:rsid w:val="00BA6BF5"/>
    <w:rPr>
      <w:i/>
      <w:iCs/>
    </w:rPr>
  </w:style>
  <w:style w:type="paragraph" w:styleId="ListParagraph">
    <w:name w:val="List Paragraph"/>
    <w:basedOn w:val="Normal"/>
    <w:uiPriority w:val="34"/>
    <w:qFormat/>
    <w:rsid w:val="00BA6B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B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6B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B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BF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A6BF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A6BF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A6BF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A6BF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A6B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BF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BF5"/>
  </w:style>
  <w:style w:type="paragraph" w:styleId="Heading1">
    <w:name w:val="heading 1"/>
    <w:basedOn w:val="Normal"/>
    <w:next w:val="Normal"/>
    <w:link w:val="Heading1Char"/>
    <w:uiPriority w:val="9"/>
    <w:qFormat/>
    <w:rsid w:val="00BA6B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B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B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B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B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B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B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B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A6BF5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A6BF5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A6BF5"/>
    <w:pPr>
      <w:bidi/>
    </w:pPr>
  </w:style>
  <w:style w:type="paragraph" w:customStyle="1" w:styleId="body">
    <w:name w:val="body"/>
    <w:basedOn w:val="Normal"/>
    <w:qFormat/>
    <w:rsid w:val="00BA6BF5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A6BF5"/>
    <w:pPr>
      <w:spacing w:before="360"/>
    </w:pPr>
  </w:style>
  <w:style w:type="paragraph" w:customStyle="1" w:styleId="where">
    <w:name w:val="where"/>
    <w:basedOn w:val="when"/>
    <w:next w:val="NoSpacing"/>
    <w:qFormat/>
    <w:rsid w:val="00BA6BF5"/>
    <w:pPr>
      <w:spacing w:before="0"/>
    </w:pPr>
  </w:style>
  <w:style w:type="paragraph" w:styleId="NoSpacing">
    <w:name w:val="No Spacing"/>
    <w:uiPriority w:val="1"/>
    <w:qFormat/>
    <w:rsid w:val="00BA6BF5"/>
    <w:rPr>
      <w:rFonts w:eastAsiaTheme="minorEastAsia"/>
    </w:rPr>
  </w:style>
  <w:style w:type="paragraph" w:customStyle="1" w:styleId="num">
    <w:name w:val="num"/>
    <w:basedOn w:val="poem"/>
    <w:qFormat/>
    <w:rsid w:val="00BA6BF5"/>
    <w:pPr>
      <w:spacing w:before="240"/>
    </w:pPr>
  </w:style>
  <w:style w:type="paragraph" w:customStyle="1" w:styleId="subname">
    <w:name w:val="subname"/>
    <w:basedOn w:val="num"/>
    <w:next w:val="body"/>
    <w:qFormat/>
    <w:rsid w:val="00BA6BF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A6BF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B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B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BF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BF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B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B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B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6BF5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6B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BF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B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6BF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A6BF5"/>
    <w:rPr>
      <w:b/>
      <w:bCs/>
    </w:rPr>
  </w:style>
  <w:style w:type="character" w:styleId="Emphasis">
    <w:name w:val="Emphasis"/>
    <w:uiPriority w:val="20"/>
    <w:qFormat/>
    <w:rsid w:val="00BA6BF5"/>
    <w:rPr>
      <w:i/>
      <w:iCs/>
    </w:rPr>
  </w:style>
  <w:style w:type="paragraph" w:styleId="ListParagraph">
    <w:name w:val="List Paragraph"/>
    <w:basedOn w:val="Normal"/>
    <w:uiPriority w:val="34"/>
    <w:qFormat/>
    <w:rsid w:val="00BA6B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B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6B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B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BF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A6BF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A6BF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A6BF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A6BF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A6B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B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2010-04-05T23:46:00Z</dcterms:created>
  <dcterms:modified xsi:type="dcterms:W3CDTF">2010-04-06T10:18:00Z</dcterms:modified>
</cp:coreProperties>
</file>