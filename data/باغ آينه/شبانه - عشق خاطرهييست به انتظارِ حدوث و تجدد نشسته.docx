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323D2" w14:textId="77777777" w:rsidR="00467632" w:rsidRDefault="00467632" w:rsidP="00467632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شبانه</w:t>
      </w:r>
    </w:p>
    <w:p w14:paraId="5A120BAD" w14:textId="77777777" w:rsidR="00467632" w:rsidRDefault="00467632" w:rsidP="00467632">
      <w:pPr>
        <w:pStyle w:val="who"/>
        <w:bidi/>
        <w:rPr>
          <w:rtl/>
          <w:lang w:bidi="fa-IR"/>
        </w:rPr>
      </w:pPr>
    </w:p>
    <w:p w14:paraId="0156C444" w14:textId="59A4A976" w:rsidR="00467632" w:rsidRDefault="00467632" w:rsidP="00467632">
      <w:pPr>
        <w:pStyle w:val="why"/>
        <w:rPr>
          <w:rtl/>
          <w:lang w:bidi="fa-IR"/>
        </w:rPr>
      </w:pPr>
    </w:p>
    <w:p w14:paraId="1D05E791" w14:textId="06915509" w:rsidR="00512874" w:rsidRDefault="00512874" w:rsidP="00512874">
      <w:pPr>
        <w:pStyle w:val="num"/>
        <w:rPr>
          <w:rtl/>
          <w:lang w:bidi="fa-IR"/>
        </w:rPr>
      </w:pPr>
    </w:p>
    <w:p w14:paraId="1077E5F5" w14:textId="77777777" w:rsidR="00512874" w:rsidRPr="00512874" w:rsidRDefault="00512874" w:rsidP="00512874">
      <w:pPr>
        <w:pStyle w:val="subname"/>
        <w:rPr>
          <w:lang w:bidi="fa-IR"/>
        </w:rPr>
      </w:pPr>
    </w:p>
    <w:p w14:paraId="78B42510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عشق</w:t>
      </w:r>
    </w:p>
    <w:p w14:paraId="31FED824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خاطره‌يي‌ست به انتظارِ حدوث و تجدد نشسته،</w:t>
      </w:r>
    </w:p>
    <w:p w14:paraId="18B6AFBA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چرا که آنان اکنون هر دو خفته‌اند:</w:t>
      </w:r>
    </w:p>
    <w:p w14:paraId="33803376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در اين سوي بستر</w:t>
      </w:r>
    </w:p>
    <w:p w14:paraId="5842F4E1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</w:rPr>
        <w:t>                      </w:t>
      </w:r>
      <w:r w:rsidRPr="009561A8">
        <w:rPr>
          <w:rFonts w:hint="cs"/>
          <w:rtl/>
        </w:rPr>
        <w:t xml:space="preserve"> مردي و</w:t>
      </w:r>
    </w:p>
    <w:p w14:paraId="1BB952BA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زني</w:t>
      </w:r>
    </w:p>
    <w:p w14:paraId="2FA76E22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</w:rPr>
        <w:t>   </w:t>
      </w:r>
      <w:r w:rsidRPr="009561A8">
        <w:rPr>
          <w:rFonts w:hint="cs"/>
          <w:rtl/>
        </w:rPr>
        <w:t xml:space="preserve"> در آن‌سوي.</w:t>
      </w:r>
    </w:p>
    <w:p w14:paraId="4538C98C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2E98C65E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ascii="Times New Roman" w:hAnsi="Times New Roman" w:cs="Times New Roman"/>
        </w:rPr>
        <w:t>□</w:t>
      </w:r>
    </w:p>
    <w:p w14:paraId="35FEDB11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0D26E9A1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تُندبادي بر درگاه و</w:t>
      </w:r>
    </w:p>
    <w:p w14:paraId="28DD7FC9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تُندباري بر بام.</w:t>
      </w:r>
    </w:p>
    <w:p w14:paraId="547C01A2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345785DC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مردي و زني خفته.</w:t>
      </w:r>
    </w:p>
    <w:p w14:paraId="1CB712E1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</w:rPr>
        <w:t> </w:t>
      </w:r>
    </w:p>
    <w:p w14:paraId="365BFFEE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و در انتظارِ تکرار و حدوث</w:t>
      </w:r>
    </w:p>
    <w:p w14:paraId="02761E2A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عشقي</w:t>
      </w:r>
    </w:p>
    <w:p w14:paraId="086FD66D" w14:textId="77777777" w:rsidR="00467632" w:rsidRPr="009561A8" w:rsidRDefault="00467632" w:rsidP="00467632">
      <w:pPr>
        <w:pStyle w:val="body"/>
        <w:bidi/>
        <w:rPr>
          <w:rtl/>
        </w:rPr>
      </w:pPr>
      <w:r w:rsidRPr="009561A8">
        <w:rPr>
          <w:rFonts w:hint="cs"/>
          <w:rtl/>
        </w:rPr>
        <w:t>خسته.</w:t>
      </w:r>
    </w:p>
    <w:p w14:paraId="4581CAAC" w14:textId="77777777" w:rsidR="00467632" w:rsidRDefault="00467632" w:rsidP="00467632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4F85D8D4" w14:textId="77777777" w:rsidR="00467632" w:rsidRDefault="00467632"/>
    <w:sectPr w:rsidR="00467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32"/>
    <w:rsid w:val="00467632"/>
    <w:rsid w:val="0051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03291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74"/>
  </w:style>
  <w:style w:type="paragraph" w:styleId="Heading1">
    <w:name w:val="heading 1"/>
    <w:basedOn w:val="Normal"/>
    <w:next w:val="Normal"/>
    <w:link w:val="Heading1Char"/>
    <w:uiPriority w:val="9"/>
    <w:qFormat/>
    <w:rsid w:val="005128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512874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12874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512874"/>
    <w:pPr>
      <w:bidi/>
    </w:pPr>
  </w:style>
  <w:style w:type="paragraph" w:customStyle="1" w:styleId="body">
    <w:name w:val="body"/>
    <w:basedOn w:val="Normal"/>
    <w:qFormat/>
    <w:rsid w:val="00512874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512874"/>
    <w:pPr>
      <w:spacing w:before="360"/>
    </w:pPr>
  </w:style>
  <w:style w:type="paragraph" w:customStyle="1" w:styleId="where">
    <w:name w:val="where"/>
    <w:basedOn w:val="when"/>
    <w:next w:val="NoSpacing"/>
    <w:qFormat/>
    <w:rsid w:val="00512874"/>
    <w:pPr>
      <w:spacing w:before="0"/>
    </w:pPr>
  </w:style>
  <w:style w:type="paragraph" w:styleId="NoSpacing">
    <w:name w:val="No Spacing"/>
    <w:uiPriority w:val="1"/>
    <w:qFormat/>
    <w:rsid w:val="00512874"/>
    <w:rPr>
      <w:rFonts w:eastAsiaTheme="minorEastAsia"/>
    </w:rPr>
  </w:style>
  <w:style w:type="paragraph" w:customStyle="1" w:styleId="num">
    <w:name w:val="num"/>
    <w:basedOn w:val="poem"/>
    <w:qFormat/>
    <w:rsid w:val="00512874"/>
    <w:pPr>
      <w:spacing w:before="240"/>
    </w:pPr>
  </w:style>
  <w:style w:type="paragraph" w:customStyle="1" w:styleId="subname">
    <w:name w:val="subname"/>
    <w:basedOn w:val="num"/>
    <w:next w:val="body"/>
    <w:qFormat/>
    <w:rsid w:val="0051287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128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7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7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87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28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8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287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12874"/>
    <w:rPr>
      <w:b/>
      <w:bCs/>
    </w:rPr>
  </w:style>
  <w:style w:type="character" w:styleId="Emphasis">
    <w:name w:val="Emphasis"/>
    <w:uiPriority w:val="20"/>
    <w:qFormat/>
    <w:rsid w:val="00512874"/>
    <w:rPr>
      <w:i/>
      <w:iCs/>
    </w:rPr>
  </w:style>
  <w:style w:type="paragraph" w:styleId="ListParagraph">
    <w:name w:val="List Paragraph"/>
    <w:basedOn w:val="Normal"/>
    <w:uiPriority w:val="34"/>
    <w:qFormat/>
    <w:rsid w:val="005128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28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28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7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1287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1287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1287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128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128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8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74"/>
  </w:style>
  <w:style w:type="paragraph" w:styleId="Heading1">
    <w:name w:val="heading 1"/>
    <w:basedOn w:val="Normal"/>
    <w:next w:val="Normal"/>
    <w:link w:val="Heading1Char"/>
    <w:uiPriority w:val="9"/>
    <w:qFormat/>
    <w:rsid w:val="005128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512874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12874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512874"/>
    <w:pPr>
      <w:bidi/>
    </w:pPr>
  </w:style>
  <w:style w:type="paragraph" w:customStyle="1" w:styleId="body">
    <w:name w:val="body"/>
    <w:basedOn w:val="Normal"/>
    <w:qFormat/>
    <w:rsid w:val="00512874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512874"/>
    <w:pPr>
      <w:spacing w:before="360"/>
    </w:pPr>
  </w:style>
  <w:style w:type="paragraph" w:customStyle="1" w:styleId="where">
    <w:name w:val="where"/>
    <w:basedOn w:val="when"/>
    <w:next w:val="NoSpacing"/>
    <w:qFormat/>
    <w:rsid w:val="00512874"/>
    <w:pPr>
      <w:spacing w:before="0"/>
    </w:pPr>
  </w:style>
  <w:style w:type="paragraph" w:styleId="NoSpacing">
    <w:name w:val="No Spacing"/>
    <w:uiPriority w:val="1"/>
    <w:qFormat/>
    <w:rsid w:val="00512874"/>
    <w:rPr>
      <w:rFonts w:eastAsiaTheme="minorEastAsia"/>
    </w:rPr>
  </w:style>
  <w:style w:type="paragraph" w:customStyle="1" w:styleId="num">
    <w:name w:val="num"/>
    <w:basedOn w:val="poem"/>
    <w:qFormat/>
    <w:rsid w:val="00512874"/>
    <w:pPr>
      <w:spacing w:before="240"/>
    </w:pPr>
  </w:style>
  <w:style w:type="paragraph" w:customStyle="1" w:styleId="subname">
    <w:name w:val="subname"/>
    <w:basedOn w:val="num"/>
    <w:next w:val="body"/>
    <w:qFormat/>
    <w:rsid w:val="0051287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128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7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7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87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28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8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287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12874"/>
    <w:rPr>
      <w:b/>
      <w:bCs/>
    </w:rPr>
  </w:style>
  <w:style w:type="character" w:styleId="Emphasis">
    <w:name w:val="Emphasis"/>
    <w:uiPriority w:val="20"/>
    <w:qFormat/>
    <w:rsid w:val="00512874"/>
    <w:rPr>
      <w:i/>
      <w:iCs/>
    </w:rPr>
  </w:style>
  <w:style w:type="paragraph" w:styleId="ListParagraph">
    <w:name w:val="List Paragraph"/>
    <w:basedOn w:val="Normal"/>
    <w:uiPriority w:val="34"/>
    <w:qFormat/>
    <w:rsid w:val="005128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28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28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7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1287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1287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1287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128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128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8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2010-04-06T10:04:00Z</dcterms:modified>
</cp:coreProperties>
</file>