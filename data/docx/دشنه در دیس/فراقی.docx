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8544E" w14:textId="4B009A24" w:rsidR="004E7C3B" w:rsidRDefault="00DA4F13" w:rsidP="00DA1449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فراقی</w:t>
      </w:r>
    </w:p>
    <w:p w14:paraId="71262A3F" w14:textId="602FA48D" w:rsidR="00DA1449" w:rsidRDefault="00DA1449" w:rsidP="00DA1449">
      <w:pPr>
        <w:pStyle w:val="who"/>
        <w:bidi/>
        <w:rPr>
          <w:rtl/>
          <w:lang w:bidi="fa-IR"/>
        </w:rPr>
      </w:pPr>
    </w:p>
    <w:p w14:paraId="1EC8A432" w14:textId="124FC604" w:rsidR="00DA1449" w:rsidRDefault="00DA1449" w:rsidP="00DA1449">
      <w:pPr>
        <w:pStyle w:val="why"/>
        <w:rPr>
          <w:rtl/>
          <w:lang w:bidi="fa-IR"/>
        </w:rPr>
      </w:pPr>
    </w:p>
    <w:p w14:paraId="196C559B" w14:textId="6C1CE017" w:rsidR="00DA1449" w:rsidRDefault="00DA1449" w:rsidP="00DA1449">
      <w:pPr>
        <w:pStyle w:val="num"/>
        <w:rPr>
          <w:rtl/>
          <w:lang w:bidi="fa-IR"/>
        </w:rPr>
      </w:pPr>
    </w:p>
    <w:p w14:paraId="2ACDC8D2" w14:textId="77777777" w:rsidR="00DA1449" w:rsidRPr="00DA1449" w:rsidRDefault="00DA1449" w:rsidP="00DA1449">
      <w:pPr>
        <w:pStyle w:val="subname"/>
        <w:rPr>
          <w:lang w:bidi="fa-IR"/>
        </w:rPr>
      </w:pPr>
    </w:p>
    <w:p w14:paraId="7AE73CDA" w14:textId="77777777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بي‌تابانه مي‌خواهم‌ات ای دوری‌ات آزمون ِ تلخ ِ زنده‌به‌گوری!</w:t>
      </w:r>
    </w:p>
    <w:p w14:paraId="14167574" w14:textId="77777777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بي‌تابانه تو را طلب مي‌کنم!</w:t>
      </w:r>
    </w:p>
    <w:p w14:paraId="68337058" w14:textId="77777777" w:rsidR="00DA1449" w:rsidRPr="00DA1449" w:rsidRDefault="00DA1449" w:rsidP="00DA1449">
      <w:pPr>
        <w:pStyle w:val="body"/>
        <w:bidi/>
        <w:divId w:val="275330374"/>
        <w:rPr>
          <w:rFonts w:ascii="Arial" w:hAnsi="Arial" w:cs="Arial"/>
        </w:rPr>
      </w:pPr>
      <w:r w:rsidRPr="00DA1449">
        <w:rPr>
          <w:rFonts w:hint="cs"/>
          <w:b/>
          <w:rtl/>
          <w:lang w:bidi="fa-IR"/>
        </w:rPr>
        <w:t>بر پُشت ِ سمندی</w:t>
      </w: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ascii="Arial" w:hAnsi="Arial" w:cs="Arial"/>
          <w:rtl/>
        </w:rPr>
        <w:t> </w:t>
      </w:r>
    </w:p>
    <w:p w14:paraId="1869D682" w14:textId="77777777" w:rsidR="00DA1449" w:rsidRPr="00DA1449" w:rsidRDefault="00DA1449" w:rsidP="00DA1449">
      <w:pPr>
        <w:pStyle w:val="body"/>
        <w:bidi/>
        <w:divId w:val="275330374"/>
        <w:rPr>
          <w:rFonts w:ascii="Nesf2" w:hAnsi="Nesf2"/>
        </w:rPr>
      </w:pP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hint="cs"/>
          <w:b/>
          <w:rtl/>
          <w:lang w:bidi="fa-IR"/>
        </w:rPr>
        <w:t>گويي</w:t>
      </w: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ascii="Nesf2" w:hAnsi="Nesf2"/>
          <w:b/>
        </w:rPr>
        <w:t> </w:t>
      </w:r>
    </w:p>
    <w:p w14:paraId="2F56FA57" w14:textId="77777777" w:rsidR="00DA1449" w:rsidRPr="00DA1449" w:rsidRDefault="00DA1449" w:rsidP="00DA1449">
      <w:pPr>
        <w:pStyle w:val="body"/>
        <w:bidi/>
        <w:divId w:val="275330374"/>
        <w:rPr>
          <w:rFonts w:ascii="Nesf2" w:hAnsi="Nesf2"/>
        </w:rPr>
      </w:pP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ascii="Arial" w:hAnsi="Arial" w:cs="Arial"/>
          <w:rtl/>
        </w:rPr>
        <w:t> </w:t>
      </w:r>
      <w:r w:rsidRPr="00DA1449">
        <w:rPr>
          <w:rFonts w:ascii="Arial" w:hAnsi="Arial" w:cs="Arial"/>
        </w:rPr>
        <w:tab/>
      </w:r>
      <w:r w:rsidRPr="00DA1449">
        <w:rPr>
          <w:rFonts w:hint="cs"/>
          <w:b/>
          <w:rtl/>
          <w:lang w:bidi="fa-IR"/>
        </w:rPr>
        <w:t>نوزين</w:t>
      </w:r>
      <w:r w:rsidRPr="00DA1449">
        <w:rPr>
          <w:rFonts w:ascii="Nesf2" w:hAnsi="Nesf2"/>
          <w:b/>
        </w:rPr>
        <w:t> </w:t>
      </w:r>
    </w:p>
    <w:p w14:paraId="79CCF115" w14:textId="77777777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قرارش نيست.</w:t>
      </w:r>
    </w:p>
    <w:p w14:paraId="4649A6FE" w14:textId="77777777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فاصله</w:t>
      </w:r>
    </w:p>
    <w:p w14:paraId="12983B90" w14:textId="77777777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تجربه‌يي بيهوده است.</w:t>
      </w:r>
    </w:p>
    <w:p w14:paraId="529A6591" w14:textId="0B08C5FE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بوی ِ پيرهن‌ات،</w:t>
      </w:r>
    </w:p>
    <w:p w14:paraId="08375C39" w14:textId="77777777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اين‌جا</w:t>
      </w:r>
    </w:p>
    <w:p w14:paraId="4ED9A370" w14:textId="77777777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اکنون. ــ</w:t>
      </w:r>
    </w:p>
    <w:p w14:paraId="62B10DA2" w14:textId="77777777" w:rsidR="00DA1449" w:rsidRPr="00DA1449" w:rsidRDefault="00DA1449" w:rsidP="00DA1449">
      <w:pPr>
        <w:pStyle w:val="body"/>
        <w:bidi/>
        <w:divId w:val="978917186"/>
        <w:rPr>
          <w:rFonts w:ascii="Nesf2" w:hAnsi="Nesf2"/>
        </w:rPr>
      </w:pPr>
      <w:r w:rsidRPr="00DA1449">
        <w:rPr>
          <w:rFonts w:ascii="Nesf2" w:hAnsi="Nesf2"/>
        </w:rPr>
        <w:t> </w:t>
      </w:r>
      <w:r w:rsidRPr="00DA1449">
        <w:rPr>
          <w:rFonts w:hint="cs"/>
          <w:b/>
          <w:rtl/>
          <w:lang w:bidi="fa-IR"/>
        </w:rPr>
        <w:t>کوه‌ها در فاصله</w:t>
      </w: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ascii="Nesf2" w:hAnsi="Nesf2"/>
          <w:b/>
        </w:rPr>
        <w:t> </w:t>
      </w:r>
    </w:p>
    <w:p w14:paraId="3D64F14B" w14:textId="77777777" w:rsidR="00DA1449" w:rsidRPr="00DA1449" w:rsidRDefault="00DA1449" w:rsidP="00DA1449">
      <w:pPr>
        <w:pStyle w:val="body"/>
        <w:bidi/>
        <w:divId w:val="978917186"/>
        <w:rPr>
          <w:rFonts w:ascii="Nesf2" w:hAnsi="Nesf2"/>
        </w:rPr>
      </w:pP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hint="cs"/>
          <w:b/>
          <w:rtl/>
          <w:lang w:bidi="fa-IR"/>
        </w:rPr>
        <w:t>سردند.</w:t>
      </w:r>
      <w:r w:rsidRPr="00DA1449">
        <w:rPr>
          <w:rFonts w:ascii="Nesf2" w:hAnsi="Nesf2"/>
          <w:b/>
        </w:rPr>
        <w:t> </w:t>
      </w:r>
    </w:p>
    <w:p w14:paraId="516606C4" w14:textId="77777777" w:rsidR="00DA1449" w:rsidRPr="00DA1449" w:rsidRDefault="00DA1449" w:rsidP="00DA1449">
      <w:pPr>
        <w:pStyle w:val="body"/>
        <w:bidi/>
        <w:rPr>
          <w:rFonts w:ascii="Nesf2" w:hAnsi="Nesf2"/>
        </w:rPr>
      </w:pPr>
      <w:r w:rsidRPr="00DA1449">
        <w:rPr>
          <w:rFonts w:hint="cs"/>
          <w:b/>
          <w:rtl/>
          <w:lang w:bidi="fa-IR"/>
        </w:rPr>
        <w:t>دست</w:t>
      </w: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ascii="Nesf2" w:hAnsi="Nesf2"/>
          <w:b/>
        </w:rPr>
        <w:t> </w:t>
      </w:r>
    </w:p>
    <w:p w14:paraId="521E6ADD" w14:textId="77777777" w:rsidR="00DA1449" w:rsidRPr="00DA1449" w:rsidRDefault="00DA1449" w:rsidP="00DA1449">
      <w:pPr>
        <w:pStyle w:val="body"/>
        <w:bidi/>
        <w:rPr>
          <w:rFonts w:ascii="Nesf2" w:hAnsi="Nesf2"/>
        </w:rPr>
      </w:pP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hint="cs"/>
          <w:b/>
          <w:rtl/>
          <w:lang w:bidi="fa-IR"/>
        </w:rPr>
        <w:t>در کوچه و بستر</w:t>
      </w:r>
      <w:r w:rsidRPr="00DA1449">
        <w:rPr>
          <w:rFonts w:ascii="Nesf2" w:hAnsi="Nesf2"/>
          <w:b/>
        </w:rPr>
        <w:t> </w:t>
      </w:r>
    </w:p>
    <w:p w14:paraId="2B3A3B8C" w14:textId="77777777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حضور ِ ماءنوس ِ دست ِ تو را مي‌جويد،</w:t>
      </w:r>
    </w:p>
    <w:p w14:paraId="740B2DAB" w14:textId="77777777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راه انديشيدن</w:t>
      </w:r>
    </w:p>
    <w:p w14:paraId="01FF0FDF" w14:textId="77777777" w:rsidR="00DA1449" w:rsidRPr="00DA1449" w:rsidRDefault="00DA1449" w:rsidP="00DA1449">
      <w:pPr>
        <w:pStyle w:val="body"/>
        <w:bidi/>
        <w:divId w:val="1646474490"/>
        <w:rPr>
          <w:rFonts w:ascii="Nesf2" w:hAnsi="Nesf2"/>
        </w:rPr>
      </w:pPr>
      <w:r w:rsidRPr="00DA1449">
        <w:rPr>
          <w:rFonts w:ascii="Nesf2" w:hAnsi="Nesf2"/>
        </w:rPr>
        <w:t> </w:t>
      </w:r>
      <w:r w:rsidRPr="00DA1449">
        <w:rPr>
          <w:rFonts w:hint="cs"/>
          <w:b/>
          <w:rtl/>
          <w:lang w:bidi="fa-IR"/>
        </w:rPr>
        <w:t>ياءس را</w:t>
      </w: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ascii="Nesf2" w:hAnsi="Nesf2"/>
          <w:b/>
        </w:rPr>
        <w:t> </w:t>
      </w:r>
    </w:p>
    <w:p w14:paraId="311094B6" w14:textId="77777777" w:rsidR="00DA1449" w:rsidRPr="00DA1449" w:rsidRDefault="00DA1449" w:rsidP="00DA1449">
      <w:pPr>
        <w:pStyle w:val="body"/>
        <w:bidi/>
        <w:divId w:val="1646474490"/>
        <w:rPr>
          <w:rFonts w:ascii="Nesf2" w:hAnsi="Nesf2"/>
        </w:rPr>
      </w:pPr>
      <w:r w:rsidRPr="00DA1449">
        <w:rPr>
          <w:rFonts w:ascii="Nesf2" w:hAnsi="Nesf2"/>
          <w:b/>
        </w:rPr>
        <w:t> </w:t>
      </w:r>
      <w:r w:rsidRPr="00DA1449">
        <w:rPr>
          <w:rFonts w:ascii="Nesf2" w:hAnsi="Nesf2"/>
        </w:rPr>
        <w:tab/>
      </w:r>
      <w:r w:rsidRPr="00DA1449">
        <w:rPr>
          <w:rFonts w:hint="cs"/>
          <w:b/>
          <w:rtl/>
          <w:lang w:bidi="fa-IR"/>
        </w:rPr>
        <w:t>رَج مي‌زند.</w:t>
      </w:r>
      <w:r w:rsidRPr="00DA1449">
        <w:rPr>
          <w:rFonts w:ascii="Nesf2" w:hAnsi="Nesf2"/>
          <w:b/>
        </w:rPr>
        <w:t> </w:t>
      </w:r>
    </w:p>
    <w:p w14:paraId="7E903CC5" w14:textId="35D21063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بي‌نجوای انگشتان‌ات</w:t>
      </w:r>
    </w:p>
    <w:p w14:paraId="7E78507E" w14:textId="77777777" w:rsidR="004E7C3B" w:rsidRDefault="00DA4F13" w:rsidP="00DA144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فقط. ــ</w:t>
      </w:r>
    </w:p>
    <w:p w14:paraId="0A703444" w14:textId="77777777" w:rsidR="00FD224D" w:rsidRDefault="00DA4F13" w:rsidP="00DA1449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و جهان از هر سلامي خالي‌ست.</w:t>
      </w:r>
    </w:p>
    <w:p w14:paraId="0BDBFE70" w14:textId="77777777" w:rsidR="00FD224D" w:rsidRDefault="00FD224D" w:rsidP="00FD224D">
      <w:pPr>
        <w:pStyle w:val="when"/>
        <w:bidi/>
        <w:rPr>
          <w:lang w:bidi="fa-IR"/>
        </w:rPr>
      </w:pPr>
      <w:r w:rsidRPr="00FD224D">
        <w:rPr>
          <w:rtl/>
          <w:lang w:bidi="fa-IR"/>
        </w:rPr>
        <w:t>فروردين ِ ۱۳۵۴</w:t>
      </w:r>
    </w:p>
    <w:p w14:paraId="1C34332E" w14:textId="0EAC87A2" w:rsidR="004E7C3B" w:rsidRDefault="00DA4F13" w:rsidP="00FD224D">
      <w:pPr>
        <w:pStyle w:val="where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رم</w:t>
      </w:r>
    </w:p>
    <w:p w14:paraId="7A14BFEC" w14:textId="77777777" w:rsidR="00DA1449" w:rsidRPr="00DA1449" w:rsidRDefault="00DA1449" w:rsidP="00DA1449">
      <w:pPr>
        <w:pStyle w:val="where"/>
        <w:bidi/>
        <w:rPr>
          <w:rtl/>
          <w:lang w:bidi="fa-IR"/>
        </w:rPr>
      </w:pPr>
    </w:p>
    <w:sectPr w:rsidR="00DA1449" w:rsidRPr="00DA1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A4F13"/>
    <w:rsid w:val="004E7C3B"/>
    <w:rsid w:val="00DA1449"/>
    <w:rsid w:val="00DA4F13"/>
    <w:rsid w:val="00FD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6E67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4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4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4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4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4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4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4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44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44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44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A144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A144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A1449"/>
    <w:pPr>
      <w:bidi/>
    </w:pPr>
  </w:style>
  <w:style w:type="paragraph" w:customStyle="1" w:styleId="num">
    <w:name w:val="num"/>
    <w:basedOn w:val="poem"/>
    <w:qFormat/>
    <w:rsid w:val="00DA1449"/>
    <w:pPr>
      <w:spacing w:before="240"/>
    </w:pPr>
  </w:style>
  <w:style w:type="paragraph" w:customStyle="1" w:styleId="body">
    <w:name w:val="body"/>
    <w:basedOn w:val="Normal"/>
    <w:qFormat/>
    <w:rsid w:val="00DA1449"/>
    <w:rPr>
      <w:color w:val="000000"/>
    </w:rPr>
  </w:style>
  <w:style w:type="paragraph" w:customStyle="1" w:styleId="when">
    <w:name w:val="when"/>
    <w:basedOn w:val="who"/>
    <w:next w:val="where"/>
    <w:qFormat/>
    <w:rsid w:val="00DA1449"/>
    <w:pPr>
      <w:spacing w:before="360"/>
    </w:pPr>
  </w:style>
  <w:style w:type="paragraph" w:customStyle="1" w:styleId="where">
    <w:name w:val="where"/>
    <w:basedOn w:val="when"/>
    <w:next w:val="NoSpacing"/>
    <w:qFormat/>
    <w:rsid w:val="00DA1449"/>
    <w:pPr>
      <w:spacing w:before="0"/>
    </w:pPr>
  </w:style>
  <w:style w:type="paragraph" w:styleId="NoSpacing">
    <w:name w:val="No Spacing"/>
    <w:uiPriority w:val="1"/>
    <w:qFormat/>
    <w:rsid w:val="00DA144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A144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A144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4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44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44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4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4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4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44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14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44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4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44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A1449"/>
    <w:rPr>
      <w:b/>
      <w:bCs/>
    </w:rPr>
  </w:style>
  <w:style w:type="character" w:styleId="Emphasis">
    <w:name w:val="Emphasis"/>
    <w:uiPriority w:val="20"/>
    <w:qFormat/>
    <w:rsid w:val="00DA1449"/>
    <w:rPr>
      <w:i/>
      <w:iCs/>
    </w:rPr>
  </w:style>
  <w:style w:type="paragraph" w:styleId="ListParagraph">
    <w:name w:val="List Paragraph"/>
    <w:basedOn w:val="Normal"/>
    <w:uiPriority w:val="34"/>
    <w:qFormat/>
    <w:rsid w:val="00DA144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A144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14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44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44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A144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A144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A144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A144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A14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44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4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4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4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4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4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4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4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44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44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44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A144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A144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A1449"/>
    <w:pPr>
      <w:bidi/>
    </w:pPr>
  </w:style>
  <w:style w:type="paragraph" w:customStyle="1" w:styleId="num">
    <w:name w:val="num"/>
    <w:basedOn w:val="poem"/>
    <w:qFormat/>
    <w:rsid w:val="00DA1449"/>
    <w:pPr>
      <w:spacing w:before="240"/>
    </w:pPr>
  </w:style>
  <w:style w:type="paragraph" w:customStyle="1" w:styleId="body">
    <w:name w:val="body"/>
    <w:basedOn w:val="Normal"/>
    <w:qFormat/>
    <w:rsid w:val="00DA1449"/>
    <w:rPr>
      <w:color w:val="000000"/>
    </w:rPr>
  </w:style>
  <w:style w:type="paragraph" w:customStyle="1" w:styleId="when">
    <w:name w:val="when"/>
    <w:basedOn w:val="who"/>
    <w:next w:val="where"/>
    <w:qFormat/>
    <w:rsid w:val="00DA1449"/>
    <w:pPr>
      <w:spacing w:before="360"/>
    </w:pPr>
  </w:style>
  <w:style w:type="paragraph" w:customStyle="1" w:styleId="where">
    <w:name w:val="where"/>
    <w:basedOn w:val="when"/>
    <w:next w:val="NoSpacing"/>
    <w:qFormat/>
    <w:rsid w:val="00DA1449"/>
    <w:pPr>
      <w:spacing w:before="0"/>
    </w:pPr>
  </w:style>
  <w:style w:type="paragraph" w:styleId="NoSpacing">
    <w:name w:val="No Spacing"/>
    <w:uiPriority w:val="1"/>
    <w:qFormat/>
    <w:rsid w:val="00DA144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A144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A144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4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44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44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4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4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4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44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14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44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4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44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A1449"/>
    <w:rPr>
      <w:b/>
      <w:bCs/>
    </w:rPr>
  </w:style>
  <w:style w:type="character" w:styleId="Emphasis">
    <w:name w:val="Emphasis"/>
    <w:uiPriority w:val="20"/>
    <w:qFormat/>
    <w:rsid w:val="00DA1449"/>
    <w:rPr>
      <w:i/>
      <w:iCs/>
    </w:rPr>
  </w:style>
  <w:style w:type="paragraph" w:styleId="ListParagraph">
    <w:name w:val="List Paragraph"/>
    <w:basedOn w:val="Normal"/>
    <w:uiPriority w:val="34"/>
    <w:qFormat/>
    <w:rsid w:val="00DA144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A144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14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44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44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A144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A144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A144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A144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A14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4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2010-03-28T01:31:00Z</dcterms:created>
  <dcterms:modified xsi:type="dcterms:W3CDTF">2010-04-08T11:15:00Z</dcterms:modified>
</cp:coreProperties>
</file>