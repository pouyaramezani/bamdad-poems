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AFB0B" w14:textId="413BE0A2" w:rsidR="00EC2CB4" w:rsidRDefault="00DA06AA" w:rsidP="003F4FF2">
      <w:pPr>
        <w:pStyle w:val="poem"/>
        <w:rPr>
          <w:lang w:bidi="fa-IR"/>
        </w:rPr>
      </w:pPr>
      <w:bookmarkStart w:id="0" w:name="_GoBack"/>
      <w:r>
        <w:rPr>
          <w:rFonts w:hint="cs"/>
          <w:rtl/>
          <w:lang w:bidi="fa-IR"/>
        </w:rPr>
        <w:t>ای کاش آب بودم</w:t>
      </w:r>
      <w:r w:rsidR="00133437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... </w:t>
      </w:r>
    </w:p>
    <w:p w14:paraId="27BFDFA8" w14:textId="23A2EC7E" w:rsidR="003F4FF2" w:rsidRDefault="00DA06AA" w:rsidP="003F4FF2">
      <w:pPr>
        <w:pStyle w:val="who"/>
        <w:bidi/>
        <w:rPr>
          <w:rtl/>
        </w:rPr>
      </w:pPr>
      <w:r>
        <w:rPr>
          <w:rFonts w:hint="cs"/>
          <w:rtl/>
          <w:lang w:bidi="fa-IR"/>
        </w:rPr>
        <w:t>به مفتون اميني</w:t>
      </w:r>
    </w:p>
    <w:p w14:paraId="0EDE0574" w14:textId="7DA02E86" w:rsidR="003F4FF2" w:rsidRDefault="00133437" w:rsidP="003F4FF2">
      <w:pPr>
        <w:pStyle w:val="why"/>
        <w:rPr>
          <w:rtl/>
        </w:rPr>
      </w:pPr>
      <w:r w:rsidRPr="00133437">
        <w:rPr>
          <w:rtl/>
        </w:rPr>
        <w:t>وسواس ِ مهربان ِ شعر</w:t>
      </w:r>
    </w:p>
    <w:p w14:paraId="613A203C" w14:textId="15AD68DC" w:rsidR="003F4FF2" w:rsidRDefault="003F4FF2" w:rsidP="00133437">
      <w:pPr>
        <w:pStyle w:val="num"/>
        <w:rPr>
          <w:rtl/>
        </w:rPr>
      </w:pPr>
    </w:p>
    <w:p w14:paraId="389C72CD" w14:textId="77777777" w:rsidR="003F4FF2" w:rsidRPr="003F4FF2" w:rsidRDefault="003F4FF2" w:rsidP="00133437">
      <w:pPr>
        <w:pStyle w:val="subname"/>
      </w:pPr>
    </w:p>
    <w:p w14:paraId="7FCD2229" w14:textId="77777777" w:rsidR="00EC2CB4" w:rsidRDefault="00DA06AA" w:rsidP="00F37B1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ای کاش آب بودم</w:t>
      </w:r>
    </w:p>
    <w:p w14:paraId="7BA468EA" w14:textId="77777777" w:rsidR="00EC2CB4" w:rsidRDefault="00DA06AA" w:rsidP="00F37B1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گر مي‌شد آن باشي که خود مي‌خواهي. ــ</w:t>
      </w:r>
    </w:p>
    <w:p w14:paraId="2B113CD0" w14:textId="77777777" w:rsidR="00EC2CB4" w:rsidRDefault="00DA06AA" w:rsidP="00F37B1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470D4B54" w14:textId="77777777" w:rsidR="00F37B1F" w:rsidRDefault="00F37B1F" w:rsidP="00F37B1F">
      <w:pPr>
        <w:pStyle w:val="body"/>
        <w:tabs>
          <w:tab w:val="left" w:pos="1332"/>
          <w:tab w:val="left" w:pos="2292"/>
        </w:tabs>
        <w:bidi/>
        <w:divId w:val="1370110068"/>
        <w:rPr>
          <w:rFonts w:ascii="Arial" w:hAnsi="Arial" w:cs="Arial"/>
        </w:rPr>
      </w:pPr>
      <w:r>
        <w:rPr>
          <w:rFonts w:hint="cs"/>
          <w:rtl/>
          <w:lang w:bidi="fa-IR"/>
        </w:rPr>
        <w:t>آدمي بودن</w:t>
      </w:r>
      <w:r>
        <w:rPr>
          <w:rFonts w:ascii="Nesf2" w:hAnsi="Nesf2"/>
        </w:rPr>
        <w:t> </w:t>
      </w:r>
      <w:r>
        <w:rPr>
          <w:rFonts w:ascii="Nesf2" w:hAnsi="Nesf2"/>
        </w:rPr>
        <w:tab/>
        <w:t> </w:t>
      </w:r>
      <w:r>
        <w:rPr>
          <w:rFonts w:ascii="Nesf2" w:hAnsi="Nesf2"/>
        </w:rPr>
        <w:tab/>
      </w:r>
      <w:r>
        <w:rPr>
          <w:rFonts w:ascii="Arial" w:hAnsi="Arial" w:cs="Arial"/>
          <w:rtl/>
        </w:rPr>
        <w:t> </w:t>
      </w:r>
    </w:p>
    <w:p w14:paraId="640FAD1B" w14:textId="77777777" w:rsidR="00F37B1F" w:rsidRDefault="00F37B1F" w:rsidP="00F37B1F">
      <w:pPr>
        <w:pStyle w:val="body"/>
        <w:tabs>
          <w:tab w:val="left" w:pos="1332"/>
          <w:tab w:val="left" w:pos="2292"/>
        </w:tabs>
        <w:bidi/>
        <w:divId w:val="1370110068"/>
        <w:rPr>
          <w:rFonts w:ascii="Nesf2" w:hAnsi="Nesf2"/>
        </w:rPr>
      </w:pPr>
      <w:r>
        <w:rPr>
          <w:rFonts w:ascii="Nesf2" w:hAnsi="Nesf2"/>
        </w:rPr>
        <w:t> </w:t>
      </w:r>
      <w:r>
        <w:rPr>
          <w:rFonts w:ascii="Nesf2" w:hAnsi="Nesf2"/>
        </w:rPr>
        <w:tab/>
      </w:r>
      <w:r>
        <w:rPr>
          <w:rFonts w:hint="cs"/>
          <w:rtl/>
          <w:lang w:bidi="fa-IR"/>
        </w:rPr>
        <w:t>حسرتا!</w:t>
      </w:r>
      <w:r>
        <w:rPr>
          <w:rFonts w:ascii="Nesf2" w:hAnsi="Nesf2"/>
        </w:rPr>
        <w:t> </w:t>
      </w:r>
      <w:r>
        <w:rPr>
          <w:rFonts w:ascii="Nesf2" w:hAnsi="Nesf2"/>
        </w:rPr>
        <w:tab/>
        <w:t> </w:t>
      </w:r>
    </w:p>
    <w:p w14:paraId="4870CB9C" w14:textId="77777777" w:rsidR="00F37B1F" w:rsidRDefault="00F37B1F" w:rsidP="00F37B1F">
      <w:pPr>
        <w:pStyle w:val="body"/>
        <w:tabs>
          <w:tab w:val="left" w:pos="1332"/>
          <w:tab w:val="left" w:pos="2292"/>
        </w:tabs>
        <w:bidi/>
        <w:divId w:val="1370110068"/>
        <w:rPr>
          <w:rFonts w:ascii="Nesf2" w:hAnsi="Nesf2"/>
        </w:rPr>
      </w:pPr>
      <w:r>
        <w:rPr>
          <w:rFonts w:ascii="Nesf2" w:hAnsi="Nesf2"/>
        </w:rPr>
        <w:t> </w:t>
      </w:r>
      <w:r>
        <w:rPr>
          <w:rFonts w:ascii="Nesf2" w:hAnsi="Nesf2"/>
        </w:rPr>
        <w:tab/>
      </w:r>
      <w:r>
        <w:rPr>
          <w:rFonts w:ascii="Arial" w:hAnsi="Arial" w:cs="Arial"/>
          <w:rtl/>
        </w:rPr>
        <w:t> </w:t>
      </w:r>
      <w:r>
        <w:rPr>
          <w:rFonts w:ascii="Arial" w:hAnsi="Arial" w:cs="Arial"/>
        </w:rPr>
        <w:tab/>
      </w:r>
      <w:r>
        <w:rPr>
          <w:rFonts w:hint="cs"/>
          <w:rtl/>
          <w:lang w:bidi="fa-IR"/>
        </w:rPr>
        <w:t>مشکلي‌ست در مرز ِ ناممکن. نمي‌بيني؟</w:t>
      </w:r>
      <w:r>
        <w:rPr>
          <w:rFonts w:ascii="Nesf2" w:hAnsi="Nesf2"/>
        </w:rPr>
        <w:t> </w:t>
      </w:r>
    </w:p>
    <w:p w14:paraId="64B42797" w14:textId="77777777" w:rsidR="00EC2CB4" w:rsidRDefault="00DA06AA" w:rsidP="00F37B1F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E5FAFCF" w14:textId="77777777" w:rsidR="00EC2CB4" w:rsidRDefault="00DA06AA" w:rsidP="00F37B1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ای کاش آب بودم ــ به خود مي‌گويم ــ</w:t>
      </w:r>
    </w:p>
    <w:p w14:paraId="5D31E6F2" w14:textId="77777777" w:rsidR="00EC2CB4" w:rsidRDefault="00DA06AA" w:rsidP="00F37B1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5FD144EA" w14:textId="77777777" w:rsidR="00F37B1F" w:rsidRDefault="00F37B1F" w:rsidP="00F37B1F">
      <w:pPr>
        <w:pStyle w:val="body"/>
        <w:tabs>
          <w:tab w:val="left" w:pos="3587"/>
        </w:tabs>
        <w:bidi/>
        <w:divId w:val="38745638"/>
        <w:rPr>
          <w:rFonts w:ascii="Nesf2" w:hAnsi="Nesf2"/>
        </w:rPr>
      </w:pPr>
      <w:r>
        <w:rPr>
          <w:rFonts w:hint="cs"/>
          <w:rtl/>
          <w:lang w:bidi="fa-IR"/>
        </w:rPr>
        <w:t>نهالي نازک به درختي گَشن رساندن را</w:t>
      </w:r>
      <w:r>
        <w:rPr>
          <w:rFonts w:ascii="Nesf2" w:hAnsi="Nesf2"/>
        </w:rPr>
        <w:t> </w:t>
      </w:r>
      <w:r>
        <w:rPr>
          <w:rFonts w:ascii="Nesf2" w:hAnsi="Nesf2"/>
        </w:rPr>
        <w:tab/>
        <w:t> </w:t>
      </w:r>
    </w:p>
    <w:p w14:paraId="7A4DA810" w14:textId="77777777" w:rsidR="00F37B1F" w:rsidRDefault="00F37B1F" w:rsidP="00F37B1F">
      <w:pPr>
        <w:pStyle w:val="body"/>
        <w:tabs>
          <w:tab w:val="left" w:pos="3587"/>
        </w:tabs>
        <w:bidi/>
        <w:divId w:val="38745638"/>
        <w:rPr>
          <w:rFonts w:ascii="Nesf2" w:hAnsi="Nesf2"/>
        </w:rPr>
      </w:pPr>
      <w:r>
        <w:rPr>
          <w:rFonts w:ascii="Nesf2" w:hAnsi="Nesf2"/>
        </w:rPr>
        <w:t> </w:t>
      </w:r>
      <w:r>
        <w:rPr>
          <w:rFonts w:ascii="Nesf2" w:hAnsi="Nesf2"/>
        </w:rPr>
        <w:tab/>
      </w:r>
      <w:r>
        <w:rPr>
          <w:rFonts w:hint="cs"/>
          <w:rtl/>
          <w:lang w:bidi="fa-IR"/>
        </w:rPr>
        <w:t>(ــ تا به زخم ِ تبر بر خاک‌اش افکنند</w:t>
      </w:r>
      <w:r>
        <w:rPr>
          <w:rFonts w:ascii="Nesf2" w:hAnsi="Nesf2"/>
        </w:rPr>
        <w:t> </w:t>
      </w:r>
    </w:p>
    <w:p w14:paraId="50B64A62" w14:textId="77777777" w:rsidR="00EC2CB4" w:rsidRDefault="00DA06AA" w:rsidP="00F37B1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آتش سوختن را ؟)</w:t>
      </w:r>
    </w:p>
    <w:p w14:paraId="35C90D9E" w14:textId="77777777" w:rsidR="00EC2CB4" w:rsidRDefault="00DA06AA" w:rsidP="00F37B1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5749DCDA" w14:textId="77777777" w:rsidR="00F37B1F" w:rsidRDefault="00F37B1F" w:rsidP="00F37B1F">
      <w:pPr>
        <w:pStyle w:val="body"/>
        <w:tabs>
          <w:tab w:val="left" w:pos="4526"/>
        </w:tabs>
        <w:bidi/>
        <w:divId w:val="2124764105"/>
        <w:rPr>
          <w:rFonts w:ascii="Nesf2" w:hAnsi="Nesf2"/>
        </w:rPr>
      </w:pPr>
      <w:r>
        <w:rPr>
          <w:rFonts w:hint="cs"/>
          <w:rtl/>
          <w:lang w:bidi="fa-IR"/>
        </w:rPr>
        <w:t>يا نشای سست ِ کاجي را سرسبزی‌ جاودانه بخشيدن</w:t>
      </w:r>
      <w:r>
        <w:rPr>
          <w:rFonts w:ascii="Nesf2" w:hAnsi="Nesf2"/>
        </w:rPr>
        <w:t> </w:t>
      </w:r>
      <w:r>
        <w:rPr>
          <w:rFonts w:ascii="Nesf2" w:hAnsi="Nesf2"/>
        </w:rPr>
        <w:tab/>
        <w:t> </w:t>
      </w:r>
    </w:p>
    <w:p w14:paraId="47AA78C0" w14:textId="77777777" w:rsidR="00F37B1F" w:rsidRDefault="00F37B1F" w:rsidP="00F37B1F">
      <w:pPr>
        <w:pStyle w:val="body"/>
        <w:tabs>
          <w:tab w:val="left" w:pos="4526"/>
        </w:tabs>
        <w:bidi/>
        <w:divId w:val="2124764105"/>
        <w:rPr>
          <w:rFonts w:ascii="Nesf2" w:hAnsi="Nesf2"/>
        </w:rPr>
      </w:pPr>
      <w:r>
        <w:rPr>
          <w:rFonts w:ascii="Nesf2" w:hAnsi="Nesf2"/>
        </w:rPr>
        <w:t> </w:t>
      </w:r>
      <w:r>
        <w:rPr>
          <w:rFonts w:ascii="Nesf2" w:hAnsi="Nesf2"/>
        </w:rPr>
        <w:tab/>
      </w:r>
      <w:r>
        <w:rPr>
          <w:rFonts w:hint="cs"/>
          <w:rtl/>
          <w:lang w:bidi="fa-IR"/>
        </w:rPr>
        <w:t>(ــ از آن پيش‌تر که صليبي‌ش آلوده کنند</w:t>
      </w:r>
      <w:r>
        <w:rPr>
          <w:rFonts w:ascii="Nesf2" w:hAnsi="Nesf2"/>
        </w:rPr>
        <w:t> </w:t>
      </w:r>
    </w:p>
    <w:p w14:paraId="31C84C0C" w14:textId="77777777" w:rsidR="00EC2CB4" w:rsidRDefault="00DA06AA" w:rsidP="00F37B1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لخته‌لخته‌ی خوني بي‌حاصل؟)</w:t>
      </w:r>
    </w:p>
    <w:p w14:paraId="423480B2" w14:textId="77777777" w:rsidR="00EC2CB4" w:rsidRDefault="00DA06AA" w:rsidP="00F37B1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 به سيراب کردن ِ لب‌تشنه‌يي</w:t>
      </w:r>
    </w:p>
    <w:p w14:paraId="15AAC26F" w14:textId="77777777" w:rsidR="00EC2CB4" w:rsidRDefault="00DA06AA" w:rsidP="00F37B1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0900ADF2" w14:textId="77777777" w:rsidR="00F37B1F" w:rsidRDefault="00F37B1F" w:rsidP="00F37B1F">
      <w:pPr>
        <w:pStyle w:val="body"/>
        <w:tabs>
          <w:tab w:val="left" w:pos="2971"/>
        </w:tabs>
        <w:bidi/>
        <w:divId w:val="1146506357"/>
        <w:rPr>
          <w:rFonts w:ascii="Nesf2" w:hAnsi="Nesf2"/>
        </w:rPr>
      </w:pPr>
      <w:r>
        <w:rPr>
          <w:rFonts w:hint="cs"/>
          <w:rtl/>
          <w:lang w:bidi="fa-IR"/>
        </w:rPr>
        <w:t>رضايت ِ خاطری احساس کردن</w:t>
      </w:r>
      <w:r>
        <w:rPr>
          <w:rFonts w:ascii="Nesf2" w:hAnsi="Nesf2"/>
        </w:rPr>
        <w:t> </w:t>
      </w:r>
      <w:r>
        <w:rPr>
          <w:rFonts w:ascii="Nesf2" w:hAnsi="Nesf2"/>
        </w:rPr>
        <w:tab/>
        <w:t> </w:t>
      </w:r>
    </w:p>
    <w:p w14:paraId="7A1DC4FF" w14:textId="77777777" w:rsidR="00F37B1F" w:rsidRDefault="00F37B1F" w:rsidP="00F37B1F">
      <w:pPr>
        <w:pStyle w:val="body"/>
        <w:tabs>
          <w:tab w:val="left" w:pos="2971"/>
        </w:tabs>
        <w:bidi/>
        <w:divId w:val="1146506357"/>
        <w:rPr>
          <w:rFonts w:ascii="Nesf2" w:hAnsi="Nesf2"/>
        </w:rPr>
      </w:pPr>
      <w:r>
        <w:rPr>
          <w:rFonts w:ascii="Nesf2" w:hAnsi="Nesf2"/>
        </w:rPr>
        <w:t> </w:t>
      </w:r>
      <w:r>
        <w:rPr>
          <w:rFonts w:ascii="Nesf2" w:hAnsi="Nesf2"/>
        </w:rPr>
        <w:tab/>
      </w:r>
      <w:r>
        <w:rPr>
          <w:rFonts w:hint="cs"/>
          <w:rtl/>
          <w:lang w:bidi="fa-IR"/>
        </w:rPr>
        <w:t>(ــ حتا اگرش به زانو نشانده‌اند</w:t>
      </w:r>
      <w:r>
        <w:rPr>
          <w:rFonts w:ascii="Nesf2" w:hAnsi="Nesf2"/>
        </w:rPr>
        <w:t> </w:t>
      </w:r>
    </w:p>
    <w:p w14:paraId="3A9565CF" w14:textId="77777777" w:rsidR="00EC2CB4" w:rsidRDefault="00DA06AA" w:rsidP="00F37B1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ميداني جوشان از آفتاب و عربده</w:t>
      </w:r>
    </w:p>
    <w:p w14:paraId="106F96C9" w14:textId="77777777" w:rsidR="00EC2CB4" w:rsidRDefault="00DA06AA" w:rsidP="00F37B1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به شمشيری گردن‌اش بزنند؟</w:t>
      </w:r>
    </w:p>
    <w:p w14:paraId="08FB40E4" w14:textId="77777777" w:rsidR="00EC2CB4" w:rsidRDefault="00DA06AA" w:rsidP="00F37B1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حيرت‌ات را بر نمي‌انگيزد</w:t>
      </w:r>
    </w:p>
    <w:p w14:paraId="29F50E0C" w14:textId="77777777" w:rsidR="00EC2CB4" w:rsidRDefault="00DA06AA" w:rsidP="00F37B1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قابيل ِ برادر ِ خود شدن</w:t>
      </w:r>
    </w:p>
    <w:p w14:paraId="3928A412" w14:textId="77777777" w:rsidR="00EC2CB4" w:rsidRDefault="00DA06AA" w:rsidP="00F37B1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 جلاد ِ ديگرانديشان؟</w:t>
      </w:r>
    </w:p>
    <w:p w14:paraId="672B2BD7" w14:textId="77777777" w:rsidR="00EC2CB4" w:rsidRDefault="00DA06AA" w:rsidP="00F37B1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 درختي باليده‌ناباليده را</w:t>
      </w:r>
    </w:p>
    <w:p w14:paraId="230CDF4F" w14:textId="77777777" w:rsidR="00EC2CB4" w:rsidRDefault="00DA06AA" w:rsidP="00F37B1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35A2425D" w14:textId="77777777" w:rsidR="00F37B1F" w:rsidRDefault="00F37B1F" w:rsidP="00F37B1F">
      <w:pPr>
        <w:pStyle w:val="body"/>
        <w:tabs>
          <w:tab w:val="left" w:pos="2510"/>
        </w:tabs>
        <w:bidi/>
        <w:divId w:val="1818181612"/>
        <w:rPr>
          <w:rFonts w:ascii="Nesf2" w:hAnsi="Nesf2"/>
        </w:rPr>
      </w:pPr>
      <w:r>
        <w:rPr>
          <w:rFonts w:ascii="Nesf2" w:hAnsi="Nesf2"/>
        </w:rPr>
        <w:t> </w:t>
      </w:r>
      <w:r>
        <w:rPr>
          <w:rFonts w:ascii="Nesf2" w:hAnsi="Nesf2"/>
        </w:rPr>
        <w:tab/>
      </w:r>
      <w:r>
        <w:rPr>
          <w:rFonts w:hint="cs"/>
          <w:rtl/>
          <w:lang w:bidi="fa-IR"/>
        </w:rPr>
        <w:t>حتا</w:t>
      </w:r>
      <w:r>
        <w:rPr>
          <w:rFonts w:ascii="Nesf2" w:hAnsi="Nesf2"/>
        </w:rPr>
        <w:t> </w:t>
      </w:r>
    </w:p>
    <w:p w14:paraId="2CD8B2B1" w14:textId="77777777" w:rsidR="00F37B1F" w:rsidRDefault="00F37B1F" w:rsidP="00F37B1F">
      <w:pPr>
        <w:pStyle w:val="body"/>
        <w:tabs>
          <w:tab w:val="left" w:pos="2510"/>
        </w:tabs>
        <w:bidi/>
        <w:divId w:val="1818181612"/>
        <w:rPr>
          <w:rFonts w:ascii="Nesf2" w:hAnsi="Nesf2"/>
        </w:rPr>
      </w:pPr>
      <w:r>
        <w:rPr>
          <w:rFonts w:hint="cs"/>
          <w:rtl/>
          <w:lang w:bidi="fa-IR"/>
        </w:rPr>
        <w:t>هيمه‌يي انگاشتن بي‌جان؟)</w:t>
      </w:r>
      <w:r>
        <w:rPr>
          <w:rFonts w:ascii="Nesf2" w:hAnsi="Nesf2"/>
        </w:rPr>
        <w:t> </w:t>
      </w:r>
      <w:r>
        <w:rPr>
          <w:rFonts w:ascii="Nesf2" w:hAnsi="Nesf2"/>
        </w:rPr>
        <w:tab/>
        <w:t> </w:t>
      </w:r>
    </w:p>
    <w:p w14:paraId="6648E863" w14:textId="77777777" w:rsidR="00EC2CB4" w:rsidRDefault="00DA06AA" w:rsidP="00F37B1F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16081CAC" w14:textId="77777777" w:rsidR="00EC2CB4" w:rsidRDefault="00DA06AA" w:rsidP="00F37B1F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5C0EB5D2" w14:textId="77777777" w:rsidR="00EC2CB4" w:rsidRDefault="00DA06AA" w:rsidP="00F37B1F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B622663" w14:textId="77777777" w:rsidR="00EC2CB4" w:rsidRDefault="00DA06AA" w:rsidP="00F37B1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مي‌دانم مي‌دانم مي‌دانم</w:t>
      </w:r>
    </w:p>
    <w:p w14:paraId="3F67696C" w14:textId="77777777" w:rsidR="00EC2CB4" w:rsidRDefault="00DA06AA" w:rsidP="00F37B1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اين همه کاش ای‌کاش آب مي‌بودم</w:t>
      </w:r>
    </w:p>
    <w:p w14:paraId="7D443CAE" w14:textId="77777777" w:rsidR="00EC2CB4" w:rsidRDefault="00DA06AA" w:rsidP="00F37B1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گر توانستمي آن باشم که دلخواه ِ من است.</w:t>
      </w:r>
    </w:p>
    <w:p w14:paraId="4530698C" w14:textId="77777777" w:rsidR="00EC2CB4" w:rsidRDefault="00DA06AA" w:rsidP="00F37B1F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D4DF161" w14:textId="77777777" w:rsidR="00EC2CB4" w:rsidRDefault="00DA06AA" w:rsidP="00F37B1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آه</w:t>
      </w:r>
    </w:p>
    <w:p w14:paraId="346BD7A1" w14:textId="77777777" w:rsidR="00EC2CB4" w:rsidRDefault="00DA06AA" w:rsidP="00F37B1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2EBBBCF2" w14:textId="77777777" w:rsidR="00F37B1F" w:rsidRDefault="00F37B1F" w:rsidP="00F37B1F">
      <w:pPr>
        <w:pStyle w:val="body"/>
        <w:tabs>
          <w:tab w:val="left" w:pos="1238"/>
          <w:tab w:val="left" w:pos="2530"/>
        </w:tabs>
        <w:bidi/>
        <w:divId w:val="1704361351"/>
        <w:rPr>
          <w:rFonts w:ascii="Arial" w:hAnsi="Arial" w:cs="Arial"/>
        </w:rPr>
      </w:pPr>
      <w:r>
        <w:rPr>
          <w:rFonts w:hint="cs"/>
          <w:rtl/>
          <w:lang w:bidi="fa-IR"/>
        </w:rPr>
        <w:t>کاش هنوز</w:t>
      </w:r>
      <w:r>
        <w:rPr>
          <w:rFonts w:ascii="Nesf2" w:hAnsi="Nesf2"/>
        </w:rPr>
        <w:t> </w:t>
      </w:r>
      <w:r>
        <w:rPr>
          <w:rFonts w:ascii="Nesf2" w:hAnsi="Nesf2"/>
        </w:rPr>
        <w:tab/>
        <w:t> </w:t>
      </w:r>
      <w:r>
        <w:rPr>
          <w:rFonts w:ascii="Nesf2" w:hAnsi="Nesf2"/>
        </w:rPr>
        <w:tab/>
      </w:r>
      <w:r>
        <w:rPr>
          <w:rFonts w:ascii="Arial" w:hAnsi="Arial" w:cs="Arial"/>
          <w:rtl/>
        </w:rPr>
        <w:t> </w:t>
      </w:r>
    </w:p>
    <w:p w14:paraId="734C4D21" w14:textId="77777777" w:rsidR="00F37B1F" w:rsidRDefault="00F37B1F" w:rsidP="00F37B1F">
      <w:pPr>
        <w:pStyle w:val="body"/>
        <w:tabs>
          <w:tab w:val="left" w:pos="1238"/>
          <w:tab w:val="left" w:pos="2530"/>
        </w:tabs>
        <w:bidi/>
        <w:divId w:val="1704361351"/>
        <w:rPr>
          <w:rFonts w:ascii="Nesf2" w:hAnsi="Nesf2"/>
        </w:rPr>
      </w:pPr>
      <w:r>
        <w:rPr>
          <w:rFonts w:ascii="Nesf2" w:hAnsi="Nesf2"/>
        </w:rPr>
        <w:t> </w:t>
      </w:r>
      <w:r>
        <w:rPr>
          <w:rFonts w:ascii="Nesf2" w:hAnsi="Nesf2"/>
        </w:rPr>
        <w:tab/>
      </w:r>
      <w:r>
        <w:rPr>
          <w:rFonts w:hint="cs"/>
          <w:rtl/>
          <w:lang w:bidi="fa-IR"/>
        </w:rPr>
        <w:t>به بي‌خبری</w:t>
      </w:r>
      <w:r>
        <w:rPr>
          <w:rFonts w:ascii="Nesf2" w:hAnsi="Nesf2"/>
        </w:rPr>
        <w:t> </w:t>
      </w:r>
      <w:r>
        <w:rPr>
          <w:rFonts w:ascii="Nesf2" w:hAnsi="Nesf2"/>
        </w:rPr>
        <w:tab/>
        <w:t> </w:t>
      </w:r>
    </w:p>
    <w:p w14:paraId="5137D430" w14:textId="77777777" w:rsidR="00F37B1F" w:rsidRDefault="00F37B1F" w:rsidP="00F37B1F">
      <w:pPr>
        <w:pStyle w:val="body"/>
        <w:tabs>
          <w:tab w:val="left" w:pos="1238"/>
          <w:tab w:val="left" w:pos="2530"/>
        </w:tabs>
        <w:bidi/>
        <w:divId w:val="1704361351"/>
        <w:rPr>
          <w:rFonts w:ascii="Nesf2" w:hAnsi="Nesf2"/>
        </w:rPr>
      </w:pPr>
      <w:r>
        <w:rPr>
          <w:rFonts w:ascii="Nesf2" w:hAnsi="Nesf2"/>
        </w:rPr>
        <w:t> </w:t>
      </w:r>
      <w:r>
        <w:rPr>
          <w:rFonts w:ascii="Nesf2" w:hAnsi="Nesf2"/>
        </w:rPr>
        <w:tab/>
      </w:r>
      <w:r>
        <w:rPr>
          <w:rFonts w:hint="cs"/>
          <w:rtl/>
        </w:rPr>
        <w:t> </w:t>
      </w:r>
      <w:r>
        <w:tab/>
      </w:r>
      <w:r>
        <w:rPr>
          <w:rFonts w:hint="cs"/>
          <w:rtl/>
          <w:lang w:bidi="fa-IR"/>
        </w:rPr>
        <w:t>قطره‌يي بودم پاک</w:t>
      </w:r>
      <w:r>
        <w:rPr>
          <w:rFonts w:ascii="Nesf2" w:hAnsi="Nesf2"/>
        </w:rPr>
        <w:t> </w:t>
      </w:r>
    </w:p>
    <w:p w14:paraId="0238F04B" w14:textId="77777777" w:rsidR="00F37B1F" w:rsidRDefault="00F37B1F" w:rsidP="00F37B1F">
      <w:pPr>
        <w:pStyle w:val="body"/>
        <w:tabs>
          <w:tab w:val="left" w:pos="1148"/>
        </w:tabs>
        <w:bidi/>
        <w:rPr>
          <w:rFonts w:ascii="Nesf2" w:hAnsi="Nesf2"/>
        </w:rPr>
      </w:pPr>
      <w:r>
        <w:rPr>
          <w:rFonts w:hint="cs"/>
          <w:rtl/>
          <w:lang w:bidi="fa-IR"/>
        </w:rPr>
        <w:t>از نَم‌باری</w:t>
      </w:r>
      <w:r>
        <w:rPr>
          <w:rFonts w:ascii="Nesf2" w:hAnsi="Nesf2"/>
        </w:rPr>
        <w:t> </w:t>
      </w:r>
      <w:r>
        <w:rPr>
          <w:rFonts w:ascii="Nesf2" w:hAnsi="Nesf2"/>
        </w:rPr>
        <w:tab/>
        <w:t> </w:t>
      </w:r>
    </w:p>
    <w:p w14:paraId="5D670C31" w14:textId="77777777" w:rsidR="00F37B1F" w:rsidRDefault="00F37B1F" w:rsidP="00F37B1F">
      <w:pPr>
        <w:pStyle w:val="body"/>
        <w:tabs>
          <w:tab w:val="left" w:pos="1148"/>
        </w:tabs>
        <w:bidi/>
        <w:rPr>
          <w:rFonts w:ascii="Nesf2" w:hAnsi="Nesf2"/>
        </w:rPr>
      </w:pPr>
      <w:r>
        <w:rPr>
          <w:rFonts w:ascii="Nesf2" w:hAnsi="Nesf2"/>
        </w:rPr>
        <w:t> </w:t>
      </w:r>
      <w:r>
        <w:rPr>
          <w:rFonts w:ascii="Nesf2" w:hAnsi="Nesf2"/>
        </w:rPr>
        <w:tab/>
      </w:r>
      <w:r>
        <w:rPr>
          <w:rFonts w:hint="cs"/>
          <w:rtl/>
          <w:lang w:bidi="fa-IR"/>
        </w:rPr>
        <w:t>به کوه‌پايه‌يي</w:t>
      </w:r>
      <w:r>
        <w:rPr>
          <w:rFonts w:ascii="Nesf2" w:hAnsi="Nesf2"/>
        </w:rPr>
        <w:t> </w:t>
      </w:r>
    </w:p>
    <w:p w14:paraId="798AD787" w14:textId="77777777" w:rsidR="00EC2CB4" w:rsidRDefault="00DA06AA" w:rsidP="00F37B1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در اين اقيانوس ِ کشاکش ِ بي‌داد</w:t>
      </w:r>
    </w:p>
    <w:p w14:paraId="5E7B3F3E" w14:textId="77777777" w:rsidR="00EC2CB4" w:rsidRDefault="00DA06AA" w:rsidP="00F37B1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سرگشته‌موج ِ بي‌مايه‌يي.</w:t>
      </w:r>
    </w:p>
    <w:p w14:paraId="68E7CAE7" w14:textId="77777777" w:rsidR="00EC2CB4" w:rsidRDefault="00DA06AA" w:rsidP="00F37B1F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1F5FF495" w14:textId="77777777" w:rsidR="00EC2CB4" w:rsidRPr="003F4FF2" w:rsidRDefault="00DA06AA" w:rsidP="00F37B1F">
      <w:pPr>
        <w:pStyle w:val="body"/>
        <w:bidi/>
        <w:rPr>
          <w:rtl/>
          <w:lang w:bidi="fa-IR"/>
        </w:rPr>
      </w:pPr>
      <w:r w:rsidRPr="003F4FF2">
        <w:rPr>
          <w:rFonts w:hint="cs"/>
          <w:rtl/>
          <w:lang w:bidi="fa-IR"/>
        </w:rPr>
        <w:t>۳۰ شهريور ِ ۱۳۶۸</w:t>
      </w:r>
      <w:bookmarkEnd w:id="0"/>
    </w:p>
    <w:sectPr w:rsidR="00EC2CB4" w:rsidRPr="003F4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A06AA"/>
    <w:rsid w:val="00022162"/>
    <w:rsid w:val="00133437"/>
    <w:rsid w:val="002F13F2"/>
    <w:rsid w:val="003F4FF2"/>
    <w:rsid w:val="00902D2F"/>
    <w:rsid w:val="009159C7"/>
    <w:rsid w:val="00DA06AA"/>
    <w:rsid w:val="00EC2CB4"/>
    <w:rsid w:val="00F3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410D5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F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F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F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F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F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FF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FF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F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FF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FF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F4FF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F4FF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F4FF2"/>
    <w:pPr>
      <w:bidi/>
    </w:pPr>
  </w:style>
  <w:style w:type="paragraph" w:customStyle="1" w:styleId="num">
    <w:name w:val="num"/>
    <w:basedOn w:val="poem"/>
    <w:qFormat/>
    <w:rsid w:val="003F4FF2"/>
    <w:pPr>
      <w:spacing w:before="240"/>
    </w:pPr>
  </w:style>
  <w:style w:type="paragraph" w:customStyle="1" w:styleId="body">
    <w:name w:val="body"/>
    <w:basedOn w:val="Normal"/>
    <w:qFormat/>
    <w:rsid w:val="003F4FF2"/>
    <w:rPr>
      <w:color w:val="000000"/>
    </w:rPr>
  </w:style>
  <w:style w:type="paragraph" w:customStyle="1" w:styleId="when">
    <w:name w:val="when"/>
    <w:basedOn w:val="who"/>
    <w:next w:val="where"/>
    <w:qFormat/>
    <w:rsid w:val="003F4FF2"/>
    <w:pPr>
      <w:spacing w:before="360"/>
    </w:pPr>
  </w:style>
  <w:style w:type="paragraph" w:customStyle="1" w:styleId="where">
    <w:name w:val="where"/>
    <w:basedOn w:val="when"/>
    <w:next w:val="NoSpacing"/>
    <w:qFormat/>
    <w:rsid w:val="003F4FF2"/>
    <w:pPr>
      <w:spacing w:before="0"/>
    </w:pPr>
  </w:style>
  <w:style w:type="paragraph" w:styleId="NoSpacing">
    <w:name w:val="No Spacing"/>
    <w:uiPriority w:val="1"/>
    <w:qFormat/>
    <w:rsid w:val="003F4FF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F4FF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F4FF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F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F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F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FF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FF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F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F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F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4FF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4F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FF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F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4FF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F4FF2"/>
    <w:rPr>
      <w:b/>
      <w:bCs/>
    </w:rPr>
  </w:style>
  <w:style w:type="character" w:styleId="Emphasis">
    <w:name w:val="Emphasis"/>
    <w:uiPriority w:val="20"/>
    <w:qFormat/>
    <w:rsid w:val="003F4FF2"/>
    <w:rPr>
      <w:i/>
      <w:iCs/>
    </w:rPr>
  </w:style>
  <w:style w:type="paragraph" w:styleId="ListParagraph">
    <w:name w:val="List Paragraph"/>
    <w:basedOn w:val="Normal"/>
    <w:uiPriority w:val="34"/>
    <w:qFormat/>
    <w:rsid w:val="003F4FF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F4FF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F4FF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FF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FF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F4FF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F4FF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F4FF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F4FF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F4FF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4FF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F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F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F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F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F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FF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FF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F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FF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FF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F4FF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F4FF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F4FF2"/>
    <w:pPr>
      <w:bidi/>
    </w:pPr>
  </w:style>
  <w:style w:type="paragraph" w:customStyle="1" w:styleId="num">
    <w:name w:val="num"/>
    <w:basedOn w:val="poem"/>
    <w:qFormat/>
    <w:rsid w:val="003F4FF2"/>
    <w:pPr>
      <w:spacing w:before="240"/>
    </w:pPr>
  </w:style>
  <w:style w:type="paragraph" w:customStyle="1" w:styleId="body">
    <w:name w:val="body"/>
    <w:basedOn w:val="Normal"/>
    <w:qFormat/>
    <w:rsid w:val="003F4FF2"/>
    <w:rPr>
      <w:color w:val="000000"/>
    </w:rPr>
  </w:style>
  <w:style w:type="paragraph" w:customStyle="1" w:styleId="when">
    <w:name w:val="when"/>
    <w:basedOn w:val="who"/>
    <w:next w:val="where"/>
    <w:qFormat/>
    <w:rsid w:val="003F4FF2"/>
    <w:pPr>
      <w:spacing w:before="360"/>
    </w:pPr>
  </w:style>
  <w:style w:type="paragraph" w:customStyle="1" w:styleId="where">
    <w:name w:val="where"/>
    <w:basedOn w:val="when"/>
    <w:next w:val="NoSpacing"/>
    <w:qFormat/>
    <w:rsid w:val="003F4FF2"/>
    <w:pPr>
      <w:spacing w:before="0"/>
    </w:pPr>
  </w:style>
  <w:style w:type="paragraph" w:styleId="NoSpacing">
    <w:name w:val="No Spacing"/>
    <w:uiPriority w:val="1"/>
    <w:qFormat/>
    <w:rsid w:val="003F4FF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F4FF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F4FF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F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F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F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FF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FF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F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F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F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4FF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4F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FF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F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4FF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F4FF2"/>
    <w:rPr>
      <w:b/>
      <w:bCs/>
    </w:rPr>
  </w:style>
  <w:style w:type="character" w:styleId="Emphasis">
    <w:name w:val="Emphasis"/>
    <w:uiPriority w:val="20"/>
    <w:qFormat/>
    <w:rsid w:val="003F4FF2"/>
    <w:rPr>
      <w:i/>
      <w:iCs/>
    </w:rPr>
  </w:style>
  <w:style w:type="paragraph" w:styleId="ListParagraph">
    <w:name w:val="List Paragraph"/>
    <w:basedOn w:val="Normal"/>
    <w:uiPriority w:val="34"/>
    <w:qFormat/>
    <w:rsid w:val="003F4FF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F4FF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F4FF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FF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FF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F4FF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F4FF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F4FF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F4FF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F4FF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4F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199</Words>
  <Characters>807</Characters>
  <Application>Microsoft Office Word</Application>
  <DocSecurity>0</DocSecurity>
  <Lines>73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2010-03-28T00:27:00Z</dcterms:created>
  <dcterms:modified xsi:type="dcterms:W3CDTF">2010-04-11T21:10:00Z</dcterms:modified>
</cp:coreProperties>
</file>