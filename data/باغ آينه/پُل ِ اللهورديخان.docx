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24A4F8" w14:textId="77777777" w:rsidR="00C73D9D" w:rsidRDefault="00C73D9D" w:rsidP="00C73D9D">
      <w:pPr>
        <w:pStyle w:val="poem"/>
        <w:rPr>
          <w:lang w:bidi="fa-IR"/>
        </w:rPr>
      </w:pPr>
      <w:bookmarkStart w:id="0" w:name="_GoBack"/>
      <w:r>
        <w:rPr>
          <w:rFonts w:hint="cs"/>
          <w:rtl/>
          <w:lang w:bidi="fa-IR"/>
        </w:rPr>
        <w:t xml:space="preserve">پُل ِ الله‌وردي‌خان </w:t>
      </w:r>
    </w:p>
    <w:p w14:paraId="01D9AA4B" w14:textId="77777777" w:rsidR="00C73D9D" w:rsidRDefault="00C73D9D" w:rsidP="00C73D9D">
      <w:pPr>
        <w:pStyle w:val="who"/>
        <w:bidi/>
        <w:rPr>
          <w:lang w:bidi="fa-IR"/>
        </w:rPr>
      </w:pPr>
      <w:r>
        <w:rPr>
          <w:rFonts w:hint="cs"/>
          <w:rtl/>
          <w:lang w:bidi="fa-IR"/>
        </w:rPr>
        <w:t xml:space="preserve">به </w:t>
      </w:r>
      <w:r w:rsidRPr="0000133B">
        <w:rPr>
          <w:rFonts w:hint="cs"/>
          <w:b/>
          <w:bCs/>
          <w:rtl/>
          <w:lang w:bidi="fa-IR"/>
        </w:rPr>
        <w:t>فروز</w:t>
      </w:r>
      <w:r>
        <w:rPr>
          <w:rFonts w:hint="cs"/>
          <w:rtl/>
          <w:lang w:bidi="fa-IR"/>
        </w:rPr>
        <w:t xml:space="preserve"> و </w:t>
      </w:r>
      <w:r w:rsidRPr="0000133B">
        <w:rPr>
          <w:rFonts w:hint="cs"/>
          <w:b/>
          <w:bCs/>
          <w:rtl/>
          <w:lang w:bidi="fa-IR"/>
        </w:rPr>
        <w:t>يحيي هدي</w:t>
      </w:r>
    </w:p>
    <w:p w14:paraId="1666BDD0" w14:textId="369CCDCF" w:rsidR="00C73D9D" w:rsidRDefault="00C73D9D" w:rsidP="00C73D9D">
      <w:pPr>
        <w:pStyle w:val="why"/>
        <w:rPr>
          <w:rtl/>
          <w:lang w:bidi="fa-IR"/>
        </w:rPr>
      </w:pPr>
    </w:p>
    <w:p w14:paraId="389046CE" w14:textId="11F9270E" w:rsidR="007C59A9" w:rsidRDefault="007C59A9" w:rsidP="007C59A9">
      <w:pPr>
        <w:pStyle w:val="num"/>
        <w:rPr>
          <w:rtl/>
          <w:lang w:bidi="fa-IR"/>
        </w:rPr>
      </w:pPr>
    </w:p>
    <w:p w14:paraId="1E5BEBE0" w14:textId="77777777" w:rsidR="007C59A9" w:rsidRPr="007C59A9" w:rsidRDefault="007C59A9" w:rsidP="007C59A9">
      <w:pPr>
        <w:pStyle w:val="subname"/>
        <w:rPr>
          <w:rtl/>
          <w:lang w:bidi="fa-IR"/>
        </w:rPr>
      </w:pPr>
    </w:p>
    <w:p w14:paraId="7E8CA1BD" w14:textId="77777777" w:rsidR="00C73D9D" w:rsidRDefault="00C73D9D" w:rsidP="00C73D9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به يادِ عزيزي که چه تلخ پايمردي کرد</w:t>
      </w:r>
    </w:p>
    <w:p w14:paraId="7425C3F2" w14:textId="77777777" w:rsidR="00C73D9D" w:rsidRDefault="00C73D9D" w:rsidP="00C73D9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بادها، ابرِ عبيرآميز را</w:t>
      </w:r>
    </w:p>
    <w:p w14:paraId="67DB1785" w14:textId="77777777" w:rsidR="00C73D9D" w:rsidRDefault="00C73D9D" w:rsidP="00C73D9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ابر، باران‌هاي حاصلخيز را...</w:t>
      </w:r>
    </w:p>
    <w:p w14:paraId="5B2225DA" w14:textId="77777777" w:rsidR="00C73D9D" w:rsidRDefault="00C73D9D" w:rsidP="00C73D9D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4813028C" w14:textId="77777777" w:rsidR="00C73D9D" w:rsidRDefault="00C73D9D" w:rsidP="00C73D9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اژدهايي خفته را مانَد</w:t>
      </w:r>
    </w:p>
    <w:p w14:paraId="1C559359" w14:textId="77777777" w:rsidR="00C73D9D" w:rsidRDefault="00C73D9D" w:rsidP="00C73D9D">
      <w:pPr>
        <w:pStyle w:val="body"/>
        <w:bidi/>
        <w:rPr>
          <w:rtl/>
        </w:rPr>
      </w:pPr>
      <w:r>
        <w:rPr>
          <w:rFonts w:hint="cs"/>
        </w:rPr>
        <w:t>                         </w:t>
      </w:r>
      <w:r>
        <w:rPr>
          <w:rFonts w:hint="cs"/>
          <w:rtl/>
          <w:lang w:bidi="fa-IR"/>
        </w:rPr>
        <w:t xml:space="preserve"> به روي رودِ پيچان</w:t>
      </w:r>
    </w:p>
    <w:p w14:paraId="1A0272AF" w14:textId="77777777" w:rsidR="00C73D9D" w:rsidRDefault="00C73D9D" w:rsidP="00C73D9D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                   </w:t>
      </w:r>
      <w:r>
        <w:rPr>
          <w:rFonts w:hint="cs"/>
          <w:rtl/>
          <w:lang w:bidi="fa-IR"/>
        </w:rPr>
        <w:t xml:space="preserve"> پُل</w:t>
      </w:r>
      <w:r>
        <w:rPr>
          <w:rFonts w:hint="cs"/>
        </w:rPr>
        <w:t>:</w:t>
      </w:r>
    </w:p>
    <w:p w14:paraId="6AF663A3" w14:textId="77777777" w:rsidR="00C73D9D" w:rsidRDefault="00C73D9D" w:rsidP="00C73D9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پاي‌ها در آب و سر بر ساحلي هشته</w:t>
      </w:r>
    </w:p>
    <w:p w14:paraId="095949AC" w14:textId="77777777" w:rsidR="00C73D9D" w:rsidRDefault="00C73D9D" w:rsidP="00C73D9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هشته دُم بر ساحلِ ديگر ــ</w:t>
      </w:r>
    </w:p>
    <w:p w14:paraId="416BFCB6" w14:textId="77777777" w:rsidR="00C73D9D" w:rsidRDefault="00C73D9D" w:rsidP="00C73D9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نه‌ش به سر انديشه‌يي از خشکسالي‌هاست</w:t>
      </w:r>
    </w:p>
    <w:p w14:paraId="66CAB8EB" w14:textId="77777777" w:rsidR="00C73D9D" w:rsidRDefault="00C73D9D" w:rsidP="00C73D9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نه‌ش به دل انديشه از طغيان</w:t>
      </w:r>
    </w:p>
    <w:p w14:paraId="0A24F14E" w14:textId="77777777" w:rsidR="00C73D9D" w:rsidRDefault="00C73D9D" w:rsidP="00C73D9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نه‌ش سروري با نسيمي خُرد</w:t>
      </w:r>
    </w:p>
    <w:p w14:paraId="464A0052" w14:textId="77777777" w:rsidR="00C73D9D" w:rsidRDefault="00C73D9D" w:rsidP="00C73D9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نه‌ش غروري با تبِ توفان</w:t>
      </w:r>
    </w:p>
    <w:p w14:paraId="1FFB3277" w14:textId="77777777" w:rsidR="00C73D9D" w:rsidRDefault="00C73D9D" w:rsidP="00C73D9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نه‌ش اميدي مي‌پزد در سر</w:t>
      </w:r>
    </w:p>
    <w:p w14:paraId="02CBCF8F" w14:textId="77777777" w:rsidR="00C73D9D" w:rsidRDefault="00C73D9D" w:rsidP="00C73D9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نه‌ش ملالي مي‌خلد در جان؛</w:t>
      </w:r>
    </w:p>
    <w:p w14:paraId="5FE649A2" w14:textId="77777777" w:rsidR="00C73D9D" w:rsidRDefault="00C73D9D" w:rsidP="00C73D9D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20A3BDE6" w14:textId="77777777" w:rsidR="00C73D9D" w:rsidRDefault="00C73D9D" w:rsidP="00C73D9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بندبندِ استخوانش داستان از بي‌خيالي‌هاست...</w:t>
      </w:r>
    </w:p>
    <w:p w14:paraId="44B8D634" w14:textId="77777777" w:rsidR="00C73D9D" w:rsidRDefault="00C73D9D" w:rsidP="00C73D9D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01FE64D5" w14:textId="77777777" w:rsidR="00C73D9D" w:rsidRDefault="00C73D9D" w:rsidP="00C73D9D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176EEDFD" w14:textId="77777777" w:rsidR="00C73D9D" w:rsidRDefault="00C73D9D" w:rsidP="00C73D9D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15ACB5A4" w14:textId="77777777" w:rsidR="00C73D9D" w:rsidRDefault="00C73D9D" w:rsidP="00C73D9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بادها، ابرِ عبيرآميز را</w:t>
      </w:r>
    </w:p>
    <w:p w14:paraId="1DC11DEF" w14:textId="77777777" w:rsidR="00C73D9D" w:rsidRDefault="00C73D9D" w:rsidP="00C73D9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ابر، باران‌هاي حاصلخيز را...</w:t>
      </w:r>
    </w:p>
    <w:p w14:paraId="14A62CFF" w14:textId="77777777" w:rsidR="00C73D9D" w:rsidRDefault="00C73D9D" w:rsidP="00C73D9D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4618FDF1" w14:textId="77777777" w:rsidR="00C73D9D" w:rsidRDefault="00C73D9D" w:rsidP="00C73D9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معبرِ خورشيد و باران</w:t>
      </w:r>
    </w:p>
    <w:p w14:paraId="47D2CF15" w14:textId="77777777" w:rsidR="00C73D9D" w:rsidRDefault="00C73D9D" w:rsidP="00C73D9D">
      <w:pPr>
        <w:pStyle w:val="body"/>
        <w:bidi/>
        <w:rPr>
          <w:rtl/>
        </w:rPr>
      </w:pPr>
      <w:r>
        <w:rPr>
          <w:rFonts w:hint="cs"/>
        </w:rPr>
        <w:t>                       </w:t>
      </w:r>
      <w:r>
        <w:rPr>
          <w:rFonts w:hint="cs"/>
          <w:rtl/>
          <w:lang w:bidi="fa-IR"/>
        </w:rPr>
        <w:t xml:space="preserve"> بي‌خيالي هيچ‌اش از باران و از خورشيد</w:t>
      </w:r>
    </w:p>
    <w:p w14:paraId="7D5F2BDF" w14:textId="77777777" w:rsidR="00C73D9D" w:rsidRDefault="00C73D9D" w:rsidP="00C73D9D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                                          </w:t>
      </w:r>
      <w:r>
        <w:rPr>
          <w:rFonts w:hint="cs"/>
          <w:rtl/>
          <w:lang w:bidi="fa-IR"/>
        </w:rPr>
        <w:t xml:space="preserve"> بر جاي</w:t>
      </w:r>
    </w:p>
    <w:p w14:paraId="472302A5" w14:textId="77777777" w:rsidR="00C73D9D" w:rsidRDefault="00C73D9D" w:rsidP="00C73D9D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                                                  </w:t>
      </w:r>
      <w:r>
        <w:rPr>
          <w:rFonts w:hint="cs"/>
          <w:rtl/>
          <w:lang w:bidi="fa-IR"/>
        </w:rPr>
        <w:t xml:space="preserve"> ايستاده</w:t>
      </w:r>
    </w:p>
    <w:p w14:paraId="25295EB7" w14:textId="77777777" w:rsidR="00C73D9D" w:rsidRDefault="00C73D9D" w:rsidP="00C73D9D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                                           </w:t>
      </w:r>
      <w:r>
        <w:rPr>
          <w:rFonts w:hint="cs"/>
          <w:rtl/>
          <w:lang w:bidi="fa-IR"/>
        </w:rPr>
        <w:t xml:space="preserve"> </w:t>
      </w:r>
      <w:r>
        <w:rPr>
          <w:rFonts w:hint="cs"/>
        </w:rPr>
        <w:t> </w:t>
      </w:r>
      <w:r>
        <w:rPr>
          <w:rFonts w:hint="cs"/>
          <w:rtl/>
          <w:lang w:bidi="fa-IR"/>
        </w:rPr>
        <w:t xml:space="preserve"> </w:t>
      </w:r>
      <w:r>
        <w:rPr>
          <w:rFonts w:hint="cs"/>
        </w:rPr>
        <w:t>               </w:t>
      </w:r>
      <w:r>
        <w:rPr>
          <w:rFonts w:hint="cs"/>
          <w:rtl/>
          <w:lang w:bidi="fa-IR"/>
        </w:rPr>
        <w:t xml:space="preserve"> پُل</w:t>
      </w:r>
      <w:r>
        <w:rPr>
          <w:rFonts w:hint="cs"/>
        </w:rPr>
        <w:t>!</w:t>
      </w:r>
    </w:p>
    <w:p w14:paraId="3F23661A" w14:textId="77777777" w:rsidR="00C73D9D" w:rsidRDefault="00C73D9D" w:rsidP="00C73D9D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4C10C232" w14:textId="77777777" w:rsidR="00C73D9D" w:rsidRDefault="00C73D9D" w:rsidP="00C73D9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معبرِ بسيار موکب‌هاي پُرفانوس و پُرجنجالِ شادي‌هاي عالم‌گير</w:t>
      </w:r>
    </w:p>
    <w:p w14:paraId="39F6CE55" w14:textId="77777777" w:rsidR="00C73D9D" w:rsidRDefault="00C73D9D" w:rsidP="00C73D9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معبرِ بسيار موکب‌هاي اندُهگينِ نالش‌ريزِ سر در زير؛</w:t>
      </w:r>
    </w:p>
    <w:p w14:paraId="4C56685F" w14:textId="77777777" w:rsidR="00C73D9D" w:rsidRDefault="00C73D9D" w:rsidP="00C73D9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خشت خشتِ هيکلش</w:t>
      </w:r>
    </w:p>
    <w:p w14:paraId="29EEE805" w14:textId="77777777" w:rsidR="00C73D9D" w:rsidRDefault="00C73D9D" w:rsidP="00C73D9D">
      <w:pPr>
        <w:pStyle w:val="body"/>
        <w:bidi/>
        <w:rPr>
          <w:rtl/>
        </w:rPr>
      </w:pPr>
      <w:r>
        <w:rPr>
          <w:rFonts w:hint="cs"/>
        </w:rPr>
        <w:t>                         </w:t>
      </w:r>
      <w:r>
        <w:rPr>
          <w:rFonts w:hint="cs"/>
          <w:rtl/>
          <w:lang w:bidi="fa-IR"/>
        </w:rPr>
        <w:t xml:space="preserve"> از نامداري‌هاي بي‌نامان فروپوشيده</w:t>
      </w:r>
    </w:p>
    <w:p w14:paraId="4D47C3AF" w14:textId="77777777" w:rsidR="00C73D9D" w:rsidRDefault="00C73D9D" w:rsidP="00C73D9D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                                       </w:t>
      </w:r>
      <w:r>
        <w:rPr>
          <w:rFonts w:hint="cs"/>
          <w:rtl/>
          <w:lang w:bidi="fa-IR"/>
        </w:rPr>
        <w:t xml:space="preserve"> بر جاي</w:t>
      </w:r>
    </w:p>
    <w:p w14:paraId="552AEF6F" w14:textId="77777777" w:rsidR="00C73D9D" w:rsidRDefault="00C73D9D" w:rsidP="00C73D9D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                                               </w:t>
      </w:r>
      <w:r>
        <w:rPr>
          <w:rFonts w:hint="cs"/>
          <w:rtl/>
          <w:lang w:bidi="fa-IR"/>
        </w:rPr>
        <w:t xml:space="preserve"> ايستاده</w:t>
      </w:r>
    </w:p>
    <w:p w14:paraId="6B304D83" w14:textId="77777777" w:rsidR="00C73D9D" w:rsidRDefault="00C73D9D" w:rsidP="00C73D9D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                                            </w:t>
      </w:r>
      <w:r>
        <w:rPr>
          <w:rFonts w:hint="cs"/>
          <w:rtl/>
          <w:lang w:bidi="fa-IR"/>
        </w:rPr>
        <w:t xml:space="preserve"> </w:t>
      </w:r>
      <w:r>
        <w:rPr>
          <w:rFonts w:hint="cs"/>
        </w:rPr>
        <w:t> </w:t>
      </w:r>
      <w:r>
        <w:rPr>
          <w:rFonts w:hint="cs"/>
          <w:rtl/>
          <w:lang w:bidi="fa-IR"/>
        </w:rPr>
        <w:t xml:space="preserve"> </w:t>
      </w:r>
      <w:r>
        <w:rPr>
          <w:rFonts w:hint="cs"/>
        </w:rPr>
        <w:t>           </w:t>
      </w:r>
      <w:r>
        <w:rPr>
          <w:rFonts w:hint="cs"/>
          <w:rtl/>
          <w:lang w:bidi="fa-IR"/>
        </w:rPr>
        <w:t xml:space="preserve"> پُل</w:t>
      </w:r>
      <w:r>
        <w:rPr>
          <w:rFonts w:hint="cs"/>
        </w:rPr>
        <w:t>!</w:t>
      </w:r>
    </w:p>
    <w:p w14:paraId="371A92C7" w14:textId="77777777" w:rsidR="00C73D9D" w:rsidRDefault="00C73D9D" w:rsidP="00C73D9D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117D9D42" w14:textId="77777777" w:rsidR="00C73D9D" w:rsidRDefault="00C73D9D" w:rsidP="00C73D9D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1B06B2F6" w14:textId="77777777" w:rsidR="00C73D9D" w:rsidRDefault="00C73D9D" w:rsidP="00C73D9D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6B0C53DE" w14:textId="77777777" w:rsidR="00C73D9D" w:rsidRDefault="00C73D9D" w:rsidP="00C73D9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بادها، ابرِ عبيرآميز را</w:t>
      </w:r>
    </w:p>
    <w:p w14:paraId="52FA56F2" w14:textId="77777777" w:rsidR="00C73D9D" w:rsidRDefault="00C73D9D" w:rsidP="00C73D9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ابر، باران‌هاي حاصلخيز را...</w:t>
      </w:r>
    </w:p>
    <w:p w14:paraId="68E65FF2" w14:textId="77777777" w:rsidR="00C73D9D" w:rsidRDefault="00C73D9D" w:rsidP="00C73D9D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68FBC58A" w14:textId="77777777" w:rsidR="00C73D9D" w:rsidRDefault="00C73D9D" w:rsidP="00C73D9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گاوِ مجروحي به زيرِ بار</w:t>
      </w:r>
    </w:p>
    <w:p w14:paraId="1DD63E4A" w14:textId="77777777" w:rsidR="00C73D9D" w:rsidRDefault="00C73D9D" w:rsidP="00C73D9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روستايي‌مردي از دنبال</w:t>
      </w:r>
    </w:p>
    <w:p w14:paraId="3F2059BA" w14:textId="77777777" w:rsidR="00C73D9D" w:rsidRDefault="00C73D9D" w:rsidP="00C73D9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تنگ‌ناي گُرده‌ي پُل را به سوي ساحلِ خاموش مي‌پيمايد اندر مه که</w:t>
      </w:r>
    </w:p>
    <w:p w14:paraId="571EFAED" w14:textId="77777777" w:rsidR="00C73D9D" w:rsidRDefault="00C73D9D" w:rsidP="00C73D9D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                                                     </w:t>
      </w:r>
      <w:r>
        <w:rPr>
          <w:rFonts w:hint="cs"/>
          <w:rtl/>
          <w:lang w:bidi="fa-IR"/>
        </w:rPr>
        <w:t xml:space="preserve"> گويي در اجاقِ دودناکِ شام</w:t>
      </w:r>
    </w:p>
    <w:p w14:paraId="5A8D4571" w14:textId="77777777" w:rsidR="00C73D9D" w:rsidRDefault="00C73D9D" w:rsidP="00C73D9D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hint="cs"/>
          <w:rtl/>
          <w:lang w:bidi="fa-IR"/>
        </w:rPr>
        <w:t xml:space="preserve"> مي‌سوزد.</w:t>
      </w:r>
    </w:p>
    <w:p w14:paraId="78ADD6BD" w14:textId="77777777" w:rsidR="00C73D9D" w:rsidRDefault="00C73D9D" w:rsidP="00C73D9D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401416EF" w14:textId="77777777" w:rsidR="00C73D9D" w:rsidRDefault="00C73D9D" w:rsidP="00C73D9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هم در اين هنگام</w:t>
      </w:r>
    </w:p>
    <w:p w14:paraId="5DC0957B" w14:textId="77777777" w:rsidR="00C73D9D" w:rsidRDefault="00C73D9D" w:rsidP="00C73D9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از فرازِ جان‌پناهِ بي‌خيالِ سرد</w:t>
      </w:r>
    </w:p>
    <w:p w14:paraId="4033748A" w14:textId="77777777" w:rsidR="00C73D9D" w:rsidRDefault="00C73D9D" w:rsidP="00C73D9D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     </w:t>
      </w:r>
      <w:r>
        <w:rPr>
          <w:rFonts w:hint="cs"/>
          <w:rtl/>
          <w:lang w:bidi="fa-IR"/>
        </w:rPr>
        <w:t xml:space="preserve"> مردي در خيال آرام</w:t>
      </w:r>
    </w:p>
    <w:p w14:paraId="110A9858" w14:textId="77777777" w:rsidR="00C73D9D" w:rsidRDefault="00C73D9D" w:rsidP="00C73D9D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                            </w:t>
      </w:r>
      <w:r>
        <w:rPr>
          <w:rFonts w:hint="cs"/>
          <w:rtl/>
          <w:lang w:bidi="fa-IR"/>
        </w:rPr>
        <w:t xml:space="preserve"> بر غوغاي رودِ تندِ پيچان</w:t>
      </w:r>
    </w:p>
    <w:p w14:paraId="5E832303" w14:textId="77777777" w:rsidR="00C73D9D" w:rsidRDefault="00C73D9D" w:rsidP="00C73D9D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                                                        </w:t>
      </w:r>
      <w:r>
        <w:rPr>
          <w:rFonts w:hint="cs"/>
          <w:rtl/>
          <w:lang w:bidi="fa-IR"/>
        </w:rPr>
        <w:t xml:space="preserve"> چشم</w:t>
      </w:r>
    </w:p>
    <w:p w14:paraId="67E30906" w14:textId="77777777" w:rsidR="00C73D9D" w:rsidRDefault="00C73D9D" w:rsidP="00C73D9D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                                                               </w:t>
      </w:r>
      <w:r>
        <w:rPr>
          <w:rFonts w:hint="cs"/>
          <w:rtl/>
          <w:lang w:bidi="fa-IR"/>
        </w:rPr>
        <w:t xml:space="preserve"> مي‌دوزد.</w:t>
      </w:r>
    </w:p>
    <w:p w14:paraId="0BDE0A58" w14:textId="77777777" w:rsidR="00C73D9D" w:rsidRDefault="00C73D9D" w:rsidP="00C73D9D">
      <w:pPr>
        <w:pStyle w:val="when"/>
        <w:bidi/>
        <w:rPr>
          <w:rtl/>
          <w:lang w:bidi="fa-IR"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>۱۳۳۷</w:t>
      </w:r>
    </w:p>
    <w:p w14:paraId="7E1D8D09" w14:textId="4774B529" w:rsidR="00C73D9D" w:rsidRPr="007C59A9" w:rsidRDefault="00C73D9D" w:rsidP="007C59A9">
      <w:pPr>
        <w:pStyle w:val="where"/>
        <w:bidi/>
        <w:rPr>
          <w:rFonts w:asciiTheme="minorHAnsi" w:hAnsiTheme="minorHAnsi"/>
          <w:lang w:bidi="fa-IR"/>
        </w:rPr>
      </w:pPr>
      <w:r>
        <w:rPr>
          <w:rFonts w:hint="cs"/>
          <w:rtl/>
          <w:lang w:bidi="fa-IR"/>
        </w:rPr>
        <w:t>اصفهان - فروردس</w:t>
      </w:r>
      <w:bookmarkEnd w:id="0"/>
    </w:p>
    <w:sectPr w:rsidR="00C73D9D" w:rsidRPr="007C59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D9D"/>
    <w:rsid w:val="007C59A9"/>
    <w:rsid w:val="00C7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;"/>
  <w14:docId w14:val="165726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9A9"/>
  </w:style>
  <w:style w:type="paragraph" w:styleId="Heading1">
    <w:name w:val="heading 1"/>
    <w:basedOn w:val="Normal"/>
    <w:next w:val="Normal"/>
    <w:link w:val="Heading1Char"/>
    <w:uiPriority w:val="9"/>
    <w:qFormat/>
    <w:rsid w:val="007C59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9A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9A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9A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9A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9A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9A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9A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9A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m">
    <w:name w:val="poem"/>
    <w:basedOn w:val="Normal"/>
    <w:next w:val="who"/>
    <w:qFormat/>
    <w:rsid w:val="007C59A9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7C59A9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7C59A9"/>
    <w:pPr>
      <w:bidi/>
    </w:pPr>
  </w:style>
  <w:style w:type="paragraph" w:customStyle="1" w:styleId="body">
    <w:name w:val="body"/>
    <w:basedOn w:val="Normal"/>
    <w:qFormat/>
    <w:rsid w:val="007C59A9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7C59A9"/>
    <w:pPr>
      <w:spacing w:before="360"/>
    </w:pPr>
  </w:style>
  <w:style w:type="paragraph" w:customStyle="1" w:styleId="where">
    <w:name w:val="where"/>
    <w:basedOn w:val="when"/>
    <w:next w:val="NoSpacing"/>
    <w:qFormat/>
    <w:rsid w:val="007C59A9"/>
    <w:pPr>
      <w:spacing w:before="0"/>
    </w:pPr>
  </w:style>
  <w:style w:type="paragraph" w:styleId="NoSpacing">
    <w:name w:val="No Spacing"/>
    <w:uiPriority w:val="1"/>
    <w:qFormat/>
    <w:rsid w:val="007C59A9"/>
    <w:rPr>
      <w:rFonts w:eastAsiaTheme="minorEastAsia"/>
    </w:rPr>
  </w:style>
  <w:style w:type="paragraph" w:customStyle="1" w:styleId="num">
    <w:name w:val="num"/>
    <w:basedOn w:val="poem"/>
    <w:qFormat/>
    <w:rsid w:val="007C59A9"/>
    <w:pPr>
      <w:spacing w:before="240"/>
    </w:pPr>
  </w:style>
  <w:style w:type="paragraph" w:customStyle="1" w:styleId="subname">
    <w:name w:val="subname"/>
    <w:basedOn w:val="num"/>
    <w:next w:val="body"/>
    <w:qFormat/>
    <w:rsid w:val="007C59A9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7C59A9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9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9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9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9A9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9A9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9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9A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9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C59A9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C59A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59A9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9A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C59A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7C59A9"/>
    <w:rPr>
      <w:b/>
      <w:bCs/>
    </w:rPr>
  </w:style>
  <w:style w:type="character" w:styleId="Emphasis">
    <w:name w:val="Emphasis"/>
    <w:uiPriority w:val="20"/>
    <w:qFormat/>
    <w:rsid w:val="007C59A9"/>
    <w:rPr>
      <w:i/>
      <w:iCs/>
    </w:rPr>
  </w:style>
  <w:style w:type="paragraph" w:styleId="ListParagraph">
    <w:name w:val="List Paragraph"/>
    <w:basedOn w:val="Normal"/>
    <w:uiPriority w:val="34"/>
    <w:qFormat/>
    <w:rsid w:val="007C59A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C59A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C59A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9A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9A9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7C59A9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7C59A9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7C59A9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7C59A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7C59A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59A9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9A9"/>
  </w:style>
  <w:style w:type="paragraph" w:styleId="Heading1">
    <w:name w:val="heading 1"/>
    <w:basedOn w:val="Normal"/>
    <w:next w:val="Normal"/>
    <w:link w:val="Heading1Char"/>
    <w:uiPriority w:val="9"/>
    <w:qFormat/>
    <w:rsid w:val="007C59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9A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9A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9A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9A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9A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9A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9A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9A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m">
    <w:name w:val="poem"/>
    <w:basedOn w:val="Normal"/>
    <w:next w:val="who"/>
    <w:qFormat/>
    <w:rsid w:val="007C59A9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7C59A9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7C59A9"/>
    <w:pPr>
      <w:bidi/>
    </w:pPr>
  </w:style>
  <w:style w:type="paragraph" w:customStyle="1" w:styleId="body">
    <w:name w:val="body"/>
    <w:basedOn w:val="Normal"/>
    <w:qFormat/>
    <w:rsid w:val="007C59A9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7C59A9"/>
    <w:pPr>
      <w:spacing w:before="360"/>
    </w:pPr>
  </w:style>
  <w:style w:type="paragraph" w:customStyle="1" w:styleId="where">
    <w:name w:val="where"/>
    <w:basedOn w:val="when"/>
    <w:next w:val="NoSpacing"/>
    <w:qFormat/>
    <w:rsid w:val="007C59A9"/>
    <w:pPr>
      <w:spacing w:before="0"/>
    </w:pPr>
  </w:style>
  <w:style w:type="paragraph" w:styleId="NoSpacing">
    <w:name w:val="No Spacing"/>
    <w:uiPriority w:val="1"/>
    <w:qFormat/>
    <w:rsid w:val="007C59A9"/>
    <w:rPr>
      <w:rFonts w:eastAsiaTheme="minorEastAsia"/>
    </w:rPr>
  </w:style>
  <w:style w:type="paragraph" w:customStyle="1" w:styleId="num">
    <w:name w:val="num"/>
    <w:basedOn w:val="poem"/>
    <w:qFormat/>
    <w:rsid w:val="007C59A9"/>
    <w:pPr>
      <w:spacing w:before="240"/>
    </w:pPr>
  </w:style>
  <w:style w:type="paragraph" w:customStyle="1" w:styleId="subname">
    <w:name w:val="subname"/>
    <w:basedOn w:val="num"/>
    <w:next w:val="body"/>
    <w:qFormat/>
    <w:rsid w:val="007C59A9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7C59A9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9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9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9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9A9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9A9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9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9A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9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C59A9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C59A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59A9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9A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C59A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7C59A9"/>
    <w:rPr>
      <w:b/>
      <w:bCs/>
    </w:rPr>
  </w:style>
  <w:style w:type="character" w:styleId="Emphasis">
    <w:name w:val="Emphasis"/>
    <w:uiPriority w:val="20"/>
    <w:qFormat/>
    <w:rsid w:val="007C59A9"/>
    <w:rPr>
      <w:i/>
      <w:iCs/>
    </w:rPr>
  </w:style>
  <w:style w:type="paragraph" w:styleId="ListParagraph">
    <w:name w:val="List Paragraph"/>
    <w:basedOn w:val="Normal"/>
    <w:uiPriority w:val="34"/>
    <w:qFormat/>
    <w:rsid w:val="007C59A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C59A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C59A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9A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9A9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7C59A9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7C59A9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7C59A9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7C59A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7C59A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59A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pooya</dc:creator>
  <cp:lastModifiedBy>pooya</cp:lastModifiedBy>
  <cp:revision>2</cp:revision>
  <dcterms:created xsi:type="dcterms:W3CDTF">2010-04-05T23:29:00Z</dcterms:created>
  <dcterms:modified xsi:type="dcterms:W3CDTF">2010-04-06T09:45:00Z</dcterms:modified>
</cp:coreProperties>
</file>