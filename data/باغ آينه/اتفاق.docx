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8844F3" w14:textId="77777777" w:rsidR="001F0CFF" w:rsidRDefault="001F0CFF" w:rsidP="00B9612E">
      <w:pPr>
        <w:pStyle w:val="poem"/>
        <w:rPr>
          <w:rFonts w:hint="cs"/>
          <w:rtl/>
          <w:lang w:bidi="fa-IR"/>
        </w:rPr>
      </w:pPr>
      <w:bookmarkStart w:id="0" w:name="_GoBack"/>
      <w:r w:rsidRPr="00B9612E">
        <w:rPr>
          <w:rFonts w:hint="cs"/>
          <w:rtl/>
        </w:rPr>
        <w:t>اتفاق</w:t>
      </w:r>
    </w:p>
    <w:p w14:paraId="6E0C5708" w14:textId="77777777" w:rsidR="00B9612E" w:rsidRDefault="00B9612E" w:rsidP="00B9612E">
      <w:pPr>
        <w:pStyle w:val="who"/>
        <w:bidi/>
        <w:rPr>
          <w:rFonts w:hint="cs"/>
          <w:rtl/>
          <w:lang w:bidi="fa-IR"/>
        </w:rPr>
      </w:pPr>
    </w:p>
    <w:p w14:paraId="6A73C20B" w14:textId="77777777" w:rsidR="00B9612E" w:rsidRPr="00B9612E" w:rsidRDefault="00B9612E" w:rsidP="00B9612E">
      <w:pPr>
        <w:pStyle w:val="why"/>
        <w:rPr>
          <w:lang w:bidi="fa-IR"/>
        </w:rPr>
      </w:pPr>
    </w:p>
    <w:p w14:paraId="48C9E2FD" w14:textId="77777777" w:rsidR="001F0CFF" w:rsidRDefault="001F0CFF" w:rsidP="00B9612E">
      <w:pPr>
        <w:pStyle w:val="num"/>
        <w:rPr>
          <w:lang w:bidi="fa-IR"/>
        </w:rPr>
      </w:pPr>
    </w:p>
    <w:p w14:paraId="0415CD0B" w14:textId="77777777" w:rsidR="001F0CFF" w:rsidRDefault="001F0CFF" w:rsidP="00B9612E">
      <w:pPr>
        <w:pStyle w:val="subname"/>
        <w:rPr>
          <w:lang w:bidi="fa-IR"/>
        </w:rPr>
      </w:pPr>
    </w:p>
    <w:p w14:paraId="5367DD43" w14:textId="77777777" w:rsidR="001F0CFF" w:rsidRDefault="001F0CFF" w:rsidP="001F0CF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مردي ز بادِ حادثه بنشست</w:t>
      </w:r>
    </w:p>
    <w:p w14:paraId="52A02B01" w14:textId="77777777" w:rsidR="001F0CFF" w:rsidRDefault="001F0CFF" w:rsidP="001F0CF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مردي چو برقِ حادثه برخاست</w:t>
      </w:r>
    </w:p>
    <w:p w14:paraId="659EB322" w14:textId="77777777" w:rsidR="001F0CFF" w:rsidRDefault="001F0CFF" w:rsidP="001F0CF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آن، ننگ را گُزيد و سپر ساخت</w:t>
      </w:r>
    </w:p>
    <w:p w14:paraId="144AFD2A" w14:textId="77777777" w:rsidR="001F0CFF" w:rsidRDefault="001F0CFF" w:rsidP="001F0CF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وين، نام را، بدونِ سپر خواست.</w:t>
      </w:r>
    </w:p>
    <w:p w14:paraId="1BDEF79F" w14:textId="77777777" w:rsidR="001F0CFF" w:rsidRDefault="001F0CFF" w:rsidP="001F0CFF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 </w:t>
      </w:r>
    </w:p>
    <w:p w14:paraId="53CE4D8D" w14:textId="77777777" w:rsidR="001F0CFF" w:rsidRDefault="001F0CFF" w:rsidP="001F0CFF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2C81FC4E" w14:textId="77777777" w:rsidR="001F0CFF" w:rsidRDefault="001F0CFF" w:rsidP="001F0CFF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 </w:t>
      </w:r>
    </w:p>
    <w:p w14:paraId="11B90D43" w14:textId="77777777" w:rsidR="001F0CFF" w:rsidRDefault="001F0CFF" w:rsidP="001F0CFF">
      <w:pPr>
        <w:pStyle w:val="body"/>
        <w:bidi/>
        <w:rPr>
          <w:rFonts w:ascii="Times New Roman" w:hAnsi="Times New Roman"/>
          <w:rtl/>
          <w:lang w:bidi="fa-IR"/>
        </w:rPr>
      </w:pPr>
      <w:r>
        <w:rPr>
          <w:rFonts w:hint="cs"/>
          <w:rtl/>
          <w:lang w:bidi="fa-IR"/>
        </w:rPr>
        <w:t>ابري رسيد پيچان‌پيچان</w:t>
      </w:r>
    </w:p>
    <w:p w14:paraId="033E7D6A" w14:textId="77777777" w:rsidR="001F0CFF" w:rsidRDefault="001F0CFF" w:rsidP="001F0CF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چون خِنگِ يالش آتش، بردشت.</w:t>
      </w:r>
    </w:p>
    <w:p w14:paraId="0F5DF638" w14:textId="77777777" w:rsidR="001F0CFF" w:rsidRDefault="001F0CFF" w:rsidP="001F0CF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برقي جهيد و موکبِ باران</w:t>
      </w:r>
    </w:p>
    <w:p w14:paraId="22BB8A5B" w14:textId="77777777" w:rsidR="001F0CFF" w:rsidRDefault="001F0CFF" w:rsidP="001F0CF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دشتِ تشنه، تازان بگذشت.</w:t>
      </w:r>
    </w:p>
    <w:p w14:paraId="0FB77E88" w14:textId="77777777" w:rsidR="001F0CFF" w:rsidRDefault="001F0CFF" w:rsidP="001F0CFF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 </w:t>
      </w:r>
    </w:p>
    <w:p w14:paraId="0D7DE719" w14:textId="77777777" w:rsidR="001F0CFF" w:rsidRDefault="001F0CFF" w:rsidP="001F0CFF">
      <w:pPr>
        <w:pStyle w:val="body"/>
        <w:bidi/>
        <w:rPr>
          <w:rFonts w:ascii="Times New Roman" w:hAnsi="Times New Roman"/>
          <w:rtl/>
          <w:lang w:bidi="fa-IR"/>
        </w:rPr>
      </w:pPr>
      <w:r>
        <w:rPr>
          <w:rFonts w:hint="cs"/>
          <w:rtl/>
          <w:lang w:bidi="fa-IR"/>
        </w:rPr>
        <w:t>آن پوک‌تپه، نالان‌نالان</w:t>
      </w:r>
    </w:p>
    <w:p w14:paraId="32176CB2" w14:textId="77777777" w:rsidR="001F0CFF" w:rsidRDefault="001F0CFF" w:rsidP="001F0CF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لرزيد و پاگشاد و فروريخت</w:t>
      </w:r>
    </w:p>
    <w:p w14:paraId="47B1AE7F" w14:textId="77777777" w:rsidR="001F0CFF" w:rsidRDefault="001F0CFF" w:rsidP="001F0CF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آن شوخ‌بوته، پُرتپش از شوق،</w:t>
      </w:r>
    </w:p>
    <w:p w14:paraId="06802312" w14:textId="77777777" w:rsidR="001F0CFF" w:rsidRDefault="001F0CFF" w:rsidP="001F0CF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پيچيد و با بهار درآميخت.</w:t>
      </w:r>
    </w:p>
    <w:p w14:paraId="7CCE1059" w14:textId="77777777" w:rsidR="001F0CFF" w:rsidRDefault="001F0CFF" w:rsidP="001F0CFF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 </w:t>
      </w:r>
    </w:p>
    <w:p w14:paraId="085629FC" w14:textId="77777777" w:rsidR="001F0CFF" w:rsidRDefault="001F0CFF" w:rsidP="001F0CFF">
      <w:pPr>
        <w:pStyle w:val="body"/>
        <w:bidi/>
        <w:rPr>
          <w:rFonts w:ascii="Times New Roman" w:hAnsi="Times New Roman"/>
          <w:rtl/>
          <w:lang w:bidi="fa-IR"/>
        </w:rPr>
      </w:pPr>
      <w:r>
        <w:rPr>
          <w:rFonts w:hint="cs"/>
          <w:rtl/>
          <w:lang w:bidi="fa-IR"/>
        </w:rPr>
        <w:t>پرچينِ ياوه‌مانده شکوفيد</w:t>
      </w:r>
    </w:p>
    <w:p w14:paraId="6C956191" w14:textId="77777777" w:rsidR="001F0CFF" w:rsidRDefault="001F0CFF" w:rsidP="001F0CF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آن طبلِ پُرغريو فروکاست.</w:t>
      </w:r>
    </w:p>
    <w:p w14:paraId="39CCDA48" w14:textId="77777777" w:rsidR="001F0CFF" w:rsidRDefault="001F0CFF" w:rsidP="001F0CF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مردي ز بادِ حادثه بنشست</w:t>
      </w:r>
    </w:p>
    <w:p w14:paraId="02DED77F" w14:textId="77777777" w:rsidR="001F0CFF" w:rsidRDefault="001F0CFF" w:rsidP="001F0CF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مردي چو برقِ حادثه برخاست</w:t>
      </w:r>
    </w:p>
    <w:p w14:paraId="39FDE6B9" w14:textId="77777777" w:rsidR="001F0CFF" w:rsidRDefault="001F0CFF" w:rsidP="001F0CFF">
      <w:pPr>
        <w:pStyle w:val="when"/>
        <w:bidi/>
        <w:rPr>
          <w:lang w:bidi="fa-IR"/>
        </w:rPr>
      </w:pPr>
      <w:r>
        <w:rPr>
          <w:rFonts w:ascii="Arial" w:hAnsi="Arial" w:cs="Arial"/>
        </w:rPr>
        <w:t> </w:t>
      </w:r>
      <w:r>
        <w:rPr>
          <w:rFonts w:hint="cs"/>
          <w:rtl/>
          <w:lang w:bidi="fa-IR"/>
        </w:rPr>
        <w:t>۱۳۳۸</w:t>
      </w:r>
    </w:p>
    <w:bookmarkEnd w:id="0"/>
    <w:p w14:paraId="12D9FCA4" w14:textId="77777777" w:rsidR="001F0CFF" w:rsidRDefault="001F0CFF"/>
    <w:sectPr w:rsidR="001F0C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FF"/>
    <w:rsid w:val="001F0CFF"/>
    <w:rsid w:val="00B9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438F8C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12E"/>
  </w:style>
  <w:style w:type="paragraph" w:styleId="Heading1">
    <w:name w:val="heading 1"/>
    <w:basedOn w:val="Normal"/>
    <w:next w:val="Normal"/>
    <w:link w:val="Heading1Char"/>
    <w:uiPriority w:val="9"/>
    <w:qFormat/>
    <w:rsid w:val="00B961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1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12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12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12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12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12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12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12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B9612E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B9612E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B9612E"/>
    <w:pPr>
      <w:bidi/>
    </w:pPr>
  </w:style>
  <w:style w:type="paragraph" w:customStyle="1" w:styleId="body">
    <w:name w:val="body"/>
    <w:basedOn w:val="Normal"/>
    <w:qFormat/>
    <w:rsid w:val="00B9612E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B9612E"/>
    <w:pPr>
      <w:spacing w:before="360"/>
    </w:pPr>
  </w:style>
  <w:style w:type="paragraph" w:customStyle="1" w:styleId="where">
    <w:name w:val="where"/>
    <w:basedOn w:val="when"/>
    <w:next w:val="NoSpacing"/>
    <w:qFormat/>
    <w:rsid w:val="00B9612E"/>
    <w:pPr>
      <w:spacing w:before="0"/>
    </w:pPr>
  </w:style>
  <w:style w:type="paragraph" w:styleId="NoSpacing">
    <w:name w:val="No Spacing"/>
    <w:uiPriority w:val="1"/>
    <w:qFormat/>
    <w:rsid w:val="00B9612E"/>
    <w:rPr>
      <w:rFonts w:eastAsiaTheme="minorEastAsia"/>
    </w:rPr>
  </w:style>
  <w:style w:type="paragraph" w:customStyle="1" w:styleId="num">
    <w:name w:val="num"/>
    <w:basedOn w:val="poem"/>
    <w:qFormat/>
    <w:rsid w:val="00B9612E"/>
    <w:pPr>
      <w:spacing w:before="240"/>
    </w:pPr>
  </w:style>
  <w:style w:type="paragraph" w:customStyle="1" w:styleId="subname">
    <w:name w:val="subname"/>
    <w:basedOn w:val="num"/>
    <w:next w:val="body"/>
    <w:qFormat/>
    <w:rsid w:val="00B9612E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B9612E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1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1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1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12E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12E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12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12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12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612E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9612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612E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12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9612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B9612E"/>
    <w:rPr>
      <w:b/>
      <w:bCs/>
    </w:rPr>
  </w:style>
  <w:style w:type="character" w:styleId="Emphasis">
    <w:name w:val="Emphasis"/>
    <w:uiPriority w:val="20"/>
    <w:qFormat/>
    <w:rsid w:val="00B9612E"/>
    <w:rPr>
      <w:i/>
      <w:iCs/>
    </w:rPr>
  </w:style>
  <w:style w:type="paragraph" w:styleId="ListParagraph">
    <w:name w:val="List Paragraph"/>
    <w:basedOn w:val="Normal"/>
    <w:uiPriority w:val="34"/>
    <w:qFormat/>
    <w:rsid w:val="00B9612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961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9612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1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12E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B9612E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9612E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9612E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9612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9612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612E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12E"/>
  </w:style>
  <w:style w:type="paragraph" w:styleId="Heading1">
    <w:name w:val="heading 1"/>
    <w:basedOn w:val="Normal"/>
    <w:next w:val="Normal"/>
    <w:link w:val="Heading1Char"/>
    <w:uiPriority w:val="9"/>
    <w:qFormat/>
    <w:rsid w:val="00B961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1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12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12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12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12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12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12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12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B9612E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B9612E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B9612E"/>
    <w:pPr>
      <w:bidi/>
    </w:pPr>
  </w:style>
  <w:style w:type="paragraph" w:customStyle="1" w:styleId="body">
    <w:name w:val="body"/>
    <w:basedOn w:val="Normal"/>
    <w:qFormat/>
    <w:rsid w:val="00B9612E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B9612E"/>
    <w:pPr>
      <w:spacing w:before="360"/>
    </w:pPr>
  </w:style>
  <w:style w:type="paragraph" w:customStyle="1" w:styleId="where">
    <w:name w:val="where"/>
    <w:basedOn w:val="when"/>
    <w:next w:val="NoSpacing"/>
    <w:qFormat/>
    <w:rsid w:val="00B9612E"/>
    <w:pPr>
      <w:spacing w:before="0"/>
    </w:pPr>
  </w:style>
  <w:style w:type="paragraph" w:styleId="NoSpacing">
    <w:name w:val="No Spacing"/>
    <w:uiPriority w:val="1"/>
    <w:qFormat/>
    <w:rsid w:val="00B9612E"/>
    <w:rPr>
      <w:rFonts w:eastAsiaTheme="minorEastAsia"/>
    </w:rPr>
  </w:style>
  <w:style w:type="paragraph" w:customStyle="1" w:styleId="num">
    <w:name w:val="num"/>
    <w:basedOn w:val="poem"/>
    <w:qFormat/>
    <w:rsid w:val="00B9612E"/>
    <w:pPr>
      <w:spacing w:before="240"/>
    </w:pPr>
  </w:style>
  <w:style w:type="paragraph" w:customStyle="1" w:styleId="subname">
    <w:name w:val="subname"/>
    <w:basedOn w:val="num"/>
    <w:next w:val="body"/>
    <w:qFormat/>
    <w:rsid w:val="00B9612E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B9612E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1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1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1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12E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12E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12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12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12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612E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9612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612E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12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9612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B9612E"/>
    <w:rPr>
      <w:b/>
      <w:bCs/>
    </w:rPr>
  </w:style>
  <w:style w:type="character" w:styleId="Emphasis">
    <w:name w:val="Emphasis"/>
    <w:uiPriority w:val="20"/>
    <w:qFormat/>
    <w:rsid w:val="00B9612E"/>
    <w:rPr>
      <w:i/>
      <w:iCs/>
    </w:rPr>
  </w:style>
  <w:style w:type="paragraph" w:styleId="ListParagraph">
    <w:name w:val="List Paragraph"/>
    <w:basedOn w:val="Normal"/>
    <w:uiPriority w:val="34"/>
    <w:qFormat/>
    <w:rsid w:val="00B9612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961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9612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1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12E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B9612E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9612E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9612E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9612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9612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612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pooya</dc:creator>
  <cp:lastModifiedBy>pooya</cp:lastModifiedBy>
  <cp:revision>2</cp:revision>
  <dcterms:created xsi:type="dcterms:W3CDTF">2010-04-05T23:08:00Z</dcterms:created>
  <dcterms:modified xsi:type="dcterms:W3CDTF">2010-04-06T09:38:00Z</dcterms:modified>
</cp:coreProperties>
</file>