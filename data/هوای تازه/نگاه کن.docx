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91537" w14:textId="77777777" w:rsidR="000811D4" w:rsidRPr="00255336" w:rsidRDefault="00F817F3" w:rsidP="007E40EF">
      <w:pPr>
        <w:pStyle w:val="poem"/>
        <w:rPr>
          <w:rtl/>
          <w:lang w:bidi="fa-IR"/>
        </w:rPr>
      </w:pPr>
      <w:r w:rsidRPr="00255336">
        <w:rPr>
          <w:rFonts w:hint="cs"/>
          <w:rtl/>
          <w:lang w:bidi="fa-IR"/>
        </w:rPr>
        <w:t>نگاه کن</w:t>
      </w:r>
    </w:p>
    <w:p w14:paraId="49212D72" w14:textId="36344080" w:rsidR="007E40EF" w:rsidRDefault="007E40EF" w:rsidP="007E40EF">
      <w:pPr>
        <w:pStyle w:val="who"/>
        <w:bidi/>
        <w:rPr>
          <w:rtl/>
        </w:rPr>
      </w:pPr>
    </w:p>
    <w:p w14:paraId="0D9B3802" w14:textId="16C05F79" w:rsidR="007E40EF" w:rsidRDefault="007E40EF" w:rsidP="007E40EF">
      <w:pPr>
        <w:pStyle w:val="why"/>
        <w:rPr>
          <w:rtl/>
        </w:rPr>
      </w:pPr>
    </w:p>
    <w:p w14:paraId="6D1B6804" w14:textId="20559715" w:rsidR="007E40EF" w:rsidRDefault="00EC2A95" w:rsidP="007E40EF">
      <w:pPr>
        <w:pStyle w:val="num"/>
        <w:rPr>
          <w:rtl/>
        </w:rPr>
      </w:pPr>
      <w:r w:rsidRPr="00EC2A95">
        <w:rPr>
          <w:rtl/>
          <w:lang w:bidi="fa-IR"/>
        </w:rPr>
        <w:t>۱</w:t>
      </w:r>
    </w:p>
    <w:p w14:paraId="1771E5E6" w14:textId="3A9A5057" w:rsidR="000811D4" w:rsidRPr="00255336" w:rsidRDefault="00F817F3" w:rsidP="00EC2A95">
      <w:pPr>
        <w:pStyle w:val="subname"/>
        <w:rPr>
          <w:rtl/>
        </w:rPr>
      </w:pPr>
      <w:r w:rsidRPr="00255336">
        <w:t> </w:t>
      </w:r>
    </w:p>
    <w:p w14:paraId="078D7609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بد</w:t>
      </w:r>
    </w:p>
    <w:p w14:paraId="58F5E3B3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باد</w:t>
      </w:r>
    </w:p>
    <w:p w14:paraId="6C2D3F36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اشک</w:t>
      </w:r>
    </w:p>
    <w:p w14:paraId="1EDEFE1E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شک.</w:t>
      </w:r>
    </w:p>
    <w:p w14:paraId="6BC79658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روزهاي دراز و استقامت‌هاي کم</w:t>
      </w:r>
    </w:p>
    <w:p w14:paraId="62DF98D1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سالي که غرور گدايي کرد.</w:t>
      </w:r>
    </w:p>
    <w:p w14:paraId="36F66484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پست</w:t>
      </w:r>
    </w:p>
    <w:p w14:paraId="257AE695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          </w:t>
      </w:r>
      <w:r w:rsidRPr="00255336">
        <w:rPr>
          <w:rtl/>
          <w:lang w:bidi="fa-IR"/>
        </w:rPr>
        <w:t xml:space="preserve"> </w:t>
      </w:r>
      <w:r w:rsidRPr="00255336">
        <w:rPr>
          <w:rFonts w:hint="cs"/>
          <w:rtl/>
          <w:lang w:bidi="fa-IR"/>
        </w:rPr>
        <w:t>سالِ درد</w:t>
      </w:r>
    </w:p>
    <w:p w14:paraId="76ECB8AB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                    </w:t>
      </w:r>
      <w:r w:rsidRPr="00255336">
        <w:rPr>
          <w:rtl/>
          <w:lang w:bidi="fa-IR"/>
        </w:rPr>
        <w:t xml:space="preserve"> </w:t>
      </w:r>
      <w:r w:rsidRPr="00255336">
        <w:rPr>
          <w:rFonts w:hint="cs"/>
          <w:rtl/>
          <w:lang w:bidi="fa-IR"/>
        </w:rPr>
        <w:t>سالِ عزا</w:t>
      </w:r>
    </w:p>
    <w:p w14:paraId="72757074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 xml:space="preserve">سالِ اشکِ </w:t>
      </w:r>
      <w:r w:rsidRPr="00255336">
        <w:rPr>
          <w:rFonts w:hint="cs"/>
          <w:b/>
          <w:bCs/>
          <w:rtl/>
          <w:lang w:bidi="fa-IR"/>
        </w:rPr>
        <w:t>پوري</w:t>
      </w:r>
    </w:p>
    <w:p w14:paraId="1E680768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 xml:space="preserve">سالِ خونِ </w:t>
      </w:r>
      <w:r w:rsidRPr="00255336">
        <w:rPr>
          <w:rFonts w:hint="cs"/>
          <w:b/>
          <w:bCs/>
          <w:rtl/>
          <w:lang w:bidi="fa-IR"/>
        </w:rPr>
        <w:t>مرتضا</w:t>
      </w:r>
    </w:p>
    <w:p w14:paraId="17F0DE9A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کبيسه...</w:t>
      </w:r>
    </w:p>
    <w:p w14:paraId="0E9867CE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07D3039C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453E2CDF" w14:textId="750A6BC9" w:rsidR="000811D4" w:rsidRPr="00255336" w:rsidRDefault="00F817F3" w:rsidP="00EC2A95">
      <w:pPr>
        <w:pStyle w:val="num"/>
        <w:rPr>
          <w:rtl/>
        </w:rPr>
      </w:pPr>
      <w:r w:rsidRPr="00255336">
        <w:rPr>
          <w:rFonts w:hint="cs"/>
          <w:rtl/>
          <w:lang w:bidi="fa-IR"/>
        </w:rPr>
        <w:t>۲</w:t>
      </w:r>
    </w:p>
    <w:p w14:paraId="7D4C3F80" w14:textId="77777777" w:rsidR="000811D4" w:rsidRPr="00255336" w:rsidRDefault="00F817F3" w:rsidP="00E16EC9">
      <w:pPr>
        <w:pStyle w:val="subname"/>
        <w:rPr>
          <w:rtl/>
        </w:rPr>
      </w:pPr>
      <w:r w:rsidRPr="00255336">
        <w:t> </w:t>
      </w:r>
    </w:p>
    <w:p w14:paraId="712CFF31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زندگي دام نيست</w:t>
      </w:r>
    </w:p>
    <w:p w14:paraId="6646F801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عشق دام نيست</w:t>
      </w:r>
    </w:p>
    <w:p w14:paraId="4BA52C48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حتا مرگ دام نيست</w:t>
      </w:r>
    </w:p>
    <w:p w14:paraId="1AA0B1E8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چرا که يارانِ گمشده آزادند</w:t>
      </w:r>
    </w:p>
    <w:p w14:paraId="21D5CC67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آزاد و پاک...</w:t>
      </w:r>
    </w:p>
    <w:p w14:paraId="220F4AF6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3FBB740B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155F9813" w14:textId="5F4855A4" w:rsidR="000811D4" w:rsidRPr="00255336" w:rsidRDefault="00F817F3" w:rsidP="00EC2A95">
      <w:pPr>
        <w:pStyle w:val="num"/>
        <w:rPr>
          <w:rtl/>
        </w:rPr>
      </w:pPr>
      <w:r w:rsidRPr="00255336">
        <w:rPr>
          <w:rFonts w:hint="cs"/>
          <w:rtl/>
          <w:lang w:bidi="fa-IR"/>
        </w:rPr>
        <w:t>۳</w:t>
      </w:r>
    </w:p>
    <w:p w14:paraId="0F59CEB9" w14:textId="77777777" w:rsidR="000811D4" w:rsidRPr="00255336" w:rsidRDefault="00F817F3" w:rsidP="00E16EC9">
      <w:pPr>
        <w:pStyle w:val="subname"/>
        <w:rPr>
          <w:rtl/>
        </w:rPr>
      </w:pPr>
      <w:r w:rsidRPr="00255336">
        <w:t> </w:t>
      </w:r>
    </w:p>
    <w:p w14:paraId="035C3D11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من عشقم را در سالِ بد يافتم</w:t>
      </w:r>
    </w:p>
    <w:p w14:paraId="049F6EF3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که مي‌گويد «مأيوس نباش»؟ ــ</w:t>
      </w:r>
    </w:p>
    <w:p w14:paraId="73701579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من اميدم را در يأس يافتم</w:t>
      </w:r>
    </w:p>
    <w:p w14:paraId="2DF4C1D0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مهتابم را در شب</w:t>
      </w:r>
    </w:p>
    <w:p w14:paraId="21BC0FF9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عشقم را در سالِ بد يافتم</w:t>
      </w:r>
    </w:p>
    <w:p w14:paraId="46BD7AE7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هنگامي که داشتم خاکستر مي‌شدم</w:t>
      </w:r>
    </w:p>
    <w:p w14:paraId="6E20D9A4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گُر گرفتم.</w:t>
      </w:r>
    </w:p>
    <w:p w14:paraId="7D4A4DBA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2694E104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زندگي با من کينه داشت</w:t>
      </w:r>
    </w:p>
    <w:p w14:paraId="38892774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من به زندگي لبخند زدم،</w:t>
      </w:r>
    </w:p>
    <w:p w14:paraId="00BB4E2F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خاک با من دشمن بود</w:t>
      </w:r>
    </w:p>
    <w:p w14:paraId="2CB307AA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من بر خاک خفتم،</w:t>
      </w:r>
    </w:p>
    <w:p w14:paraId="6B39CD23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 xml:space="preserve">چرا که زندگي، </w:t>
      </w:r>
      <w:r w:rsidRPr="00255336">
        <w:rPr>
          <w:rFonts w:hint="cs"/>
          <w:b/>
          <w:bCs/>
          <w:rtl/>
          <w:lang w:bidi="fa-IR"/>
        </w:rPr>
        <w:t>سياهي نيست</w:t>
      </w:r>
    </w:p>
    <w:p w14:paraId="237FAEE4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 xml:space="preserve">چرا که خاک، </w:t>
      </w:r>
      <w:r w:rsidRPr="00255336">
        <w:rPr>
          <w:rFonts w:hint="cs"/>
          <w:b/>
          <w:bCs/>
          <w:rtl/>
          <w:lang w:bidi="fa-IR"/>
        </w:rPr>
        <w:t>خوب است.</w:t>
      </w:r>
    </w:p>
    <w:p w14:paraId="74652396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67132BA0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rPr>
          <w:rFonts w:ascii="Times New Roman" w:hAnsi="Times New Roman" w:cs="Times New Roman"/>
        </w:rPr>
        <w:t>□</w:t>
      </w:r>
    </w:p>
    <w:p w14:paraId="657D75CF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191D7A7E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 xml:space="preserve">من </w:t>
      </w:r>
      <w:r w:rsidRPr="00255336">
        <w:rPr>
          <w:rFonts w:hint="cs"/>
          <w:b/>
          <w:bCs/>
          <w:rtl/>
          <w:lang w:bidi="fa-IR"/>
        </w:rPr>
        <w:t>بد بودم اما بدي نبودم</w:t>
      </w:r>
    </w:p>
    <w:p w14:paraId="1AF0E3A8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از بدي گريختم</w:t>
      </w:r>
    </w:p>
    <w:p w14:paraId="265A5A22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دنيا مرا نفرين کرد</w:t>
      </w:r>
    </w:p>
    <w:p w14:paraId="7340835F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سالِ بد دررسيد:</w:t>
      </w:r>
    </w:p>
    <w:p w14:paraId="0CFCB61F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 xml:space="preserve">سالِ اشکِ </w:t>
      </w:r>
      <w:r w:rsidRPr="00255336">
        <w:rPr>
          <w:rFonts w:hint="cs"/>
          <w:b/>
          <w:bCs/>
          <w:rtl/>
          <w:lang w:bidi="fa-IR"/>
        </w:rPr>
        <w:t>پوري، سالِ خونِ مرتضا</w:t>
      </w:r>
    </w:p>
    <w:p w14:paraId="55E3783C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تاريکي.</w:t>
      </w:r>
    </w:p>
    <w:p w14:paraId="12887FC0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من ستاره‌ام را يافتم من خوبي را يافتم</w:t>
      </w:r>
    </w:p>
    <w:p w14:paraId="19999616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به خوبي رسيدم</w:t>
      </w:r>
    </w:p>
    <w:p w14:paraId="341F7959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شکوفه کردم.</w:t>
      </w:r>
    </w:p>
    <w:p w14:paraId="367F1D61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4596E81B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تو خوبي</w:t>
      </w:r>
    </w:p>
    <w:p w14:paraId="495333CB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اين همه‌ي اعتراف‌هاست.</w:t>
      </w:r>
    </w:p>
    <w:p w14:paraId="17F6C060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من راست گفته‌ام و گريسته‌ام</w:t>
      </w:r>
    </w:p>
    <w:p w14:paraId="703EDD3E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اين بار راست مي‌گويم تا بخندم</w:t>
      </w:r>
    </w:p>
    <w:p w14:paraId="36BA8078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زيرا آخرين اشکِ من نخستين لبخندم بود.</w:t>
      </w:r>
    </w:p>
    <w:p w14:paraId="2BDF597B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32788E03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55ECEA1F" w14:textId="3E0EF7E1" w:rsidR="000811D4" w:rsidRPr="00255336" w:rsidRDefault="00F817F3" w:rsidP="00EC2A95">
      <w:pPr>
        <w:pStyle w:val="num"/>
        <w:rPr>
          <w:rtl/>
        </w:rPr>
      </w:pPr>
      <w:r w:rsidRPr="00255336">
        <w:rPr>
          <w:rFonts w:hint="cs"/>
          <w:rtl/>
          <w:lang w:bidi="fa-IR"/>
        </w:rPr>
        <w:t>۴</w:t>
      </w:r>
    </w:p>
    <w:p w14:paraId="7CDE89B7" w14:textId="77777777" w:rsidR="000811D4" w:rsidRPr="00255336" w:rsidRDefault="00F817F3" w:rsidP="00E16EC9">
      <w:pPr>
        <w:pStyle w:val="subname"/>
        <w:rPr>
          <w:rtl/>
        </w:rPr>
      </w:pPr>
      <w:r w:rsidRPr="00255336">
        <w:t> </w:t>
      </w:r>
    </w:p>
    <w:p w14:paraId="00562540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تو خوبي</w:t>
      </w:r>
    </w:p>
    <w:p w14:paraId="03DFADCB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من بدي نبودم.</w:t>
      </w:r>
    </w:p>
    <w:p w14:paraId="371AF84D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تو را شناختم تو را يافتم تو را دريافتم و همه‌ي حرف‌هايم شعر شد سبک شد.</w:t>
      </w:r>
    </w:p>
    <w:p w14:paraId="20B462A0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عقده‌هايم شعر شد سنگيني‌ها همه شعر شد</w:t>
      </w:r>
    </w:p>
    <w:p w14:paraId="43384DBF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بدي شعر شد سنگ شعر شد علف شعر شد دشمني شعر شد</w:t>
      </w:r>
    </w:p>
    <w:p w14:paraId="620B6603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همه شعرها خوبي شد</w:t>
      </w:r>
    </w:p>
    <w:p w14:paraId="6A5561D2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آسمان نغمه‌اش را خواند مرغ نغمه‌اش را خواند آب نغمه‌اش را خواند</w:t>
      </w:r>
    </w:p>
    <w:p w14:paraId="6896A23C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به تو گفتم: «گنجشکِ کوچکِ من باش</w:t>
      </w:r>
    </w:p>
    <w:p w14:paraId="75DAB5AE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rPr>
          <w:rFonts w:hint="cs"/>
          <w:rtl/>
          <w:lang w:bidi="fa-IR"/>
        </w:rPr>
        <w:t>تا در بهارِ تو من درختي پُرشکوفه شوم</w:t>
      </w:r>
      <w:r w:rsidRPr="00255336">
        <w:t>.»</w:t>
      </w:r>
    </w:p>
    <w:p w14:paraId="6278C4E7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و برف آب شد شکوفه رقصيد آفتاب درآمد.</w:t>
      </w:r>
    </w:p>
    <w:p w14:paraId="4E26B2F3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من به خوبي‌ها نگاه کردم و عوض شدم</w:t>
      </w:r>
    </w:p>
    <w:p w14:paraId="3DABF6BC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من به خوبي‌ها نگاه کردم</w:t>
      </w:r>
    </w:p>
    <w:p w14:paraId="092557B4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چرا که تو خوبي و اين همه‌ي اقرارهاست، بزرگ‌ترين اقرارهاست. ــ</w:t>
      </w:r>
    </w:p>
    <w:p w14:paraId="78A239DA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م</w:t>
      </w:r>
      <w:bookmarkStart w:id="0" w:name="_GoBack"/>
      <w:bookmarkEnd w:id="0"/>
      <w:r w:rsidRPr="00255336">
        <w:rPr>
          <w:rFonts w:hint="cs"/>
          <w:rtl/>
          <w:lang w:bidi="fa-IR"/>
        </w:rPr>
        <w:t>ن به اقرارهايم نگاه کردم</w:t>
      </w:r>
    </w:p>
    <w:p w14:paraId="02925982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سالِ بد رفت و من زنده شدم</w:t>
      </w:r>
    </w:p>
    <w:p w14:paraId="438086B3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تو لبخند زدي و من برخاستم.</w:t>
      </w:r>
    </w:p>
    <w:p w14:paraId="34BC5CE5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39447BD5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134F6E87" w14:textId="1BD95D32" w:rsidR="000811D4" w:rsidRPr="00255336" w:rsidRDefault="00F817F3" w:rsidP="00EC2A95">
      <w:pPr>
        <w:pStyle w:val="num"/>
        <w:rPr>
          <w:rtl/>
        </w:rPr>
      </w:pPr>
      <w:r w:rsidRPr="00255336">
        <w:rPr>
          <w:rFonts w:hint="cs"/>
          <w:rtl/>
          <w:lang w:bidi="fa-IR"/>
        </w:rPr>
        <w:t>۵</w:t>
      </w:r>
    </w:p>
    <w:p w14:paraId="694FE3D8" w14:textId="77777777" w:rsidR="000811D4" w:rsidRPr="00255336" w:rsidRDefault="00F817F3" w:rsidP="00E16EC9">
      <w:pPr>
        <w:pStyle w:val="subname"/>
        <w:rPr>
          <w:rtl/>
        </w:rPr>
      </w:pPr>
      <w:r w:rsidRPr="00255336">
        <w:t> </w:t>
      </w:r>
    </w:p>
    <w:p w14:paraId="38E4B527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دلم مي‌خواهد خوب باشم</w:t>
      </w:r>
    </w:p>
    <w:p w14:paraId="39067149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 xml:space="preserve">دلم مي‌خواهد </w:t>
      </w:r>
      <w:r w:rsidRPr="00255336">
        <w:rPr>
          <w:rFonts w:hint="cs"/>
          <w:b/>
          <w:bCs/>
          <w:rtl/>
          <w:lang w:bidi="fa-IR"/>
        </w:rPr>
        <w:t>تو باشم و براي همين راست مي‌گويم</w:t>
      </w:r>
    </w:p>
    <w:p w14:paraId="4734C85F" w14:textId="77777777" w:rsidR="000811D4" w:rsidRPr="00255336" w:rsidRDefault="00F817F3" w:rsidP="007E40EF">
      <w:pPr>
        <w:pStyle w:val="body"/>
        <w:bidi/>
        <w:rPr>
          <w:rtl/>
        </w:rPr>
      </w:pPr>
      <w:r w:rsidRPr="00255336">
        <w:t> </w:t>
      </w:r>
    </w:p>
    <w:p w14:paraId="4EF7CFF5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نگاه کن:</w:t>
      </w:r>
    </w:p>
    <w:p w14:paraId="13F1D5FB" w14:textId="77777777" w:rsidR="000811D4" w:rsidRPr="00255336" w:rsidRDefault="00F817F3" w:rsidP="007E40EF">
      <w:pPr>
        <w:pStyle w:val="body"/>
        <w:bidi/>
        <w:rPr>
          <w:rtl/>
          <w:lang w:bidi="fa-IR"/>
        </w:rPr>
      </w:pPr>
      <w:r w:rsidRPr="00255336">
        <w:rPr>
          <w:rFonts w:hint="cs"/>
          <w:rtl/>
          <w:lang w:bidi="fa-IR"/>
        </w:rPr>
        <w:t>با من بمان!</w:t>
      </w:r>
    </w:p>
    <w:p w14:paraId="10F5E303" w14:textId="444B2712" w:rsidR="000811D4" w:rsidRDefault="00F817F3" w:rsidP="007E40EF">
      <w:pPr>
        <w:pStyle w:val="when"/>
        <w:bidi/>
        <w:rPr>
          <w:rtl/>
          <w:lang w:bidi="fa-IR"/>
        </w:rPr>
      </w:pPr>
      <w:r w:rsidRPr="00255336">
        <w:t> </w:t>
      </w:r>
      <w:r w:rsidRPr="00255336">
        <w:rPr>
          <w:rFonts w:hint="cs"/>
          <w:rtl/>
          <w:lang w:bidi="fa-IR"/>
        </w:rPr>
        <w:t>۱۳۳۴</w:t>
      </w:r>
    </w:p>
    <w:p w14:paraId="1226B44F" w14:textId="77777777" w:rsidR="007E40EF" w:rsidRPr="007E40EF" w:rsidRDefault="007E40EF" w:rsidP="007E40EF">
      <w:pPr>
        <w:pStyle w:val="where"/>
        <w:bidi/>
        <w:rPr>
          <w:rtl/>
          <w:lang w:bidi="fa-IR"/>
        </w:rPr>
      </w:pPr>
    </w:p>
    <w:sectPr w:rsidR="007E40EF" w:rsidRPr="007E4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817F3"/>
    <w:rsid w:val="000811D4"/>
    <w:rsid w:val="00255336"/>
    <w:rsid w:val="007E40EF"/>
    <w:rsid w:val="00E16EC9"/>
    <w:rsid w:val="00EC2A95"/>
    <w:rsid w:val="00F8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98CB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E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0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E40E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E40E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E40EF"/>
    <w:pPr>
      <w:bidi/>
    </w:pPr>
  </w:style>
  <w:style w:type="paragraph" w:customStyle="1" w:styleId="num">
    <w:name w:val="num"/>
    <w:basedOn w:val="poem"/>
    <w:qFormat/>
    <w:rsid w:val="007E40EF"/>
    <w:pPr>
      <w:spacing w:before="240"/>
    </w:pPr>
  </w:style>
  <w:style w:type="paragraph" w:customStyle="1" w:styleId="body">
    <w:name w:val="body"/>
    <w:basedOn w:val="Normal"/>
    <w:qFormat/>
    <w:rsid w:val="007E40EF"/>
    <w:rPr>
      <w:color w:val="000000"/>
    </w:rPr>
  </w:style>
  <w:style w:type="paragraph" w:customStyle="1" w:styleId="when">
    <w:name w:val="when"/>
    <w:basedOn w:val="who"/>
    <w:next w:val="where"/>
    <w:qFormat/>
    <w:rsid w:val="007E40EF"/>
    <w:pPr>
      <w:spacing w:before="360"/>
    </w:pPr>
  </w:style>
  <w:style w:type="paragraph" w:customStyle="1" w:styleId="where">
    <w:name w:val="where"/>
    <w:basedOn w:val="when"/>
    <w:next w:val="NoSpacing"/>
    <w:qFormat/>
    <w:rsid w:val="007E40EF"/>
    <w:pPr>
      <w:spacing w:before="0"/>
    </w:pPr>
  </w:style>
  <w:style w:type="paragraph" w:styleId="NoSpacing">
    <w:name w:val="No Spacing"/>
    <w:uiPriority w:val="1"/>
    <w:qFormat/>
    <w:rsid w:val="007E40E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E40E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E40E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E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E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0E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40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0E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40E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E40EF"/>
    <w:rPr>
      <w:b/>
      <w:bCs/>
    </w:rPr>
  </w:style>
  <w:style w:type="character" w:styleId="Emphasis">
    <w:name w:val="Emphasis"/>
    <w:uiPriority w:val="20"/>
    <w:qFormat/>
    <w:rsid w:val="007E40EF"/>
    <w:rPr>
      <w:i/>
      <w:iCs/>
    </w:rPr>
  </w:style>
  <w:style w:type="paragraph" w:styleId="ListParagraph">
    <w:name w:val="List Paragraph"/>
    <w:basedOn w:val="Normal"/>
    <w:uiPriority w:val="34"/>
    <w:qFormat/>
    <w:rsid w:val="007E40E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E40E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40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E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E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E40E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E40E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E40E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E40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E40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0E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E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0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E40E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E40E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E40EF"/>
    <w:pPr>
      <w:bidi/>
    </w:pPr>
  </w:style>
  <w:style w:type="paragraph" w:customStyle="1" w:styleId="num">
    <w:name w:val="num"/>
    <w:basedOn w:val="poem"/>
    <w:qFormat/>
    <w:rsid w:val="007E40EF"/>
    <w:pPr>
      <w:spacing w:before="240"/>
    </w:pPr>
  </w:style>
  <w:style w:type="paragraph" w:customStyle="1" w:styleId="body">
    <w:name w:val="body"/>
    <w:basedOn w:val="Normal"/>
    <w:qFormat/>
    <w:rsid w:val="007E40EF"/>
    <w:rPr>
      <w:color w:val="000000"/>
    </w:rPr>
  </w:style>
  <w:style w:type="paragraph" w:customStyle="1" w:styleId="when">
    <w:name w:val="when"/>
    <w:basedOn w:val="who"/>
    <w:next w:val="where"/>
    <w:qFormat/>
    <w:rsid w:val="007E40EF"/>
    <w:pPr>
      <w:spacing w:before="360"/>
    </w:pPr>
  </w:style>
  <w:style w:type="paragraph" w:customStyle="1" w:styleId="where">
    <w:name w:val="where"/>
    <w:basedOn w:val="when"/>
    <w:next w:val="NoSpacing"/>
    <w:qFormat/>
    <w:rsid w:val="007E40EF"/>
    <w:pPr>
      <w:spacing w:before="0"/>
    </w:pPr>
  </w:style>
  <w:style w:type="paragraph" w:styleId="NoSpacing">
    <w:name w:val="No Spacing"/>
    <w:uiPriority w:val="1"/>
    <w:qFormat/>
    <w:rsid w:val="007E40E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E40E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E40E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E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E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0E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40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0E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40E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E40EF"/>
    <w:rPr>
      <w:b/>
      <w:bCs/>
    </w:rPr>
  </w:style>
  <w:style w:type="character" w:styleId="Emphasis">
    <w:name w:val="Emphasis"/>
    <w:uiPriority w:val="20"/>
    <w:qFormat/>
    <w:rsid w:val="007E40EF"/>
    <w:rPr>
      <w:i/>
      <w:iCs/>
    </w:rPr>
  </w:style>
  <w:style w:type="paragraph" w:styleId="ListParagraph">
    <w:name w:val="List Paragraph"/>
    <w:basedOn w:val="Normal"/>
    <w:uiPriority w:val="34"/>
    <w:qFormat/>
    <w:rsid w:val="007E40E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E40E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40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E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E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E40E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E40E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E40E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E40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E40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0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2010-04-01T21:13:00Z</dcterms:created>
  <dcterms:modified xsi:type="dcterms:W3CDTF">2010-04-05T19:06:00Z</dcterms:modified>
</cp:coreProperties>
</file>