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81A272" w14:textId="77777777" w:rsidR="00523BB7" w:rsidRDefault="00B74213" w:rsidP="00C406C2">
      <w:pPr>
        <w:pStyle w:val="poem"/>
        <w:rPr>
          <w:rtl/>
          <w:lang w:bidi="fa-IR"/>
        </w:rPr>
      </w:pPr>
      <w:r w:rsidRPr="00924945">
        <w:rPr>
          <w:rFonts w:hint="cs"/>
          <w:rtl/>
          <w:lang w:bidi="fa-IR"/>
        </w:rPr>
        <w:t>شعرِِ ناتمام</w:t>
      </w:r>
    </w:p>
    <w:p w14:paraId="75F8F1D5" w14:textId="28515593" w:rsidR="005064FC" w:rsidRDefault="005064FC" w:rsidP="00C406C2">
      <w:pPr>
        <w:pStyle w:val="who"/>
        <w:bidi/>
        <w:rPr>
          <w:rtl/>
          <w:lang w:bidi="fa-IR"/>
        </w:rPr>
      </w:pPr>
    </w:p>
    <w:p w14:paraId="534CB8CD" w14:textId="415A667E" w:rsidR="00C406C2" w:rsidRDefault="00C406C2" w:rsidP="00C406C2">
      <w:pPr>
        <w:pStyle w:val="why"/>
        <w:rPr>
          <w:rtl/>
          <w:lang w:bidi="fa-IR"/>
        </w:rPr>
      </w:pPr>
    </w:p>
    <w:p w14:paraId="441AB754" w14:textId="4FF7FD43" w:rsidR="00C406C2" w:rsidRDefault="00C406C2" w:rsidP="00C406C2">
      <w:pPr>
        <w:pStyle w:val="num"/>
        <w:rPr>
          <w:rtl/>
          <w:lang w:bidi="fa-IR"/>
        </w:rPr>
      </w:pPr>
    </w:p>
    <w:p w14:paraId="77BBD4D2" w14:textId="77777777" w:rsidR="00C406C2" w:rsidRPr="00C406C2" w:rsidRDefault="00C406C2" w:rsidP="00C406C2">
      <w:pPr>
        <w:pStyle w:val="subname"/>
        <w:rPr>
          <w:lang w:bidi="fa-IR"/>
        </w:rPr>
      </w:pPr>
    </w:p>
    <w:p w14:paraId="2B41DEFC" w14:textId="77777777" w:rsidR="00523BB7" w:rsidRPr="00924945" w:rsidRDefault="00B74213" w:rsidP="00C406C2">
      <w:pPr>
        <w:pStyle w:val="body"/>
        <w:bidi/>
        <w:rPr>
          <w:rtl/>
          <w:lang w:bidi="fa-IR"/>
        </w:rPr>
      </w:pPr>
      <w:r w:rsidRPr="00924945">
        <w:rPr>
          <w:rFonts w:hint="cs"/>
          <w:rtl/>
          <w:lang w:bidi="fa-IR"/>
        </w:rPr>
        <w:t>خُرد و خراب و خسته جواني خود را پُشتِ سر نهاده‌ام</w:t>
      </w:r>
    </w:p>
    <w:p w14:paraId="19142EDC" w14:textId="77777777" w:rsidR="00523BB7" w:rsidRPr="00924945" w:rsidRDefault="00B74213" w:rsidP="00C406C2">
      <w:pPr>
        <w:pStyle w:val="body"/>
        <w:bidi/>
        <w:rPr>
          <w:rtl/>
          <w:lang w:bidi="fa-IR"/>
        </w:rPr>
      </w:pPr>
      <w:r w:rsidRPr="00924945">
        <w:rPr>
          <w:rFonts w:hint="cs"/>
          <w:rtl/>
          <w:lang w:bidi="fa-IR"/>
        </w:rPr>
        <w:t>با عصاي پيران و</w:t>
      </w:r>
    </w:p>
    <w:p w14:paraId="36566213" w14:textId="77777777" w:rsidR="00523BB7" w:rsidRPr="00924945" w:rsidRDefault="00B74213" w:rsidP="00C406C2">
      <w:pPr>
        <w:pStyle w:val="body"/>
        <w:bidi/>
        <w:rPr>
          <w:rtl/>
        </w:rPr>
      </w:pPr>
      <w:r w:rsidRPr="00924945">
        <w:t>                  </w:t>
      </w:r>
      <w:r w:rsidRPr="00924945">
        <w:rPr>
          <w:rtl/>
          <w:lang w:bidi="fa-IR"/>
        </w:rPr>
        <w:t xml:space="preserve"> </w:t>
      </w:r>
      <w:r w:rsidRPr="00924945">
        <w:rPr>
          <w:rFonts w:hint="cs"/>
          <w:rtl/>
          <w:lang w:bidi="fa-IR"/>
        </w:rPr>
        <w:t>وحشت از فردا و</w:t>
      </w:r>
    </w:p>
    <w:p w14:paraId="2AFD3690" w14:textId="77777777" w:rsidR="00523BB7" w:rsidRPr="00924945" w:rsidRDefault="00B74213" w:rsidP="00C406C2">
      <w:pPr>
        <w:pStyle w:val="body"/>
        <w:bidi/>
        <w:rPr>
          <w:rtl/>
        </w:rPr>
      </w:pPr>
      <w:r w:rsidRPr="00924945">
        <w:t>                                      </w:t>
      </w:r>
      <w:r w:rsidRPr="00924945">
        <w:rPr>
          <w:rtl/>
          <w:lang w:bidi="fa-IR"/>
        </w:rPr>
        <w:t xml:space="preserve"> </w:t>
      </w:r>
      <w:r w:rsidRPr="00924945">
        <w:rPr>
          <w:rFonts w:hint="cs"/>
          <w:rtl/>
          <w:lang w:bidi="fa-IR"/>
        </w:rPr>
        <w:t>نفرت از شما</w:t>
      </w:r>
    </w:p>
    <w:p w14:paraId="4F230CFA" w14:textId="77777777" w:rsidR="00523BB7" w:rsidRPr="00924945" w:rsidRDefault="00B74213" w:rsidP="00C406C2">
      <w:pPr>
        <w:pStyle w:val="body"/>
        <w:bidi/>
        <w:rPr>
          <w:rtl/>
          <w:lang w:bidi="fa-IR"/>
        </w:rPr>
      </w:pPr>
      <w:r w:rsidRPr="00924945">
        <w:rPr>
          <w:rFonts w:hint="cs"/>
          <w:rtl/>
          <w:lang w:bidi="fa-IR"/>
        </w:rPr>
        <w:t>. . . . . . . . . . . . . . . . . . . . . . . . . . . . . . . . . . . . . . . . . . .</w:t>
      </w:r>
    </w:p>
    <w:p w14:paraId="0EB5A46C" w14:textId="77777777" w:rsidR="00523BB7" w:rsidRPr="00924945" w:rsidRDefault="00B74213" w:rsidP="00C406C2">
      <w:pPr>
        <w:pStyle w:val="body"/>
        <w:bidi/>
        <w:rPr>
          <w:rtl/>
        </w:rPr>
      </w:pPr>
      <w:r w:rsidRPr="00924945">
        <w:rPr>
          <w:rFonts w:ascii="Times New Roman" w:hAnsi="Times New Roman" w:cs="Times New Roman"/>
        </w:rPr>
        <w:t>□</w:t>
      </w:r>
    </w:p>
    <w:p w14:paraId="69716F4A" w14:textId="77777777" w:rsidR="00523BB7" w:rsidRPr="00924945" w:rsidRDefault="00B74213" w:rsidP="00C406C2">
      <w:pPr>
        <w:pStyle w:val="body"/>
        <w:bidi/>
        <w:rPr>
          <w:rtl/>
        </w:rPr>
      </w:pPr>
      <w:r w:rsidRPr="00924945">
        <w:t> </w:t>
      </w:r>
    </w:p>
    <w:p w14:paraId="3FC76298" w14:textId="77777777" w:rsidR="00523BB7" w:rsidRPr="00924945" w:rsidRDefault="00B74213" w:rsidP="00C406C2">
      <w:pPr>
        <w:pStyle w:val="body"/>
        <w:bidi/>
        <w:rPr>
          <w:rtl/>
          <w:lang w:bidi="fa-IR"/>
        </w:rPr>
      </w:pPr>
      <w:r w:rsidRPr="00924945">
        <w:rPr>
          <w:rFonts w:hint="cs"/>
          <w:rtl/>
          <w:lang w:bidi="fa-IR"/>
        </w:rPr>
        <w:t>اکنون من در نيم‌شبانِ عمرِ خويشم</w:t>
      </w:r>
    </w:p>
    <w:p w14:paraId="5F1E2C98" w14:textId="77777777" w:rsidR="00523BB7" w:rsidRPr="00924945" w:rsidRDefault="00B74213" w:rsidP="00C406C2">
      <w:pPr>
        <w:pStyle w:val="body"/>
        <w:bidi/>
        <w:rPr>
          <w:rtl/>
          <w:lang w:bidi="fa-IR"/>
        </w:rPr>
      </w:pPr>
      <w:r w:rsidRPr="00924945">
        <w:rPr>
          <w:rFonts w:hint="cs"/>
          <w:rtl/>
          <w:lang w:bidi="fa-IR"/>
        </w:rPr>
        <w:t>آن‌جا که ستاره‌يي نگاهِ مشتاقِ مرا انتظار مي‌کشد...</w:t>
      </w:r>
    </w:p>
    <w:p w14:paraId="23A1B915" w14:textId="77777777" w:rsidR="00523BB7" w:rsidRPr="00924945" w:rsidRDefault="00B74213" w:rsidP="00C406C2">
      <w:pPr>
        <w:pStyle w:val="body"/>
        <w:bidi/>
        <w:rPr>
          <w:rtl/>
        </w:rPr>
      </w:pPr>
      <w:r w:rsidRPr="00924945">
        <w:t> </w:t>
      </w:r>
    </w:p>
    <w:p w14:paraId="0E4629C2" w14:textId="77777777" w:rsidR="00523BB7" w:rsidRPr="00924945" w:rsidRDefault="00B74213" w:rsidP="00C406C2">
      <w:pPr>
        <w:pStyle w:val="body"/>
        <w:bidi/>
        <w:rPr>
          <w:rtl/>
          <w:lang w:bidi="fa-IR"/>
        </w:rPr>
      </w:pPr>
      <w:r w:rsidRPr="00924945">
        <w:rPr>
          <w:rFonts w:hint="cs"/>
          <w:rtl/>
          <w:lang w:bidi="fa-IR"/>
        </w:rPr>
        <w:t>در نيم‌شبانِ عمرِ خويش‌ام، سخني بگو با من</w:t>
      </w:r>
    </w:p>
    <w:p w14:paraId="34BCA3C3" w14:textId="77777777" w:rsidR="00523BB7" w:rsidRPr="00924945" w:rsidRDefault="00B74213" w:rsidP="00C406C2">
      <w:pPr>
        <w:pStyle w:val="body"/>
        <w:bidi/>
        <w:rPr>
          <w:rtl/>
        </w:rPr>
      </w:pPr>
      <w:r w:rsidRPr="00924945">
        <w:t>                          </w:t>
      </w:r>
      <w:r w:rsidRPr="00924945">
        <w:rPr>
          <w:rtl/>
          <w:lang w:bidi="fa-IR"/>
        </w:rPr>
        <w:t xml:space="preserve"> </w:t>
      </w:r>
      <w:r w:rsidRPr="00924945">
        <w:rPr>
          <w:rFonts w:hint="cs"/>
          <w:rtl/>
          <w:lang w:bidi="fa-IR"/>
        </w:rPr>
        <w:t>ــ زودآشناي دير يافته! ــ</w:t>
      </w:r>
    </w:p>
    <w:p w14:paraId="43E330BA" w14:textId="77777777" w:rsidR="00523BB7" w:rsidRPr="00924945" w:rsidRDefault="00B74213" w:rsidP="00C406C2">
      <w:pPr>
        <w:pStyle w:val="body"/>
        <w:bidi/>
        <w:rPr>
          <w:rtl/>
          <w:lang w:bidi="fa-IR"/>
        </w:rPr>
      </w:pPr>
      <w:r w:rsidRPr="00924945">
        <w:rPr>
          <w:rFonts w:hint="cs"/>
          <w:rtl/>
          <w:lang w:bidi="fa-IR"/>
        </w:rPr>
        <w:t>تا آن ستاره اگر تويي،</w:t>
      </w:r>
    </w:p>
    <w:p w14:paraId="7DD134F2" w14:textId="77777777" w:rsidR="00523BB7" w:rsidRPr="00924945" w:rsidRDefault="00B74213" w:rsidP="00C406C2">
      <w:pPr>
        <w:pStyle w:val="body"/>
        <w:bidi/>
        <w:rPr>
          <w:rtl/>
          <w:lang w:bidi="fa-IR"/>
        </w:rPr>
      </w:pPr>
      <w:r w:rsidRPr="00924945">
        <w:rPr>
          <w:rFonts w:hint="cs"/>
          <w:rtl/>
          <w:lang w:bidi="fa-IR"/>
        </w:rPr>
        <w:t>سپيده‌دمان را من</w:t>
      </w:r>
    </w:p>
    <w:p w14:paraId="5DE91EE6" w14:textId="77777777" w:rsidR="00523BB7" w:rsidRPr="00924945" w:rsidRDefault="00B74213" w:rsidP="00C406C2">
      <w:pPr>
        <w:pStyle w:val="body"/>
        <w:bidi/>
        <w:rPr>
          <w:rtl/>
        </w:rPr>
      </w:pPr>
      <w:r w:rsidRPr="00924945">
        <w:t>                    </w:t>
      </w:r>
      <w:r w:rsidRPr="00924945">
        <w:rPr>
          <w:rtl/>
          <w:lang w:bidi="fa-IR"/>
        </w:rPr>
        <w:t xml:space="preserve"> </w:t>
      </w:r>
      <w:r w:rsidRPr="00924945">
        <w:rPr>
          <w:rFonts w:hint="cs"/>
          <w:rtl/>
          <w:lang w:bidi="fa-IR"/>
        </w:rPr>
        <w:t>به دوري و ديري</w:t>
      </w:r>
    </w:p>
    <w:p w14:paraId="5353487A" w14:textId="77777777" w:rsidR="00523BB7" w:rsidRPr="00924945" w:rsidRDefault="00B74213" w:rsidP="00C406C2">
      <w:pPr>
        <w:pStyle w:val="body"/>
        <w:bidi/>
        <w:rPr>
          <w:rtl/>
        </w:rPr>
      </w:pPr>
      <w:r w:rsidRPr="00924945">
        <w:t>                                       </w:t>
      </w:r>
      <w:r w:rsidRPr="00924945">
        <w:rPr>
          <w:rtl/>
          <w:lang w:bidi="fa-IR"/>
        </w:rPr>
        <w:t xml:space="preserve"> </w:t>
      </w:r>
      <w:r w:rsidRPr="00924945">
        <w:rPr>
          <w:rFonts w:hint="cs"/>
          <w:rtl/>
          <w:lang w:bidi="fa-IR"/>
        </w:rPr>
        <w:t>نفرين کنم</w:t>
      </w:r>
      <w:r w:rsidRPr="00924945">
        <w:t>.</w:t>
      </w:r>
    </w:p>
    <w:p w14:paraId="3D1051E1" w14:textId="77777777" w:rsidR="00523BB7" w:rsidRPr="00924945" w:rsidRDefault="00B74213" w:rsidP="00C406C2">
      <w:pPr>
        <w:pStyle w:val="body"/>
        <w:bidi/>
        <w:rPr>
          <w:rtl/>
        </w:rPr>
      </w:pPr>
      <w:r w:rsidRPr="00924945">
        <w:t> </w:t>
      </w:r>
    </w:p>
    <w:p w14:paraId="3621EB3F" w14:textId="77777777" w:rsidR="00523BB7" w:rsidRPr="00924945" w:rsidRDefault="00B74213" w:rsidP="00C406C2">
      <w:pPr>
        <w:pStyle w:val="body"/>
        <w:bidi/>
        <w:rPr>
          <w:rtl/>
        </w:rPr>
      </w:pPr>
      <w:r w:rsidRPr="00924945">
        <w:rPr>
          <w:rFonts w:ascii="Times New Roman" w:hAnsi="Times New Roman" w:cs="Times New Roman"/>
        </w:rPr>
        <w:t>□</w:t>
      </w:r>
    </w:p>
    <w:p w14:paraId="4E4AA6CE" w14:textId="77777777" w:rsidR="00523BB7" w:rsidRPr="00924945" w:rsidRDefault="00B74213" w:rsidP="00C406C2">
      <w:pPr>
        <w:pStyle w:val="body"/>
        <w:bidi/>
        <w:rPr>
          <w:rtl/>
        </w:rPr>
      </w:pPr>
      <w:r w:rsidRPr="00924945">
        <w:t> </w:t>
      </w:r>
    </w:p>
    <w:p w14:paraId="20EDFB4A" w14:textId="77777777" w:rsidR="00523BB7" w:rsidRPr="00924945" w:rsidRDefault="00B74213" w:rsidP="00C406C2">
      <w:pPr>
        <w:pStyle w:val="body"/>
        <w:bidi/>
        <w:rPr>
          <w:rtl/>
          <w:lang w:bidi="fa-IR"/>
        </w:rPr>
      </w:pPr>
      <w:r w:rsidRPr="00924945">
        <w:rPr>
          <w:rFonts w:hint="cs"/>
          <w:rtl/>
          <w:lang w:bidi="fa-IR"/>
        </w:rPr>
        <w:t>با تو</w:t>
      </w:r>
    </w:p>
    <w:p w14:paraId="64CE002D" w14:textId="77777777" w:rsidR="00523BB7" w:rsidRPr="00924945" w:rsidRDefault="00B74213" w:rsidP="00C406C2">
      <w:pPr>
        <w:pStyle w:val="body"/>
        <w:bidi/>
        <w:rPr>
          <w:rtl/>
        </w:rPr>
      </w:pPr>
      <w:r w:rsidRPr="00924945">
        <w:t>   </w:t>
      </w:r>
      <w:r w:rsidRPr="00924945">
        <w:rPr>
          <w:rtl/>
          <w:lang w:bidi="fa-IR"/>
        </w:rPr>
        <w:t xml:space="preserve"> </w:t>
      </w:r>
      <w:r w:rsidRPr="00924945">
        <w:rPr>
          <w:rFonts w:hint="cs"/>
          <w:rtl/>
          <w:lang w:bidi="fa-IR"/>
        </w:rPr>
        <w:t>آفتاب</w:t>
      </w:r>
    </w:p>
    <w:p w14:paraId="4DE9A453" w14:textId="77777777" w:rsidR="00523BB7" w:rsidRPr="00924945" w:rsidRDefault="00B74213" w:rsidP="00C406C2">
      <w:pPr>
        <w:pStyle w:val="body"/>
        <w:bidi/>
        <w:rPr>
          <w:rtl/>
          <w:lang w:bidi="fa-IR"/>
        </w:rPr>
      </w:pPr>
      <w:r w:rsidRPr="00924945">
        <w:rPr>
          <w:rFonts w:hint="cs"/>
          <w:rtl/>
          <w:lang w:bidi="fa-IR"/>
        </w:rPr>
        <w:t>در واپسين لحظاتِ روزِ يگانه</w:t>
      </w:r>
    </w:p>
    <w:p w14:paraId="1751E629" w14:textId="77777777" w:rsidR="00523BB7" w:rsidRPr="00924945" w:rsidRDefault="00B74213" w:rsidP="00C406C2">
      <w:pPr>
        <w:pStyle w:val="body"/>
        <w:bidi/>
        <w:rPr>
          <w:rtl/>
        </w:rPr>
      </w:pPr>
      <w:r w:rsidRPr="00924945">
        <w:t>                               </w:t>
      </w:r>
      <w:r w:rsidRPr="00924945">
        <w:rPr>
          <w:rtl/>
          <w:lang w:bidi="fa-IR"/>
        </w:rPr>
        <w:t xml:space="preserve"> </w:t>
      </w:r>
      <w:r w:rsidRPr="00924945">
        <w:rPr>
          <w:rFonts w:hint="cs"/>
          <w:rtl/>
          <w:lang w:bidi="fa-IR"/>
        </w:rPr>
        <w:t>به ابديت</w:t>
      </w:r>
    </w:p>
    <w:p w14:paraId="3BF77CD9" w14:textId="77777777" w:rsidR="00523BB7" w:rsidRPr="00924945" w:rsidRDefault="00B74213" w:rsidP="00C406C2">
      <w:pPr>
        <w:pStyle w:val="body"/>
        <w:bidi/>
        <w:rPr>
          <w:rtl/>
        </w:rPr>
      </w:pPr>
      <w:r w:rsidRPr="00924945">
        <w:t>                                         </w:t>
      </w:r>
      <w:r w:rsidRPr="00924945">
        <w:rPr>
          <w:rtl/>
          <w:lang w:bidi="fa-IR"/>
        </w:rPr>
        <w:t xml:space="preserve"> </w:t>
      </w:r>
      <w:r w:rsidRPr="00924945">
        <w:rPr>
          <w:rFonts w:hint="cs"/>
          <w:rtl/>
          <w:lang w:bidi="fa-IR"/>
        </w:rPr>
        <w:t>لبخند مي‌زند</w:t>
      </w:r>
      <w:r w:rsidRPr="00924945">
        <w:rPr>
          <w:rtl/>
          <w:lang w:bidi="fa-IR"/>
        </w:rPr>
        <w:t>.</w:t>
      </w:r>
    </w:p>
    <w:p w14:paraId="207D7563" w14:textId="77777777" w:rsidR="00523BB7" w:rsidRPr="00924945" w:rsidRDefault="00B74213" w:rsidP="00C406C2">
      <w:pPr>
        <w:pStyle w:val="body"/>
        <w:bidi/>
        <w:rPr>
          <w:rtl/>
          <w:lang w:bidi="fa-IR"/>
        </w:rPr>
      </w:pPr>
      <w:r w:rsidRPr="00924945">
        <w:rPr>
          <w:rFonts w:hint="cs"/>
          <w:rtl/>
          <w:lang w:bidi="fa-IR"/>
        </w:rPr>
        <w:t>با تو يک علف و</w:t>
      </w:r>
    </w:p>
    <w:p w14:paraId="080D27AB" w14:textId="77777777" w:rsidR="00523BB7" w:rsidRPr="00924945" w:rsidRDefault="00B74213" w:rsidP="00C406C2">
      <w:pPr>
        <w:pStyle w:val="body"/>
        <w:bidi/>
        <w:rPr>
          <w:rtl/>
        </w:rPr>
      </w:pPr>
      <w:r w:rsidRPr="00924945">
        <w:t>                </w:t>
      </w:r>
      <w:r w:rsidRPr="00924945">
        <w:rPr>
          <w:rtl/>
          <w:lang w:bidi="fa-IR"/>
        </w:rPr>
        <w:t xml:space="preserve"> </w:t>
      </w:r>
      <w:r w:rsidRPr="00924945">
        <w:rPr>
          <w:rFonts w:hint="cs"/>
          <w:rtl/>
          <w:lang w:bidi="fa-IR"/>
        </w:rPr>
        <w:t>همه جنگل‌ها</w:t>
      </w:r>
    </w:p>
    <w:p w14:paraId="7BB77048" w14:textId="77777777" w:rsidR="00523BB7" w:rsidRPr="00924945" w:rsidRDefault="00B74213" w:rsidP="00C406C2">
      <w:pPr>
        <w:pStyle w:val="body"/>
        <w:bidi/>
        <w:rPr>
          <w:rtl/>
          <w:lang w:bidi="fa-IR"/>
        </w:rPr>
      </w:pPr>
      <w:r w:rsidRPr="00924945">
        <w:rPr>
          <w:rFonts w:hint="cs"/>
          <w:rtl/>
          <w:lang w:bidi="fa-IR"/>
        </w:rPr>
        <w:t>با تو يک گام و</w:t>
      </w:r>
    </w:p>
    <w:p w14:paraId="475B7DF4" w14:textId="77777777" w:rsidR="00523BB7" w:rsidRPr="00924945" w:rsidRDefault="00B74213" w:rsidP="00C406C2">
      <w:pPr>
        <w:pStyle w:val="body"/>
        <w:bidi/>
        <w:rPr>
          <w:rtl/>
          <w:lang w:bidi="fa-IR"/>
        </w:rPr>
      </w:pPr>
      <w:r w:rsidRPr="00924945">
        <w:rPr>
          <w:rFonts w:hint="cs"/>
          <w:rtl/>
          <w:lang w:bidi="fa-IR"/>
        </w:rPr>
        <w:t>راهي به ابديت.</w:t>
      </w:r>
    </w:p>
    <w:p w14:paraId="1BFBE6F7" w14:textId="77777777" w:rsidR="00523BB7" w:rsidRPr="00924945" w:rsidRDefault="00B74213" w:rsidP="00C406C2">
      <w:pPr>
        <w:pStyle w:val="body"/>
        <w:bidi/>
        <w:rPr>
          <w:rtl/>
        </w:rPr>
      </w:pPr>
      <w:r w:rsidRPr="00924945">
        <w:t> </w:t>
      </w:r>
    </w:p>
    <w:p w14:paraId="29D845BB" w14:textId="77777777" w:rsidR="00523BB7" w:rsidRPr="00924945" w:rsidRDefault="00B74213" w:rsidP="00C406C2">
      <w:pPr>
        <w:pStyle w:val="body"/>
        <w:bidi/>
        <w:rPr>
          <w:rtl/>
          <w:lang w:bidi="fa-IR"/>
        </w:rPr>
      </w:pPr>
      <w:r w:rsidRPr="00924945">
        <w:rPr>
          <w:rFonts w:hint="cs"/>
          <w:rtl/>
          <w:lang w:bidi="fa-IR"/>
        </w:rPr>
        <w:t>اي آفريده‌ي دستانِ واپسين!</w:t>
      </w:r>
    </w:p>
    <w:p w14:paraId="68F7F305" w14:textId="77777777" w:rsidR="00523BB7" w:rsidRPr="00924945" w:rsidRDefault="00B74213" w:rsidP="00C406C2">
      <w:pPr>
        <w:pStyle w:val="body"/>
        <w:bidi/>
        <w:rPr>
          <w:rtl/>
          <w:lang w:bidi="fa-IR"/>
        </w:rPr>
      </w:pPr>
      <w:r w:rsidRPr="00924945">
        <w:rPr>
          <w:rFonts w:hint="cs"/>
          <w:rtl/>
          <w:lang w:bidi="fa-IR"/>
        </w:rPr>
        <w:t>با تو يک سکوت و</w:t>
      </w:r>
    </w:p>
    <w:p w14:paraId="0B32E9BA" w14:textId="77777777" w:rsidR="00523BB7" w:rsidRPr="00924945" w:rsidRDefault="00B74213" w:rsidP="00C406C2">
      <w:pPr>
        <w:pStyle w:val="body"/>
        <w:bidi/>
        <w:rPr>
          <w:rtl/>
        </w:rPr>
      </w:pPr>
      <w:r w:rsidRPr="00924945">
        <w:t>                   </w:t>
      </w:r>
      <w:r w:rsidRPr="00924945">
        <w:rPr>
          <w:rtl/>
          <w:lang w:bidi="fa-IR"/>
        </w:rPr>
        <w:t xml:space="preserve"> </w:t>
      </w:r>
      <w:r w:rsidRPr="00924945">
        <w:rPr>
          <w:rFonts w:hint="cs"/>
          <w:rtl/>
          <w:lang w:bidi="fa-IR"/>
        </w:rPr>
        <w:t>هزاران فرياد</w:t>
      </w:r>
      <w:r w:rsidRPr="00924945">
        <w:rPr>
          <w:rtl/>
          <w:lang w:bidi="fa-IR"/>
        </w:rPr>
        <w:t>.</w:t>
      </w:r>
    </w:p>
    <w:p w14:paraId="3B3D2F0E" w14:textId="77777777" w:rsidR="00523BB7" w:rsidRPr="00924945" w:rsidRDefault="00B74213" w:rsidP="00C406C2">
      <w:pPr>
        <w:pStyle w:val="body"/>
        <w:bidi/>
        <w:rPr>
          <w:rtl/>
        </w:rPr>
      </w:pPr>
      <w:r w:rsidRPr="00924945">
        <w:t> </w:t>
      </w:r>
    </w:p>
    <w:p w14:paraId="3543058D" w14:textId="77777777" w:rsidR="00523BB7" w:rsidRPr="00924945" w:rsidRDefault="00B74213" w:rsidP="00C406C2">
      <w:pPr>
        <w:pStyle w:val="body"/>
        <w:bidi/>
        <w:rPr>
          <w:rtl/>
          <w:lang w:bidi="fa-IR"/>
        </w:rPr>
      </w:pPr>
      <w:r w:rsidRPr="00924945">
        <w:rPr>
          <w:rFonts w:hint="cs"/>
          <w:rtl/>
          <w:lang w:bidi="fa-IR"/>
        </w:rPr>
        <w:t>دستانِ من از نگاهِ تو سرشار است.</w:t>
      </w:r>
    </w:p>
    <w:p w14:paraId="6738C76A" w14:textId="77777777" w:rsidR="00523BB7" w:rsidRPr="00924945" w:rsidRDefault="00B74213" w:rsidP="00C406C2">
      <w:pPr>
        <w:pStyle w:val="body"/>
        <w:bidi/>
        <w:rPr>
          <w:rtl/>
          <w:lang w:bidi="fa-IR"/>
        </w:rPr>
      </w:pPr>
      <w:r w:rsidRPr="00924945">
        <w:rPr>
          <w:rFonts w:hint="cs"/>
          <w:rtl/>
          <w:lang w:bidi="fa-IR"/>
        </w:rPr>
        <w:t>چراغِ رهگذري</w:t>
      </w:r>
    </w:p>
    <w:p w14:paraId="08471B82" w14:textId="77777777" w:rsidR="00523BB7" w:rsidRPr="00924945" w:rsidRDefault="00B74213" w:rsidP="00C406C2">
      <w:pPr>
        <w:pStyle w:val="body"/>
        <w:bidi/>
        <w:rPr>
          <w:rtl/>
        </w:rPr>
      </w:pPr>
      <w:r w:rsidRPr="00924945">
        <w:t>               </w:t>
      </w:r>
      <w:r w:rsidRPr="00924945">
        <w:rPr>
          <w:rtl/>
          <w:lang w:bidi="fa-IR"/>
        </w:rPr>
        <w:t xml:space="preserve"> </w:t>
      </w:r>
      <w:r w:rsidRPr="00924945">
        <w:rPr>
          <w:rFonts w:hint="cs"/>
          <w:rtl/>
          <w:lang w:bidi="fa-IR"/>
        </w:rPr>
        <w:t>شبِ تنبل را</w:t>
      </w:r>
    </w:p>
    <w:p w14:paraId="2AF6F038" w14:textId="77777777" w:rsidR="00523BB7" w:rsidRPr="00924945" w:rsidRDefault="00B74213" w:rsidP="00C406C2">
      <w:pPr>
        <w:pStyle w:val="body"/>
        <w:bidi/>
        <w:rPr>
          <w:rtl/>
          <w:lang w:bidi="fa-IR"/>
        </w:rPr>
      </w:pPr>
      <w:r w:rsidRPr="00924945">
        <w:rPr>
          <w:rFonts w:hint="cs"/>
          <w:rtl/>
          <w:lang w:bidi="fa-IR"/>
        </w:rPr>
        <w:t>از خوابِ غليظِ سياهش بيدار مي‌کند</w:t>
      </w:r>
    </w:p>
    <w:p w14:paraId="5E6A4B57" w14:textId="77777777" w:rsidR="00523BB7" w:rsidRPr="00924945" w:rsidRDefault="00B74213" w:rsidP="00C406C2">
      <w:pPr>
        <w:pStyle w:val="body"/>
        <w:bidi/>
        <w:rPr>
          <w:rtl/>
          <w:lang w:bidi="fa-IR"/>
        </w:rPr>
      </w:pPr>
      <w:r w:rsidRPr="00924945">
        <w:rPr>
          <w:rFonts w:hint="cs"/>
          <w:rtl/>
          <w:lang w:bidi="fa-IR"/>
        </w:rPr>
        <w:t>و باران</w:t>
      </w:r>
    </w:p>
    <w:p w14:paraId="2ED92EE2" w14:textId="77777777" w:rsidR="00523BB7" w:rsidRPr="00924945" w:rsidRDefault="00B74213" w:rsidP="00C406C2">
      <w:pPr>
        <w:pStyle w:val="body"/>
        <w:bidi/>
        <w:rPr>
          <w:rtl/>
          <w:lang w:bidi="fa-IR"/>
        </w:rPr>
      </w:pPr>
      <w:r w:rsidRPr="00924945">
        <w:rPr>
          <w:rFonts w:hint="cs"/>
          <w:rtl/>
          <w:lang w:bidi="fa-IR"/>
        </w:rPr>
        <w:t>جوبارِ خشکيده را</w:t>
      </w:r>
    </w:p>
    <w:p w14:paraId="5CE86B9E" w14:textId="77777777" w:rsidR="00523BB7" w:rsidRPr="00924945" w:rsidRDefault="00B74213" w:rsidP="00C406C2">
      <w:pPr>
        <w:pStyle w:val="body"/>
        <w:bidi/>
        <w:rPr>
          <w:rtl/>
        </w:rPr>
      </w:pPr>
      <w:r w:rsidRPr="00924945">
        <w:t>                    </w:t>
      </w:r>
      <w:r w:rsidRPr="00924945">
        <w:rPr>
          <w:rtl/>
          <w:lang w:bidi="fa-IR"/>
        </w:rPr>
        <w:t xml:space="preserve"> </w:t>
      </w:r>
      <w:r w:rsidRPr="00924945">
        <w:rPr>
          <w:rFonts w:hint="cs"/>
          <w:rtl/>
          <w:lang w:bidi="fa-IR"/>
        </w:rPr>
        <w:t>در چمنِ سبز</w:t>
      </w:r>
    </w:p>
    <w:p w14:paraId="5B756C3B" w14:textId="77777777" w:rsidR="00523BB7" w:rsidRPr="00924945" w:rsidRDefault="00B74213" w:rsidP="00C406C2">
      <w:pPr>
        <w:pStyle w:val="body"/>
        <w:bidi/>
        <w:rPr>
          <w:rtl/>
        </w:rPr>
      </w:pPr>
      <w:r w:rsidRPr="00924945">
        <w:t>                                   </w:t>
      </w:r>
      <w:r w:rsidRPr="00924945">
        <w:rPr>
          <w:rtl/>
          <w:lang w:bidi="fa-IR"/>
        </w:rPr>
        <w:t xml:space="preserve"> </w:t>
      </w:r>
      <w:r w:rsidRPr="00924945">
        <w:rPr>
          <w:rFonts w:hint="cs"/>
          <w:rtl/>
          <w:lang w:bidi="fa-IR"/>
        </w:rPr>
        <w:t>سفر مي‌دهد</w:t>
      </w:r>
      <w:r w:rsidRPr="00924945">
        <w:rPr>
          <w:rtl/>
          <w:lang w:bidi="fa-IR"/>
        </w:rPr>
        <w:t>...</w:t>
      </w:r>
    </w:p>
    <w:p w14:paraId="4000F306" w14:textId="6A23CCD6" w:rsidR="00523BB7" w:rsidRDefault="00B74213" w:rsidP="00C406C2">
      <w:pPr>
        <w:pStyle w:val="when"/>
        <w:bidi/>
        <w:rPr>
          <w:rFonts w:hint="cs"/>
          <w:rtl/>
          <w:lang w:bidi="fa-IR"/>
        </w:rPr>
      </w:pPr>
      <w:r w:rsidRPr="00924945">
        <w:t> </w:t>
      </w:r>
      <w:r w:rsidRPr="00924945">
        <w:rPr>
          <w:rFonts w:hint="cs"/>
          <w:rtl/>
          <w:lang w:bidi="fa-IR"/>
        </w:rPr>
        <w:t>۱۳۳۵</w:t>
      </w:r>
    </w:p>
    <w:p w14:paraId="7A762241" w14:textId="77777777" w:rsidR="00C406C2" w:rsidRPr="00C406C2" w:rsidRDefault="00C406C2" w:rsidP="00C406C2">
      <w:pPr>
        <w:pStyle w:val="where"/>
        <w:bidi/>
        <w:rPr>
          <w:rtl/>
          <w:lang w:bidi="fa-IR"/>
        </w:rPr>
      </w:pPr>
      <w:bookmarkStart w:id="0" w:name="_GoBack"/>
      <w:bookmarkEnd w:id="0"/>
    </w:p>
    <w:sectPr w:rsidR="00C406C2" w:rsidRPr="00C406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6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B74213"/>
    <w:rsid w:val="000424D2"/>
    <w:rsid w:val="002744F9"/>
    <w:rsid w:val="005064FC"/>
    <w:rsid w:val="00523BB7"/>
    <w:rsid w:val="00917741"/>
    <w:rsid w:val="00924945"/>
    <w:rsid w:val="00B74213"/>
    <w:rsid w:val="00C4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37B29F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6C2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06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6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6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6C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6C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6C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6C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6C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6C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C406C2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C406C2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C406C2"/>
    <w:pPr>
      <w:bidi/>
    </w:pPr>
  </w:style>
  <w:style w:type="paragraph" w:customStyle="1" w:styleId="num">
    <w:name w:val="num"/>
    <w:basedOn w:val="poem"/>
    <w:qFormat/>
    <w:rsid w:val="00C406C2"/>
    <w:pPr>
      <w:spacing w:before="240"/>
    </w:pPr>
  </w:style>
  <w:style w:type="paragraph" w:customStyle="1" w:styleId="body">
    <w:name w:val="body"/>
    <w:basedOn w:val="Normal"/>
    <w:qFormat/>
    <w:rsid w:val="00C406C2"/>
    <w:rPr>
      <w:color w:val="000000"/>
    </w:rPr>
  </w:style>
  <w:style w:type="paragraph" w:customStyle="1" w:styleId="when">
    <w:name w:val="when"/>
    <w:basedOn w:val="who"/>
    <w:next w:val="where"/>
    <w:qFormat/>
    <w:rsid w:val="00C406C2"/>
    <w:pPr>
      <w:spacing w:before="360"/>
    </w:pPr>
  </w:style>
  <w:style w:type="paragraph" w:customStyle="1" w:styleId="where">
    <w:name w:val="where"/>
    <w:basedOn w:val="when"/>
    <w:next w:val="NoSpacing"/>
    <w:qFormat/>
    <w:rsid w:val="00C406C2"/>
    <w:pPr>
      <w:spacing w:before="0"/>
    </w:pPr>
  </w:style>
  <w:style w:type="paragraph" w:styleId="NoSpacing">
    <w:name w:val="No Spacing"/>
    <w:uiPriority w:val="1"/>
    <w:qFormat/>
    <w:rsid w:val="00C406C2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C406C2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C406C2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6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6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6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6C2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6C2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6C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6C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6C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06C2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406C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06C2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6C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06C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C406C2"/>
    <w:rPr>
      <w:b/>
      <w:bCs/>
    </w:rPr>
  </w:style>
  <w:style w:type="character" w:styleId="Emphasis">
    <w:name w:val="Emphasis"/>
    <w:uiPriority w:val="20"/>
    <w:qFormat/>
    <w:rsid w:val="00C406C2"/>
    <w:rPr>
      <w:i/>
      <w:iCs/>
    </w:rPr>
  </w:style>
  <w:style w:type="paragraph" w:styleId="ListParagraph">
    <w:name w:val="List Paragraph"/>
    <w:basedOn w:val="Normal"/>
    <w:uiPriority w:val="34"/>
    <w:qFormat/>
    <w:rsid w:val="00C406C2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C406C2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406C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6C2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6C2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C406C2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C406C2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C406C2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C406C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C406C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06C2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6C2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06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6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6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6C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6C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6C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6C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6C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6C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C406C2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C406C2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C406C2"/>
    <w:pPr>
      <w:bidi/>
    </w:pPr>
  </w:style>
  <w:style w:type="paragraph" w:customStyle="1" w:styleId="num">
    <w:name w:val="num"/>
    <w:basedOn w:val="poem"/>
    <w:qFormat/>
    <w:rsid w:val="00C406C2"/>
    <w:pPr>
      <w:spacing w:before="240"/>
    </w:pPr>
  </w:style>
  <w:style w:type="paragraph" w:customStyle="1" w:styleId="body">
    <w:name w:val="body"/>
    <w:basedOn w:val="Normal"/>
    <w:qFormat/>
    <w:rsid w:val="00C406C2"/>
    <w:rPr>
      <w:color w:val="000000"/>
    </w:rPr>
  </w:style>
  <w:style w:type="paragraph" w:customStyle="1" w:styleId="when">
    <w:name w:val="when"/>
    <w:basedOn w:val="who"/>
    <w:next w:val="where"/>
    <w:qFormat/>
    <w:rsid w:val="00C406C2"/>
    <w:pPr>
      <w:spacing w:before="360"/>
    </w:pPr>
  </w:style>
  <w:style w:type="paragraph" w:customStyle="1" w:styleId="where">
    <w:name w:val="where"/>
    <w:basedOn w:val="when"/>
    <w:next w:val="NoSpacing"/>
    <w:qFormat/>
    <w:rsid w:val="00C406C2"/>
    <w:pPr>
      <w:spacing w:before="0"/>
    </w:pPr>
  </w:style>
  <w:style w:type="paragraph" w:styleId="NoSpacing">
    <w:name w:val="No Spacing"/>
    <w:uiPriority w:val="1"/>
    <w:qFormat/>
    <w:rsid w:val="00C406C2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C406C2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C406C2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6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6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6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6C2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6C2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6C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6C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6C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06C2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406C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06C2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6C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06C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C406C2"/>
    <w:rPr>
      <w:b/>
      <w:bCs/>
    </w:rPr>
  </w:style>
  <w:style w:type="character" w:styleId="Emphasis">
    <w:name w:val="Emphasis"/>
    <w:uiPriority w:val="20"/>
    <w:qFormat/>
    <w:rsid w:val="00C406C2"/>
    <w:rPr>
      <w:i/>
      <w:iCs/>
    </w:rPr>
  </w:style>
  <w:style w:type="paragraph" w:styleId="ListParagraph">
    <w:name w:val="List Paragraph"/>
    <w:basedOn w:val="Normal"/>
    <w:uiPriority w:val="34"/>
    <w:qFormat/>
    <w:rsid w:val="00C406C2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C406C2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406C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6C2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6C2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C406C2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C406C2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C406C2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C406C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C406C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06C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8</cp:revision>
  <dcterms:created xsi:type="dcterms:W3CDTF">2010-04-01T21:10:00Z</dcterms:created>
  <dcterms:modified xsi:type="dcterms:W3CDTF">2010-04-05T18:46:00Z</dcterms:modified>
</cp:coreProperties>
</file>