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335DE" w14:textId="77777777" w:rsidR="009C0B9E" w:rsidRPr="006C504E" w:rsidRDefault="004936A6" w:rsidP="001C442D">
      <w:pPr>
        <w:pStyle w:val="poem"/>
        <w:rPr>
          <w:rtl/>
          <w:lang w:bidi="fa-IR"/>
        </w:rPr>
      </w:pPr>
      <w:r w:rsidRPr="006C504E">
        <w:rPr>
          <w:rFonts w:hint="cs"/>
          <w:rtl/>
          <w:lang w:bidi="fa-IR"/>
        </w:rPr>
        <w:t>بازگشت</w:t>
      </w:r>
    </w:p>
    <w:p w14:paraId="2BDA9D16" w14:textId="7EF018C2" w:rsidR="006C504E" w:rsidRDefault="006C504E" w:rsidP="001C442D">
      <w:pPr>
        <w:pStyle w:val="who"/>
        <w:bidi/>
        <w:rPr>
          <w:rtl/>
          <w:lang w:bidi="fa-IR"/>
        </w:rPr>
      </w:pPr>
    </w:p>
    <w:p w14:paraId="5BF2BED7" w14:textId="0A901B65" w:rsidR="001C442D" w:rsidRDefault="001C442D" w:rsidP="001C442D">
      <w:pPr>
        <w:pStyle w:val="where"/>
        <w:bidi/>
        <w:rPr>
          <w:rtl/>
          <w:lang w:bidi="fa-IR"/>
        </w:rPr>
      </w:pPr>
    </w:p>
    <w:p w14:paraId="5577AAA3" w14:textId="6ADA0ADA" w:rsidR="001C442D" w:rsidRDefault="001C442D" w:rsidP="001C442D">
      <w:pPr>
        <w:pStyle w:val="num"/>
        <w:rPr>
          <w:rtl/>
          <w:lang w:bidi="fa-IR"/>
        </w:rPr>
      </w:pPr>
    </w:p>
    <w:p w14:paraId="49DF2CA7" w14:textId="77777777" w:rsidR="001C442D" w:rsidRPr="001C442D" w:rsidRDefault="001C442D" w:rsidP="001C442D">
      <w:pPr>
        <w:pStyle w:val="subname"/>
        <w:rPr>
          <w:lang w:bidi="fa-IR"/>
        </w:rPr>
      </w:pPr>
    </w:p>
    <w:p w14:paraId="0A966530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اين ابرهاي تيره که بگذشته‌ست</w:t>
      </w:r>
    </w:p>
    <w:p w14:paraId="46B48641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بر موج‌هاي سبزِ کف‌آلوده،</w:t>
      </w:r>
    </w:p>
    <w:p w14:paraId="168F3EB6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جانِ مرا به درد چه فرسايد</w:t>
      </w:r>
    </w:p>
    <w:p w14:paraId="10659074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روحم اگر نمي‌کُنَد آسوده؟</w:t>
      </w:r>
    </w:p>
    <w:p w14:paraId="23637ECB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3B04049E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ديگر پيامي از تو مرا نارَد</w:t>
      </w:r>
    </w:p>
    <w:p w14:paraId="2431F731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اين ابرهاي تيره‌ي توفان‌زا</w:t>
      </w:r>
    </w:p>
    <w:p w14:paraId="2BE4EBD1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زين پس به زخمِ کهنه نمک پاشد</w:t>
      </w:r>
    </w:p>
    <w:p w14:paraId="083782AD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مهتابِ سرد و زمزمه‌ي دريا.</w:t>
      </w:r>
    </w:p>
    <w:p w14:paraId="549CE0D7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216A8893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وين مرغکانِ خسته‌ي سنگين‌بال</w:t>
      </w:r>
    </w:p>
    <w:p w14:paraId="0F063B88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بازآمده از آن سرِ دنياها</w:t>
      </w:r>
    </w:p>
    <w:p w14:paraId="7D2698DC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وين قايقِ رسيده هم‌اکنون باز</w:t>
      </w:r>
    </w:p>
    <w:p w14:paraId="4CC32290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پاروکشان از آن سرِ درياها...</w:t>
      </w:r>
    </w:p>
    <w:p w14:paraId="7511C4B4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45B417CA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هرگز دگر حبابي ازين امواج</w:t>
      </w:r>
    </w:p>
    <w:p w14:paraId="29017787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شب‌هاي پُرستاره‌ي رؤيارنگ</w:t>
      </w:r>
    </w:p>
    <w:p w14:paraId="38533309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بر ماسه‌هاي سرد، نبيند من</w:t>
      </w:r>
    </w:p>
    <w:p w14:paraId="6AD9B490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چون جان تو را به سينه فشارم تنگ</w:t>
      </w:r>
    </w:p>
    <w:p w14:paraId="3CF0DF6A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7FB7BCF2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حتا نسيم نيز به بوي تو</w:t>
      </w:r>
    </w:p>
    <w:p w14:paraId="46D88F24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کز زخم‌هاي کهنه زدايد گرد،</w:t>
      </w:r>
    </w:p>
    <w:p w14:paraId="7CF84240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ديگر نشايدم بفريبد باز</w:t>
      </w:r>
    </w:p>
    <w:p w14:paraId="5B1279D9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يا باز آشنا کُنَدَم با درد.</w:t>
      </w:r>
    </w:p>
    <w:p w14:paraId="6ED9698C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25B31965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rPr>
          <w:rFonts w:ascii="Times New Roman" w:hAnsi="Times New Roman" w:cs="Times New Roman"/>
        </w:rPr>
        <w:t>□</w:t>
      </w:r>
    </w:p>
    <w:p w14:paraId="62E202FE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1399B92C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افسوس اي فسرده‌چراغ! از تو</w:t>
      </w:r>
    </w:p>
    <w:p w14:paraId="0B6179DF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ما را اميد و گرمي و شوري بود</w:t>
      </w:r>
    </w:p>
    <w:p w14:paraId="358D0BEC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وين کلبه‌ي گرفته‌ي مظلم را</w:t>
      </w:r>
    </w:p>
    <w:p w14:paraId="7F0F2124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از پَرتوِ وجودِ تو نوري بود.</w:t>
      </w:r>
    </w:p>
    <w:p w14:paraId="02775C11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3813A090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دردا! نماند از آن همه، جز يادي</w:t>
      </w:r>
    </w:p>
    <w:p w14:paraId="64038A7B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منسوخ و لغو و باطل و نامفهوم،</w:t>
      </w:r>
    </w:p>
    <w:p w14:paraId="76E47D2D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چون سايه کز هياکلِ ناپيدا</w:t>
      </w:r>
    </w:p>
    <w:p w14:paraId="36A32826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گردد به عمقِ آينه‌يي معلوم...</w:t>
      </w:r>
    </w:p>
    <w:p w14:paraId="2C481CF0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658AE293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يکباره رفت آن همه سرمستي</w:t>
      </w:r>
    </w:p>
    <w:p w14:paraId="1C2314DF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يکباره مُرد آن همه شادابي</w:t>
      </w:r>
    </w:p>
    <w:p w14:paraId="08E45EF8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مي‌سوزم ــ اي کجايي کز بوسه</w:t>
      </w:r>
    </w:p>
    <w:p w14:paraId="3C1C0D29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بر کامِ تشنه‌ام بزني آبي؟</w:t>
      </w:r>
    </w:p>
    <w:p w14:paraId="1B31B929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5D991683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rPr>
          <w:rFonts w:ascii="Times New Roman" w:hAnsi="Times New Roman" w:cs="Times New Roman"/>
        </w:rPr>
        <w:t>□</w:t>
      </w:r>
    </w:p>
    <w:p w14:paraId="55017768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344EA620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مانم به آبگينه‌حبابي سست</w:t>
      </w:r>
    </w:p>
    <w:p w14:paraId="4847EF31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در کلبه‌يي گرفته، سيه، تاريک:</w:t>
      </w:r>
    </w:p>
    <w:p w14:paraId="0AB01547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لرزم، چو عابري گذرد از دور</w:t>
      </w:r>
    </w:p>
    <w:p w14:paraId="202CFC8B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نالم، نسيمي ار وزد از نزديک.</w:t>
      </w:r>
    </w:p>
    <w:p w14:paraId="78E1195D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6E96FFD1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در زاهدانه‌کلبه‌ي تار و تنگ</w:t>
      </w:r>
    </w:p>
    <w:p w14:paraId="31E0D882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کم نورپيه‌سوزِ سفالينم</w:t>
      </w:r>
    </w:p>
    <w:p w14:paraId="19DEB624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کز دور اگر کسي بگشايد در</w:t>
      </w:r>
    </w:p>
    <w:p w14:paraId="0FFE3E6D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موجِ تاءثر آرَد پايينم.</w:t>
      </w:r>
    </w:p>
    <w:p w14:paraId="27AD89AE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4787A6E3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rPr>
          <w:rFonts w:ascii="Times New Roman" w:hAnsi="Times New Roman" w:cs="Times New Roman"/>
        </w:rPr>
        <w:t>□</w:t>
      </w:r>
    </w:p>
    <w:p w14:paraId="3A1A21AA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178A5060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ريزد اگر نه بر تو نگاهم هيچ</w:t>
      </w:r>
    </w:p>
    <w:p w14:paraId="303A2FA5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باشد به عمقِ خاطره‌ام جايت</w:t>
      </w:r>
    </w:p>
    <w:p w14:paraId="43428C55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فريادِ من به گوشت اگر نايد</w:t>
      </w:r>
    </w:p>
    <w:p w14:paraId="6B0E65FA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از يادِ من نرفته سخن‌هايت:</w:t>
      </w:r>
    </w:p>
    <w:p w14:paraId="226B2481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036425EF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»</w:t>
      </w:r>
      <w:r w:rsidRPr="006C504E">
        <w:rPr>
          <w:rFonts w:hint="cs"/>
          <w:rtl/>
          <w:lang w:bidi="fa-IR"/>
        </w:rPr>
        <w:t>ــ من گورِ خويش مي‌کَنَم اندر خويش</w:t>
      </w:r>
    </w:p>
    <w:p w14:paraId="340FF6BA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چندان که يادت از دل برخيزد</w:t>
      </w:r>
    </w:p>
    <w:p w14:paraId="6378FA2F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يا اشک‌ها که ريخت به پايت، باز</w:t>
      </w:r>
    </w:p>
    <w:p w14:paraId="3322DB41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rPr>
          <w:rFonts w:hint="cs"/>
          <w:rtl/>
          <w:lang w:bidi="fa-IR"/>
        </w:rPr>
        <w:t>خواهد به پاي يارِ دگر ريزد</w:t>
      </w:r>
      <w:r w:rsidRPr="006C504E">
        <w:t>! «...</w:t>
      </w:r>
    </w:p>
    <w:p w14:paraId="5B4221F5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131D8993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rPr>
          <w:rFonts w:ascii="Times New Roman" w:hAnsi="Times New Roman" w:cs="Times New Roman"/>
        </w:rPr>
        <w:t>□</w:t>
      </w:r>
    </w:p>
    <w:p w14:paraId="6F339082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283BCFB4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در انتظارِ بازپسين‌روزم</w:t>
      </w:r>
    </w:p>
    <w:p w14:paraId="199BE544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وز قولِ رفته، روي نمي‌پيچم.</w:t>
      </w:r>
    </w:p>
    <w:p w14:paraId="0CB71003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 xml:space="preserve">از </w:t>
      </w:r>
      <w:r w:rsidRPr="006C504E">
        <w:rPr>
          <w:rFonts w:hint="cs"/>
          <w:b/>
          <w:bCs/>
          <w:rtl/>
          <w:lang w:bidi="fa-IR"/>
        </w:rPr>
        <w:t>حال</w:t>
      </w:r>
      <w:r w:rsidRPr="006C504E">
        <w:rPr>
          <w:rFonts w:hint="cs"/>
          <w:rtl/>
          <w:lang w:bidi="fa-IR"/>
        </w:rPr>
        <w:t xml:space="preserve"> غيرِ رنج نَبُردَم سود</w:t>
      </w:r>
    </w:p>
    <w:p w14:paraId="65EE004E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ز</w:t>
      </w:r>
      <w:r w:rsidRPr="006C504E">
        <w:rPr>
          <w:rFonts w:hint="cs"/>
          <w:b/>
          <w:bCs/>
          <w:rtl/>
          <w:lang w:bidi="fa-IR"/>
        </w:rPr>
        <w:t>آينده</w:t>
      </w:r>
      <w:r w:rsidRPr="006C504E">
        <w:rPr>
          <w:rFonts w:hint="cs"/>
          <w:rtl/>
          <w:lang w:bidi="fa-IR"/>
        </w:rPr>
        <w:t xml:space="preserve"> نيز، آه که من هيچم.</w:t>
      </w:r>
    </w:p>
    <w:p w14:paraId="768E9988" w14:textId="77777777" w:rsidR="009C0B9E" w:rsidRPr="006C504E" w:rsidRDefault="004936A6" w:rsidP="001C442D">
      <w:pPr>
        <w:pStyle w:val="body"/>
        <w:bidi/>
        <w:rPr>
          <w:rtl/>
        </w:rPr>
      </w:pPr>
      <w:r w:rsidRPr="006C504E">
        <w:t> </w:t>
      </w:r>
    </w:p>
    <w:p w14:paraId="57A4F782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بگذار اي اميدِ عبث، يک بار</w:t>
      </w:r>
    </w:p>
    <w:p w14:paraId="6EB80EDD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بر آستانِ مرگ نياز آرم</w:t>
      </w:r>
    </w:p>
    <w:p w14:paraId="261F2FEB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باشد که آن گذشته‌ي شيرين را</w:t>
      </w:r>
    </w:p>
    <w:p w14:paraId="157E18F9" w14:textId="77777777" w:rsidR="009C0B9E" w:rsidRPr="006C504E" w:rsidRDefault="004936A6" w:rsidP="001C442D">
      <w:pPr>
        <w:pStyle w:val="body"/>
        <w:bidi/>
        <w:rPr>
          <w:rtl/>
          <w:lang w:bidi="fa-IR"/>
        </w:rPr>
      </w:pPr>
      <w:r w:rsidRPr="006C504E">
        <w:rPr>
          <w:rFonts w:hint="cs"/>
          <w:rtl/>
          <w:lang w:bidi="fa-IR"/>
        </w:rPr>
        <w:t>بارِ دگر به سوي تو بازآرم.</w:t>
      </w:r>
    </w:p>
    <w:p w14:paraId="2190D0B1" w14:textId="12412644" w:rsidR="009C0B9E" w:rsidRDefault="004936A6" w:rsidP="001C442D">
      <w:pPr>
        <w:pStyle w:val="when"/>
        <w:bidi/>
      </w:pPr>
      <w:bookmarkStart w:id="0" w:name="_GoBack"/>
      <w:bookmarkEnd w:id="0"/>
      <w:r w:rsidRPr="006C504E">
        <w:t> </w:t>
      </w:r>
      <w:r w:rsidR="001C442D" w:rsidRPr="001C442D">
        <w:rPr>
          <w:rtl/>
          <w:lang w:bidi="fa-IR"/>
        </w:rPr>
        <w:t>۱۳۲۷</w:t>
      </w:r>
    </w:p>
    <w:p w14:paraId="3133DDBE" w14:textId="77777777" w:rsidR="001C442D" w:rsidRPr="001C442D" w:rsidRDefault="001C442D" w:rsidP="001C442D">
      <w:pPr>
        <w:pStyle w:val="where"/>
        <w:bidi/>
        <w:rPr>
          <w:rtl/>
        </w:rPr>
      </w:pPr>
    </w:p>
    <w:sectPr w:rsidR="001C442D" w:rsidRPr="001C4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936A6"/>
    <w:rsid w:val="001C442D"/>
    <w:rsid w:val="004936A6"/>
    <w:rsid w:val="006C504E"/>
    <w:rsid w:val="009C0B9E"/>
    <w:rsid w:val="00E0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C636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2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4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4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4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4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4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4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4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4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C442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C442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C442D"/>
    <w:pPr>
      <w:bidi/>
    </w:pPr>
  </w:style>
  <w:style w:type="paragraph" w:customStyle="1" w:styleId="num">
    <w:name w:val="num"/>
    <w:basedOn w:val="poem"/>
    <w:qFormat/>
    <w:rsid w:val="001C442D"/>
    <w:pPr>
      <w:spacing w:before="240"/>
    </w:pPr>
  </w:style>
  <w:style w:type="paragraph" w:customStyle="1" w:styleId="body">
    <w:name w:val="body"/>
    <w:basedOn w:val="Normal"/>
    <w:qFormat/>
    <w:rsid w:val="001C442D"/>
    <w:rPr>
      <w:color w:val="000000"/>
    </w:rPr>
  </w:style>
  <w:style w:type="paragraph" w:customStyle="1" w:styleId="when">
    <w:name w:val="when"/>
    <w:basedOn w:val="who"/>
    <w:next w:val="where"/>
    <w:qFormat/>
    <w:rsid w:val="001C442D"/>
    <w:pPr>
      <w:spacing w:before="360"/>
    </w:pPr>
  </w:style>
  <w:style w:type="paragraph" w:customStyle="1" w:styleId="where">
    <w:name w:val="where"/>
    <w:basedOn w:val="when"/>
    <w:next w:val="NoSpacing"/>
    <w:qFormat/>
    <w:rsid w:val="001C442D"/>
    <w:pPr>
      <w:spacing w:before="0"/>
    </w:pPr>
  </w:style>
  <w:style w:type="paragraph" w:styleId="NoSpacing">
    <w:name w:val="No Spacing"/>
    <w:uiPriority w:val="1"/>
    <w:qFormat/>
    <w:rsid w:val="001C442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C442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C442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4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4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42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2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4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4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4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42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44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42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4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442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C442D"/>
    <w:rPr>
      <w:b/>
      <w:bCs/>
    </w:rPr>
  </w:style>
  <w:style w:type="character" w:styleId="Emphasis">
    <w:name w:val="Emphasis"/>
    <w:uiPriority w:val="20"/>
    <w:qFormat/>
    <w:rsid w:val="001C442D"/>
    <w:rPr>
      <w:i/>
      <w:iCs/>
    </w:rPr>
  </w:style>
  <w:style w:type="paragraph" w:styleId="ListParagraph">
    <w:name w:val="List Paragraph"/>
    <w:basedOn w:val="Normal"/>
    <w:uiPriority w:val="34"/>
    <w:qFormat/>
    <w:rsid w:val="001C442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C442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4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42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42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C442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C442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C442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C442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C442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42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2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4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4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4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4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4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4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4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4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C442D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C442D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C442D"/>
    <w:pPr>
      <w:bidi/>
    </w:pPr>
  </w:style>
  <w:style w:type="paragraph" w:customStyle="1" w:styleId="num">
    <w:name w:val="num"/>
    <w:basedOn w:val="poem"/>
    <w:qFormat/>
    <w:rsid w:val="001C442D"/>
    <w:pPr>
      <w:spacing w:before="240"/>
    </w:pPr>
  </w:style>
  <w:style w:type="paragraph" w:customStyle="1" w:styleId="body">
    <w:name w:val="body"/>
    <w:basedOn w:val="Normal"/>
    <w:qFormat/>
    <w:rsid w:val="001C442D"/>
    <w:rPr>
      <w:color w:val="000000"/>
    </w:rPr>
  </w:style>
  <w:style w:type="paragraph" w:customStyle="1" w:styleId="when">
    <w:name w:val="when"/>
    <w:basedOn w:val="who"/>
    <w:next w:val="where"/>
    <w:qFormat/>
    <w:rsid w:val="001C442D"/>
    <w:pPr>
      <w:spacing w:before="360"/>
    </w:pPr>
  </w:style>
  <w:style w:type="paragraph" w:customStyle="1" w:styleId="where">
    <w:name w:val="where"/>
    <w:basedOn w:val="when"/>
    <w:next w:val="NoSpacing"/>
    <w:qFormat/>
    <w:rsid w:val="001C442D"/>
    <w:pPr>
      <w:spacing w:before="0"/>
    </w:pPr>
  </w:style>
  <w:style w:type="paragraph" w:styleId="NoSpacing">
    <w:name w:val="No Spacing"/>
    <w:uiPriority w:val="1"/>
    <w:qFormat/>
    <w:rsid w:val="001C442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C442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C442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4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4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42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2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4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4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4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42D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44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42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4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442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C442D"/>
    <w:rPr>
      <w:b/>
      <w:bCs/>
    </w:rPr>
  </w:style>
  <w:style w:type="character" w:styleId="Emphasis">
    <w:name w:val="Emphasis"/>
    <w:uiPriority w:val="20"/>
    <w:qFormat/>
    <w:rsid w:val="001C442D"/>
    <w:rPr>
      <w:i/>
      <w:iCs/>
    </w:rPr>
  </w:style>
  <w:style w:type="paragraph" w:styleId="ListParagraph">
    <w:name w:val="List Paragraph"/>
    <w:basedOn w:val="Normal"/>
    <w:uiPriority w:val="34"/>
    <w:qFormat/>
    <w:rsid w:val="001C442D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C442D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4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42D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42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C442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C442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C442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C442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C442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4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2010-04-01T21:03:00Z</dcterms:created>
  <dcterms:modified xsi:type="dcterms:W3CDTF">2010-04-05T17:52:00Z</dcterms:modified>
</cp:coreProperties>
</file>