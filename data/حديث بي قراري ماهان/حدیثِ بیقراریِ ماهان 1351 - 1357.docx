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96B50" w14:textId="77777777" w:rsidR="00495A05" w:rsidRPr="00FD0DC5" w:rsidRDefault="00C6553F" w:rsidP="00FD0DC5">
      <w:pPr>
        <w:pStyle w:val="Title"/>
        <w:bidi/>
        <w:rPr>
          <w:color w:val="000000"/>
        </w:rPr>
      </w:pPr>
      <w:r w:rsidRPr="00FD0DC5">
        <w:rPr>
          <w:rFonts w:hint="cs"/>
          <w:color w:val="000000"/>
          <w:rtl/>
          <w:lang w:bidi="fa-IR"/>
        </w:rPr>
        <w:t>حدیثِ</w:t>
      </w:r>
      <w:r w:rsidRPr="00FD0DC5">
        <w:rPr>
          <w:color w:val="000000"/>
        </w:rPr>
        <w:t xml:space="preserve"> </w:t>
      </w:r>
      <w:r w:rsidRPr="00FD0DC5">
        <w:rPr>
          <w:rFonts w:hint="cs"/>
          <w:color w:val="000000"/>
          <w:rtl/>
          <w:lang w:bidi="fa-IR"/>
        </w:rPr>
        <w:t>بی‌قراریِ</w:t>
      </w:r>
      <w:r w:rsidRPr="00FD0DC5">
        <w:rPr>
          <w:color w:val="000000"/>
        </w:rPr>
        <w:t xml:space="preserve"> </w:t>
      </w:r>
      <w:r w:rsidRPr="00FD0DC5">
        <w:rPr>
          <w:rFonts w:hint="cs"/>
          <w:color w:val="000000"/>
          <w:rtl/>
          <w:lang w:bidi="fa-IR"/>
        </w:rPr>
        <w:t>ماهان ( 1351 -1357)</w:t>
      </w:r>
      <w:r w:rsidRPr="00FD0DC5">
        <w:rPr>
          <w:color w:val="000000"/>
        </w:rPr>
        <w:t xml:space="preserve"> </w:t>
      </w:r>
    </w:p>
    <w:p w14:paraId="1C26CC3C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سراسر ِ روز ...</w:t>
      </w:r>
    </w:p>
    <w:p w14:paraId="1775CA21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نوروز در زمستان</w:t>
      </w:r>
    </w:p>
    <w:p w14:paraId="1CD80D89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مي‌دانستند دندان برای ...</w:t>
      </w:r>
    </w:p>
    <w:p w14:paraId="278C076E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از خود با خويش</w:t>
      </w:r>
    </w:p>
    <w:p w14:paraId="4205C574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آشتي</w:t>
      </w:r>
    </w:p>
    <w:p w14:paraId="7274B958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غرش ِ خام ِ تندرهای پوده ...</w:t>
      </w:r>
    </w:p>
    <w:p w14:paraId="02F76CBE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زنان و مردان ِ سوزان ...</w:t>
      </w:r>
    </w:p>
    <w:p w14:paraId="69136D98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ما فرياد مي‌زديم ...</w:t>
      </w:r>
    </w:p>
    <w:p w14:paraId="29603F62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</w:rPr>
        <w:t>The Day After</w:t>
      </w:r>
    </w:p>
    <w:p w14:paraId="6C6C50F1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سرود ِ ششم</w:t>
      </w:r>
    </w:p>
    <w:p w14:paraId="126A0C30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شب‌بیداران</w:t>
      </w:r>
    </w:p>
    <w:p w14:paraId="096250CD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b/>
          <w:bCs/>
          <w:rtl/>
        </w:rPr>
        <w:t>شبانه (- بی آرزو چه می کنی ای دوست؟ ...)</w:t>
      </w:r>
    </w:p>
    <w:p w14:paraId="1BC28744" w14:textId="01483841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شرقاشرق ِ شاديانه</w:t>
      </w:r>
      <w:r w:rsidR="00FD0DC5">
        <w:rPr>
          <w:rFonts w:hint="cs"/>
          <w:b/>
          <w:bCs/>
          <w:rtl/>
        </w:rPr>
        <w:t xml:space="preserve"> </w:t>
      </w:r>
      <w:bookmarkStart w:id="0" w:name="_GoBack"/>
      <w:bookmarkEnd w:id="0"/>
      <w:r w:rsidRPr="00FD0DC5">
        <w:rPr>
          <w:rFonts w:hint="cs"/>
          <w:b/>
          <w:bCs/>
          <w:rtl/>
        </w:rPr>
        <w:t>...</w:t>
      </w:r>
    </w:p>
    <w:p w14:paraId="10CBF76D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نگران، / آن دو چشمان است ...</w:t>
      </w:r>
    </w:p>
    <w:p w14:paraId="7BDFBB27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با تخلص ِ خونين ِ بامداد</w:t>
      </w:r>
    </w:p>
    <w:p w14:paraId="511BCDF7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چاه ِ شغاد را ماننده ...</w:t>
      </w:r>
    </w:p>
    <w:p w14:paraId="32B94DE1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چون فوران ِ فحل‌ْمست ِ آتش ...</w:t>
      </w:r>
    </w:p>
    <w:p w14:paraId="09ED7FB7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نخستين که در جهان ديدم ...</w:t>
      </w:r>
    </w:p>
    <w:p w14:paraId="77495430" w14:textId="77777777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نخستين /  از غلظه‌ی ِ پنيرک ...</w:t>
      </w:r>
    </w:p>
    <w:p w14:paraId="532FA4EE" w14:textId="0914E2AA" w:rsidR="00495A05" w:rsidRPr="00FD0DC5" w:rsidRDefault="00C6553F" w:rsidP="00FD0DC5">
      <w:pPr>
        <w:pStyle w:val="body"/>
        <w:bidi/>
        <w:rPr>
          <w:b/>
          <w:bCs/>
          <w:rtl/>
        </w:rPr>
      </w:pPr>
      <w:r w:rsidRPr="00FD0DC5">
        <w:rPr>
          <w:rFonts w:hint="cs"/>
          <w:b/>
          <w:bCs/>
          <w:rtl/>
        </w:rPr>
        <w:t>کژمژ و بي‌انتها</w:t>
      </w:r>
      <w:r w:rsidR="00FD0DC5">
        <w:rPr>
          <w:rFonts w:hint="cs"/>
          <w:b/>
          <w:bCs/>
          <w:rtl/>
        </w:rPr>
        <w:t xml:space="preserve"> </w:t>
      </w:r>
      <w:r w:rsidRPr="00FD0DC5">
        <w:rPr>
          <w:rFonts w:hint="cs"/>
          <w:b/>
          <w:bCs/>
          <w:rtl/>
        </w:rPr>
        <w:t>...</w:t>
      </w:r>
    </w:p>
    <w:sectPr w:rsidR="00495A05" w:rsidRPr="00FD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6250D"/>
    <w:multiLevelType w:val="multilevel"/>
    <w:tmpl w:val="4F7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6553F"/>
    <w:rsid w:val="00495A05"/>
    <w:rsid w:val="00C6553F"/>
    <w:rsid w:val="00F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96A0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C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C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0DC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0DC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0DC5"/>
    <w:pPr>
      <w:bidi/>
    </w:pPr>
  </w:style>
  <w:style w:type="paragraph" w:customStyle="1" w:styleId="num">
    <w:name w:val="num"/>
    <w:basedOn w:val="poem"/>
    <w:qFormat/>
    <w:rsid w:val="00FD0DC5"/>
    <w:pPr>
      <w:spacing w:before="240"/>
    </w:pPr>
  </w:style>
  <w:style w:type="paragraph" w:customStyle="1" w:styleId="body">
    <w:name w:val="body"/>
    <w:basedOn w:val="Normal"/>
    <w:qFormat/>
    <w:rsid w:val="00FD0DC5"/>
    <w:rPr>
      <w:color w:val="000000"/>
    </w:rPr>
  </w:style>
  <w:style w:type="paragraph" w:customStyle="1" w:styleId="when">
    <w:name w:val="when"/>
    <w:basedOn w:val="who"/>
    <w:next w:val="where"/>
    <w:qFormat/>
    <w:rsid w:val="00FD0DC5"/>
    <w:pPr>
      <w:spacing w:before="360"/>
    </w:pPr>
  </w:style>
  <w:style w:type="paragraph" w:customStyle="1" w:styleId="where">
    <w:name w:val="where"/>
    <w:basedOn w:val="when"/>
    <w:next w:val="NoSpacing"/>
    <w:qFormat/>
    <w:rsid w:val="00FD0DC5"/>
    <w:pPr>
      <w:spacing w:before="0"/>
    </w:pPr>
  </w:style>
  <w:style w:type="paragraph" w:styleId="NoSpacing">
    <w:name w:val="No Spacing"/>
    <w:uiPriority w:val="1"/>
    <w:qFormat/>
    <w:rsid w:val="00FD0DC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0DC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0DC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C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C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DC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0D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DC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D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0DC5"/>
    <w:rPr>
      <w:b/>
      <w:bCs/>
    </w:rPr>
  </w:style>
  <w:style w:type="character" w:styleId="Emphasis">
    <w:name w:val="Emphasis"/>
    <w:uiPriority w:val="20"/>
    <w:qFormat/>
    <w:rsid w:val="00FD0DC5"/>
    <w:rPr>
      <w:i/>
      <w:iCs/>
    </w:rPr>
  </w:style>
  <w:style w:type="paragraph" w:styleId="ListParagraph">
    <w:name w:val="List Paragraph"/>
    <w:basedOn w:val="Normal"/>
    <w:uiPriority w:val="34"/>
    <w:qFormat/>
    <w:rsid w:val="00FD0DC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0DC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0D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C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C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0DC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0DC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0DC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0DC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0D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DC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C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C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0DC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0DC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0DC5"/>
    <w:pPr>
      <w:bidi/>
    </w:pPr>
  </w:style>
  <w:style w:type="paragraph" w:customStyle="1" w:styleId="num">
    <w:name w:val="num"/>
    <w:basedOn w:val="poem"/>
    <w:qFormat/>
    <w:rsid w:val="00FD0DC5"/>
    <w:pPr>
      <w:spacing w:before="240"/>
    </w:pPr>
  </w:style>
  <w:style w:type="paragraph" w:customStyle="1" w:styleId="body">
    <w:name w:val="body"/>
    <w:basedOn w:val="Normal"/>
    <w:qFormat/>
    <w:rsid w:val="00FD0DC5"/>
    <w:rPr>
      <w:color w:val="000000"/>
    </w:rPr>
  </w:style>
  <w:style w:type="paragraph" w:customStyle="1" w:styleId="when">
    <w:name w:val="when"/>
    <w:basedOn w:val="who"/>
    <w:next w:val="where"/>
    <w:qFormat/>
    <w:rsid w:val="00FD0DC5"/>
    <w:pPr>
      <w:spacing w:before="360"/>
    </w:pPr>
  </w:style>
  <w:style w:type="paragraph" w:customStyle="1" w:styleId="where">
    <w:name w:val="where"/>
    <w:basedOn w:val="when"/>
    <w:next w:val="NoSpacing"/>
    <w:qFormat/>
    <w:rsid w:val="00FD0DC5"/>
    <w:pPr>
      <w:spacing w:before="0"/>
    </w:pPr>
  </w:style>
  <w:style w:type="paragraph" w:styleId="NoSpacing">
    <w:name w:val="No Spacing"/>
    <w:uiPriority w:val="1"/>
    <w:qFormat/>
    <w:rsid w:val="00FD0DC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0DC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0DC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C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C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DC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0D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DC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D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0DC5"/>
    <w:rPr>
      <w:b/>
      <w:bCs/>
    </w:rPr>
  </w:style>
  <w:style w:type="character" w:styleId="Emphasis">
    <w:name w:val="Emphasis"/>
    <w:uiPriority w:val="20"/>
    <w:qFormat/>
    <w:rsid w:val="00FD0DC5"/>
    <w:rPr>
      <w:i/>
      <w:iCs/>
    </w:rPr>
  </w:style>
  <w:style w:type="paragraph" w:styleId="ListParagraph">
    <w:name w:val="List Paragraph"/>
    <w:basedOn w:val="Normal"/>
    <w:uiPriority w:val="34"/>
    <w:qFormat/>
    <w:rsid w:val="00FD0DC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0DC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0D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C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C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0DC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0DC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0DC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0DC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0D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D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3A816-50D0-491A-BAE5-D39BCBDD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2010-04-12T21:01:00Z</dcterms:created>
  <dcterms:modified xsi:type="dcterms:W3CDTF">2010-04-12T21:05:00Z</dcterms:modified>
</cp:coreProperties>
</file>