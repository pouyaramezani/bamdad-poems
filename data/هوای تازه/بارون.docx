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B2BFB" w14:textId="77777777" w:rsidR="00AF796B" w:rsidRPr="00707772" w:rsidRDefault="0047137D" w:rsidP="0028791A">
      <w:pPr>
        <w:pStyle w:val="poem"/>
        <w:rPr>
          <w:rtl/>
          <w:lang w:bidi="fa-IR"/>
        </w:rPr>
      </w:pPr>
      <w:r w:rsidRPr="00707772">
        <w:rPr>
          <w:rFonts w:hint="cs"/>
          <w:rtl/>
          <w:lang w:bidi="fa-IR"/>
        </w:rPr>
        <w:t>بارون</w:t>
      </w:r>
    </w:p>
    <w:p w14:paraId="2088F8DA" w14:textId="774AD8A2" w:rsidR="00707772" w:rsidRDefault="00707772" w:rsidP="0028791A">
      <w:pPr>
        <w:pStyle w:val="who"/>
        <w:bidi/>
        <w:rPr>
          <w:rtl/>
          <w:lang w:bidi="fa-IR"/>
        </w:rPr>
      </w:pPr>
    </w:p>
    <w:p w14:paraId="0D65B4CB" w14:textId="11D57F7B" w:rsidR="0028791A" w:rsidRDefault="0028791A" w:rsidP="0028791A">
      <w:pPr>
        <w:pStyle w:val="where"/>
        <w:bidi/>
        <w:rPr>
          <w:rtl/>
          <w:lang w:bidi="fa-IR"/>
        </w:rPr>
      </w:pPr>
    </w:p>
    <w:p w14:paraId="468839D8" w14:textId="731FFB17" w:rsidR="0028791A" w:rsidRDefault="0028791A" w:rsidP="0028791A">
      <w:pPr>
        <w:pStyle w:val="num"/>
        <w:rPr>
          <w:rtl/>
          <w:lang w:bidi="fa-IR"/>
        </w:rPr>
      </w:pPr>
    </w:p>
    <w:p w14:paraId="2CF0A994" w14:textId="77777777" w:rsidR="0028791A" w:rsidRPr="0028791A" w:rsidRDefault="0028791A" w:rsidP="0028791A">
      <w:pPr>
        <w:pStyle w:val="subname"/>
        <w:rPr>
          <w:rtl/>
          <w:lang w:bidi="fa-IR"/>
        </w:rPr>
      </w:pPr>
    </w:p>
    <w:p w14:paraId="1CB30158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بارون مياد جرجر</w:t>
      </w:r>
    </w:p>
    <w:p w14:paraId="1A47598C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گم شده راهِ بندر</w:t>
      </w:r>
    </w:p>
    <w:p w14:paraId="3E431BC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2F8CE1C1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ساحلِ شب چه دوره</w:t>
      </w:r>
    </w:p>
    <w:p w14:paraId="4ABD81C1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آبش سيا و شوره</w:t>
      </w:r>
    </w:p>
    <w:p w14:paraId="63279E6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01F3E435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اي خدا کشتي بفرست</w:t>
      </w:r>
    </w:p>
    <w:p w14:paraId="04866720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آتيشِ بهشتي بفرست</w:t>
      </w:r>
    </w:p>
    <w:p w14:paraId="332EEE00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2A6D4964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جاده‌ي کهکشون کو</w:t>
      </w:r>
    </w:p>
    <w:p w14:paraId="3DA559E5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زُهره‌ي آسمون کو</w:t>
      </w:r>
    </w:p>
    <w:p w14:paraId="0B76747F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5A5FD87E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چراغِ زُهره سرده</w:t>
      </w:r>
    </w:p>
    <w:p w14:paraId="2A0147FF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تو سياهيا مي‌گرده</w:t>
      </w:r>
    </w:p>
    <w:p w14:paraId="0E33BC8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71D47E67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اي خدا روشنش کن</w:t>
      </w:r>
    </w:p>
    <w:p w14:paraId="00021CD3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فانوسِ راهِ منش کن</w:t>
      </w:r>
    </w:p>
    <w:p w14:paraId="6C18713D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00BD1FE9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گم شده راهِ بندر</w:t>
      </w:r>
    </w:p>
    <w:p w14:paraId="727DDA60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بارون مياد جرجر</w:t>
      </w:r>
    </w:p>
    <w:p w14:paraId="612F7F9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763E0297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rPr>
          <w:rFonts w:ascii="Times New Roman" w:hAnsi="Times New Roman" w:cs="Times New Roman"/>
        </w:rPr>
        <w:t>□</w:t>
      </w:r>
    </w:p>
    <w:p w14:paraId="43F6530A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5BDC8DF5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بارون مياد جرجر</w:t>
      </w:r>
    </w:p>
    <w:p w14:paraId="373EDC5A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رو گنبذ و رو منبر</w:t>
      </w:r>
    </w:p>
    <w:p w14:paraId="01983534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473DAA76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لک‌لکِ پيرِ خسّه</w:t>
      </w:r>
    </w:p>
    <w:p w14:paraId="23C14EE8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بالاي منار نشسّه.</w:t>
      </w:r>
    </w:p>
    <w:p w14:paraId="49FCD7A6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03E9CC15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»</w:t>
      </w:r>
      <w:r w:rsidRPr="00707772">
        <w:rPr>
          <w:rFonts w:hint="cs"/>
          <w:rtl/>
          <w:lang w:bidi="fa-IR"/>
        </w:rPr>
        <w:t>ــ لک‌لکِ نازِ قندي</w:t>
      </w:r>
    </w:p>
    <w:p w14:paraId="3B46EDC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يه چيزي بگم نخندي</w:t>
      </w:r>
      <w:r w:rsidRPr="00707772">
        <w:t>:</w:t>
      </w:r>
    </w:p>
    <w:p w14:paraId="2B1C2B28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تو اين هواي تاريک</w:t>
      </w:r>
    </w:p>
    <w:p w14:paraId="72B064C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دالونِ تنگ و باريک</w:t>
      </w:r>
    </w:p>
    <w:p w14:paraId="7417694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وقتي که مي‌پريدي</w:t>
      </w:r>
    </w:p>
    <w:p w14:paraId="412DD494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تو زُهره رو نديدي؟</w:t>
      </w:r>
      <w:r w:rsidRPr="00707772">
        <w:t>«</w:t>
      </w:r>
    </w:p>
    <w:p w14:paraId="1641163F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59FF389D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»</w:t>
      </w:r>
      <w:r w:rsidRPr="00707772">
        <w:rPr>
          <w:rFonts w:hint="cs"/>
          <w:rtl/>
          <w:lang w:bidi="fa-IR"/>
        </w:rPr>
        <w:t>ــ عجب بلايي بچه</w:t>
      </w:r>
      <w:r w:rsidRPr="00707772">
        <w:t>!</w:t>
      </w:r>
    </w:p>
    <w:p w14:paraId="2F2BD50C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از کجا ميايي بچه؟</w:t>
      </w:r>
    </w:p>
    <w:p w14:paraId="3F990A6C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6D319BA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نمي‌بيني خوابه جوجه‌م</w:t>
      </w:r>
    </w:p>
    <w:p w14:paraId="232CA438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حالش خرابه جوجه‌م</w:t>
      </w:r>
    </w:p>
    <w:p w14:paraId="02A4B052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از بس که خورده غوره</w:t>
      </w:r>
    </w:p>
    <w:p w14:paraId="030CE135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تب داره مثلِ کوره؟</w:t>
      </w:r>
    </w:p>
    <w:p w14:paraId="2028503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459989D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تو اين بارونِ شَرشَر</w:t>
      </w:r>
    </w:p>
    <w:p w14:paraId="2E4AD79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هوا سيا زمين تر</w:t>
      </w:r>
    </w:p>
    <w:p w14:paraId="083CF8A6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تو ابرِ پاره‌پاره</w:t>
      </w:r>
    </w:p>
    <w:p w14:paraId="261BAE68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زُهره چي‌کار داره؟</w:t>
      </w:r>
    </w:p>
    <w:p w14:paraId="0EFE84C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زُهره خانم خوابيده</w:t>
      </w:r>
    </w:p>
    <w:p w14:paraId="55398F14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هيچکي اونو نديده</w:t>
      </w:r>
      <w:r w:rsidRPr="00707772">
        <w:t>... «</w:t>
      </w:r>
    </w:p>
    <w:p w14:paraId="1C32CD9B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640676E4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rPr>
          <w:rFonts w:ascii="Times New Roman" w:hAnsi="Times New Roman" w:cs="Times New Roman"/>
        </w:rPr>
        <w:t>□</w:t>
      </w:r>
    </w:p>
    <w:p w14:paraId="670C02E2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52D7942F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بارون مياد جرجر</w:t>
      </w:r>
    </w:p>
    <w:p w14:paraId="335CA11F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رو پُشتِ بونِ هاجر</w:t>
      </w:r>
    </w:p>
    <w:p w14:paraId="039DF822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هاجر عروسي داره</w:t>
      </w:r>
    </w:p>
    <w:p w14:paraId="5E44E9F8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تاجِ خروسي داره.</w:t>
      </w:r>
    </w:p>
    <w:p w14:paraId="14D0C316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27D8DD5D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»</w:t>
      </w:r>
      <w:r w:rsidRPr="00707772">
        <w:rPr>
          <w:rFonts w:hint="cs"/>
          <w:rtl/>
          <w:lang w:bidi="fa-IR"/>
        </w:rPr>
        <w:t>ــ هاجرکِ نازِ قندي</w:t>
      </w:r>
    </w:p>
    <w:p w14:paraId="45B0FF5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يه چيزي بگم نخندي</w:t>
      </w:r>
      <w:r w:rsidRPr="00707772">
        <w:t>:</w:t>
      </w:r>
    </w:p>
    <w:p w14:paraId="3241970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194BFE9A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وقتي حنا مي‌ذاشتي</w:t>
      </w:r>
    </w:p>
    <w:p w14:paraId="1373149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ابروتو ورمي‌داشتي</w:t>
      </w:r>
    </w:p>
    <w:p w14:paraId="40EAAD7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زلفاتو وا مي‌کردي</w:t>
      </w:r>
    </w:p>
    <w:p w14:paraId="060E882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خالتو سيا مي‌کردي</w:t>
      </w:r>
    </w:p>
    <w:p w14:paraId="768AF22C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زُهره نيومد تماشا؟</w:t>
      </w:r>
    </w:p>
    <w:p w14:paraId="4B797B4B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نکن اگه ديدي حاشا</w:t>
      </w:r>
      <w:r w:rsidRPr="00707772">
        <w:t>... «</w:t>
      </w:r>
    </w:p>
    <w:p w14:paraId="0E7BC916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3DDE067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»</w:t>
      </w:r>
      <w:r w:rsidRPr="00707772">
        <w:rPr>
          <w:rFonts w:hint="cs"/>
          <w:rtl/>
          <w:lang w:bidi="fa-IR"/>
        </w:rPr>
        <w:t>ــ حوصله داري بچه</w:t>
      </w:r>
      <w:r w:rsidRPr="00707772">
        <w:t>!</w:t>
      </w:r>
    </w:p>
    <w:p w14:paraId="09ABDDC7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مگه تو بيکاري بچه؟</w:t>
      </w:r>
    </w:p>
    <w:p w14:paraId="2167D225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دومادو الان ميارن</w:t>
      </w:r>
    </w:p>
    <w:p w14:paraId="26F5876C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پرده رو ور مي‌دارن</w:t>
      </w:r>
    </w:p>
    <w:p w14:paraId="3458F3A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دسّمو ميدن به دسّش</w:t>
      </w:r>
    </w:p>
    <w:p w14:paraId="53874692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بايد دَرارو بَسّش</w:t>
      </w:r>
    </w:p>
    <w:p w14:paraId="07AB3C2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4F2ED02C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نمي‌بيني کار دارم من؟</w:t>
      </w:r>
    </w:p>
    <w:p w14:paraId="51F5106F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دلِ بي‌قرار دارم من؟</w:t>
      </w:r>
    </w:p>
    <w:p w14:paraId="4184541B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تو اين هواي گريون</w:t>
      </w:r>
    </w:p>
    <w:p w14:paraId="0C9B6B3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شرشرِ لوسِ بارون</w:t>
      </w:r>
    </w:p>
    <w:p w14:paraId="416D344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که شب سحر نمي‌شه</w:t>
      </w:r>
    </w:p>
    <w:p w14:paraId="157ABDEB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زُهره به‌در نمي‌شه</w:t>
      </w:r>
      <w:r w:rsidRPr="00707772">
        <w:rPr>
          <w:rtl/>
          <w:lang w:bidi="fa-IR"/>
        </w:rPr>
        <w:t xml:space="preserve">... </w:t>
      </w:r>
      <w:r w:rsidRPr="00707772">
        <w:t>«</w:t>
      </w:r>
    </w:p>
    <w:p w14:paraId="20D4901A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15A903F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rPr>
          <w:rFonts w:ascii="Times New Roman" w:hAnsi="Times New Roman" w:cs="Times New Roman"/>
        </w:rPr>
        <w:t>□</w:t>
      </w:r>
    </w:p>
    <w:p w14:paraId="100A28B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70C8FCB3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بارون مياد جرجر</w:t>
      </w:r>
    </w:p>
    <w:p w14:paraId="69934168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روي خونه‌هاي بي‌در</w:t>
      </w:r>
    </w:p>
    <w:p w14:paraId="51411FA7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4A682096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چهارتا مردِ بيدار</w:t>
      </w:r>
    </w:p>
    <w:p w14:paraId="17B6E8F2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نشسّه تنگِ ديفار</w:t>
      </w:r>
    </w:p>
    <w:p w14:paraId="5F134635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0179453C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ديفارِ کنده‌کاري</w:t>
      </w:r>
    </w:p>
    <w:p w14:paraId="2461CA71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نه فرش و نه بخاري.</w:t>
      </w:r>
    </w:p>
    <w:p w14:paraId="56A01B0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5738E56B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»</w:t>
      </w:r>
      <w:r w:rsidRPr="00707772">
        <w:rPr>
          <w:rFonts w:hint="cs"/>
          <w:rtl/>
          <w:lang w:bidi="fa-IR"/>
        </w:rPr>
        <w:t>ــ مردا، سلام ُ عليکم</w:t>
      </w:r>
      <w:r w:rsidRPr="00707772">
        <w:t>!</w:t>
      </w:r>
    </w:p>
    <w:p w14:paraId="3CC6194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زُهره خانم شده گُم</w:t>
      </w:r>
    </w:p>
    <w:p w14:paraId="16C3B53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نه لک‌لک اونو ديده</w:t>
      </w:r>
    </w:p>
    <w:p w14:paraId="6D0C00A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نه هاجرِ ورپريده</w:t>
      </w:r>
    </w:p>
    <w:p w14:paraId="0082FD2A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3C36E197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اگه ديگه بر نگرده</w:t>
      </w:r>
    </w:p>
    <w:p w14:paraId="20793394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اوهو، اوهو، چه دَرده</w:t>
      </w:r>
      <w:r w:rsidRPr="00707772">
        <w:t>!</w:t>
      </w:r>
    </w:p>
    <w:p w14:paraId="64BC6BE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2B84BDDC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بارونِ ريشه‌ريشه</w:t>
      </w:r>
    </w:p>
    <w:p w14:paraId="1E74703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شب ديگه صُب نمي‌شه</w:t>
      </w:r>
      <w:r w:rsidRPr="00707772">
        <w:t>.«</w:t>
      </w:r>
    </w:p>
    <w:p w14:paraId="74010EBE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679F9465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»</w:t>
      </w:r>
      <w:r w:rsidRPr="00707772">
        <w:rPr>
          <w:rFonts w:hint="cs"/>
          <w:rtl/>
          <w:lang w:bidi="fa-IR"/>
        </w:rPr>
        <w:t>ــ بچه‌ي خسّه‌مونده</w:t>
      </w:r>
    </w:p>
    <w:p w14:paraId="700CCCD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چيزي به صُب نمونده</w:t>
      </w:r>
    </w:p>
    <w:p w14:paraId="361A5DDF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غصه نخور ديوونه</w:t>
      </w:r>
    </w:p>
    <w:p w14:paraId="2C8FF5BA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کي ديده که شب بمونه؟ ــ</w:t>
      </w:r>
    </w:p>
    <w:p w14:paraId="29D29F8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103E2E3F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زُهره‌ي تابون اينجاس</w:t>
      </w:r>
    </w:p>
    <w:p w14:paraId="3C80EF9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تو گرهِ مُشتِ مرداس</w:t>
      </w:r>
    </w:p>
    <w:p w14:paraId="39736EDC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وقتي که مردا پاشن</w:t>
      </w:r>
    </w:p>
    <w:p w14:paraId="1C70B7F4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ابرا زِ هم مي‌پاشن</w:t>
      </w:r>
    </w:p>
    <w:p w14:paraId="2B4DD0CD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خروسِ سحر مي‌خونه</w:t>
      </w:r>
    </w:p>
    <w:p w14:paraId="6350150C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خورشيد خانوم مي‌دونه</w:t>
      </w:r>
    </w:p>
    <w:p w14:paraId="12445FA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که وقتِ شب گذشته</w:t>
      </w:r>
    </w:p>
    <w:p w14:paraId="64155709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موقعِ کار و گَشته</w:t>
      </w:r>
      <w:r w:rsidRPr="00707772">
        <w:t>.</w:t>
      </w:r>
    </w:p>
    <w:p w14:paraId="21B8F346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خورشيدِ بالابالا</w:t>
      </w:r>
    </w:p>
    <w:p w14:paraId="4F5999B3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 </w:t>
      </w:r>
      <w:r w:rsidRPr="00707772">
        <w:rPr>
          <w:rtl/>
          <w:lang w:bidi="fa-IR"/>
        </w:rPr>
        <w:t xml:space="preserve"> </w:t>
      </w:r>
      <w:r w:rsidRPr="00707772">
        <w:rPr>
          <w:rFonts w:hint="cs"/>
          <w:rtl/>
          <w:lang w:bidi="fa-IR"/>
        </w:rPr>
        <w:t>گوشِش به زنگه حالا</w:t>
      </w:r>
      <w:r w:rsidRPr="00707772">
        <w:t>. «</w:t>
      </w:r>
    </w:p>
    <w:p w14:paraId="3B6A36A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74BE86B7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rPr>
          <w:rFonts w:ascii="Times New Roman" w:hAnsi="Times New Roman" w:cs="Times New Roman"/>
        </w:rPr>
        <w:t>□</w:t>
      </w:r>
    </w:p>
    <w:p w14:paraId="4C431E94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45F8F699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بارون مياد جرجر</w:t>
      </w:r>
    </w:p>
    <w:p w14:paraId="7B191575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رو گنبذ و رو منبر</w:t>
      </w:r>
    </w:p>
    <w:p w14:paraId="0C592D75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54319009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رو پُشتِ بونِ هاجر</w:t>
      </w:r>
    </w:p>
    <w:p w14:paraId="0C6F7B65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رو خونه‌هاي بي‌در...</w:t>
      </w:r>
    </w:p>
    <w:p w14:paraId="2BDD882A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6CBD8F1E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ساحلِ شب چه دوره</w:t>
      </w:r>
    </w:p>
    <w:p w14:paraId="3F286643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آبش سيا و شوره</w:t>
      </w:r>
    </w:p>
    <w:p w14:paraId="0BE7F5A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5CC6DA6F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جاده‌ي کهکشون کو</w:t>
      </w:r>
    </w:p>
    <w:p w14:paraId="53B6AFF6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زُهره‌ي آسمون کو؟</w:t>
      </w:r>
    </w:p>
    <w:p w14:paraId="22894FD4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08C83B3B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خروسکِ قندي‌قندي</w:t>
      </w:r>
    </w:p>
    <w:p w14:paraId="0494F74A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چرا نوکتو مي‌بندي؟</w:t>
      </w:r>
    </w:p>
    <w:p w14:paraId="61DF95D7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59844FA4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آفتابو روشنش کن</w:t>
      </w:r>
    </w:p>
    <w:p w14:paraId="43F02E0E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فانوسِ راهِ منش کن</w:t>
      </w:r>
    </w:p>
    <w:p w14:paraId="7023A301" w14:textId="77777777" w:rsidR="00AF796B" w:rsidRPr="00707772" w:rsidRDefault="0047137D" w:rsidP="0028791A">
      <w:pPr>
        <w:pStyle w:val="body"/>
        <w:bidi/>
        <w:rPr>
          <w:rtl/>
        </w:rPr>
      </w:pPr>
      <w:r w:rsidRPr="00707772">
        <w:t> </w:t>
      </w:r>
    </w:p>
    <w:p w14:paraId="223147FD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گم شده راهِ بندر</w:t>
      </w:r>
    </w:p>
    <w:p w14:paraId="57A37AAB" w14:textId="77777777" w:rsidR="00AF796B" w:rsidRPr="00707772" w:rsidRDefault="0047137D" w:rsidP="0028791A">
      <w:pPr>
        <w:pStyle w:val="body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>بارون مي</w:t>
      </w:r>
      <w:bookmarkStart w:id="0" w:name="_GoBack"/>
      <w:bookmarkEnd w:id="0"/>
      <w:r w:rsidRPr="00707772">
        <w:rPr>
          <w:rFonts w:hint="cs"/>
          <w:rtl/>
          <w:lang w:bidi="fa-IR"/>
        </w:rPr>
        <w:t>اد جرجر...</w:t>
      </w:r>
    </w:p>
    <w:p w14:paraId="32293B74" w14:textId="0FB68162" w:rsidR="0028791A" w:rsidRDefault="0047137D" w:rsidP="0028791A">
      <w:pPr>
        <w:pStyle w:val="when"/>
        <w:bidi/>
        <w:rPr>
          <w:rFonts w:hint="cs"/>
          <w:rtl/>
          <w:lang w:bidi="fa-IR"/>
        </w:rPr>
      </w:pPr>
      <w:r w:rsidRPr="00707772">
        <w:t> </w:t>
      </w:r>
      <w:r w:rsidRPr="00707772">
        <w:rPr>
          <w:rFonts w:hint="cs"/>
          <w:rtl/>
          <w:lang w:bidi="fa-IR"/>
        </w:rPr>
        <w:t>۱۳۳۳</w:t>
      </w:r>
    </w:p>
    <w:p w14:paraId="352C86ED" w14:textId="27A64EC9" w:rsidR="00AF796B" w:rsidRPr="0028791A" w:rsidRDefault="0047137D" w:rsidP="0028791A">
      <w:pPr>
        <w:pStyle w:val="where"/>
        <w:bidi/>
        <w:rPr>
          <w:rtl/>
          <w:lang w:bidi="fa-IR"/>
        </w:rPr>
      </w:pPr>
      <w:r w:rsidRPr="00707772">
        <w:rPr>
          <w:rFonts w:hint="cs"/>
          <w:rtl/>
          <w:lang w:bidi="fa-IR"/>
        </w:rPr>
        <w:t xml:space="preserve"> زندانِ قصر</w:t>
      </w:r>
    </w:p>
    <w:sectPr w:rsidR="00AF796B" w:rsidRPr="00287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7137D"/>
    <w:rsid w:val="0028791A"/>
    <w:rsid w:val="0047137D"/>
    <w:rsid w:val="00707772"/>
    <w:rsid w:val="00766772"/>
    <w:rsid w:val="00A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2E9A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1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8791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8791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8791A"/>
    <w:pPr>
      <w:bidi/>
    </w:pPr>
  </w:style>
  <w:style w:type="paragraph" w:customStyle="1" w:styleId="num">
    <w:name w:val="num"/>
    <w:basedOn w:val="poem"/>
    <w:qFormat/>
    <w:rsid w:val="0028791A"/>
    <w:pPr>
      <w:spacing w:before="240"/>
    </w:pPr>
  </w:style>
  <w:style w:type="paragraph" w:customStyle="1" w:styleId="body">
    <w:name w:val="body"/>
    <w:basedOn w:val="Normal"/>
    <w:qFormat/>
    <w:rsid w:val="0028791A"/>
    <w:rPr>
      <w:color w:val="000000"/>
    </w:rPr>
  </w:style>
  <w:style w:type="paragraph" w:customStyle="1" w:styleId="when">
    <w:name w:val="when"/>
    <w:basedOn w:val="who"/>
    <w:next w:val="where"/>
    <w:qFormat/>
    <w:rsid w:val="0028791A"/>
    <w:pPr>
      <w:spacing w:before="360"/>
    </w:pPr>
  </w:style>
  <w:style w:type="paragraph" w:customStyle="1" w:styleId="where">
    <w:name w:val="where"/>
    <w:basedOn w:val="when"/>
    <w:next w:val="NoSpacing"/>
    <w:qFormat/>
    <w:rsid w:val="0028791A"/>
    <w:pPr>
      <w:spacing w:before="0"/>
    </w:pPr>
  </w:style>
  <w:style w:type="paragraph" w:styleId="NoSpacing">
    <w:name w:val="No Spacing"/>
    <w:uiPriority w:val="1"/>
    <w:qFormat/>
    <w:rsid w:val="0028791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8791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8791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1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1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91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79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91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1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8791A"/>
    <w:rPr>
      <w:b/>
      <w:bCs/>
    </w:rPr>
  </w:style>
  <w:style w:type="character" w:styleId="Emphasis">
    <w:name w:val="Emphasis"/>
    <w:uiPriority w:val="20"/>
    <w:qFormat/>
    <w:rsid w:val="0028791A"/>
    <w:rPr>
      <w:i/>
      <w:iCs/>
    </w:rPr>
  </w:style>
  <w:style w:type="paragraph" w:styleId="ListParagraph">
    <w:name w:val="List Paragraph"/>
    <w:basedOn w:val="Normal"/>
    <w:uiPriority w:val="34"/>
    <w:qFormat/>
    <w:rsid w:val="0028791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8791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79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1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1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8791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8791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8791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8791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879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1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1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8791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8791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8791A"/>
    <w:pPr>
      <w:bidi/>
    </w:pPr>
  </w:style>
  <w:style w:type="paragraph" w:customStyle="1" w:styleId="num">
    <w:name w:val="num"/>
    <w:basedOn w:val="poem"/>
    <w:qFormat/>
    <w:rsid w:val="0028791A"/>
    <w:pPr>
      <w:spacing w:before="240"/>
    </w:pPr>
  </w:style>
  <w:style w:type="paragraph" w:customStyle="1" w:styleId="body">
    <w:name w:val="body"/>
    <w:basedOn w:val="Normal"/>
    <w:qFormat/>
    <w:rsid w:val="0028791A"/>
    <w:rPr>
      <w:color w:val="000000"/>
    </w:rPr>
  </w:style>
  <w:style w:type="paragraph" w:customStyle="1" w:styleId="when">
    <w:name w:val="when"/>
    <w:basedOn w:val="who"/>
    <w:next w:val="where"/>
    <w:qFormat/>
    <w:rsid w:val="0028791A"/>
    <w:pPr>
      <w:spacing w:before="360"/>
    </w:pPr>
  </w:style>
  <w:style w:type="paragraph" w:customStyle="1" w:styleId="where">
    <w:name w:val="where"/>
    <w:basedOn w:val="when"/>
    <w:next w:val="NoSpacing"/>
    <w:qFormat/>
    <w:rsid w:val="0028791A"/>
    <w:pPr>
      <w:spacing w:before="0"/>
    </w:pPr>
  </w:style>
  <w:style w:type="paragraph" w:styleId="NoSpacing">
    <w:name w:val="No Spacing"/>
    <w:uiPriority w:val="1"/>
    <w:qFormat/>
    <w:rsid w:val="0028791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8791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8791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1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1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91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79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91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1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8791A"/>
    <w:rPr>
      <w:b/>
      <w:bCs/>
    </w:rPr>
  </w:style>
  <w:style w:type="character" w:styleId="Emphasis">
    <w:name w:val="Emphasis"/>
    <w:uiPriority w:val="20"/>
    <w:qFormat/>
    <w:rsid w:val="0028791A"/>
    <w:rPr>
      <w:i/>
      <w:iCs/>
    </w:rPr>
  </w:style>
  <w:style w:type="paragraph" w:styleId="ListParagraph">
    <w:name w:val="List Paragraph"/>
    <w:basedOn w:val="Normal"/>
    <w:uiPriority w:val="34"/>
    <w:qFormat/>
    <w:rsid w:val="0028791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8791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79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1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1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8791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8791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8791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8791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879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2010-04-01T21:03:00Z</dcterms:created>
  <dcterms:modified xsi:type="dcterms:W3CDTF">2010-04-05T17:52:00Z</dcterms:modified>
</cp:coreProperties>
</file>