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0164F" w14:textId="77777777" w:rsidR="005A7326" w:rsidRDefault="005A7326" w:rsidP="005A7326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>شب‌گير</w:t>
      </w:r>
    </w:p>
    <w:p w14:paraId="1D44B25D" w14:textId="77777777" w:rsidR="005A7326" w:rsidRDefault="005A7326" w:rsidP="005A7326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>براي اديب خوانساري و سِحرِ صدايش</w:t>
      </w:r>
    </w:p>
    <w:p w14:paraId="6F7B4F35" w14:textId="77777777" w:rsidR="005A7326" w:rsidRDefault="005A7326" w:rsidP="005A7326">
      <w:pPr>
        <w:pStyle w:val="why"/>
        <w:rPr>
          <w:rFonts w:hint="cs"/>
          <w:rtl/>
          <w:lang w:bidi="fa-IR"/>
        </w:rPr>
      </w:pPr>
    </w:p>
    <w:p w14:paraId="42B98229" w14:textId="77777777" w:rsidR="00D10639" w:rsidRDefault="00D10639" w:rsidP="00D10639">
      <w:pPr>
        <w:pStyle w:val="num"/>
        <w:rPr>
          <w:rFonts w:hint="cs"/>
          <w:rtl/>
          <w:lang w:bidi="fa-IR"/>
        </w:rPr>
      </w:pPr>
    </w:p>
    <w:p w14:paraId="61C332E3" w14:textId="77777777" w:rsidR="00D10639" w:rsidRPr="00D10639" w:rsidRDefault="00D10639" w:rsidP="00D10639">
      <w:pPr>
        <w:pStyle w:val="subname"/>
        <w:rPr>
          <w:rtl/>
          <w:lang w:bidi="fa-IR"/>
        </w:rPr>
      </w:pPr>
    </w:p>
    <w:p w14:paraId="689A91A6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مرغي از اقصاي ظلمت پر گرفت</w:t>
      </w:r>
    </w:p>
    <w:p w14:paraId="0CD26EA4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شب، </w:t>
      </w:r>
      <w:r>
        <w:rPr>
          <w:rFonts w:hint="cs"/>
          <w:b/>
          <w:bCs/>
          <w:rtl/>
          <w:lang w:bidi="fa-IR"/>
        </w:rPr>
        <w:t>چرايي گفت و خواب از سر گرفت.</w:t>
      </w:r>
    </w:p>
    <w:p w14:paraId="7FEB3B2D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مرغ، </w:t>
      </w:r>
      <w:r>
        <w:rPr>
          <w:rFonts w:hint="cs"/>
          <w:b/>
          <w:bCs/>
          <w:rtl/>
          <w:lang w:bidi="fa-IR"/>
        </w:rPr>
        <w:t>وايي کرد، پر بگشود و بست</w:t>
      </w:r>
    </w:p>
    <w:p w14:paraId="7E4A36FD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شب نشناخت، در ظلمت نشست.</w:t>
      </w:r>
    </w:p>
    <w:p w14:paraId="002C7BAE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59167C0" w14:textId="77777777" w:rsidR="005A7326" w:rsidRDefault="005A7326" w:rsidP="005A7326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6460AAA" w14:textId="77777777" w:rsidR="005A7326" w:rsidRDefault="005A7326" w:rsidP="005A7326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781402C8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مرغم، به ظلمت باژگون</w:t>
      </w:r>
    </w:p>
    <w:p w14:paraId="32BBA992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نغمه‌اش واي، آب‌خوردش جوي خون.</w:t>
      </w:r>
    </w:p>
    <w:p w14:paraId="646503B4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دانه‌اش در دامِ تزويرِ فلک</w:t>
      </w:r>
    </w:p>
    <w:p w14:paraId="124BFD0A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لانه بر گهواره‌ي جنبانِ شک.</w:t>
      </w:r>
    </w:p>
    <w:p w14:paraId="08372AA6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76BD6C1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لانه مي‌جنبد وز او ارکانِ مرغ،</w:t>
      </w:r>
    </w:p>
    <w:p w14:paraId="0F1A89A6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ژيغ ژيغش مي‌خراشد جانِ مرغ.</w:t>
      </w:r>
    </w:p>
    <w:p w14:paraId="081F6F7D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904BB25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خدا! گر شک نبودي در ميان</w:t>
      </w:r>
    </w:p>
    <w:p w14:paraId="058C3EC8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کي چنين تاريک بود اين خاکدان؟</w:t>
      </w:r>
    </w:p>
    <w:p w14:paraId="705124F1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نه تن زندانِ ترديد آمدي</w:t>
      </w:r>
    </w:p>
    <w:p w14:paraId="74032AC8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پُراز فانوسِ خورشيد آمدي.</w:t>
      </w:r>
    </w:p>
    <w:p w14:paraId="388D36D0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C7CA2A8" w14:textId="77777777" w:rsidR="005A7326" w:rsidRDefault="005A7326" w:rsidP="005A7326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478B961" w14:textId="77777777" w:rsidR="005A7326" w:rsidRDefault="005A7326" w:rsidP="005A7326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566CC0D6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همان مرغم که </w:t>
      </w:r>
      <w:r>
        <w:rPr>
          <w:rFonts w:hint="cs"/>
          <w:b/>
          <w:bCs/>
          <w:rtl/>
          <w:lang w:bidi="fa-IR"/>
        </w:rPr>
        <w:t>واي آوازِ او</w:t>
      </w:r>
    </w:p>
    <w:p w14:paraId="252EC2A9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سوزِ مأيوسان همه از سازِ او</w:t>
      </w:r>
    </w:p>
    <w:p w14:paraId="0DEE9CF9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او ز شب در واي و شب دلشاد از اوست</w:t>
      </w:r>
    </w:p>
    <w:p w14:paraId="1608AC30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شب، خوش از مرغي که در فرياد از اوست،</w:t>
      </w:r>
    </w:p>
    <w:p w14:paraId="65C27BF6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گاه بالي مي‌زند در قعرِ آن</w:t>
      </w:r>
    </w:p>
    <w:p w14:paraId="711A73FE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گاه وايي مي‌کشد از سوزِ جان.</w:t>
      </w:r>
    </w:p>
    <w:p w14:paraId="1EE0B922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2B095F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 اگر شب سرخوش از وايش نبود</w:t>
      </w:r>
    </w:p>
    <w:p w14:paraId="441347F2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لاجرم اين بند بر پايش نبود.</w:t>
      </w:r>
    </w:p>
    <w:p w14:paraId="32BBDEDD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6196DB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واي اگر تابد به زندانبانِ ريش</w:t>
      </w:r>
    </w:p>
    <w:p w14:paraId="76E52FD7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آفتابِ عشقي از محبوسِ خويش!</w:t>
      </w:r>
    </w:p>
    <w:p w14:paraId="516934AE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C16CE81" w14:textId="77777777" w:rsidR="005A7326" w:rsidRDefault="005A7326" w:rsidP="005A7326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1FCF5CB" w14:textId="77777777" w:rsidR="005A7326" w:rsidRDefault="005A7326" w:rsidP="005A7326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006E38CD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مرغم، نه افزونم نه کم.</w:t>
      </w:r>
    </w:p>
    <w:p w14:paraId="1F85D1F6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قايقي سرگشته بر درياي غم:</w:t>
      </w:r>
    </w:p>
    <w:p w14:paraId="6BD49AC4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اميدم پيش رانَد يک نفس</w:t>
      </w:r>
    </w:p>
    <w:p w14:paraId="564232B9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روحِ دريايم کشانَد بازپس.</w:t>
      </w:r>
    </w:p>
    <w:p w14:paraId="44A0B973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4F74D3D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اميدم وانهد با خويشتن</w:t>
      </w:r>
    </w:p>
    <w:p w14:paraId="7E5AFC8A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مدفنِ درياي بي‌پايان و، من!</w:t>
      </w:r>
    </w:p>
    <w:p w14:paraId="0397431B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ور نه خود بازم نهد درياي پير</w:t>
      </w:r>
    </w:p>
    <w:p w14:paraId="5CF617C8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 بيا، اميد! و پارويي بگير!</w:t>
      </w:r>
    </w:p>
    <w:p w14:paraId="67FB3D9A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773701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 نه از اميد رَستم ني ز غم</w:t>
      </w:r>
    </w:p>
    <w:p w14:paraId="7485F714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 ميان خوش دست‌وپايي مي‌زنم.</w:t>
      </w:r>
    </w:p>
    <w:p w14:paraId="5264B2AD" w14:textId="77777777" w:rsidR="005A7326" w:rsidRDefault="005A7326" w:rsidP="005A732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276CC9" w14:textId="77777777" w:rsidR="005A7326" w:rsidRDefault="005A7326" w:rsidP="005A7326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F856856" w14:textId="77777777" w:rsidR="005A7326" w:rsidRDefault="005A7326" w:rsidP="005A7326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0C0074C0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 که پر بگشود و بست</w:t>
      </w:r>
    </w:p>
    <w:p w14:paraId="088BA47F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 ز شب نشناخت، در ظلمت نشست.</w:t>
      </w:r>
    </w:p>
    <w:p w14:paraId="70325F32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غمِ جان است و نه‌ش پرواي نام</w:t>
      </w:r>
    </w:p>
    <w:p w14:paraId="577AF0CE" w14:textId="77777777" w:rsidR="005A7326" w:rsidRDefault="005A7326" w:rsidP="005A732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مي‌زند </w:t>
      </w:r>
      <w:r>
        <w:rPr>
          <w:rFonts w:hint="cs"/>
          <w:b/>
          <w:bCs/>
          <w:rtl/>
          <w:lang w:bidi="fa-IR"/>
        </w:rPr>
        <w:t>وايي به ظلمت، والسلام.</w:t>
      </w:r>
    </w:p>
    <w:p w14:paraId="22750167" w14:textId="77777777" w:rsidR="005A7326" w:rsidRDefault="005A7326" w:rsidP="005A7326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543E75A0" w14:textId="77777777" w:rsidR="005A7326" w:rsidRDefault="005A7326">
      <w:pPr>
        <w:rPr>
          <w:rtl/>
          <w:lang w:bidi="fa-IR"/>
        </w:rPr>
      </w:pPr>
    </w:p>
    <w:sectPr w:rsidR="005A7326" w:rsidSect="00CA6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5A7326"/>
    <w:rsid w:val="00D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ADC5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39"/>
  </w:style>
  <w:style w:type="paragraph" w:styleId="Heading1">
    <w:name w:val="heading 1"/>
    <w:basedOn w:val="Normal"/>
    <w:next w:val="Normal"/>
    <w:link w:val="Heading1Char"/>
    <w:uiPriority w:val="9"/>
    <w:qFormat/>
    <w:rsid w:val="00D106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6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6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6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6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6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6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1063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1063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10639"/>
    <w:pPr>
      <w:bidi/>
    </w:pPr>
  </w:style>
  <w:style w:type="paragraph" w:customStyle="1" w:styleId="body">
    <w:name w:val="body"/>
    <w:basedOn w:val="Normal"/>
    <w:qFormat/>
    <w:rsid w:val="00D1063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10639"/>
    <w:pPr>
      <w:spacing w:before="360"/>
    </w:pPr>
  </w:style>
  <w:style w:type="paragraph" w:customStyle="1" w:styleId="where">
    <w:name w:val="where"/>
    <w:basedOn w:val="when"/>
    <w:next w:val="NoSpacing"/>
    <w:qFormat/>
    <w:rsid w:val="00D10639"/>
    <w:pPr>
      <w:spacing w:before="0"/>
    </w:pPr>
  </w:style>
  <w:style w:type="paragraph" w:styleId="NoSpacing">
    <w:name w:val="No Spacing"/>
    <w:uiPriority w:val="1"/>
    <w:qFormat/>
    <w:rsid w:val="00D10639"/>
    <w:rPr>
      <w:rFonts w:eastAsiaTheme="minorEastAsia"/>
    </w:rPr>
  </w:style>
  <w:style w:type="paragraph" w:customStyle="1" w:styleId="num">
    <w:name w:val="num"/>
    <w:basedOn w:val="poem"/>
    <w:qFormat/>
    <w:rsid w:val="00D10639"/>
    <w:pPr>
      <w:spacing w:before="240"/>
    </w:pPr>
  </w:style>
  <w:style w:type="paragraph" w:customStyle="1" w:styleId="subname">
    <w:name w:val="subname"/>
    <w:basedOn w:val="num"/>
    <w:next w:val="body"/>
    <w:qFormat/>
    <w:rsid w:val="00D106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106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6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6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6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6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6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63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0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6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6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10639"/>
    <w:rPr>
      <w:b/>
      <w:bCs/>
    </w:rPr>
  </w:style>
  <w:style w:type="character" w:styleId="Emphasis">
    <w:name w:val="Emphasis"/>
    <w:uiPriority w:val="20"/>
    <w:qFormat/>
    <w:rsid w:val="00D10639"/>
    <w:rPr>
      <w:i/>
      <w:iCs/>
    </w:rPr>
  </w:style>
  <w:style w:type="paragraph" w:styleId="ListParagraph">
    <w:name w:val="List Paragraph"/>
    <w:basedOn w:val="Normal"/>
    <w:uiPriority w:val="34"/>
    <w:qFormat/>
    <w:rsid w:val="00D106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06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06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6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6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06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06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06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06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06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6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39"/>
  </w:style>
  <w:style w:type="paragraph" w:styleId="Heading1">
    <w:name w:val="heading 1"/>
    <w:basedOn w:val="Normal"/>
    <w:next w:val="Normal"/>
    <w:link w:val="Heading1Char"/>
    <w:uiPriority w:val="9"/>
    <w:qFormat/>
    <w:rsid w:val="00D106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6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6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63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63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63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6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1063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1063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10639"/>
    <w:pPr>
      <w:bidi/>
    </w:pPr>
  </w:style>
  <w:style w:type="paragraph" w:customStyle="1" w:styleId="body">
    <w:name w:val="body"/>
    <w:basedOn w:val="Normal"/>
    <w:qFormat/>
    <w:rsid w:val="00D1063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10639"/>
    <w:pPr>
      <w:spacing w:before="360"/>
    </w:pPr>
  </w:style>
  <w:style w:type="paragraph" w:customStyle="1" w:styleId="where">
    <w:name w:val="where"/>
    <w:basedOn w:val="when"/>
    <w:next w:val="NoSpacing"/>
    <w:qFormat/>
    <w:rsid w:val="00D10639"/>
    <w:pPr>
      <w:spacing w:before="0"/>
    </w:pPr>
  </w:style>
  <w:style w:type="paragraph" w:styleId="NoSpacing">
    <w:name w:val="No Spacing"/>
    <w:uiPriority w:val="1"/>
    <w:qFormat/>
    <w:rsid w:val="00D10639"/>
    <w:rPr>
      <w:rFonts w:eastAsiaTheme="minorEastAsia"/>
    </w:rPr>
  </w:style>
  <w:style w:type="paragraph" w:customStyle="1" w:styleId="num">
    <w:name w:val="num"/>
    <w:basedOn w:val="poem"/>
    <w:qFormat/>
    <w:rsid w:val="00D10639"/>
    <w:pPr>
      <w:spacing w:before="240"/>
    </w:pPr>
  </w:style>
  <w:style w:type="paragraph" w:customStyle="1" w:styleId="subname">
    <w:name w:val="subname"/>
    <w:basedOn w:val="num"/>
    <w:next w:val="body"/>
    <w:qFormat/>
    <w:rsid w:val="00D1063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1063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6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63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63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6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6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63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0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63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63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10639"/>
    <w:rPr>
      <w:b/>
      <w:bCs/>
    </w:rPr>
  </w:style>
  <w:style w:type="character" w:styleId="Emphasis">
    <w:name w:val="Emphasis"/>
    <w:uiPriority w:val="20"/>
    <w:qFormat/>
    <w:rsid w:val="00D10639"/>
    <w:rPr>
      <w:i/>
      <w:iCs/>
    </w:rPr>
  </w:style>
  <w:style w:type="paragraph" w:styleId="ListParagraph">
    <w:name w:val="List Paragraph"/>
    <w:basedOn w:val="Normal"/>
    <w:uiPriority w:val="34"/>
    <w:qFormat/>
    <w:rsid w:val="00D106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06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06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6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63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063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063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063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06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06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6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2010-04-05T23:20:00Z</dcterms:created>
  <dcterms:modified xsi:type="dcterms:W3CDTF">2010-04-06T09:42:00Z</dcterms:modified>
</cp:coreProperties>
</file>