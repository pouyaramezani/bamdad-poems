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B161B" w14:textId="77777777" w:rsidR="00714CFA" w:rsidRDefault="00714CFA" w:rsidP="00714CFA">
      <w:pPr>
        <w:pStyle w:val="poem"/>
        <w:rPr>
          <w:rtl/>
          <w:lang w:bidi="fa-IR"/>
        </w:rPr>
      </w:pPr>
      <w:bookmarkStart w:id="0" w:name="_GoBack"/>
      <w:r w:rsidRPr="00700355">
        <w:rPr>
          <w:rFonts w:hint="cs"/>
          <w:rtl/>
        </w:rPr>
        <w:t>باغ</w:t>
      </w:r>
      <w:r>
        <w:rPr>
          <w:rFonts w:hint="cs"/>
          <w:rtl/>
          <w:lang w:bidi="fa-IR"/>
        </w:rPr>
        <w:t xml:space="preserve"> آينه</w:t>
      </w:r>
    </w:p>
    <w:p w14:paraId="66FBDD5A" w14:textId="77777777" w:rsidR="00714CFA" w:rsidRDefault="00714CFA" w:rsidP="00714CFA">
      <w:pPr>
        <w:pStyle w:val="who"/>
        <w:bidi/>
        <w:rPr>
          <w:rtl/>
          <w:lang w:bidi="fa-IR"/>
        </w:rPr>
      </w:pPr>
    </w:p>
    <w:p w14:paraId="6767B3D6" w14:textId="4DC836AA" w:rsidR="00714CFA" w:rsidRDefault="00714CFA" w:rsidP="00714CFA">
      <w:pPr>
        <w:pStyle w:val="why"/>
        <w:rPr>
          <w:rtl/>
          <w:lang w:bidi="fa-IR"/>
        </w:rPr>
      </w:pPr>
    </w:p>
    <w:p w14:paraId="14E6084E" w14:textId="57D94511" w:rsidR="00D45F52" w:rsidRDefault="00D45F52" w:rsidP="00D45F52">
      <w:pPr>
        <w:pStyle w:val="num"/>
        <w:rPr>
          <w:rtl/>
          <w:lang w:bidi="fa-IR"/>
        </w:rPr>
      </w:pPr>
    </w:p>
    <w:p w14:paraId="453B87E0" w14:textId="77777777" w:rsidR="00D45F52" w:rsidRPr="00D45F52" w:rsidRDefault="00D45F52" w:rsidP="00D45F52">
      <w:pPr>
        <w:pStyle w:val="subname"/>
        <w:rPr>
          <w:lang w:bidi="fa-IR"/>
        </w:rPr>
      </w:pPr>
    </w:p>
    <w:p w14:paraId="106B1966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چراغي به دستم چراغي در برابرم.</w:t>
      </w:r>
    </w:p>
    <w:p w14:paraId="77BA0CCF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به جنگِ سياهي مي‌روم.</w:t>
      </w:r>
    </w:p>
    <w:p w14:paraId="378A483A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F01A99E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گهواره‌هاي خستگي</w:t>
      </w:r>
    </w:p>
    <w:p w14:paraId="0DD4F65B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                      </w:t>
      </w:r>
      <w:r>
        <w:rPr>
          <w:rFonts w:hint="cs"/>
          <w:rtl/>
          <w:lang w:bidi="fa-IR"/>
        </w:rPr>
        <w:t xml:space="preserve"> از کشاکشِ رفت‌وآمدها</w:t>
      </w:r>
    </w:p>
    <w:p w14:paraId="3DFBC060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بازايستاده‌اند،</w:t>
      </w:r>
    </w:p>
    <w:p w14:paraId="7E0FE901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خورشيدي از اعماق</w:t>
      </w:r>
    </w:p>
    <w:p w14:paraId="436ACC2A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کهکشان‌هاي خاکستر شده را روشن مي‌کند.</w:t>
      </w:r>
    </w:p>
    <w:p w14:paraId="73274A63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55D9DB8" w14:textId="77777777" w:rsidR="00714CFA" w:rsidRDefault="00714CFA" w:rsidP="00714CFA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337868F2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D5EE23C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فريادهاي عاصي آذرخش ــ</w:t>
      </w:r>
    </w:p>
    <w:p w14:paraId="2C19D4DD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هنگامي که تگرگ</w:t>
      </w:r>
    </w:p>
    <w:p w14:paraId="7607FD8B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                   </w:t>
      </w:r>
      <w:r>
        <w:rPr>
          <w:rFonts w:hint="cs"/>
          <w:rtl/>
          <w:lang w:bidi="fa-IR"/>
        </w:rPr>
        <w:t xml:space="preserve"> در بطنِ بي‌قرارِ ابر</w:t>
      </w:r>
    </w:p>
    <w:p w14:paraId="2B96C6D7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</w:t>
      </w:r>
      <w:r>
        <w:rPr>
          <w:rFonts w:hint="cs"/>
          <w:rtl/>
          <w:lang w:bidi="fa-IR"/>
        </w:rPr>
        <w:t xml:space="preserve"> نطفه مي‌بندد.</w:t>
      </w:r>
    </w:p>
    <w:p w14:paraId="5256FDFF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دردِ خاموش‌وارِ تاک ــ</w:t>
      </w:r>
    </w:p>
    <w:p w14:paraId="6E5AFBF2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هنگامي که غوره‌ي خُرد</w:t>
      </w:r>
    </w:p>
    <w:p w14:paraId="33806ABA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</w:t>
      </w:r>
      <w:r>
        <w:rPr>
          <w:rFonts w:hint="cs"/>
          <w:rtl/>
          <w:lang w:bidi="fa-IR"/>
        </w:rPr>
        <w:t xml:space="preserve"> در انتهاي شاخسارِ طولاني پيچ‌پيچ جوانه مي‌زند</w:t>
      </w:r>
      <w:r>
        <w:rPr>
          <w:rFonts w:hint="cs"/>
        </w:rPr>
        <w:t>.</w:t>
      </w:r>
    </w:p>
    <w:p w14:paraId="608B2621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فريادِ من همه گريزِ از درد بود</w:t>
      </w:r>
    </w:p>
    <w:p w14:paraId="5542A18B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چرا که من در وحشت‌انگيزترينِ شب‌ها آفتاب را به دعايي نوميدوار طلب مي‌کرده‌ام</w:t>
      </w:r>
    </w:p>
    <w:p w14:paraId="783C3E5D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A317311" w14:textId="77777777" w:rsidR="00714CFA" w:rsidRDefault="00714CFA" w:rsidP="00714CFA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161821A1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6CED7C9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 از خورشيدها آمده‌اي از سپيده‌دم‌ها آمده‌اي</w:t>
      </w:r>
    </w:p>
    <w:p w14:paraId="3838F9A2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 از آينه‌ها و ابريشم‌ها آمده‌اي.</w:t>
      </w:r>
    </w:p>
    <w:p w14:paraId="7CCD9DDB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72DCAE0" w14:textId="77777777" w:rsidR="00714CFA" w:rsidRDefault="00714CFA" w:rsidP="00714CFA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32CCD801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787761A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خلئي که نه خدا بود و نه آتش، نگاه و اعتمادِ تو را به دعايي نوميدوار طلب کرده بودم.</w:t>
      </w:r>
    </w:p>
    <w:p w14:paraId="22CAB830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608BCC3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جرياني جدي</w:t>
      </w:r>
    </w:p>
    <w:p w14:paraId="283E6EF1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فاصله‌ي دو مرگ</w:t>
      </w:r>
    </w:p>
    <w:p w14:paraId="7E32CED1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تهي ميانِ دو تنهايي ــ</w:t>
      </w:r>
    </w:p>
    <w:p w14:paraId="7E351BC3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[نگاه و اعتمادِ تو بدين‌گونه است!]</w:t>
      </w:r>
    </w:p>
    <w:p w14:paraId="567700FF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E6E2BE7" w14:textId="77777777" w:rsidR="00714CFA" w:rsidRDefault="00714CFA" w:rsidP="00714CFA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5396FAA8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21AF2A5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شادي تو بي‌رحم است و بزرگوار</w:t>
      </w:r>
    </w:p>
    <w:p w14:paraId="3EDB8832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نفس‌ات در دست‌هاي خالي من ترانه و سبزي‌ست</w:t>
      </w:r>
    </w:p>
    <w:p w14:paraId="0704C15B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C7A75B5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</w:t>
      </w:r>
    </w:p>
    <w:p w14:paraId="61027CB0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برمي‌خيزم!</w:t>
      </w:r>
    </w:p>
    <w:p w14:paraId="37766745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4649B28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چراغي در دست، چراغي در دلم.</w:t>
      </w:r>
    </w:p>
    <w:p w14:paraId="32A1263F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زنگارِ روحم را صيقل مي‌زنم.</w:t>
      </w:r>
    </w:p>
    <w:p w14:paraId="6B451B1F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آينه‌يي برابرِ آينه‌ات مي‌گذارم</w:t>
      </w:r>
    </w:p>
    <w:p w14:paraId="552E651A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با تو</w:t>
      </w:r>
    </w:p>
    <w:p w14:paraId="6FE98569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     </w:t>
      </w:r>
      <w:r>
        <w:rPr>
          <w:rFonts w:hint="cs"/>
          <w:rtl/>
          <w:lang w:bidi="fa-IR"/>
        </w:rPr>
        <w:t xml:space="preserve"> ابديتي بسازم.</w:t>
      </w:r>
    </w:p>
    <w:p w14:paraId="6CB00DB8" w14:textId="77777777" w:rsidR="00714CFA" w:rsidRDefault="00714CFA" w:rsidP="00714CFA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۱۳۳۶</w:t>
      </w:r>
    </w:p>
    <w:p w14:paraId="390B405C" w14:textId="77777777" w:rsidR="00714CFA" w:rsidRPr="00700355" w:rsidRDefault="00714CFA" w:rsidP="00714CFA">
      <w:pPr>
        <w:pStyle w:val="where"/>
        <w:bidi/>
        <w:rPr>
          <w:rtl/>
          <w:lang w:bidi="fa-IR"/>
        </w:rPr>
      </w:pPr>
    </w:p>
    <w:p w14:paraId="7FB0CE47" w14:textId="77777777" w:rsidR="00714CFA" w:rsidRDefault="00714CFA" w:rsidP="00714CFA">
      <w:pPr>
        <w:rPr>
          <w:rtl/>
        </w:rPr>
      </w:pPr>
      <w:r>
        <w:t> </w:t>
      </w:r>
      <w:r>
        <w:tab/>
      </w:r>
    </w:p>
    <w:p w14:paraId="3CE67739" w14:textId="77777777" w:rsidR="00714CFA" w:rsidRDefault="00714CFA" w:rsidP="00714CFA">
      <w:pPr>
        <w:pStyle w:val="poem"/>
        <w:rPr>
          <w:rtl/>
          <w:lang w:bidi="fa-IR"/>
        </w:rPr>
      </w:pPr>
      <w:r>
        <w:rPr>
          <w:rFonts w:hint="cs"/>
          <w:rtl/>
          <w:lang w:bidi="fa-IR"/>
        </w:rPr>
        <w:t>مرثيه</w:t>
      </w:r>
    </w:p>
    <w:p w14:paraId="7078A217" w14:textId="77777777" w:rsidR="00714CFA" w:rsidRDefault="00714CFA" w:rsidP="00714CFA">
      <w:pPr>
        <w:pStyle w:val="who"/>
        <w:bidi/>
        <w:rPr>
          <w:rtl/>
          <w:lang w:bidi="fa-IR"/>
        </w:rPr>
      </w:pPr>
    </w:p>
    <w:p w14:paraId="5EEF4B22" w14:textId="77777777" w:rsidR="00714CFA" w:rsidRPr="00700355" w:rsidRDefault="00714CFA" w:rsidP="00714CFA">
      <w:pPr>
        <w:pStyle w:val="why"/>
        <w:rPr>
          <w:lang w:bidi="fa-IR"/>
        </w:rPr>
      </w:pPr>
    </w:p>
    <w:p w14:paraId="1D223E15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نيمروز...</w:t>
      </w:r>
    </w:p>
    <w:p w14:paraId="45B4603B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نيمروز...</w:t>
      </w:r>
    </w:p>
    <w:p w14:paraId="33DC7E8B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CEF5C6F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بي‌آن‌که آفتاب را در نصف‌النهارِ خوف‌انگيزش بازببينيم،</w:t>
      </w:r>
    </w:p>
    <w:p w14:paraId="75B9E22B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پسِ ابرهاي کج، نقاب‌هاي گول و پرده‌هاي هزاران‌ريشگي باران آيا</w:t>
      </w:r>
    </w:p>
    <w:p w14:paraId="77266F46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زمان از نيم‌وزِ موعود گذشته است</w:t>
      </w:r>
    </w:p>
    <w:p w14:paraId="1887C09A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شبِ جاودانه ديگر، چندان دور نيست؟</w:t>
      </w:r>
    </w:p>
    <w:p w14:paraId="2AF48447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ستارگان، در انتظارِ فرمانِ آخرين به سردي مي‌گرايند</w:t>
      </w:r>
    </w:p>
    <w:p w14:paraId="01835158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شبِ جاودانه را غروري به کمال بخشايند؟</w:t>
      </w:r>
    </w:p>
    <w:p w14:paraId="25D43D44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A3F1831" w14:textId="77777777" w:rsidR="00714CFA" w:rsidRDefault="00714CFA" w:rsidP="00714CFA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419007E0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D8AE61B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نيشخندها لبانِ تازه‌تري مي‌جويند</w:t>
      </w:r>
    </w:p>
    <w:p w14:paraId="64AA6975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چندان‌که از جُستجوي بي‌حاصل بازمي‌مانند</w:t>
      </w:r>
    </w:p>
    <w:p w14:paraId="789C8A90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لبانِ ما بازمي‌آيند.</w:t>
      </w:r>
    </w:p>
    <w:p w14:paraId="287CA715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1229257" w14:textId="77777777" w:rsidR="00714CFA" w:rsidRDefault="00714CFA" w:rsidP="00714CFA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3654F8E9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4DDCC4C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راه‌هاي پُرغبار، مسافرانِ خسته فرامي‌رسند...</w:t>
      </w:r>
    </w:p>
    <w:p w14:paraId="7BF36EA6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4E8DDDA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«</w:t>
      </w:r>
      <w:r>
        <w:rPr>
          <w:rFonts w:hint="cs"/>
          <w:rtl/>
          <w:lang w:bidi="fa-IR"/>
        </w:rPr>
        <w:t xml:space="preserve">ــ </w:t>
      </w:r>
      <w:r>
        <w:rPr>
          <w:rFonts w:hint="cs"/>
          <w:b/>
          <w:bCs/>
          <w:rtl/>
          <w:lang w:bidi="fa-IR"/>
        </w:rPr>
        <w:t>شست‌وشوي پاهاي آبلگونِ شما را آبِ عطرآلوده فراهم کرده‌ايم</w:t>
      </w:r>
    </w:p>
    <w:p w14:paraId="3493BE4D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اي مردانِ خسته</w:t>
      </w:r>
    </w:p>
    <w:p w14:paraId="22F85C1A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به خانه‌هاي ما فرود آييد!</w:t>
      </w:r>
      <w:r>
        <w:rPr>
          <w:rFonts w:hint="cs"/>
          <w:b/>
          <w:bCs/>
        </w:rPr>
        <w:t>»</w:t>
      </w:r>
    </w:p>
    <w:p w14:paraId="2CF219E7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ED87F32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«</w:t>
      </w:r>
      <w:r>
        <w:rPr>
          <w:rFonts w:hint="cs"/>
          <w:rtl/>
          <w:lang w:bidi="fa-IR"/>
        </w:rPr>
        <w:t xml:space="preserve">ــ </w:t>
      </w:r>
      <w:r>
        <w:rPr>
          <w:rFonts w:hint="cs"/>
          <w:b/>
          <w:bCs/>
          <w:rtl/>
          <w:lang w:bidi="fa-IR"/>
        </w:rPr>
        <w:t>در بستري حقير، اميدي به جهان آمده است.</w:t>
      </w:r>
    </w:p>
    <w:p w14:paraId="3294778F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اي باکرگانِ اورشليم! راهِ بيت‌اللحم کجاست؟</w:t>
      </w:r>
      <w:r>
        <w:rPr>
          <w:rFonts w:hint="cs"/>
          <w:b/>
          <w:bCs/>
        </w:rPr>
        <w:t>»</w:t>
      </w:r>
    </w:p>
    <w:p w14:paraId="04BB6CFD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550D6B1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 زائرانِ خسته، سرودگويان از دروازه‌ي بيت‌اللحم مي‌گذرند و در </w:t>
      </w:r>
      <w:r>
        <w:rPr>
          <w:rFonts w:hint="cs"/>
          <w:b/>
          <w:bCs/>
          <w:rtl/>
          <w:lang w:bidi="fa-IR"/>
        </w:rPr>
        <w:t>جُل‌جُتاي چشم‌به‌راه، جوانه‌اي کاج، در انتظارِ آن‌که به هيأتِ صليبي درآيد، در خاموشي شتاب آلوده‌ي خويش، به جانبِ آسمانِ تهي قد مي‌کشد.</w:t>
      </w:r>
    </w:p>
    <w:p w14:paraId="2949014B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0C36E8A" w14:textId="77777777" w:rsidR="00714CFA" w:rsidRDefault="00714CFA" w:rsidP="00714CFA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14748B3D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60E543D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نيمروز...</w:t>
      </w:r>
    </w:p>
    <w:p w14:paraId="7EC28106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نيمروز...</w:t>
      </w:r>
    </w:p>
    <w:p w14:paraId="06DCAD5B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AF33E5E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«</w:t>
      </w:r>
      <w:r>
        <w:rPr>
          <w:rFonts w:hint="cs"/>
          <w:rtl/>
          <w:lang w:bidi="fa-IR"/>
        </w:rPr>
        <w:t xml:space="preserve">ــ </w:t>
      </w:r>
      <w:r>
        <w:rPr>
          <w:rFonts w:hint="cs"/>
          <w:b/>
          <w:bCs/>
          <w:rtl/>
          <w:lang w:bidi="fa-IR"/>
        </w:rPr>
        <w:t>در پسِ ابر و نقاب و پرده، آيا</w:t>
      </w:r>
    </w:p>
    <w:p w14:paraId="40AC92D6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زمان از نيمروز گذشته است؟</w:t>
      </w:r>
    </w:p>
    <w:p w14:paraId="3789EACB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و شبِ جاودانه آيا</w:t>
      </w:r>
    </w:p>
    <w:p w14:paraId="4101396D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ديگر چندان دور نيست؟</w:t>
      </w:r>
      <w:r>
        <w:rPr>
          <w:rFonts w:hint="cs"/>
          <w:b/>
          <w:bCs/>
        </w:rPr>
        <w:t>»</w:t>
      </w:r>
    </w:p>
    <w:p w14:paraId="6704CF9B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E9D5250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زميني که به سردي مي‌گرايد، ديگر سخني ندارد.</w:t>
      </w:r>
    </w:p>
    <w:p w14:paraId="346B9B35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آنجا که جنگ‌آورانِ کهن گريستند</w:t>
      </w:r>
    </w:p>
    <w:p w14:paraId="1F2E196C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گريه پاسخي به خاموشي ابدي بود.</w:t>
      </w:r>
    </w:p>
    <w:p w14:paraId="4691FD8E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9B908B3" w14:textId="77777777" w:rsidR="00714CFA" w:rsidRDefault="00714CFA" w:rsidP="00714CFA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7A8FAC3E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4CFB1F8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عيسا بر صليبي بيهوده مرده است.</w:t>
      </w:r>
    </w:p>
    <w:p w14:paraId="5EEB6310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حنجره‌هاي تهي، سرودي ديگرگونه مي‌خوانند، گويي خداوندِ بيمار درگذشته است.</w:t>
      </w:r>
    </w:p>
    <w:p w14:paraId="07445347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هان! عزاي جاودانه آيا از چه هنگام آغاز گشته است؟</w:t>
      </w:r>
    </w:p>
    <w:p w14:paraId="633B84EF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D67C33A" w14:textId="77777777" w:rsidR="00714CFA" w:rsidRDefault="00714CFA" w:rsidP="00714CFA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10B97252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5637CFF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رگبارهاي اشک، شوره‌زارِ ابدي را باور نمي‌کند.</w:t>
      </w:r>
    </w:p>
    <w:p w14:paraId="44BF07DF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رگبارِ اشک، شوره‌زارِ ابدي را بارور نمي‌کند</w:t>
      </w:r>
    </w:p>
    <w:p w14:paraId="6F9DC98E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رگبارهاي اشک، بي‌حاصل است</w:t>
      </w:r>
    </w:p>
    <w:p w14:paraId="134A3ABC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کاجِ سرفرازِ صليب چنان پُربار است</w:t>
      </w:r>
    </w:p>
    <w:p w14:paraId="21BBF239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مريمِ سوگوار</w:t>
      </w:r>
    </w:p>
    <w:p w14:paraId="424849D3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عيساي مصلوبش را بازنمي‌شناسد.</w:t>
      </w:r>
    </w:p>
    <w:p w14:paraId="6A450AAD" w14:textId="77777777" w:rsidR="00714CFA" w:rsidRDefault="00714CFA" w:rsidP="00714CF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5B785AE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انتهاي آسمانِ خالي، ديواري عظيم فروريخته است</w:t>
      </w:r>
    </w:p>
    <w:p w14:paraId="1C906790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فريادِ سرگردانِ تو</w:t>
      </w:r>
    </w:p>
    <w:p w14:paraId="6AE1C2D2" w14:textId="77777777" w:rsidR="00714CFA" w:rsidRDefault="00714CFA" w:rsidP="00714CF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ديگر به سوي تو بازنخواهد گشت...</w:t>
      </w:r>
    </w:p>
    <w:p w14:paraId="71FBE560" w14:textId="77777777" w:rsidR="00714CFA" w:rsidRDefault="00714CFA" w:rsidP="00714CFA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bookmarkEnd w:id="0"/>
    <w:p w14:paraId="568C9503" w14:textId="77777777" w:rsidR="00714CFA" w:rsidRDefault="00714CFA"/>
    <w:sectPr w:rsidR="00714C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CFA"/>
    <w:rsid w:val="00714CFA"/>
    <w:rsid w:val="00D4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52A929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F5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F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F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F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F5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F5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F5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F5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F5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F5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D45F5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45F5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45F52"/>
    <w:pPr>
      <w:bidi/>
    </w:pPr>
  </w:style>
  <w:style w:type="paragraph" w:customStyle="1" w:styleId="body">
    <w:name w:val="body"/>
    <w:basedOn w:val="Normal"/>
    <w:qFormat/>
    <w:rsid w:val="00D45F52"/>
    <w:rPr>
      <w:color w:val="000000"/>
    </w:rPr>
  </w:style>
  <w:style w:type="paragraph" w:customStyle="1" w:styleId="when">
    <w:name w:val="when"/>
    <w:basedOn w:val="who"/>
    <w:next w:val="where"/>
    <w:qFormat/>
    <w:rsid w:val="00D45F52"/>
    <w:pPr>
      <w:spacing w:before="360"/>
    </w:pPr>
  </w:style>
  <w:style w:type="paragraph" w:customStyle="1" w:styleId="where">
    <w:name w:val="where"/>
    <w:basedOn w:val="when"/>
    <w:next w:val="NoSpacing"/>
    <w:qFormat/>
    <w:rsid w:val="00D45F52"/>
    <w:pPr>
      <w:spacing w:before="0"/>
    </w:pPr>
  </w:style>
  <w:style w:type="paragraph" w:styleId="NoSpacing">
    <w:name w:val="No Spacing"/>
    <w:uiPriority w:val="1"/>
    <w:qFormat/>
    <w:rsid w:val="00D45F52"/>
    <w:rPr>
      <w:rFonts w:eastAsiaTheme="minorEastAsia"/>
    </w:rPr>
  </w:style>
  <w:style w:type="paragraph" w:customStyle="1" w:styleId="num">
    <w:name w:val="num"/>
    <w:basedOn w:val="poem"/>
    <w:qFormat/>
    <w:rsid w:val="00D45F52"/>
    <w:pPr>
      <w:spacing w:before="240"/>
    </w:pPr>
  </w:style>
  <w:style w:type="paragraph" w:customStyle="1" w:styleId="subname">
    <w:name w:val="subname"/>
    <w:basedOn w:val="num"/>
    <w:next w:val="body"/>
    <w:qFormat/>
    <w:rsid w:val="00D45F5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45F5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F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F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F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F5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F5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F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F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F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5F5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5F5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F5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F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5F5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45F52"/>
    <w:rPr>
      <w:b/>
      <w:bCs/>
    </w:rPr>
  </w:style>
  <w:style w:type="character" w:styleId="Emphasis">
    <w:name w:val="Emphasis"/>
    <w:uiPriority w:val="20"/>
    <w:qFormat/>
    <w:rsid w:val="00D45F52"/>
    <w:rPr>
      <w:i/>
      <w:iCs/>
    </w:rPr>
  </w:style>
  <w:style w:type="paragraph" w:styleId="ListParagraph">
    <w:name w:val="List Paragraph"/>
    <w:basedOn w:val="Normal"/>
    <w:uiPriority w:val="34"/>
    <w:qFormat/>
    <w:rsid w:val="00D45F5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45F5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5F5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F5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F5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45F5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45F5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45F5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45F5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45F5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F5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F5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F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F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F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F5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F5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F5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F5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F5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F5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D45F5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45F5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45F52"/>
    <w:pPr>
      <w:bidi/>
    </w:pPr>
  </w:style>
  <w:style w:type="paragraph" w:customStyle="1" w:styleId="body">
    <w:name w:val="body"/>
    <w:basedOn w:val="Normal"/>
    <w:qFormat/>
    <w:rsid w:val="00D45F52"/>
    <w:rPr>
      <w:color w:val="000000"/>
    </w:rPr>
  </w:style>
  <w:style w:type="paragraph" w:customStyle="1" w:styleId="when">
    <w:name w:val="when"/>
    <w:basedOn w:val="who"/>
    <w:next w:val="where"/>
    <w:qFormat/>
    <w:rsid w:val="00D45F52"/>
    <w:pPr>
      <w:spacing w:before="360"/>
    </w:pPr>
  </w:style>
  <w:style w:type="paragraph" w:customStyle="1" w:styleId="where">
    <w:name w:val="where"/>
    <w:basedOn w:val="when"/>
    <w:next w:val="NoSpacing"/>
    <w:qFormat/>
    <w:rsid w:val="00D45F52"/>
    <w:pPr>
      <w:spacing w:before="0"/>
    </w:pPr>
  </w:style>
  <w:style w:type="paragraph" w:styleId="NoSpacing">
    <w:name w:val="No Spacing"/>
    <w:uiPriority w:val="1"/>
    <w:qFormat/>
    <w:rsid w:val="00D45F52"/>
    <w:rPr>
      <w:rFonts w:eastAsiaTheme="minorEastAsia"/>
    </w:rPr>
  </w:style>
  <w:style w:type="paragraph" w:customStyle="1" w:styleId="num">
    <w:name w:val="num"/>
    <w:basedOn w:val="poem"/>
    <w:qFormat/>
    <w:rsid w:val="00D45F52"/>
    <w:pPr>
      <w:spacing w:before="240"/>
    </w:pPr>
  </w:style>
  <w:style w:type="paragraph" w:customStyle="1" w:styleId="subname">
    <w:name w:val="subname"/>
    <w:basedOn w:val="num"/>
    <w:next w:val="body"/>
    <w:qFormat/>
    <w:rsid w:val="00D45F5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45F5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F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F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F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F5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F5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F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F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F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5F5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5F5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F5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F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5F5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45F52"/>
    <w:rPr>
      <w:b/>
      <w:bCs/>
    </w:rPr>
  </w:style>
  <w:style w:type="character" w:styleId="Emphasis">
    <w:name w:val="Emphasis"/>
    <w:uiPriority w:val="20"/>
    <w:qFormat/>
    <w:rsid w:val="00D45F52"/>
    <w:rPr>
      <w:i/>
      <w:iCs/>
    </w:rPr>
  </w:style>
  <w:style w:type="paragraph" w:styleId="ListParagraph">
    <w:name w:val="List Paragraph"/>
    <w:basedOn w:val="Normal"/>
    <w:uiPriority w:val="34"/>
    <w:qFormat/>
    <w:rsid w:val="00D45F5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45F5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5F5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F5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F5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45F5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45F5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45F5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45F5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45F5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F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2010-04-05T23:52:00Z</dcterms:created>
  <dcterms:modified xsi:type="dcterms:W3CDTF">2010-04-06T10:13:00Z</dcterms:modified>
</cp:coreProperties>
</file>