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EE6F5" w14:textId="5BA432FB" w:rsidR="00D91184" w:rsidRDefault="0009482C" w:rsidP="005A61DD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ترانه‌ی کوچک</w:t>
      </w:r>
    </w:p>
    <w:p w14:paraId="45449F26" w14:textId="749A5815" w:rsidR="005A61DD" w:rsidRDefault="005A61DD" w:rsidP="005A61DD">
      <w:pPr>
        <w:pStyle w:val="who"/>
        <w:bidi/>
        <w:rPr>
          <w:rtl/>
          <w:lang w:bidi="fa-IR"/>
        </w:rPr>
      </w:pPr>
    </w:p>
    <w:p w14:paraId="60321151" w14:textId="7BCF3BA5" w:rsidR="005A61DD" w:rsidRDefault="005A61DD" w:rsidP="005A61DD">
      <w:pPr>
        <w:pStyle w:val="why"/>
        <w:rPr>
          <w:rtl/>
          <w:lang w:bidi="fa-IR"/>
        </w:rPr>
      </w:pPr>
    </w:p>
    <w:p w14:paraId="5830265F" w14:textId="4A3CE6E6" w:rsidR="005A61DD" w:rsidRDefault="005A61DD" w:rsidP="005A61DD">
      <w:pPr>
        <w:pStyle w:val="num"/>
        <w:rPr>
          <w:rtl/>
          <w:lang w:bidi="fa-IR"/>
        </w:rPr>
      </w:pPr>
    </w:p>
    <w:p w14:paraId="1D72DDF9" w14:textId="77777777" w:rsidR="005A61DD" w:rsidRPr="005A61DD" w:rsidRDefault="005A61DD" w:rsidP="005A61DD">
      <w:pPr>
        <w:pStyle w:val="subname"/>
        <w:rPr>
          <w:rtl/>
          <w:lang w:bidi="fa-IR"/>
        </w:rPr>
      </w:pPr>
    </w:p>
    <w:p w14:paraId="264F3E3D" w14:textId="77777777" w:rsidR="00D91184" w:rsidRDefault="0009482C" w:rsidP="005A61DD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0294A29" w14:textId="77777777" w:rsidR="005A61DD" w:rsidRPr="005A61DD" w:rsidRDefault="005A61DD" w:rsidP="005A61DD">
      <w:pPr>
        <w:pStyle w:val="body"/>
        <w:bidi/>
        <w:divId w:val="229731818"/>
      </w:pPr>
      <w:r w:rsidRPr="005A61DD">
        <w:rPr>
          <w:rFonts w:hint="cs"/>
          <w:b/>
          <w:rtl/>
          <w:lang w:bidi="fa-IR"/>
        </w:rPr>
        <w:t>ــ تو کجايي؟</w:t>
      </w: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hint="cs"/>
          <w:rtl/>
        </w:rPr>
        <w:t> </w:t>
      </w:r>
    </w:p>
    <w:p w14:paraId="5B0ED68B" w14:textId="77777777" w:rsidR="005A61DD" w:rsidRPr="005A61DD" w:rsidRDefault="005A61DD" w:rsidP="005A61DD">
      <w:pPr>
        <w:pStyle w:val="body"/>
        <w:bidi/>
        <w:divId w:val="229731818"/>
        <w:rPr>
          <w:rFonts w:ascii="Nesf2" w:hAnsi="Nesf2"/>
        </w:rPr>
      </w:pP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hint="cs"/>
          <w:b/>
          <w:rtl/>
          <w:lang w:bidi="fa-IR"/>
        </w:rPr>
        <w:t>در گستره‌ی بي‌مرز ِ اين جهان</w:t>
      </w: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ascii="Nesf2" w:hAnsi="Nesf2"/>
          <w:b/>
        </w:rPr>
        <w:t> </w:t>
      </w:r>
    </w:p>
    <w:p w14:paraId="63496F8E" w14:textId="77777777" w:rsidR="005A61DD" w:rsidRPr="005A61DD" w:rsidRDefault="005A61DD" w:rsidP="005A61DD">
      <w:pPr>
        <w:pStyle w:val="body"/>
        <w:bidi/>
        <w:divId w:val="229731818"/>
        <w:rPr>
          <w:rFonts w:ascii="Nesf2" w:hAnsi="Nesf2"/>
        </w:rPr>
      </w:pP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hint="cs"/>
          <w:rtl/>
        </w:rPr>
        <w:t> </w:t>
      </w:r>
      <w:r w:rsidRPr="005A61DD">
        <w:tab/>
      </w:r>
      <w:r w:rsidRPr="005A61DD">
        <w:rPr>
          <w:rFonts w:hint="cs"/>
          <w:b/>
          <w:rtl/>
          <w:lang w:bidi="fa-IR"/>
        </w:rPr>
        <w:t>تو کجايي؟</w:t>
      </w:r>
      <w:r w:rsidRPr="005A61DD">
        <w:rPr>
          <w:rFonts w:ascii="Nesf2" w:hAnsi="Nesf2"/>
          <w:b/>
        </w:rPr>
        <w:t> </w:t>
      </w:r>
    </w:p>
    <w:p w14:paraId="5F064B0A" w14:textId="77777777" w:rsidR="00D91184" w:rsidRDefault="0009482C" w:rsidP="005A61D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من در دوردست‌ترين جای جهان ايستاده‌ام:</w:t>
      </w:r>
    </w:p>
    <w:p w14:paraId="4995AC34" w14:textId="77777777" w:rsidR="00D91184" w:rsidRDefault="0009482C" w:rsidP="005A61D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کنار ِ تو.</w:t>
      </w:r>
    </w:p>
    <w:p w14:paraId="0DFC1C50" w14:textId="77777777" w:rsidR="00D91184" w:rsidRDefault="0009482C" w:rsidP="005A61D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BD6DF3D" w14:textId="77777777" w:rsidR="00D91184" w:rsidRDefault="0009482C" w:rsidP="005A61DD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D3EE727" w14:textId="77777777" w:rsidR="00D91184" w:rsidRDefault="0009482C" w:rsidP="005A61D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11367B4B" w14:textId="77777777" w:rsidR="00D91184" w:rsidRDefault="0009482C" w:rsidP="005A61DD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224A198" w14:textId="77777777" w:rsidR="00D91184" w:rsidRDefault="0009482C" w:rsidP="005A61DD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00A44A1" w14:textId="77777777" w:rsidR="005A61DD" w:rsidRPr="005A61DD" w:rsidRDefault="005A61DD" w:rsidP="005A61DD">
      <w:pPr>
        <w:pStyle w:val="body"/>
        <w:bidi/>
        <w:divId w:val="821122201"/>
      </w:pPr>
      <w:r w:rsidRPr="005A61DD">
        <w:rPr>
          <w:rFonts w:hint="cs"/>
          <w:b/>
          <w:rtl/>
          <w:lang w:bidi="fa-IR"/>
        </w:rPr>
        <w:t>ــ تو کجايي؟</w:t>
      </w: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hint="cs"/>
          <w:rtl/>
        </w:rPr>
        <w:t> </w:t>
      </w:r>
    </w:p>
    <w:p w14:paraId="24F797A0" w14:textId="77777777" w:rsidR="005A61DD" w:rsidRPr="005A61DD" w:rsidRDefault="005A61DD" w:rsidP="005A61DD">
      <w:pPr>
        <w:pStyle w:val="body"/>
        <w:bidi/>
        <w:divId w:val="821122201"/>
        <w:rPr>
          <w:rFonts w:ascii="Nesf2" w:hAnsi="Nesf2"/>
        </w:rPr>
      </w:pP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hint="cs"/>
          <w:b/>
          <w:rtl/>
          <w:lang w:bidi="fa-IR"/>
        </w:rPr>
        <w:t>در گستره ناپاک ِ اين جهان</w:t>
      </w: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ascii="Nesf2" w:hAnsi="Nesf2"/>
          <w:b/>
        </w:rPr>
        <w:t> </w:t>
      </w:r>
    </w:p>
    <w:p w14:paraId="4980A560" w14:textId="77777777" w:rsidR="005A61DD" w:rsidRPr="005A61DD" w:rsidRDefault="005A61DD" w:rsidP="005A61DD">
      <w:pPr>
        <w:pStyle w:val="body"/>
        <w:bidi/>
        <w:divId w:val="821122201"/>
        <w:rPr>
          <w:rFonts w:ascii="Nesf2" w:hAnsi="Nesf2"/>
        </w:rPr>
      </w:pPr>
      <w:r w:rsidRPr="005A61DD">
        <w:rPr>
          <w:rFonts w:ascii="Nesf2" w:hAnsi="Nesf2"/>
          <w:b/>
        </w:rPr>
        <w:t> </w:t>
      </w:r>
      <w:r w:rsidRPr="005A61DD">
        <w:rPr>
          <w:rFonts w:ascii="Nesf2" w:hAnsi="Nesf2"/>
        </w:rPr>
        <w:tab/>
      </w:r>
      <w:r w:rsidRPr="005A61DD">
        <w:rPr>
          <w:rFonts w:hint="cs"/>
          <w:rtl/>
        </w:rPr>
        <w:t> </w:t>
      </w:r>
      <w:r w:rsidRPr="005A61DD">
        <w:tab/>
      </w:r>
      <w:r w:rsidRPr="005A61DD">
        <w:rPr>
          <w:rFonts w:hint="cs"/>
          <w:b/>
          <w:rtl/>
          <w:lang w:bidi="fa-IR"/>
        </w:rPr>
        <w:t>تو کجايي؟</w:t>
      </w:r>
      <w:r w:rsidRPr="005A61DD">
        <w:rPr>
          <w:rFonts w:ascii="Nesf2" w:hAnsi="Nesf2"/>
          <w:b/>
        </w:rPr>
        <w:t> </w:t>
      </w:r>
    </w:p>
    <w:p w14:paraId="3925849B" w14:textId="77777777" w:rsidR="00D91184" w:rsidRDefault="0009482C" w:rsidP="005A61DD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ــ من در پاک‌ترين مقام ِ جهان ايستاده‌ام:</w:t>
      </w:r>
    </w:p>
    <w:p w14:paraId="5FFD00BE" w14:textId="77777777" w:rsidR="00D91184" w:rsidRDefault="0009482C" w:rsidP="005A61D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سبزه‌شور ِ اين رود ِ بزرگ که مي‌سُرايد</w:t>
      </w:r>
    </w:p>
    <w:p w14:paraId="081255B7" w14:textId="77777777" w:rsidR="00D91184" w:rsidRDefault="0009482C" w:rsidP="005A61DD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برای تو.</w:t>
      </w:r>
    </w:p>
    <w:p w14:paraId="65481E88" w14:textId="77777777" w:rsidR="003C14C8" w:rsidRDefault="003C14C8" w:rsidP="005A61DD">
      <w:pPr>
        <w:pStyle w:val="body"/>
        <w:bidi/>
        <w:rPr>
          <w:lang w:bidi="fa-IR"/>
        </w:rPr>
      </w:pPr>
    </w:p>
    <w:p w14:paraId="7C532412" w14:textId="77777777" w:rsidR="005A61DD" w:rsidRDefault="0009482C" w:rsidP="003C14C8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دی ِ ۱۳۵۷</w:t>
      </w:r>
      <w:r w:rsidR="005A61DD">
        <w:rPr>
          <w:lang w:bidi="fa-IR"/>
        </w:rPr>
        <w:t xml:space="preserve">  </w:t>
      </w:r>
    </w:p>
    <w:p w14:paraId="14A0D826" w14:textId="5ABA59D2" w:rsidR="00D91184" w:rsidRDefault="0009482C" w:rsidP="003C14C8">
      <w:pPr>
        <w:pStyle w:val="where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لندن</w:t>
      </w:r>
      <w:bookmarkStart w:id="0" w:name="_GoBack"/>
      <w:bookmarkEnd w:id="0"/>
    </w:p>
    <w:sectPr w:rsidR="00D91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9482C"/>
    <w:rsid w:val="0009482C"/>
    <w:rsid w:val="003C14C8"/>
    <w:rsid w:val="005A61DD"/>
    <w:rsid w:val="00D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6D91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D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1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1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1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1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1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1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1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1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A61D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61D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61DD"/>
    <w:pPr>
      <w:bidi/>
    </w:pPr>
  </w:style>
  <w:style w:type="paragraph" w:customStyle="1" w:styleId="num">
    <w:name w:val="num"/>
    <w:basedOn w:val="poem"/>
    <w:qFormat/>
    <w:rsid w:val="005A61DD"/>
    <w:pPr>
      <w:spacing w:before="240"/>
    </w:pPr>
  </w:style>
  <w:style w:type="paragraph" w:customStyle="1" w:styleId="body">
    <w:name w:val="body"/>
    <w:basedOn w:val="Normal"/>
    <w:qFormat/>
    <w:rsid w:val="005A61DD"/>
    <w:rPr>
      <w:color w:val="000000"/>
    </w:rPr>
  </w:style>
  <w:style w:type="paragraph" w:customStyle="1" w:styleId="when">
    <w:name w:val="when"/>
    <w:basedOn w:val="who"/>
    <w:next w:val="where"/>
    <w:qFormat/>
    <w:rsid w:val="005A61DD"/>
    <w:pPr>
      <w:spacing w:before="360"/>
    </w:pPr>
  </w:style>
  <w:style w:type="paragraph" w:customStyle="1" w:styleId="where">
    <w:name w:val="where"/>
    <w:basedOn w:val="when"/>
    <w:next w:val="NoSpacing"/>
    <w:qFormat/>
    <w:rsid w:val="005A61DD"/>
    <w:pPr>
      <w:spacing w:before="0"/>
    </w:pPr>
  </w:style>
  <w:style w:type="paragraph" w:styleId="NoSpacing">
    <w:name w:val="No Spacing"/>
    <w:uiPriority w:val="1"/>
    <w:qFormat/>
    <w:rsid w:val="005A61D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61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61D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1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1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1D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1D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1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1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1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61D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61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1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61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61DD"/>
    <w:rPr>
      <w:b/>
      <w:bCs/>
    </w:rPr>
  </w:style>
  <w:style w:type="character" w:styleId="Emphasis">
    <w:name w:val="Emphasis"/>
    <w:uiPriority w:val="20"/>
    <w:qFormat/>
    <w:rsid w:val="005A61DD"/>
    <w:rPr>
      <w:i/>
      <w:iCs/>
    </w:rPr>
  </w:style>
  <w:style w:type="paragraph" w:styleId="ListParagraph">
    <w:name w:val="List Paragraph"/>
    <w:basedOn w:val="Normal"/>
    <w:uiPriority w:val="34"/>
    <w:qFormat/>
    <w:rsid w:val="005A61D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61D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61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1D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1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61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61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61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61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61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1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D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1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1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1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1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1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1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1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1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A61D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61D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61DD"/>
    <w:pPr>
      <w:bidi/>
    </w:pPr>
  </w:style>
  <w:style w:type="paragraph" w:customStyle="1" w:styleId="num">
    <w:name w:val="num"/>
    <w:basedOn w:val="poem"/>
    <w:qFormat/>
    <w:rsid w:val="005A61DD"/>
    <w:pPr>
      <w:spacing w:before="240"/>
    </w:pPr>
  </w:style>
  <w:style w:type="paragraph" w:customStyle="1" w:styleId="body">
    <w:name w:val="body"/>
    <w:basedOn w:val="Normal"/>
    <w:qFormat/>
    <w:rsid w:val="005A61DD"/>
    <w:rPr>
      <w:color w:val="000000"/>
    </w:rPr>
  </w:style>
  <w:style w:type="paragraph" w:customStyle="1" w:styleId="when">
    <w:name w:val="when"/>
    <w:basedOn w:val="who"/>
    <w:next w:val="where"/>
    <w:qFormat/>
    <w:rsid w:val="005A61DD"/>
    <w:pPr>
      <w:spacing w:before="360"/>
    </w:pPr>
  </w:style>
  <w:style w:type="paragraph" w:customStyle="1" w:styleId="where">
    <w:name w:val="where"/>
    <w:basedOn w:val="when"/>
    <w:next w:val="NoSpacing"/>
    <w:qFormat/>
    <w:rsid w:val="005A61DD"/>
    <w:pPr>
      <w:spacing w:before="0"/>
    </w:pPr>
  </w:style>
  <w:style w:type="paragraph" w:styleId="NoSpacing">
    <w:name w:val="No Spacing"/>
    <w:uiPriority w:val="1"/>
    <w:qFormat/>
    <w:rsid w:val="005A61D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61D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61D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1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1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1D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1D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1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1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1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61D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61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1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61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61DD"/>
    <w:rPr>
      <w:b/>
      <w:bCs/>
    </w:rPr>
  </w:style>
  <w:style w:type="character" w:styleId="Emphasis">
    <w:name w:val="Emphasis"/>
    <w:uiPriority w:val="20"/>
    <w:qFormat/>
    <w:rsid w:val="005A61DD"/>
    <w:rPr>
      <w:i/>
      <w:iCs/>
    </w:rPr>
  </w:style>
  <w:style w:type="paragraph" w:styleId="ListParagraph">
    <w:name w:val="List Paragraph"/>
    <w:basedOn w:val="Normal"/>
    <w:uiPriority w:val="34"/>
    <w:qFormat/>
    <w:rsid w:val="005A61D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61D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61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1D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1D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61D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61D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61D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61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61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1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2010-03-28T01:40:00Z</dcterms:created>
  <dcterms:modified xsi:type="dcterms:W3CDTF">2010-04-10T22:17:00Z</dcterms:modified>
</cp:coreProperties>
</file>