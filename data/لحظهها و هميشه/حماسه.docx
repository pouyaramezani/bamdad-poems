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C63F6" w14:textId="7B00CD95" w:rsidR="00F50874" w:rsidRDefault="00F73955" w:rsidP="00621A08">
      <w:pPr>
        <w:pStyle w:val="poem"/>
        <w:rPr>
          <w:lang w:bidi="fa-IR"/>
        </w:rPr>
      </w:pPr>
      <w:r w:rsidRPr="0026199C">
        <w:rPr>
          <w:rFonts w:hint="cs"/>
          <w:rtl/>
          <w:lang w:bidi="fa-IR"/>
        </w:rPr>
        <w:t>حماسه</w:t>
      </w:r>
      <w:r w:rsidR="00621A08">
        <w:rPr>
          <w:lang w:bidi="fa-IR"/>
        </w:rPr>
        <w:t>!</w:t>
      </w:r>
    </w:p>
    <w:p w14:paraId="68DBBA72" w14:textId="508CA837" w:rsidR="00621A08" w:rsidRDefault="00621A08" w:rsidP="00621A08">
      <w:pPr>
        <w:pStyle w:val="who"/>
        <w:bidi/>
        <w:rPr>
          <w:rtl/>
          <w:lang w:bidi="fa-IR"/>
        </w:rPr>
      </w:pPr>
    </w:p>
    <w:p w14:paraId="3F1E2909" w14:textId="77777777" w:rsidR="00621A08" w:rsidRPr="00621A08" w:rsidRDefault="00621A08" w:rsidP="00621A08">
      <w:pPr>
        <w:pStyle w:val="why"/>
        <w:rPr>
          <w:lang w:bidi="fa-IR"/>
        </w:rPr>
      </w:pPr>
    </w:p>
    <w:p w14:paraId="757C734E" w14:textId="77777777" w:rsidR="00621A08" w:rsidRDefault="00621A08" w:rsidP="005C6D7B">
      <w:pPr>
        <w:pStyle w:val="num"/>
        <w:rPr>
          <w:lang w:bidi="fa-IR"/>
        </w:rPr>
      </w:pPr>
    </w:p>
    <w:p w14:paraId="50E2A1EA" w14:textId="77777777" w:rsidR="005C6D7B" w:rsidRPr="005C6D7B" w:rsidRDefault="005C6D7B" w:rsidP="005C6D7B">
      <w:pPr>
        <w:pStyle w:val="subname"/>
        <w:rPr>
          <w:rtl/>
          <w:lang w:bidi="fa-IR"/>
        </w:rPr>
      </w:pPr>
      <w:bookmarkStart w:id="0" w:name="_GoBack"/>
      <w:bookmarkEnd w:id="0"/>
    </w:p>
    <w:p w14:paraId="7BA540E2" w14:textId="77777777" w:rsidR="005C6D7B" w:rsidRDefault="005C6D7B" w:rsidP="005C6D7B">
      <w:pPr>
        <w:pStyle w:val="body"/>
        <w:bidi/>
        <w:rPr>
          <w:rFonts w:hint="cs"/>
          <w:rtl/>
          <w:lang w:bidi="fa-IR"/>
        </w:rPr>
      </w:pPr>
      <w:r w:rsidRPr="0026199C">
        <w:rPr>
          <w:rFonts w:hint="cs"/>
          <w:rtl/>
          <w:lang w:bidi="fa-IR"/>
        </w:rPr>
        <w:t>در چارراه‌ها خبري نيست:</w:t>
      </w:r>
    </w:p>
    <w:p w14:paraId="024CA1AA" w14:textId="77777777" w:rsidR="005C6D7B" w:rsidRDefault="005C6D7B" w:rsidP="005C6D7B">
      <w:pPr>
        <w:pStyle w:val="body"/>
        <w:bidi/>
        <w:rPr>
          <w:lang w:bidi="fa-IR"/>
        </w:rPr>
      </w:pPr>
    </w:p>
    <w:p w14:paraId="7E724AC5" w14:textId="7F5A6688" w:rsidR="00F50874" w:rsidRPr="0026199C" w:rsidRDefault="00F73955" w:rsidP="005C6D7B">
      <w:pPr>
        <w:pStyle w:val="body"/>
        <w:bidi/>
        <w:rPr>
          <w:rtl/>
          <w:lang w:bidi="fa-IR"/>
        </w:rPr>
      </w:pPr>
      <w:r w:rsidRPr="0026199C">
        <w:rPr>
          <w:rFonts w:hint="cs"/>
          <w:rtl/>
          <w:lang w:bidi="fa-IR"/>
        </w:rPr>
        <w:t>يک عده م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>‌روند</w:t>
      </w:r>
    </w:p>
    <w:p w14:paraId="01AB6094" w14:textId="3D7D01AB" w:rsidR="00F50874" w:rsidRPr="0026199C" w:rsidRDefault="00F73955" w:rsidP="00621A08">
      <w:pPr>
        <w:pStyle w:val="body"/>
        <w:bidi/>
        <w:rPr>
          <w:rtl/>
          <w:lang w:bidi="fa-IR"/>
        </w:rPr>
      </w:pPr>
      <w:r w:rsidRPr="0026199C">
        <w:rPr>
          <w:rFonts w:hint="cs"/>
          <w:rtl/>
          <w:lang w:bidi="fa-IR"/>
        </w:rPr>
        <w:t>يک عده خسته بازم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>‌آيند</w:t>
      </w:r>
    </w:p>
    <w:p w14:paraId="26A4CEBB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</w:t>
      </w:r>
    </w:p>
    <w:p w14:paraId="1B9BA1EC" w14:textId="64357BDC" w:rsidR="00F50874" w:rsidRPr="0026199C" w:rsidRDefault="00F73955" w:rsidP="00621A08">
      <w:pPr>
        <w:pStyle w:val="body"/>
        <w:bidi/>
        <w:rPr>
          <w:rtl/>
          <w:lang w:bidi="fa-IR"/>
        </w:rPr>
      </w:pPr>
      <w:r w:rsidRPr="0026199C">
        <w:rPr>
          <w:rFonts w:hint="cs"/>
          <w:rtl/>
          <w:lang w:bidi="fa-IR"/>
        </w:rPr>
        <w:t>و انسان ــ که کهنه‌رند خدا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>ي‌ست ب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>‌گمان ــ</w:t>
      </w:r>
    </w:p>
    <w:p w14:paraId="3C9F97E0" w14:textId="1EFB81E2" w:rsidR="00F50874" w:rsidRPr="0026199C" w:rsidRDefault="00F73955" w:rsidP="00621A08">
      <w:pPr>
        <w:pStyle w:val="body"/>
        <w:bidi/>
        <w:rPr>
          <w:rtl/>
          <w:lang w:bidi="fa-IR"/>
        </w:rPr>
      </w:pPr>
      <w:r w:rsidRPr="0026199C">
        <w:rPr>
          <w:rFonts w:hint="cs"/>
          <w:rtl/>
          <w:lang w:bidi="fa-IR"/>
        </w:rPr>
        <w:t>ب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>‌شوق و ب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>‌اميد</w:t>
      </w:r>
    </w:p>
    <w:p w14:paraId="51924E9B" w14:textId="254335B3" w:rsidR="00F50874" w:rsidRPr="0026199C" w:rsidRDefault="00F73955" w:rsidP="00621A08">
      <w:pPr>
        <w:pStyle w:val="body"/>
        <w:bidi/>
        <w:rPr>
          <w:rtl/>
        </w:rPr>
      </w:pPr>
      <w:r w:rsidRPr="0026199C">
        <w:t>                     </w:t>
      </w:r>
      <w:r w:rsidRPr="0026199C">
        <w:rPr>
          <w:rFonts w:hint="cs"/>
        </w:rPr>
        <w:t xml:space="preserve"> </w:t>
      </w:r>
      <w:r w:rsidRPr="0026199C">
        <w:rPr>
          <w:rFonts w:hint="cs"/>
          <w:rtl/>
          <w:lang w:bidi="fa-IR"/>
        </w:rPr>
        <w:t>برا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 xml:space="preserve"> دو قرصِ نان</w:t>
      </w:r>
    </w:p>
    <w:p w14:paraId="74DE6F2A" w14:textId="42706416" w:rsidR="00F50874" w:rsidRPr="0026199C" w:rsidRDefault="00F73955" w:rsidP="00621A08">
      <w:pPr>
        <w:pStyle w:val="body"/>
        <w:bidi/>
        <w:rPr>
          <w:rtl/>
          <w:lang w:bidi="fa-IR"/>
        </w:rPr>
      </w:pPr>
      <w:r w:rsidRPr="0026199C">
        <w:rPr>
          <w:rFonts w:hint="cs"/>
          <w:rtl/>
          <w:lang w:bidi="fa-IR"/>
        </w:rPr>
        <w:t>کاپوت م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>‌فروشد</w:t>
      </w:r>
    </w:p>
    <w:p w14:paraId="145B9CD1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                   </w:t>
      </w:r>
      <w:r w:rsidRPr="0026199C">
        <w:rPr>
          <w:rFonts w:hint="cs"/>
        </w:rPr>
        <w:t xml:space="preserve"> </w:t>
      </w:r>
      <w:r w:rsidRPr="0026199C">
        <w:rPr>
          <w:rFonts w:hint="cs"/>
          <w:rtl/>
          <w:lang w:bidi="fa-IR"/>
        </w:rPr>
        <w:t>در معبرِ زمان</w:t>
      </w:r>
      <w:r w:rsidRPr="0026199C">
        <w:rPr>
          <w:rFonts w:hint="cs"/>
        </w:rPr>
        <w:t>.</w:t>
      </w:r>
    </w:p>
    <w:p w14:paraId="199BA976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</w:t>
      </w:r>
    </w:p>
    <w:p w14:paraId="03C0DBCD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rPr>
          <w:rFonts w:ascii="Times New Roman" w:hAnsi="Times New Roman" w:cs="Times New Roman"/>
        </w:rPr>
        <w:t>□</w:t>
      </w:r>
    </w:p>
    <w:p w14:paraId="18BD0956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</w:t>
      </w:r>
    </w:p>
    <w:p w14:paraId="271BF51F" w14:textId="77777777" w:rsidR="00F50874" w:rsidRPr="0026199C" w:rsidRDefault="00F73955" w:rsidP="00621A08">
      <w:pPr>
        <w:pStyle w:val="body"/>
        <w:bidi/>
        <w:rPr>
          <w:rtl/>
          <w:lang w:bidi="fa-IR"/>
        </w:rPr>
      </w:pPr>
      <w:r w:rsidRPr="0026199C">
        <w:rPr>
          <w:rFonts w:hint="cs"/>
          <w:rtl/>
          <w:lang w:bidi="fa-IR"/>
        </w:rPr>
        <w:t>در کوچه</w:t>
      </w:r>
    </w:p>
    <w:p w14:paraId="769767AC" w14:textId="148C7E36" w:rsidR="00F50874" w:rsidRPr="0026199C" w:rsidRDefault="00F73955" w:rsidP="00621A08">
      <w:pPr>
        <w:pStyle w:val="body"/>
        <w:bidi/>
        <w:rPr>
          <w:rtl/>
        </w:rPr>
      </w:pPr>
      <w:r w:rsidRPr="0026199C">
        <w:t>        </w:t>
      </w:r>
      <w:r w:rsidRPr="0026199C">
        <w:rPr>
          <w:rFonts w:hint="cs"/>
        </w:rPr>
        <w:t xml:space="preserve"> </w:t>
      </w:r>
      <w:r w:rsidRPr="0026199C">
        <w:rPr>
          <w:rFonts w:hint="cs"/>
          <w:rtl/>
          <w:lang w:bidi="fa-IR"/>
        </w:rPr>
        <w:t>پُشتِ قوت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 xml:space="preserve"> سيگار</w:t>
      </w:r>
    </w:p>
    <w:p w14:paraId="29712147" w14:textId="659391B3" w:rsidR="00F50874" w:rsidRPr="0026199C" w:rsidRDefault="00F73955" w:rsidP="00621A08">
      <w:pPr>
        <w:pStyle w:val="body"/>
        <w:bidi/>
        <w:rPr>
          <w:rtl/>
        </w:rPr>
      </w:pPr>
      <w:r w:rsidRPr="0026199C">
        <w:t>                               </w:t>
      </w:r>
      <w:r w:rsidRPr="0026199C">
        <w:rPr>
          <w:rFonts w:hint="cs"/>
        </w:rPr>
        <w:t xml:space="preserve"> </w:t>
      </w:r>
      <w:r w:rsidRPr="0026199C">
        <w:rPr>
          <w:rFonts w:hint="cs"/>
          <w:rtl/>
          <w:lang w:bidi="fa-IR"/>
        </w:rPr>
        <w:t>شاعر</w:t>
      </w:r>
      <w:r w:rsidR="0026199C" w:rsidRPr="0026199C">
        <w:rPr>
          <w:rFonts w:hint="cs"/>
          <w:rtl/>
          <w:lang w:bidi="fa-IR"/>
        </w:rPr>
        <w:t>ي</w:t>
      </w:r>
    </w:p>
    <w:p w14:paraId="74167AEE" w14:textId="77777777" w:rsidR="00F50874" w:rsidRPr="0026199C" w:rsidRDefault="00F73955" w:rsidP="00621A08">
      <w:pPr>
        <w:pStyle w:val="body"/>
        <w:bidi/>
        <w:rPr>
          <w:rtl/>
          <w:lang w:bidi="fa-IR"/>
        </w:rPr>
      </w:pPr>
      <w:r w:rsidRPr="0026199C">
        <w:rPr>
          <w:rFonts w:hint="cs"/>
          <w:rtl/>
          <w:lang w:bidi="fa-IR"/>
        </w:rPr>
        <w:t>اِستاد و بالبداهه نوشت اين حماسه را:</w:t>
      </w:r>
    </w:p>
    <w:p w14:paraId="1D76EA02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</w:t>
      </w:r>
    </w:p>
    <w:p w14:paraId="75FC17A1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«</w:t>
      </w:r>
      <w:r w:rsidRPr="0026199C">
        <w:rPr>
          <w:rFonts w:hint="cs"/>
          <w:rtl/>
          <w:lang w:bidi="fa-IR"/>
        </w:rPr>
        <w:t>ــ انسان، خداست</w:t>
      </w:r>
      <w:r w:rsidRPr="0026199C">
        <w:rPr>
          <w:rFonts w:hint="cs"/>
        </w:rPr>
        <w:t>.</w:t>
      </w:r>
    </w:p>
    <w:p w14:paraId="63237193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  </w:t>
      </w:r>
      <w:r w:rsidRPr="0026199C">
        <w:rPr>
          <w:rFonts w:hint="cs"/>
        </w:rPr>
        <w:t xml:space="preserve"> </w:t>
      </w:r>
      <w:r w:rsidRPr="0026199C">
        <w:rPr>
          <w:rFonts w:hint="cs"/>
          <w:rtl/>
          <w:lang w:bidi="fa-IR"/>
        </w:rPr>
        <w:t>حرفِ من اين است</w:t>
      </w:r>
      <w:r w:rsidRPr="0026199C">
        <w:rPr>
          <w:rFonts w:hint="cs"/>
        </w:rPr>
        <w:t>.</w:t>
      </w:r>
    </w:p>
    <w:p w14:paraId="61C8F86E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  </w:t>
      </w:r>
      <w:r w:rsidRPr="0026199C">
        <w:rPr>
          <w:rFonts w:hint="cs"/>
        </w:rPr>
        <w:t xml:space="preserve"> </w:t>
      </w:r>
      <w:r w:rsidRPr="0026199C">
        <w:rPr>
          <w:rFonts w:hint="cs"/>
          <w:rtl/>
          <w:lang w:bidi="fa-IR"/>
        </w:rPr>
        <w:t>گر کفر يا حقيقتِ محض است اين سخن،</w:t>
      </w:r>
    </w:p>
    <w:p w14:paraId="75EF809B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  </w:t>
      </w:r>
      <w:r w:rsidRPr="0026199C">
        <w:rPr>
          <w:rFonts w:hint="cs"/>
        </w:rPr>
        <w:t xml:space="preserve"> </w:t>
      </w:r>
      <w:r w:rsidRPr="0026199C">
        <w:rPr>
          <w:rFonts w:hint="cs"/>
          <w:rtl/>
          <w:lang w:bidi="fa-IR"/>
        </w:rPr>
        <w:t>انسان خداست</w:t>
      </w:r>
      <w:r w:rsidRPr="0026199C">
        <w:rPr>
          <w:rFonts w:hint="cs"/>
        </w:rPr>
        <w:t>.</w:t>
      </w:r>
    </w:p>
    <w:p w14:paraId="0025A2B0" w14:textId="3F8A99FE" w:rsidR="00F50874" w:rsidRPr="0026199C" w:rsidRDefault="00F73955" w:rsidP="00621A08">
      <w:pPr>
        <w:pStyle w:val="body"/>
        <w:bidi/>
        <w:rPr>
          <w:rtl/>
        </w:rPr>
      </w:pPr>
      <w:r w:rsidRPr="0026199C">
        <w:t>   </w:t>
      </w:r>
      <w:r w:rsidRPr="0026199C">
        <w:rPr>
          <w:rFonts w:hint="cs"/>
        </w:rPr>
        <w:t xml:space="preserve"> </w:t>
      </w:r>
      <w:r w:rsidRPr="0026199C">
        <w:rPr>
          <w:rFonts w:hint="cs"/>
          <w:rtl/>
          <w:lang w:bidi="fa-IR"/>
        </w:rPr>
        <w:t>آر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>. اين است حرفِ من</w:t>
      </w:r>
      <w:r w:rsidRPr="0026199C">
        <w:rPr>
          <w:rFonts w:hint="cs"/>
        </w:rPr>
        <w:t>!</w:t>
      </w:r>
      <w:r w:rsidRPr="0026199C">
        <w:t>»</w:t>
      </w:r>
    </w:p>
    <w:p w14:paraId="3EDEEE76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  </w:t>
      </w:r>
      <w:r w:rsidRPr="0026199C">
        <w:rPr>
          <w:rFonts w:hint="cs"/>
        </w:rPr>
        <w:t xml:space="preserve"> . . . . . . . . . . . . . . .</w:t>
      </w:r>
    </w:p>
    <w:p w14:paraId="096F0B60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</w:t>
      </w:r>
    </w:p>
    <w:p w14:paraId="04140FF6" w14:textId="77777777" w:rsidR="00F50874" w:rsidRPr="0026199C" w:rsidRDefault="00F73955" w:rsidP="00621A08">
      <w:pPr>
        <w:pStyle w:val="body"/>
        <w:bidi/>
        <w:rPr>
          <w:rtl/>
          <w:lang w:bidi="fa-IR"/>
        </w:rPr>
      </w:pPr>
      <w:r w:rsidRPr="0026199C">
        <w:rPr>
          <w:rFonts w:hint="cs"/>
          <w:rtl/>
          <w:lang w:bidi="fa-IR"/>
        </w:rPr>
        <w:t>از بوقِ يک دوچرخه‌سوارِ الاغِ پست</w:t>
      </w:r>
    </w:p>
    <w:p w14:paraId="10B4F8AF" w14:textId="66BD681B" w:rsidR="00F50874" w:rsidRPr="0026199C" w:rsidRDefault="00F73955" w:rsidP="00621A08">
      <w:pPr>
        <w:pStyle w:val="body"/>
        <w:bidi/>
        <w:rPr>
          <w:rtl/>
          <w:lang w:bidi="fa-IR"/>
        </w:rPr>
      </w:pPr>
      <w:r w:rsidRPr="0026199C">
        <w:rPr>
          <w:rFonts w:hint="cs"/>
          <w:rtl/>
          <w:lang w:bidi="fa-IR"/>
        </w:rPr>
        <w:t>شاعر ز جا</w:t>
      </w:r>
      <w:r w:rsidR="0026199C" w:rsidRPr="0026199C">
        <w:rPr>
          <w:rFonts w:hint="cs"/>
          <w:rtl/>
          <w:lang w:bidi="fa-IR"/>
        </w:rPr>
        <w:t>ي</w:t>
      </w:r>
      <w:r w:rsidRPr="0026199C">
        <w:rPr>
          <w:rFonts w:hint="cs"/>
          <w:rtl/>
          <w:lang w:bidi="fa-IR"/>
        </w:rPr>
        <w:t xml:space="preserve"> جَست‌و...</w:t>
      </w:r>
    </w:p>
    <w:p w14:paraId="09B4FA6A" w14:textId="77777777" w:rsidR="00F50874" w:rsidRPr="0026199C" w:rsidRDefault="00F73955" w:rsidP="00621A08">
      <w:pPr>
        <w:pStyle w:val="body"/>
        <w:bidi/>
        <w:rPr>
          <w:rtl/>
        </w:rPr>
      </w:pPr>
      <w:r w:rsidRPr="0026199C">
        <w:t>                           </w:t>
      </w:r>
      <w:r w:rsidRPr="0026199C">
        <w:rPr>
          <w:rFonts w:hint="cs"/>
        </w:rPr>
        <w:t xml:space="preserve"> ...</w:t>
      </w:r>
      <w:r w:rsidRPr="0026199C">
        <w:rPr>
          <w:rFonts w:hint="cs"/>
          <w:rtl/>
          <w:lang w:bidi="fa-IR"/>
        </w:rPr>
        <w:t>مدادش، نوکش شکست</w:t>
      </w:r>
      <w:r w:rsidRPr="0026199C">
        <w:rPr>
          <w:rFonts w:hint="cs"/>
        </w:rPr>
        <w:t>!</w:t>
      </w:r>
    </w:p>
    <w:p w14:paraId="7454609B" w14:textId="09415889" w:rsidR="00F50874" w:rsidRDefault="00F73955" w:rsidP="00621A08">
      <w:pPr>
        <w:pStyle w:val="when"/>
        <w:bidi/>
        <w:rPr>
          <w:rFonts w:hint="cs"/>
          <w:rtl/>
          <w:lang w:bidi="fa-IR"/>
        </w:rPr>
      </w:pPr>
      <w:r w:rsidRPr="0026199C">
        <w:t> </w:t>
      </w:r>
      <w:r w:rsidRPr="0026199C">
        <w:rPr>
          <w:rFonts w:hint="cs"/>
          <w:rtl/>
          <w:lang w:bidi="fa-IR"/>
        </w:rPr>
        <w:t>۲۸ آذرِ ۱۳۳۹</w:t>
      </w:r>
    </w:p>
    <w:p w14:paraId="2AEE4036" w14:textId="77777777" w:rsidR="00621A08" w:rsidRPr="00621A08" w:rsidRDefault="00621A08" w:rsidP="00621A08">
      <w:pPr>
        <w:pStyle w:val="where"/>
        <w:bidi/>
        <w:rPr>
          <w:rtl/>
          <w:lang w:bidi="fa-IR"/>
        </w:rPr>
      </w:pPr>
    </w:p>
    <w:sectPr w:rsidR="00621A08" w:rsidRPr="00621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12434"/>
    <w:multiLevelType w:val="multilevel"/>
    <w:tmpl w:val="48C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73955"/>
    <w:rsid w:val="0026199C"/>
    <w:rsid w:val="005C6D7B"/>
    <w:rsid w:val="00621A08"/>
    <w:rsid w:val="00CC0DF1"/>
    <w:rsid w:val="00F50874"/>
    <w:rsid w:val="00F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5111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A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A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A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A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A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A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A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A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A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A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21A0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21A0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21A08"/>
    <w:pPr>
      <w:bidi/>
    </w:pPr>
  </w:style>
  <w:style w:type="paragraph" w:customStyle="1" w:styleId="num">
    <w:name w:val="num"/>
    <w:basedOn w:val="poem"/>
    <w:qFormat/>
    <w:rsid w:val="00621A08"/>
    <w:pPr>
      <w:spacing w:before="240"/>
    </w:pPr>
  </w:style>
  <w:style w:type="paragraph" w:customStyle="1" w:styleId="body">
    <w:name w:val="body"/>
    <w:basedOn w:val="Normal"/>
    <w:qFormat/>
    <w:rsid w:val="00621A08"/>
    <w:rPr>
      <w:color w:val="000000"/>
    </w:rPr>
  </w:style>
  <w:style w:type="paragraph" w:customStyle="1" w:styleId="when">
    <w:name w:val="when"/>
    <w:basedOn w:val="who"/>
    <w:next w:val="where"/>
    <w:qFormat/>
    <w:rsid w:val="00621A08"/>
    <w:pPr>
      <w:spacing w:before="360"/>
    </w:pPr>
  </w:style>
  <w:style w:type="paragraph" w:customStyle="1" w:styleId="where">
    <w:name w:val="where"/>
    <w:basedOn w:val="when"/>
    <w:next w:val="NoSpacing"/>
    <w:qFormat/>
    <w:rsid w:val="00621A08"/>
    <w:pPr>
      <w:spacing w:before="0"/>
    </w:pPr>
  </w:style>
  <w:style w:type="paragraph" w:styleId="NoSpacing">
    <w:name w:val="No Spacing"/>
    <w:uiPriority w:val="1"/>
    <w:qFormat/>
    <w:rsid w:val="00621A0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21A0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21A0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A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A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A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A0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A0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A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A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A0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1A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1A0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21A08"/>
    <w:rPr>
      <w:b/>
      <w:bCs/>
    </w:rPr>
  </w:style>
  <w:style w:type="character" w:styleId="Emphasis">
    <w:name w:val="Emphasis"/>
    <w:uiPriority w:val="20"/>
    <w:qFormat/>
    <w:rsid w:val="00621A08"/>
    <w:rPr>
      <w:i/>
      <w:iCs/>
    </w:rPr>
  </w:style>
  <w:style w:type="paragraph" w:styleId="ListParagraph">
    <w:name w:val="List Paragraph"/>
    <w:basedOn w:val="Normal"/>
    <w:uiPriority w:val="34"/>
    <w:qFormat/>
    <w:rsid w:val="00621A0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21A0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1A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A0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A0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21A0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21A0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21A0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21A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21A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A0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A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A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A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A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A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A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A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A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A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A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21A0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21A0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21A08"/>
    <w:pPr>
      <w:bidi/>
    </w:pPr>
  </w:style>
  <w:style w:type="paragraph" w:customStyle="1" w:styleId="num">
    <w:name w:val="num"/>
    <w:basedOn w:val="poem"/>
    <w:qFormat/>
    <w:rsid w:val="00621A08"/>
    <w:pPr>
      <w:spacing w:before="240"/>
    </w:pPr>
  </w:style>
  <w:style w:type="paragraph" w:customStyle="1" w:styleId="body">
    <w:name w:val="body"/>
    <w:basedOn w:val="Normal"/>
    <w:qFormat/>
    <w:rsid w:val="00621A08"/>
    <w:rPr>
      <w:color w:val="000000"/>
    </w:rPr>
  </w:style>
  <w:style w:type="paragraph" w:customStyle="1" w:styleId="when">
    <w:name w:val="when"/>
    <w:basedOn w:val="who"/>
    <w:next w:val="where"/>
    <w:qFormat/>
    <w:rsid w:val="00621A08"/>
    <w:pPr>
      <w:spacing w:before="360"/>
    </w:pPr>
  </w:style>
  <w:style w:type="paragraph" w:customStyle="1" w:styleId="where">
    <w:name w:val="where"/>
    <w:basedOn w:val="when"/>
    <w:next w:val="NoSpacing"/>
    <w:qFormat/>
    <w:rsid w:val="00621A08"/>
    <w:pPr>
      <w:spacing w:before="0"/>
    </w:pPr>
  </w:style>
  <w:style w:type="paragraph" w:styleId="NoSpacing">
    <w:name w:val="No Spacing"/>
    <w:uiPriority w:val="1"/>
    <w:qFormat/>
    <w:rsid w:val="00621A0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21A0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21A0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A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A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A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A0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A0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A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A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A0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1A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1A0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21A08"/>
    <w:rPr>
      <w:b/>
      <w:bCs/>
    </w:rPr>
  </w:style>
  <w:style w:type="character" w:styleId="Emphasis">
    <w:name w:val="Emphasis"/>
    <w:uiPriority w:val="20"/>
    <w:qFormat/>
    <w:rsid w:val="00621A08"/>
    <w:rPr>
      <w:i/>
      <w:iCs/>
    </w:rPr>
  </w:style>
  <w:style w:type="paragraph" w:styleId="ListParagraph">
    <w:name w:val="List Paragraph"/>
    <w:basedOn w:val="Normal"/>
    <w:uiPriority w:val="34"/>
    <w:qFormat/>
    <w:rsid w:val="00621A0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21A0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1A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A0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A0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21A0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21A0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21A0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21A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21A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A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2010-03-16T13:58:00Z</dcterms:created>
  <dcterms:modified xsi:type="dcterms:W3CDTF">2010-04-06T06:28:00Z</dcterms:modified>
</cp:coreProperties>
</file>