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57FFD" w14:textId="77777777" w:rsidR="00A730DA" w:rsidRDefault="00F24154" w:rsidP="00536117">
      <w:pPr>
        <w:pStyle w:val="poem"/>
        <w:rPr>
          <w:lang w:bidi="fa-IR"/>
        </w:rPr>
      </w:pPr>
      <w:r>
        <w:rPr>
          <w:rFonts w:hint="cs"/>
          <w:rtl/>
          <w:lang w:bidi="fa-IR"/>
        </w:rPr>
        <w:t>پس آن‌گاه زمين...</w:t>
      </w:r>
    </w:p>
    <w:p w14:paraId="245BCFC0" w14:textId="77777777" w:rsidR="00A730DA" w:rsidRDefault="00F24154" w:rsidP="00536117">
      <w:pPr>
        <w:pStyle w:val="who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6E17CC">
        <w:rPr>
          <w:rFonts w:hint="cs"/>
          <w:b/>
          <w:bCs/>
          <w:rtl/>
          <w:lang w:bidi="fa-IR"/>
        </w:rPr>
        <w:t>شاهرخ جنابيان</w:t>
      </w:r>
    </w:p>
    <w:p w14:paraId="531299D0" w14:textId="77777777" w:rsidR="00750220" w:rsidRDefault="00750220" w:rsidP="00536117">
      <w:pPr>
        <w:pStyle w:val="why"/>
        <w:rPr>
          <w:lang w:bidi="fa-IR"/>
        </w:rPr>
      </w:pPr>
    </w:p>
    <w:p w14:paraId="0BA392C3" w14:textId="77777777" w:rsidR="00750220" w:rsidRDefault="00750220" w:rsidP="00750220">
      <w:pPr>
        <w:pStyle w:val="num"/>
        <w:rPr>
          <w:lang w:bidi="fa-IR"/>
        </w:rPr>
      </w:pPr>
    </w:p>
    <w:p w14:paraId="1D420049" w14:textId="77777777" w:rsidR="00750220" w:rsidRDefault="00750220" w:rsidP="00750220">
      <w:pPr>
        <w:pStyle w:val="subname"/>
        <w:rPr>
          <w:lang w:bidi="fa-IR"/>
        </w:rPr>
      </w:pPr>
    </w:p>
    <w:p w14:paraId="13FA8F1B" w14:textId="77777777" w:rsidR="00A730DA" w:rsidRDefault="00F24154" w:rsidP="0075022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 آن‌گاه زمين به سخن درآمد</w:t>
      </w:r>
    </w:p>
    <w:p w14:paraId="0E50AB2B" w14:textId="77777777" w:rsidR="00A730DA" w:rsidRDefault="00F24154" w:rsidP="0075022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آدمي، خسته و تنها و انديش‌ناک بر سر ِ سنگي نشسته بود پشيمان از</w:t>
      </w:r>
    </w:p>
    <w:p w14:paraId="47C3587A" w14:textId="77777777" w:rsidR="00A730DA" w:rsidRDefault="00F24154" w:rsidP="0075022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کردوکار خويش</w:t>
      </w:r>
    </w:p>
    <w:p w14:paraId="2C262194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زمين ِ به سخن درآمده با او چنين مي‌گفت:</w:t>
      </w:r>
    </w:p>
    <w:p w14:paraId="4DE2FBC3" w14:textId="3D6ECB8D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به تو نان دادم من، و علف به گوسفندان و به گاوان ِ تو، و برگ‌ها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</w:t>
      </w:r>
    </w:p>
    <w:p w14:paraId="17E14F3E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نازک ِ تَرَه که قاتق ِ نان کني.</w:t>
      </w:r>
    </w:p>
    <w:p w14:paraId="39A9CA7A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انسان گفت: ــ مي‌دانم.</w:t>
      </w:r>
    </w:p>
    <w:p w14:paraId="41C972B4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 زمين گفت: ــ به هر گونه صدا من با تو به سخن درآمدم: با نسيم و</w:t>
      </w:r>
    </w:p>
    <w:p w14:paraId="684228B2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باد، و با جوشيدن ِ چشمه‌ها از سنگ، و با ريزش ِ آب‌شاران; و با</w:t>
      </w:r>
    </w:p>
    <w:p w14:paraId="4D20358A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فروغلتيدن ِ بهمنان از کوه آن‌گاه که سخت بي‌خبرت مي‌يافتم، و</w:t>
      </w:r>
    </w:p>
    <w:p w14:paraId="67B2D927" w14:textId="7BFC26B5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کوس ِ تُندر و ترقه‌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توفان.</w:t>
      </w:r>
    </w:p>
    <w:p w14:paraId="5341AE32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انسان گفت: ــ مي‌دانم مي‌دانم، اما چه‌گونه مي‌توانستم راز ِ پيام ِ تو را</w:t>
      </w:r>
    </w:p>
    <w:p w14:paraId="19C485C3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دريابم؟</w:t>
      </w:r>
    </w:p>
    <w:p w14:paraId="234C5C43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 زمين با او، با انسان، چنين گفت:</w:t>
      </w:r>
    </w:p>
    <w:p w14:paraId="437C48B0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نه خود اين سهل بود، که پيام‌گزاران نيز اندک نبودند.</w:t>
      </w:r>
    </w:p>
    <w:p w14:paraId="11FD5352" w14:textId="49ED9029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مي‌دانستي که من‌ات به پرستنده‌گي عاشق‌ام. نيز نه به گونه‌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</w:t>
      </w:r>
    </w:p>
    <w:p w14:paraId="3E7219ED" w14:textId="1BF38F78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عاشقي بخت‌يار، که زرخريده‌وار کنيزککي برا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تو بودم به را</w:t>
      </w:r>
      <w:r w:rsidR="00536117">
        <w:rPr>
          <w:rFonts w:hint="cs"/>
          <w:rtl/>
          <w:lang w:bidi="fa-IR"/>
        </w:rPr>
        <w:t>ي</w:t>
      </w:r>
    </w:p>
    <w:p w14:paraId="3A596839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خويش. که تو را چندان دوست مي‌داشتم که چون دست بر من</w:t>
      </w:r>
    </w:p>
    <w:p w14:paraId="1300255B" w14:textId="0E42A2EB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مي‌گشود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تن و جان‌ام به هزار نغمه‌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خوش جواب‌گو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تو</w:t>
      </w:r>
    </w:p>
    <w:p w14:paraId="07A5D4F3" w14:textId="5C533273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مي‌شد. همچون نوعروسي در رخت ِ زفاف، که ناله‌ها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</w:t>
      </w:r>
    </w:p>
    <w:p w14:paraId="7FE72D4A" w14:textId="3E1C2A7F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تن‌آزرده‌گي‌اش به ترانه‌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کشف و کام‌يار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بدل شود يا چنگي</w:t>
      </w:r>
    </w:p>
    <w:p w14:paraId="62C166DE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هر زخمه را به زير و بَمي دل‌پذير ديگرگونه جوابي گويد. ــ</w:t>
      </w:r>
    </w:p>
    <w:p w14:paraId="30943D93" w14:textId="17D2EDE8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، چه عروسي، که هر بار سربه‌مُهر با بستر ِ تو درآمد! (چنين</w:t>
      </w:r>
    </w:p>
    <w:p w14:paraId="420AEB99" w14:textId="49D4DB0F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مي‌گفت زمين.) در کدامين باديه چاهي کرد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به آبي گوارا</w:t>
      </w:r>
    </w:p>
    <w:p w14:paraId="37FD1317" w14:textId="30F366B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کامياب‌ات نکردم؟ کجا به دستان ِ خشونت‌بار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انتظار ِ</w:t>
      </w:r>
    </w:p>
    <w:p w14:paraId="02D23047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سوزان ِ نوازش ِ حاصل‌خيزش با من است گاوآهن در من</w:t>
      </w:r>
    </w:p>
    <w:p w14:paraId="5492BBE1" w14:textId="3EC42475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نهاد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خرمني پُربار پاداش‌ات ندادم؟</w:t>
      </w:r>
    </w:p>
    <w:p w14:paraId="1C3E8767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انسان ديگرباره گفت: ــ راز ِ پيام‌ات را اما چه‌گونه مي‌توانستم دريابم؟</w:t>
      </w:r>
    </w:p>
    <w:p w14:paraId="25DD2AAC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مي‌دانستي که من‌ات عاشقانه دوست مي‌دارم (زمين به پاسخ ِ او</w:t>
      </w:r>
    </w:p>
    <w:p w14:paraId="30BAE16D" w14:textId="77777777" w:rsidR="00A730DA" w:rsidRDefault="00F24154" w:rsidP="00536117">
      <w:pPr>
        <w:pStyle w:val="body"/>
        <w:bidi/>
        <w:rPr>
          <w:rtl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گفت). مي‌دانستي. و تو را من پيغام کردم از پس ِ پيغام به</w:t>
      </w:r>
    </w:p>
    <w:p w14:paraId="0C66DD61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هزار آوا، که دل از آسمان بردار که وحي از خاک مي‌رسد.</w:t>
      </w:r>
    </w:p>
    <w:p w14:paraId="6147905A" w14:textId="6849F666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پيغام‌ات کردم از پس ِ پيغام که مقام ِ تو جا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‌گاه ِ بنده‌گان نيست،</w:t>
      </w:r>
    </w:p>
    <w:p w14:paraId="1179BCCB" w14:textId="649F24F0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اين گستره شهريار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تو; و آنچه تو را به شهريار</w:t>
      </w:r>
      <w:r w:rsidR="00536117">
        <w:rPr>
          <w:rFonts w:hint="cs"/>
          <w:rtl/>
          <w:lang w:bidi="fa-IR"/>
        </w:rPr>
        <w:t>ي</w:t>
      </w:r>
    </w:p>
    <w:p w14:paraId="064C6109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برداشت نه عنايت ِ آسمان که مهر ِ زمين است. ــ آه که مرا در آنچه</w:t>
      </w:r>
    </w:p>
    <w:p w14:paraId="3B334CF8" w14:textId="2FA2C9F9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مرتبت ِ خاک‌سار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عاشقانه، بر گستره‌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نامتناهي‌ کيهان</w:t>
      </w:r>
    </w:p>
    <w:p w14:paraId="3A1C9080" w14:textId="7A3E0E3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خوش سلطنتي بود، که سرسبز و آباد از قدرت‌ها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جادويي‌ِ</w:t>
      </w:r>
    </w:p>
    <w:p w14:paraId="74E04022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بودم از آن پيشتر که تو پادشاه ِ جان ِ من به خربنده‌گي آسمان</w:t>
      </w:r>
    </w:p>
    <w:p w14:paraId="5A095D0C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دست‌ها بر سينه و پيشاني به خاک برنهي و مرا چنين زار به</w:t>
      </w:r>
    </w:p>
    <w:p w14:paraId="34438993" w14:textId="66E61ED5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درافکني.</w:t>
      </w:r>
    </w:p>
    <w:p w14:paraId="1E019BAE" w14:textId="30A0F28F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انسان، انديش‌ناک و خسته و شرم‌سار، از ژرفاها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درد ناله‌يي کرد. و</w:t>
      </w:r>
    </w:p>
    <w:p w14:paraId="3EBE1C6E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زمين، هم ازآن‌گونه در سخن بود:</w:t>
      </w:r>
    </w:p>
    <w:p w14:paraId="1E5586F9" w14:textId="25238F13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به‌تمامي از آن ِ تو بودم و تسليم ِ تو، چون چارديوار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 خانه‌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</w:t>
      </w:r>
    </w:p>
    <w:p w14:paraId="5227BE38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کوچکي.</w:t>
      </w:r>
    </w:p>
    <w:p w14:paraId="59B95A49" w14:textId="02F4AC42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عشق ِ من آن‌مايه توانايي داد که بر همه سَر شو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. دريغا، پندار</w:t>
      </w:r>
      <w:r w:rsidR="00536117">
        <w:rPr>
          <w:rFonts w:hint="cs"/>
          <w:rtl/>
          <w:lang w:bidi="fa-IR"/>
        </w:rPr>
        <w:t>ي</w:t>
      </w:r>
    </w:p>
    <w:p w14:paraId="36C98A99" w14:textId="179A4662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گناهِ من همه آن بود که زير ِ پا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تو بودم!</w:t>
      </w:r>
    </w:p>
    <w:p w14:paraId="6CD6CE85" w14:textId="7F5150A8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از خون ِ من پرورده شو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به دردمند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دندان بر جگر فشردم</w:t>
      </w:r>
    </w:p>
    <w:p w14:paraId="07BDB457" w14:textId="1D5BE3A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مادر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درد ِ مکيده شدن را تا نوزاده‌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دامن ِ خود را</w:t>
      </w:r>
    </w:p>
    <w:p w14:paraId="13BC1000" w14:textId="666C404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عصاره‌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جان ِ خويش نوشاکي دهد.</w:t>
      </w:r>
    </w:p>
    <w:p w14:paraId="30BE91CA" w14:textId="4000E56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آموختم من که به جُست‌وجو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سنگ ِ آهن و رو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، سينه‌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</w:t>
      </w:r>
    </w:p>
    <w:p w14:paraId="19EBB84B" w14:textId="26DEAA65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عاشق‌ام را بردر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. و اين همه از برا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آن بود تا تو را در نوازش ِ</w:t>
      </w:r>
    </w:p>
    <w:p w14:paraId="0309DAC9" w14:textId="59F519FB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پُرخشونتي که از دستان‌ات چشم داشتم افزار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به دست داده</w:t>
      </w:r>
    </w:p>
    <w:p w14:paraId="2C1AF3B6" w14:textId="3A3402D6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باشم. اما تو رو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من برتافتي، که آهن و مس را از سنگ‌پاره</w:t>
      </w:r>
    </w:p>
    <w:p w14:paraId="21046AC8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کُشنده‌تر يافتي که هابيل را در خون کشيده بود. و خاک را از</w:t>
      </w:r>
    </w:p>
    <w:p w14:paraId="41814715" w14:textId="2037EBF9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قربانيان ِ بدکنشي‌ها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خويش بارور کرد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.</w:t>
      </w:r>
    </w:p>
    <w:p w14:paraId="1790D4F6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آه، زمين ِ تنهامانده! زمين ِ رهاشده با تنهايي‌ خويش!</w:t>
      </w:r>
    </w:p>
    <w:p w14:paraId="2A469D29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انسان زير ِ لب گفت: ــ تقدير چنين بود. مگر آسمان قرباني‌يي</w:t>
      </w:r>
    </w:p>
    <w:p w14:paraId="720805C8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مي‌خواست.</w:t>
      </w:r>
    </w:p>
    <w:p w14:paraId="09F5AA54" w14:textId="77777777" w:rsidR="00A730DA" w:rsidRDefault="00F24154" w:rsidP="00536117">
      <w:pPr>
        <w:pStyle w:val="body"/>
        <w:bidi/>
        <w:rPr>
          <w:rtl/>
        </w:rPr>
      </w:pPr>
      <w:r>
        <w:t> </w:t>
      </w:r>
    </w:p>
    <w:p w14:paraId="30941D00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نه، که مرا گورستاني مي‌خواهد! (چنين گفت زمين).</w:t>
      </w:r>
    </w:p>
    <w:p w14:paraId="3D296397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تو بي‌احساس ِ عميق ِ سرشکسته‌گي چه‌گونه از «تقدير» سخن</w:t>
      </w:r>
    </w:p>
    <w:p w14:paraId="77DE627B" w14:textId="558CD5F5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مي‌گويي که جز بهانه‌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تسليم ِ بي‌همتان نيست؟</w:t>
      </w:r>
    </w:p>
    <w:p w14:paraId="29750597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افسون‌کار به تو مي‌آموزد که عدالت از عشق والاتر است. ــ دريغا که</w:t>
      </w:r>
    </w:p>
    <w:p w14:paraId="096443E8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اگر عشق به کار مي‌بود هرگز ستمي در وجود نمي‌آمد تا به عدالتي</w:t>
      </w:r>
    </w:p>
    <w:p w14:paraId="668DCAC9" w14:textId="67403EB1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نابه‌کارانه از آن‌دست نياز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پديد افتد. ــ آن‌گاه چشمان ِ تو را بر</w:t>
      </w:r>
    </w:p>
    <w:p w14:paraId="68A96100" w14:textId="136EF264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بسته شمشير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کف‌ات مي‌گذارد، هم از آهني که من به تو</w:t>
      </w:r>
    </w:p>
    <w:p w14:paraId="44FB30FD" w14:textId="47735719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دادم تا تيغه‌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گاوآهن کني!</w:t>
      </w:r>
    </w:p>
    <w:p w14:paraId="73933AA4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اينک گورستاني که آسمان از عدالت ساخته است!</w:t>
      </w:r>
    </w:p>
    <w:p w14:paraId="723D9285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دريغا ويران ِ بي‌حاصلي که من‌ام!</w:t>
      </w:r>
    </w:p>
    <w:p w14:paraId="6F281114" w14:textId="77777777" w:rsidR="00A730DA" w:rsidRDefault="00F24154" w:rsidP="00536117">
      <w:pPr>
        <w:pStyle w:val="body"/>
        <w:bidi/>
      </w:pPr>
      <w:r>
        <w:t> </w:t>
      </w:r>
    </w:p>
    <w:p w14:paraId="1F54FC51" w14:textId="77777777" w:rsidR="006E17CC" w:rsidRDefault="006E17CC" w:rsidP="006E17CC">
      <w:pPr>
        <w:pStyle w:val="body"/>
        <w:bidi/>
        <w:rPr>
          <w:rtl/>
        </w:rPr>
      </w:pPr>
    </w:p>
    <w:p w14:paraId="6F241443" w14:textId="77777777" w:rsidR="00A730DA" w:rsidRDefault="00F24154" w:rsidP="00536117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A6076AF" w14:textId="77777777" w:rsidR="006E17CC" w:rsidRDefault="006E17CC" w:rsidP="00536117">
      <w:pPr>
        <w:pStyle w:val="body"/>
        <w:bidi/>
      </w:pPr>
    </w:p>
    <w:p w14:paraId="30C0747C" w14:textId="77777777" w:rsidR="00A730DA" w:rsidRDefault="00F24154" w:rsidP="006E17CC">
      <w:pPr>
        <w:pStyle w:val="body"/>
        <w:bidi/>
        <w:rPr>
          <w:rtl/>
        </w:rPr>
      </w:pPr>
      <w:r>
        <w:t> </w:t>
      </w:r>
    </w:p>
    <w:p w14:paraId="62418852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و باران در ويرانه‌ها به گفت‌وگو بودند که باد دررسيد،</w:t>
      </w:r>
    </w:p>
    <w:p w14:paraId="07179260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ميانه‌به‌هم‌زن و پُرهياهو.</w:t>
      </w:r>
    </w:p>
    <w:p w14:paraId="2E572586" w14:textId="0E41910D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نگذشت که خلاف در ايشان افتاد و غوغا بالا گرفت بر سراسر ِ</w:t>
      </w:r>
    </w:p>
    <w:p w14:paraId="60474571" w14:textId="653F1570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خاک، و به خاموشباش‌ها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پُرغريو ِ تُندر حرمت نگذاشتند.</w:t>
      </w:r>
    </w:p>
    <w:p w14:paraId="01B5E774" w14:textId="77777777" w:rsidR="006E17CC" w:rsidRDefault="006E17CC" w:rsidP="00536117">
      <w:pPr>
        <w:pStyle w:val="body"/>
        <w:bidi/>
      </w:pPr>
    </w:p>
    <w:p w14:paraId="14E6CB5A" w14:textId="77777777" w:rsidR="00A730DA" w:rsidRDefault="00F24154" w:rsidP="006E17CC">
      <w:pPr>
        <w:pStyle w:val="body"/>
        <w:bidi/>
        <w:rPr>
          <w:rtl/>
        </w:rPr>
      </w:pPr>
      <w:r>
        <w:t> </w:t>
      </w:r>
    </w:p>
    <w:p w14:paraId="7513FAA2" w14:textId="77777777" w:rsidR="00A730DA" w:rsidRDefault="00F24154" w:rsidP="00536117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A7CF261" w14:textId="77777777" w:rsidR="006E17CC" w:rsidRDefault="006E17CC" w:rsidP="00536117">
      <w:pPr>
        <w:pStyle w:val="body"/>
        <w:bidi/>
      </w:pPr>
    </w:p>
    <w:p w14:paraId="2FF81BC5" w14:textId="77777777" w:rsidR="00A730DA" w:rsidRDefault="00F24154" w:rsidP="006E17CC">
      <w:pPr>
        <w:pStyle w:val="body"/>
        <w:bidi/>
        <w:rPr>
          <w:rtl/>
        </w:rPr>
      </w:pPr>
      <w:r>
        <w:t> </w:t>
      </w:r>
    </w:p>
    <w:p w14:paraId="5C4E165A" w14:textId="1A187FC4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زمين گفت: ــ اکنون به دوراهه‌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تفريق رسيده‌ايم.</w:t>
      </w:r>
    </w:p>
    <w:p w14:paraId="3ABC66F8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جز زردرويي کشيدن از بي‌حاصلي‌ خويش گزير نيست; پس</w:t>
      </w:r>
    </w:p>
    <w:p w14:paraId="68C6FDA0" w14:textId="0CD21D9C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اکنون که به تقدير ِ فريب‌کار گردن نهاده‌ا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مردانه باش!</w:t>
      </w:r>
    </w:p>
    <w:p w14:paraId="34FCD28B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مرا که ويران ِ توام هنوز در اين مدار ِ سرد کار به پايان نرسيده است:</w:t>
      </w:r>
    </w:p>
    <w:p w14:paraId="6225FC28" w14:textId="262E44F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هم‌چون زني عاشق که به بستر ِ معشوق ِ ازدست‌رفته‌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خويش</w:t>
      </w:r>
    </w:p>
    <w:p w14:paraId="66476651" w14:textId="5170291A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مي‌خزد تا بو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او را دريابد، سال‌همه‌سال به مقام ِ نخستين</w:t>
      </w:r>
    </w:p>
    <w:p w14:paraId="5C2D1ED2" w14:textId="44A281C2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بازمي‌آيم با اشک‌ها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خاطره.</w:t>
      </w:r>
    </w:p>
    <w:p w14:paraId="20098EBB" w14:textId="77777777" w:rsidR="00A730DA" w:rsidRDefault="00F24154" w:rsidP="00536117">
      <w:pPr>
        <w:pStyle w:val="body"/>
        <w:bidi/>
        <w:rPr>
          <w:rtl/>
        </w:rPr>
      </w:pPr>
      <w:r>
        <w:t> </w:t>
      </w:r>
    </w:p>
    <w:p w14:paraId="29B558DA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ياد ِ بهاران بر من فرود مي‌آيد بي‌آنکه از شخمي تازه بار برگرفته باشم</w:t>
      </w:r>
    </w:p>
    <w:p w14:paraId="2D1E7086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گسترش ِ ريشه‌يي را در بطن ِ خود احساس کنم; و ابرها با</w:t>
      </w:r>
    </w:p>
    <w:p w14:paraId="03CF898B" w14:textId="5655F3CE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خس و خار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در آغوش‌ام خواهند نهاد، با اشک‌ها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عقيم ِ</w:t>
      </w:r>
    </w:p>
    <w:p w14:paraId="4BDC4A33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خويش به تسلايم خواهند کوشيد.</w:t>
      </w:r>
    </w:p>
    <w:p w14:paraId="5D1762EA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جان ِ مرا اما تسلايي مقدر نيست:</w:t>
      </w:r>
    </w:p>
    <w:p w14:paraId="653A836C" w14:textId="01A5E840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غياب ِ دردناک ِ تو سلطان ِ شکسته‌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کهکشان‌ها خواهم انديشيد که</w:t>
      </w:r>
    </w:p>
    <w:p w14:paraId="10D0ACF7" w14:textId="2386589F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افسون ِ پليد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پا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درآمد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;</w:t>
      </w:r>
    </w:p>
    <w:p w14:paraId="30883455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ردِّ انگشتان‌ات را</w:t>
      </w:r>
    </w:p>
    <w:p w14:paraId="323E16D9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2FF56AE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تن ِ نوميد ِ خويش</w:t>
      </w:r>
    </w:p>
    <w:p w14:paraId="521234AB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خاطره‌يي گريان</w:t>
      </w:r>
    </w:p>
    <w:p w14:paraId="1F7B5ABE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جُست‌وجو</w:t>
      </w:r>
    </w:p>
    <w:p w14:paraId="5A54DD99" w14:textId="77777777" w:rsidR="00A730DA" w:rsidRDefault="00F24154" w:rsidP="0053611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خواهم کرد.</w:t>
      </w:r>
    </w:p>
    <w:p w14:paraId="2395D1AB" w14:textId="01F1656B" w:rsidR="00A730DA" w:rsidRDefault="00F24154" w:rsidP="00536117">
      <w:pPr>
        <w:pStyle w:val="when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تابستانها</w:t>
      </w:r>
      <w:r w:rsidR="0053611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 ۱۳۴۳ و ۱۳۶۳</w:t>
      </w:r>
    </w:p>
    <w:p w14:paraId="24CC7331" w14:textId="77777777" w:rsidR="00536117" w:rsidRDefault="00536117" w:rsidP="00536117">
      <w:pPr>
        <w:pStyle w:val="where"/>
        <w:bidi/>
        <w:rPr>
          <w:rtl/>
          <w:lang w:bidi="fa-IR"/>
        </w:rPr>
      </w:pPr>
    </w:p>
    <w:sectPr w:rsidR="00536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24154"/>
    <w:rsid w:val="00536117"/>
    <w:rsid w:val="006E17CC"/>
    <w:rsid w:val="00750220"/>
    <w:rsid w:val="00A730DA"/>
    <w:rsid w:val="00F2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788C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1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3611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3611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36117"/>
    <w:pPr>
      <w:bidi/>
    </w:pPr>
  </w:style>
  <w:style w:type="paragraph" w:customStyle="1" w:styleId="num">
    <w:name w:val="num"/>
    <w:basedOn w:val="poem"/>
    <w:qFormat/>
    <w:rsid w:val="00536117"/>
    <w:pPr>
      <w:spacing w:before="240"/>
    </w:pPr>
  </w:style>
  <w:style w:type="paragraph" w:customStyle="1" w:styleId="body">
    <w:name w:val="body"/>
    <w:basedOn w:val="Normal"/>
    <w:qFormat/>
    <w:rsid w:val="00536117"/>
    <w:rPr>
      <w:color w:val="000000"/>
    </w:rPr>
  </w:style>
  <w:style w:type="paragraph" w:customStyle="1" w:styleId="when">
    <w:name w:val="when"/>
    <w:basedOn w:val="who"/>
    <w:next w:val="where"/>
    <w:qFormat/>
    <w:rsid w:val="00536117"/>
    <w:pPr>
      <w:spacing w:before="360"/>
    </w:pPr>
  </w:style>
  <w:style w:type="paragraph" w:customStyle="1" w:styleId="where">
    <w:name w:val="where"/>
    <w:basedOn w:val="when"/>
    <w:next w:val="NoSpacing"/>
    <w:qFormat/>
    <w:rsid w:val="00536117"/>
    <w:pPr>
      <w:spacing w:before="0"/>
    </w:pPr>
  </w:style>
  <w:style w:type="paragraph" w:styleId="NoSpacing">
    <w:name w:val="No Spacing"/>
    <w:uiPriority w:val="1"/>
    <w:qFormat/>
    <w:rsid w:val="0053611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3611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3611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1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1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11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61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11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11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36117"/>
    <w:rPr>
      <w:b/>
      <w:bCs/>
    </w:rPr>
  </w:style>
  <w:style w:type="character" w:styleId="Emphasis">
    <w:name w:val="Emphasis"/>
    <w:uiPriority w:val="20"/>
    <w:qFormat/>
    <w:rsid w:val="00536117"/>
    <w:rPr>
      <w:i/>
      <w:iCs/>
    </w:rPr>
  </w:style>
  <w:style w:type="paragraph" w:styleId="ListParagraph">
    <w:name w:val="List Paragraph"/>
    <w:basedOn w:val="Normal"/>
    <w:uiPriority w:val="34"/>
    <w:qFormat/>
    <w:rsid w:val="0053611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3611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61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1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1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3611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3611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3611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361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361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11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1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3611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3611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36117"/>
    <w:pPr>
      <w:bidi/>
    </w:pPr>
  </w:style>
  <w:style w:type="paragraph" w:customStyle="1" w:styleId="num">
    <w:name w:val="num"/>
    <w:basedOn w:val="poem"/>
    <w:qFormat/>
    <w:rsid w:val="00536117"/>
    <w:pPr>
      <w:spacing w:before="240"/>
    </w:pPr>
  </w:style>
  <w:style w:type="paragraph" w:customStyle="1" w:styleId="body">
    <w:name w:val="body"/>
    <w:basedOn w:val="Normal"/>
    <w:qFormat/>
    <w:rsid w:val="00536117"/>
    <w:rPr>
      <w:color w:val="000000"/>
    </w:rPr>
  </w:style>
  <w:style w:type="paragraph" w:customStyle="1" w:styleId="when">
    <w:name w:val="when"/>
    <w:basedOn w:val="who"/>
    <w:next w:val="where"/>
    <w:qFormat/>
    <w:rsid w:val="00536117"/>
    <w:pPr>
      <w:spacing w:before="360"/>
    </w:pPr>
  </w:style>
  <w:style w:type="paragraph" w:customStyle="1" w:styleId="where">
    <w:name w:val="where"/>
    <w:basedOn w:val="when"/>
    <w:next w:val="NoSpacing"/>
    <w:qFormat/>
    <w:rsid w:val="00536117"/>
    <w:pPr>
      <w:spacing w:before="0"/>
    </w:pPr>
  </w:style>
  <w:style w:type="paragraph" w:styleId="NoSpacing">
    <w:name w:val="No Spacing"/>
    <w:uiPriority w:val="1"/>
    <w:qFormat/>
    <w:rsid w:val="0053611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3611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3611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1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1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11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61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11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11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36117"/>
    <w:rPr>
      <w:b/>
      <w:bCs/>
    </w:rPr>
  </w:style>
  <w:style w:type="character" w:styleId="Emphasis">
    <w:name w:val="Emphasis"/>
    <w:uiPriority w:val="20"/>
    <w:qFormat/>
    <w:rsid w:val="00536117"/>
    <w:rPr>
      <w:i/>
      <w:iCs/>
    </w:rPr>
  </w:style>
  <w:style w:type="paragraph" w:styleId="ListParagraph">
    <w:name w:val="List Paragraph"/>
    <w:basedOn w:val="Normal"/>
    <w:uiPriority w:val="34"/>
    <w:qFormat/>
    <w:rsid w:val="0053611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3611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61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1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1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3611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3611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3611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361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361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1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2010-03-28T01:12:00Z</dcterms:created>
  <dcterms:modified xsi:type="dcterms:W3CDTF">2010-04-12T08:28:00Z</dcterms:modified>
</cp:coreProperties>
</file>