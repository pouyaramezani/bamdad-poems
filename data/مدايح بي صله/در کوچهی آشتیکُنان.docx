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C42AF" w14:textId="44802A84" w:rsidR="007A3E70" w:rsidRDefault="00677A1E" w:rsidP="00E557DB">
      <w:pPr>
        <w:pStyle w:val="poem"/>
      </w:pPr>
      <w:r>
        <w:rPr>
          <w:rFonts w:hint="cs"/>
          <w:rtl/>
        </w:rPr>
        <w:t>در کوچه‌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آشت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‌کُنان</w:t>
      </w:r>
    </w:p>
    <w:p w14:paraId="5BA4A5E4" w14:textId="77777777" w:rsidR="00E557DB" w:rsidRDefault="00E557DB" w:rsidP="00E557DB">
      <w:pPr>
        <w:pStyle w:val="who"/>
        <w:bidi/>
        <w:rPr>
          <w:rtl/>
        </w:rPr>
      </w:pPr>
    </w:p>
    <w:p w14:paraId="17C05B0E" w14:textId="77777777" w:rsidR="00E557DB" w:rsidRDefault="00E557DB" w:rsidP="00E557DB">
      <w:pPr>
        <w:pStyle w:val="why"/>
        <w:rPr>
          <w:rtl/>
        </w:rPr>
      </w:pPr>
      <w:bookmarkStart w:id="0" w:name="_GoBack"/>
      <w:bookmarkEnd w:id="0"/>
    </w:p>
    <w:p w14:paraId="33F7A755" w14:textId="77777777" w:rsidR="00E557DB" w:rsidRDefault="00E557DB" w:rsidP="00E557DB">
      <w:pPr>
        <w:pStyle w:val="num"/>
        <w:rPr>
          <w:rtl/>
        </w:rPr>
      </w:pPr>
    </w:p>
    <w:p w14:paraId="4C170638" w14:textId="4971F603" w:rsidR="007A3E70" w:rsidRDefault="00677A1E" w:rsidP="00E557DB">
      <w:pPr>
        <w:pStyle w:val="subname"/>
        <w:rPr>
          <w:rtl/>
        </w:rPr>
      </w:pPr>
      <w:r>
        <w:rPr>
          <w:rtl/>
        </w:rPr>
        <w:t> </w:t>
      </w:r>
    </w:p>
    <w:p w14:paraId="2A567999" w14:textId="41342C08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پ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ش م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‌آ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د و پ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ش م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‌آ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5283A199" w14:textId="3F736298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به ضرب‌ْآهنگِ طبل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از درون پندار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،</w:t>
      </w:r>
    </w:p>
    <w:p w14:paraId="1EDB3B35" w14:textId="5F5725F0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خ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ره در چشمانت</w:t>
      </w:r>
    </w:p>
    <w:p w14:paraId="5B7B24D0" w14:textId="10BBE31B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ب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‌پروا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تو</w:t>
      </w:r>
    </w:p>
    <w:p w14:paraId="1E40211F" w14:textId="12C0219C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که راه بر او بربسته‌ا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انگار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1D4368C6" w14:textId="77777777" w:rsidR="007A3E70" w:rsidRDefault="00677A1E" w:rsidP="00E557DB">
      <w:pPr>
        <w:pStyle w:val="body"/>
        <w:bidi/>
        <w:rPr>
          <w:rtl/>
        </w:rPr>
      </w:pPr>
      <w:r>
        <w:t> </w:t>
      </w:r>
    </w:p>
    <w:p w14:paraId="3E17247C" w14:textId="4C9AA703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در تو م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‌رسد از تو برم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‌گذرد ب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‌آنکه واپس نگرد</w:t>
      </w:r>
    </w:p>
    <w:p w14:paraId="18DF7780" w14:textId="45390C15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در گذرگاهِ ب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‌پره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زِ آشت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‌کُنان پندار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،</w:t>
      </w:r>
    </w:p>
    <w:p w14:paraId="4FF823CB" w14:textId="157F8DDE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ب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‌آنکه به‌راست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بگذرد</w:t>
      </w:r>
    </w:p>
    <w:p w14:paraId="7D8208B8" w14:textId="40146DA8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چرا که عبورش تکرار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‌ست ب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‌پا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ان انگار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00958338" w14:textId="77777777" w:rsidR="007A3E70" w:rsidRDefault="00677A1E" w:rsidP="00E557DB">
      <w:pPr>
        <w:pStyle w:val="body"/>
        <w:bidi/>
        <w:rPr>
          <w:rtl/>
        </w:rPr>
      </w:pPr>
      <w:r>
        <w:t> </w:t>
      </w:r>
    </w:p>
    <w:p w14:paraId="02D79EF0" w14:textId="6A9A31E3" w:rsidR="007A3E70" w:rsidRDefault="00E557DB" w:rsidP="00E557DB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677A1E">
        <w:rPr>
          <w:rFonts w:hint="cs"/>
          <w:rtl/>
        </w:rPr>
        <w:t>ک</w:t>
      </w:r>
      <w:r>
        <w:rPr>
          <w:rFonts w:hint="cs"/>
          <w:rtl/>
        </w:rPr>
        <w:t>ي</w:t>
      </w:r>
      <w:r w:rsidR="00677A1E">
        <w:rPr>
          <w:rFonts w:hint="cs"/>
          <w:rtl/>
        </w:rPr>
        <w:t xml:space="preserve"> ب</w:t>
      </w:r>
      <w:r>
        <w:rPr>
          <w:rFonts w:hint="cs"/>
          <w:rtl/>
        </w:rPr>
        <w:t>ي</w:t>
      </w:r>
      <w:r w:rsidR="00677A1E">
        <w:rPr>
          <w:rFonts w:hint="cs"/>
          <w:rtl/>
        </w:rPr>
        <w:t>ش ن</w:t>
      </w:r>
      <w:r>
        <w:rPr>
          <w:rFonts w:hint="cs"/>
          <w:rtl/>
        </w:rPr>
        <w:t>ي</w:t>
      </w:r>
      <w:r w:rsidR="00677A1E">
        <w:rPr>
          <w:rFonts w:hint="cs"/>
          <w:rtl/>
        </w:rPr>
        <w:t>ست</w:t>
      </w:r>
    </w:p>
    <w:p w14:paraId="24F91B62" w14:textId="65B16FFA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گرچه صف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‌انتها را مانَد</w:t>
      </w:r>
    </w:p>
    <w:p w14:paraId="039C3470" w14:textId="77318E14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ــ تداومِ انعکاس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در آ</w:t>
      </w:r>
      <w:r w:rsidR="00E557DB">
        <w:rPr>
          <w:rFonts w:hint="cs"/>
          <w:rtl/>
        </w:rPr>
        <w:t>يي</w:t>
      </w:r>
      <w:r>
        <w:rPr>
          <w:rFonts w:hint="cs"/>
          <w:rtl/>
        </w:rPr>
        <w:t>نه‌ها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رودررو پندار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ــ</w:t>
      </w:r>
    </w:p>
    <w:p w14:paraId="1A946FDD" w14:textId="77777777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و به هر اصطکاکِ ناملموس اما</w:t>
      </w:r>
    </w:p>
    <w:p w14:paraId="4B9431D6" w14:textId="69DDA960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چ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ز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از تو م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‌کاهد در تو</w:t>
      </w:r>
    </w:p>
    <w:p w14:paraId="0F48B7F3" w14:textId="41FB130B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ب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‌ا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نکه تو خود در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اب</w:t>
      </w:r>
      <w:r w:rsidR="00E557DB">
        <w:rPr>
          <w:rFonts w:hint="cs"/>
          <w:rtl/>
        </w:rPr>
        <w:t>ي</w:t>
      </w:r>
    </w:p>
    <w:p w14:paraId="73C58EEF" w14:textId="708A995B" w:rsidR="007A3E70" w:rsidRDefault="00677A1E" w:rsidP="00E557DB">
      <w:pPr>
        <w:pStyle w:val="body"/>
        <w:bidi/>
        <w:rPr>
          <w:rtl/>
        </w:rPr>
      </w:pPr>
      <w:r>
        <w:t>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انگار</w:t>
      </w:r>
      <w:r w:rsidR="00E557DB">
        <w:rPr>
          <w:rFonts w:hint="cs"/>
          <w:rtl/>
        </w:rPr>
        <w:t>ي</w:t>
      </w:r>
      <w:r>
        <w:rPr>
          <w:rFonts w:hint="cs"/>
        </w:rPr>
        <w:t>.</w:t>
      </w:r>
    </w:p>
    <w:p w14:paraId="7D0966B9" w14:textId="77777777" w:rsidR="007A3E70" w:rsidRDefault="00677A1E" w:rsidP="00E557DB">
      <w:pPr>
        <w:pStyle w:val="body"/>
        <w:bidi/>
        <w:rPr>
          <w:rtl/>
        </w:rPr>
      </w:pPr>
      <w:r>
        <w:t> </w:t>
      </w:r>
    </w:p>
    <w:p w14:paraId="6CB6C9CE" w14:textId="21A5579D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چهره‌درچهره بازش نم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‌شناس</w:t>
      </w:r>
      <w:r w:rsidR="00E557DB">
        <w:rPr>
          <w:rFonts w:hint="cs"/>
          <w:rtl/>
        </w:rPr>
        <w:t>ي</w:t>
      </w:r>
    </w:p>
    <w:p w14:paraId="3B68D4C1" w14:textId="5410AD17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چنان است که رهگذر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گانه، پندار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،</w:t>
      </w:r>
    </w:p>
    <w:p w14:paraId="3FB6BFC3" w14:textId="3F7D5C4F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اما چندان که واپس نگر</w:t>
      </w:r>
      <w:r w:rsidR="00E557DB">
        <w:rPr>
          <w:rFonts w:hint="cs"/>
          <w:rtl/>
        </w:rPr>
        <w:t>ي</w:t>
      </w:r>
    </w:p>
    <w:p w14:paraId="60E778E6" w14:textId="0D634CD2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در شگفت با خود م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‌گو</w:t>
      </w:r>
      <w:r w:rsidR="00E557DB">
        <w:rPr>
          <w:rFonts w:hint="cs"/>
          <w:rtl/>
        </w:rPr>
        <w:t>يي</w:t>
      </w:r>
      <w:r>
        <w:rPr>
          <w:rFonts w:hint="cs"/>
          <w:rtl/>
        </w:rPr>
        <w:t>:</w:t>
      </w:r>
    </w:p>
    <w:p w14:paraId="2B160053" w14:textId="559FA7AE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ــ سخت آشنا م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‌نما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061731CB" w14:textId="11653F90" w:rsidR="007A3E70" w:rsidRDefault="00677A1E" w:rsidP="00E557DB">
      <w:pPr>
        <w:pStyle w:val="body"/>
        <w:bidi/>
        <w:rPr>
          <w:rtl/>
        </w:rPr>
      </w:pPr>
      <w:r>
        <w:rPr>
          <w:rFonts w:hint="cs"/>
          <w:rtl/>
        </w:rPr>
        <w:t>د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روز است انگار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5768909E" w14:textId="3EDB4457" w:rsidR="007A3E70" w:rsidRDefault="00677A1E" w:rsidP="00E557DB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۹</w:t>
      </w:r>
      <w:r>
        <w:rPr>
          <w:rFonts w:hint="cs"/>
          <w:rtl/>
        </w:rPr>
        <w:t xml:space="preserve"> ارد</w:t>
      </w:r>
      <w:r w:rsidR="00E557DB">
        <w:rPr>
          <w:rFonts w:hint="cs"/>
          <w:rtl/>
        </w:rPr>
        <w:t>ي</w:t>
      </w:r>
      <w:r>
        <w:rPr>
          <w:rFonts w:hint="cs"/>
          <w:rtl/>
        </w:rPr>
        <w:t xml:space="preserve">بهشتِ </w:t>
      </w:r>
      <w:r>
        <w:rPr>
          <w:rFonts w:hint="cs"/>
          <w:rtl/>
          <w:lang w:bidi="fa-IR"/>
        </w:rPr>
        <w:t>۱۳۶۷</w:t>
      </w:r>
    </w:p>
    <w:p w14:paraId="7CD99CFC" w14:textId="77777777" w:rsidR="00E557DB" w:rsidRDefault="00E557DB" w:rsidP="00E557DB">
      <w:pPr>
        <w:pStyle w:val="where"/>
        <w:bidi/>
        <w:rPr>
          <w:rtl/>
        </w:rPr>
      </w:pPr>
    </w:p>
    <w:p w14:paraId="1766B2D9" w14:textId="77777777" w:rsidR="004943C6" w:rsidRDefault="004943C6">
      <w:pPr>
        <w:pStyle w:val="where"/>
        <w:bidi/>
      </w:pPr>
    </w:p>
    <w:sectPr w:rsidR="00494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5C96"/>
    <w:multiLevelType w:val="multilevel"/>
    <w:tmpl w:val="836C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77A1E"/>
    <w:rsid w:val="004943C6"/>
    <w:rsid w:val="00677A1E"/>
    <w:rsid w:val="007A3E70"/>
    <w:rsid w:val="00E5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9ED2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D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7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7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7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D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D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557D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557D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557DB"/>
    <w:pPr>
      <w:bidi/>
    </w:pPr>
  </w:style>
  <w:style w:type="paragraph" w:customStyle="1" w:styleId="num">
    <w:name w:val="num"/>
    <w:basedOn w:val="poem"/>
    <w:qFormat/>
    <w:rsid w:val="00E557DB"/>
    <w:pPr>
      <w:spacing w:before="240"/>
    </w:pPr>
  </w:style>
  <w:style w:type="paragraph" w:customStyle="1" w:styleId="body">
    <w:name w:val="body"/>
    <w:basedOn w:val="Normal"/>
    <w:qFormat/>
    <w:rsid w:val="00E557DB"/>
    <w:rPr>
      <w:color w:val="000000"/>
    </w:rPr>
  </w:style>
  <w:style w:type="paragraph" w:customStyle="1" w:styleId="when">
    <w:name w:val="when"/>
    <w:basedOn w:val="who"/>
    <w:next w:val="where"/>
    <w:qFormat/>
    <w:rsid w:val="00E557DB"/>
    <w:pPr>
      <w:spacing w:before="360"/>
    </w:pPr>
  </w:style>
  <w:style w:type="paragraph" w:customStyle="1" w:styleId="where">
    <w:name w:val="where"/>
    <w:basedOn w:val="when"/>
    <w:next w:val="NoSpacing"/>
    <w:qFormat/>
    <w:rsid w:val="00E557DB"/>
    <w:pPr>
      <w:spacing w:before="0"/>
    </w:pPr>
  </w:style>
  <w:style w:type="paragraph" w:styleId="NoSpacing">
    <w:name w:val="No Spacing"/>
    <w:uiPriority w:val="1"/>
    <w:qFormat/>
    <w:rsid w:val="00E557D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557D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557D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7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7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D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D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57D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5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7D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7D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557DB"/>
    <w:rPr>
      <w:b/>
      <w:bCs/>
    </w:rPr>
  </w:style>
  <w:style w:type="character" w:styleId="Emphasis">
    <w:name w:val="Emphasis"/>
    <w:uiPriority w:val="20"/>
    <w:qFormat/>
    <w:rsid w:val="00E557DB"/>
    <w:rPr>
      <w:i/>
      <w:iCs/>
    </w:rPr>
  </w:style>
  <w:style w:type="paragraph" w:styleId="ListParagraph">
    <w:name w:val="List Paragraph"/>
    <w:basedOn w:val="Normal"/>
    <w:uiPriority w:val="34"/>
    <w:qFormat/>
    <w:rsid w:val="00E557D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557D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57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7D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7D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557D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557D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557D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557D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557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7D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D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7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7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7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D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D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557D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557D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557DB"/>
    <w:pPr>
      <w:bidi/>
    </w:pPr>
  </w:style>
  <w:style w:type="paragraph" w:customStyle="1" w:styleId="num">
    <w:name w:val="num"/>
    <w:basedOn w:val="poem"/>
    <w:qFormat/>
    <w:rsid w:val="00E557DB"/>
    <w:pPr>
      <w:spacing w:before="240"/>
    </w:pPr>
  </w:style>
  <w:style w:type="paragraph" w:customStyle="1" w:styleId="body">
    <w:name w:val="body"/>
    <w:basedOn w:val="Normal"/>
    <w:qFormat/>
    <w:rsid w:val="00E557DB"/>
    <w:rPr>
      <w:color w:val="000000"/>
    </w:rPr>
  </w:style>
  <w:style w:type="paragraph" w:customStyle="1" w:styleId="when">
    <w:name w:val="when"/>
    <w:basedOn w:val="who"/>
    <w:next w:val="where"/>
    <w:qFormat/>
    <w:rsid w:val="00E557DB"/>
    <w:pPr>
      <w:spacing w:before="360"/>
    </w:pPr>
  </w:style>
  <w:style w:type="paragraph" w:customStyle="1" w:styleId="where">
    <w:name w:val="where"/>
    <w:basedOn w:val="when"/>
    <w:next w:val="NoSpacing"/>
    <w:qFormat/>
    <w:rsid w:val="00E557DB"/>
    <w:pPr>
      <w:spacing w:before="0"/>
    </w:pPr>
  </w:style>
  <w:style w:type="paragraph" w:styleId="NoSpacing">
    <w:name w:val="No Spacing"/>
    <w:uiPriority w:val="1"/>
    <w:qFormat/>
    <w:rsid w:val="00E557D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557D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557D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7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7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D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D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57D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5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7D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7D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557DB"/>
    <w:rPr>
      <w:b/>
      <w:bCs/>
    </w:rPr>
  </w:style>
  <w:style w:type="character" w:styleId="Emphasis">
    <w:name w:val="Emphasis"/>
    <w:uiPriority w:val="20"/>
    <w:qFormat/>
    <w:rsid w:val="00E557DB"/>
    <w:rPr>
      <w:i/>
      <w:iCs/>
    </w:rPr>
  </w:style>
  <w:style w:type="paragraph" w:styleId="ListParagraph">
    <w:name w:val="List Paragraph"/>
    <w:basedOn w:val="Normal"/>
    <w:uiPriority w:val="34"/>
    <w:qFormat/>
    <w:rsid w:val="00E557D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557D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57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7D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7D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557D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557D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557D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557D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557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7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2010-04-12T06:51:00Z</dcterms:created>
  <dcterms:modified xsi:type="dcterms:W3CDTF">2010-04-12T06:52:00Z</dcterms:modified>
</cp:coreProperties>
</file>