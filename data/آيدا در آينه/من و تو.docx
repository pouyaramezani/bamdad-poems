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C582E" w14:textId="77777777" w:rsidR="00C74071" w:rsidRDefault="003F1AFB" w:rsidP="00F20AAF">
      <w:pPr>
        <w:pStyle w:val="poem"/>
        <w:rPr>
          <w:lang w:bidi="fa-IR"/>
        </w:rPr>
      </w:pPr>
      <w:r w:rsidRPr="003E02B7">
        <w:rPr>
          <w:rFonts w:hint="cs"/>
          <w:rtl/>
          <w:lang w:bidi="fa-IR"/>
        </w:rPr>
        <w:t>من و تو...</w:t>
      </w:r>
    </w:p>
    <w:p w14:paraId="3F8A0992" w14:textId="77777777" w:rsidR="00F20AAF" w:rsidRDefault="00F20AAF" w:rsidP="00F20AAF">
      <w:pPr>
        <w:pStyle w:val="who"/>
        <w:bidi/>
        <w:rPr>
          <w:rFonts w:asciiTheme="minorHAnsi" w:hAnsiTheme="minorHAnsi"/>
          <w:lang w:bidi="fa-IR"/>
        </w:rPr>
      </w:pPr>
    </w:p>
    <w:p w14:paraId="2D9DFF81" w14:textId="77777777" w:rsidR="00F20AAF" w:rsidRDefault="00F20AAF" w:rsidP="00F20AAF">
      <w:pPr>
        <w:pStyle w:val="why"/>
        <w:rPr>
          <w:lang w:bidi="fa-IR"/>
        </w:rPr>
      </w:pPr>
    </w:p>
    <w:p w14:paraId="215FCD0F" w14:textId="77777777" w:rsidR="00F20AAF" w:rsidRDefault="00F20AAF" w:rsidP="00F20AAF">
      <w:pPr>
        <w:pStyle w:val="num"/>
        <w:rPr>
          <w:rFonts w:asciiTheme="minorHAnsi" w:hAnsiTheme="minorHAnsi"/>
          <w:lang w:bidi="fa-IR"/>
        </w:rPr>
      </w:pPr>
    </w:p>
    <w:p w14:paraId="734A8014" w14:textId="77777777" w:rsidR="00F20AAF" w:rsidRPr="00F20AAF" w:rsidRDefault="00F20AAF" w:rsidP="00F20AAF">
      <w:pPr>
        <w:pStyle w:val="subname"/>
        <w:rPr>
          <w:lang w:bidi="fa-IR"/>
        </w:rPr>
      </w:pPr>
    </w:p>
    <w:p w14:paraId="32AFB940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من و تو يکي دهان‌ايم</w:t>
      </w:r>
    </w:p>
    <w:p w14:paraId="1A628C3E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که با همه آوازش</w:t>
      </w:r>
    </w:p>
    <w:p w14:paraId="51AADEA5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به زيباترسرودي خواناست.</w:t>
      </w:r>
    </w:p>
    <w:p w14:paraId="232C3BA8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72F95C18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من و تو يکي ديدگان‌ايم</w:t>
      </w:r>
    </w:p>
    <w:p w14:paraId="634EEA2B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385ABFC7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b/>
          <w:bCs/>
          <w:rtl/>
          <w:lang w:bidi="fa-IR"/>
        </w:rPr>
        <w:t>که دنيا را هر دَم</w:t>
      </w:r>
    </w:p>
    <w:p w14:paraId="0C7C0612" w14:textId="77777777" w:rsidR="003E02B7" w:rsidRPr="003E02B7" w:rsidRDefault="003E02B7" w:rsidP="00F20AAF">
      <w:pPr>
        <w:pStyle w:val="body"/>
        <w:bidi/>
        <w:divId w:val="1537548500"/>
        <w:rPr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rtl/>
          <w:lang w:bidi="fa-IR"/>
        </w:rPr>
        <w:t> </w:t>
      </w:r>
    </w:p>
    <w:p w14:paraId="0D018CAD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b/>
          <w:bCs/>
          <w:rtl/>
          <w:lang w:bidi="fa-IR"/>
        </w:rPr>
        <w:t>در منظر ِ خويش</w:t>
      </w:r>
    </w:p>
    <w:p w14:paraId="0F7E7BCD" w14:textId="77777777" w:rsidR="003E02B7" w:rsidRPr="003E02B7" w:rsidRDefault="003E02B7" w:rsidP="00F20AAF">
      <w:pPr>
        <w:pStyle w:val="body"/>
        <w:bidi/>
        <w:divId w:val="1537548500"/>
      </w:pPr>
      <w:r w:rsidRPr="003E02B7">
        <w:rPr>
          <w:b/>
          <w:bCs/>
        </w:rPr>
        <w:t> </w:t>
      </w:r>
      <w:r w:rsidRPr="003E02B7">
        <w:tab/>
      </w:r>
      <w:r w:rsidRPr="003E02B7">
        <w:rPr>
          <w:b/>
          <w:bCs/>
        </w:rPr>
        <w:t> </w:t>
      </w:r>
    </w:p>
    <w:p w14:paraId="02602EBC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rtl/>
          <w:lang w:bidi="fa-IR"/>
        </w:rPr>
        <w:t> </w:t>
      </w:r>
      <w:r w:rsidRPr="003E02B7">
        <w:rPr>
          <w:lang w:bidi="fa-IR"/>
        </w:rPr>
        <w:tab/>
      </w:r>
      <w:r w:rsidRPr="003E02B7">
        <w:rPr>
          <w:rFonts w:hint="cs"/>
          <w:b/>
          <w:bCs/>
          <w:rtl/>
          <w:lang w:bidi="fa-IR"/>
        </w:rPr>
        <w:t>تازه‌تر مي‌سازد.</w:t>
      </w:r>
    </w:p>
    <w:p w14:paraId="3EED8BCF" w14:textId="77777777" w:rsidR="003E02B7" w:rsidRPr="003E02B7" w:rsidRDefault="003E02B7" w:rsidP="00F20AAF">
      <w:pPr>
        <w:pStyle w:val="body"/>
        <w:bidi/>
        <w:divId w:val="1537548500"/>
      </w:pPr>
      <w:r w:rsidRPr="003E02B7">
        <w:rPr>
          <w:b/>
          <w:bCs/>
        </w:rPr>
        <w:t> </w:t>
      </w:r>
    </w:p>
    <w:p w14:paraId="758FA895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نفرتي</w:t>
      </w:r>
    </w:p>
    <w:p w14:paraId="2343621A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از هرآن‌چه باز ِمان دارد</w:t>
      </w:r>
    </w:p>
    <w:p w14:paraId="6B175097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از هرآن‌چه محصور ِمان کند</w:t>
      </w:r>
    </w:p>
    <w:p w14:paraId="787BA631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09B9F4D6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b/>
          <w:bCs/>
          <w:rtl/>
          <w:lang w:bidi="fa-IR"/>
        </w:rPr>
        <w:t>از هرآن‌چه وادارد ِمان</w:t>
      </w:r>
    </w:p>
    <w:p w14:paraId="3DF26B17" w14:textId="77777777" w:rsidR="003E02B7" w:rsidRPr="003E02B7" w:rsidRDefault="003E02B7" w:rsidP="00F20AAF">
      <w:pPr>
        <w:pStyle w:val="body"/>
        <w:bidi/>
        <w:divId w:val="1292983162"/>
      </w:pPr>
      <w:r w:rsidRPr="003E02B7">
        <w:rPr>
          <w:b/>
          <w:bCs/>
        </w:rPr>
        <w:t> </w:t>
      </w:r>
      <w:r w:rsidRPr="003E02B7">
        <w:tab/>
      </w:r>
      <w:r w:rsidRPr="003E02B7">
        <w:rPr>
          <w:b/>
          <w:bCs/>
        </w:rPr>
        <w:t> </w:t>
      </w:r>
    </w:p>
    <w:p w14:paraId="180337C9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b/>
          <w:bCs/>
          <w:rtl/>
          <w:lang w:bidi="fa-IR"/>
        </w:rPr>
        <w:t>که به دنبال بنگريم، ــ</w:t>
      </w:r>
    </w:p>
    <w:p w14:paraId="4E7FD91C" w14:textId="77777777" w:rsidR="003E02B7" w:rsidRPr="003E02B7" w:rsidRDefault="003E02B7" w:rsidP="00F20AAF">
      <w:pPr>
        <w:pStyle w:val="body"/>
        <w:bidi/>
        <w:divId w:val="1292983162"/>
      </w:pPr>
      <w:r w:rsidRPr="003E02B7">
        <w:rPr>
          <w:b/>
          <w:bCs/>
        </w:rPr>
        <w:t> </w:t>
      </w:r>
    </w:p>
    <w:p w14:paraId="1329D518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دستي</w:t>
      </w:r>
    </w:p>
    <w:p w14:paraId="46E0A7CD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که خطي گستاخ به باطل مي‌کشد.</w:t>
      </w:r>
    </w:p>
    <w:p w14:paraId="33923226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0A9AAB02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من و تو يکي شوريم</w:t>
      </w:r>
    </w:p>
    <w:p w14:paraId="6A9F1EFA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از هر شعله‌ئي برتر،</w:t>
      </w:r>
    </w:p>
    <w:p w14:paraId="75743FF3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که هيچ‌گاه شکست را بر ما چيره‌گي نيست</w:t>
      </w:r>
    </w:p>
    <w:p w14:paraId="07C63309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چرا که از عشق</w:t>
      </w:r>
    </w:p>
    <w:p w14:paraId="59A08702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روئينه‌تن‌ايم.</w:t>
      </w:r>
    </w:p>
    <w:p w14:paraId="7E682E0A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7DBB3F6C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و پرستوئي که در سرْپناه ِ ما آشيان کرده است</w:t>
      </w:r>
    </w:p>
    <w:p w14:paraId="137D13F0" w14:textId="77777777" w:rsidR="00C74071" w:rsidRPr="003E02B7" w:rsidRDefault="003F1AFB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rtl/>
          <w:lang w:bidi="fa-IR"/>
        </w:rPr>
        <w:t>با آمدشدني شتاب‌ناک</w:t>
      </w:r>
    </w:p>
    <w:p w14:paraId="4072A1D9" w14:textId="77777777" w:rsidR="00C74071" w:rsidRPr="003E02B7" w:rsidRDefault="003F1AFB" w:rsidP="00F20AAF">
      <w:pPr>
        <w:pStyle w:val="body"/>
        <w:bidi/>
        <w:rPr>
          <w:rtl/>
        </w:rPr>
      </w:pPr>
      <w:r w:rsidRPr="003E02B7">
        <w:t> </w:t>
      </w:r>
    </w:p>
    <w:p w14:paraId="25BE2124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rFonts w:hint="cs"/>
          <w:b/>
          <w:bCs/>
          <w:rtl/>
          <w:lang w:bidi="fa-IR"/>
        </w:rPr>
        <w:t>خانه را</w:t>
      </w:r>
    </w:p>
    <w:p w14:paraId="0A0A3062" w14:textId="77777777" w:rsidR="003E02B7" w:rsidRPr="003E02B7" w:rsidRDefault="003E02B7" w:rsidP="00F20AAF">
      <w:pPr>
        <w:pStyle w:val="body"/>
        <w:bidi/>
        <w:divId w:val="1717584697"/>
        <w:rPr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rtl/>
          <w:lang w:bidi="fa-IR"/>
        </w:rPr>
        <w:t> </w:t>
      </w:r>
    </w:p>
    <w:p w14:paraId="43EECBF6" w14:textId="77777777" w:rsidR="003E02B7" w:rsidRPr="003E02B7" w:rsidRDefault="003E02B7" w:rsidP="00F20AAF">
      <w:pPr>
        <w:pStyle w:val="body"/>
        <w:bidi/>
        <w:rPr>
          <w:rtl/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b/>
          <w:bCs/>
          <w:rtl/>
          <w:lang w:bidi="fa-IR"/>
        </w:rPr>
        <w:t>از خدائي گم‌شده</w:t>
      </w:r>
    </w:p>
    <w:p w14:paraId="3B136439" w14:textId="77777777" w:rsidR="003E02B7" w:rsidRPr="003E02B7" w:rsidRDefault="003E02B7" w:rsidP="00F20AAF">
      <w:pPr>
        <w:pStyle w:val="body"/>
        <w:bidi/>
        <w:divId w:val="1717584697"/>
      </w:pPr>
      <w:r w:rsidRPr="003E02B7">
        <w:rPr>
          <w:b/>
          <w:bCs/>
        </w:rPr>
        <w:t> </w:t>
      </w:r>
      <w:r w:rsidRPr="003E02B7">
        <w:tab/>
      </w:r>
      <w:r w:rsidRPr="003E02B7">
        <w:rPr>
          <w:b/>
          <w:bCs/>
        </w:rPr>
        <w:t> </w:t>
      </w:r>
    </w:p>
    <w:p w14:paraId="6EE937BA" w14:textId="53C1879E" w:rsidR="003E02B7" w:rsidRPr="00F20AAF" w:rsidRDefault="003E02B7" w:rsidP="00F20AAF">
      <w:pPr>
        <w:pStyle w:val="body"/>
        <w:bidi/>
        <w:rPr>
          <w:rFonts w:asciiTheme="minorHAnsi" w:hAnsiTheme="minorHAnsi"/>
          <w:lang w:bidi="fa-IR"/>
        </w:rPr>
      </w:pPr>
      <w:r w:rsidRPr="003E02B7">
        <w:rPr>
          <w:b/>
          <w:bCs/>
        </w:rPr>
        <w:t> </w:t>
      </w:r>
      <w:r w:rsidRPr="003E02B7">
        <w:tab/>
      </w:r>
      <w:r w:rsidRPr="003E02B7">
        <w:rPr>
          <w:rFonts w:hint="cs"/>
          <w:rtl/>
          <w:lang w:bidi="fa-IR"/>
        </w:rPr>
        <w:t> </w:t>
      </w:r>
      <w:r w:rsidRPr="003E02B7">
        <w:rPr>
          <w:lang w:bidi="fa-IR"/>
        </w:rPr>
        <w:tab/>
      </w:r>
      <w:r w:rsidRPr="003E02B7">
        <w:rPr>
          <w:rFonts w:hint="cs"/>
          <w:b/>
          <w:bCs/>
          <w:rtl/>
          <w:lang w:bidi="fa-IR"/>
        </w:rPr>
        <w:t>لب‌ريز مي‌کند.</w:t>
      </w:r>
    </w:p>
    <w:p w14:paraId="62E09886" w14:textId="349FE04A" w:rsidR="00C74071" w:rsidRDefault="003F1AFB" w:rsidP="00F20AAF">
      <w:pPr>
        <w:pStyle w:val="when"/>
        <w:bidi/>
        <w:rPr>
          <w:lang w:bidi="fa-IR"/>
        </w:rPr>
      </w:pPr>
      <w:r w:rsidRPr="003E02B7">
        <w:rPr>
          <w:rFonts w:hint="cs"/>
          <w:rtl/>
          <w:lang w:bidi="fa-IR"/>
        </w:rPr>
        <w:t>۲۳ دي ِ ۱۳۴۱</w:t>
      </w:r>
    </w:p>
    <w:p w14:paraId="427CA5A5" w14:textId="77777777" w:rsidR="00F20AAF" w:rsidRPr="00F20AAF" w:rsidRDefault="00F20AAF" w:rsidP="00F20AAF">
      <w:pPr>
        <w:pStyle w:val="where"/>
        <w:bidi/>
        <w:rPr>
          <w:rFonts w:asciiTheme="minorHAnsi" w:hAnsiTheme="minorHAnsi"/>
          <w:lang w:bidi="fa-IR"/>
        </w:rPr>
      </w:pPr>
      <w:bookmarkStart w:id="0" w:name="_GoBack"/>
      <w:bookmarkEnd w:id="0"/>
    </w:p>
    <w:sectPr w:rsidR="00F20AAF" w:rsidRPr="00F20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1AFB"/>
    <w:rsid w:val="0017578D"/>
    <w:rsid w:val="003E02B7"/>
    <w:rsid w:val="003F1AFB"/>
    <w:rsid w:val="00C74071"/>
    <w:rsid w:val="00F2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813F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A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FB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F20AA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20AA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20AAF"/>
    <w:pPr>
      <w:bidi/>
    </w:pPr>
  </w:style>
  <w:style w:type="paragraph" w:customStyle="1" w:styleId="num">
    <w:name w:val="num"/>
    <w:basedOn w:val="poem"/>
    <w:qFormat/>
    <w:rsid w:val="00F20AAF"/>
    <w:pPr>
      <w:spacing w:before="240"/>
    </w:pPr>
  </w:style>
  <w:style w:type="paragraph" w:customStyle="1" w:styleId="body">
    <w:name w:val="body"/>
    <w:basedOn w:val="Normal"/>
    <w:qFormat/>
    <w:rsid w:val="00F20AAF"/>
    <w:rPr>
      <w:color w:val="000000"/>
    </w:rPr>
  </w:style>
  <w:style w:type="paragraph" w:customStyle="1" w:styleId="when">
    <w:name w:val="when"/>
    <w:basedOn w:val="who"/>
    <w:next w:val="where"/>
    <w:qFormat/>
    <w:rsid w:val="00F20AAF"/>
    <w:pPr>
      <w:spacing w:before="360"/>
    </w:pPr>
  </w:style>
  <w:style w:type="paragraph" w:customStyle="1" w:styleId="where">
    <w:name w:val="where"/>
    <w:basedOn w:val="when"/>
    <w:next w:val="NoSpacing"/>
    <w:qFormat/>
    <w:rsid w:val="00F20AAF"/>
    <w:pPr>
      <w:spacing w:before="0"/>
    </w:pPr>
  </w:style>
  <w:style w:type="paragraph" w:styleId="NoSpacing">
    <w:name w:val="No Spacing"/>
    <w:uiPriority w:val="1"/>
    <w:qFormat/>
    <w:rsid w:val="00F20AA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20AA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20AA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A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AA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AA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A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AA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A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AA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20AAF"/>
    <w:rPr>
      <w:b/>
      <w:bCs/>
    </w:rPr>
  </w:style>
  <w:style w:type="character" w:styleId="Emphasis">
    <w:name w:val="Emphasis"/>
    <w:uiPriority w:val="20"/>
    <w:qFormat/>
    <w:rsid w:val="00F20AAF"/>
    <w:rPr>
      <w:i/>
      <w:iCs/>
    </w:rPr>
  </w:style>
  <w:style w:type="paragraph" w:styleId="ListParagraph">
    <w:name w:val="List Paragraph"/>
    <w:basedOn w:val="Normal"/>
    <w:uiPriority w:val="34"/>
    <w:qFormat/>
    <w:rsid w:val="00F20AA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20AA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A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AA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AA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20AA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20AA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20AA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20AA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20AA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AA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A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FB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F20AA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20AA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20AAF"/>
    <w:pPr>
      <w:bidi/>
    </w:pPr>
  </w:style>
  <w:style w:type="paragraph" w:customStyle="1" w:styleId="num">
    <w:name w:val="num"/>
    <w:basedOn w:val="poem"/>
    <w:qFormat/>
    <w:rsid w:val="00F20AAF"/>
    <w:pPr>
      <w:spacing w:before="240"/>
    </w:pPr>
  </w:style>
  <w:style w:type="paragraph" w:customStyle="1" w:styleId="body">
    <w:name w:val="body"/>
    <w:basedOn w:val="Normal"/>
    <w:qFormat/>
    <w:rsid w:val="00F20AAF"/>
    <w:rPr>
      <w:color w:val="000000"/>
    </w:rPr>
  </w:style>
  <w:style w:type="paragraph" w:customStyle="1" w:styleId="when">
    <w:name w:val="when"/>
    <w:basedOn w:val="who"/>
    <w:next w:val="where"/>
    <w:qFormat/>
    <w:rsid w:val="00F20AAF"/>
    <w:pPr>
      <w:spacing w:before="360"/>
    </w:pPr>
  </w:style>
  <w:style w:type="paragraph" w:customStyle="1" w:styleId="where">
    <w:name w:val="where"/>
    <w:basedOn w:val="when"/>
    <w:next w:val="NoSpacing"/>
    <w:qFormat/>
    <w:rsid w:val="00F20AAF"/>
    <w:pPr>
      <w:spacing w:before="0"/>
    </w:pPr>
  </w:style>
  <w:style w:type="paragraph" w:styleId="NoSpacing">
    <w:name w:val="No Spacing"/>
    <w:uiPriority w:val="1"/>
    <w:qFormat/>
    <w:rsid w:val="00F20AA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20AA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20AA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A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AA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AA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A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AA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A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AA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20AAF"/>
    <w:rPr>
      <w:b/>
      <w:bCs/>
    </w:rPr>
  </w:style>
  <w:style w:type="character" w:styleId="Emphasis">
    <w:name w:val="Emphasis"/>
    <w:uiPriority w:val="20"/>
    <w:qFormat/>
    <w:rsid w:val="00F20AAF"/>
    <w:rPr>
      <w:i/>
      <w:iCs/>
    </w:rPr>
  </w:style>
  <w:style w:type="paragraph" w:styleId="ListParagraph">
    <w:name w:val="List Paragraph"/>
    <w:basedOn w:val="Normal"/>
    <w:uiPriority w:val="34"/>
    <w:qFormat/>
    <w:rsid w:val="00F20AA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20AA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A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AA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AA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20AA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20AA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20AA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20AA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20AA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A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8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2010-03-16T16:13:00Z</dcterms:created>
  <dcterms:modified xsi:type="dcterms:W3CDTF">2010-04-06T10:57:00Z</dcterms:modified>
</cp:coreProperties>
</file>