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4FE56" w14:textId="77777777" w:rsidR="00C45CCA" w:rsidRDefault="00C45CCA" w:rsidP="00C45CCA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کيفر</w:t>
      </w:r>
    </w:p>
    <w:p w14:paraId="424DEDCD" w14:textId="77777777" w:rsidR="00C45CCA" w:rsidRDefault="00C45CCA" w:rsidP="00C45CCA">
      <w:pPr>
        <w:pStyle w:val="who"/>
        <w:bidi/>
        <w:rPr>
          <w:rtl/>
          <w:lang w:bidi="fa-IR"/>
        </w:rPr>
      </w:pPr>
    </w:p>
    <w:p w14:paraId="42A8B308" w14:textId="272B3E12" w:rsidR="00C45CCA" w:rsidRDefault="00C45CCA" w:rsidP="00C45CCA">
      <w:pPr>
        <w:pStyle w:val="why"/>
        <w:rPr>
          <w:rtl/>
          <w:lang w:bidi="fa-IR"/>
        </w:rPr>
      </w:pPr>
    </w:p>
    <w:p w14:paraId="40F90B56" w14:textId="2D34B111" w:rsidR="001402AE" w:rsidRDefault="001402AE" w:rsidP="001402AE">
      <w:pPr>
        <w:pStyle w:val="num"/>
        <w:rPr>
          <w:rtl/>
          <w:lang w:bidi="fa-IR"/>
        </w:rPr>
      </w:pPr>
    </w:p>
    <w:p w14:paraId="5979B64F" w14:textId="77777777" w:rsidR="001402AE" w:rsidRPr="001402AE" w:rsidRDefault="001402AE" w:rsidP="001402AE">
      <w:pPr>
        <w:pStyle w:val="subname"/>
        <w:rPr>
          <w:lang w:bidi="fa-IR"/>
        </w:rPr>
      </w:pPr>
    </w:p>
    <w:p w14:paraId="5CE9006A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در اين‌جا چار زندان است</w:t>
      </w:r>
    </w:p>
    <w:p w14:paraId="71C1B96C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به هر زندان دوچندان نقب، در هر نقب چندين حجره، در هر حجره چندين مرد در زنجير...</w:t>
      </w:r>
    </w:p>
    <w:p w14:paraId="2FF3590D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25AC0218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از اين زنجيريان، يک تن، زنش را در تبِ تاريکِ بهتاني به ضربِ دشنه‌يي کشته است.</w:t>
      </w:r>
    </w:p>
    <w:p w14:paraId="52D9194D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از اين مردان، يکي، در ظهرِ تابستانِ سوزان، نانِ فرزندانِ خود را، بر سرِ برزن، به خونِ نان‌فروشِ سختِ دندان‌گرد آغشته‌ست.</w:t>
      </w:r>
    </w:p>
    <w:p w14:paraId="6DAC7CDB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0D3ECE41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از اينان، چند کس در خلوتِ يک روزِ باران‌ريز بر راهِ رباخواري نشسته‌اند</w:t>
      </w:r>
    </w:p>
    <w:p w14:paraId="3D7B4E48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کساني در سکوتِ کوچه از ديوارِ کوتاهي به روي بام جَسته‌اند</w:t>
      </w:r>
    </w:p>
    <w:p w14:paraId="3E77029D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کساني نيم‌شب، در گورهاي تازه، دندانِ طلاي مردگان را مي‌شکسته‌اند.</w:t>
      </w:r>
    </w:p>
    <w:p w14:paraId="76AC0E6F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41B2AA84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من اما هيچ‌کس را در شبي تاريک و توفاني</w:t>
      </w:r>
    </w:p>
    <w:p w14:paraId="7E445CE5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</w:rPr>
        <w:t>                                                   </w:t>
      </w:r>
      <w:r w:rsidRPr="00EA209E">
        <w:rPr>
          <w:rFonts w:hint="cs"/>
          <w:rtl/>
        </w:rPr>
        <w:t xml:space="preserve"> نکشته‌ام</w:t>
      </w:r>
    </w:p>
    <w:p w14:paraId="1FACC051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من اما راه بر مردِ رباخواري</w:t>
      </w:r>
    </w:p>
    <w:p w14:paraId="415AB852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</w:rPr>
        <w:t>                              </w:t>
      </w:r>
      <w:r w:rsidRPr="00EA209E">
        <w:rPr>
          <w:rFonts w:hint="cs"/>
          <w:rtl/>
        </w:rPr>
        <w:t xml:space="preserve"> نبسته‌ام</w:t>
      </w:r>
    </w:p>
    <w:p w14:paraId="505DF3E9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من اما نيمه‌هاي شب</w:t>
      </w:r>
    </w:p>
    <w:p w14:paraId="3F630E7B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</w:rPr>
        <w:t>                         </w:t>
      </w:r>
      <w:r w:rsidRPr="00EA209E">
        <w:rPr>
          <w:rFonts w:hint="cs"/>
          <w:rtl/>
        </w:rPr>
        <w:t xml:space="preserve"> ز بامي بر سرِ بامي نجسته‌ام.</w:t>
      </w:r>
    </w:p>
    <w:p w14:paraId="562F608B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7297A8DB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ascii="Times New Roman" w:hAnsi="Times New Roman" w:cs="Times New Roman"/>
        </w:rPr>
        <w:t>□</w:t>
      </w:r>
    </w:p>
    <w:p w14:paraId="3F35DD22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107139B2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در اين‌جا چار زندان است</w:t>
      </w:r>
    </w:p>
    <w:p w14:paraId="62BF1B0F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به هر زندان دوچندان نقب و در هر نقب چندين حجره، در هر حجره چندين مرد در زنجير...</w:t>
      </w:r>
    </w:p>
    <w:p w14:paraId="587DED88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720E6780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در اين زنجيريان هستند مرداني که مُردارِ زنان را دوست مي‌دارند.</w:t>
      </w:r>
    </w:p>
    <w:p w14:paraId="2DA58553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در اين زنجيريان هستند مرداني که در رؤيايشان هر شب زني در وحشتِ مرگ از جگر برمي‌کشد فرياد.</w:t>
      </w:r>
    </w:p>
    <w:p w14:paraId="41F88350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75D27CCF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من اما، در زنان چيزي نمي‌يابم ــ گر آن همزاد را روزي نيابم ناگهان، خاموش ــ</w:t>
      </w:r>
    </w:p>
    <w:p w14:paraId="270B0EDB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من اما، در دلِ کهسارِ رؤياهاي خود، جز انعکاسِ سردِ آهنگِ صبورِ اين علف‌هاي بياباني که مي‌رويند و مي‌پوسند و مي‌خشکند و مي‌ريزند، با چيزي ندارم گوش.</w:t>
      </w:r>
    </w:p>
    <w:p w14:paraId="6E45B28F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مرا گر خود نبود اين بند، شايد بامدادي، هم‌چو يادي دور و لغزان، مي‌گذشتم از ترازِ خاکِ سردِ پست...</w:t>
      </w:r>
    </w:p>
    <w:p w14:paraId="02E01156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</w:rPr>
        <w:t> </w:t>
      </w:r>
    </w:p>
    <w:p w14:paraId="6905CD9B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جُرم اين است!</w:t>
      </w:r>
    </w:p>
    <w:p w14:paraId="1EADAA73" w14:textId="77777777" w:rsidR="00C45CCA" w:rsidRPr="00EA209E" w:rsidRDefault="00C45CCA" w:rsidP="00C45CCA">
      <w:pPr>
        <w:pStyle w:val="body"/>
        <w:bidi/>
        <w:rPr>
          <w:rtl/>
        </w:rPr>
      </w:pPr>
      <w:r w:rsidRPr="00EA209E">
        <w:rPr>
          <w:rFonts w:hint="cs"/>
          <w:rtl/>
        </w:rPr>
        <w:t>جُرم اين است!</w:t>
      </w:r>
    </w:p>
    <w:p w14:paraId="0770C0EB" w14:textId="77777777" w:rsidR="00C45CCA" w:rsidRDefault="00C45CCA" w:rsidP="00C45CCA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۱۳۳۶</w:t>
      </w:r>
    </w:p>
    <w:p w14:paraId="6C28290E" w14:textId="2D53EC70" w:rsidR="00C45CCA" w:rsidRDefault="00C45CCA" w:rsidP="001402AE">
      <w:pPr>
        <w:pStyle w:val="where"/>
        <w:bidi/>
        <w:rPr>
          <w:lang w:bidi="fa-IR"/>
        </w:rPr>
      </w:pPr>
      <w:r>
        <w:rPr>
          <w:rFonts w:hint="cs"/>
          <w:rtl/>
          <w:lang w:bidi="fa-IR"/>
        </w:rPr>
        <w:t>زندانِ موقت</w:t>
      </w:r>
      <w:bookmarkEnd w:id="0"/>
    </w:p>
    <w:sectPr w:rsidR="00C45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CCA"/>
    <w:rsid w:val="001402AE"/>
    <w:rsid w:val="00C4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495F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AE"/>
  </w:style>
  <w:style w:type="paragraph" w:styleId="Heading1">
    <w:name w:val="heading 1"/>
    <w:basedOn w:val="Normal"/>
    <w:next w:val="Normal"/>
    <w:link w:val="Heading1Char"/>
    <w:uiPriority w:val="9"/>
    <w:qFormat/>
    <w:rsid w:val="00140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2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A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A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A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1402AE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402AE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1402AE"/>
    <w:pPr>
      <w:bidi/>
    </w:pPr>
  </w:style>
  <w:style w:type="paragraph" w:customStyle="1" w:styleId="body">
    <w:name w:val="body"/>
    <w:basedOn w:val="Normal"/>
    <w:qFormat/>
    <w:rsid w:val="001402AE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1402AE"/>
    <w:pPr>
      <w:spacing w:before="360"/>
    </w:pPr>
  </w:style>
  <w:style w:type="paragraph" w:customStyle="1" w:styleId="where">
    <w:name w:val="where"/>
    <w:basedOn w:val="when"/>
    <w:next w:val="NoSpacing"/>
    <w:qFormat/>
    <w:rsid w:val="001402AE"/>
    <w:pPr>
      <w:spacing w:before="0"/>
    </w:pPr>
  </w:style>
  <w:style w:type="paragraph" w:styleId="NoSpacing">
    <w:name w:val="No Spacing"/>
    <w:uiPriority w:val="1"/>
    <w:qFormat/>
    <w:rsid w:val="001402AE"/>
    <w:rPr>
      <w:rFonts w:eastAsiaTheme="minorEastAsia"/>
    </w:rPr>
  </w:style>
  <w:style w:type="paragraph" w:customStyle="1" w:styleId="num">
    <w:name w:val="num"/>
    <w:basedOn w:val="poem"/>
    <w:qFormat/>
    <w:rsid w:val="001402AE"/>
    <w:pPr>
      <w:spacing w:before="240"/>
    </w:pPr>
  </w:style>
  <w:style w:type="paragraph" w:customStyle="1" w:styleId="subname">
    <w:name w:val="subname"/>
    <w:basedOn w:val="num"/>
    <w:next w:val="body"/>
    <w:qFormat/>
    <w:rsid w:val="001402A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402A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2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A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A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2AE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02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2A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02A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402AE"/>
    <w:rPr>
      <w:b/>
      <w:bCs/>
    </w:rPr>
  </w:style>
  <w:style w:type="character" w:styleId="Emphasis">
    <w:name w:val="Emphasis"/>
    <w:uiPriority w:val="20"/>
    <w:qFormat/>
    <w:rsid w:val="001402AE"/>
    <w:rPr>
      <w:i/>
      <w:iCs/>
    </w:rPr>
  </w:style>
  <w:style w:type="paragraph" w:styleId="ListParagraph">
    <w:name w:val="List Paragraph"/>
    <w:basedOn w:val="Normal"/>
    <w:uiPriority w:val="34"/>
    <w:qFormat/>
    <w:rsid w:val="001402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02A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02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A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402A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402A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402A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402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402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2A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AE"/>
  </w:style>
  <w:style w:type="paragraph" w:styleId="Heading1">
    <w:name w:val="heading 1"/>
    <w:basedOn w:val="Normal"/>
    <w:next w:val="Normal"/>
    <w:link w:val="Heading1Char"/>
    <w:uiPriority w:val="9"/>
    <w:qFormat/>
    <w:rsid w:val="00140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2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A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A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A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1402AE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402AE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1402AE"/>
    <w:pPr>
      <w:bidi/>
    </w:pPr>
  </w:style>
  <w:style w:type="paragraph" w:customStyle="1" w:styleId="body">
    <w:name w:val="body"/>
    <w:basedOn w:val="Normal"/>
    <w:qFormat/>
    <w:rsid w:val="001402AE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1402AE"/>
    <w:pPr>
      <w:spacing w:before="360"/>
    </w:pPr>
  </w:style>
  <w:style w:type="paragraph" w:customStyle="1" w:styleId="where">
    <w:name w:val="where"/>
    <w:basedOn w:val="when"/>
    <w:next w:val="NoSpacing"/>
    <w:qFormat/>
    <w:rsid w:val="001402AE"/>
    <w:pPr>
      <w:spacing w:before="0"/>
    </w:pPr>
  </w:style>
  <w:style w:type="paragraph" w:styleId="NoSpacing">
    <w:name w:val="No Spacing"/>
    <w:uiPriority w:val="1"/>
    <w:qFormat/>
    <w:rsid w:val="001402AE"/>
    <w:rPr>
      <w:rFonts w:eastAsiaTheme="minorEastAsia"/>
    </w:rPr>
  </w:style>
  <w:style w:type="paragraph" w:customStyle="1" w:styleId="num">
    <w:name w:val="num"/>
    <w:basedOn w:val="poem"/>
    <w:qFormat/>
    <w:rsid w:val="001402AE"/>
    <w:pPr>
      <w:spacing w:before="240"/>
    </w:pPr>
  </w:style>
  <w:style w:type="paragraph" w:customStyle="1" w:styleId="subname">
    <w:name w:val="subname"/>
    <w:basedOn w:val="num"/>
    <w:next w:val="body"/>
    <w:qFormat/>
    <w:rsid w:val="001402A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402A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2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A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A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2AE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02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2A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02A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402AE"/>
    <w:rPr>
      <w:b/>
      <w:bCs/>
    </w:rPr>
  </w:style>
  <w:style w:type="character" w:styleId="Emphasis">
    <w:name w:val="Emphasis"/>
    <w:uiPriority w:val="20"/>
    <w:qFormat/>
    <w:rsid w:val="001402AE"/>
    <w:rPr>
      <w:i/>
      <w:iCs/>
    </w:rPr>
  </w:style>
  <w:style w:type="paragraph" w:styleId="ListParagraph">
    <w:name w:val="List Paragraph"/>
    <w:basedOn w:val="Normal"/>
    <w:uiPriority w:val="34"/>
    <w:qFormat/>
    <w:rsid w:val="001402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02A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02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A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402A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402A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402A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402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402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2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2010-04-05T23:29:00Z</dcterms:created>
  <dcterms:modified xsi:type="dcterms:W3CDTF">2010-04-06T09:53:00Z</dcterms:modified>
</cp:coreProperties>
</file>