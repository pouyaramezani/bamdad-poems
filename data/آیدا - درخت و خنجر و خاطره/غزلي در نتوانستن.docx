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BE331" w14:textId="77777777" w:rsidR="00A549FA" w:rsidRDefault="00A549FA" w:rsidP="00A549FA">
      <w:pPr>
        <w:pStyle w:val="poem"/>
        <w:rPr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غزلي در نتوانستن</w:t>
      </w:r>
    </w:p>
    <w:p w14:paraId="5197B788" w14:textId="77777777" w:rsidR="00A549FA" w:rsidRDefault="00A549FA" w:rsidP="00A549FA">
      <w:pPr>
        <w:pStyle w:val="who"/>
        <w:bidi/>
        <w:rPr>
          <w:rFonts w:asciiTheme="minorHAnsi" w:hAnsiTheme="minorHAnsi"/>
          <w:lang w:bidi="fa-IR"/>
        </w:rPr>
      </w:pPr>
    </w:p>
    <w:p w14:paraId="4468BB91" w14:textId="77777777" w:rsidR="00A549FA" w:rsidRDefault="00A549FA" w:rsidP="00A549FA">
      <w:pPr>
        <w:pStyle w:val="why"/>
        <w:rPr>
          <w:lang w:bidi="fa-IR"/>
        </w:rPr>
      </w:pPr>
    </w:p>
    <w:p w14:paraId="00F07761" w14:textId="77777777" w:rsidR="00A549FA" w:rsidRDefault="00A549FA" w:rsidP="00A549FA">
      <w:pPr>
        <w:pStyle w:val="num"/>
        <w:rPr>
          <w:rFonts w:asciiTheme="minorHAnsi" w:hAnsiTheme="minorHAnsi"/>
          <w:lang w:bidi="fa-IR"/>
        </w:rPr>
      </w:pPr>
    </w:p>
    <w:p w14:paraId="24208594" w14:textId="77777777" w:rsidR="00A549FA" w:rsidRPr="00A549FA" w:rsidRDefault="00A549FA" w:rsidP="00A549FA">
      <w:pPr>
        <w:pStyle w:val="subname"/>
        <w:rPr>
          <w:lang w:bidi="fa-IR"/>
        </w:rPr>
      </w:pPr>
    </w:p>
    <w:p w14:paraId="0EB1413B" w14:textId="6C06116E" w:rsidR="00A549FA" w:rsidRDefault="006F19F5" w:rsidP="00A549FA">
      <w:pPr>
        <w:pStyle w:val="body"/>
        <w:bidi/>
      </w:pPr>
      <w:r>
        <w:rPr>
          <w:rFonts w:hint="cs"/>
          <w:rtl/>
          <w:lang w:bidi="fa-IR"/>
        </w:rPr>
        <w:t xml:space="preserve">از </w:t>
      </w:r>
      <w:r w:rsidR="00A549FA">
        <w:rPr>
          <w:rFonts w:hint="cs"/>
          <w:rtl/>
          <w:lang w:bidi="fa-IR"/>
        </w:rPr>
        <w:t>دست</w:t>
      </w:r>
      <w:r>
        <w:rPr>
          <w:rFonts w:hint="cs"/>
          <w:rtl/>
          <w:lang w:bidi="fa-IR"/>
        </w:rPr>
        <w:t xml:space="preserve"> </w:t>
      </w:r>
      <w:r w:rsidR="00A549FA">
        <w:rPr>
          <w:rFonts w:hint="cs"/>
          <w:rtl/>
          <w:lang w:bidi="fa-IR"/>
        </w:rPr>
        <w:t>هاي گرم</w:t>
      </w:r>
      <w:r>
        <w:rPr>
          <w:rFonts w:hint="cs"/>
          <w:rtl/>
          <w:lang w:bidi="fa-IR"/>
        </w:rPr>
        <w:t>ِ</w:t>
      </w:r>
      <w:r w:rsidR="00A549FA">
        <w:rPr>
          <w:rFonts w:hint="cs"/>
          <w:rtl/>
          <w:lang w:bidi="fa-IR"/>
        </w:rPr>
        <w:t xml:space="preserve"> تو</w:t>
      </w:r>
    </w:p>
    <w:p w14:paraId="412037D5" w14:textId="72250A93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کودکان</w:t>
      </w:r>
      <w:r w:rsidR="006F19F5">
        <w:rPr>
          <w:rFonts w:hint="cs"/>
          <w:rtl/>
          <w:lang w:bidi="fa-IR"/>
        </w:rPr>
        <w:t>ِ توأ</w:t>
      </w:r>
      <w:r>
        <w:rPr>
          <w:rFonts w:hint="cs"/>
          <w:rtl/>
          <w:lang w:bidi="fa-IR"/>
        </w:rPr>
        <w:t>مان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آغوش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خويش</w:t>
      </w:r>
    </w:p>
    <w:p w14:paraId="0C0ABBD7" w14:textId="77777777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سخن ها مي توانم گفت</w:t>
      </w:r>
    </w:p>
    <w:p w14:paraId="12D4CD9F" w14:textId="3181AACC" w:rsidR="00A549FA" w:rsidRDefault="00A549FA" w:rsidP="00A549FA">
      <w:pPr>
        <w:pStyle w:val="body"/>
        <w:bidi/>
        <w:rPr>
          <w:rFonts w:hint="cs"/>
          <w:rtl/>
        </w:rPr>
      </w:pPr>
      <w:r>
        <w:rPr>
          <w:rFonts w:hint="cs"/>
          <w:rtl/>
          <w:lang w:bidi="fa-IR"/>
        </w:rPr>
        <w:t>غم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نان اگر بگذارد</w:t>
      </w:r>
      <w:r w:rsidR="006F19F5">
        <w:rPr>
          <w:rFonts w:hint="cs"/>
          <w:rtl/>
        </w:rPr>
        <w:t>.</w:t>
      </w:r>
    </w:p>
    <w:p w14:paraId="5682318B" w14:textId="77777777" w:rsidR="006F19F5" w:rsidRDefault="006F19F5" w:rsidP="006F19F5">
      <w:pPr>
        <w:pStyle w:val="body"/>
        <w:bidi/>
        <w:rPr>
          <w:rFonts w:hint="cs"/>
          <w:rtl/>
        </w:rPr>
      </w:pPr>
    </w:p>
    <w:p w14:paraId="5BB38EBD" w14:textId="77777777" w:rsidR="006F19F5" w:rsidRDefault="006F19F5" w:rsidP="006F19F5">
      <w:pPr>
        <w:pStyle w:val="body"/>
        <w:bidi/>
        <w:rPr>
          <w:rFonts w:hint="cs"/>
          <w:rtl/>
        </w:rPr>
      </w:pPr>
    </w:p>
    <w:p w14:paraId="1277E26C" w14:textId="1C360315" w:rsidR="006F19F5" w:rsidRDefault="006F19F5" w:rsidP="006F19F5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5F20F8CB" w14:textId="77777777" w:rsidR="006F19F5" w:rsidRDefault="006F19F5" w:rsidP="006F19F5">
      <w:pPr>
        <w:pStyle w:val="body"/>
        <w:bidi/>
        <w:rPr>
          <w:rFonts w:hint="cs"/>
          <w:rtl/>
        </w:rPr>
      </w:pPr>
    </w:p>
    <w:p w14:paraId="2494C88C" w14:textId="77777777" w:rsidR="006F19F5" w:rsidRDefault="006F19F5" w:rsidP="006F19F5">
      <w:pPr>
        <w:pStyle w:val="body"/>
        <w:bidi/>
      </w:pPr>
    </w:p>
    <w:p w14:paraId="08E10E2E" w14:textId="460BAAE6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نغمه در نغمه درافکنده</w:t>
      </w:r>
    </w:p>
    <w:p w14:paraId="3CE99DC7" w14:textId="48A80BD3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اي مسيح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مادر، اي خورشيد</w:t>
      </w:r>
      <w:r>
        <w:t>!</w:t>
      </w:r>
    </w:p>
    <w:p w14:paraId="6956B56E" w14:textId="7BBFE017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از مهرباني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بي دريغ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جان</w:t>
      </w:r>
      <w:r w:rsidR="006F19F5">
        <w:rPr>
          <w:rFonts w:hint="cs"/>
          <w:rtl/>
          <w:lang w:bidi="fa-IR"/>
        </w:rPr>
        <w:t xml:space="preserve"> ا</w:t>
      </w:r>
      <w:r>
        <w:rPr>
          <w:rFonts w:hint="cs"/>
          <w:rtl/>
          <w:lang w:bidi="fa-IR"/>
        </w:rPr>
        <w:t>ت</w:t>
      </w:r>
    </w:p>
    <w:p w14:paraId="3E7B2A82" w14:textId="544DED40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با چنگ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تمامي ناپذير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تو سرود</w:t>
      </w:r>
      <w:r w:rsidR="006F19F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ها مي توانم کرد</w:t>
      </w:r>
    </w:p>
    <w:p w14:paraId="161A8622" w14:textId="5ECA361C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غم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نان اگر بگذارد</w:t>
      </w:r>
      <w:r w:rsidR="006F19F5">
        <w:rPr>
          <w:rFonts w:hint="cs"/>
          <w:rtl/>
        </w:rPr>
        <w:t>.</w:t>
      </w:r>
    </w:p>
    <w:p w14:paraId="12989614" w14:textId="77777777" w:rsidR="00A549FA" w:rsidRDefault="00A549FA" w:rsidP="00A549FA">
      <w:pPr>
        <w:pStyle w:val="body"/>
        <w:bidi/>
      </w:pPr>
    </w:p>
    <w:p w14:paraId="02C23AF0" w14:textId="77777777" w:rsidR="00A549FA" w:rsidRDefault="00A549FA" w:rsidP="00A549FA">
      <w:pPr>
        <w:pStyle w:val="body"/>
        <w:bidi/>
      </w:pPr>
    </w:p>
    <w:p w14:paraId="7A46F423" w14:textId="77777777" w:rsidR="006F19F5" w:rsidRDefault="006F19F5" w:rsidP="006F19F5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07735931" w14:textId="77777777" w:rsidR="00A549FA" w:rsidRDefault="00A549FA" w:rsidP="00A549FA">
      <w:pPr>
        <w:pStyle w:val="body"/>
        <w:bidi/>
        <w:rPr>
          <w:lang w:bidi="fa-IR"/>
        </w:rPr>
      </w:pPr>
    </w:p>
    <w:p w14:paraId="6F3151E3" w14:textId="77777777" w:rsidR="00A549FA" w:rsidRDefault="00A549FA" w:rsidP="00A549FA">
      <w:pPr>
        <w:pStyle w:val="body"/>
        <w:bidi/>
        <w:rPr>
          <w:lang w:bidi="fa-IR"/>
        </w:rPr>
      </w:pPr>
    </w:p>
    <w:p w14:paraId="521F6E4B" w14:textId="77777777" w:rsidR="00A549FA" w:rsidRDefault="00A549FA" w:rsidP="00A549FA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رنگ ها در رنگ ها دويده،</w:t>
      </w:r>
    </w:p>
    <w:p w14:paraId="0F10D07D" w14:textId="14E429F6" w:rsidR="006F19F5" w:rsidRDefault="006F19F5" w:rsidP="006F19F5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رنگين کمانِ بهاري تو</w:t>
      </w:r>
    </w:p>
    <w:p w14:paraId="0E4C5528" w14:textId="61D62534" w:rsidR="006F19F5" w:rsidRDefault="006F19F5" w:rsidP="006F19F5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که سرا پرده در اين باغِ خزان رسيده برافراشته است</w:t>
      </w:r>
    </w:p>
    <w:p w14:paraId="216B9A34" w14:textId="0BF244E1" w:rsidR="006F19F5" w:rsidRDefault="006F19F5" w:rsidP="006F19F5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نقش ها مي توانم زد</w:t>
      </w:r>
    </w:p>
    <w:p w14:paraId="0764BE1C" w14:textId="7BC3726B" w:rsidR="006F19F5" w:rsidRDefault="006F19F5" w:rsidP="006F19F5">
      <w:pPr>
        <w:pStyle w:val="body"/>
        <w:bidi/>
      </w:pPr>
      <w:r>
        <w:rPr>
          <w:rFonts w:hint="cs"/>
          <w:rtl/>
          <w:lang w:bidi="fa-IR"/>
        </w:rPr>
        <w:t>غم</w:t>
      </w:r>
      <w:r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نان اگر بگذارد</w:t>
      </w:r>
      <w:r>
        <w:rPr>
          <w:rFonts w:hint="cs"/>
          <w:rtl/>
        </w:rPr>
        <w:t>.</w:t>
      </w:r>
    </w:p>
    <w:p w14:paraId="7D3DD0CE" w14:textId="77777777" w:rsidR="00A549FA" w:rsidRDefault="00A549FA" w:rsidP="00A549FA">
      <w:pPr>
        <w:pStyle w:val="body"/>
        <w:bidi/>
        <w:rPr>
          <w:rFonts w:hint="cs"/>
          <w:rtl/>
        </w:rPr>
      </w:pPr>
    </w:p>
    <w:p w14:paraId="14097912" w14:textId="77777777" w:rsidR="006F19F5" w:rsidRDefault="006F19F5" w:rsidP="006F19F5">
      <w:pPr>
        <w:pStyle w:val="body"/>
        <w:bidi/>
      </w:pPr>
    </w:p>
    <w:p w14:paraId="4780605A" w14:textId="77777777" w:rsidR="00A549FA" w:rsidRPr="00A549FA" w:rsidRDefault="00A549FA" w:rsidP="00A549FA">
      <w:pPr>
        <w:pStyle w:val="body"/>
        <w:bidi/>
        <w:rPr>
          <w:rFonts w:ascii="Times New Roman" w:hAnsi="Times New Roman" w:cs="Times New Roman"/>
        </w:rPr>
      </w:pPr>
      <w:r w:rsidRPr="00A549FA">
        <w:rPr>
          <w:rFonts w:ascii="Times New Roman" w:hAnsi="Times New Roman" w:cs="Times New Roman"/>
        </w:rPr>
        <w:t>□</w:t>
      </w:r>
    </w:p>
    <w:p w14:paraId="22FD3DBB" w14:textId="77777777" w:rsidR="00A549FA" w:rsidRDefault="00A549FA" w:rsidP="00A549FA">
      <w:pPr>
        <w:pStyle w:val="body"/>
        <w:bidi/>
        <w:rPr>
          <w:lang w:bidi="fa-IR"/>
        </w:rPr>
      </w:pPr>
    </w:p>
    <w:p w14:paraId="6835EB06" w14:textId="77777777" w:rsidR="00A549FA" w:rsidRDefault="00A549FA" w:rsidP="00A549FA">
      <w:pPr>
        <w:pStyle w:val="body"/>
        <w:bidi/>
        <w:rPr>
          <w:lang w:bidi="fa-IR"/>
        </w:rPr>
      </w:pPr>
    </w:p>
    <w:p w14:paraId="778638F1" w14:textId="77777777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چشمه ساري در دل و</w:t>
      </w:r>
    </w:p>
    <w:p w14:paraId="734367BD" w14:textId="6DB444F7" w:rsidR="00A549FA" w:rsidRDefault="006F19F5" w:rsidP="00A549FA">
      <w:pPr>
        <w:pStyle w:val="body"/>
        <w:bidi/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A549FA">
        <w:rPr>
          <w:rFonts w:hint="cs"/>
          <w:rtl/>
          <w:lang w:bidi="fa-IR"/>
        </w:rPr>
        <w:t>آبشاري در کف،</w:t>
      </w:r>
    </w:p>
    <w:p w14:paraId="7BEFB6F7" w14:textId="77777777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آفتابي در نگاه و</w:t>
      </w:r>
    </w:p>
    <w:p w14:paraId="364B24EE" w14:textId="5861D119" w:rsidR="00A549FA" w:rsidRDefault="00A549FA" w:rsidP="006F19F5">
      <w:pPr>
        <w:pStyle w:val="body"/>
        <w:bidi/>
      </w:pPr>
      <w:r>
        <w:rPr>
          <w:rFonts w:hint="cs"/>
          <w:rtl/>
          <w:lang w:bidi="fa-IR"/>
        </w:rPr>
        <w:t xml:space="preserve">فرشته </w:t>
      </w:r>
      <w:r w:rsidR="006F19F5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ي در پيراهن</w:t>
      </w:r>
      <w:r w:rsidR="006F19F5">
        <w:rPr>
          <w:rFonts w:hint="cs"/>
          <w:rtl/>
          <w:lang w:bidi="fa-IR"/>
        </w:rPr>
        <w:t>،</w:t>
      </w:r>
    </w:p>
    <w:p w14:paraId="7BD49A65" w14:textId="2F2761E0" w:rsidR="00A549FA" w:rsidRDefault="006F19F5" w:rsidP="006F19F5">
      <w:pPr>
        <w:pStyle w:val="body"/>
        <w:bidi/>
      </w:pPr>
      <w:r>
        <w:rPr>
          <w:rFonts w:hint="cs"/>
          <w:rtl/>
          <w:lang w:bidi="fa-IR"/>
        </w:rPr>
        <w:t>از انساني که تويي</w:t>
      </w:r>
    </w:p>
    <w:p w14:paraId="26341006" w14:textId="77777777" w:rsidR="00A549FA" w:rsidRDefault="00A549FA" w:rsidP="00A549FA">
      <w:pPr>
        <w:pStyle w:val="body"/>
        <w:bidi/>
      </w:pPr>
      <w:r>
        <w:rPr>
          <w:rFonts w:hint="cs"/>
          <w:rtl/>
          <w:lang w:bidi="fa-IR"/>
        </w:rPr>
        <w:t>قصه ها مي توانم کرد</w:t>
      </w:r>
    </w:p>
    <w:p w14:paraId="36578F6C" w14:textId="596FD27C" w:rsidR="00A549FA" w:rsidRDefault="00A549FA" w:rsidP="00A549FA">
      <w:pPr>
        <w:pStyle w:val="body"/>
        <w:bidi/>
        <w:rPr>
          <w:rFonts w:hint="cs"/>
          <w:rtl/>
        </w:rPr>
      </w:pPr>
      <w:r>
        <w:rPr>
          <w:rFonts w:hint="cs"/>
          <w:rtl/>
          <w:lang w:bidi="fa-IR"/>
        </w:rPr>
        <w:t>غم</w:t>
      </w:r>
      <w:r w:rsidR="006F19F5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نان اگر بگذارد</w:t>
      </w:r>
      <w:r w:rsidR="006F19F5">
        <w:rPr>
          <w:rFonts w:hint="cs"/>
          <w:rtl/>
        </w:rPr>
        <w:t>.</w:t>
      </w:r>
    </w:p>
    <w:p w14:paraId="5825E286" w14:textId="56143AE2" w:rsidR="00A549FA" w:rsidRDefault="006F19F5" w:rsidP="00A549FA">
      <w:pPr>
        <w:pStyle w:val="when"/>
        <w:bidi/>
      </w:pPr>
      <w:r>
        <w:rPr>
          <w:rFonts w:hint="cs"/>
          <w:rtl/>
        </w:rPr>
        <w:t>١٣ دي ١٣٤٣</w:t>
      </w:r>
    </w:p>
    <w:p w14:paraId="407002AD" w14:textId="77777777" w:rsidR="00A549FA" w:rsidRDefault="00A549FA" w:rsidP="00A549FA">
      <w:pPr>
        <w:pStyle w:val="where"/>
        <w:bidi/>
        <w:rPr>
          <w:rFonts w:ascii="Calibri" w:hAnsi="Calibri" w:cs="Times New Roman"/>
          <w:sz w:val="18"/>
          <w:szCs w:val="18"/>
          <w:rtl/>
        </w:rPr>
      </w:pPr>
      <w:r>
        <w:rPr>
          <w:rtl/>
        </w:rPr>
        <w:t> </w:t>
      </w:r>
    </w:p>
    <w:sectPr w:rsidR="00A549FA" w:rsidSect="007B2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9FA"/>
    <w:rsid w:val="00677319"/>
    <w:rsid w:val="006F19F5"/>
    <w:rsid w:val="00A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EDC2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9FA"/>
  </w:style>
  <w:style w:type="paragraph" w:styleId="Heading1">
    <w:name w:val="heading 1"/>
    <w:basedOn w:val="Normal"/>
    <w:next w:val="Normal"/>
    <w:link w:val="Heading1Char"/>
    <w:uiPriority w:val="9"/>
    <w:qFormat/>
    <w:rsid w:val="00A549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9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9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9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F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F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9F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549FA"/>
    <w:rPr>
      <w:color w:val="0000FF"/>
      <w:u w:val="single"/>
    </w:rPr>
  </w:style>
  <w:style w:type="paragraph" w:customStyle="1" w:styleId="poem">
    <w:name w:val="poem"/>
    <w:basedOn w:val="Normal"/>
    <w:next w:val="who"/>
    <w:qFormat/>
    <w:rsid w:val="00A549F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549F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A549FA"/>
    <w:pPr>
      <w:bidi/>
    </w:pPr>
  </w:style>
  <w:style w:type="paragraph" w:customStyle="1" w:styleId="num">
    <w:name w:val="num"/>
    <w:basedOn w:val="poem"/>
    <w:qFormat/>
    <w:rsid w:val="00A549FA"/>
    <w:pPr>
      <w:spacing w:before="240"/>
    </w:pPr>
  </w:style>
  <w:style w:type="paragraph" w:customStyle="1" w:styleId="body">
    <w:name w:val="body"/>
    <w:basedOn w:val="Normal"/>
    <w:qFormat/>
    <w:rsid w:val="00A549F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A549FA"/>
    <w:pPr>
      <w:spacing w:before="360"/>
    </w:pPr>
  </w:style>
  <w:style w:type="paragraph" w:customStyle="1" w:styleId="where">
    <w:name w:val="where"/>
    <w:basedOn w:val="when"/>
    <w:next w:val="NoSpacing"/>
    <w:qFormat/>
    <w:rsid w:val="00A549FA"/>
    <w:pPr>
      <w:spacing w:before="0"/>
    </w:pPr>
  </w:style>
  <w:style w:type="paragraph" w:styleId="NoSpacing">
    <w:name w:val="No Spacing"/>
    <w:uiPriority w:val="1"/>
    <w:qFormat/>
    <w:rsid w:val="00A549F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549F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549F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F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F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9F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49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9F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9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549FA"/>
    <w:rPr>
      <w:b/>
      <w:bCs/>
    </w:rPr>
  </w:style>
  <w:style w:type="character" w:styleId="Emphasis">
    <w:name w:val="Emphasis"/>
    <w:uiPriority w:val="20"/>
    <w:qFormat/>
    <w:rsid w:val="00A549FA"/>
    <w:rPr>
      <w:i/>
      <w:iCs/>
    </w:rPr>
  </w:style>
  <w:style w:type="paragraph" w:styleId="ListParagraph">
    <w:name w:val="List Paragraph"/>
    <w:basedOn w:val="Normal"/>
    <w:uiPriority w:val="34"/>
    <w:qFormat/>
    <w:rsid w:val="00A549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49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49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9F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549F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549F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549F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549F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549F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9F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9FA"/>
  </w:style>
  <w:style w:type="paragraph" w:styleId="Heading1">
    <w:name w:val="heading 1"/>
    <w:basedOn w:val="Normal"/>
    <w:next w:val="Normal"/>
    <w:link w:val="Heading1Char"/>
    <w:uiPriority w:val="9"/>
    <w:qFormat/>
    <w:rsid w:val="00A549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9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9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9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F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F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9F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549FA"/>
    <w:rPr>
      <w:color w:val="0000FF"/>
      <w:u w:val="single"/>
    </w:rPr>
  </w:style>
  <w:style w:type="paragraph" w:customStyle="1" w:styleId="poem">
    <w:name w:val="poem"/>
    <w:basedOn w:val="Normal"/>
    <w:next w:val="who"/>
    <w:qFormat/>
    <w:rsid w:val="00A549F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549F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A549FA"/>
    <w:pPr>
      <w:bidi/>
    </w:pPr>
  </w:style>
  <w:style w:type="paragraph" w:customStyle="1" w:styleId="num">
    <w:name w:val="num"/>
    <w:basedOn w:val="poem"/>
    <w:qFormat/>
    <w:rsid w:val="00A549FA"/>
    <w:pPr>
      <w:spacing w:before="240"/>
    </w:pPr>
  </w:style>
  <w:style w:type="paragraph" w:customStyle="1" w:styleId="body">
    <w:name w:val="body"/>
    <w:basedOn w:val="Normal"/>
    <w:qFormat/>
    <w:rsid w:val="00A549F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A549FA"/>
    <w:pPr>
      <w:spacing w:before="360"/>
    </w:pPr>
  </w:style>
  <w:style w:type="paragraph" w:customStyle="1" w:styleId="where">
    <w:name w:val="where"/>
    <w:basedOn w:val="when"/>
    <w:next w:val="NoSpacing"/>
    <w:qFormat/>
    <w:rsid w:val="00A549FA"/>
    <w:pPr>
      <w:spacing w:before="0"/>
    </w:pPr>
  </w:style>
  <w:style w:type="paragraph" w:styleId="NoSpacing">
    <w:name w:val="No Spacing"/>
    <w:uiPriority w:val="1"/>
    <w:qFormat/>
    <w:rsid w:val="00A549F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549F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549F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F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F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9F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49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9F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9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549FA"/>
    <w:rPr>
      <w:b/>
      <w:bCs/>
    </w:rPr>
  </w:style>
  <w:style w:type="character" w:styleId="Emphasis">
    <w:name w:val="Emphasis"/>
    <w:uiPriority w:val="20"/>
    <w:qFormat/>
    <w:rsid w:val="00A549FA"/>
    <w:rPr>
      <w:i/>
      <w:iCs/>
    </w:rPr>
  </w:style>
  <w:style w:type="paragraph" w:styleId="ListParagraph">
    <w:name w:val="List Paragraph"/>
    <w:basedOn w:val="Normal"/>
    <w:uiPriority w:val="34"/>
    <w:qFormat/>
    <w:rsid w:val="00A549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49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49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9F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549F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549F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549F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549F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549F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9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19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2010-04-06T17:57:00Z</dcterms:created>
  <dcterms:modified xsi:type="dcterms:W3CDTF">2010-04-15T22:48:00Z</dcterms:modified>
</cp:coreProperties>
</file>